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C528C0">
      <w:pPr>
        <w:jc w:val="center"/>
        <w:rPr>
          <w:color w:val="002060"/>
          <w:sz w:val="44"/>
          <w:szCs w:val="48"/>
          <w:lang w:val="de-DE"/>
        </w:rPr>
      </w:pPr>
    </w:p>
    <w:p w:rsidR="002F2A08" w:rsidRPr="00C3348B" w:rsidRDefault="002F2A08" w:rsidP="002F2A08">
      <w:pPr>
        <w:jc w:val="center"/>
        <w:rPr>
          <w:b/>
          <w:color w:val="002060"/>
          <w:sz w:val="52"/>
          <w:szCs w:val="48"/>
          <w:lang w:val="de-DE"/>
        </w:rPr>
      </w:pPr>
      <w:r w:rsidRPr="00C3348B">
        <w:rPr>
          <w:b/>
          <w:color w:val="002060"/>
          <w:sz w:val="52"/>
          <w:szCs w:val="48"/>
          <w:lang w:val="de-DE"/>
        </w:rPr>
        <w:t>Disposition zur Masterarbeit</w:t>
      </w:r>
    </w:p>
    <w:p w:rsidR="002F2A08" w:rsidRPr="00C3348B" w:rsidRDefault="002F2A08" w:rsidP="002F2A08">
      <w:pPr>
        <w:jc w:val="center"/>
        <w:rPr>
          <w:b/>
          <w:color w:val="002060"/>
          <w:sz w:val="44"/>
          <w:szCs w:val="48"/>
          <w:lang w:val="de-DE"/>
        </w:rPr>
      </w:pPr>
    </w:p>
    <w:p w:rsidR="0030228F" w:rsidRPr="00C3348B" w:rsidRDefault="0030228F" w:rsidP="002F2A08">
      <w:pPr>
        <w:jc w:val="center"/>
        <w:rPr>
          <w:b/>
          <w:color w:val="002060"/>
          <w:sz w:val="44"/>
          <w:szCs w:val="48"/>
          <w:lang w:val="de-DE"/>
        </w:rPr>
      </w:pPr>
    </w:p>
    <w:p w:rsidR="00C528C0" w:rsidRPr="00C3348B" w:rsidRDefault="0053159D" w:rsidP="00C528C0">
      <w:pPr>
        <w:jc w:val="center"/>
        <w:rPr>
          <w:color w:val="002060"/>
          <w:sz w:val="44"/>
          <w:szCs w:val="40"/>
          <w:lang w:val="de-DE"/>
        </w:rPr>
      </w:pPr>
      <w:r w:rsidRPr="00C3348B">
        <w:rPr>
          <w:color w:val="002060"/>
          <w:sz w:val="44"/>
          <w:szCs w:val="40"/>
          <w:lang w:val="de-DE"/>
        </w:rPr>
        <w:t xml:space="preserve">ETIC2 zur </w:t>
      </w:r>
      <w:r w:rsidR="00CE1E28" w:rsidRPr="00C3348B">
        <w:rPr>
          <w:color w:val="002060"/>
          <w:sz w:val="44"/>
          <w:szCs w:val="40"/>
          <w:lang w:val="de-DE"/>
        </w:rPr>
        <w:t>Verwaltung von Ventiltests</w:t>
      </w:r>
    </w:p>
    <w:p w:rsidR="00C528C0" w:rsidRPr="00C3348B" w:rsidRDefault="00C528C0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2F2A08" w:rsidRPr="00C3348B" w:rsidRDefault="002F2A08" w:rsidP="00C528C0">
      <w:pPr>
        <w:jc w:val="center"/>
        <w:rPr>
          <w:sz w:val="18"/>
          <w:lang w:val="de-DE"/>
        </w:rPr>
      </w:pPr>
    </w:p>
    <w:p w:rsidR="00C528C0" w:rsidRPr="00C3348B" w:rsidRDefault="00C528C0" w:rsidP="00C528C0">
      <w:pPr>
        <w:jc w:val="center"/>
        <w:rPr>
          <w:sz w:val="18"/>
          <w:lang w:val="de-DE"/>
        </w:rPr>
      </w:pPr>
    </w:p>
    <w:p w:rsidR="0030228F" w:rsidRDefault="0030228F" w:rsidP="00C528C0">
      <w:pPr>
        <w:jc w:val="center"/>
        <w:rPr>
          <w:sz w:val="18"/>
          <w:lang w:val="de-DE"/>
        </w:rPr>
      </w:pPr>
    </w:p>
    <w:p w:rsidR="003C3B4C" w:rsidRDefault="003C3B4C" w:rsidP="00C528C0">
      <w:pPr>
        <w:jc w:val="center"/>
        <w:rPr>
          <w:sz w:val="18"/>
          <w:lang w:val="de-DE"/>
        </w:rPr>
      </w:pPr>
    </w:p>
    <w:p w:rsidR="003C3B4C" w:rsidRPr="0079449A" w:rsidRDefault="003C3B4C" w:rsidP="00C528C0">
      <w:pPr>
        <w:jc w:val="center"/>
        <w:rPr>
          <w:sz w:val="24"/>
          <w:szCs w:val="24"/>
          <w:lang w:val="de-DE"/>
        </w:rPr>
      </w:pPr>
    </w:p>
    <w:p w:rsidR="002F2A08" w:rsidRPr="0079449A" w:rsidRDefault="0030228F" w:rsidP="002F2A08">
      <w:pPr>
        <w:rPr>
          <w:sz w:val="24"/>
          <w:szCs w:val="24"/>
          <w:lang w:val="de-DE"/>
        </w:rPr>
      </w:pPr>
      <w:r w:rsidRPr="0079449A">
        <w:rPr>
          <w:noProof/>
          <w:sz w:val="24"/>
          <w:szCs w:val="24"/>
          <w:lang w:eastAsia="de-CH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3175</wp:posOffset>
            </wp:positionV>
            <wp:extent cx="1981200" cy="50228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T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A08" w:rsidRPr="0079449A">
        <w:rPr>
          <w:sz w:val="24"/>
          <w:szCs w:val="24"/>
          <w:lang w:val="de-DE"/>
        </w:rPr>
        <w:t>Student:</w:t>
      </w:r>
      <w:r w:rsidR="002F2A08" w:rsidRPr="0079449A">
        <w:rPr>
          <w:sz w:val="24"/>
          <w:szCs w:val="24"/>
          <w:lang w:val="de-DE"/>
        </w:rPr>
        <w:tab/>
        <w:t>Andreas Stucki</w:t>
      </w:r>
    </w:p>
    <w:p w:rsidR="002F2A08" w:rsidRPr="0079449A" w:rsidRDefault="0067015F" w:rsidP="002F2A08">
      <w:pPr>
        <w:rPr>
          <w:sz w:val="24"/>
          <w:szCs w:val="24"/>
          <w:lang w:val="de-DE"/>
        </w:rPr>
      </w:pPr>
      <w:r w:rsidRPr="0079449A">
        <w:rPr>
          <w:sz w:val="24"/>
          <w:szCs w:val="24"/>
          <w:lang w:val="de-DE"/>
        </w:rPr>
        <w:t>Betreuer:</w:t>
      </w:r>
      <w:r w:rsidRPr="0079449A">
        <w:rPr>
          <w:sz w:val="24"/>
          <w:szCs w:val="24"/>
          <w:lang w:val="de-DE"/>
        </w:rPr>
        <w:tab/>
        <w:t xml:space="preserve">Marc-André </w:t>
      </w:r>
      <w:proofErr w:type="spellStart"/>
      <w:r w:rsidRPr="0079449A">
        <w:rPr>
          <w:sz w:val="24"/>
          <w:szCs w:val="24"/>
          <w:lang w:val="de-DE"/>
        </w:rPr>
        <w:t>Bu</w:t>
      </w:r>
      <w:r w:rsidR="002F2A08" w:rsidRPr="0079449A">
        <w:rPr>
          <w:sz w:val="24"/>
          <w:szCs w:val="24"/>
          <w:lang w:val="de-DE"/>
        </w:rPr>
        <w:t>man</w:t>
      </w:r>
      <w:r w:rsidRPr="0079449A">
        <w:rPr>
          <w:sz w:val="24"/>
          <w:szCs w:val="24"/>
          <w:lang w:val="de-DE"/>
        </w:rPr>
        <w:t>n</w:t>
      </w:r>
      <w:proofErr w:type="spellEnd"/>
    </w:p>
    <w:p w:rsidR="0030228F" w:rsidRPr="00C3348B" w:rsidRDefault="0072668D" w:rsidP="0030228F">
      <w:pPr>
        <w:tabs>
          <w:tab w:val="left" w:pos="708"/>
          <w:tab w:val="left" w:pos="1416"/>
          <w:tab w:val="left" w:pos="2124"/>
          <w:tab w:val="left" w:pos="5112"/>
        </w:tabs>
        <w:rPr>
          <w:sz w:val="18"/>
          <w:lang w:val="de-DE"/>
        </w:rPr>
        <w:sectPr w:rsidR="0030228F" w:rsidRPr="00C3348B" w:rsidSect="00AD06D1">
          <w:footerReference w:type="default" r:id="rId9"/>
          <w:headerReference w:type="first" r:id="rId10"/>
          <w:pgSz w:w="11906" w:h="16838" w:code="9"/>
          <w:pgMar w:top="1418" w:right="1418" w:bottom="1134" w:left="1418" w:header="851" w:footer="567" w:gutter="0"/>
          <w:paperSrc w:first="7" w:other="7"/>
          <w:cols w:space="720"/>
          <w:titlePg/>
          <w:docGrid w:linePitch="299"/>
        </w:sectPr>
      </w:pPr>
      <w:r w:rsidRPr="0079449A">
        <w:rPr>
          <w:sz w:val="24"/>
          <w:szCs w:val="24"/>
          <w:lang w:val="de-DE"/>
        </w:rPr>
        <w:t>Datum:</w:t>
      </w:r>
      <w:r w:rsidRPr="0079449A">
        <w:rPr>
          <w:sz w:val="24"/>
          <w:szCs w:val="24"/>
          <w:lang w:val="de-DE"/>
        </w:rPr>
        <w:tab/>
      </w:r>
      <w:r w:rsidR="003C3B4C" w:rsidRPr="0079449A">
        <w:rPr>
          <w:sz w:val="24"/>
          <w:szCs w:val="24"/>
          <w:lang w:val="de-DE"/>
        </w:rPr>
        <w:t>15</w:t>
      </w:r>
      <w:r w:rsidR="002F2A08" w:rsidRPr="0079449A">
        <w:rPr>
          <w:sz w:val="24"/>
          <w:szCs w:val="24"/>
          <w:lang w:val="de-DE"/>
        </w:rPr>
        <w:t>.0</w:t>
      </w:r>
      <w:r w:rsidR="002E11A5" w:rsidRPr="0079449A">
        <w:rPr>
          <w:sz w:val="24"/>
          <w:szCs w:val="24"/>
          <w:lang w:val="de-DE"/>
        </w:rPr>
        <w:t>4</w:t>
      </w:r>
      <w:r w:rsidR="002F2A08" w:rsidRPr="0079449A">
        <w:rPr>
          <w:sz w:val="24"/>
          <w:szCs w:val="24"/>
          <w:lang w:val="de-DE"/>
        </w:rPr>
        <w:t>.2017</w:t>
      </w:r>
      <w:r w:rsidR="0030228F" w:rsidRPr="00C3348B">
        <w:rPr>
          <w:sz w:val="18"/>
          <w:lang w:val="de-DE"/>
        </w:rPr>
        <w:tab/>
      </w:r>
    </w:p>
    <w:p w:rsidR="0030228F" w:rsidRPr="00C3348B" w:rsidRDefault="0030228F" w:rsidP="0030228F">
      <w:pPr>
        <w:tabs>
          <w:tab w:val="left" w:pos="708"/>
          <w:tab w:val="left" w:pos="1416"/>
          <w:tab w:val="left" w:pos="2124"/>
          <w:tab w:val="left" w:pos="5112"/>
        </w:tabs>
        <w:rPr>
          <w:sz w:val="18"/>
          <w:lang w:val="de-DE"/>
        </w:rPr>
        <w:sectPr w:rsidR="0030228F" w:rsidRPr="00C3348B" w:rsidSect="0030228F">
          <w:type w:val="continuous"/>
          <w:pgSz w:w="11906" w:h="16838" w:code="9"/>
          <w:pgMar w:top="1418" w:right="1418" w:bottom="1134" w:left="1418" w:header="851" w:footer="567" w:gutter="0"/>
          <w:paperSrc w:first="7" w:other="7"/>
          <w:cols w:num="2" w:space="720"/>
          <w:titlePg/>
          <w:docGrid w:linePitch="299"/>
        </w:sectPr>
      </w:pPr>
    </w:p>
    <w:p w:rsidR="00C528C0" w:rsidRPr="00C3348B" w:rsidRDefault="00AD06D1" w:rsidP="00A15C7D">
      <w:pPr>
        <w:spacing w:after="200" w:line="276" w:lineRule="auto"/>
        <w:rPr>
          <w:sz w:val="22"/>
          <w:szCs w:val="24"/>
          <w:lang w:val="de-DE"/>
        </w:rPr>
      </w:pPr>
      <w:r w:rsidRPr="00C3348B">
        <w:rPr>
          <w:sz w:val="22"/>
          <w:szCs w:val="24"/>
          <w:lang w:val="de-D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18"/>
        </w:rPr>
      </w:sdtEndPr>
      <w:sdtContent>
        <w:p w:rsidR="00C528C0" w:rsidRPr="00C3348B" w:rsidRDefault="00C528C0" w:rsidP="00C528C0">
          <w:pPr>
            <w:pStyle w:val="Inhaltsverzeichnisberschrift"/>
            <w:rPr>
              <w:rFonts w:ascii="Arial" w:hAnsi="Arial" w:cs="Arial"/>
              <w:sz w:val="24"/>
              <w:lang w:val="de-DE"/>
            </w:rPr>
          </w:pPr>
          <w:r w:rsidRPr="00C3348B">
            <w:rPr>
              <w:rFonts w:ascii="Arial" w:hAnsi="Arial" w:cs="Arial"/>
              <w:sz w:val="24"/>
              <w:lang w:val="de-DE"/>
            </w:rPr>
            <w:t>Inhaltsverzeichnis</w:t>
          </w:r>
        </w:p>
        <w:bookmarkStart w:id="0" w:name="_GoBack"/>
        <w:bookmarkEnd w:id="0"/>
        <w:p w:rsidR="000E6269" w:rsidRDefault="00C528C0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C3348B">
            <w:rPr>
              <w:rFonts w:ascii="Arial" w:hAnsi="Arial" w:cs="Arial"/>
              <w:b w:val="0"/>
              <w:bCs w:val="0"/>
              <w:szCs w:val="22"/>
              <w:lang w:val="de-DE"/>
            </w:rPr>
            <w:fldChar w:fldCharType="begin"/>
          </w:r>
          <w:r w:rsidRPr="00C3348B">
            <w:rPr>
              <w:rFonts w:ascii="Arial" w:hAnsi="Arial" w:cs="Arial"/>
              <w:szCs w:val="22"/>
              <w:lang w:val="de-DE"/>
            </w:rPr>
            <w:instrText xml:space="preserve"> TOC \o "1-3" \h \z \u </w:instrText>
          </w:r>
          <w:r w:rsidRPr="00C3348B">
            <w:rPr>
              <w:rFonts w:ascii="Arial" w:hAnsi="Arial" w:cs="Arial"/>
              <w:b w:val="0"/>
              <w:bCs w:val="0"/>
              <w:szCs w:val="22"/>
              <w:lang w:val="de-DE"/>
            </w:rPr>
            <w:fldChar w:fldCharType="separate"/>
          </w:r>
          <w:hyperlink w:anchor="_Toc480046946" w:history="1">
            <w:r w:rsidR="000E6269" w:rsidRPr="00DF307F">
              <w:rPr>
                <w:rStyle w:val="Hyperlink"/>
                <w:noProof/>
                <w:lang w:val="en-US"/>
              </w:rPr>
              <w:t>1</w:t>
            </w:r>
            <w:r w:rsidR="000E62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0E6269" w:rsidRPr="00DF307F">
              <w:rPr>
                <w:rStyle w:val="Hyperlink"/>
                <w:noProof/>
              </w:rPr>
              <w:t>Projektbeschreibung / Ausgangslage</w:t>
            </w:r>
            <w:r w:rsidR="000E6269">
              <w:rPr>
                <w:noProof/>
                <w:webHidden/>
              </w:rPr>
              <w:tab/>
            </w:r>
            <w:r w:rsidR="000E6269">
              <w:rPr>
                <w:noProof/>
                <w:webHidden/>
              </w:rPr>
              <w:fldChar w:fldCharType="begin"/>
            </w:r>
            <w:r w:rsidR="000E6269">
              <w:rPr>
                <w:noProof/>
                <w:webHidden/>
              </w:rPr>
              <w:instrText xml:space="preserve"> PAGEREF _Toc480046946 \h </w:instrText>
            </w:r>
            <w:r w:rsidR="000E6269">
              <w:rPr>
                <w:noProof/>
                <w:webHidden/>
              </w:rPr>
            </w:r>
            <w:r w:rsidR="000E6269">
              <w:rPr>
                <w:noProof/>
                <w:webHidden/>
              </w:rPr>
              <w:fldChar w:fldCharType="separate"/>
            </w:r>
            <w:r w:rsidR="000E6269">
              <w:rPr>
                <w:noProof/>
                <w:webHidden/>
              </w:rPr>
              <w:t>3</w:t>
            </w:r>
            <w:r w:rsidR="000E6269"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47" w:history="1">
            <w:r w:rsidRPr="00DF307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48" w:history="1">
            <w:r w:rsidRPr="00DF307F">
              <w:rPr>
                <w:rStyle w:val="Hyperlink"/>
                <w:noProof/>
                <w:lang w:val="de-DE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  <w:lang w:val="de-DE"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49" w:history="1">
            <w:r w:rsidRPr="00DF307F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  <w:lang w:val="de-DE"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0046950" w:history="1">
            <w:r w:rsidRPr="00DF307F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Stärken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80046951" w:history="1">
            <w:r w:rsidRPr="00DF307F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Schwächen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6952" w:history="1">
            <w:r w:rsidRPr="00DF307F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  <w:lang w:val="de-DE"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53" w:history="1">
            <w:r w:rsidRPr="00DF307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54" w:history="1">
            <w:r w:rsidRPr="00DF307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6955" w:history="1">
            <w:r w:rsidRPr="00DF307F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  <w:lang w:val="de-DE"/>
              </w:rPr>
              <w:t>Aufgabenabgrenzung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6956" w:history="1">
            <w:r w:rsidRPr="00DF307F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  <w:lang w:val="de-DE"/>
              </w:rPr>
              <w:t>Vorgehenssystematik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57" w:history="1">
            <w:r w:rsidRPr="00DF307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Wirtschaftliche 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80046958" w:history="1">
            <w:r w:rsidRPr="00DF307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269" w:rsidRDefault="000E6269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80046959" w:history="1">
            <w:r w:rsidRPr="00DF307F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F307F">
              <w:rPr>
                <w:rStyle w:val="Hyperlink"/>
                <w:noProof/>
              </w:rPr>
              <w:t>(erwartete)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_Toc480046959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C0" w:rsidRPr="00C3348B" w:rsidRDefault="00C528C0" w:rsidP="00C528C0">
          <w:pPr>
            <w:rPr>
              <w:sz w:val="18"/>
              <w:lang w:val="de-DE"/>
            </w:rPr>
          </w:pPr>
          <w:r w:rsidRPr="00C3348B">
            <w:rPr>
              <w:rFonts w:cs="Arial"/>
              <w:b/>
              <w:bCs/>
              <w:sz w:val="18"/>
              <w:lang w:val="de-DE"/>
            </w:rPr>
            <w:fldChar w:fldCharType="end"/>
          </w:r>
        </w:p>
      </w:sdtContent>
    </w:sdt>
    <w:p w:rsidR="00C528C0" w:rsidRPr="00C3348B" w:rsidRDefault="00C528C0" w:rsidP="00C528C0">
      <w:pPr>
        <w:spacing w:after="200" w:line="276" w:lineRule="auto"/>
        <w:rPr>
          <w:sz w:val="18"/>
          <w:lang w:val="de-DE"/>
        </w:rPr>
      </w:pPr>
      <w:r w:rsidRPr="00C3348B">
        <w:rPr>
          <w:sz w:val="18"/>
          <w:lang w:val="de-DE"/>
        </w:rPr>
        <w:br w:type="page"/>
      </w:r>
    </w:p>
    <w:p w:rsidR="00C528C0" w:rsidRPr="00C3348B" w:rsidRDefault="00805CA6" w:rsidP="00B27646">
      <w:pPr>
        <w:pStyle w:val="berschrift1"/>
        <w:rPr>
          <w:sz w:val="24"/>
        </w:rPr>
      </w:pPr>
      <w:bookmarkStart w:id="1" w:name="_Toc480046946"/>
      <w:r w:rsidRPr="00C3348B">
        <w:rPr>
          <w:sz w:val="24"/>
        </w:rPr>
        <w:lastRenderedPageBreak/>
        <w:t xml:space="preserve">Projektbeschreibung / </w:t>
      </w:r>
      <w:r w:rsidR="008A74DD" w:rsidRPr="00C3348B">
        <w:rPr>
          <w:sz w:val="24"/>
        </w:rPr>
        <w:t>Ausgangslage</w:t>
      </w:r>
      <w:bookmarkEnd w:id="1"/>
    </w:p>
    <w:p w:rsidR="00E14BCF" w:rsidRPr="00C3348B" w:rsidRDefault="00CA0E46" w:rsidP="001B33C1">
      <w:pPr>
        <w:pStyle w:val="berschrift2"/>
        <w:rPr>
          <w:sz w:val="22"/>
        </w:rPr>
      </w:pPr>
      <w:bookmarkStart w:id="2" w:name="_Toc480046947"/>
      <w:r w:rsidRPr="00C3348B">
        <w:rPr>
          <w:sz w:val="22"/>
        </w:rPr>
        <w:t>Situation</w:t>
      </w:r>
      <w:bookmarkEnd w:id="2"/>
    </w:p>
    <w:p w:rsidR="00E90AFA" w:rsidRPr="00C3348B" w:rsidRDefault="00CA0E46" w:rsidP="008209DF">
      <w:pPr>
        <w:rPr>
          <w:sz w:val="18"/>
        </w:rPr>
      </w:pPr>
      <w:r w:rsidRPr="00C3348B">
        <w:rPr>
          <w:sz w:val="18"/>
        </w:rPr>
        <w:t>Die Firma VAT stellt Vakuumventile her</w:t>
      </w:r>
      <w:r w:rsidR="00E95A1C" w:rsidRPr="00C3348B">
        <w:rPr>
          <w:sz w:val="18"/>
        </w:rPr>
        <w:t xml:space="preserve"> für </w:t>
      </w:r>
      <w:r w:rsidR="00A30C2B" w:rsidRPr="00C3348B">
        <w:rPr>
          <w:sz w:val="18"/>
        </w:rPr>
        <w:t xml:space="preserve">die </w:t>
      </w:r>
      <w:r w:rsidR="00E95A1C" w:rsidRPr="00C3348B">
        <w:rPr>
          <w:sz w:val="18"/>
        </w:rPr>
        <w:t xml:space="preserve">Halbleiter- und </w:t>
      </w:r>
      <w:proofErr w:type="spellStart"/>
      <w:r w:rsidR="00E95A1C" w:rsidRPr="00C3348B">
        <w:rPr>
          <w:sz w:val="18"/>
        </w:rPr>
        <w:t>Medizinalindustrie</w:t>
      </w:r>
      <w:proofErr w:type="spellEnd"/>
      <w:r w:rsidR="00E95A1C" w:rsidRPr="00C3348B">
        <w:rPr>
          <w:sz w:val="18"/>
        </w:rPr>
        <w:t xml:space="preserve">, </w:t>
      </w:r>
      <w:r w:rsidR="00A30C2B" w:rsidRPr="00C3348B">
        <w:rPr>
          <w:sz w:val="18"/>
        </w:rPr>
        <w:t xml:space="preserve">die </w:t>
      </w:r>
      <w:r w:rsidR="005F40B4" w:rsidRPr="00C3348B">
        <w:rPr>
          <w:sz w:val="18"/>
        </w:rPr>
        <w:t xml:space="preserve">Forschung und Entwicklung sowie </w:t>
      </w:r>
      <w:r w:rsidR="00F83B09" w:rsidRPr="00C3348B">
        <w:rPr>
          <w:sz w:val="18"/>
        </w:rPr>
        <w:t xml:space="preserve">für die </w:t>
      </w:r>
      <w:r w:rsidR="005F40B4" w:rsidRPr="00C3348B">
        <w:rPr>
          <w:sz w:val="18"/>
        </w:rPr>
        <w:t>Automobilindustrie</w:t>
      </w:r>
      <w:r w:rsidRPr="00C3348B">
        <w:rPr>
          <w:sz w:val="18"/>
        </w:rPr>
        <w:t xml:space="preserve"> </w:t>
      </w:r>
      <w:r w:rsidR="005F40B4" w:rsidRPr="00C3348B">
        <w:rPr>
          <w:sz w:val="18"/>
        </w:rPr>
        <w:t>(VAT Group AG, 2017)</w:t>
      </w:r>
      <w:r w:rsidR="00171025" w:rsidRPr="00C3348B">
        <w:rPr>
          <w:sz w:val="18"/>
        </w:rPr>
        <w:t>.</w:t>
      </w:r>
      <w:r w:rsidR="005F40B4" w:rsidRPr="00C3348B">
        <w:rPr>
          <w:sz w:val="18"/>
        </w:rPr>
        <w:t xml:space="preserve"> </w:t>
      </w:r>
      <w:r w:rsidR="00CC7A6E" w:rsidRPr="00C3348B">
        <w:rPr>
          <w:sz w:val="18"/>
        </w:rPr>
        <w:t xml:space="preserve">Dabei </w:t>
      </w:r>
      <w:r w:rsidRPr="00C3348B">
        <w:rPr>
          <w:sz w:val="18"/>
        </w:rPr>
        <w:t xml:space="preserve">übernimmt </w:t>
      </w:r>
      <w:r w:rsidR="00CC7A6E" w:rsidRPr="00C3348B">
        <w:rPr>
          <w:sz w:val="18"/>
        </w:rPr>
        <w:t xml:space="preserve">der Controller </w:t>
      </w:r>
      <w:r w:rsidRPr="00C3348B">
        <w:rPr>
          <w:sz w:val="18"/>
        </w:rPr>
        <w:t>die Steuerfunktion</w:t>
      </w:r>
      <w:r w:rsidR="004D526A" w:rsidRPr="00C3348B">
        <w:rPr>
          <w:sz w:val="18"/>
        </w:rPr>
        <w:t xml:space="preserve"> dieser Vakuumventile (siehe Abb. 1)</w:t>
      </w:r>
      <w:r w:rsidR="00CB2144" w:rsidRPr="00C3348B">
        <w:rPr>
          <w:sz w:val="18"/>
        </w:rPr>
        <w:t>.</w:t>
      </w:r>
      <w:r w:rsidRPr="00C3348B">
        <w:rPr>
          <w:sz w:val="18"/>
        </w:rPr>
        <w:t xml:space="preserve"> Dieser ist modular aufgebaut und </w:t>
      </w:r>
      <w:r w:rsidR="00E90AFA" w:rsidRPr="00C3348B">
        <w:rPr>
          <w:sz w:val="18"/>
        </w:rPr>
        <w:t>besteht grob gesagt aus drei</w:t>
      </w:r>
      <w:r w:rsidRPr="00C3348B">
        <w:rPr>
          <w:sz w:val="18"/>
        </w:rPr>
        <w:t xml:space="preserve"> </w:t>
      </w:r>
      <w:r w:rsidR="00E90AFA" w:rsidRPr="00C3348B">
        <w:rPr>
          <w:sz w:val="18"/>
        </w:rPr>
        <w:t xml:space="preserve">Komponenten. </w:t>
      </w:r>
      <w:r w:rsidR="00F83B09" w:rsidRPr="00C3348B">
        <w:rPr>
          <w:sz w:val="18"/>
        </w:rPr>
        <w:t>Die wichtigste Komponente ist das Masterboard, die mit den zentralen Elementen bestückt ist</w:t>
      </w:r>
      <w:r w:rsidR="00E90AFA" w:rsidRPr="00C3348B">
        <w:rPr>
          <w:sz w:val="18"/>
        </w:rPr>
        <w:t>.</w:t>
      </w:r>
      <w:r w:rsidR="00F83B09" w:rsidRPr="00C3348B">
        <w:rPr>
          <w:sz w:val="18"/>
        </w:rPr>
        <w:t xml:space="preserve"> Dieses ist </w:t>
      </w:r>
      <w:r w:rsidR="00171025" w:rsidRPr="00C3348B">
        <w:rPr>
          <w:sz w:val="18"/>
        </w:rPr>
        <w:t>unerlässlich</w:t>
      </w:r>
      <w:r w:rsidR="00F83B09" w:rsidRPr="00C3348B">
        <w:rPr>
          <w:sz w:val="18"/>
        </w:rPr>
        <w:t>, wird aber jeweils an die gewünschte Ventilhardware angepasst.</w:t>
      </w:r>
      <w:r w:rsidR="00E90AFA" w:rsidRPr="00C3348B">
        <w:rPr>
          <w:sz w:val="18"/>
        </w:rPr>
        <w:t xml:space="preserve"> Das Herzstück des Controllers ist der Mikro</w:t>
      </w:r>
      <w:r w:rsidR="00CB2144" w:rsidRPr="00C3348B">
        <w:rPr>
          <w:sz w:val="18"/>
        </w:rPr>
        <w:t>c</w:t>
      </w:r>
      <w:r w:rsidR="00E90AFA" w:rsidRPr="00C3348B">
        <w:rPr>
          <w:sz w:val="18"/>
        </w:rPr>
        <w:t xml:space="preserve">ontroller, für </w:t>
      </w:r>
      <w:r w:rsidR="00CB2144" w:rsidRPr="00C3348B">
        <w:rPr>
          <w:sz w:val="18"/>
        </w:rPr>
        <w:t>den</w:t>
      </w:r>
      <w:r w:rsidR="00E90AFA" w:rsidRPr="00C3348B">
        <w:rPr>
          <w:sz w:val="18"/>
        </w:rPr>
        <w:t xml:space="preserve"> VAT eine eigene Firmware entwickelt</w:t>
      </w:r>
      <w:r w:rsidR="00171025" w:rsidRPr="00C3348B">
        <w:rPr>
          <w:sz w:val="18"/>
        </w:rPr>
        <w:t xml:space="preserve"> hat</w:t>
      </w:r>
      <w:r w:rsidR="00E90AFA" w:rsidRPr="00C3348B">
        <w:rPr>
          <w:sz w:val="18"/>
        </w:rPr>
        <w:t xml:space="preserve">. </w:t>
      </w:r>
      <w:r w:rsidR="00F83B09" w:rsidRPr="00C3348B">
        <w:rPr>
          <w:sz w:val="18"/>
        </w:rPr>
        <w:t>Dazu</w:t>
      </w:r>
      <w:r w:rsidR="00E90AFA" w:rsidRPr="00C3348B">
        <w:rPr>
          <w:sz w:val="18"/>
        </w:rPr>
        <w:t xml:space="preserve"> ist oder sind Motorbausteine nötig, </w:t>
      </w:r>
      <w:r w:rsidR="00F83B09" w:rsidRPr="00C3348B">
        <w:rPr>
          <w:sz w:val="18"/>
        </w:rPr>
        <w:t>die</w:t>
      </w:r>
      <w:r w:rsidR="00E90AFA" w:rsidRPr="00C3348B">
        <w:rPr>
          <w:sz w:val="18"/>
        </w:rPr>
        <w:t xml:space="preserve"> eine weitere </w:t>
      </w:r>
      <w:r w:rsidR="00500DD7" w:rsidRPr="00C3348B">
        <w:rPr>
          <w:sz w:val="18"/>
        </w:rPr>
        <w:t>Firmware</w:t>
      </w:r>
      <w:r w:rsidR="00E90AFA" w:rsidRPr="00C3348B">
        <w:rPr>
          <w:sz w:val="18"/>
        </w:rPr>
        <w:t xml:space="preserve"> von </w:t>
      </w:r>
      <w:r w:rsidR="00CB2144" w:rsidRPr="00C3348B">
        <w:rPr>
          <w:sz w:val="18"/>
        </w:rPr>
        <w:t>externen</w:t>
      </w:r>
      <w:r w:rsidR="00E90AFA" w:rsidRPr="00C3348B">
        <w:rPr>
          <w:sz w:val="18"/>
        </w:rPr>
        <w:t xml:space="preserve"> Lieferanten benötigt.</w:t>
      </w:r>
      <w:r w:rsidR="00F83B09" w:rsidRPr="00C3348B">
        <w:rPr>
          <w:sz w:val="18"/>
        </w:rPr>
        <w:t xml:space="preserve"> </w:t>
      </w:r>
      <w:r w:rsidR="00CB2144" w:rsidRPr="00C3348B">
        <w:rPr>
          <w:sz w:val="18"/>
        </w:rPr>
        <w:t>Die zweite Komponente ist d</w:t>
      </w:r>
      <w:r w:rsidR="00E90AFA" w:rsidRPr="00C3348B">
        <w:rPr>
          <w:sz w:val="18"/>
        </w:rPr>
        <w:t>as Interface Board</w:t>
      </w:r>
      <w:r w:rsidR="00CB2144" w:rsidRPr="00C3348B">
        <w:rPr>
          <w:sz w:val="18"/>
        </w:rPr>
        <w:t>. Es wird</w:t>
      </w:r>
      <w:r w:rsidR="00E90AFA" w:rsidRPr="00C3348B">
        <w:rPr>
          <w:sz w:val="18"/>
        </w:rPr>
        <w:t xml:space="preserve"> nach Kundenwunsch angefertigt. </w:t>
      </w:r>
      <w:r w:rsidR="00F83B09" w:rsidRPr="00C3348B">
        <w:rPr>
          <w:sz w:val="18"/>
        </w:rPr>
        <w:t>Falls</w:t>
      </w:r>
      <w:r w:rsidR="004D526A" w:rsidRPr="00C3348B">
        <w:rPr>
          <w:sz w:val="18"/>
        </w:rPr>
        <w:t xml:space="preserve"> der Kunde mit einem</w:t>
      </w:r>
      <w:r w:rsidR="00E90AFA" w:rsidRPr="00C3348B">
        <w:rPr>
          <w:sz w:val="18"/>
        </w:rPr>
        <w:t xml:space="preserve"> Feldbus</w:t>
      </w:r>
      <w:r w:rsidR="004D526A" w:rsidRPr="00C3348B">
        <w:rPr>
          <w:sz w:val="18"/>
        </w:rPr>
        <w:t xml:space="preserve"> System</w:t>
      </w:r>
      <w:r w:rsidR="00F83B09" w:rsidRPr="00C3348B">
        <w:rPr>
          <w:sz w:val="18"/>
        </w:rPr>
        <w:t xml:space="preserve"> arbeitet</w:t>
      </w:r>
      <w:r w:rsidR="004D526A" w:rsidRPr="00C3348B">
        <w:rPr>
          <w:sz w:val="18"/>
        </w:rPr>
        <w:t>, so wird</w:t>
      </w:r>
      <w:r w:rsidR="00E90AFA" w:rsidRPr="00C3348B">
        <w:rPr>
          <w:sz w:val="18"/>
        </w:rPr>
        <w:t xml:space="preserve"> eine </w:t>
      </w:r>
      <w:proofErr w:type="spellStart"/>
      <w:r w:rsidR="00E90AFA" w:rsidRPr="00C3348B">
        <w:rPr>
          <w:sz w:val="18"/>
        </w:rPr>
        <w:t>Interfa</w:t>
      </w:r>
      <w:proofErr w:type="spellEnd"/>
      <w:r w:rsidR="00CD4E1F">
        <w:rPr>
          <w:rStyle w:val="Funotenzeichen"/>
          <w:sz w:val="18"/>
        </w:rPr>
        <w:footnoteReference w:id="1"/>
      </w:r>
      <w:proofErr w:type="spellStart"/>
      <w:r w:rsidR="00E90AFA" w:rsidRPr="00C3348B">
        <w:rPr>
          <w:sz w:val="18"/>
        </w:rPr>
        <w:t>ce</w:t>
      </w:r>
      <w:proofErr w:type="spellEnd"/>
      <w:r w:rsidR="00E90AFA" w:rsidRPr="00C3348B">
        <w:rPr>
          <w:sz w:val="18"/>
        </w:rPr>
        <w:t xml:space="preserve"> Software nötig.</w:t>
      </w:r>
      <w:r w:rsidR="004D526A" w:rsidRPr="00C3348B">
        <w:rPr>
          <w:sz w:val="18"/>
        </w:rPr>
        <w:t xml:space="preserve"> Die dritte Komponente ist die Option Unit, </w:t>
      </w:r>
      <w:r w:rsidR="00CB2144" w:rsidRPr="00C3348B">
        <w:rPr>
          <w:sz w:val="18"/>
        </w:rPr>
        <w:t>die</w:t>
      </w:r>
      <w:r w:rsidR="004D526A" w:rsidRPr="00C3348B">
        <w:rPr>
          <w:sz w:val="18"/>
        </w:rPr>
        <w:t xml:space="preserve"> Zusatzfunktionen </w:t>
      </w:r>
      <w:r w:rsidR="00171025" w:rsidRPr="00C3348B">
        <w:rPr>
          <w:sz w:val="18"/>
        </w:rPr>
        <w:t>nach W</w:t>
      </w:r>
      <w:r w:rsidR="00F83B09" w:rsidRPr="00C3348B">
        <w:rPr>
          <w:sz w:val="18"/>
        </w:rPr>
        <w:t xml:space="preserve">unsch </w:t>
      </w:r>
      <w:r w:rsidR="004D526A" w:rsidRPr="00C3348B">
        <w:rPr>
          <w:sz w:val="18"/>
        </w:rPr>
        <w:t>beinhaltet.</w:t>
      </w:r>
    </w:p>
    <w:p w:rsidR="001B33C1" w:rsidRPr="00C3348B" w:rsidRDefault="00CA0E46" w:rsidP="001B33C1">
      <w:pPr>
        <w:pStyle w:val="Standardeinzug"/>
        <w:ind w:left="0"/>
        <w:rPr>
          <w:sz w:val="18"/>
        </w:rPr>
      </w:pPr>
      <w:r w:rsidRPr="00C3348B">
        <w:rPr>
          <w:noProof/>
          <w:sz w:val="18"/>
          <w:lang w:eastAsia="de-CH"/>
        </w:rPr>
        <w:drawing>
          <wp:inline distT="0" distB="0" distL="0" distR="0" wp14:anchorId="6C8D70D9" wp14:editId="058188EA">
            <wp:extent cx="3304182" cy="1571216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96" cy="1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A0E46" w:rsidRPr="00C3348B" w:rsidRDefault="00CA0E46" w:rsidP="00CA0E46">
      <w:pPr>
        <w:pStyle w:val="Beschriftung"/>
        <w:rPr>
          <w:sz w:val="16"/>
        </w:rPr>
      </w:pPr>
      <w:bookmarkStart w:id="3" w:name="_Toc475725041"/>
      <w:bookmarkStart w:id="4" w:name="_Toc475882805"/>
      <w:bookmarkStart w:id="5" w:name="_Toc475890563"/>
      <w:bookmarkStart w:id="6" w:name="_Toc475894233"/>
      <w:bookmarkStart w:id="7" w:name="_Toc475894279"/>
      <w:r w:rsidRPr="00C3348B">
        <w:rPr>
          <w:sz w:val="16"/>
        </w:rPr>
        <w:t xml:space="preserve">Abbildung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Abbildung \* ARABIC </w:instrText>
      </w:r>
      <w:r w:rsidR="002F747D" w:rsidRPr="00C3348B">
        <w:rPr>
          <w:sz w:val="16"/>
        </w:rPr>
        <w:fldChar w:fldCharType="separate"/>
      </w:r>
      <w:r w:rsidR="000E6269">
        <w:rPr>
          <w:noProof/>
          <w:sz w:val="16"/>
        </w:rPr>
        <w:t>1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Basiskonzept Ventil Controller</w:t>
      </w:r>
      <w:bookmarkEnd w:id="3"/>
      <w:r w:rsidR="006D4F89" w:rsidRPr="00C3348B">
        <w:rPr>
          <w:sz w:val="16"/>
        </w:rPr>
        <w:t xml:space="preserve"> (</w:t>
      </w:r>
      <w:proofErr w:type="spellStart"/>
      <w:r w:rsidR="006D4F89" w:rsidRPr="00C3348B">
        <w:rPr>
          <w:sz w:val="16"/>
        </w:rPr>
        <w:t>Marugg</w:t>
      </w:r>
      <w:proofErr w:type="spellEnd"/>
      <w:r w:rsidR="006D4F89" w:rsidRPr="00C3348B">
        <w:rPr>
          <w:sz w:val="16"/>
        </w:rPr>
        <w:t>, 2010)</w:t>
      </w:r>
      <w:bookmarkEnd w:id="4"/>
      <w:bookmarkEnd w:id="5"/>
      <w:bookmarkEnd w:id="6"/>
      <w:bookmarkEnd w:id="7"/>
    </w:p>
    <w:p w:rsidR="007B7F6C" w:rsidRPr="00C3348B" w:rsidRDefault="007B7F6C" w:rsidP="00E429F7">
      <w:pPr>
        <w:pStyle w:val="berschrift2"/>
        <w:rPr>
          <w:sz w:val="22"/>
          <w:lang w:val="de-DE"/>
        </w:rPr>
      </w:pPr>
      <w:bookmarkStart w:id="8" w:name="_Toc480046948"/>
      <w:r w:rsidRPr="00C3348B">
        <w:rPr>
          <w:sz w:val="22"/>
          <w:lang w:val="de-DE"/>
        </w:rPr>
        <w:t>Problemstellung</w:t>
      </w:r>
      <w:bookmarkEnd w:id="8"/>
    </w:p>
    <w:p w:rsidR="007B7F6C" w:rsidRPr="00C3348B" w:rsidRDefault="007A4F96" w:rsidP="008209DF">
      <w:pPr>
        <w:rPr>
          <w:sz w:val="18"/>
          <w:lang w:val="de-DE"/>
        </w:rPr>
      </w:pPr>
      <w:r w:rsidRPr="00C3348B">
        <w:rPr>
          <w:sz w:val="18"/>
          <w:lang w:val="de-DE"/>
        </w:rPr>
        <w:t>Ich wurde von der Firma VAT eingestellt und beauftragt die Qualität des Controllers</w:t>
      </w:r>
      <w:r w:rsidR="008350C4" w:rsidRPr="00C3348B">
        <w:rPr>
          <w:sz w:val="18"/>
          <w:lang w:val="de-DE"/>
        </w:rPr>
        <w:t>,</w:t>
      </w:r>
      <w:r w:rsidRPr="00C3348B">
        <w:rPr>
          <w:sz w:val="18"/>
          <w:lang w:val="de-DE"/>
        </w:rPr>
        <w:t xml:space="preserve"> mit Hilfe einer Testumgebung zu überprüfen. </w:t>
      </w:r>
      <w:r w:rsidR="008209DF" w:rsidRPr="00C3348B">
        <w:rPr>
          <w:sz w:val="18"/>
          <w:lang w:val="de-DE"/>
        </w:rPr>
        <w:t>Mit dem Programm TTIC2 entwickelte ich eine Testoberfläche, welche einzelne Tests in eine</w:t>
      </w:r>
      <w:r w:rsidR="008350C4" w:rsidRPr="00C3348B">
        <w:rPr>
          <w:sz w:val="18"/>
          <w:lang w:val="de-DE"/>
        </w:rPr>
        <w:t>r</w:t>
      </w:r>
      <w:r w:rsidR="008209DF" w:rsidRPr="00C3348B">
        <w:rPr>
          <w:sz w:val="18"/>
          <w:lang w:val="de-DE"/>
        </w:rPr>
        <w:t xml:space="preserve"> Kollektion zusammenfasst und nacheinander ausführt. </w:t>
      </w:r>
    </w:p>
    <w:p w:rsidR="008209DF" w:rsidRPr="00C3348B" w:rsidRDefault="008350C4" w:rsidP="008209DF">
      <w:pPr>
        <w:rPr>
          <w:sz w:val="18"/>
        </w:rPr>
      </w:pPr>
      <w:r w:rsidRPr="00C3348B">
        <w:rPr>
          <w:sz w:val="18"/>
        </w:rPr>
        <w:t>Das Problem ist, dass aktuell</w:t>
      </w:r>
      <w:r w:rsidR="008209DF" w:rsidRPr="00C3348B">
        <w:rPr>
          <w:sz w:val="18"/>
        </w:rPr>
        <w:t xml:space="preserve"> nach </w:t>
      </w:r>
      <w:r w:rsidRPr="00C3348B">
        <w:rPr>
          <w:sz w:val="18"/>
        </w:rPr>
        <w:t xml:space="preserve">der </w:t>
      </w:r>
      <w:r w:rsidR="008209DF" w:rsidRPr="00C3348B">
        <w:rPr>
          <w:sz w:val="18"/>
        </w:rPr>
        <w:t>Ausführung der Testkollektion</w:t>
      </w:r>
      <w:r w:rsidR="0032706E" w:rsidRPr="00C3348B">
        <w:rPr>
          <w:sz w:val="18"/>
        </w:rPr>
        <w:t>,</w:t>
      </w:r>
      <w:r w:rsidR="008209DF" w:rsidRPr="00C3348B">
        <w:rPr>
          <w:sz w:val="18"/>
        </w:rPr>
        <w:t xml:space="preserve"> das </w:t>
      </w:r>
      <w:r w:rsidRPr="00C3348B">
        <w:rPr>
          <w:sz w:val="18"/>
        </w:rPr>
        <w:t xml:space="preserve">entstandene </w:t>
      </w:r>
      <w:r w:rsidR="008209DF" w:rsidRPr="00C3348B">
        <w:rPr>
          <w:sz w:val="18"/>
        </w:rPr>
        <w:t xml:space="preserve">Report File </w:t>
      </w:r>
      <w:r w:rsidRPr="00C3348B">
        <w:rPr>
          <w:sz w:val="18"/>
        </w:rPr>
        <w:t xml:space="preserve">manuell </w:t>
      </w:r>
      <w:r w:rsidR="008209DF" w:rsidRPr="00C3348B">
        <w:rPr>
          <w:sz w:val="18"/>
        </w:rPr>
        <w:t>nach fehlerhaften Testdurchläufe</w:t>
      </w:r>
      <w:r w:rsidRPr="00C3348B">
        <w:rPr>
          <w:sz w:val="18"/>
        </w:rPr>
        <w:t>n</w:t>
      </w:r>
      <w:r w:rsidR="008209DF" w:rsidRPr="00C3348B">
        <w:rPr>
          <w:sz w:val="18"/>
        </w:rPr>
        <w:t xml:space="preserve"> durchsucht werden</w:t>
      </w:r>
      <w:r w:rsidRPr="00C3348B">
        <w:rPr>
          <w:sz w:val="18"/>
        </w:rPr>
        <w:t xml:space="preserve"> muss</w:t>
      </w:r>
      <w:r w:rsidR="00171025" w:rsidRPr="00C3348B">
        <w:rPr>
          <w:sz w:val="18"/>
        </w:rPr>
        <w:t>. Dazu</w:t>
      </w:r>
      <w:r w:rsidR="008209DF" w:rsidRPr="00C3348B">
        <w:rPr>
          <w:sz w:val="18"/>
        </w:rPr>
        <w:t xml:space="preserve"> enthält </w:t>
      </w:r>
      <w:r w:rsidR="00171025" w:rsidRPr="00C3348B">
        <w:rPr>
          <w:sz w:val="18"/>
        </w:rPr>
        <w:t xml:space="preserve">das Reportfile </w:t>
      </w:r>
      <w:r w:rsidR="008209DF" w:rsidRPr="00C3348B">
        <w:rPr>
          <w:sz w:val="18"/>
        </w:rPr>
        <w:t xml:space="preserve">alle Testschritte und erreicht eine sehr grosse Datenmenge. Aus diesem Grund wird nur der letzte Report vor einer </w:t>
      </w:r>
      <w:r w:rsidR="00821D33" w:rsidRPr="00C3348B">
        <w:rPr>
          <w:sz w:val="18"/>
        </w:rPr>
        <w:t>Ventil</w:t>
      </w:r>
      <w:r w:rsidR="003D7E12" w:rsidRPr="00C3348B">
        <w:rPr>
          <w:sz w:val="18"/>
        </w:rPr>
        <w:t xml:space="preserve"> F</w:t>
      </w:r>
      <w:r w:rsidR="00B250F9" w:rsidRPr="00C3348B">
        <w:rPr>
          <w:sz w:val="18"/>
        </w:rPr>
        <w:t>irmware</w:t>
      </w:r>
      <w:r w:rsidR="008209DF" w:rsidRPr="00C3348B">
        <w:rPr>
          <w:sz w:val="18"/>
        </w:rPr>
        <w:t xml:space="preserve"> Freigabe im SVN a</w:t>
      </w:r>
      <w:r w:rsidR="00B250F9" w:rsidRPr="00C3348B">
        <w:rPr>
          <w:sz w:val="18"/>
        </w:rPr>
        <w:t xml:space="preserve">bgelegt. </w:t>
      </w:r>
      <w:r w:rsidR="00261ABF" w:rsidRPr="00C3348B">
        <w:rPr>
          <w:sz w:val="18"/>
        </w:rPr>
        <w:t>Di</w:t>
      </w:r>
      <w:r w:rsidR="0032706E" w:rsidRPr="00C3348B">
        <w:rPr>
          <w:sz w:val="18"/>
        </w:rPr>
        <w:t>es erschwert die Auswertung der</w:t>
      </w:r>
      <w:r w:rsidR="00261ABF" w:rsidRPr="00C3348B">
        <w:rPr>
          <w:sz w:val="18"/>
        </w:rPr>
        <w:t xml:space="preserve"> Tests enorm. Zusätzlich </w:t>
      </w:r>
      <w:r w:rsidR="00B250F9" w:rsidRPr="00C3348B">
        <w:rPr>
          <w:sz w:val="18"/>
        </w:rPr>
        <w:t xml:space="preserve">werden auch </w:t>
      </w:r>
      <w:r w:rsidR="008209DF" w:rsidRPr="00C3348B">
        <w:rPr>
          <w:sz w:val="18"/>
        </w:rPr>
        <w:t>Zertifizierungsfiles abgelegt</w:t>
      </w:r>
      <w:r w:rsidR="00261ABF" w:rsidRPr="00C3348B">
        <w:rPr>
          <w:sz w:val="18"/>
        </w:rPr>
        <w:t xml:space="preserve">, was </w:t>
      </w:r>
      <w:r w:rsidR="0032706E" w:rsidRPr="00C3348B">
        <w:rPr>
          <w:sz w:val="18"/>
        </w:rPr>
        <w:t xml:space="preserve">durch die weitere Datenmenge </w:t>
      </w:r>
      <w:r w:rsidR="00261ABF" w:rsidRPr="00C3348B">
        <w:rPr>
          <w:sz w:val="18"/>
        </w:rPr>
        <w:t>nochmals erschwerend hinzukommt.</w:t>
      </w:r>
    </w:p>
    <w:p w:rsidR="008209DF" w:rsidRPr="00C3348B" w:rsidRDefault="008209DF" w:rsidP="007B7F6C">
      <w:pPr>
        <w:pStyle w:val="Standardeinzug"/>
        <w:ind w:left="0"/>
        <w:rPr>
          <w:sz w:val="18"/>
          <w:lang w:val="de-DE"/>
        </w:rPr>
      </w:pPr>
    </w:p>
    <w:p w:rsidR="00B40CA3" w:rsidRPr="00C3348B" w:rsidRDefault="001F196F" w:rsidP="00E429F7">
      <w:pPr>
        <w:pStyle w:val="berschrift2"/>
        <w:rPr>
          <w:sz w:val="22"/>
          <w:lang w:val="de-DE"/>
        </w:rPr>
      </w:pPr>
      <w:bookmarkStart w:id="9" w:name="_Toc480046949"/>
      <w:r w:rsidRPr="00C3348B">
        <w:rPr>
          <w:sz w:val="22"/>
          <w:lang w:val="de-DE"/>
        </w:rPr>
        <w:t>Ist-Zustand</w:t>
      </w:r>
      <w:bookmarkEnd w:id="9"/>
    </w:p>
    <w:p w:rsidR="00453662" w:rsidRDefault="001F196F" w:rsidP="001F196F">
      <w:pPr>
        <w:pStyle w:val="Standardeinzug"/>
        <w:ind w:left="0"/>
        <w:rPr>
          <w:lang w:val="de-DE"/>
        </w:rPr>
      </w:pPr>
      <w:r w:rsidRPr="00C3348B">
        <w:rPr>
          <w:lang w:val="de-DE"/>
        </w:rPr>
        <w:t>Das Tool TTIC2, welches die Grundlage dieser Arbeit bietet, wurde eingeführt um Ventil</w:t>
      </w:r>
      <w:r w:rsidR="003D7E12" w:rsidRPr="00C3348B">
        <w:rPr>
          <w:lang w:val="de-DE"/>
        </w:rPr>
        <w:t xml:space="preserve"> F</w:t>
      </w:r>
      <w:r w:rsidRPr="00C3348B">
        <w:rPr>
          <w:lang w:val="de-DE"/>
        </w:rPr>
        <w:t xml:space="preserve">irmwaren zu qualifizieren. </w:t>
      </w:r>
      <w:r w:rsidR="0040219E" w:rsidRPr="00C3348B">
        <w:rPr>
          <w:lang w:val="de-DE"/>
        </w:rPr>
        <w:t>Die Ventiltests sind in CVI geschrieben</w:t>
      </w:r>
      <w:r w:rsidR="00D232DC" w:rsidRPr="00C3348B">
        <w:rPr>
          <w:lang w:val="de-DE"/>
        </w:rPr>
        <w:t xml:space="preserve">, da die Hardware über die National Instruments Komponenten sehr einfach anzusprechen </w:t>
      </w:r>
      <w:r w:rsidR="0032706E" w:rsidRPr="00C3348B">
        <w:rPr>
          <w:lang w:val="de-DE"/>
        </w:rPr>
        <w:t>ist</w:t>
      </w:r>
      <w:r w:rsidR="00D232DC" w:rsidRPr="00C3348B">
        <w:rPr>
          <w:lang w:val="de-DE"/>
        </w:rPr>
        <w:t>.</w:t>
      </w:r>
    </w:p>
    <w:p w:rsidR="003C3B4C" w:rsidRPr="00C3348B" w:rsidRDefault="003C3B4C" w:rsidP="001F196F">
      <w:pPr>
        <w:pStyle w:val="Standardeinzug"/>
        <w:ind w:left="0"/>
        <w:rPr>
          <w:lang w:val="de-DE"/>
        </w:rPr>
      </w:pPr>
    </w:p>
    <w:p w:rsidR="001F196F" w:rsidRPr="00C3348B" w:rsidRDefault="001F196F" w:rsidP="001F196F">
      <w:pPr>
        <w:pStyle w:val="berschrift3"/>
        <w:rPr>
          <w:sz w:val="20"/>
        </w:rPr>
      </w:pPr>
      <w:bookmarkStart w:id="10" w:name="_Toc480046950"/>
      <w:r w:rsidRPr="00C3348B">
        <w:rPr>
          <w:sz w:val="20"/>
        </w:rPr>
        <w:t>Stärken</w:t>
      </w:r>
      <w:bookmarkEnd w:id="10"/>
    </w:p>
    <w:p w:rsidR="00A66AF0" w:rsidRPr="00C3348B" w:rsidRDefault="00CA2EC9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 xml:space="preserve">Alle Funktionalitäten </w:t>
      </w:r>
      <w:r w:rsidR="00EE538D" w:rsidRPr="00C3348B">
        <w:rPr>
          <w:szCs w:val="22"/>
        </w:rPr>
        <w:t xml:space="preserve">sind auf </w:t>
      </w:r>
      <w:r w:rsidRPr="00C3348B">
        <w:rPr>
          <w:szCs w:val="22"/>
        </w:rPr>
        <w:t>der Oberfläche ersichtlich (keine Verschachtelungen)</w:t>
      </w:r>
    </w:p>
    <w:p w:rsidR="00CA2EC9" w:rsidRPr="00C3348B" w:rsidRDefault="00CA2EC9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Die verfügbaren Tests können nach Hardware Eigenschaften gefiltert werden</w:t>
      </w:r>
    </w:p>
    <w:p w:rsidR="00CA2EC9" w:rsidRPr="00C3348B" w:rsidRDefault="007803A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Wird ein einzelner Test angewählt, so wird eine Beschreibung des Tests sowie die Hardware Anforderungen angezeigt</w:t>
      </w:r>
    </w:p>
    <w:p w:rsidR="007803A8" w:rsidRPr="00C3348B" w:rsidRDefault="007803A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Es können Testkollektionen abgespeichert werden</w:t>
      </w:r>
    </w:p>
    <w:p w:rsidR="007803A8" w:rsidRPr="00C3348B" w:rsidRDefault="00433288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Der f</w:t>
      </w:r>
      <w:r w:rsidR="007803A8" w:rsidRPr="00C3348B">
        <w:rPr>
          <w:szCs w:val="22"/>
        </w:rPr>
        <w:t>ortlaufende Report wird auf der Oberfläche angezeigt und im Hintergrund in einem Textfile hinterlegt</w:t>
      </w:r>
    </w:p>
    <w:p w:rsidR="007803A8" w:rsidRDefault="001F1E6E" w:rsidP="00DB5B28">
      <w:pPr>
        <w:pStyle w:val="Listenabsatz"/>
        <w:numPr>
          <w:ilvl w:val="0"/>
          <w:numId w:val="13"/>
        </w:numPr>
        <w:rPr>
          <w:szCs w:val="22"/>
        </w:rPr>
      </w:pPr>
      <w:r w:rsidRPr="00C3348B">
        <w:rPr>
          <w:szCs w:val="22"/>
        </w:rPr>
        <w:t>Die a</w:t>
      </w:r>
      <w:r w:rsidR="007803A8" w:rsidRPr="00C3348B">
        <w:rPr>
          <w:szCs w:val="22"/>
        </w:rPr>
        <w:t>utomatische Generierung von Zertifizierungsfile</w:t>
      </w:r>
      <w:r w:rsidR="00EE538D" w:rsidRPr="00C3348B">
        <w:rPr>
          <w:szCs w:val="22"/>
        </w:rPr>
        <w:t>s</w:t>
      </w:r>
    </w:p>
    <w:p w:rsidR="003C3B4C" w:rsidRPr="003C3B4C" w:rsidRDefault="003C3B4C" w:rsidP="003C3B4C"/>
    <w:p w:rsidR="001F196F" w:rsidRPr="00C3348B" w:rsidRDefault="001F196F" w:rsidP="001F196F">
      <w:pPr>
        <w:pStyle w:val="berschrift3"/>
        <w:rPr>
          <w:sz w:val="20"/>
        </w:rPr>
      </w:pPr>
      <w:bookmarkStart w:id="11" w:name="_Toc480046951"/>
      <w:r w:rsidRPr="00C3348B">
        <w:rPr>
          <w:sz w:val="20"/>
        </w:rPr>
        <w:t>Schwächen</w:t>
      </w:r>
      <w:bookmarkEnd w:id="11"/>
    </w:p>
    <w:p w:rsidR="00FD7112" w:rsidRPr="00C3348B" w:rsidRDefault="00FD7112" w:rsidP="007803A8">
      <w:pPr>
        <w:pStyle w:val="Listenabsatz"/>
        <w:numPr>
          <w:ilvl w:val="0"/>
          <w:numId w:val="12"/>
        </w:numPr>
        <w:rPr>
          <w:b/>
          <w:szCs w:val="22"/>
        </w:rPr>
      </w:pPr>
      <w:r w:rsidRPr="00C3348B">
        <w:rPr>
          <w:b/>
          <w:szCs w:val="22"/>
        </w:rPr>
        <w:t>Das Programm wird auf mehreren Rechnern ausgeführt</w:t>
      </w:r>
    </w:p>
    <w:p w:rsidR="00FD7112" w:rsidRPr="00C3348B" w:rsidRDefault="00FD7112" w:rsidP="00FD7112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Erschwerte Auswertung der Tests</w:t>
      </w:r>
    </w:p>
    <w:p w:rsidR="00FD7112" w:rsidRPr="00C3348B" w:rsidRDefault="00FD7112" w:rsidP="00FD7112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Die abgespeicherten Testkollektionen sind nur auf dem jeweiligen Rechner sichtbar</w:t>
      </w:r>
    </w:p>
    <w:p w:rsidR="008E5F99" w:rsidRPr="00C3348B" w:rsidRDefault="008E5F99" w:rsidP="008E5F99">
      <w:pPr>
        <w:pStyle w:val="Listenabsatz"/>
        <w:numPr>
          <w:ilvl w:val="0"/>
          <w:numId w:val="12"/>
        </w:numPr>
        <w:rPr>
          <w:b/>
          <w:szCs w:val="22"/>
        </w:rPr>
      </w:pPr>
      <w:r w:rsidRPr="00C3348B">
        <w:rPr>
          <w:b/>
          <w:szCs w:val="22"/>
        </w:rPr>
        <w:t xml:space="preserve">Keinen Verlauf der Testergebnisse </w:t>
      </w:r>
      <w:r w:rsidR="00EE538D" w:rsidRPr="00C3348B">
        <w:rPr>
          <w:b/>
          <w:szCs w:val="22"/>
        </w:rPr>
        <w:t>der</w:t>
      </w:r>
      <w:r w:rsidRPr="00C3348B">
        <w:rPr>
          <w:b/>
          <w:szCs w:val="22"/>
        </w:rPr>
        <w:t xml:space="preserve"> verschiedene</w:t>
      </w:r>
      <w:r w:rsidR="00EE538D" w:rsidRPr="00C3348B">
        <w:rPr>
          <w:b/>
          <w:szCs w:val="22"/>
        </w:rPr>
        <w:t>n</w:t>
      </w:r>
      <w:r w:rsidRPr="00C3348B">
        <w:rPr>
          <w:b/>
          <w:szCs w:val="22"/>
        </w:rPr>
        <w:t xml:space="preserve"> Ventil</w:t>
      </w:r>
      <w:r w:rsidR="003D7E12" w:rsidRPr="00C3348B">
        <w:rPr>
          <w:b/>
          <w:szCs w:val="22"/>
        </w:rPr>
        <w:t xml:space="preserve"> F</w:t>
      </w:r>
      <w:r w:rsidRPr="00C3348B">
        <w:rPr>
          <w:b/>
          <w:szCs w:val="22"/>
        </w:rPr>
        <w:t>irmwaren</w:t>
      </w:r>
      <w:r w:rsidR="00EE538D" w:rsidRPr="00C3348B">
        <w:rPr>
          <w:b/>
          <w:szCs w:val="22"/>
        </w:rPr>
        <w:t xml:space="preserve"> ersichtlich</w:t>
      </w:r>
    </w:p>
    <w:p w:rsidR="008E5F99" w:rsidRPr="00C3348B" w:rsidRDefault="00171025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Letzter Reportf</w:t>
      </w:r>
      <w:r w:rsidR="008E5F99" w:rsidRPr="00C3348B">
        <w:rPr>
          <w:szCs w:val="22"/>
        </w:rPr>
        <w:t xml:space="preserve">ile wird im </w:t>
      </w:r>
      <w:r w:rsidR="00EE538D" w:rsidRPr="00C3348B">
        <w:rPr>
          <w:szCs w:val="22"/>
        </w:rPr>
        <w:t>SVN</w:t>
      </w:r>
      <w:r w:rsidR="008E5F99" w:rsidRPr="00C3348B">
        <w:rPr>
          <w:szCs w:val="22"/>
        </w:rPr>
        <w:t xml:space="preserve"> abgelegt</w:t>
      </w:r>
    </w:p>
    <w:p w:rsidR="008E5F99" w:rsidRPr="00C3348B" w:rsidRDefault="008E5F99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Keine schnelle Suche</w:t>
      </w:r>
      <w:r w:rsidR="00EE538D" w:rsidRPr="00C3348B">
        <w:rPr>
          <w:szCs w:val="22"/>
        </w:rPr>
        <w:t>,</w:t>
      </w:r>
      <w:r w:rsidRPr="00C3348B">
        <w:rPr>
          <w:szCs w:val="22"/>
        </w:rPr>
        <w:t xml:space="preserve"> ob der Testfehler schon einmal aufgetreten ist</w:t>
      </w:r>
    </w:p>
    <w:p w:rsidR="008E5F99" w:rsidRPr="00C3348B" w:rsidRDefault="008E5F99" w:rsidP="008E5F99">
      <w:pPr>
        <w:pStyle w:val="Listenabsatz"/>
        <w:numPr>
          <w:ilvl w:val="1"/>
          <w:numId w:val="12"/>
        </w:numPr>
        <w:rPr>
          <w:szCs w:val="22"/>
        </w:rPr>
      </w:pPr>
      <w:r w:rsidRPr="00C3348B">
        <w:rPr>
          <w:szCs w:val="22"/>
        </w:rPr>
        <w:t>Fehlermeldung nur im Repor</w:t>
      </w:r>
      <w:r w:rsidR="005264C2" w:rsidRPr="00C3348B">
        <w:rPr>
          <w:szCs w:val="22"/>
        </w:rPr>
        <w:t>tfile ersichtlich</w:t>
      </w:r>
    </w:p>
    <w:p w:rsidR="008E5F99" w:rsidRPr="00C3348B" w:rsidRDefault="008E5F99" w:rsidP="008E5F99">
      <w:pPr>
        <w:pStyle w:val="Listenabsatz"/>
        <w:numPr>
          <w:ilvl w:val="0"/>
          <w:numId w:val="12"/>
        </w:numPr>
        <w:rPr>
          <w:szCs w:val="22"/>
        </w:rPr>
      </w:pPr>
      <w:r w:rsidRPr="00C3348B">
        <w:rPr>
          <w:szCs w:val="22"/>
        </w:rPr>
        <w:t>Keine Sicherstellung des Grundzustandes</w:t>
      </w:r>
    </w:p>
    <w:p w:rsidR="0003771E" w:rsidRPr="00C3348B" w:rsidRDefault="00EE538D" w:rsidP="0003771E">
      <w:pPr>
        <w:pStyle w:val="Listenabsatz"/>
        <w:numPr>
          <w:ilvl w:val="0"/>
          <w:numId w:val="12"/>
        </w:numPr>
        <w:rPr>
          <w:szCs w:val="22"/>
        </w:rPr>
      </w:pPr>
      <w:r w:rsidRPr="00C3348B">
        <w:rPr>
          <w:szCs w:val="22"/>
        </w:rPr>
        <w:t>Auslesen</w:t>
      </w:r>
      <w:r w:rsidR="003E0D5D" w:rsidRPr="00C3348B">
        <w:rPr>
          <w:szCs w:val="22"/>
        </w:rPr>
        <w:t xml:space="preserve"> </w:t>
      </w:r>
      <w:r w:rsidR="00FD7112" w:rsidRPr="00C3348B">
        <w:rPr>
          <w:szCs w:val="22"/>
        </w:rPr>
        <w:t>der</w:t>
      </w:r>
      <w:r w:rsidR="003E0D5D" w:rsidRPr="00C3348B">
        <w:rPr>
          <w:szCs w:val="22"/>
        </w:rPr>
        <w:t xml:space="preserve"> Testergebni</w:t>
      </w:r>
      <w:r w:rsidR="00FD7112" w:rsidRPr="00C3348B">
        <w:rPr>
          <w:szCs w:val="22"/>
        </w:rPr>
        <w:t>s</w:t>
      </w:r>
      <w:r w:rsidR="003E0D5D" w:rsidRPr="00C3348B">
        <w:rPr>
          <w:szCs w:val="22"/>
        </w:rPr>
        <w:t>s</w:t>
      </w:r>
      <w:r w:rsidR="00FD7112" w:rsidRPr="00C3348B">
        <w:rPr>
          <w:szCs w:val="22"/>
        </w:rPr>
        <w:t>e</w:t>
      </w:r>
      <w:r w:rsidR="003E0D5D" w:rsidRPr="00C3348B">
        <w:rPr>
          <w:szCs w:val="22"/>
        </w:rPr>
        <w:t xml:space="preserve"> geschieht </w:t>
      </w:r>
      <w:r w:rsidR="00FD7112" w:rsidRPr="00C3348B">
        <w:rPr>
          <w:szCs w:val="22"/>
        </w:rPr>
        <w:t xml:space="preserve">im </w:t>
      </w:r>
      <w:r w:rsidR="00171025" w:rsidRPr="00C3348B">
        <w:rPr>
          <w:szCs w:val="22"/>
        </w:rPr>
        <w:t>Reportfi</w:t>
      </w:r>
      <w:r w:rsidR="003E0D5D" w:rsidRPr="00C3348B">
        <w:rPr>
          <w:szCs w:val="22"/>
        </w:rPr>
        <w:t>le</w:t>
      </w:r>
    </w:p>
    <w:p w:rsidR="00C06FA7" w:rsidRPr="00C3348B" w:rsidRDefault="0003771E" w:rsidP="008D2CBF">
      <w:pPr>
        <w:pStyle w:val="berschrift1"/>
        <w:rPr>
          <w:sz w:val="24"/>
          <w:lang w:val="de-DE"/>
        </w:rPr>
      </w:pPr>
      <w:bookmarkStart w:id="12" w:name="_Toc480046952"/>
      <w:r w:rsidRPr="00C3348B">
        <w:rPr>
          <w:sz w:val="24"/>
          <w:lang w:val="de-DE"/>
        </w:rPr>
        <w:lastRenderedPageBreak/>
        <w:t>Zielsetzung</w:t>
      </w:r>
      <w:bookmarkEnd w:id="12"/>
    </w:p>
    <w:p w:rsidR="00321B68" w:rsidRPr="00C3348B" w:rsidRDefault="00321B68" w:rsidP="00321B68">
      <w:pPr>
        <w:pStyle w:val="Standardeinzug"/>
        <w:ind w:left="0"/>
        <w:rPr>
          <w:sz w:val="18"/>
          <w:lang w:val="de-DE"/>
        </w:rPr>
      </w:pPr>
      <w:r w:rsidRPr="00C3348B">
        <w:rPr>
          <w:noProof/>
          <w:sz w:val="18"/>
          <w:lang w:eastAsia="de-CH"/>
        </w:rPr>
        <w:drawing>
          <wp:inline distT="0" distB="0" distL="0" distR="0">
            <wp:extent cx="5759450" cy="15601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bersicht Masterarbeit_v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68" w:rsidRPr="00C3348B" w:rsidRDefault="00063258" w:rsidP="00063258">
      <w:pPr>
        <w:pStyle w:val="Beschriftung"/>
        <w:rPr>
          <w:sz w:val="16"/>
          <w:lang w:val="de-DE"/>
        </w:rPr>
      </w:pPr>
      <w:bookmarkStart w:id="13" w:name="_Toc475725044"/>
      <w:bookmarkStart w:id="14" w:name="_Toc475882806"/>
      <w:bookmarkStart w:id="15" w:name="_Toc475890564"/>
      <w:bookmarkStart w:id="16" w:name="_Toc475894234"/>
      <w:bookmarkStart w:id="17" w:name="_Toc475894280"/>
      <w:r w:rsidRPr="00C3348B">
        <w:rPr>
          <w:sz w:val="16"/>
        </w:rPr>
        <w:t xml:space="preserve">Abbildung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Abbildung \* ARABIC </w:instrText>
      </w:r>
      <w:r w:rsidR="002F747D" w:rsidRPr="00C3348B">
        <w:rPr>
          <w:sz w:val="16"/>
        </w:rPr>
        <w:fldChar w:fldCharType="separate"/>
      </w:r>
      <w:r w:rsidR="000E6269">
        <w:rPr>
          <w:noProof/>
          <w:sz w:val="16"/>
        </w:rPr>
        <w:t>2</w:t>
      </w:r>
      <w:r w:rsidR="002F747D" w:rsidRPr="00C3348B">
        <w:rPr>
          <w:noProof/>
          <w:sz w:val="16"/>
        </w:rPr>
        <w:fldChar w:fldCharType="end"/>
      </w:r>
      <w:r w:rsidR="003A744B" w:rsidRPr="00C3348B">
        <w:rPr>
          <w:sz w:val="16"/>
        </w:rPr>
        <w:t xml:space="preserve"> </w:t>
      </w:r>
      <w:r w:rsidR="00321B68" w:rsidRPr="00C3348B">
        <w:rPr>
          <w:sz w:val="16"/>
        </w:rPr>
        <w:t>Konzept Masterarbeit</w:t>
      </w:r>
      <w:bookmarkEnd w:id="13"/>
      <w:bookmarkEnd w:id="14"/>
      <w:bookmarkEnd w:id="15"/>
      <w:bookmarkEnd w:id="16"/>
      <w:bookmarkEnd w:id="17"/>
    </w:p>
    <w:p w:rsidR="00D42FAC" w:rsidRPr="00C3348B" w:rsidRDefault="004663EF" w:rsidP="004663EF">
      <w:pPr>
        <w:pStyle w:val="Standardeinzug"/>
        <w:ind w:left="0"/>
        <w:rPr>
          <w:lang w:val="de-DE"/>
        </w:rPr>
      </w:pPr>
      <w:r w:rsidRPr="00C3348B">
        <w:rPr>
          <w:lang w:val="de-DE"/>
        </w:rPr>
        <w:t>Die Te</w:t>
      </w:r>
      <w:r w:rsidR="00143BF5" w:rsidRPr="00C3348B">
        <w:rPr>
          <w:lang w:val="de-DE"/>
        </w:rPr>
        <w:t xml:space="preserve">stergebnisse </w:t>
      </w:r>
      <w:r w:rsidR="001F1E6E" w:rsidRPr="00C3348B">
        <w:rPr>
          <w:lang w:val="de-DE"/>
        </w:rPr>
        <w:t>werden</w:t>
      </w:r>
      <w:r w:rsidR="00143BF5" w:rsidRPr="00C3348B">
        <w:rPr>
          <w:lang w:val="de-DE"/>
        </w:rPr>
        <w:t xml:space="preserve"> in der </w:t>
      </w:r>
      <w:proofErr w:type="spellStart"/>
      <w:r w:rsidR="00143BF5" w:rsidRPr="00C3348B">
        <w:rPr>
          <w:lang w:val="de-DE"/>
        </w:rPr>
        <w:t>SoftwareVersionsDatabase</w:t>
      </w:r>
      <w:proofErr w:type="spellEnd"/>
      <w:r w:rsidRPr="00C3348B">
        <w:rPr>
          <w:lang w:val="de-DE"/>
        </w:rPr>
        <w:t xml:space="preserve"> </w:t>
      </w:r>
      <w:r w:rsidR="00143BF5" w:rsidRPr="00C3348B">
        <w:rPr>
          <w:lang w:val="de-DE"/>
        </w:rPr>
        <w:t>(</w:t>
      </w:r>
      <w:r w:rsidR="00D327B1" w:rsidRPr="00C3348B">
        <w:rPr>
          <w:lang w:val="de-DE"/>
        </w:rPr>
        <w:t>SQL, Structured Query Language</w:t>
      </w:r>
      <w:r w:rsidR="00143BF5" w:rsidRPr="00C3348B">
        <w:rPr>
          <w:lang w:val="de-DE"/>
        </w:rPr>
        <w:t>)</w:t>
      </w:r>
      <w:r w:rsidR="001F1E6E" w:rsidRPr="00C3348B">
        <w:rPr>
          <w:lang w:val="de-DE"/>
        </w:rPr>
        <w:t xml:space="preserve"> hinterlegt</w:t>
      </w:r>
      <w:r w:rsidRPr="00C3348B">
        <w:rPr>
          <w:lang w:val="de-DE"/>
        </w:rPr>
        <w:t xml:space="preserve">. </w:t>
      </w:r>
      <w:r w:rsidR="00D42FAC" w:rsidRPr="00C3348B">
        <w:rPr>
          <w:lang w:val="de-DE"/>
        </w:rPr>
        <w:t>Diese Datenbank besteht bereits und hat die einzelnen Firmware Inhalte abgespeichert.</w:t>
      </w:r>
    </w:p>
    <w:p w:rsidR="004663EF" w:rsidRPr="00C3348B" w:rsidRDefault="007F061B" w:rsidP="00451FC1">
      <w:pPr>
        <w:pStyle w:val="Standardeinzug"/>
        <w:spacing w:after="120"/>
        <w:ind w:left="0"/>
        <w:rPr>
          <w:lang w:val="de-DE"/>
        </w:rPr>
      </w:pPr>
      <w:r w:rsidRPr="00C3348B">
        <w:rPr>
          <w:lang w:val="de-DE"/>
        </w:rPr>
        <w:t>Nun soll sie mit folgenden Elementen erweitert werden: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Name der Testkollektion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Datum der Ausführung</w:t>
      </w:r>
    </w:p>
    <w:p w:rsidR="003B1C82" w:rsidRPr="00C3348B" w:rsidRDefault="007F061B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Anzahl f</w:t>
      </w:r>
      <w:r w:rsidR="003B1C82" w:rsidRPr="00C3348B">
        <w:rPr>
          <w:lang w:val="de-DE"/>
        </w:rPr>
        <w:t>ehlerhafte Tests</w:t>
      </w:r>
    </w:p>
    <w:p w:rsidR="003B1C82" w:rsidRPr="00C3348B" w:rsidRDefault="003B1C82" w:rsidP="003B1C82">
      <w:pPr>
        <w:pStyle w:val="Standardeinzug"/>
        <w:numPr>
          <w:ilvl w:val="0"/>
          <w:numId w:val="16"/>
        </w:numPr>
        <w:rPr>
          <w:lang w:val="de-DE"/>
        </w:rPr>
      </w:pPr>
      <w:r w:rsidRPr="00C3348B">
        <w:rPr>
          <w:lang w:val="de-DE"/>
        </w:rPr>
        <w:t>Resultat der einzelnen Tests</w:t>
      </w:r>
    </w:p>
    <w:p w:rsidR="001F1E6E" w:rsidRPr="00C3348B" w:rsidRDefault="003B1C82" w:rsidP="00451FC1">
      <w:pPr>
        <w:pStyle w:val="Standardeinzug"/>
        <w:numPr>
          <w:ilvl w:val="0"/>
          <w:numId w:val="16"/>
        </w:numPr>
        <w:spacing w:after="120"/>
        <w:rPr>
          <w:lang w:val="de-DE"/>
        </w:rPr>
      </w:pPr>
      <w:r w:rsidRPr="00C3348B">
        <w:rPr>
          <w:lang w:val="de-DE"/>
        </w:rPr>
        <w:t>Bei einem fehlerhaften Test eine kurze Fehlermeldung sowie ein Diagnostikfile</w:t>
      </w:r>
    </w:p>
    <w:p w:rsidR="003B1C82" w:rsidRPr="00C3348B" w:rsidRDefault="00451FC1" w:rsidP="00451FC1">
      <w:pPr>
        <w:pStyle w:val="Standardeinzug"/>
        <w:spacing w:after="120"/>
        <w:ind w:left="0"/>
        <w:rPr>
          <w:lang w:val="de-DE"/>
        </w:rPr>
      </w:pPr>
      <w:r w:rsidRPr="00C3348B">
        <w:rPr>
          <w:lang w:val="de-DE"/>
        </w:rPr>
        <w:t>Es</w:t>
      </w:r>
      <w:r w:rsidR="007F061B" w:rsidRPr="00C3348B">
        <w:rPr>
          <w:lang w:val="de-DE"/>
        </w:rPr>
        <w:t xml:space="preserve"> soll</w:t>
      </w:r>
      <w:r w:rsidRPr="00C3348B">
        <w:rPr>
          <w:lang w:val="de-DE"/>
        </w:rPr>
        <w:t xml:space="preserve"> weiter</w:t>
      </w:r>
      <w:r w:rsidR="003B1C82" w:rsidRPr="00C3348B">
        <w:rPr>
          <w:lang w:val="de-DE"/>
        </w:rPr>
        <w:t xml:space="preserve"> mit folgenden Informationen der Grundzustand des Testablaufs festgelegt</w:t>
      </w:r>
      <w:r w:rsidR="007F061B" w:rsidRPr="00C3348B">
        <w:rPr>
          <w:lang w:val="de-DE"/>
        </w:rPr>
        <w:t xml:space="preserve"> werden</w:t>
      </w:r>
      <w:r w:rsidR="003B1C82" w:rsidRPr="00C3348B">
        <w:rPr>
          <w:lang w:val="de-DE"/>
        </w:rPr>
        <w:t>: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Ventil</w:t>
      </w:r>
      <w:r w:rsidR="003D7E12" w:rsidRPr="00C3348B">
        <w:rPr>
          <w:lang w:val="de-DE"/>
        </w:rPr>
        <w:t xml:space="preserve"> F</w:t>
      </w:r>
      <w:r w:rsidRPr="00C3348B">
        <w:rPr>
          <w:lang w:val="de-DE"/>
        </w:rPr>
        <w:t>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 xml:space="preserve">Motion Controller </w:t>
      </w:r>
      <w:r w:rsidR="00821D33" w:rsidRPr="00C3348B">
        <w:rPr>
          <w:lang w:val="de-DE"/>
        </w:rPr>
        <w:t>Firmware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 xml:space="preserve">Interface </w:t>
      </w:r>
      <w:r w:rsidR="00821D33" w:rsidRPr="00C3348B">
        <w:rPr>
          <w:lang w:val="de-DE"/>
        </w:rPr>
        <w:t>Firmware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Antriebsfile</w:t>
      </w:r>
    </w:p>
    <w:p w:rsidR="003B1C82" w:rsidRPr="00C3348B" w:rsidRDefault="003B1C82" w:rsidP="003B1C82">
      <w:pPr>
        <w:pStyle w:val="Standardeinzug"/>
        <w:numPr>
          <w:ilvl w:val="0"/>
          <w:numId w:val="17"/>
        </w:numPr>
        <w:rPr>
          <w:lang w:val="de-DE"/>
        </w:rPr>
      </w:pPr>
      <w:r w:rsidRPr="00C3348B">
        <w:rPr>
          <w:lang w:val="de-DE"/>
        </w:rPr>
        <w:t>Konfigurationsfile</w:t>
      </w:r>
    </w:p>
    <w:p w:rsidR="003C3B4C" w:rsidRDefault="001F1E6E" w:rsidP="003B1C82">
      <w:pPr>
        <w:pStyle w:val="Standardeinzug"/>
        <w:ind w:left="0"/>
        <w:rPr>
          <w:lang w:val="de-DE"/>
        </w:rPr>
      </w:pPr>
      <w:r w:rsidRPr="00C3348B">
        <w:rPr>
          <w:lang w:val="de-DE"/>
        </w:rPr>
        <w:t>D</w:t>
      </w:r>
      <w:r w:rsidR="00A130B0" w:rsidRPr="00C3348B">
        <w:rPr>
          <w:lang w:val="de-DE"/>
        </w:rPr>
        <w:t xml:space="preserve">as Programm ETIC2 </w:t>
      </w:r>
      <w:r w:rsidR="007F061B" w:rsidRPr="00C3348B">
        <w:rPr>
          <w:lang w:val="de-DE"/>
        </w:rPr>
        <w:t xml:space="preserve">(E für Evaluation) </w:t>
      </w:r>
      <w:r w:rsidRPr="00C3348B">
        <w:rPr>
          <w:lang w:val="de-DE"/>
        </w:rPr>
        <w:t xml:space="preserve">soll </w:t>
      </w:r>
      <w:r w:rsidR="00A130B0" w:rsidRPr="00C3348B">
        <w:rPr>
          <w:lang w:val="de-DE"/>
        </w:rPr>
        <w:t xml:space="preserve">erstellt werden, welches eine Übersicht über die Ergebnisse der einzelnen Testkollektionen gibt. Das ETIC2 listet die einzelnen Testkollektionen unter </w:t>
      </w:r>
      <w:r w:rsidRPr="00C3348B">
        <w:rPr>
          <w:lang w:val="de-DE"/>
        </w:rPr>
        <w:t xml:space="preserve">dem </w:t>
      </w:r>
      <w:r w:rsidR="00451FC1" w:rsidRPr="00C3348B">
        <w:rPr>
          <w:lang w:val="de-DE"/>
        </w:rPr>
        <w:t>vorherig</w:t>
      </w:r>
      <w:r w:rsidR="00A130B0" w:rsidRPr="00C3348B">
        <w:rPr>
          <w:lang w:val="de-DE"/>
        </w:rPr>
        <w:t xml:space="preserve"> definierten Grundzustand auf. Das</w:t>
      </w:r>
      <w:r w:rsidR="00054830" w:rsidRPr="00C3348B">
        <w:rPr>
          <w:lang w:val="de-DE"/>
        </w:rPr>
        <w:t xml:space="preserve"> </w:t>
      </w:r>
      <w:r w:rsidR="007F061B" w:rsidRPr="00C3348B">
        <w:rPr>
          <w:lang w:val="de-DE"/>
        </w:rPr>
        <w:t>E</w:t>
      </w:r>
      <w:r w:rsidR="00A130B0" w:rsidRPr="00C3348B">
        <w:rPr>
          <w:lang w:val="de-DE"/>
        </w:rPr>
        <w:t>TIC2</w:t>
      </w:r>
      <w:r w:rsidR="00054830" w:rsidRPr="00C3348B">
        <w:rPr>
          <w:lang w:val="de-DE"/>
        </w:rPr>
        <w:t xml:space="preserve"> soll zudem noch eine Report Funktion beinhalten, </w:t>
      </w:r>
      <w:r w:rsidR="007F061B" w:rsidRPr="00C3348B">
        <w:rPr>
          <w:lang w:val="de-DE"/>
        </w:rPr>
        <w:t>die</w:t>
      </w:r>
      <w:r w:rsidR="00054830" w:rsidRPr="00C3348B">
        <w:rPr>
          <w:lang w:val="de-DE"/>
        </w:rPr>
        <w:t xml:space="preserve"> zum definiertem Grundzustand alle Ergebnisse </w:t>
      </w:r>
      <w:r w:rsidR="00821D33" w:rsidRPr="00C3348B">
        <w:rPr>
          <w:lang w:val="de-DE"/>
        </w:rPr>
        <w:t>rapportiert</w:t>
      </w:r>
      <w:r w:rsidR="00054830" w:rsidRPr="00C3348B">
        <w:rPr>
          <w:lang w:val="de-DE"/>
        </w:rPr>
        <w:t>.</w:t>
      </w:r>
    </w:p>
    <w:p w:rsidR="003C3B4C" w:rsidRPr="00C3348B" w:rsidRDefault="003C3B4C" w:rsidP="003B1C82">
      <w:pPr>
        <w:pStyle w:val="Standardeinzug"/>
        <w:ind w:left="0"/>
        <w:rPr>
          <w:lang w:val="de-DE"/>
        </w:rPr>
      </w:pPr>
    </w:p>
    <w:p w:rsidR="0003771E" w:rsidRPr="00C3348B" w:rsidRDefault="0003771E" w:rsidP="0003771E">
      <w:pPr>
        <w:pStyle w:val="berschrift2"/>
        <w:rPr>
          <w:sz w:val="22"/>
        </w:rPr>
      </w:pPr>
      <w:bookmarkStart w:id="18" w:name="_Toc480046953"/>
      <w:r w:rsidRPr="00C3348B">
        <w:rPr>
          <w:sz w:val="22"/>
        </w:rPr>
        <w:t>Quantitative Ziele</w:t>
      </w:r>
      <w:bookmarkEnd w:id="18"/>
    </w:p>
    <w:p w:rsidR="006C4644" w:rsidRPr="00C3348B" w:rsidRDefault="006C4644" w:rsidP="006C4644">
      <w:pPr>
        <w:pStyle w:val="Listenabsatz"/>
        <w:numPr>
          <w:ilvl w:val="0"/>
          <w:numId w:val="20"/>
        </w:numPr>
      </w:pPr>
      <w:r w:rsidRPr="00C3348B">
        <w:t xml:space="preserve">Die </w:t>
      </w:r>
      <w:proofErr w:type="spellStart"/>
      <w:r w:rsidR="003B00BC" w:rsidRPr="00C3348B">
        <w:t>SoftwareVersionDatabase</w:t>
      </w:r>
      <w:proofErr w:type="spellEnd"/>
      <w:r w:rsidRPr="00C3348B">
        <w:t xml:space="preserve"> muss </w:t>
      </w:r>
      <w:r w:rsidR="007411B0" w:rsidRPr="00C3348B">
        <w:t xml:space="preserve">gleichzeitig </w:t>
      </w:r>
      <w:r w:rsidRPr="00C3348B">
        <w:t>Schreibanfragen von vier Benutzern bearbeiten können.</w:t>
      </w:r>
    </w:p>
    <w:p w:rsidR="006C4644" w:rsidRPr="00C3348B" w:rsidRDefault="006C4644" w:rsidP="006C4644">
      <w:pPr>
        <w:pStyle w:val="Listenabsatz"/>
        <w:numPr>
          <w:ilvl w:val="0"/>
          <w:numId w:val="20"/>
        </w:numPr>
      </w:pPr>
      <w:r w:rsidRPr="00C3348B">
        <w:t xml:space="preserve">Jede einzelne Testkollektion muss </w:t>
      </w:r>
      <w:r w:rsidR="008A1E36" w:rsidRPr="00C3348B">
        <w:t>im</w:t>
      </w:r>
      <w:r w:rsidRPr="00C3348B">
        <w:t xml:space="preserve"> ETIC2 zu einem Gru</w:t>
      </w:r>
      <w:r w:rsidR="00451FC1" w:rsidRPr="00C3348B">
        <w:t>ndzustand zugeordnet werden</w:t>
      </w:r>
      <w:r w:rsidRPr="00C3348B">
        <w:t>.</w:t>
      </w:r>
    </w:p>
    <w:p w:rsidR="00F178BF" w:rsidRDefault="00F178BF" w:rsidP="006C4644">
      <w:pPr>
        <w:pStyle w:val="Listenabsatz"/>
        <w:numPr>
          <w:ilvl w:val="0"/>
          <w:numId w:val="20"/>
        </w:numPr>
      </w:pPr>
      <w:r w:rsidRPr="00C3348B">
        <w:t>Der Grundzustand kann nur mit bereits vorhandenen Einträge</w:t>
      </w:r>
      <w:r w:rsidR="0045784A" w:rsidRPr="00C3348B">
        <w:t>n</w:t>
      </w:r>
      <w:r w:rsidRPr="00C3348B">
        <w:t xml:space="preserve"> in der </w:t>
      </w:r>
      <w:proofErr w:type="spellStart"/>
      <w:r w:rsidRPr="00C3348B">
        <w:t>SoftwareVersionsDatabase</w:t>
      </w:r>
      <w:proofErr w:type="spellEnd"/>
      <w:r w:rsidRPr="00C3348B">
        <w:t xml:space="preserve"> definiert werden.</w:t>
      </w:r>
    </w:p>
    <w:p w:rsidR="003C3B4C" w:rsidRPr="00C3348B" w:rsidRDefault="003C3B4C" w:rsidP="003C3B4C"/>
    <w:p w:rsidR="0003771E" w:rsidRPr="00C3348B" w:rsidRDefault="0003771E" w:rsidP="0003771E">
      <w:pPr>
        <w:pStyle w:val="berschrift2"/>
        <w:rPr>
          <w:sz w:val="22"/>
        </w:rPr>
      </w:pPr>
      <w:bookmarkStart w:id="19" w:name="_Toc480046954"/>
      <w:r w:rsidRPr="00C3348B">
        <w:rPr>
          <w:sz w:val="22"/>
        </w:rPr>
        <w:t>Qualitative Ziele</w:t>
      </w:r>
      <w:bookmarkEnd w:id="19"/>
    </w:p>
    <w:p w:rsidR="00ED4D00" w:rsidRPr="00C3348B" w:rsidRDefault="001F1E6E" w:rsidP="00BE1F0A">
      <w:pPr>
        <w:pStyle w:val="Listenabsatz"/>
        <w:numPr>
          <w:ilvl w:val="0"/>
          <w:numId w:val="18"/>
        </w:numPr>
      </w:pPr>
      <w:r w:rsidRPr="00C3348B">
        <w:t>Das ETIC2 soll sich durch seinen einfachen</w:t>
      </w:r>
      <w:r w:rsidR="00ED4D00" w:rsidRPr="00C3348B">
        <w:t xml:space="preserve"> und stabilen</w:t>
      </w:r>
      <w:r w:rsidRPr="00C3348B">
        <w:t xml:space="preserve"> Aufbau</w:t>
      </w:r>
      <w:r w:rsidR="00451FC1" w:rsidRPr="00C3348B">
        <w:t>,</w:t>
      </w:r>
      <w:r w:rsidRPr="00C3348B">
        <w:t xml:space="preserve"> verbunden mit der </w:t>
      </w:r>
      <w:r w:rsidR="00451FC1" w:rsidRPr="00C3348B">
        <w:t>raschen</w:t>
      </w:r>
      <w:r w:rsidRPr="00C3348B">
        <w:t xml:space="preserve"> A</w:t>
      </w:r>
      <w:r w:rsidR="00ED4D00" w:rsidRPr="00C3348B">
        <w:t>uswertung</w:t>
      </w:r>
      <w:r w:rsidR="00451FC1" w:rsidRPr="00C3348B">
        <w:t>,</w:t>
      </w:r>
      <w:r w:rsidR="00ED4D00" w:rsidRPr="00C3348B">
        <w:t xml:space="preserve"> ob ein Fehler in der ausgeführten Testkollektion aufgetreten ist</w:t>
      </w:r>
      <w:r w:rsidR="00451FC1" w:rsidRPr="00C3348B">
        <w:t>,</w:t>
      </w:r>
      <w:r w:rsidR="00ED4D00" w:rsidRPr="00C3348B">
        <w:t xml:space="preserve"> auszeichnen. </w:t>
      </w:r>
    </w:p>
    <w:p w:rsidR="00BB1A37" w:rsidRPr="00C3348B" w:rsidRDefault="00ED4D00" w:rsidP="00BE1F0A">
      <w:pPr>
        <w:pStyle w:val="Listenabsatz"/>
        <w:numPr>
          <w:ilvl w:val="0"/>
          <w:numId w:val="18"/>
        </w:numPr>
      </w:pPr>
      <w:r w:rsidRPr="00C3348B">
        <w:t>E</w:t>
      </w:r>
      <w:r w:rsidR="00BB1A37" w:rsidRPr="00C3348B">
        <w:t>ine ausgeprägte Suchfun</w:t>
      </w:r>
      <w:r w:rsidR="00065C03" w:rsidRPr="00C3348B">
        <w:t xml:space="preserve">ktion </w:t>
      </w:r>
      <w:r w:rsidRPr="00C3348B">
        <w:t>soll ein Bestandteil des ETIC2 sein</w:t>
      </w:r>
      <w:r w:rsidR="00065C03" w:rsidRPr="00C3348B">
        <w:t>, welche eine schnelle Suche nach Fehlermeldungen erlaubt.</w:t>
      </w:r>
    </w:p>
    <w:p w:rsidR="00F34ED1" w:rsidRPr="00C3348B" w:rsidRDefault="00F34ED1" w:rsidP="00054830">
      <w:pPr>
        <w:pStyle w:val="Listenabsatz"/>
        <w:numPr>
          <w:ilvl w:val="0"/>
          <w:numId w:val="18"/>
        </w:numPr>
      </w:pPr>
      <w:r w:rsidRPr="00C3348B">
        <w:t xml:space="preserve">Mit dem ETIC2 soll das Resultat der ausgeführten Testkollektion </w:t>
      </w:r>
      <w:r w:rsidR="00451FC1" w:rsidRPr="00C3348B">
        <w:t>unmittelbar</w:t>
      </w:r>
      <w:r w:rsidRPr="00C3348B">
        <w:t xml:space="preserve"> und einfach ersichtlich sein.</w:t>
      </w:r>
    </w:p>
    <w:p w:rsidR="000D6D5E" w:rsidRPr="00C3348B" w:rsidRDefault="000D6D5E" w:rsidP="001F1E6E">
      <w:pPr>
        <w:pStyle w:val="Listenabsatz"/>
        <w:numPr>
          <w:ilvl w:val="0"/>
          <w:numId w:val="18"/>
        </w:numPr>
      </w:pPr>
      <w:r w:rsidRPr="00C3348B">
        <w:t>Parallel zur Entwicklung des Codes soll mit Hilfe von Unit-Tests die einwandfreie Funktionalität der Software geprüft werden.</w:t>
      </w:r>
    </w:p>
    <w:p w:rsidR="00364F9A" w:rsidRPr="00C3348B" w:rsidRDefault="00364F9A" w:rsidP="00364F9A">
      <w:pPr>
        <w:pStyle w:val="berschrift1"/>
        <w:rPr>
          <w:sz w:val="24"/>
          <w:lang w:val="de-DE"/>
        </w:rPr>
      </w:pPr>
      <w:bookmarkStart w:id="20" w:name="_Toc480046955"/>
      <w:r w:rsidRPr="00C3348B">
        <w:rPr>
          <w:sz w:val="24"/>
          <w:lang w:val="de-DE"/>
        </w:rPr>
        <w:t>Aufgabenabgrenzung</w:t>
      </w:r>
      <w:bookmarkEnd w:id="20"/>
    </w:p>
    <w:p w:rsidR="003B00BC" w:rsidRPr="00C3348B" w:rsidRDefault="003B00BC" w:rsidP="003B00BC">
      <w:pPr>
        <w:pStyle w:val="Listenabsatz"/>
        <w:numPr>
          <w:ilvl w:val="0"/>
          <w:numId w:val="15"/>
        </w:numPr>
        <w:rPr>
          <w:sz w:val="18"/>
          <w:lang w:val="de-DE"/>
        </w:rPr>
      </w:pPr>
      <w:r w:rsidRPr="00C3348B">
        <w:rPr>
          <w:lang w:val="de-DE"/>
        </w:rPr>
        <w:t>Keine Anpassungen der einzelnen Tests</w:t>
      </w:r>
    </w:p>
    <w:p w:rsidR="006748C1" w:rsidRPr="00C3348B" w:rsidRDefault="00321BE6" w:rsidP="006748C1">
      <w:pPr>
        <w:pStyle w:val="Listenabsatz"/>
        <w:numPr>
          <w:ilvl w:val="0"/>
          <w:numId w:val="15"/>
        </w:numPr>
        <w:rPr>
          <w:szCs w:val="22"/>
          <w:lang w:val="de-DE"/>
        </w:rPr>
      </w:pPr>
      <w:r w:rsidRPr="00C3348B">
        <w:rPr>
          <w:szCs w:val="22"/>
          <w:lang w:val="de-DE"/>
        </w:rPr>
        <w:t>Die</w:t>
      </w:r>
      <w:r w:rsidR="006748C1" w:rsidRPr="00C3348B">
        <w:rPr>
          <w:szCs w:val="22"/>
          <w:lang w:val="de-DE"/>
        </w:rPr>
        <w:t xml:space="preserve"> Weiterentwicklung der TTIC2 Applikation</w:t>
      </w:r>
      <w:r w:rsidRPr="00C3348B">
        <w:rPr>
          <w:szCs w:val="22"/>
          <w:lang w:val="de-DE"/>
        </w:rPr>
        <w:t xml:space="preserve"> ist nicht Teil der Masterarbeit</w:t>
      </w:r>
      <w:r w:rsidR="000A1F92" w:rsidRPr="00C3348B">
        <w:rPr>
          <w:szCs w:val="22"/>
          <w:lang w:val="de-DE"/>
        </w:rPr>
        <w:t xml:space="preserve">. </w:t>
      </w:r>
    </w:p>
    <w:p w:rsidR="001321AF" w:rsidRPr="00C3348B" w:rsidRDefault="001026A8" w:rsidP="001321AF">
      <w:pPr>
        <w:pStyle w:val="Listenabsatz"/>
        <w:numPr>
          <w:ilvl w:val="1"/>
          <w:numId w:val="15"/>
        </w:numPr>
        <w:rPr>
          <w:szCs w:val="22"/>
          <w:lang w:val="de-DE"/>
        </w:rPr>
      </w:pPr>
      <w:r w:rsidRPr="00C3348B">
        <w:rPr>
          <w:szCs w:val="22"/>
          <w:lang w:val="de-DE"/>
        </w:rPr>
        <w:t xml:space="preserve">Ausgenommen ist die </w:t>
      </w:r>
      <w:r w:rsidR="001321AF" w:rsidRPr="00C3348B">
        <w:rPr>
          <w:szCs w:val="22"/>
          <w:lang w:val="de-DE"/>
        </w:rPr>
        <w:t>A</w:t>
      </w:r>
      <w:r w:rsidR="003B00BC" w:rsidRPr="00C3348B">
        <w:rPr>
          <w:szCs w:val="22"/>
          <w:lang w:val="de-DE"/>
        </w:rPr>
        <w:t xml:space="preserve">nbindung an die </w:t>
      </w:r>
      <w:proofErr w:type="spellStart"/>
      <w:r w:rsidR="003B00BC" w:rsidRPr="00C3348B">
        <w:rPr>
          <w:szCs w:val="22"/>
          <w:lang w:val="de-DE"/>
        </w:rPr>
        <w:t>SoftwareVersionDatabase</w:t>
      </w:r>
      <w:proofErr w:type="spellEnd"/>
    </w:p>
    <w:p w:rsidR="003B00BC" w:rsidRPr="00C3348B" w:rsidRDefault="003B00BC" w:rsidP="005935EA">
      <w:pPr>
        <w:pStyle w:val="Listenabsatz"/>
        <w:numPr>
          <w:ilvl w:val="0"/>
          <w:numId w:val="15"/>
        </w:numPr>
        <w:rPr>
          <w:sz w:val="18"/>
          <w:lang w:val="de-DE"/>
        </w:rPr>
      </w:pPr>
      <w:r w:rsidRPr="00C3348B">
        <w:rPr>
          <w:lang w:val="de-DE"/>
        </w:rPr>
        <w:t xml:space="preserve">Die </w:t>
      </w:r>
      <w:proofErr w:type="spellStart"/>
      <w:r w:rsidRPr="00C3348B">
        <w:rPr>
          <w:lang w:val="de-DE"/>
        </w:rPr>
        <w:t>SoftwareVersionDatabase</w:t>
      </w:r>
      <w:proofErr w:type="spellEnd"/>
      <w:r w:rsidRPr="00C3348B">
        <w:rPr>
          <w:lang w:val="de-DE"/>
        </w:rPr>
        <w:t xml:space="preserve"> wird erweitert aber die bestehenden Attribute und Inhalte werden nicht angefasst</w:t>
      </w:r>
      <w:r w:rsidR="0047169B" w:rsidRPr="00C3348B">
        <w:rPr>
          <w:lang w:val="de-DE"/>
        </w:rPr>
        <w:t>.</w:t>
      </w:r>
    </w:p>
    <w:p w:rsidR="003B00BC" w:rsidRPr="00C3348B" w:rsidRDefault="003B00BC" w:rsidP="005935EA">
      <w:pPr>
        <w:pStyle w:val="Listenabsatz"/>
        <w:numPr>
          <w:ilvl w:val="0"/>
          <w:numId w:val="15"/>
        </w:numPr>
        <w:rPr>
          <w:sz w:val="18"/>
          <w:lang w:val="de-DE"/>
        </w:rPr>
      </w:pPr>
      <w:r w:rsidRPr="00C3348B">
        <w:rPr>
          <w:lang w:val="de-DE"/>
        </w:rPr>
        <w:t>ETIC2 wird für den internen VAT Verwendungszweck entwickelt und nicht für den kommerziellen Gebrauch konzipiert.</w:t>
      </w:r>
    </w:p>
    <w:p w:rsidR="00F356AA" w:rsidRPr="00C3348B" w:rsidRDefault="00A456D1" w:rsidP="00BF74DF">
      <w:pPr>
        <w:pStyle w:val="berschrift1"/>
        <w:rPr>
          <w:sz w:val="24"/>
          <w:lang w:val="de-DE"/>
        </w:rPr>
      </w:pPr>
      <w:bookmarkStart w:id="21" w:name="_Toc480046956"/>
      <w:r w:rsidRPr="00C3348B">
        <w:rPr>
          <w:sz w:val="24"/>
          <w:lang w:val="de-DE"/>
        </w:rPr>
        <w:lastRenderedPageBreak/>
        <w:t>Vorgehenssystematik</w:t>
      </w:r>
      <w:bookmarkEnd w:id="21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514"/>
        <w:gridCol w:w="2666"/>
        <w:gridCol w:w="3029"/>
      </w:tblGrid>
      <w:tr w:rsidR="00956E92" w:rsidRPr="00C3348B" w:rsidTr="00C3348B">
        <w:trPr>
          <w:trHeight w:val="194"/>
        </w:trPr>
        <w:tc>
          <w:tcPr>
            <w:tcW w:w="3514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2666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Was</w:t>
            </w:r>
            <w:r w:rsidR="006F023D"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?</w:t>
            </w:r>
          </w:p>
        </w:tc>
        <w:tc>
          <w:tcPr>
            <w:tcW w:w="3028" w:type="dxa"/>
            <w:shd w:val="clear" w:color="auto" w:fill="A6A6A6" w:themeFill="background1" w:themeFillShade="A6"/>
          </w:tcPr>
          <w:p w:rsidR="00956E92" w:rsidRPr="00C3348B" w:rsidRDefault="00956E92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Wie</w:t>
            </w:r>
            <w:r w:rsidR="006F023D"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?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  <w:rPr>
                <w:sz w:val="18"/>
              </w:rPr>
            </w:pPr>
            <w:proofErr w:type="spellStart"/>
            <w:r w:rsidRPr="00C3348B">
              <w:rPr>
                <w:sz w:val="18"/>
              </w:rPr>
              <w:t>SoftwareVersionsDatabase</w:t>
            </w:r>
            <w:proofErr w:type="spellEnd"/>
            <w:r w:rsidRPr="00C3348B">
              <w:rPr>
                <w:sz w:val="18"/>
              </w:rPr>
              <w:t xml:space="preserve"> Modellierung</w:t>
            </w:r>
          </w:p>
        </w:tc>
        <w:tc>
          <w:tcPr>
            <w:tcW w:w="2666" w:type="dxa"/>
          </w:tcPr>
          <w:p w:rsidR="00956E92" w:rsidRPr="00C3348B" w:rsidRDefault="00AC3BB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Datenbanktabellen und ihre Attribute definieren</w:t>
            </w:r>
          </w:p>
        </w:tc>
        <w:tc>
          <w:tcPr>
            <w:tcW w:w="3028" w:type="dxa"/>
          </w:tcPr>
          <w:p w:rsidR="00956E92" w:rsidRPr="00C3348B" w:rsidRDefault="00AC3BB5" w:rsidP="00411872">
            <w:pPr>
              <w:ind w:right="100"/>
              <w:rPr>
                <w:sz w:val="18"/>
              </w:rPr>
            </w:pPr>
            <w:proofErr w:type="spellStart"/>
            <w:r w:rsidRPr="00C3348B">
              <w:rPr>
                <w:sz w:val="18"/>
              </w:rPr>
              <w:t>Sql</w:t>
            </w:r>
            <w:proofErr w:type="spellEnd"/>
            <w:r w:rsidRPr="00C3348B">
              <w:rPr>
                <w:sz w:val="18"/>
              </w:rPr>
              <w:t xml:space="preserve"> Skript erstellen und in </w:t>
            </w:r>
            <w:r w:rsidR="00DF56B5" w:rsidRPr="00C3348B">
              <w:rPr>
                <w:sz w:val="18"/>
              </w:rPr>
              <w:t>SQL</w:t>
            </w:r>
            <w:r w:rsidRPr="00C3348B">
              <w:rPr>
                <w:sz w:val="18"/>
              </w:rPr>
              <w:t xml:space="preserve"> Management Studio ausführen</w:t>
            </w:r>
          </w:p>
        </w:tc>
      </w:tr>
      <w:tr w:rsidR="00956E92" w:rsidRPr="00C3348B" w:rsidTr="00C3348B">
        <w:trPr>
          <w:trHeight w:val="591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 xml:space="preserve">TTIC2 Zugriff auf </w:t>
            </w:r>
            <w:proofErr w:type="spellStart"/>
            <w:r w:rsidRPr="00C3348B">
              <w:rPr>
                <w:sz w:val="18"/>
              </w:rPr>
              <w:t>SoftwareVersionsDatabase</w:t>
            </w:r>
            <w:proofErr w:type="spellEnd"/>
          </w:p>
        </w:tc>
        <w:tc>
          <w:tcPr>
            <w:tcW w:w="2666" w:type="dxa"/>
          </w:tcPr>
          <w:p w:rsidR="00956E92" w:rsidRPr="00C3348B" w:rsidRDefault="00660F23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Speicherung der Testresultate + Auswahl Grundzustand</w:t>
            </w:r>
          </w:p>
        </w:tc>
        <w:tc>
          <w:tcPr>
            <w:tcW w:w="3028" w:type="dxa"/>
          </w:tcPr>
          <w:p w:rsidR="00956E92" w:rsidRPr="00C3348B" w:rsidRDefault="00660F23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 xml:space="preserve">Anbindung der </w:t>
            </w:r>
            <w:proofErr w:type="spellStart"/>
            <w:r w:rsidR="009E63AC" w:rsidRPr="00C3348B">
              <w:rPr>
                <w:sz w:val="18"/>
              </w:rPr>
              <w:t>SoftwareVersionsDatabase</w:t>
            </w:r>
            <w:proofErr w:type="spellEnd"/>
            <w:r w:rsidR="009E63AC" w:rsidRPr="00C3348B">
              <w:rPr>
                <w:sz w:val="18"/>
              </w:rPr>
              <w:t xml:space="preserve"> </w:t>
            </w:r>
            <w:r w:rsidRPr="00C3348B">
              <w:rPr>
                <w:sz w:val="18"/>
              </w:rPr>
              <w:t>mit Entity Framework</w:t>
            </w:r>
          </w:p>
        </w:tc>
      </w:tr>
      <w:tr w:rsidR="00A11B7E" w:rsidRPr="00C3348B" w:rsidTr="00C3348B">
        <w:trPr>
          <w:trHeight w:val="202"/>
        </w:trPr>
        <w:tc>
          <w:tcPr>
            <w:tcW w:w="9209" w:type="dxa"/>
            <w:gridSpan w:val="3"/>
          </w:tcPr>
          <w:p w:rsidR="00A11B7E" w:rsidRPr="00C3348B" w:rsidRDefault="00A11B7E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Erstellung ETIC2</w:t>
            </w:r>
          </w:p>
        </w:tc>
      </w:tr>
      <w:tr w:rsidR="00956E92" w:rsidRPr="00C3348B" w:rsidTr="00C3348B">
        <w:trPr>
          <w:trHeight w:val="389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Design View Model</w:t>
            </w:r>
          </w:p>
        </w:tc>
        <w:tc>
          <w:tcPr>
            <w:tcW w:w="2666" w:type="dxa"/>
          </w:tcPr>
          <w:p w:rsidR="00956E92" w:rsidRPr="00C3348B" w:rsidRDefault="00660F23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Auslegung der ETIC2 Oberfläche</w:t>
            </w:r>
          </w:p>
        </w:tc>
        <w:tc>
          <w:tcPr>
            <w:tcW w:w="3028" w:type="dxa"/>
          </w:tcPr>
          <w:p w:rsidR="00956E92" w:rsidRPr="00C3348B" w:rsidRDefault="00A7551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Präsentationlogik in WPF erstellen</w:t>
            </w:r>
          </w:p>
        </w:tc>
      </w:tr>
      <w:tr w:rsidR="00956E92" w:rsidRPr="00C3348B" w:rsidTr="00C3348B">
        <w:trPr>
          <w:trHeight w:val="591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Codierung nach MVVM</w:t>
            </w:r>
          </w:p>
        </w:tc>
        <w:tc>
          <w:tcPr>
            <w:tcW w:w="2666" w:type="dxa"/>
          </w:tcPr>
          <w:p w:rsidR="00956E92" w:rsidRPr="00C3348B" w:rsidRDefault="00A7551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Programmierung der ETIC2 Logik</w:t>
            </w:r>
          </w:p>
        </w:tc>
        <w:tc>
          <w:tcPr>
            <w:tcW w:w="3028" w:type="dxa"/>
          </w:tcPr>
          <w:p w:rsidR="00956E92" w:rsidRPr="00C3348B" w:rsidRDefault="00A7551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 xml:space="preserve">Mit dem Entwurfskonzept MVVM </w:t>
            </w:r>
            <w:r w:rsidR="00666834" w:rsidRPr="00C3348B">
              <w:rPr>
                <w:sz w:val="18"/>
              </w:rPr>
              <w:t xml:space="preserve">und </w:t>
            </w:r>
            <w:proofErr w:type="spellStart"/>
            <w:r w:rsidR="00666834" w:rsidRPr="00C3348B">
              <w:rPr>
                <w:sz w:val="18"/>
              </w:rPr>
              <w:t>DevExpress</w:t>
            </w:r>
            <w:proofErr w:type="spellEnd"/>
            <w:r w:rsidR="00666834" w:rsidRPr="00C3348B">
              <w:rPr>
                <w:sz w:val="18"/>
              </w:rPr>
              <w:t xml:space="preserve"> </w:t>
            </w:r>
            <w:r w:rsidR="001361A5" w:rsidRPr="00C3348B">
              <w:rPr>
                <w:sz w:val="18"/>
              </w:rPr>
              <w:t xml:space="preserve">Framework </w:t>
            </w:r>
            <w:r w:rsidRPr="00C3348B">
              <w:rPr>
                <w:sz w:val="18"/>
              </w:rPr>
              <w:t>in C#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 xml:space="preserve">Anbindung </w:t>
            </w:r>
            <w:proofErr w:type="spellStart"/>
            <w:r w:rsidRPr="00C3348B">
              <w:rPr>
                <w:sz w:val="18"/>
                <w:szCs w:val="22"/>
              </w:rPr>
              <w:t>SoftwareVersionsDatabase</w:t>
            </w:r>
            <w:proofErr w:type="spellEnd"/>
          </w:p>
        </w:tc>
        <w:tc>
          <w:tcPr>
            <w:tcW w:w="2666" w:type="dxa"/>
          </w:tcPr>
          <w:p w:rsidR="00956E92" w:rsidRPr="00C3348B" w:rsidRDefault="009E63A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Auslesung der Testresultate</w:t>
            </w:r>
          </w:p>
        </w:tc>
        <w:tc>
          <w:tcPr>
            <w:tcW w:w="3028" w:type="dxa"/>
          </w:tcPr>
          <w:p w:rsidR="00956E92" w:rsidRPr="00C3348B" w:rsidRDefault="009E63A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 xml:space="preserve">Auslesung der </w:t>
            </w:r>
            <w:proofErr w:type="spellStart"/>
            <w:r w:rsidRPr="00C3348B">
              <w:rPr>
                <w:sz w:val="18"/>
              </w:rPr>
              <w:t>SoftwareVersionsDatabase</w:t>
            </w:r>
            <w:proofErr w:type="spellEnd"/>
            <w:r w:rsidRPr="00C3348B">
              <w:rPr>
                <w:sz w:val="18"/>
              </w:rPr>
              <w:t xml:space="preserve"> mit Entity Framework</w:t>
            </w:r>
          </w:p>
        </w:tc>
      </w:tr>
      <w:tr w:rsidR="00956E92" w:rsidRPr="00C3348B" w:rsidTr="00C3348B">
        <w:trPr>
          <w:trHeight w:val="397"/>
        </w:trPr>
        <w:tc>
          <w:tcPr>
            <w:tcW w:w="3514" w:type="dxa"/>
          </w:tcPr>
          <w:p w:rsidR="00956E92" w:rsidRPr="00C3348B" w:rsidRDefault="00956E92" w:rsidP="00411872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Ausgabe Bericht</w:t>
            </w:r>
          </w:p>
        </w:tc>
        <w:tc>
          <w:tcPr>
            <w:tcW w:w="2666" w:type="dxa"/>
          </w:tcPr>
          <w:p w:rsidR="00956E92" w:rsidRPr="00C3348B" w:rsidRDefault="009E63A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Erstellung Testreport in PDF Format</w:t>
            </w:r>
          </w:p>
        </w:tc>
        <w:tc>
          <w:tcPr>
            <w:tcW w:w="3028" w:type="dxa"/>
          </w:tcPr>
          <w:p w:rsidR="00956E92" w:rsidRPr="00C3348B" w:rsidRDefault="009E63A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Noch nicht klar</w:t>
            </w:r>
          </w:p>
        </w:tc>
      </w:tr>
      <w:tr w:rsidR="00956E92" w:rsidRPr="00C3348B" w:rsidTr="00C3348B">
        <w:trPr>
          <w:trHeight w:val="389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Schriftliche Arbeit</w:t>
            </w:r>
          </w:p>
        </w:tc>
        <w:tc>
          <w:tcPr>
            <w:tcW w:w="2666" w:type="dxa"/>
          </w:tcPr>
          <w:p w:rsidR="00956E92" w:rsidRPr="00C3348B" w:rsidRDefault="002641E1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Beschreibung der Arbeitsschritte</w:t>
            </w:r>
          </w:p>
        </w:tc>
        <w:tc>
          <w:tcPr>
            <w:tcW w:w="3028" w:type="dxa"/>
          </w:tcPr>
          <w:p w:rsidR="00956E92" w:rsidRPr="00C3348B" w:rsidRDefault="002641E1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Wird in Word geschrieben</w:t>
            </w:r>
          </w:p>
        </w:tc>
      </w:tr>
      <w:tr w:rsidR="00956E92" w:rsidRPr="00C3348B" w:rsidTr="00C3348B">
        <w:trPr>
          <w:trHeight w:val="202"/>
        </w:trPr>
        <w:tc>
          <w:tcPr>
            <w:tcW w:w="3514" w:type="dxa"/>
          </w:tcPr>
          <w:p w:rsidR="00956E92" w:rsidRPr="00C3348B" w:rsidRDefault="00956E92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Fertigstellen der schriftlichen Arbeit</w:t>
            </w:r>
          </w:p>
        </w:tc>
        <w:tc>
          <w:tcPr>
            <w:tcW w:w="2666" w:type="dxa"/>
          </w:tcPr>
          <w:p w:rsidR="00956E92" w:rsidRPr="00C3348B" w:rsidRDefault="002641E1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Dokumentation der Resultate</w:t>
            </w:r>
          </w:p>
        </w:tc>
        <w:tc>
          <w:tcPr>
            <w:tcW w:w="3028" w:type="dxa"/>
          </w:tcPr>
          <w:p w:rsidR="00956E92" w:rsidRPr="00C3348B" w:rsidRDefault="002641E1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Wird in Word geschrieben</w:t>
            </w:r>
          </w:p>
        </w:tc>
      </w:tr>
    </w:tbl>
    <w:p w:rsidR="003411AB" w:rsidRPr="00C3348B" w:rsidRDefault="00AC3BB5" w:rsidP="00AC3BB5">
      <w:pPr>
        <w:pStyle w:val="Beschriftung"/>
        <w:rPr>
          <w:sz w:val="16"/>
          <w:lang w:val="de-DE"/>
        </w:rPr>
      </w:pPr>
      <w:bookmarkStart w:id="22" w:name="_Toc475804448"/>
      <w:bookmarkStart w:id="23" w:name="_Toc475894298"/>
      <w:r w:rsidRPr="00C3348B">
        <w:rPr>
          <w:sz w:val="16"/>
        </w:rPr>
        <w:t xml:space="preserve">Tabelle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Tabelle \* ARABIC </w:instrText>
      </w:r>
      <w:r w:rsidR="002F747D" w:rsidRPr="00C3348B">
        <w:rPr>
          <w:sz w:val="16"/>
        </w:rPr>
        <w:fldChar w:fldCharType="separate"/>
      </w:r>
      <w:r w:rsidR="000E6269">
        <w:rPr>
          <w:noProof/>
          <w:sz w:val="16"/>
        </w:rPr>
        <w:t>1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Vorgehenssystematik</w:t>
      </w:r>
      <w:bookmarkEnd w:id="22"/>
      <w:bookmarkEnd w:id="23"/>
    </w:p>
    <w:p w:rsidR="009F23C0" w:rsidRPr="00C3348B" w:rsidRDefault="007768E4" w:rsidP="009F23C0">
      <w:pPr>
        <w:pStyle w:val="berschrift2"/>
        <w:rPr>
          <w:sz w:val="22"/>
        </w:rPr>
      </w:pPr>
      <w:bookmarkStart w:id="24" w:name="_Toc480046957"/>
      <w:r w:rsidRPr="00C3348B">
        <w:rPr>
          <w:sz w:val="22"/>
        </w:rPr>
        <w:t>Wirtschaftliche Aspekte</w:t>
      </w:r>
      <w:bookmarkEnd w:id="24"/>
    </w:p>
    <w:p w:rsidR="007768E4" w:rsidRPr="00C3348B" w:rsidRDefault="007768E4" w:rsidP="007768E4">
      <w:pPr>
        <w:pStyle w:val="Standardeinzug"/>
        <w:ind w:left="0"/>
      </w:pPr>
      <w:r w:rsidRPr="00C3348B">
        <w:t xml:space="preserve">In zwei Bereichen </w:t>
      </w:r>
      <w:r w:rsidR="006F023D" w:rsidRPr="00C3348B">
        <w:t>kann</w:t>
      </w:r>
      <w:r w:rsidRPr="00C3348B">
        <w:t xml:space="preserve"> durch die Erstellung des ETIC2 kontinuierlich Zeit eingespart werden. Erstens ist das Auslesen der einzelnen Testresultate nach Ablauf einer Testkollektion auf einen Blick möglich. Zudem ist die Erstellung eines Testreports </w:t>
      </w:r>
      <w:r w:rsidR="00BF74DF" w:rsidRPr="00C3348B">
        <w:t xml:space="preserve">per </w:t>
      </w:r>
      <w:r w:rsidRPr="00C3348B">
        <w:t xml:space="preserve">Knopfdruck </w:t>
      </w:r>
      <w:r w:rsidR="00BF74DF" w:rsidRPr="00C3348B">
        <w:t>abrufbar</w:t>
      </w:r>
      <w:r w:rsidRPr="00C3348B">
        <w:t xml:space="preserve">. </w:t>
      </w:r>
    </w:p>
    <w:p w:rsidR="007768E4" w:rsidRDefault="006F023D" w:rsidP="007768E4">
      <w:pPr>
        <w:pStyle w:val="Standardeinzug"/>
        <w:ind w:left="0"/>
      </w:pPr>
      <w:r w:rsidRPr="00C3348B">
        <w:t>Zweitens</w:t>
      </w:r>
      <w:r w:rsidR="007768E4" w:rsidRPr="00C3348B">
        <w:t xml:space="preserve"> kann über die Historisierung der Testresultate </w:t>
      </w:r>
      <w:r w:rsidRPr="00C3348B">
        <w:t>ein auftretender</w:t>
      </w:r>
      <w:r w:rsidR="007768E4" w:rsidRPr="00C3348B">
        <w:t xml:space="preserve"> Fehler</w:t>
      </w:r>
      <w:r w:rsidRPr="00C3348B">
        <w:t xml:space="preserve"> besser</w:t>
      </w:r>
      <w:r w:rsidR="007768E4" w:rsidRPr="00C3348B">
        <w:t xml:space="preserve"> eingegrenzt und analysiert werden.</w:t>
      </w:r>
    </w:p>
    <w:p w:rsidR="003C3B4C" w:rsidRPr="00C3348B" w:rsidRDefault="003C3B4C" w:rsidP="007768E4">
      <w:pPr>
        <w:pStyle w:val="Standardeinzug"/>
        <w:ind w:left="0"/>
      </w:pPr>
    </w:p>
    <w:p w:rsidR="009F23C0" w:rsidRPr="00C3348B" w:rsidRDefault="00407592" w:rsidP="009F23C0">
      <w:pPr>
        <w:pStyle w:val="berschrift2"/>
        <w:rPr>
          <w:sz w:val="22"/>
        </w:rPr>
      </w:pPr>
      <w:bookmarkStart w:id="25" w:name="_Toc480046958"/>
      <w:r w:rsidRPr="00C3348B">
        <w:rPr>
          <w:sz w:val="22"/>
        </w:rPr>
        <w:t>Zeitplan</w:t>
      </w:r>
      <w:bookmarkEnd w:id="25"/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4749"/>
        <w:gridCol w:w="1317"/>
        <w:gridCol w:w="1317"/>
        <w:gridCol w:w="1826"/>
      </w:tblGrid>
      <w:tr w:rsidR="008759E9" w:rsidRPr="00C3348B" w:rsidTr="00C3348B">
        <w:tc>
          <w:tcPr>
            <w:tcW w:w="4749" w:type="dxa"/>
            <w:shd w:val="clear" w:color="auto" w:fill="A6A6A6" w:themeFill="background1" w:themeFillShade="A6"/>
          </w:tcPr>
          <w:p w:rsidR="00C63F05" w:rsidRPr="00C3348B" w:rsidRDefault="00D8086D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Projektplan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Start</w:t>
            </w:r>
          </w:p>
        </w:tc>
        <w:tc>
          <w:tcPr>
            <w:tcW w:w="1317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Ende</w:t>
            </w:r>
          </w:p>
        </w:tc>
        <w:tc>
          <w:tcPr>
            <w:tcW w:w="1826" w:type="dxa"/>
            <w:shd w:val="clear" w:color="auto" w:fill="A6A6A6" w:themeFill="background1" w:themeFillShade="A6"/>
          </w:tcPr>
          <w:p w:rsidR="00C63F05" w:rsidRPr="00C3348B" w:rsidRDefault="00C63F05" w:rsidP="00411872">
            <w:pPr>
              <w:ind w:right="100"/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</w:pPr>
            <w:r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>Aufwand</w:t>
            </w:r>
            <w:r w:rsidR="008759E9" w:rsidRPr="00C3348B">
              <w:rPr>
                <w:rFonts w:cs="Arial"/>
                <w:b/>
                <w:color w:val="FFFFFF" w:themeColor="background1"/>
                <w:sz w:val="18"/>
                <w:szCs w:val="24"/>
                <w:highlight w:val="darkGray"/>
                <w:lang w:eastAsia="de-CH"/>
              </w:rPr>
              <w:t xml:space="preserve"> [h]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Einreichen der Disposition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bookmarkStart w:id="26" w:name="OLE_LINK12"/>
            <w:bookmarkStart w:id="27" w:name="OLE_LINK13"/>
            <w:r w:rsidRPr="00C3348B">
              <w:rPr>
                <w:sz w:val="18"/>
              </w:rPr>
              <w:t>28.02.2017</w:t>
            </w:r>
            <w:bookmarkEnd w:id="26"/>
            <w:bookmarkEnd w:id="27"/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28.02.2017</w:t>
            </w:r>
          </w:p>
        </w:tc>
        <w:tc>
          <w:tcPr>
            <w:tcW w:w="1826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Start Masterarbeit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bookmarkStart w:id="28" w:name="OLE_LINK14"/>
            <w:bookmarkStart w:id="29" w:name="OLE_LINK15"/>
            <w:r w:rsidRPr="00C3348B">
              <w:rPr>
                <w:sz w:val="18"/>
              </w:rPr>
              <w:t>01.05.2017</w:t>
            </w:r>
            <w:bookmarkEnd w:id="28"/>
            <w:bookmarkEnd w:id="29"/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01.05.2017</w:t>
            </w:r>
          </w:p>
        </w:tc>
        <w:tc>
          <w:tcPr>
            <w:tcW w:w="1826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130093" w:rsidP="00411872">
            <w:pPr>
              <w:ind w:right="100"/>
              <w:rPr>
                <w:sz w:val="18"/>
              </w:rPr>
            </w:pPr>
            <w:proofErr w:type="spellStart"/>
            <w:r w:rsidRPr="00C3348B">
              <w:rPr>
                <w:sz w:val="18"/>
              </w:rPr>
              <w:t>SoftwareVersionsDatabase</w:t>
            </w:r>
            <w:proofErr w:type="spellEnd"/>
            <w:r w:rsidRPr="00C3348B">
              <w:rPr>
                <w:sz w:val="18"/>
              </w:rPr>
              <w:t xml:space="preserve"> Modellierung</w:t>
            </w:r>
          </w:p>
        </w:tc>
        <w:tc>
          <w:tcPr>
            <w:tcW w:w="1317" w:type="dxa"/>
          </w:tcPr>
          <w:p w:rsidR="00C63F05" w:rsidRPr="00C3348B" w:rsidRDefault="00C63F05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01.05.2017</w:t>
            </w:r>
          </w:p>
        </w:tc>
        <w:tc>
          <w:tcPr>
            <w:tcW w:w="1317" w:type="dxa"/>
          </w:tcPr>
          <w:p w:rsidR="00C63F05" w:rsidRPr="00C3348B" w:rsidRDefault="00130093" w:rsidP="00130093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</w:t>
            </w:r>
            <w:r w:rsidR="00C63F05" w:rsidRPr="00C3348B">
              <w:rPr>
                <w:sz w:val="18"/>
              </w:rPr>
              <w:t>5.05.2017</w:t>
            </w:r>
          </w:p>
        </w:tc>
        <w:tc>
          <w:tcPr>
            <w:tcW w:w="1826" w:type="dxa"/>
          </w:tcPr>
          <w:p w:rsidR="00C63F05" w:rsidRPr="00C3348B" w:rsidRDefault="00130093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15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130093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 xml:space="preserve">TTIC2 Zugriff auf </w:t>
            </w:r>
            <w:proofErr w:type="spellStart"/>
            <w:r w:rsidRPr="00C3348B">
              <w:rPr>
                <w:sz w:val="18"/>
              </w:rPr>
              <w:t>SoftwareVersionsDatabase</w:t>
            </w:r>
            <w:proofErr w:type="spellEnd"/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08</w:t>
            </w:r>
            <w:r w:rsidR="00C63F05" w:rsidRPr="00C3348B">
              <w:rPr>
                <w:sz w:val="18"/>
              </w:rPr>
              <w:t>.05.2017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21</w:t>
            </w:r>
            <w:r w:rsidR="00C63F05" w:rsidRPr="00C3348B">
              <w:rPr>
                <w:sz w:val="18"/>
              </w:rPr>
              <w:t>.05.2017</w:t>
            </w:r>
          </w:p>
        </w:tc>
        <w:tc>
          <w:tcPr>
            <w:tcW w:w="1826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</w:t>
            </w:r>
            <w:r w:rsidR="00C63F05" w:rsidRPr="00C3348B">
              <w:rPr>
                <w:sz w:val="18"/>
              </w:rPr>
              <w:t>0</w:t>
            </w:r>
          </w:p>
        </w:tc>
      </w:tr>
      <w:tr w:rsidR="008759E9" w:rsidRPr="00C3348B" w:rsidTr="00C3348B">
        <w:tc>
          <w:tcPr>
            <w:tcW w:w="4749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bookmarkStart w:id="30" w:name="_Hlk472973494"/>
            <w:r w:rsidRPr="00C3348B">
              <w:rPr>
                <w:sz w:val="18"/>
              </w:rPr>
              <w:t>Erstellung ETIC2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22</w:t>
            </w:r>
            <w:r w:rsidR="00C63F05" w:rsidRPr="00C3348B">
              <w:rPr>
                <w:sz w:val="18"/>
              </w:rPr>
              <w:t>.05.2017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13.08</w:t>
            </w:r>
            <w:r w:rsidR="00C63F05" w:rsidRPr="00C3348B">
              <w:rPr>
                <w:sz w:val="18"/>
              </w:rPr>
              <w:t>.2017</w:t>
            </w:r>
          </w:p>
        </w:tc>
        <w:tc>
          <w:tcPr>
            <w:tcW w:w="1826" w:type="dxa"/>
          </w:tcPr>
          <w:p w:rsidR="00C63F05" w:rsidRPr="00C3348B" w:rsidRDefault="00177BC4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15</w:t>
            </w:r>
            <w:r w:rsidR="00385C00" w:rsidRPr="00C3348B">
              <w:rPr>
                <w:sz w:val="18"/>
              </w:rPr>
              <w:t>5</w:t>
            </w:r>
          </w:p>
        </w:tc>
      </w:tr>
      <w:bookmarkEnd w:id="30"/>
      <w:tr w:rsidR="008759E9" w:rsidRPr="00C3348B" w:rsidTr="00C3348B">
        <w:tc>
          <w:tcPr>
            <w:tcW w:w="4749" w:type="dxa"/>
          </w:tcPr>
          <w:p w:rsidR="00C63F05" w:rsidRPr="00C3348B" w:rsidRDefault="00385C00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 xml:space="preserve">Design </w:t>
            </w:r>
            <w:r w:rsidR="00C653D4" w:rsidRPr="00C3348B">
              <w:rPr>
                <w:sz w:val="18"/>
                <w:szCs w:val="22"/>
              </w:rPr>
              <w:t>View Model</w:t>
            </w:r>
          </w:p>
        </w:tc>
        <w:tc>
          <w:tcPr>
            <w:tcW w:w="1317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22.05</w:t>
            </w:r>
            <w:r w:rsidR="00C63F05" w:rsidRPr="00C3348B">
              <w:rPr>
                <w:sz w:val="18"/>
              </w:rPr>
              <w:t>.2017</w:t>
            </w:r>
          </w:p>
        </w:tc>
        <w:tc>
          <w:tcPr>
            <w:tcW w:w="1317" w:type="dxa"/>
          </w:tcPr>
          <w:p w:rsidR="00C63F05" w:rsidRPr="00C3348B" w:rsidRDefault="008B57C4" w:rsidP="00411872">
            <w:pPr>
              <w:ind w:right="100"/>
              <w:rPr>
                <w:sz w:val="18"/>
              </w:rPr>
            </w:pPr>
            <w:bookmarkStart w:id="31" w:name="OLE_LINK18"/>
            <w:bookmarkStart w:id="32" w:name="OLE_LINK19"/>
            <w:r w:rsidRPr="00C3348B">
              <w:rPr>
                <w:sz w:val="18"/>
              </w:rPr>
              <w:t>25</w:t>
            </w:r>
            <w:r w:rsidR="00385C00" w:rsidRPr="00C3348B">
              <w:rPr>
                <w:sz w:val="18"/>
              </w:rPr>
              <w:t>.05</w:t>
            </w:r>
            <w:r w:rsidR="00C63F05" w:rsidRPr="00C3348B">
              <w:rPr>
                <w:sz w:val="18"/>
              </w:rPr>
              <w:t>.2017</w:t>
            </w:r>
            <w:bookmarkEnd w:id="31"/>
            <w:bookmarkEnd w:id="32"/>
          </w:p>
        </w:tc>
        <w:tc>
          <w:tcPr>
            <w:tcW w:w="1826" w:type="dxa"/>
          </w:tcPr>
          <w:p w:rsidR="00C63F05" w:rsidRPr="00C3348B" w:rsidRDefault="00385C00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10</w:t>
            </w:r>
          </w:p>
        </w:tc>
      </w:tr>
      <w:tr w:rsidR="00C653D4" w:rsidRPr="00C3348B" w:rsidTr="00C3348B">
        <w:tc>
          <w:tcPr>
            <w:tcW w:w="4749" w:type="dxa"/>
          </w:tcPr>
          <w:p w:rsidR="00C653D4" w:rsidRPr="00C3348B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Codierung nach MVVM</w:t>
            </w:r>
          </w:p>
        </w:tc>
        <w:tc>
          <w:tcPr>
            <w:tcW w:w="1317" w:type="dxa"/>
          </w:tcPr>
          <w:p w:rsidR="00C653D4" w:rsidRPr="00C3348B" w:rsidRDefault="008B57C4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26.05.2017</w:t>
            </w:r>
          </w:p>
        </w:tc>
        <w:tc>
          <w:tcPr>
            <w:tcW w:w="1317" w:type="dxa"/>
          </w:tcPr>
          <w:p w:rsidR="00C653D4" w:rsidRPr="00C3348B" w:rsidRDefault="00210DF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23</w:t>
            </w:r>
            <w:r w:rsidR="008B57C4" w:rsidRPr="00C3348B">
              <w:rPr>
                <w:sz w:val="18"/>
              </w:rPr>
              <w:t>.07.2017</w:t>
            </w:r>
          </w:p>
        </w:tc>
        <w:tc>
          <w:tcPr>
            <w:tcW w:w="1826" w:type="dxa"/>
          </w:tcPr>
          <w:p w:rsidR="00C653D4" w:rsidRPr="00C3348B" w:rsidRDefault="00210DF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100</w:t>
            </w:r>
          </w:p>
        </w:tc>
      </w:tr>
      <w:tr w:rsidR="00C653D4" w:rsidRPr="00C3348B" w:rsidTr="00C3348B">
        <w:tc>
          <w:tcPr>
            <w:tcW w:w="4749" w:type="dxa"/>
          </w:tcPr>
          <w:p w:rsidR="00C653D4" w:rsidRPr="00C3348B" w:rsidRDefault="00C653D4" w:rsidP="00385C00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 xml:space="preserve">Anbindung </w:t>
            </w:r>
            <w:proofErr w:type="spellStart"/>
            <w:r w:rsidRPr="00C3348B">
              <w:rPr>
                <w:sz w:val="18"/>
                <w:szCs w:val="22"/>
              </w:rPr>
              <w:t>SoftwareVersionsDatabase</w:t>
            </w:r>
            <w:proofErr w:type="spellEnd"/>
          </w:p>
        </w:tc>
        <w:tc>
          <w:tcPr>
            <w:tcW w:w="1317" w:type="dxa"/>
          </w:tcPr>
          <w:p w:rsidR="00C653D4" w:rsidRPr="00C3348B" w:rsidRDefault="00E7064F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26</w:t>
            </w:r>
            <w:r w:rsidR="008B57C4" w:rsidRPr="00C3348B">
              <w:rPr>
                <w:sz w:val="18"/>
              </w:rPr>
              <w:t>.0</w:t>
            </w:r>
            <w:r w:rsidRPr="00C3348B">
              <w:rPr>
                <w:sz w:val="18"/>
              </w:rPr>
              <w:t>5</w:t>
            </w:r>
            <w:r w:rsidR="008B57C4" w:rsidRPr="00C3348B">
              <w:rPr>
                <w:sz w:val="18"/>
              </w:rPr>
              <w:t>.2017</w:t>
            </w:r>
          </w:p>
        </w:tc>
        <w:tc>
          <w:tcPr>
            <w:tcW w:w="1317" w:type="dxa"/>
          </w:tcPr>
          <w:p w:rsidR="00C653D4" w:rsidRPr="00C3348B" w:rsidRDefault="00210DFC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23</w:t>
            </w:r>
            <w:r w:rsidR="008B57C4" w:rsidRPr="00C3348B">
              <w:rPr>
                <w:sz w:val="18"/>
              </w:rPr>
              <w:t>.07.2017</w:t>
            </w:r>
          </w:p>
        </w:tc>
        <w:tc>
          <w:tcPr>
            <w:tcW w:w="1826" w:type="dxa"/>
          </w:tcPr>
          <w:p w:rsidR="00C653D4" w:rsidRPr="00C3348B" w:rsidRDefault="008759E9" w:rsidP="00411872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5</w:t>
            </w:r>
          </w:p>
        </w:tc>
      </w:tr>
      <w:tr w:rsidR="008660C5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Ausgabe Bericht</w:t>
            </w:r>
          </w:p>
        </w:tc>
        <w:tc>
          <w:tcPr>
            <w:tcW w:w="1317" w:type="dxa"/>
          </w:tcPr>
          <w:p w:rsidR="008660C5" w:rsidRPr="00C3348B" w:rsidRDefault="009A383D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24</w:t>
            </w:r>
            <w:r w:rsidR="008660C5" w:rsidRPr="00C3348B">
              <w:rPr>
                <w:sz w:val="18"/>
              </w:rPr>
              <w:t>.07.2017</w:t>
            </w:r>
          </w:p>
        </w:tc>
        <w:tc>
          <w:tcPr>
            <w:tcW w:w="1317" w:type="dxa"/>
          </w:tcPr>
          <w:p w:rsidR="008660C5" w:rsidRPr="00C3348B" w:rsidRDefault="009A383D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30</w:t>
            </w:r>
            <w:r w:rsidR="008660C5" w:rsidRPr="00C3348B">
              <w:rPr>
                <w:sz w:val="18"/>
              </w:rPr>
              <w:t>.07.2017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20</w:t>
            </w:r>
          </w:p>
        </w:tc>
      </w:tr>
      <w:tr w:rsidR="008660C5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pStyle w:val="Listenabsatz"/>
              <w:numPr>
                <w:ilvl w:val="0"/>
                <w:numId w:val="22"/>
              </w:numPr>
              <w:ind w:right="100"/>
              <w:rPr>
                <w:sz w:val="18"/>
                <w:szCs w:val="22"/>
              </w:rPr>
            </w:pPr>
            <w:r w:rsidRPr="00C3348B">
              <w:rPr>
                <w:sz w:val="18"/>
                <w:szCs w:val="22"/>
              </w:rPr>
              <w:t>Reserve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31.07.2017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13.08.2017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20</w:t>
            </w:r>
          </w:p>
        </w:tc>
      </w:tr>
      <w:tr w:rsidR="008759E9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Schriftliche Arbeit</w:t>
            </w:r>
          </w:p>
        </w:tc>
        <w:tc>
          <w:tcPr>
            <w:tcW w:w="1317" w:type="dxa"/>
          </w:tcPr>
          <w:p w:rsidR="008660C5" w:rsidRPr="00C3348B" w:rsidRDefault="00210DFC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01.05.2017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07.08.2017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80</w:t>
            </w:r>
          </w:p>
        </w:tc>
      </w:tr>
      <w:tr w:rsidR="008759E9" w:rsidRPr="00C3348B" w:rsidTr="00C3348B">
        <w:tc>
          <w:tcPr>
            <w:tcW w:w="4749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Fertigstellen der schriftlichen Arbeit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14.08.2017</w:t>
            </w:r>
          </w:p>
        </w:tc>
        <w:tc>
          <w:tcPr>
            <w:tcW w:w="1317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31.08.2017</w:t>
            </w:r>
          </w:p>
        </w:tc>
        <w:tc>
          <w:tcPr>
            <w:tcW w:w="1826" w:type="dxa"/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40</w:t>
            </w:r>
          </w:p>
        </w:tc>
      </w:tr>
      <w:tr w:rsidR="008759E9" w:rsidRPr="00C3348B" w:rsidTr="00C3348B">
        <w:tc>
          <w:tcPr>
            <w:tcW w:w="4749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Abgabe der Masterarbeit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31.08.2017</w:t>
            </w:r>
          </w:p>
        </w:tc>
        <w:tc>
          <w:tcPr>
            <w:tcW w:w="1317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</w:p>
        </w:tc>
        <w:tc>
          <w:tcPr>
            <w:tcW w:w="1826" w:type="dxa"/>
            <w:tcBorders>
              <w:bottom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</w:p>
        </w:tc>
      </w:tr>
      <w:tr w:rsidR="008759E9" w:rsidRPr="00C3348B" w:rsidTr="00C3348B">
        <w:tc>
          <w:tcPr>
            <w:tcW w:w="4749" w:type="dxa"/>
            <w:tcBorders>
              <w:top w:val="single" w:sz="8" w:space="0" w:color="000000"/>
            </w:tcBorders>
          </w:tcPr>
          <w:p w:rsidR="008660C5" w:rsidRPr="00C3348B" w:rsidRDefault="006F023D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Total Projektarbeit</w:t>
            </w:r>
          </w:p>
        </w:tc>
        <w:tc>
          <w:tcPr>
            <w:tcW w:w="1317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28.02.2017</w:t>
            </w:r>
          </w:p>
        </w:tc>
        <w:tc>
          <w:tcPr>
            <w:tcW w:w="1317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31.08.2017</w:t>
            </w:r>
          </w:p>
        </w:tc>
        <w:tc>
          <w:tcPr>
            <w:tcW w:w="1826" w:type="dxa"/>
            <w:tcBorders>
              <w:top w:val="single" w:sz="8" w:space="0" w:color="000000"/>
            </w:tcBorders>
          </w:tcPr>
          <w:p w:rsidR="008660C5" w:rsidRPr="00C3348B" w:rsidRDefault="008660C5" w:rsidP="008660C5">
            <w:pPr>
              <w:ind w:right="100"/>
              <w:rPr>
                <w:sz w:val="18"/>
              </w:rPr>
            </w:pPr>
            <w:r w:rsidRPr="00C3348B">
              <w:rPr>
                <w:sz w:val="18"/>
              </w:rPr>
              <w:t>320</w:t>
            </w:r>
          </w:p>
        </w:tc>
      </w:tr>
    </w:tbl>
    <w:p w:rsidR="00C63F05" w:rsidRPr="00C3348B" w:rsidRDefault="00AC3BB5" w:rsidP="00AC3BB5">
      <w:pPr>
        <w:pStyle w:val="Beschriftung"/>
        <w:rPr>
          <w:sz w:val="16"/>
        </w:rPr>
      </w:pPr>
      <w:bookmarkStart w:id="33" w:name="_Toc475804449"/>
      <w:bookmarkStart w:id="34" w:name="_Toc475894299"/>
      <w:r w:rsidRPr="00C3348B">
        <w:rPr>
          <w:sz w:val="16"/>
        </w:rPr>
        <w:t xml:space="preserve">Tabelle </w:t>
      </w:r>
      <w:r w:rsidR="002F747D" w:rsidRPr="00C3348B">
        <w:rPr>
          <w:sz w:val="16"/>
        </w:rPr>
        <w:fldChar w:fldCharType="begin"/>
      </w:r>
      <w:r w:rsidR="002F747D" w:rsidRPr="00C3348B">
        <w:rPr>
          <w:sz w:val="16"/>
        </w:rPr>
        <w:instrText xml:space="preserve"> SEQ Tabelle \* ARABIC </w:instrText>
      </w:r>
      <w:r w:rsidR="002F747D" w:rsidRPr="00C3348B">
        <w:rPr>
          <w:sz w:val="16"/>
        </w:rPr>
        <w:fldChar w:fldCharType="separate"/>
      </w:r>
      <w:r w:rsidR="000E6269">
        <w:rPr>
          <w:noProof/>
          <w:sz w:val="16"/>
        </w:rPr>
        <w:t>2</w:t>
      </w:r>
      <w:r w:rsidR="002F747D" w:rsidRPr="00C3348B">
        <w:rPr>
          <w:noProof/>
          <w:sz w:val="16"/>
        </w:rPr>
        <w:fldChar w:fldCharType="end"/>
      </w:r>
      <w:r w:rsidRPr="00C3348B">
        <w:rPr>
          <w:sz w:val="16"/>
        </w:rPr>
        <w:t xml:space="preserve"> Zeitplan</w:t>
      </w:r>
      <w:bookmarkEnd w:id="33"/>
      <w:bookmarkEnd w:id="34"/>
    </w:p>
    <w:p w:rsidR="00172925" w:rsidRPr="00C3348B" w:rsidRDefault="00C67477" w:rsidP="00407592">
      <w:pPr>
        <w:pStyle w:val="berschrift1"/>
        <w:rPr>
          <w:sz w:val="24"/>
        </w:rPr>
      </w:pPr>
      <w:bookmarkStart w:id="35" w:name="_Toc480046959"/>
      <w:r w:rsidRPr="00C3348B">
        <w:rPr>
          <w:sz w:val="24"/>
        </w:rPr>
        <w:t xml:space="preserve">(erwartete) </w:t>
      </w:r>
      <w:r w:rsidR="00407592" w:rsidRPr="00C3348B">
        <w:rPr>
          <w:sz w:val="24"/>
        </w:rPr>
        <w:t>Resultate</w:t>
      </w:r>
      <w:bookmarkEnd w:id="35"/>
    </w:p>
    <w:p w:rsidR="008E47D6" w:rsidRPr="00C3348B" w:rsidRDefault="006F023D" w:rsidP="00411872">
      <w:pPr>
        <w:pStyle w:val="Standardeinzug"/>
        <w:ind w:left="0"/>
      </w:pPr>
      <w:r w:rsidRPr="00C3348B">
        <w:t>Zusammenfassend wird als</w:t>
      </w:r>
      <w:r w:rsidR="00411872" w:rsidRPr="00C3348B">
        <w:t xml:space="preserve"> Output erwartet, dass die bestehende </w:t>
      </w:r>
      <w:proofErr w:type="spellStart"/>
      <w:r w:rsidR="00411872" w:rsidRPr="00C3348B">
        <w:t>SoftwareVersionsDatabase</w:t>
      </w:r>
      <w:proofErr w:type="spellEnd"/>
      <w:r w:rsidR="00411872" w:rsidRPr="00C3348B">
        <w:t xml:space="preserve"> so erweitert wird, das</w:t>
      </w:r>
      <w:r w:rsidRPr="00C3348B">
        <w:t>s</w:t>
      </w:r>
      <w:r w:rsidR="00411872" w:rsidRPr="00C3348B">
        <w:t xml:space="preserve"> erstens der Grundzustand jeder Testkollektio</w:t>
      </w:r>
      <w:r w:rsidRPr="00C3348B">
        <w:t xml:space="preserve">n definiert </w:t>
      </w:r>
      <w:r w:rsidR="00BF74DF" w:rsidRPr="00C3348B">
        <w:t>wird</w:t>
      </w:r>
      <w:r w:rsidRPr="00C3348B">
        <w:t xml:space="preserve"> und </w:t>
      </w:r>
      <w:r w:rsidR="00411872" w:rsidRPr="00C3348B">
        <w:t>zweite</w:t>
      </w:r>
      <w:r w:rsidRPr="00C3348B">
        <w:t>n</w:t>
      </w:r>
      <w:r w:rsidR="00411872" w:rsidRPr="00C3348B">
        <w:t xml:space="preserve">s die Testresultate unter </w:t>
      </w:r>
      <w:r w:rsidR="009D3FC7" w:rsidRPr="00C3348B">
        <w:t>diesem</w:t>
      </w:r>
      <w:r w:rsidR="00411872" w:rsidRPr="00C3348B">
        <w:t xml:space="preserve"> aufgelistet werden. </w:t>
      </w:r>
      <w:r w:rsidRPr="00C3348B">
        <w:t>Dazu wird</w:t>
      </w:r>
      <w:r w:rsidR="00411872" w:rsidRPr="00C3348B">
        <w:t xml:space="preserve"> das ETIC2 erst</w:t>
      </w:r>
      <w:r w:rsidRPr="00C3348B">
        <w:t>ellt</w:t>
      </w:r>
      <w:r w:rsidR="00411872" w:rsidRPr="00C3348B">
        <w:t>. Dieses Programm ermöglicht eine schnelle Übersicht über die einzelnen</w:t>
      </w:r>
      <w:r w:rsidR="00451FC1" w:rsidRPr="00C3348B">
        <w:t>,</w:t>
      </w:r>
      <w:r w:rsidR="00411872" w:rsidRPr="00C3348B">
        <w:t xml:space="preserve"> ausgeführten Testkollektionen eines Grundzustandes. Zudem beinhaltet es eine einfache Suche nach Fehlermeldungen. Auf Knopfdruck lässt sich ein Testreport im PDF Format erstellen.</w:t>
      </w:r>
    </w:p>
    <w:p w:rsidR="00411872" w:rsidRPr="00C3348B" w:rsidRDefault="00411872" w:rsidP="008E47D6">
      <w:pPr>
        <w:rPr>
          <w:rFonts w:eastAsia="Times New Roman" w:cs="Times New Roman"/>
          <w:sz w:val="18"/>
          <w:szCs w:val="20"/>
          <w:lang w:eastAsia="de-DE" w:bidi="ar-SA"/>
        </w:rPr>
      </w:pPr>
    </w:p>
    <w:sectPr w:rsidR="00411872" w:rsidRPr="00C3348B" w:rsidSect="0030228F"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AFF" w:rsidRDefault="00EB5AFF">
      <w:r>
        <w:separator/>
      </w:r>
    </w:p>
  </w:endnote>
  <w:endnote w:type="continuationSeparator" w:id="0">
    <w:p w:rsidR="00EB5AFF" w:rsidRDefault="00EB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Default="00411872" w:rsidP="00B40CA3">
    <w:pPr>
      <w:pStyle w:val="Fuzeile"/>
    </w:pPr>
    <w:r>
      <w:t>Andreas Stucki</w:t>
    </w:r>
    <w:r>
      <w:tab/>
    </w:r>
    <w:r w:rsidR="00746BC1">
      <w:t xml:space="preserve">ETIC2 zur </w:t>
    </w:r>
    <w:r>
      <w:t>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E6269" w:rsidRPr="000E6269">
      <w:rPr>
        <w:b/>
        <w:bCs/>
        <w:noProof/>
        <w:lang w:val="de-DE"/>
      </w:rPr>
      <w:t>5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E6269" w:rsidRPr="000E6269">
      <w:rPr>
        <w:b/>
        <w:bCs/>
        <w:noProof/>
        <w:lang w:val="de-DE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AFF" w:rsidRDefault="00EB5AFF">
      <w:r>
        <w:separator/>
      </w:r>
    </w:p>
  </w:footnote>
  <w:footnote w:type="continuationSeparator" w:id="0">
    <w:p w:rsidR="00EB5AFF" w:rsidRDefault="00EB5AFF">
      <w:r>
        <w:continuationSeparator/>
      </w:r>
    </w:p>
  </w:footnote>
  <w:footnote w:id="1">
    <w:p w:rsidR="00CD4E1F" w:rsidRPr="000C6597" w:rsidRDefault="00CD4E1F">
      <w:pPr>
        <w:pStyle w:val="Funotentext"/>
        <w:rPr>
          <w:sz w:val="14"/>
          <w:szCs w:val="14"/>
        </w:rPr>
      </w:pPr>
      <w:r w:rsidRPr="000C6597">
        <w:rPr>
          <w:rStyle w:val="Funotenzeichen"/>
          <w:sz w:val="14"/>
          <w:szCs w:val="14"/>
        </w:rPr>
        <w:footnoteRef/>
      </w:r>
      <w:r w:rsidRPr="000C6597">
        <w:rPr>
          <w:sz w:val="14"/>
          <w:szCs w:val="14"/>
        </w:rPr>
        <w:t xml:space="preserve"> </w:t>
      </w:r>
      <w:proofErr w:type="spellStart"/>
      <w:r w:rsidRPr="000C6597">
        <w:rPr>
          <w:sz w:val="14"/>
          <w:szCs w:val="14"/>
        </w:rPr>
        <w:t>Marugg</w:t>
      </w:r>
      <w:proofErr w:type="spellEnd"/>
      <w:r w:rsidRPr="000C6597">
        <w:rPr>
          <w:sz w:val="14"/>
          <w:szCs w:val="14"/>
        </w:rPr>
        <w:t xml:space="preserve">, L. (2010). </w:t>
      </w:r>
      <w:proofErr w:type="spellStart"/>
      <w:r w:rsidRPr="000C6597">
        <w:rPr>
          <w:sz w:val="14"/>
          <w:szCs w:val="14"/>
        </w:rPr>
        <w:t>PG_Info_Hardware</w:t>
      </w:r>
      <w:proofErr w:type="spellEnd"/>
      <w:r w:rsidRPr="000C6597">
        <w:rPr>
          <w:sz w:val="14"/>
          <w:szCs w:val="14"/>
        </w:rPr>
        <w:t>. VAT Interne Präsentation. Haag</w:t>
      </w:r>
    </w:p>
    <w:p w:rsidR="00505374" w:rsidRPr="00CD4E1F" w:rsidRDefault="000C6597">
      <w:pPr>
        <w:pStyle w:val="Funotentext"/>
        <w:rPr>
          <w:szCs w:val="16"/>
        </w:rPr>
      </w:pPr>
      <w:r w:rsidRPr="000C6597">
        <w:rPr>
          <w:sz w:val="14"/>
          <w:szCs w:val="14"/>
          <w:vertAlign w:val="superscript"/>
        </w:rPr>
        <w:t xml:space="preserve">2 </w:t>
      </w:r>
      <w:r w:rsidR="00505374" w:rsidRPr="000C6597">
        <w:rPr>
          <w:sz w:val="14"/>
          <w:szCs w:val="14"/>
        </w:rPr>
        <w:t>VAT Group AG (2017). Geschäftssegmente. Abgerufen am 26.02.2017 unter http://www.vatvalve.com/de/business/industry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72" w:rsidRPr="002F2A08" w:rsidRDefault="00411872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2212815" cy="1200501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4212" cy="12121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1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17"/>
  </w:num>
  <w:num w:numId="14">
    <w:abstractNumId w:val="14"/>
  </w:num>
  <w:num w:numId="15">
    <w:abstractNumId w:val="7"/>
  </w:num>
  <w:num w:numId="16">
    <w:abstractNumId w:val="18"/>
  </w:num>
  <w:num w:numId="17">
    <w:abstractNumId w:val="5"/>
  </w:num>
  <w:num w:numId="18">
    <w:abstractNumId w:val="4"/>
  </w:num>
  <w:num w:numId="19">
    <w:abstractNumId w:val="12"/>
  </w:num>
  <w:num w:numId="20">
    <w:abstractNumId w:val="3"/>
  </w:num>
  <w:num w:numId="21">
    <w:abstractNumId w:val="6"/>
  </w:num>
  <w:num w:numId="2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C00"/>
    <w:rsid w:val="00386907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46"/>
    <w:rsid w:val="00B27B3B"/>
    <w:rsid w:val="00B31F5D"/>
    <w:rsid w:val="00B370F2"/>
    <w:rsid w:val="00B40CA3"/>
    <w:rsid w:val="00B43D56"/>
    <w:rsid w:val="00B44E68"/>
    <w:rsid w:val="00B524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3F57"/>
    <w:rsid w:val="00DA70AD"/>
    <w:rsid w:val="00DB0AC4"/>
    <w:rsid w:val="00DB314D"/>
    <w:rsid w:val="00DB5B28"/>
    <w:rsid w:val="00DB7E94"/>
    <w:rsid w:val="00DD0B4F"/>
    <w:rsid w:val="00DD15C2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5AFF"/>
    <w:rsid w:val="00EB6740"/>
    <w:rsid w:val="00EB6780"/>
    <w:rsid w:val="00EB7F36"/>
    <w:rsid w:val="00EC5020"/>
    <w:rsid w:val="00EC524B"/>
    <w:rsid w:val="00EC74C5"/>
    <w:rsid w:val="00ED011B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2C0E103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11A5"/>
    <w:pPr>
      <w:spacing w:after="0" w:line="259" w:lineRule="auto"/>
      <w:jc w:val="both"/>
    </w:pPr>
    <w:rPr>
      <w:rFonts w:ascii="Arial" w:eastAsiaTheme="minorEastAsia" w:hAnsi="Arial" w:cstheme="minorBidi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3C3B4C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28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3C3B4C"/>
    <w:pPr>
      <w:numPr>
        <w:ilvl w:val="1"/>
      </w:numPr>
      <w:tabs>
        <w:tab w:val="clear" w:pos="576"/>
      </w:tabs>
      <w:spacing w:before="0" w:after="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3C3B4C"/>
    <w:rPr>
      <w:rFonts w:ascii="Arial" w:hAnsi="Arial"/>
      <w:b/>
      <w:color w:val="17365D" w:themeColor="text2" w:themeShade="BF"/>
      <w:sz w:val="28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3C3B4C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481A80A-DD60-443B-AE9B-8F9BC625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5</Pages>
  <Words>1323</Words>
  <Characters>8336</Characters>
  <Application>Microsoft Office Word</Application>
  <DocSecurity>0</DocSecurity>
  <Lines>69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9640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8</cp:revision>
  <cp:lastPrinted>2017-04-15T17:06:00Z</cp:lastPrinted>
  <dcterms:created xsi:type="dcterms:W3CDTF">2017-04-15T16:57:00Z</dcterms:created>
  <dcterms:modified xsi:type="dcterms:W3CDTF">2017-04-15T17:14:00Z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