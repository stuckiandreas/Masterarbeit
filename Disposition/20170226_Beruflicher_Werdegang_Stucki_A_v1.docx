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EA0" w:rsidRDefault="00C43EA0" w:rsidP="00D774CF">
      <w:pPr>
        <w:pStyle w:val="berschrift1"/>
        <w:numPr>
          <w:ilvl w:val="0"/>
          <w:numId w:val="0"/>
        </w:numPr>
        <w:ind w:left="432" w:hanging="432"/>
        <w:jc w:val="left"/>
      </w:pPr>
      <w:r>
        <w:t>Beruflicher Werdegang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8"/>
        <w:gridCol w:w="5234"/>
      </w:tblGrid>
      <w:tr w:rsidR="00EF0E12" w:rsidRPr="000D13D4" w:rsidTr="005C0F7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0D13D4">
              <w:rPr>
                <w:rFonts w:asciiTheme="minorHAnsi" w:hAnsiTheme="minorHAnsi" w:cs="Arial"/>
                <w:b/>
                <w:sz w:val="26"/>
                <w:szCs w:val="26"/>
              </w:rPr>
              <w:t>Ausbildung</w:t>
            </w:r>
          </w:p>
        </w:tc>
      </w:tr>
      <w:tr w:rsidR="00EF0E12" w:rsidRPr="000D13D4" w:rsidTr="005C0F7E">
        <w:tc>
          <w:tcPr>
            <w:tcW w:w="4088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09/2009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–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07/2013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2450C1">
              <w:rPr>
                <w:rFonts w:asciiTheme="minorHAnsi" w:hAnsiTheme="minorHAnsi" w:cs="Arial"/>
                <w:b/>
              </w:rPr>
              <w:t xml:space="preserve">Bachelor </w:t>
            </w:r>
            <w:proofErr w:type="spellStart"/>
            <w:r w:rsidRPr="002450C1">
              <w:rPr>
                <w:rFonts w:asciiTheme="minorHAnsi" w:hAnsiTheme="minorHAnsi" w:cs="Arial"/>
                <w:b/>
              </w:rPr>
              <w:t>of</w:t>
            </w:r>
            <w:proofErr w:type="spellEnd"/>
            <w:r w:rsidRPr="002450C1">
              <w:rPr>
                <w:rFonts w:asciiTheme="minorHAnsi" w:hAnsiTheme="minorHAnsi" w:cs="Arial"/>
                <w:b/>
              </w:rPr>
              <w:t xml:space="preserve"> </w:t>
            </w:r>
            <w:proofErr w:type="spellStart"/>
            <w:r w:rsidRPr="002450C1">
              <w:rPr>
                <w:rFonts w:asciiTheme="minorHAnsi" w:hAnsiTheme="minorHAnsi" w:cs="Arial"/>
                <w:b/>
              </w:rPr>
              <w:t>Sience</w:t>
            </w:r>
            <w:proofErr w:type="spellEnd"/>
            <w:r w:rsidRPr="002450C1">
              <w:rPr>
                <w:rFonts w:asciiTheme="minorHAnsi" w:hAnsiTheme="minorHAnsi" w:cs="Arial"/>
                <w:b/>
              </w:rPr>
              <w:t xml:space="preserve"> in Elektrotechnik</w:t>
            </w:r>
            <w:r w:rsidRPr="002450C1">
              <w:rPr>
                <w:rFonts w:asciiTheme="minorHAnsi" w:hAnsiTheme="minorHAnsi" w:cs="Arial"/>
              </w:rPr>
              <w:t xml:space="preserve"> </w:t>
            </w:r>
          </w:p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2450C1">
              <w:rPr>
                <w:rFonts w:asciiTheme="minorHAnsi" w:hAnsiTheme="minorHAnsi" w:cs="Arial"/>
              </w:rPr>
              <w:t>mit Vertiefungsrichtung in Informationstechnologien für Software Engineering</w:t>
            </w:r>
          </w:p>
          <w:p w:rsidR="00EF0E12" w:rsidRPr="002450C1" w:rsidRDefault="00EF0E12" w:rsidP="00D774CF">
            <w:pPr>
              <w:pStyle w:val="Listenabsatz"/>
              <w:numPr>
                <w:ilvl w:val="0"/>
                <w:numId w:val="24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Zürcher Hochschule für Angewandte Wissenschaft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4088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08/2006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–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08/2009</w:t>
            </w:r>
          </w:p>
        </w:tc>
        <w:tc>
          <w:tcPr>
            <w:tcW w:w="5234" w:type="dxa"/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Lehre als Elektromonteur mit Berufsmaturität</w:t>
            </w:r>
          </w:p>
          <w:p w:rsidR="00EF0E12" w:rsidRPr="002450C1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</w:tc>
      </w:tr>
      <w:tr w:rsidR="00EF0E12" w:rsidRPr="000D13D4" w:rsidTr="005C0F7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Studium-Projekterfahrung</w:t>
            </w:r>
          </w:p>
        </w:tc>
      </w:tr>
      <w:tr w:rsidR="00EF0E12" w:rsidRPr="000D13D4" w:rsidTr="005C0F7E">
        <w:tc>
          <w:tcPr>
            <w:tcW w:w="4088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09/2009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07/2013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Projekte im Verlauf des Studiums</w:t>
            </w:r>
          </w:p>
          <w:p w:rsidR="00EF0E12" w:rsidRPr="00534803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Bachelorarbeit 2013: Algorithmen zur Verkleinerung/ Vergrösserung von Bildinformationen</w:t>
            </w:r>
          </w:p>
          <w:p w:rsidR="00EF0E12" w:rsidRPr="00534803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Projektarbeit 2012: Auslesung von Kamerainformationen über Zwischenverarbeitung auf einem FPGA-Board im Speicher bis zur Displayausgabe</w:t>
            </w:r>
          </w:p>
          <w:p w:rsidR="00EF0E12" w:rsidRPr="00534803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Elektrotechnik Projekt 2011/2012: Ultraschall Distanz/ Geschwindigkeitsmessung mit MSP430 </w:t>
            </w:r>
          </w:p>
          <w:p w:rsidR="00EF0E12" w:rsidRPr="00CB20BB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Digitaltechnik Projekt 2010: Zeit/ Datum/ Koordinatenanzeige auf FPGA-Board</w:t>
            </w:r>
          </w:p>
          <w:p w:rsidR="00EF0E12" w:rsidRPr="008779D2" w:rsidRDefault="00EF0E12" w:rsidP="00D774CF">
            <w:pPr>
              <w:pStyle w:val="Listenabsatz"/>
              <w:numPr>
                <w:ilvl w:val="0"/>
                <w:numId w:val="26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Messtechnik Projekt 2010: Messabläufe grafisch durchführen in LabVIEW</w:t>
            </w:r>
          </w:p>
          <w:p w:rsidR="00EF0E12" w:rsidRPr="00D14A23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</w:tc>
      </w:tr>
      <w:tr w:rsidR="00EF0E12" w:rsidRPr="000D13D4" w:rsidTr="005C0F7E">
        <w:tc>
          <w:tcPr>
            <w:tcW w:w="9322" w:type="dxa"/>
            <w:gridSpan w:val="2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Berufs-Erfahrung</w:t>
            </w:r>
          </w:p>
        </w:tc>
      </w:tr>
      <w:tr w:rsidR="00EF0E12" w:rsidRPr="000D13D4" w:rsidTr="005C0F7E">
        <w:tc>
          <w:tcPr>
            <w:tcW w:w="4088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07/2012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09/2012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Möschinger</w:t>
            </w:r>
            <w:proofErr w:type="spellEnd"/>
            <w:r>
              <w:rPr>
                <w:rFonts w:asciiTheme="minorHAnsi" w:hAnsiTheme="minorHAnsi" w:cs="Arial"/>
              </w:rPr>
              <w:t xml:space="preserve"> AG, Weinfelden TG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in Haushalten</w:t>
            </w:r>
            <w:r w:rsidRPr="000D13D4">
              <w:rPr>
                <w:rFonts w:asciiTheme="minorHAnsi" w:hAnsiTheme="minorHAnsi" w:cs="Arial"/>
              </w:rPr>
              <w:t xml:space="preserve"> und Industrie (jeweils in Semesterferien)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Telekommunikationsanlagen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Umbauten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Neubauten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1026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4088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07/2011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08/2011</w:t>
            </w:r>
          </w:p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5234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ETAVIS </w:t>
            </w:r>
            <w:proofErr w:type="spellStart"/>
            <w:r>
              <w:rPr>
                <w:rFonts w:asciiTheme="minorHAnsi" w:hAnsiTheme="minorHAnsi" w:cs="Arial"/>
              </w:rPr>
              <w:t>Grossenbacher</w:t>
            </w:r>
            <w:proofErr w:type="spellEnd"/>
            <w:r>
              <w:rPr>
                <w:rFonts w:asciiTheme="minorHAnsi" w:hAnsiTheme="minorHAnsi" w:cs="Arial"/>
              </w:rPr>
              <w:t xml:space="preserve"> AG, Wil SG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 im Ladenbau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Starkstrom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  <w:r>
              <w:rPr>
                <w:rFonts w:asciiTheme="minorHAnsi" w:hAnsiTheme="minorHAnsi" w:cs="Arial"/>
              </w:rPr>
              <w:t>Telefon/ EDV</w:t>
            </w:r>
          </w:p>
        </w:tc>
      </w:tr>
      <w:tr w:rsidR="00EF0E12" w:rsidRPr="000D13D4" w:rsidTr="005C0F7E">
        <w:tc>
          <w:tcPr>
            <w:tcW w:w="4088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02/2010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07/2011</w:t>
            </w:r>
          </w:p>
        </w:tc>
        <w:tc>
          <w:tcPr>
            <w:tcW w:w="5234" w:type="dxa"/>
          </w:tcPr>
          <w:p w:rsidR="00EF0E12" w:rsidRPr="000D13D4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Bingesser</w:t>
            </w:r>
            <w:proofErr w:type="spellEnd"/>
            <w:r>
              <w:rPr>
                <w:rFonts w:asciiTheme="minorHAnsi" w:hAnsiTheme="minorHAnsi" w:cs="Arial"/>
              </w:rPr>
              <w:t xml:space="preserve"> Huber Elektro AG, </w:t>
            </w:r>
            <w:proofErr w:type="spellStart"/>
            <w:r>
              <w:rPr>
                <w:rFonts w:asciiTheme="minorHAnsi" w:hAnsiTheme="minorHAnsi" w:cs="Arial"/>
              </w:rPr>
              <w:t>Eschlikon</w:t>
            </w:r>
            <w:proofErr w:type="spellEnd"/>
            <w:r>
              <w:rPr>
                <w:rFonts w:asciiTheme="minorHAnsi" w:hAnsiTheme="minorHAnsi" w:cs="Arial"/>
              </w:rPr>
              <w:t xml:space="preserve"> TG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</w:t>
            </w:r>
            <w:r w:rsidRPr="000D13D4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in Haushalten</w:t>
            </w:r>
            <w:r w:rsidRPr="000D13D4">
              <w:rPr>
                <w:rFonts w:asciiTheme="minorHAnsi" w:hAnsiTheme="minorHAnsi" w:cs="Arial"/>
              </w:rPr>
              <w:t xml:space="preserve"> und Industrie (jeweils in Semesterferien)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Starkstrom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Telefon/ EDV/ TV</w:t>
            </w:r>
          </w:p>
          <w:p w:rsidR="00EF0E12" w:rsidRPr="000D13D4" w:rsidRDefault="00EF0E12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Photovoltaik</w:t>
            </w:r>
          </w:p>
          <w:p w:rsidR="00EF0E12" w:rsidRPr="000D13D4" w:rsidRDefault="00EF0E12" w:rsidP="00D774CF">
            <w:pPr>
              <w:pStyle w:val="Listenabsatz"/>
              <w:tabs>
                <w:tab w:val="left" w:pos="3600"/>
              </w:tabs>
              <w:ind w:left="1026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EF0E12" w:rsidRPr="000D13D4" w:rsidTr="005C0F7E">
        <w:tc>
          <w:tcPr>
            <w:tcW w:w="4088" w:type="dxa"/>
          </w:tcPr>
          <w:p w:rsidR="00EF0E12" w:rsidRPr="00577545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08/2006 – 08/2009</w:t>
            </w:r>
          </w:p>
        </w:tc>
        <w:tc>
          <w:tcPr>
            <w:tcW w:w="5234" w:type="dxa"/>
          </w:tcPr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Elektro Zweifel &amp; Co. AG, Kirchberg</w:t>
            </w:r>
          </w:p>
          <w:p w:rsidR="00EF0E12" w:rsidRDefault="00EF0E12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</w:rPr>
              <w:t xml:space="preserve">         </w:t>
            </w:r>
            <w:r>
              <w:rPr>
                <w:rFonts w:asciiTheme="minorHAnsi" w:hAnsiTheme="minorHAnsi" w:cs="Arial"/>
                <w:sz w:val="20"/>
                <w:szCs w:val="20"/>
              </w:rPr>
              <w:t>Arbeit in Haushalten und Industrie</w:t>
            </w:r>
          </w:p>
          <w:p w:rsidR="00EF0E12" w:rsidRPr="00AA7959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AA7959">
              <w:rPr>
                <w:rFonts w:asciiTheme="minorHAnsi" w:hAnsiTheme="minorHAnsi" w:cs="Arial"/>
              </w:rPr>
              <w:t>Aufbau und Verdrahtung von Maschinensteuerungen</w:t>
            </w:r>
          </w:p>
          <w:p w:rsidR="00EF0E12" w:rsidRPr="00C11A78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</w:rPr>
              <w:t>Starkstrom</w:t>
            </w:r>
          </w:p>
          <w:p w:rsidR="00EF0E12" w:rsidRPr="00C11A78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</w:rPr>
              <w:t>Telefon/ EDV/ TV</w:t>
            </w:r>
          </w:p>
          <w:p w:rsidR="00EF0E12" w:rsidRPr="00C11A78" w:rsidRDefault="00EF0E12" w:rsidP="00D774CF">
            <w:pPr>
              <w:pStyle w:val="Listenabsatz"/>
              <w:numPr>
                <w:ilvl w:val="0"/>
                <w:numId w:val="25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</w:rPr>
              <w:t>Behebung elektrische Störungen</w:t>
            </w:r>
          </w:p>
        </w:tc>
      </w:tr>
    </w:tbl>
    <w:p w:rsidR="000B7EED" w:rsidRDefault="000B7EED" w:rsidP="00D774CF">
      <w:pPr>
        <w:jc w:val="left"/>
      </w:pPr>
      <w:r>
        <w:br w:type="page"/>
      </w:r>
    </w:p>
    <w:tbl>
      <w:tblPr>
        <w:tblStyle w:val="Tabellenraster"/>
        <w:tblW w:w="9322" w:type="dxa"/>
        <w:tblInd w:w="-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1"/>
        <w:gridCol w:w="5801"/>
      </w:tblGrid>
      <w:tr w:rsidR="000B7EED" w:rsidRPr="000D13D4" w:rsidTr="00D14A23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0B7EED" w:rsidRPr="000D13D4" w:rsidRDefault="000B7EED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lastRenderedPageBreak/>
              <w:t>Aktuelle Arbeit</w:t>
            </w:r>
          </w:p>
        </w:tc>
      </w:tr>
      <w:tr w:rsidR="000B7EED" w:rsidRPr="000D13D4" w:rsidTr="00D14A23">
        <w:tc>
          <w:tcPr>
            <w:tcW w:w="3521" w:type="dxa"/>
            <w:tcBorders>
              <w:top w:val="single" w:sz="4" w:space="0" w:color="auto"/>
            </w:tcBorders>
          </w:tcPr>
          <w:p w:rsidR="000B7EED" w:rsidRPr="000D13D4" w:rsidRDefault="000B7EED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09/2013</w:t>
            </w:r>
            <w:r w:rsidRPr="000D13D4">
              <w:rPr>
                <w:rFonts w:asciiTheme="minorHAnsi" w:hAnsiTheme="minorHAnsi" w:cs="Arial"/>
              </w:rPr>
              <w:t xml:space="preserve"> – </w:t>
            </w:r>
            <w:r>
              <w:rPr>
                <w:rFonts w:asciiTheme="minorHAnsi" w:hAnsiTheme="minorHAnsi" w:cs="Arial"/>
              </w:rPr>
              <w:t>zurzeit</w:t>
            </w:r>
          </w:p>
        </w:tc>
        <w:tc>
          <w:tcPr>
            <w:tcW w:w="3521" w:type="dxa"/>
            <w:tcBorders>
              <w:top w:val="single" w:sz="4" w:space="0" w:color="auto"/>
            </w:tcBorders>
          </w:tcPr>
          <w:p w:rsidR="000B7EED" w:rsidRPr="000D13D4" w:rsidRDefault="00AA7959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VAT </w:t>
            </w:r>
            <w:r w:rsidR="000B7EED">
              <w:rPr>
                <w:rFonts w:asciiTheme="minorHAnsi" w:hAnsiTheme="minorHAnsi" w:cs="Arial"/>
              </w:rPr>
              <w:t>Vakuum</w:t>
            </w:r>
            <w:r>
              <w:rPr>
                <w:rFonts w:asciiTheme="minorHAnsi" w:hAnsiTheme="minorHAnsi" w:cs="Arial"/>
              </w:rPr>
              <w:t>ventile</w:t>
            </w:r>
            <w:r w:rsidR="000B7EED">
              <w:rPr>
                <w:rFonts w:asciiTheme="minorHAnsi" w:hAnsiTheme="minorHAnsi" w:cs="Arial"/>
              </w:rPr>
              <w:t xml:space="preserve"> </w:t>
            </w:r>
            <w:r w:rsidR="000B7EED">
              <w:rPr>
                <w:rFonts w:asciiTheme="minorHAnsi" w:hAnsiTheme="minorHAnsi" w:cs="Arial"/>
              </w:rPr>
              <w:t xml:space="preserve">AG, </w:t>
            </w:r>
            <w:r>
              <w:rPr>
                <w:rFonts w:asciiTheme="minorHAnsi" w:hAnsiTheme="minorHAnsi" w:cs="Arial"/>
              </w:rPr>
              <w:t>Haag</w:t>
            </w:r>
            <w:r w:rsidR="000B7EED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SG</w:t>
            </w:r>
          </w:p>
          <w:p w:rsidR="000B7EED" w:rsidRPr="000D13D4" w:rsidRDefault="00AA7959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Arbeit als Software Entwickler &amp; Tester</w:t>
            </w:r>
          </w:p>
          <w:p w:rsidR="000B7EED" w:rsidRPr="000D13D4" w:rsidRDefault="00AA7959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Steigerung der Software Qualität</w:t>
            </w:r>
          </w:p>
          <w:p w:rsidR="000B7EED" w:rsidRPr="000D13D4" w:rsidRDefault="00AA7959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Praxistests von Ventilen</w:t>
            </w:r>
          </w:p>
          <w:p w:rsidR="000B7EED" w:rsidRPr="000D13D4" w:rsidRDefault="00AA7959" w:rsidP="00D774CF">
            <w:pPr>
              <w:pStyle w:val="Listenabsatz"/>
              <w:numPr>
                <w:ilvl w:val="0"/>
                <w:numId w:val="23"/>
              </w:numPr>
              <w:tabs>
                <w:tab w:val="left" w:pos="3600"/>
              </w:tabs>
              <w:ind w:left="1026" w:hanging="283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Schulung von Servicemitarbeiter</w:t>
            </w:r>
            <w:r w:rsidR="000D1822">
              <w:rPr>
                <w:rFonts w:asciiTheme="minorHAnsi" w:hAnsiTheme="minorHAnsi" w:cs="Arial"/>
              </w:rPr>
              <w:t>n</w:t>
            </w:r>
            <w:bookmarkStart w:id="0" w:name="_GoBack"/>
            <w:bookmarkEnd w:id="0"/>
          </w:p>
          <w:p w:rsidR="000B7EED" w:rsidRPr="00D14A23" w:rsidRDefault="000B7EED" w:rsidP="00D774CF">
            <w:pPr>
              <w:pStyle w:val="Listenabsatz"/>
              <w:tabs>
                <w:tab w:val="left" w:pos="3600"/>
              </w:tabs>
              <w:ind w:left="1026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tbl>
      <w:tblPr>
        <w:tblStyle w:val="Tabellenraster1"/>
        <w:tblW w:w="932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12"/>
      </w:tblGrid>
      <w:tr w:rsidR="000F021E" w:rsidRPr="000D13D4" w:rsidTr="000F021E">
        <w:tc>
          <w:tcPr>
            <w:tcW w:w="9322" w:type="dxa"/>
            <w:gridSpan w:val="2"/>
            <w:tcBorders>
              <w:bottom w:val="single" w:sz="4" w:space="0" w:color="auto"/>
            </w:tcBorders>
          </w:tcPr>
          <w:p w:rsidR="000F021E" w:rsidRPr="000D13D4" w:rsidRDefault="000F021E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Fachk</w:t>
            </w:r>
            <w:r w:rsidRPr="000D13D4">
              <w:rPr>
                <w:rFonts w:asciiTheme="minorHAnsi" w:hAnsiTheme="minorHAnsi" w:cs="Arial"/>
                <w:b/>
                <w:sz w:val="26"/>
                <w:szCs w:val="26"/>
              </w:rPr>
              <w:t>enntnisse</w:t>
            </w:r>
          </w:p>
        </w:tc>
      </w:tr>
      <w:tr w:rsidR="00D774CF" w:rsidRPr="001D6838" w:rsidTr="00D14A23">
        <w:tc>
          <w:tcPr>
            <w:tcW w:w="3510" w:type="dxa"/>
            <w:tcBorders>
              <w:top w:val="single" w:sz="4" w:space="0" w:color="auto"/>
            </w:tcBorders>
          </w:tcPr>
          <w:p w:rsidR="00D774CF" w:rsidRPr="000D13D4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C</w:t>
            </w:r>
          </w:p>
        </w:tc>
        <w:tc>
          <w:tcPr>
            <w:tcW w:w="5812" w:type="dxa"/>
            <w:tcBorders>
              <w:bottom w:val="single" w:sz="4" w:space="0" w:color="FFFFFF" w:themeColor="background1"/>
            </w:tcBorders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Sehr gute 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8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MSP430 mehrfach in Projekten (Code Composer Studio v4)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8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Anwendungen von ADC, UART, </w:t>
            </w:r>
            <w:proofErr w:type="spellStart"/>
            <w:r>
              <w:rPr>
                <w:rFonts w:asciiTheme="minorHAnsi" w:hAnsiTheme="minorHAnsi" w:cs="Arial"/>
              </w:rPr>
              <w:t>Timern</w:t>
            </w:r>
            <w:proofErr w:type="spellEnd"/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8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Entwicklung Software Test und Testumgebung in CVI</w:t>
            </w:r>
          </w:p>
          <w:p w:rsidR="00D774CF" w:rsidRPr="00AC6FD7" w:rsidRDefault="00D774CF" w:rsidP="00D774CF">
            <w:pPr>
              <w:pStyle w:val="Listenabsatz"/>
              <w:tabs>
                <w:tab w:val="left" w:pos="3600"/>
              </w:tabs>
              <w:ind w:left="459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RPr="001D6838" w:rsidTr="00D14A23">
        <w:tc>
          <w:tcPr>
            <w:tcW w:w="3510" w:type="dxa"/>
          </w:tcPr>
          <w:p w:rsidR="00D774CF" w:rsidRPr="000D13D4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VHDL</w:t>
            </w:r>
          </w:p>
        </w:tc>
        <w:tc>
          <w:tcPr>
            <w:tcW w:w="5812" w:type="dxa"/>
            <w:tcBorders>
              <w:top w:val="single" w:sz="4" w:space="0" w:color="FFFFFF" w:themeColor="background1"/>
            </w:tcBorders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Gute Kenntnisse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Zusätzlich in Mikroelektronik (strukturiertes VHDL erlernt)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Programmierung in </w:t>
            </w:r>
            <w:proofErr w:type="spellStart"/>
            <w:r>
              <w:rPr>
                <w:rFonts w:asciiTheme="minorHAnsi" w:hAnsiTheme="minorHAnsi" w:cs="Arial"/>
              </w:rPr>
              <w:t>Quartus</w:t>
            </w:r>
            <w:proofErr w:type="spellEnd"/>
            <w:r>
              <w:rPr>
                <w:rFonts w:asciiTheme="minorHAnsi" w:hAnsiTheme="minorHAnsi" w:cs="Arial"/>
              </w:rPr>
              <w:t xml:space="preserve"> (mit Timing </w:t>
            </w:r>
            <w:proofErr w:type="spellStart"/>
            <w:r>
              <w:rPr>
                <w:rFonts w:asciiTheme="minorHAnsi" w:hAnsiTheme="minorHAnsi" w:cs="Arial"/>
              </w:rPr>
              <w:t>Constrains</w:t>
            </w:r>
            <w:proofErr w:type="spellEnd"/>
            <w:r>
              <w:rPr>
                <w:rFonts w:asciiTheme="minorHAnsi" w:hAnsiTheme="minorHAnsi" w:cs="Arial"/>
              </w:rPr>
              <w:t>)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Simulation in </w:t>
            </w:r>
            <w:proofErr w:type="spellStart"/>
            <w:r>
              <w:rPr>
                <w:rFonts w:asciiTheme="minorHAnsi" w:hAnsiTheme="minorHAnsi" w:cs="Arial"/>
              </w:rPr>
              <w:t>Modelsim</w:t>
            </w:r>
            <w:proofErr w:type="spellEnd"/>
          </w:p>
          <w:p w:rsidR="00D774CF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DSP </w:t>
            </w:r>
            <w:proofErr w:type="spellStart"/>
            <w:r>
              <w:rPr>
                <w:rFonts w:asciiTheme="minorHAnsi" w:hAnsiTheme="minorHAnsi" w:cs="Arial"/>
              </w:rPr>
              <w:t>Builder</w:t>
            </w:r>
            <w:proofErr w:type="spellEnd"/>
            <w:r>
              <w:rPr>
                <w:rFonts w:asciiTheme="minorHAnsi" w:hAnsiTheme="minorHAnsi" w:cs="Arial"/>
              </w:rPr>
              <w:t xml:space="preserve"> als Analysetool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27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Anwendungsaufgaben</w:t>
            </w:r>
            <w:r>
              <w:rPr>
                <w:rFonts w:asciiTheme="minorHAnsi" w:hAnsiTheme="minorHAnsi" w:cs="Arial"/>
                <w:szCs w:val="26"/>
              </w:rPr>
              <w:t xml:space="preserve"> im MAS I 9 Studiengang</w:t>
            </w:r>
          </w:p>
          <w:p w:rsidR="00D774CF" w:rsidRPr="001D6838" w:rsidRDefault="00D774CF" w:rsidP="00D774CF">
            <w:pPr>
              <w:pStyle w:val="Listenabsatz"/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RPr="00CB20BB" w:rsidTr="00D14A23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Embedded SW-Bereich</w:t>
            </w:r>
          </w:p>
          <w:p w:rsidR="00D774CF" w:rsidRDefault="00D774CF" w:rsidP="00D774CF">
            <w:pPr>
              <w:jc w:val="left"/>
              <w:rPr>
                <w:rFonts w:asciiTheme="minorHAnsi" w:hAnsiTheme="minorHAnsi" w:cs="Arial"/>
                <w:szCs w:val="26"/>
              </w:rPr>
            </w:pPr>
          </w:p>
          <w:p w:rsidR="00D774CF" w:rsidRPr="00777A63" w:rsidRDefault="00D774CF" w:rsidP="00D774CF">
            <w:pPr>
              <w:jc w:val="left"/>
              <w:rPr>
                <w:rFonts w:asciiTheme="minorHAnsi" w:hAnsiTheme="minorHAnsi" w:cs="Arial"/>
                <w:szCs w:val="26"/>
              </w:rPr>
            </w:pP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Gute Kenntnisse</w:t>
            </w:r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9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</w:rPr>
              <w:t xml:space="preserve">Anwendung in CIP-Tool von Hugo </w:t>
            </w:r>
            <w:proofErr w:type="spellStart"/>
            <w:r>
              <w:rPr>
                <w:rFonts w:asciiTheme="minorHAnsi" w:hAnsiTheme="minorHAnsi" w:cs="Arial"/>
              </w:rPr>
              <w:t>Fierz</w:t>
            </w:r>
            <w:proofErr w:type="spellEnd"/>
          </w:p>
          <w:p w:rsidR="00D774CF" w:rsidRPr="00CB20BB" w:rsidRDefault="00D774CF" w:rsidP="00D774CF">
            <w:pPr>
              <w:pStyle w:val="Listenabsatz"/>
              <w:numPr>
                <w:ilvl w:val="0"/>
                <w:numId w:val="29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</w:rPr>
              <w:t>Entwicklungsmethoden für Embedded Systeme</w:t>
            </w:r>
          </w:p>
        </w:tc>
      </w:tr>
      <w:tr w:rsidR="00D774CF" w:rsidRPr="001D6838" w:rsidTr="000F021E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C#</w:t>
            </w: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33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Bearbeitung der Projektarbeit im MAS I 9 Studiengang</w:t>
            </w:r>
          </w:p>
          <w:p w:rsidR="00D774CF" w:rsidRPr="00D774CF" w:rsidRDefault="00D774CF" w:rsidP="00D774CF">
            <w:pPr>
              <w:tabs>
                <w:tab w:val="left" w:pos="3600"/>
              </w:tabs>
              <w:ind w:left="36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14A23" w:rsidRPr="001D6838" w:rsidTr="000F021E">
        <w:tc>
          <w:tcPr>
            <w:tcW w:w="3510" w:type="dxa"/>
          </w:tcPr>
          <w:p w:rsidR="00D14A23" w:rsidRDefault="00D14A23" w:rsidP="00D14A23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Assembler</w:t>
            </w:r>
          </w:p>
        </w:tc>
        <w:tc>
          <w:tcPr>
            <w:tcW w:w="5812" w:type="dxa"/>
          </w:tcPr>
          <w:p w:rsidR="00D14A23" w:rsidRDefault="00D14A23" w:rsidP="00D14A23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D14A23" w:rsidRDefault="00D14A23" w:rsidP="00D14A23">
            <w:pPr>
              <w:pStyle w:val="Listenabsatz"/>
              <w:numPr>
                <w:ilvl w:val="0"/>
                <w:numId w:val="32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Praktika auf CT-Bus (8086)</w:t>
            </w:r>
          </w:p>
          <w:p w:rsidR="00D14A23" w:rsidRDefault="00D14A23" w:rsidP="00D14A23">
            <w:pPr>
              <w:pStyle w:val="Listenabsatz"/>
              <w:numPr>
                <w:ilvl w:val="0"/>
                <w:numId w:val="32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Modul im MAS I 9 Studiengangs</w:t>
            </w:r>
          </w:p>
          <w:p w:rsidR="00D14A23" w:rsidRPr="001D6838" w:rsidRDefault="00D14A23" w:rsidP="00D14A23">
            <w:pPr>
              <w:pStyle w:val="Listenabsatz"/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RPr="001D6838" w:rsidTr="000F021E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proofErr w:type="spellStart"/>
            <w:r>
              <w:rPr>
                <w:rFonts w:asciiTheme="minorHAnsi" w:hAnsiTheme="minorHAnsi" w:cs="Arial"/>
                <w:szCs w:val="26"/>
              </w:rPr>
              <w:t>Matlab</w:t>
            </w:r>
            <w:proofErr w:type="spellEnd"/>
            <w:r>
              <w:rPr>
                <w:rFonts w:asciiTheme="minorHAnsi" w:hAnsiTheme="minorHAnsi" w:cs="Arial"/>
                <w:szCs w:val="26"/>
              </w:rPr>
              <w:t xml:space="preserve"> (Simulink)</w:t>
            </w: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31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Gebrauch für digitale Signalverarbeitung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31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 Verbindung </w:t>
            </w:r>
            <w:r>
              <w:rPr>
                <w:rFonts w:asciiTheme="minorHAnsi" w:hAnsiTheme="minorHAnsi" w:cs="Arial"/>
              </w:rPr>
              <w:t>mit Simulink verwendet in Regelungstechnik</w:t>
            </w:r>
          </w:p>
          <w:p w:rsidR="00D774CF" w:rsidRPr="001D6838" w:rsidRDefault="00D774CF" w:rsidP="00D774CF">
            <w:pPr>
              <w:pStyle w:val="Listenabsatz"/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Tr="000F021E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Java</w:t>
            </w: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D774CF" w:rsidRPr="00DD6BFA" w:rsidRDefault="00D774CF" w:rsidP="00D774CF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Modul im Bachelor Studiengang</w:t>
            </w:r>
          </w:p>
          <w:p w:rsidR="00D774CF" w:rsidRPr="00DD6BFA" w:rsidRDefault="00D774CF" w:rsidP="00D774CF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 w:rsidRPr="00DD6BFA">
              <w:rPr>
                <w:rFonts w:asciiTheme="minorHAnsi" w:hAnsiTheme="minorHAnsi" w:cs="Arial"/>
                <w:szCs w:val="26"/>
              </w:rPr>
              <w:t>Modul im MAS I 9 Studiengang</w:t>
            </w:r>
          </w:p>
          <w:p w:rsidR="00D774CF" w:rsidRPr="000F021E" w:rsidRDefault="00D774CF" w:rsidP="00D774CF">
            <w:pPr>
              <w:tabs>
                <w:tab w:val="left" w:pos="3600"/>
              </w:tabs>
              <w:ind w:left="18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Tr="000F021E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LabVIEW</w:t>
            </w: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Mittlere 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33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proofErr w:type="spellStart"/>
            <w:r>
              <w:rPr>
                <w:rFonts w:asciiTheme="minorHAnsi" w:hAnsiTheme="minorHAnsi" w:cs="Arial"/>
                <w:szCs w:val="26"/>
              </w:rPr>
              <w:t>EtherCAT</w:t>
            </w:r>
            <w:proofErr w:type="spellEnd"/>
            <w:r>
              <w:rPr>
                <w:rFonts w:asciiTheme="minorHAnsi" w:hAnsiTheme="minorHAnsi" w:cs="Arial"/>
                <w:szCs w:val="26"/>
              </w:rPr>
              <w:t xml:space="preserve"> Funktionalitäten von Ackermann in Software Tests eingebunden</w:t>
            </w:r>
          </w:p>
          <w:p w:rsidR="00D774CF" w:rsidRPr="00DD6BFA" w:rsidRDefault="00D774CF" w:rsidP="00D774CF">
            <w:pPr>
              <w:tabs>
                <w:tab w:val="left" w:pos="3600"/>
              </w:tabs>
              <w:ind w:left="360"/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  <w:tr w:rsidR="00D774CF" w:rsidTr="000F021E">
        <w:tc>
          <w:tcPr>
            <w:tcW w:w="3510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TCP/ IP</w:t>
            </w:r>
          </w:p>
        </w:tc>
        <w:tc>
          <w:tcPr>
            <w:tcW w:w="5812" w:type="dxa"/>
          </w:tcPr>
          <w:p w:rsidR="00D774CF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Cs w:val="26"/>
              </w:rPr>
            </w:pPr>
            <w:r>
              <w:rPr>
                <w:rFonts w:asciiTheme="minorHAnsi" w:hAnsiTheme="minorHAnsi" w:cs="Arial"/>
                <w:szCs w:val="26"/>
              </w:rPr>
              <w:t>Basiskenntnisse</w:t>
            </w:r>
          </w:p>
          <w:p w:rsidR="00D774CF" w:rsidRDefault="00D774CF" w:rsidP="00D774CF">
            <w:pPr>
              <w:pStyle w:val="Listenabsatz"/>
              <w:numPr>
                <w:ilvl w:val="0"/>
                <w:numId w:val="30"/>
              </w:numPr>
              <w:tabs>
                <w:tab w:val="left" w:pos="3600"/>
              </w:tabs>
              <w:jc w:val="left"/>
              <w:rPr>
                <w:rFonts w:asciiTheme="minorHAnsi" w:hAnsiTheme="minorHAnsi" w:cs="Arial"/>
              </w:rPr>
            </w:pPr>
            <w:r w:rsidRPr="00823B54">
              <w:rPr>
                <w:rFonts w:asciiTheme="minorHAnsi" w:hAnsiTheme="minorHAnsi" w:cs="Arial"/>
              </w:rPr>
              <w:t>Praktika in Kommunikationstechnik</w:t>
            </w:r>
          </w:p>
          <w:p w:rsidR="00D774CF" w:rsidRPr="001D6838" w:rsidRDefault="00D774CF" w:rsidP="00D774CF">
            <w:pPr>
              <w:tabs>
                <w:tab w:val="left" w:pos="3600"/>
              </w:tabs>
              <w:jc w:val="left"/>
              <w:rPr>
                <w:rFonts w:asciiTheme="minorHAnsi" w:hAnsiTheme="minorHAnsi" w:cs="Arial"/>
                <w:sz w:val="10"/>
                <w:szCs w:val="10"/>
              </w:rPr>
            </w:pPr>
          </w:p>
        </w:tc>
      </w:tr>
    </w:tbl>
    <w:p w:rsidR="00C43EA0" w:rsidRPr="00C43EA0" w:rsidRDefault="00C43EA0" w:rsidP="00D774CF">
      <w:pPr>
        <w:pStyle w:val="berschrift2"/>
        <w:numPr>
          <w:ilvl w:val="0"/>
          <w:numId w:val="0"/>
        </w:numPr>
        <w:jc w:val="left"/>
      </w:pPr>
    </w:p>
    <w:sectPr w:rsidR="00C43EA0" w:rsidRPr="00C43EA0" w:rsidSect="004348B4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FF" w:rsidRDefault="00C44BFF">
      <w:r>
        <w:separator/>
      </w:r>
    </w:p>
  </w:endnote>
  <w:endnote w:type="continuationSeparator" w:id="0">
    <w:p w:rsidR="00C44BFF" w:rsidRDefault="00C4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DD6BFA">
      <w:t>Beruflicher Werdegang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17237" w:rsidRPr="00217237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17237" w:rsidRPr="00217237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FF" w:rsidRDefault="00C44BFF">
      <w:r>
        <w:separator/>
      </w:r>
    </w:p>
  </w:footnote>
  <w:footnote w:type="continuationSeparator" w:id="0">
    <w:p w:rsidR="00C44BFF" w:rsidRDefault="00C4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112F"/>
    <w:multiLevelType w:val="hybridMultilevel"/>
    <w:tmpl w:val="2C1C85C8"/>
    <w:lvl w:ilvl="0" w:tplc="3BA486D0">
      <w:start w:val="2009"/>
      <w:numFmt w:val="bullet"/>
      <w:lvlText w:val="-"/>
      <w:lvlJc w:val="left"/>
      <w:pPr>
        <w:ind w:left="113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149D7AF3"/>
    <w:multiLevelType w:val="hybridMultilevel"/>
    <w:tmpl w:val="1F02F92E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3256"/>
    <w:multiLevelType w:val="hybridMultilevel"/>
    <w:tmpl w:val="12D4CC9E"/>
    <w:lvl w:ilvl="0" w:tplc="45368F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19DF"/>
    <w:multiLevelType w:val="hybridMultilevel"/>
    <w:tmpl w:val="669E206A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3A86"/>
    <w:multiLevelType w:val="hybridMultilevel"/>
    <w:tmpl w:val="E87C8748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3E6F70"/>
    <w:multiLevelType w:val="hybridMultilevel"/>
    <w:tmpl w:val="7862ED28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A18BE"/>
    <w:multiLevelType w:val="hybridMultilevel"/>
    <w:tmpl w:val="BB98512A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664BD"/>
    <w:multiLevelType w:val="hybridMultilevel"/>
    <w:tmpl w:val="511ABCEC"/>
    <w:lvl w:ilvl="0" w:tplc="45368F1E">
      <w:start w:val="2"/>
      <w:numFmt w:val="bullet"/>
      <w:lvlText w:val="-"/>
      <w:lvlJc w:val="left"/>
      <w:pPr>
        <w:ind w:left="540" w:hanging="360"/>
      </w:pPr>
      <w:rPr>
        <w:rFonts w:ascii="Calibri" w:eastAsia="Times New Roman" w:hAnsi="Calibri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74289"/>
    <w:multiLevelType w:val="hybridMultilevel"/>
    <w:tmpl w:val="C13224FE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B7950"/>
    <w:multiLevelType w:val="hybridMultilevel"/>
    <w:tmpl w:val="72CA30DE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A2277"/>
    <w:multiLevelType w:val="hybridMultilevel"/>
    <w:tmpl w:val="6B9E11C2"/>
    <w:lvl w:ilvl="0" w:tplc="3BA486D0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19"/>
  </w:num>
  <w:num w:numId="4">
    <w:abstractNumId w:val="2"/>
  </w:num>
  <w:num w:numId="5">
    <w:abstractNumId w:val="0"/>
  </w:num>
  <w:num w:numId="6">
    <w:abstractNumId w:val="15"/>
  </w:num>
  <w:num w:numId="7">
    <w:abstractNumId w:val="30"/>
  </w:num>
  <w:num w:numId="8">
    <w:abstractNumId w:val="1"/>
  </w:num>
  <w:num w:numId="9">
    <w:abstractNumId w:val="12"/>
  </w:num>
  <w:num w:numId="10">
    <w:abstractNumId w:val="21"/>
  </w:num>
  <w:num w:numId="11">
    <w:abstractNumId w:val="23"/>
  </w:num>
  <w:num w:numId="12">
    <w:abstractNumId w:val="31"/>
  </w:num>
  <w:num w:numId="13">
    <w:abstractNumId w:val="25"/>
  </w:num>
  <w:num w:numId="14">
    <w:abstractNumId w:val="22"/>
  </w:num>
  <w:num w:numId="15">
    <w:abstractNumId w:val="10"/>
  </w:num>
  <w:num w:numId="16">
    <w:abstractNumId w:val="27"/>
  </w:num>
  <w:num w:numId="17">
    <w:abstractNumId w:val="7"/>
  </w:num>
  <w:num w:numId="18">
    <w:abstractNumId w:val="6"/>
  </w:num>
  <w:num w:numId="19">
    <w:abstractNumId w:val="20"/>
  </w:num>
  <w:num w:numId="20">
    <w:abstractNumId w:val="3"/>
  </w:num>
  <w:num w:numId="21">
    <w:abstractNumId w:val="8"/>
  </w:num>
  <w:num w:numId="22">
    <w:abstractNumId w:val="11"/>
  </w:num>
  <w:num w:numId="23">
    <w:abstractNumId w:val="16"/>
  </w:num>
  <w:num w:numId="24">
    <w:abstractNumId w:val="18"/>
  </w:num>
  <w:num w:numId="25">
    <w:abstractNumId w:val="4"/>
  </w:num>
  <w:num w:numId="26">
    <w:abstractNumId w:val="14"/>
  </w:num>
  <w:num w:numId="27">
    <w:abstractNumId w:val="32"/>
  </w:num>
  <w:num w:numId="28">
    <w:abstractNumId w:val="13"/>
  </w:num>
  <w:num w:numId="29">
    <w:abstractNumId w:val="28"/>
  </w:num>
  <w:num w:numId="30">
    <w:abstractNumId w:val="26"/>
  </w:num>
  <w:num w:numId="31">
    <w:abstractNumId w:val="17"/>
  </w:num>
  <w:num w:numId="32">
    <w:abstractNumId w:val="5"/>
  </w:num>
  <w:num w:numId="3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7157"/>
    <w:rsid w:val="000B3243"/>
    <w:rsid w:val="000B4DF3"/>
    <w:rsid w:val="000B5C1C"/>
    <w:rsid w:val="000B7EED"/>
    <w:rsid w:val="000C2F20"/>
    <w:rsid w:val="000C3CF7"/>
    <w:rsid w:val="000D0392"/>
    <w:rsid w:val="000D1822"/>
    <w:rsid w:val="000D20AF"/>
    <w:rsid w:val="000D5241"/>
    <w:rsid w:val="000D5B38"/>
    <w:rsid w:val="000E0AA2"/>
    <w:rsid w:val="000E1041"/>
    <w:rsid w:val="000E24B1"/>
    <w:rsid w:val="000F021E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60DB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14CF3"/>
    <w:rsid w:val="00217237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5C00"/>
    <w:rsid w:val="00386907"/>
    <w:rsid w:val="00394D57"/>
    <w:rsid w:val="003964B6"/>
    <w:rsid w:val="00396EE9"/>
    <w:rsid w:val="003A0AC8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48B4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1C35"/>
    <w:rsid w:val="005D2E8A"/>
    <w:rsid w:val="005D3E51"/>
    <w:rsid w:val="005D41E4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A022AD"/>
    <w:rsid w:val="00A057EC"/>
    <w:rsid w:val="00A059B2"/>
    <w:rsid w:val="00A06566"/>
    <w:rsid w:val="00A06AFE"/>
    <w:rsid w:val="00A10F42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A7959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B56E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3DCC"/>
    <w:rsid w:val="00C43EA0"/>
    <w:rsid w:val="00C44BFF"/>
    <w:rsid w:val="00C476A2"/>
    <w:rsid w:val="00C479B8"/>
    <w:rsid w:val="00C51A0E"/>
    <w:rsid w:val="00C528C0"/>
    <w:rsid w:val="00C52AAA"/>
    <w:rsid w:val="00C54CBE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4A23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CF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619A"/>
    <w:rsid w:val="00DD655B"/>
    <w:rsid w:val="00DD6BFA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0E12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545D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D9BFC6B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964D3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FD08DA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FD08DA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FD08DA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FD08DA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 w:val="20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sz w:val="20"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sz w:val="20"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 w:val="20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  <w:style w:type="table" w:customStyle="1" w:styleId="Tabellenraster1">
    <w:name w:val="Tabellenraster1"/>
    <w:basedOn w:val="NormaleTabelle"/>
    <w:next w:val="Tabellenraster"/>
    <w:uiPriority w:val="59"/>
    <w:rsid w:val="000F021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B570E45-9E0A-43A0-B854-5B2F7D37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2</Pages>
  <Words>375</Words>
  <Characters>2367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2737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7</cp:revision>
  <cp:lastPrinted>2017-02-26T20:36:00Z</cp:lastPrinted>
  <dcterms:created xsi:type="dcterms:W3CDTF">2017-02-26T18:03:00Z</dcterms:created>
  <dcterms:modified xsi:type="dcterms:W3CDTF">2017-02-26T20:38:00Z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