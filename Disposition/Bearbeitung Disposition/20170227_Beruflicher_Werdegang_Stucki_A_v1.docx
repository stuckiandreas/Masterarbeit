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EA0" w:rsidRDefault="00C43EA0" w:rsidP="00D774CF">
      <w:pPr>
        <w:pStyle w:val="berschrift1"/>
        <w:numPr>
          <w:ilvl w:val="0"/>
          <w:numId w:val="0"/>
        </w:numPr>
        <w:ind w:left="432" w:hanging="432"/>
        <w:jc w:val="left"/>
      </w:pPr>
      <w:r>
        <w:t>Beruflicher Werdegang</w:t>
      </w:r>
    </w:p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8"/>
        <w:gridCol w:w="5234"/>
      </w:tblGrid>
      <w:tr w:rsidR="00EF0E12" w:rsidRPr="000D13D4" w:rsidTr="005C0F7E">
        <w:tc>
          <w:tcPr>
            <w:tcW w:w="9322" w:type="dxa"/>
            <w:gridSpan w:val="2"/>
            <w:tcBorders>
              <w:bottom w:val="single" w:sz="4" w:space="0" w:color="auto"/>
            </w:tcBorders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 w:rsidRPr="000D13D4">
              <w:rPr>
                <w:rFonts w:asciiTheme="minorHAnsi" w:hAnsiTheme="minorHAnsi" w:cs="Arial"/>
                <w:b/>
                <w:sz w:val="26"/>
                <w:szCs w:val="26"/>
              </w:rPr>
              <w:t>Ausbildung</w:t>
            </w:r>
          </w:p>
        </w:tc>
      </w:tr>
      <w:tr w:rsidR="00EF0E12" w:rsidRPr="000D13D4" w:rsidTr="005C0F7E">
        <w:tc>
          <w:tcPr>
            <w:tcW w:w="4088" w:type="dxa"/>
            <w:tcBorders>
              <w:top w:val="single" w:sz="4" w:space="0" w:color="auto"/>
            </w:tcBorders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09/2009</w:t>
            </w:r>
            <w:r w:rsidRPr="000D13D4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–</w:t>
            </w:r>
            <w:r w:rsidRPr="000D13D4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07/2013</w:t>
            </w:r>
          </w:p>
        </w:tc>
        <w:tc>
          <w:tcPr>
            <w:tcW w:w="5234" w:type="dxa"/>
            <w:tcBorders>
              <w:top w:val="single" w:sz="4" w:space="0" w:color="auto"/>
            </w:tcBorders>
          </w:tcPr>
          <w:p w:rsidR="00EF0E12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 w:rsidRPr="002450C1">
              <w:rPr>
                <w:rFonts w:asciiTheme="minorHAnsi" w:hAnsiTheme="minorHAnsi" w:cs="Arial"/>
                <w:b/>
              </w:rPr>
              <w:t>Bachelor of Sience in Elektrotechnik</w:t>
            </w:r>
            <w:r w:rsidRPr="002450C1">
              <w:rPr>
                <w:rFonts w:asciiTheme="minorHAnsi" w:hAnsiTheme="minorHAnsi" w:cs="Arial"/>
              </w:rPr>
              <w:t xml:space="preserve"> </w:t>
            </w:r>
          </w:p>
          <w:p w:rsidR="00EF0E12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 w:rsidRPr="002450C1">
              <w:rPr>
                <w:rFonts w:asciiTheme="minorHAnsi" w:hAnsiTheme="minorHAnsi" w:cs="Arial"/>
              </w:rPr>
              <w:t>mit Vertiefungsrichtung in Informationstechnologien für Software Engineering</w:t>
            </w:r>
          </w:p>
          <w:p w:rsidR="00EF0E12" w:rsidRPr="002450C1" w:rsidRDefault="00EF0E12" w:rsidP="00D774CF">
            <w:pPr>
              <w:pStyle w:val="Listenabsatz"/>
              <w:numPr>
                <w:ilvl w:val="0"/>
                <w:numId w:val="24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Zürcher Hochschule für Angewandte Wissenschaft</w:t>
            </w:r>
          </w:p>
          <w:p w:rsidR="00EF0E12" w:rsidRPr="000D13D4" w:rsidRDefault="00EF0E12" w:rsidP="00D774CF">
            <w:pPr>
              <w:pStyle w:val="Listenabsatz"/>
              <w:tabs>
                <w:tab w:val="left" w:pos="3600"/>
              </w:tabs>
              <w:ind w:left="459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EF0E12" w:rsidRPr="000D13D4" w:rsidTr="005C0F7E">
        <w:tc>
          <w:tcPr>
            <w:tcW w:w="4088" w:type="dxa"/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08/2006</w:t>
            </w:r>
            <w:r w:rsidRPr="000D13D4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–</w:t>
            </w:r>
            <w:r w:rsidRPr="000D13D4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08/2009</w:t>
            </w:r>
          </w:p>
        </w:tc>
        <w:tc>
          <w:tcPr>
            <w:tcW w:w="5234" w:type="dxa"/>
          </w:tcPr>
          <w:p w:rsidR="00EF0E12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Lehre als Elektromonteur mit Berufsmaturität</w:t>
            </w:r>
          </w:p>
          <w:p w:rsidR="00EF0E12" w:rsidRPr="002450C1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</w:p>
        </w:tc>
      </w:tr>
      <w:tr w:rsidR="00EF0E12" w:rsidRPr="000D13D4" w:rsidTr="005C0F7E">
        <w:tc>
          <w:tcPr>
            <w:tcW w:w="9322" w:type="dxa"/>
            <w:gridSpan w:val="2"/>
            <w:tcBorders>
              <w:bottom w:val="single" w:sz="4" w:space="0" w:color="auto"/>
            </w:tcBorders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  <w:sz w:val="26"/>
                <w:szCs w:val="26"/>
              </w:rPr>
              <w:t>Studium-Projekterfahrung</w:t>
            </w:r>
          </w:p>
        </w:tc>
      </w:tr>
      <w:tr w:rsidR="00EF0E12" w:rsidRPr="000D13D4" w:rsidTr="005C0F7E">
        <w:tc>
          <w:tcPr>
            <w:tcW w:w="4088" w:type="dxa"/>
            <w:tcBorders>
              <w:top w:val="single" w:sz="4" w:space="0" w:color="auto"/>
            </w:tcBorders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09/2009</w:t>
            </w:r>
            <w:r w:rsidRPr="000D13D4">
              <w:rPr>
                <w:rFonts w:asciiTheme="minorHAnsi" w:hAnsiTheme="minorHAnsi" w:cs="Arial"/>
              </w:rPr>
              <w:t xml:space="preserve"> – </w:t>
            </w:r>
            <w:r>
              <w:rPr>
                <w:rFonts w:asciiTheme="minorHAnsi" w:hAnsiTheme="minorHAnsi" w:cs="Arial"/>
              </w:rPr>
              <w:t>07/2013</w:t>
            </w:r>
          </w:p>
        </w:tc>
        <w:tc>
          <w:tcPr>
            <w:tcW w:w="5234" w:type="dxa"/>
            <w:tcBorders>
              <w:top w:val="single" w:sz="4" w:space="0" w:color="auto"/>
            </w:tcBorders>
          </w:tcPr>
          <w:p w:rsidR="00EF0E12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Projekte im Verlauf des Studiums</w:t>
            </w:r>
          </w:p>
          <w:p w:rsidR="00EF0E12" w:rsidRPr="00534803" w:rsidRDefault="00EF0E12" w:rsidP="00D774CF">
            <w:pPr>
              <w:pStyle w:val="Listenabsatz"/>
              <w:numPr>
                <w:ilvl w:val="0"/>
                <w:numId w:val="26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Bachelorarbeit 2013: Algorithmen zur Verkleinerung/ Vergrösserung von Bildinformationen</w:t>
            </w:r>
          </w:p>
          <w:p w:rsidR="00EF0E12" w:rsidRPr="00534803" w:rsidRDefault="00EF0E12" w:rsidP="00D774CF">
            <w:pPr>
              <w:pStyle w:val="Listenabsatz"/>
              <w:numPr>
                <w:ilvl w:val="0"/>
                <w:numId w:val="26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Projektarbeit 2012: Auslesung von Kamerainformationen über Zwischenverarbeitung auf einem FPGA-Board im Speicher bis zur Displayausgabe</w:t>
            </w:r>
          </w:p>
          <w:p w:rsidR="00EF0E12" w:rsidRPr="00534803" w:rsidRDefault="00EF0E12" w:rsidP="00D774CF">
            <w:pPr>
              <w:pStyle w:val="Listenabsatz"/>
              <w:numPr>
                <w:ilvl w:val="0"/>
                <w:numId w:val="26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Elektrotechnik Projekt 2011/2012: Ultraschall Distanz/ Geschwindigkeitsmessung mit MSP430 </w:t>
            </w:r>
          </w:p>
          <w:p w:rsidR="00EF0E12" w:rsidRPr="00CB20BB" w:rsidRDefault="00EF0E12" w:rsidP="00D774CF">
            <w:pPr>
              <w:pStyle w:val="Listenabsatz"/>
              <w:numPr>
                <w:ilvl w:val="0"/>
                <w:numId w:val="26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Digitaltechnik Projekt 2010: Zeit/ Datum/ Koordinatenanzeige auf FPGA-Board</w:t>
            </w:r>
          </w:p>
          <w:p w:rsidR="00EF0E12" w:rsidRPr="008779D2" w:rsidRDefault="00EF0E12" w:rsidP="00D774CF">
            <w:pPr>
              <w:pStyle w:val="Listenabsatz"/>
              <w:numPr>
                <w:ilvl w:val="0"/>
                <w:numId w:val="26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Messtechnik Projekt 2010: Messabläufe grafisch durchführen in LabVIEW</w:t>
            </w:r>
          </w:p>
          <w:p w:rsidR="00EF0E12" w:rsidRPr="00D14A23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</w:p>
        </w:tc>
      </w:tr>
      <w:tr w:rsidR="00EF0E12" w:rsidRPr="000D13D4" w:rsidTr="005C0F7E">
        <w:tc>
          <w:tcPr>
            <w:tcW w:w="9322" w:type="dxa"/>
            <w:gridSpan w:val="2"/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b/>
                <w:sz w:val="10"/>
                <w:szCs w:val="10"/>
              </w:rPr>
            </w:pPr>
          </w:p>
        </w:tc>
      </w:tr>
      <w:tr w:rsidR="00EF0E12" w:rsidRPr="000D13D4" w:rsidTr="005C0F7E">
        <w:tc>
          <w:tcPr>
            <w:tcW w:w="9322" w:type="dxa"/>
            <w:gridSpan w:val="2"/>
            <w:tcBorders>
              <w:bottom w:val="single" w:sz="4" w:space="0" w:color="auto"/>
            </w:tcBorders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  <w:sz w:val="26"/>
                <w:szCs w:val="26"/>
              </w:rPr>
              <w:t>Berufs-Erfahrung</w:t>
            </w:r>
          </w:p>
        </w:tc>
      </w:tr>
      <w:tr w:rsidR="00EF0E12" w:rsidRPr="000D13D4" w:rsidTr="005C0F7E">
        <w:tc>
          <w:tcPr>
            <w:tcW w:w="4088" w:type="dxa"/>
            <w:tcBorders>
              <w:top w:val="single" w:sz="4" w:space="0" w:color="auto"/>
            </w:tcBorders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07/2012</w:t>
            </w:r>
            <w:r w:rsidRPr="000D13D4">
              <w:rPr>
                <w:rFonts w:asciiTheme="minorHAnsi" w:hAnsiTheme="minorHAnsi" w:cs="Arial"/>
              </w:rPr>
              <w:t xml:space="preserve"> – </w:t>
            </w:r>
            <w:r>
              <w:rPr>
                <w:rFonts w:asciiTheme="minorHAnsi" w:hAnsiTheme="minorHAnsi" w:cs="Arial"/>
              </w:rPr>
              <w:t>09/2012</w:t>
            </w:r>
          </w:p>
        </w:tc>
        <w:tc>
          <w:tcPr>
            <w:tcW w:w="5234" w:type="dxa"/>
            <w:tcBorders>
              <w:top w:val="single" w:sz="4" w:space="0" w:color="auto"/>
            </w:tcBorders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Möschinger AG, Weinfelden TG</w:t>
            </w:r>
          </w:p>
          <w:p w:rsidR="00EF0E12" w:rsidRPr="000D13D4" w:rsidRDefault="00EF0E12" w:rsidP="00D774CF">
            <w:pPr>
              <w:pStyle w:val="Listenabsatz"/>
              <w:tabs>
                <w:tab w:val="left" w:pos="3600"/>
              </w:tabs>
              <w:ind w:left="459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Arbeit</w:t>
            </w:r>
            <w:r w:rsidRPr="000D13D4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in Haushalten</w:t>
            </w:r>
            <w:r w:rsidRPr="000D13D4">
              <w:rPr>
                <w:rFonts w:asciiTheme="minorHAnsi" w:hAnsiTheme="minorHAnsi" w:cs="Arial"/>
              </w:rPr>
              <w:t xml:space="preserve"> und Industrie (jeweils in Semesterferien)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Telekommunikationsanlagen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Umbauten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Neubauten</w:t>
            </w:r>
          </w:p>
          <w:p w:rsidR="00EF0E12" w:rsidRPr="000D13D4" w:rsidRDefault="00EF0E12" w:rsidP="00D774CF">
            <w:pPr>
              <w:pStyle w:val="Listenabsatz"/>
              <w:tabs>
                <w:tab w:val="left" w:pos="3600"/>
              </w:tabs>
              <w:ind w:left="1026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EF0E12" w:rsidRPr="000D13D4" w:rsidTr="005C0F7E">
        <w:tc>
          <w:tcPr>
            <w:tcW w:w="4088" w:type="dxa"/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07/2011</w:t>
            </w:r>
            <w:r w:rsidRPr="000D13D4">
              <w:rPr>
                <w:rFonts w:asciiTheme="minorHAnsi" w:hAnsiTheme="minorHAnsi" w:cs="Arial"/>
              </w:rPr>
              <w:t xml:space="preserve"> – </w:t>
            </w:r>
            <w:r>
              <w:rPr>
                <w:rFonts w:asciiTheme="minorHAnsi" w:hAnsiTheme="minorHAnsi" w:cs="Arial"/>
              </w:rPr>
              <w:t>08/2011</w:t>
            </w:r>
          </w:p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</w:p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</w:p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5234" w:type="dxa"/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ETAVIS Grossenbacher AG, Wil SG</w:t>
            </w:r>
          </w:p>
          <w:p w:rsidR="00EF0E12" w:rsidRPr="000D13D4" w:rsidRDefault="00EF0E12" w:rsidP="00D774CF">
            <w:pPr>
              <w:pStyle w:val="Listenabsatz"/>
              <w:tabs>
                <w:tab w:val="left" w:pos="3600"/>
              </w:tabs>
              <w:ind w:left="459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Arbeit im Ladenbau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Starkstrom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  <w:r>
              <w:rPr>
                <w:rFonts w:asciiTheme="minorHAnsi" w:hAnsiTheme="minorHAnsi" w:cs="Arial"/>
              </w:rPr>
              <w:t>Telefon/ EDV</w:t>
            </w:r>
          </w:p>
        </w:tc>
      </w:tr>
      <w:tr w:rsidR="00EF0E12" w:rsidRPr="000D13D4" w:rsidTr="005C0F7E">
        <w:tc>
          <w:tcPr>
            <w:tcW w:w="4088" w:type="dxa"/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02/2010</w:t>
            </w:r>
            <w:r w:rsidRPr="000D13D4">
              <w:rPr>
                <w:rFonts w:asciiTheme="minorHAnsi" w:hAnsiTheme="minorHAnsi" w:cs="Arial"/>
              </w:rPr>
              <w:t xml:space="preserve"> – </w:t>
            </w:r>
            <w:r>
              <w:rPr>
                <w:rFonts w:asciiTheme="minorHAnsi" w:hAnsiTheme="minorHAnsi" w:cs="Arial"/>
              </w:rPr>
              <w:t>07/2011</w:t>
            </w:r>
          </w:p>
        </w:tc>
        <w:tc>
          <w:tcPr>
            <w:tcW w:w="5234" w:type="dxa"/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Bingesser Huber Elektro AG, Eschlikon TG</w:t>
            </w:r>
          </w:p>
          <w:p w:rsidR="00EF0E12" w:rsidRPr="000D13D4" w:rsidRDefault="00EF0E12" w:rsidP="00D774CF">
            <w:pPr>
              <w:pStyle w:val="Listenabsatz"/>
              <w:tabs>
                <w:tab w:val="left" w:pos="3600"/>
              </w:tabs>
              <w:ind w:left="459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Arbeit</w:t>
            </w:r>
            <w:r w:rsidRPr="000D13D4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in Haushalten</w:t>
            </w:r>
            <w:r w:rsidRPr="000D13D4">
              <w:rPr>
                <w:rFonts w:asciiTheme="minorHAnsi" w:hAnsiTheme="minorHAnsi" w:cs="Arial"/>
              </w:rPr>
              <w:t xml:space="preserve"> und Industrie (jeweils in Semesterferien)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Starkstrom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Telefon/ EDV/ TV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Photovoltaik</w:t>
            </w:r>
          </w:p>
          <w:p w:rsidR="00EF0E12" w:rsidRPr="000D13D4" w:rsidRDefault="00EF0E12" w:rsidP="00D774CF">
            <w:pPr>
              <w:pStyle w:val="Listenabsatz"/>
              <w:tabs>
                <w:tab w:val="left" w:pos="3600"/>
              </w:tabs>
              <w:ind w:left="1026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EF0E12" w:rsidRPr="000D13D4" w:rsidTr="005C0F7E">
        <w:tc>
          <w:tcPr>
            <w:tcW w:w="4088" w:type="dxa"/>
          </w:tcPr>
          <w:p w:rsidR="00EF0E12" w:rsidRPr="00577545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08/2006 – 08/2009</w:t>
            </w:r>
          </w:p>
        </w:tc>
        <w:tc>
          <w:tcPr>
            <w:tcW w:w="5234" w:type="dxa"/>
          </w:tcPr>
          <w:p w:rsidR="00EF0E12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Elektro Zweifel &amp; Co. AG, Kirchberg</w:t>
            </w:r>
          </w:p>
          <w:p w:rsidR="00EF0E12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</w:rPr>
              <w:t xml:space="preserve">         </w:t>
            </w:r>
            <w:r>
              <w:rPr>
                <w:rFonts w:asciiTheme="minorHAnsi" w:hAnsiTheme="minorHAnsi" w:cs="Arial"/>
                <w:sz w:val="20"/>
                <w:szCs w:val="20"/>
              </w:rPr>
              <w:t>Arbeit in Haushalten und Industrie</w:t>
            </w:r>
          </w:p>
          <w:p w:rsidR="00EF0E12" w:rsidRPr="00AA7959" w:rsidRDefault="00EF0E12" w:rsidP="00D774CF">
            <w:pPr>
              <w:pStyle w:val="Listenabsatz"/>
              <w:numPr>
                <w:ilvl w:val="0"/>
                <w:numId w:val="25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 w:rsidRPr="00AA7959">
              <w:rPr>
                <w:rFonts w:asciiTheme="minorHAnsi" w:hAnsiTheme="minorHAnsi" w:cs="Arial"/>
              </w:rPr>
              <w:t>Aufbau und Verdrahtung von Maschinensteuerungen</w:t>
            </w:r>
          </w:p>
          <w:p w:rsidR="00EF0E12" w:rsidRPr="00C11A78" w:rsidRDefault="00EF0E12" w:rsidP="00D774CF">
            <w:pPr>
              <w:pStyle w:val="Listenabsatz"/>
              <w:numPr>
                <w:ilvl w:val="0"/>
                <w:numId w:val="25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</w:rPr>
              <w:t>Starkstrom</w:t>
            </w:r>
          </w:p>
          <w:p w:rsidR="00EF0E12" w:rsidRPr="00C11A78" w:rsidRDefault="00EF0E12" w:rsidP="00D774CF">
            <w:pPr>
              <w:pStyle w:val="Listenabsatz"/>
              <w:numPr>
                <w:ilvl w:val="0"/>
                <w:numId w:val="25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</w:rPr>
              <w:t>Telefon/ EDV/ TV</w:t>
            </w:r>
          </w:p>
          <w:p w:rsidR="00EF0E12" w:rsidRPr="00C11A78" w:rsidRDefault="00EF0E12" w:rsidP="00D774CF">
            <w:pPr>
              <w:pStyle w:val="Listenabsatz"/>
              <w:numPr>
                <w:ilvl w:val="0"/>
                <w:numId w:val="25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</w:rPr>
              <w:t>Behebung elektrische Störungen</w:t>
            </w:r>
          </w:p>
        </w:tc>
      </w:tr>
    </w:tbl>
    <w:p w:rsidR="000B7EED" w:rsidRDefault="000B7EED" w:rsidP="00D774CF">
      <w:pPr>
        <w:jc w:val="left"/>
      </w:pPr>
      <w:r>
        <w:br w:type="page"/>
      </w:r>
    </w:p>
    <w:tbl>
      <w:tblPr>
        <w:tblStyle w:val="Tabellenraster"/>
        <w:tblW w:w="9322" w:type="dxa"/>
        <w:tblInd w:w="-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1"/>
        <w:gridCol w:w="5801"/>
      </w:tblGrid>
      <w:tr w:rsidR="000B7EED" w:rsidRPr="000D13D4" w:rsidTr="00D14A23">
        <w:tc>
          <w:tcPr>
            <w:tcW w:w="9322" w:type="dxa"/>
            <w:gridSpan w:val="2"/>
            <w:tcBorders>
              <w:bottom w:val="single" w:sz="4" w:space="0" w:color="auto"/>
            </w:tcBorders>
          </w:tcPr>
          <w:p w:rsidR="000B7EED" w:rsidRPr="000D13D4" w:rsidRDefault="000B7EED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  <w:sz w:val="26"/>
                <w:szCs w:val="26"/>
              </w:rPr>
              <w:lastRenderedPageBreak/>
              <w:t>Aktuelle Arbeit</w:t>
            </w:r>
          </w:p>
        </w:tc>
      </w:tr>
      <w:tr w:rsidR="000B7EED" w:rsidRPr="000D13D4" w:rsidTr="00D14A23">
        <w:tc>
          <w:tcPr>
            <w:tcW w:w="3521" w:type="dxa"/>
            <w:tcBorders>
              <w:top w:val="single" w:sz="4" w:space="0" w:color="auto"/>
            </w:tcBorders>
          </w:tcPr>
          <w:p w:rsidR="000B7EED" w:rsidRPr="000D13D4" w:rsidRDefault="000B7EED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09/2013</w:t>
            </w:r>
            <w:r w:rsidRPr="000D13D4">
              <w:rPr>
                <w:rFonts w:asciiTheme="minorHAnsi" w:hAnsiTheme="minorHAnsi" w:cs="Arial"/>
              </w:rPr>
              <w:t xml:space="preserve"> – </w:t>
            </w:r>
            <w:r>
              <w:rPr>
                <w:rFonts w:asciiTheme="minorHAnsi" w:hAnsiTheme="minorHAnsi" w:cs="Arial"/>
              </w:rPr>
              <w:t>zurzeit</w:t>
            </w:r>
          </w:p>
        </w:tc>
        <w:tc>
          <w:tcPr>
            <w:tcW w:w="3521" w:type="dxa"/>
            <w:tcBorders>
              <w:top w:val="single" w:sz="4" w:space="0" w:color="auto"/>
            </w:tcBorders>
          </w:tcPr>
          <w:p w:rsidR="000B7EED" w:rsidRPr="000D13D4" w:rsidRDefault="00AA7959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VAT </w:t>
            </w:r>
            <w:r w:rsidR="000B7EED">
              <w:rPr>
                <w:rFonts w:asciiTheme="minorHAnsi" w:hAnsiTheme="minorHAnsi" w:cs="Arial"/>
              </w:rPr>
              <w:t>Vakuum</w:t>
            </w:r>
            <w:r>
              <w:rPr>
                <w:rFonts w:asciiTheme="minorHAnsi" w:hAnsiTheme="minorHAnsi" w:cs="Arial"/>
              </w:rPr>
              <w:t>ventile</w:t>
            </w:r>
            <w:r w:rsidR="000B7EED">
              <w:rPr>
                <w:rFonts w:asciiTheme="minorHAnsi" w:hAnsiTheme="minorHAnsi" w:cs="Arial"/>
              </w:rPr>
              <w:t xml:space="preserve"> AG, </w:t>
            </w:r>
            <w:r>
              <w:rPr>
                <w:rFonts w:asciiTheme="minorHAnsi" w:hAnsiTheme="minorHAnsi" w:cs="Arial"/>
              </w:rPr>
              <w:t>Haag</w:t>
            </w:r>
            <w:r w:rsidR="000B7EED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SG</w:t>
            </w:r>
          </w:p>
          <w:p w:rsidR="000B7EED" w:rsidRPr="000D13D4" w:rsidRDefault="00AA7959" w:rsidP="00D774CF">
            <w:pPr>
              <w:pStyle w:val="Listenabsatz"/>
              <w:tabs>
                <w:tab w:val="left" w:pos="3600"/>
              </w:tabs>
              <w:ind w:left="459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Arbeit als Software Entwickler &amp; Tester</w:t>
            </w:r>
          </w:p>
          <w:p w:rsidR="000B7EED" w:rsidRPr="000D13D4" w:rsidRDefault="00AA7959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Steigerung der Software Qualität</w:t>
            </w:r>
            <w:r w:rsidR="008929FC">
              <w:rPr>
                <w:rFonts w:asciiTheme="minorHAnsi" w:hAnsiTheme="minorHAnsi" w:cs="Arial"/>
              </w:rPr>
              <w:t xml:space="preserve"> mit Hilfe von automatischen Tests</w:t>
            </w:r>
          </w:p>
          <w:p w:rsidR="000B7EED" w:rsidRPr="000D13D4" w:rsidRDefault="00AA7959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Praxistests von Ventilen</w:t>
            </w:r>
          </w:p>
          <w:p w:rsidR="000B7EED" w:rsidRPr="000D13D4" w:rsidRDefault="00AA7959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Schulung von Servicemitarbeiter</w:t>
            </w:r>
            <w:r w:rsidR="000D1822">
              <w:rPr>
                <w:rFonts w:asciiTheme="minorHAnsi" w:hAnsiTheme="minorHAnsi" w:cs="Arial"/>
              </w:rPr>
              <w:t>n</w:t>
            </w:r>
          </w:p>
          <w:p w:rsidR="000B7EED" w:rsidRPr="00D14A23" w:rsidRDefault="000B7EED" w:rsidP="00D774CF">
            <w:pPr>
              <w:pStyle w:val="Listenabsatz"/>
              <w:tabs>
                <w:tab w:val="left" w:pos="3600"/>
              </w:tabs>
              <w:ind w:left="1026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tbl>
      <w:tblPr>
        <w:tblStyle w:val="Tabellenraster1"/>
        <w:tblW w:w="9322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812"/>
      </w:tblGrid>
      <w:tr w:rsidR="000F021E" w:rsidRPr="000D13D4" w:rsidTr="000F021E">
        <w:tc>
          <w:tcPr>
            <w:tcW w:w="9322" w:type="dxa"/>
            <w:gridSpan w:val="2"/>
            <w:tcBorders>
              <w:bottom w:val="single" w:sz="4" w:space="0" w:color="auto"/>
            </w:tcBorders>
          </w:tcPr>
          <w:p w:rsidR="000F021E" w:rsidRPr="000D13D4" w:rsidRDefault="000F021E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b/>
                <w:sz w:val="26"/>
                <w:szCs w:val="26"/>
              </w:rPr>
              <w:t>Fachk</w:t>
            </w:r>
            <w:r w:rsidRPr="000D13D4">
              <w:rPr>
                <w:rFonts w:asciiTheme="minorHAnsi" w:hAnsiTheme="minorHAnsi" w:cs="Arial"/>
                <w:b/>
                <w:sz w:val="26"/>
                <w:szCs w:val="26"/>
              </w:rPr>
              <w:t>enntnisse</w:t>
            </w:r>
          </w:p>
        </w:tc>
      </w:tr>
      <w:tr w:rsidR="00D774CF" w:rsidRPr="001D6838" w:rsidTr="00D14A23">
        <w:tc>
          <w:tcPr>
            <w:tcW w:w="3510" w:type="dxa"/>
            <w:tcBorders>
              <w:top w:val="single" w:sz="4" w:space="0" w:color="auto"/>
            </w:tcBorders>
          </w:tcPr>
          <w:p w:rsidR="00D774CF" w:rsidRPr="000D13D4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C</w:t>
            </w:r>
          </w:p>
        </w:tc>
        <w:tc>
          <w:tcPr>
            <w:tcW w:w="5812" w:type="dxa"/>
            <w:tcBorders>
              <w:bottom w:val="single" w:sz="4" w:space="0" w:color="FFFFFF" w:themeColor="background1"/>
            </w:tcBorders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Sehr gute Kenntnisse</w:t>
            </w:r>
          </w:p>
          <w:p w:rsidR="00D774CF" w:rsidRDefault="00D774CF" w:rsidP="00D774CF">
            <w:pPr>
              <w:pStyle w:val="Listenabsatz"/>
              <w:numPr>
                <w:ilvl w:val="0"/>
                <w:numId w:val="28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MSP430 mehrfach in Projekten (Code Composer Studio v4)</w:t>
            </w:r>
          </w:p>
          <w:p w:rsidR="00D774CF" w:rsidRDefault="00D774CF" w:rsidP="00D774CF">
            <w:pPr>
              <w:pStyle w:val="Listenabsatz"/>
              <w:numPr>
                <w:ilvl w:val="0"/>
                <w:numId w:val="28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Anwendungen von ADC, UART, Timern</w:t>
            </w:r>
          </w:p>
          <w:p w:rsidR="00D774CF" w:rsidRPr="00CB20BB" w:rsidRDefault="00D774CF" w:rsidP="00D774CF">
            <w:pPr>
              <w:pStyle w:val="Listenabsatz"/>
              <w:numPr>
                <w:ilvl w:val="0"/>
                <w:numId w:val="28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Entwicklung Software Test und Testumgebung in CVI</w:t>
            </w:r>
          </w:p>
          <w:p w:rsidR="00D774CF" w:rsidRPr="00AC6FD7" w:rsidRDefault="00D774CF" w:rsidP="00D774CF">
            <w:pPr>
              <w:pStyle w:val="Listenabsatz"/>
              <w:tabs>
                <w:tab w:val="left" w:pos="3600"/>
              </w:tabs>
              <w:ind w:left="459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D774CF" w:rsidRPr="001D6838" w:rsidTr="00D14A23">
        <w:tc>
          <w:tcPr>
            <w:tcW w:w="3510" w:type="dxa"/>
          </w:tcPr>
          <w:p w:rsidR="00D774CF" w:rsidRPr="000D13D4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VHDL</w:t>
            </w:r>
          </w:p>
        </w:tc>
        <w:tc>
          <w:tcPr>
            <w:tcW w:w="5812" w:type="dxa"/>
            <w:tcBorders>
              <w:top w:val="single" w:sz="4" w:space="0" w:color="FFFFFF" w:themeColor="background1"/>
            </w:tcBorders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Gute Kenntnisse</w:t>
            </w:r>
          </w:p>
          <w:p w:rsidR="00D774CF" w:rsidRPr="00CB20BB" w:rsidRDefault="00D774CF" w:rsidP="00D774CF">
            <w:pPr>
              <w:pStyle w:val="Listenabsatz"/>
              <w:numPr>
                <w:ilvl w:val="0"/>
                <w:numId w:val="27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Zusätzlich in Mikroelektronik (strukturiertes VHDL erlernt)</w:t>
            </w:r>
          </w:p>
          <w:p w:rsidR="00D774CF" w:rsidRPr="00CB20BB" w:rsidRDefault="00D774CF" w:rsidP="00D774CF">
            <w:pPr>
              <w:pStyle w:val="Listenabsatz"/>
              <w:numPr>
                <w:ilvl w:val="0"/>
                <w:numId w:val="27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Programmierung in Quartus (mit Timing Constrains)</w:t>
            </w:r>
          </w:p>
          <w:p w:rsidR="00D774CF" w:rsidRPr="00CB20BB" w:rsidRDefault="00D774CF" w:rsidP="00D774CF">
            <w:pPr>
              <w:pStyle w:val="Listenabsatz"/>
              <w:numPr>
                <w:ilvl w:val="0"/>
                <w:numId w:val="27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Simulation in Modelsim</w:t>
            </w:r>
          </w:p>
          <w:p w:rsidR="00D774CF" w:rsidRDefault="00D774CF" w:rsidP="00D774CF">
            <w:pPr>
              <w:pStyle w:val="Listenabsatz"/>
              <w:numPr>
                <w:ilvl w:val="0"/>
                <w:numId w:val="27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DSP Builder als Analysetool</w:t>
            </w:r>
          </w:p>
          <w:p w:rsidR="00D774CF" w:rsidRDefault="00D774CF" w:rsidP="00D774CF">
            <w:pPr>
              <w:pStyle w:val="Listenabsatz"/>
              <w:numPr>
                <w:ilvl w:val="0"/>
                <w:numId w:val="27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Anwendungsaufgaben im MAS I 9 Studiengang</w:t>
            </w:r>
          </w:p>
          <w:p w:rsidR="00D774CF" w:rsidRPr="001D6838" w:rsidRDefault="00D774CF" w:rsidP="00D774CF">
            <w:pPr>
              <w:pStyle w:val="Listenabsatz"/>
              <w:tabs>
                <w:tab w:val="left" w:pos="3600"/>
              </w:tabs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D774CF" w:rsidRPr="00CB20BB" w:rsidTr="00D14A23">
        <w:tc>
          <w:tcPr>
            <w:tcW w:w="3510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Embedded SW-Bereich</w:t>
            </w:r>
          </w:p>
          <w:p w:rsidR="00D774CF" w:rsidRDefault="00D774CF" w:rsidP="00D774CF">
            <w:pPr>
              <w:jc w:val="left"/>
              <w:rPr>
                <w:rFonts w:asciiTheme="minorHAnsi" w:hAnsiTheme="minorHAnsi" w:cs="Arial"/>
                <w:szCs w:val="26"/>
              </w:rPr>
            </w:pPr>
          </w:p>
          <w:p w:rsidR="00D774CF" w:rsidRPr="00777A63" w:rsidRDefault="00D774CF" w:rsidP="00D774CF">
            <w:pPr>
              <w:jc w:val="left"/>
              <w:rPr>
                <w:rFonts w:asciiTheme="minorHAnsi" w:hAnsiTheme="minorHAnsi" w:cs="Arial"/>
                <w:szCs w:val="26"/>
              </w:rPr>
            </w:pPr>
          </w:p>
        </w:tc>
        <w:tc>
          <w:tcPr>
            <w:tcW w:w="5812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Gute Kenntnisse</w:t>
            </w:r>
          </w:p>
          <w:p w:rsidR="00D774CF" w:rsidRPr="00CB20BB" w:rsidRDefault="00D774CF" w:rsidP="00D774CF">
            <w:pPr>
              <w:pStyle w:val="Listenabsatz"/>
              <w:numPr>
                <w:ilvl w:val="0"/>
                <w:numId w:val="29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</w:rPr>
              <w:t>Anwendung in CIP-Tool von Hugo Fierz</w:t>
            </w:r>
          </w:p>
          <w:p w:rsidR="00D774CF" w:rsidRPr="00CB20BB" w:rsidRDefault="00D774CF" w:rsidP="00D774CF">
            <w:pPr>
              <w:pStyle w:val="Listenabsatz"/>
              <w:numPr>
                <w:ilvl w:val="0"/>
                <w:numId w:val="29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</w:rPr>
              <w:t>Entwicklungsmethoden für Embedded Systeme</w:t>
            </w:r>
          </w:p>
        </w:tc>
      </w:tr>
      <w:tr w:rsidR="00D774CF" w:rsidRPr="001D6838" w:rsidTr="000F021E">
        <w:tc>
          <w:tcPr>
            <w:tcW w:w="3510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C#</w:t>
            </w:r>
          </w:p>
        </w:tc>
        <w:tc>
          <w:tcPr>
            <w:tcW w:w="5812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Mittlere Kenntnisse</w:t>
            </w:r>
          </w:p>
          <w:p w:rsidR="00D774CF" w:rsidRDefault="00D774CF" w:rsidP="00D774CF">
            <w:pPr>
              <w:pStyle w:val="Listenabsatz"/>
              <w:numPr>
                <w:ilvl w:val="0"/>
                <w:numId w:val="33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Bearbeitung der Projektarbeit im MAS I 9 Studiengang</w:t>
            </w:r>
          </w:p>
          <w:p w:rsidR="00D774CF" w:rsidRPr="00D774CF" w:rsidRDefault="00D774CF" w:rsidP="00D774CF">
            <w:pPr>
              <w:tabs>
                <w:tab w:val="left" w:pos="3600"/>
              </w:tabs>
              <w:ind w:left="360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8929FC" w:rsidRPr="001D6838" w:rsidTr="000F021E">
        <w:tc>
          <w:tcPr>
            <w:tcW w:w="3510" w:type="dxa"/>
          </w:tcPr>
          <w:p w:rsidR="008929FC" w:rsidRDefault="008929FC" w:rsidP="008929FC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SQL</w:t>
            </w:r>
          </w:p>
        </w:tc>
        <w:tc>
          <w:tcPr>
            <w:tcW w:w="5812" w:type="dxa"/>
          </w:tcPr>
          <w:p w:rsidR="008929FC" w:rsidRDefault="008929FC" w:rsidP="008929FC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Mittlere Kenntnisse</w:t>
            </w:r>
          </w:p>
          <w:p w:rsidR="008929FC" w:rsidRDefault="00132CD1" w:rsidP="008929FC">
            <w:pPr>
              <w:pStyle w:val="Listenabsatz"/>
              <w:numPr>
                <w:ilvl w:val="0"/>
                <w:numId w:val="33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Verwendung in</w:t>
            </w:r>
            <w:bookmarkStart w:id="0" w:name="_GoBack"/>
            <w:bookmarkEnd w:id="0"/>
            <w:r w:rsidR="008929FC">
              <w:rPr>
                <w:rFonts w:asciiTheme="minorHAnsi" w:hAnsiTheme="minorHAnsi" w:cs="Arial"/>
                <w:szCs w:val="26"/>
              </w:rPr>
              <w:t xml:space="preserve"> der Projektarbeit im MAS I 9 Studiengang</w:t>
            </w:r>
          </w:p>
          <w:p w:rsidR="008929FC" w:rsidRPr="008929FC" w:rsidRDefault="008929FC" w:rsidP="008929FC">
            <w:pPr>
              <w:pStyle w:val="Listenabsatz"/>
              <w:numPr>
                <w:ilvl w:val="0"/>
                <w:numId w:val="33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 w:rsidRPr="00DD6BFA">
              <w:rPr>
                <w:rFonts w:asciiTheme="minorHAnsi" w:hAnsiTheme="minorHAnsi" w:cs="Arial"/>
                <w:szCs w:val="26"/>
              </w:rPr>
              <w:t>Modul im MAS I 9 Studiengang</w:t>
            </w:r>
          </w:p>
          <w:p w:rsidR="008929FC" w:rsidRPr="00D774CF" w:rsidRDefault="008929FC" w:rsidP="008929FC">
            <w:pPr>
              <w:tabs>
                <w:tab w:val="left" w:pos="3600"/>
              </w:tabs>
              <w:ind w:left="360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8929FC" w:rsidRPr="001D6838" w:rsidTr="000F021E">
        <w:tc>
          <w:tcPr>
            <w:tcW w:w="3510" w:type="dxa"/>
          </w:tcPr>
          <w:p w:rsidR="008929FC" w:rsidRDefault="008929FC" w:rsidP="008929FC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Assembler</w:t>
            </w:r>
          </w:p>
        </w:tc>
        <w:tc>
          <w:tcPr>
            <w:tcW w:w="5812" w:type="dxa"/>
          </w:tcPr>
          <w:p w:rsidR="008929FC" w:rsidRDefault="008929FC" w:rsidP="008929FC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Mittlere Kenntnisse</w:t>
            </w:r>
          </w:p>
          <w:p w:rsidR="008929FC" w:rsidRDefault="008929FC" w:rsidP="008929FC">
            <w:pPr>
              <w:pStyle w:val="Listenabsatz"/>
              <w:numPr>
                <w:ilvl w:val="0"/>
                <w:numId w:val="32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Praktika auf CT-Bus (8086)</w:t>
            </w:r>
          </w:p>
          <w:p w:rsidR="008929FC" w:rsidRDefault="008929FC" w:rsidP="008929FC">
            <w:pPr>
              <w:pStyle w:val="Listenabsatz"/>
              <w:numPr>
                <w:ilvl w:val="0"/>
                <w:numId w:val="32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Modul im MAS I 9 Studiengangs</w:t>
            </w:r>
          </w:p>
          <w:p w:rsidR="008929FC" w:rsidRPr="001D6838" w:rsidRDefault="008929FC" w:rsidP="008929FC">
            <w:pPr>
              <w:pStyle w:val="Listenabsatz"/>
              <w:tabs>
                <w:tab w:val="left" w:pos="3600"/>
              </w:tabs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8929FC" w:rsidRPr="001D6838" w:rsidTr="000F021E">
        <w:tc>
          <w:tcPr>
            <w:tcW w:w="3510" w:type="dxa"/>
          </w:tcPr>
          <w:p w:rsidR="008929FC" w:rsidRDefault="008929FC" w:rsidP="008929FC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Matlab (Simulink)</w:t>
            </w:r>
          </w:p>
        </w:tc>
        <w:tc>
          <w:tcPr>
            <w:tcW w:w="5812" w:type="dxa"/>
          </w:tcPr>
          <w:p w:rsidR="008929FC" w:rsidRDefault="008929FC" w:rsidP="008929FC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Mittlere Kenntnisse</w:t>
            </w:r>
          </w:p>
          <w:p w:rsidR="008929FC" w:rsidRDefault="008929FC" w:rsidP="008929FC">
            <w:pPr>
              <w:pStyle w:val="Listenabsatz"/>
              <w:numPr>
                <w:ilvl w:val="0"/>
                <w:numId w:val="31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Gebrauch für digitale Signalverarbeitung</w:t>
            </w:r>
          </w:p>
          <w:p w:rsidR="008929FC" w:rsidRDefault="008929FC" w:rsidP="008929FC">
            <w:pPr>
              <w:pStyle w:val="Listenabsatz"/>
              <w:numPr>
                <w:ilvl w:val="0"/>
                <w:numId w:val="31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 Verbindung mit Simulink verwendet in Regelungstechnik</w:t>
            </w:r>
          </w:p>
          <w:p w:rsidR="008929FC" w:rsidRPr="001D6838" w:rsidRDefault="008929FC" w:rsidP="008929FC">
            <w:pPr>
              <w:pStyle w:val="Listenabsatz"/>
              <w:tabs>
                <w:tab w:val="left" w:pos="3600"/>
              </w:tabs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8929FC" w:rsidTr="000F021E">
        <w:tc>
          <w:tcPr>
            <w:tcW w:w="3510" w:type="dxa"/>
          </w:tcPr>
          <w:p w:rsidR="008929FC" w:rsidRDefault="008929FC" w:rsidP="008929FC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Java</w:t>
            </w:r>
          </w:p>
        </w:tc>
        <w:tc>
          <w:tcPr>
            <w:tcW w:w="5812" w:type="dxa"/>
          </w:tcPr>
          <w:p w:rsidR="008929FC" w:rsidRDefault="008929FC" w:rsidP="008929FC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Mittlere Kenntnisse</w:t>
            </w:r>
          </w:p>
          <w:p w:rsidR="008929FC" w:rsidRPr="00DD6BFA" w:rsidRDefault="008929FC" w:rsidP="008929FC">
            <w:pPr>
              <w:pStyle w:val="Listenabsatz"/>
              <w:numPr>
                <w:ilvl w:val="0"/>
                <w:numId w:val="30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Modul im Bachelor Studiengang</w:t>
            </w:r>
          </w:p>
          <w:p w:rsidR="008929FC" w:rsidRPr="00DD6BFA" w:rsidRDefault="008929FC" w:rsidP="008929FC">
            <w:pPr>
              <w:pStyle w:val="Listenabsatz"/>
              <w:numPr>
                <w:ilvl w:val="0"/>
                <w:numId w:val="30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 w:rsidRPr="00DD6BFA">
              <w:rPr>
                <w:rFonts w:asciiTheme="minorHAnsi" w:hAnsiTheme="minorHAnsi" w:cs="Arial"/>
                <w:szCs w:val="26"/>
              </w:rPr>
              <w:t>Modul im MAS I 9 Studiengang</w:t>
            </w:r>
          </w:p>
          <w:p w:rsidR="008929FC" w:rsidRPr="000F021E" w:rsidRDefault="008929FC" w:rsidP="008929FC">
            <w:pPr>
              <w:tabs>
                <w:tab w:val="left" w:pos="3600"/>
              </w:tabs>
              <w:ind w:left="180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8929FC" w:rsidTr="000F021E">
        <w:tc>
          <w:tcPr>
            <w:tcW w:w="3510" w:type="dxa"/>
          </w:tcPr>
          <w:p w:rsidR="008929FC" w:rsidRDefault="008929FC" w:rsidP="008929FC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LabVIEW</w:t>
            </w:r>
          </w:p>
        </w:tc>
        <w:tc>
          <w:tcPr>
            <w:tcW w:w="5812" w:type="dxa"/>
          </w:tcPr>
          <w:p w:rsidR="008929FC" w:rsidRDefault="008929FC" w:rsidP="008929FC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Mittlere Kenntnisse</w:t>
            </w:r>
          </w:p>
          <w:p w:rsidR="008929FC" w:rsidRDefault="008929FC" w:rsidP="008929FC">
            <w:pPr>
              <w:pStyle w:val="Listenabsatz"/>
              <w:numPr>
                <w:ilvl w:val="0"/>
                <w:numId w:val="33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EtherCAT Funktionalitäten von Ackermann in Software Tests eingebunden</w:t>
            </w:r>
          </w:p>
          <w:p w:rsidR="008929FC" w:rsidRPr="00DD6BFA" w:rsidRDefault="008929FC" w:rsidP="008929FC">
            <w:pPr>
              <w:tabs>
                <w:tab w:val="left" w:pos="3600"/>
              </w:tabs>
              <w:ind w:left="360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8929FC" w:rsidTr="000F021E">
        <w:tc>
          <w:tcPr>
            <w:tcW w:w="3510" w:type="dxa"/>
          </w:tcPr>
          <w:p w:rsidR="008929FC" w:rsidRDefault="008929FC" w:rsidP="008929FC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TCP/ IP</w:t>
            </w:r>
          </w:p>
        </w:tc>
        <w:tc>
          <w:tcPr>
            <w:tcW w:w="5812" w:type="dxa"/>
          </w:tcPr>
          <w:p w:rsidR="008929FC" w:rsidRDefault="008929FC" w:rsidP="008929FC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Basiskenntnisse</w:t>
            </w:r>
          </w:p>
          <w:p w:rsidR="008929FC" w:rsidRDefault="008929FC" w:rsidP="008929FC">
            <w:pPr>
              <w:pStyle w:val="Listenabsatz"/>
              <w:numPr>
                <w:ilvl w:val="0"/>
                <w:numId w:val="30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 w:rsidRPr="00823B54">
              <w:rPr>
                <w:rFonts w:asciiTheme="minorHAnsi" w:hAnsiTheme="minorHAnsi" w:cs="Arial"/>
              </w:rPr>
              <w:t>Praktika in Kommunikationstechnik</w:t>
            </w:r>
          </w:p>
          <w:p w:rsidR="008929FC" w:rsidRPr="008929FC" w:rsidRDefault="008929FC" w:rsidP="008929FC">
            <w:pPr>
              <w:pStyle w:val="Listenabsatz"/>
              <w:numPr>
                <w:ilvl w:val="0"/>
                <w:numId w:val="30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 w:rsidRPr="00DD6BFA">
              <w:rPr>
                <w:rFonts w:asciiTheme="minorHAnsi" w:hAnsiTheme="minorHAnsi" w:cs="Arial"/>
                <w:szCs w:val="26"/>
              </w:rPr>
              <w:t>Modul im MAS I 9 Studiengang</w:t>
            </w:r>
          </w:p>
          <w:p w:rsidR="008929FC" w:rsidRPr="001D6838" w:rsidRDefault="008929FC" w:rsidP="008929FC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</w:tbl>
    <w:p w:rsidR="00C43EA0" w:rsidRPr="00C43EA0" w:rsidRDefault="00C43EA0" w:rsidP="00D774CF">
      <w:pPr>
        <w:pStyle w:val="berschrift2"/>
        <w:numPr>
          <w:ilvl w:val="0"/>
          <w:numId w:val="0"/>
        </w:numPr>
        <w:jc w:val="left"/>
      </w:pPr>
    </w:p>
    <w:sectPr w:rsidR="00C43EA0" w:rsidRPr="00C43EA0" w:rsidSect="004348B4">
      <w:footerReference w:type="default" r:id="rId8"/>
      <w:headerReference w:type="first" r:id="rId9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D6D" w:rsidRDefault="007E7D6D">
      <w:r>
        <w:separator/>
      </w:r>
    </w:p>
  </w:endnote>
  <w:endnote w:type="continuationSeparator" w:id="0">
    <w:p w:rsidR="007E7D6D" w:rsidRDefault="007E7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72" w:rsidRDefault="00411872" w:rsidP="00B40CA3">
    <w:pPr>
      <w:pStyle w:val="Fuzeile"/>
    </w:pPr>
    <w:r>
      <w:t>Andreas Stucki</w:t>
    </w:r>
    <w:r>
      <w:tab/>
    </w:r>
    <w:r w:rsidR="00DD6BFA">
      <w:t>Beruflicher Werdegang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D350B" w:rsidRPr="00AD350B">
      <w:rPr>
        <w:b/>
        <w:bCs/>
        <w:noProof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D350B" w:rsidRPr="00AD350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D6D" w:rsidRDefault="007E7D6D">
      <w:r>
        <w:separator/>
      </w:r>
    </w:p>
  </w:footnote>
  <w:footnote w:type="continuationSeparator" w:id="0">
    <w:p w:rsidR="007E7D6D" w:rsidRDefault="007E7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72" w:rsidRPr="002F2A08" w:rsidRDefault="00411872" w:rsidP="002F2A08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F112F"/>
    <w:multiLevelType w:val="hybridMultilevel"/>
    <w:tmpl w:val="2C1C85C8"/>
    <w:lvl w:ilvl="0" w:tplc="3BA486D0">
      <w:start w:val="2009"/>
      <w:numFmt w:val="bullet"/>
      <w:lvlText w:val="-"/>
      <w:lvlJc w:val="left"/>
      <w:pPr>
        <w:ind w:left="113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149D7AF3"/>
    <w:multiLevelType w:val="hybridMultilevel"/>
    <w:tmpl w:val="1F02F92E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03256"/>
    <w:multiLevelType w:val="hybridMultilevel"/>
    <w:tmpl w:val="12D4CC9E"/>
    <w:lvl w:ilvl="0" w:tplc="45368F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C19DF"/>
    <w:multiLevelType w:val="hybridMultilevel"/>
    <w:tmpl w:val="669E206A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A3A86"/>
    <w:multiLevelType w:val="hybridMultilevel"/>
    <w:tmpl w:val="E87C8748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63E6F70"/>
    <w:multiLevelType w:val="hybridMultilevel"/>
    <w:tmpl w:val="7862ED28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A18BE"/>
    <w:multiLevelType w:val="hybridMultilevel"/>
    <w:tmpl w:val="BB98512A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664BD"/>
    <w:multiLevelType w:val="hybridMultilevel"/>
    <w:tmpl w:val="511ABCEC"/>
    <w:lvl w:ilvl="0" w:tplc="45368F1E">
      <w:start w:val="2"/>
      <w:numFmt w:val="bullet"/>
      <w:lvlText w:val="-"/>
      <w:lvlJc w:val="left"/>
      <w:pPr>
        <w:ind w:left="540" w:hanging="360"/>
      </w:pPr>
      <w:rPr>
        <w:rFonts w:ascii="Calibri" w:eastAsia="Times New Roman" w:hAnsi="Calibri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74289"/>
    <w:multiLevelType w:val="hybridMultilevel"/>
    <w:tmpl w:val="C13224FE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B7950"/>
    <w:multiLevelType w:val="hybridMultilevel"/>
    <w:tmpl w:val="72CA30DE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A2277"/>
    <w:multiLevelType w:val="hybridMultilevel"/>
    <w:tmpl w:val="6B9E11C2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19"/>
  </w:num>
  <w:num w:numId="4">
    <w:abstractNumId w:val="2"/>
  </w:num>
  <w:num w:numId="5">
    <w:abstractNumId w:val="0"/>
  </w:num>
  <w:num w:numId="6">
    <w:abstractNumId w:val="15"/>
  </w:num>
  <w:num w:numId="7">
    <w:abstractNumId w:val="30"/>
  </w:num>
  <w:num w:numId="8">
    <w:abstractNumId w:val="1"/>
  </w:num>
  <w:num w:numId="9">
    <w:abstractNumId w:val="12"/>
  </w:num>
  <w:num w:numId="10">
    <w:abstractNumId w:val="21"/>
  </w:num>
  <w:num w:numId="11">
    <w:abstractNumId w:val="23"/>
  </w:num>
  <w:num w:numId="12">
    <w:abstractNumId w:val="31"/>
  </w:num>
  <w:num w:numId="13">
    <w:abstractNumId w:val="25"/>
  </w:num>
  <w:num w:numId="14">
    <w:abstractNumId w:val="22"/>
  </w:num>
  <w:num w:numId="15">
    <w:abstractNumId w:val="10"/>
  </w:num>
  <w:num w:numId="16">
    <w:abstractNumId w:val="27"/>
  </w:num>
  <w:num w:numId="17">
    <w:abstractNumId w:val="7"/>
  </w:num>
  <w:num w:numId="18">
    <w:abstractNumId w:val="6"/>
  </w:num>
  <w:num w:numId="19">
    <w:abstractNumId w:val="20"/>
  </w:num>
  <w:num w:numId="20">
    <w:abstractNumId w:val="3"/>
  </w:num>
  <w:num w:numId="21">
    <w:abstractNumId w:val="8"/>
  </w:num>
  <w:num w:numId="22">
    <w:abstractNumId w:val="11"/>
  </w:num>
  <w:num w:numId="23">
    <w:abstractNumId w:val="16"/>
  </w:num>
  <w:num w:numId="24">
    <w:abstractNumId w:val="18"/>
  </w:num>
  <w:num w:numId="25">
    <w:abstractNumId w:val="4"/>
  </w:num>
  <w:num w:numId="26">
    <w:abstractNumId w:val="14"/>
  </w:num>
  <w:num w:numId="27">
    <w:abstractNumId w:val="32"/>
  </w:num>
  <w:num w:numId="28">
    <w:abstractNumId w:val="13"/>
  </w:num>
  <w:num w:numId="29">
    <w:abstractNumId w:val="28"/>
  </w:num>
  <w:num w:numId="30">
    <w:abstractNumId w:val="26"/>
  </w:num>
  <w:num w:numId="31">
    <w:abstractNumId w:val="17"/>
  </w:num>
  <w:num w:numId="32">
    <w:abstractNumId w:val="5"/>
  </w:num>
  <w:num w:numId="3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303C1"/>
    <w:rsid w:val="0003428C"/>
    <w:rsid w:val="00036051"/>
    <w:rsid w:val="000370C2"/>
    <w:rsid w:val="0003771E"/>
    <w:rsid w:val="00044435"/>
    <w:rsid w:val="0005197C"/>
    <w:rsid w:val="0005243E"/>
    <w:rsid w:val="000544CD"/>
    <w:rsid w:val="00054830"/>
    <w:rsid w:val="00061FAD"/>
    <w:rsid w:val="00063258"/>
    <w:rsid w:val="0006361B"/>
    <w:rsid w:val="00065C03"/>
    <w:rsid w:val="000721A1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7157"/>
    <w:rsid w:val="000B3243"/>
    <w:rsid w:val="000B4DF3"/>
    <w:rsid w:val="000B5C1C"/>
    <w:rsid w:val="000B7EED"/>
    <w:rsid w:val="000C2F20"/>
    <w:rsid w:val="000C3CF7"/>
    <w:rsid w:val="000D0392"/>
    <w:rsid w:val="000D1822"/>
    <w:rsid w:val="000D20AF"/>
    <w:rsid w:val="000D5241"/>
    <w:rsid w:val="000D5B38"/>
    <w:rsid w:val="000E0AA2"/>
    <w:rsid w:val="000E1041"/>
    <w:rsid w:val="000E24B1"/>
    <w:rsid w:val="000F021E"/>
    <w:rsid w:val="000F380C"/>
    <w:rsid w:val="000F414C"/>
    <w:rsid w:val="00100D88"/>
    <w:rsid w:val="001026A8"/>
    <w:rsid w:val="00103B80"/>
    <w:rsid w:val="00111A8D"/>
    <w:rsid w:val="00114819"/>
    <w:rsid w:val="00114A61"/>
    <w:rsid w:val="00115532"/>
    <w:rsid w:val="00115D9A"/>
    <w:rsid w:val="00117DD8"/>
    <w:rsid w:val="00124951"/>
    <w:rsid w:val="001265EE"/>
    <w:rsid w:val="00130093"/>
    <w:rsid w:val="00130764"/>
    <w:rsid w:val="00131681"/>
    <w:rsid w:val="001321AF"/>
    <w:rsid w:val="00132CD1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60DB"/>
    <w:rsid w:val="00177BC4"/>
    <w:rsid w:val="00177BDB"/>
    <w:rsid w:val="00180BEE"/>
    <w:rsid w:val="00184752"/>
    <w:rsid w:val="00191CEE"/>
    <w:rsid w:val="00192E64"/>
    <w:rsid w:val="00192EE6"/>
    <w:rsid w:val="00192FE4"/>
    <w:rsid w:val="00193C24"/>
    <w:rsid w:val="001A04DF"/>
    <w:rsid w:val="001A1171"/>
    <w:rsid w:val="001A4FBB"/>
    <w:rsid w:val="001A54BA"/>
    <w:rsid w:val="001A574E"/>
    <w:rsid w:val="001A74B9"/>
    <w:rsid w:val="001B316B"/>
    <w:rsid w:val="001B33C1"/>
    <w:rsid w:val="001B3A27"/>
    <w:rsid w:val="001B3A61"/>
    <w:rsid w:val="001B6AE1"/>
    <w:rsid w:val="001B77A8"/>
    <w:rsid w:val="001C1278"/>
    <w:rsid w:val="001C3AFF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F10"/>
    <w:rsid w:val="001F153D"/>
    <w:rsid w:val="001F196F"/>
    <w:rsid w:val="001F1AF3"/>
    <w:rsid w:val="001F1E6E"/>
    <w:rsid w:val="001F3095"/>
    <w:rsid w:val="001F33AD"/>
    <w:rsid w:val="001F375B"/>
    <w:rsid w:val="001F4331"/>
    <w:rsid w:val="001F54B9"/>
    <w:rsid w:val="001F61C9"/>
    <w:rsid w:val="001F663D"/>
    <w:rsid w:val="001F6673"/>
    <w:rsid w:val="00205648"/>
    <w:rsid w:val="002067E6"/>
    <w:rsid w:val="002125EB"/>
    <w:rsid w:val="00213500"/>
    <w:rsid w:val="00214866"/>
    <w:rsid w:val="00214CF3"/>
    <w:rsid w:val="00217237"/>
    <w:rsid w:val="00221F24"/>
    <w:rsid w:val="0023283A"/>
    <w:rsid w:val="00232FFD"/>
    <w:rsid w:val="0023705E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1ABF"/>
    <w:rsid w:val="002641E1"/>
    <w:rsid w:val="002679F6"/>
    <w:rsid w:val="00271E0B"/>
    <w:rsid w:val="002733AA"/>
    <w:rsid w:val="002739EB"/>
    <w:rsid w:val="002765CA"/>
    <w:rsid w:val="00284328"/>
    <w:rsid w:val="002864D9"/>
    <w:rsid w:val="00290CE1"/>
    <w:rsid w:val="00296390"/>
    <w:rsid w:val="002A025A"/>
    <w:rsid w:val="002A086D"/>
    <w:rsid w:val="002B0710"/>
    <w:rsid w:val="002B1348"/>
    <w:rsid w:val="002B55B8"/>
    <w:rsid w:val="002B774E"/>
    <w:rsid w:val="002C068C"/>
    <w:rsid w:val="002C29DC"/>
    <w:rsid w:val="002C4C7D"/>
    <w:rsid w:val="002C69FD"/>
    <w:rsid w:val="002D1B89"/>
    <w:rsid w:val="002D301A"/>
    <w:rsid w:val="002D4003"/>
    <w:rsid w:val="002D4567"/>
    <w:rsid w:val="002D5C7E"/>
    <w:rsid w:val="002D6AD8"/>
    <w:rsid w:val="002D7DC7"/>
    <w:rsid w:val="002E2AF0"/>
    <w:rsid w:val="002E3AFB"/>
    <w:rsid w:val="002E6C7C"/>
    <w:rsid w:val="002F16F3"/>
    <w:rsid w:val="002F2A08"/>
    <w:rsid w:val="002F5BFB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3715"/>
    <w:rsid w:val="00385C00"/>
    <w:rsid w:val="00386907"/>
    <w:rsid w:val="00390E40"/>
    <w:rsid w:val="00394D57"/>
    <w:rsid w:val="003964B6"/>
    <w:rsid w:val="00396EE9"/>
    <w:rsid w:val="003A0AC8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4C6E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5F69"/>
    <w:rsid w:val="00416204"/>
    <w:rsid w:val="00422A26"/>
    <w:rsid w:val="004272E2"/>
    <w:rsid w:val="004316A6"/>
    <w:rsid w:val="00433288"/>
    <w:rsid w:val="004348B4"/>
    <w:rsid w:val="004351C6"/>
    <w:rsid w:val="00435D3F"/>
    <w:rsid w:val="00447811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3B58"/>
    <w:rsid w:val="004C5E5C"/>
    <w:rsid w:val="004C65C8"/>
    <w:rsid w:val="004C6854"/>
    <w:rsid w:val="004C7888"/>
    <w:rsid w:val="004D3DC8"/>
    <w:rsid w:val="004D526A"/>
    <w:rsid w:val="004D54F8"/>
    <w:rsid w:val="004D6812"/>
    <w:rsid w:val="004E0F6D"/>
    <w:rsid w:val="004F1F4C"/>
    <w:rsid w:val="004F4171"/>
    <w:rsid w:val="004F64F7"/>
    <w:rsid w:val="004F7912"/>
    <w:rsid w:val="00500DD7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60B47"/>
    <w:rsid w:val="00564549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D1059"/>
    <w:rsid w:val="005D1A78"/>
    <w:rsid w:val="005D1C35"/>
    <w:rsid w:val="005D2E8A"/>
    <w:rsid w:val="005D3E51"/>
    <w:rsid w:val="005D41E4"/>
    <w:rsid w:val="005D4CCA"/>
    <w:rsid w:val="005E058F"/>
    <w:rsid w:val="005E659D"/>
    <w:rsid w:val="005E7C60"/>
    <w:rsid w:val="005F1C86"/>
    <w:rsid w:val="005F40B4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2E68"/>
    <w:rsid w:val="006C3B67"/>
    <w:rsid w:val="006C4131"/>
    <w:rsid w:val="006C4644"/>
    <w:rsid w:val="006D3FA6"/>
    <w:rsid w:val="006D4F89"/>
    <w:rsid w:val="006D6888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52AB"/>
    <w:rsid w:val="00725B7C"/>
    <w:rsid w:val="0072668D"/>
    <w:rsid w:val="007267A7"/>
    <w:rsid w:val="007303B6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568E"/>
    <w:rsid w:val="007E5973"/>
    <w:rsid w:val="007E5E59"/>
    <w:rsid w:val="007E6926"/>
    <w:rsid w:val="007E7D6D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F63"/>
    <w:rsid w:val="00834B8F"/>
    <w:rsid w:val="008350C4"/>
    <w:rsid w:val="0083627C"/>
    <w:rsid w:val="00837C17"/>
    <w:rsid w:val="00845EBB"/>
    <w:rsid w:val="008660C5"/>
    <w:rsid w:val="00866C2D"/>
    <w:rsid w:val="008746EF"/>
    <w:rsid w:val="008759E9"/>
    <w:rsid w:val="00881A32"/>
    <w:rsid w:val="008831E6"/>
    <w:rsid w:val="00883CCC"/>
    <w:rsid w:val="00885DF7"/>
    <w:rsid w:val="00887D68"/>
    <w:rsid w:val="00891863"/>
    <w:rsid w:val="008918CD"/>
    <w:rsid w:val="008929FC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47D6"/>
    <w:rsid w:val="008E52E8"/>
    <w:rsid w:val="008E5F99"/>
    <w:rsid w:val="008F2962"/>
    <w:rsid w:val="008F5626"/>
    <w:rsid w:val="008F7464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22EC"/>
    <w:rsid w:val="00943396"/>
    <w:rsid w:val="00956E92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F24"/>
    <w:rsid w:val="009E63AC"/>
    <w:rsid w:val="009E7C8C"/>
    <w:rsid w:val="009F0DE7"/>
    <w:rsid w:val="009F0E34"/>
    <w:rsid w:val="009F23C0"/>
    <w:rsid w:val="009F4932"/>
    <w:rsid w:val="00A022AD"/>
    <w:rsid w:val="00A057EC"/>
    <w:rsid w:val="00A059B2"/>
    <w:rsid w:val="00A06566"/>
    <w:rsid w:val="00A06AFE"/>
    <w:rsid w:val="00A10F42"/>
    <w:rsid w:val="00A11BC9"/>
    <w:rsid w:val="00A12E9C"/>
    <w:rsid w:val="00A130B0"/>
    <w:rsid w:val="00A15C7D"/>
    <w:rsid w:val="00A25782"/>
    <w:rsid w:val="00A27752"/>
    <w:rsid w:val="00A30C2B"/>
    <w:rsid w:val="00A37A3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6841"/>
    <w:rsid w:val="00A66AF0"/>
    <w:rsid w:val="00A714EE"/>
    <w:rsid w:val="00A73FBE"/>
    <w:rsid w:val="00A75510"/>
    <w:rsid w:val="00A77AE1"/>
    <w:rsid w:val="00A81F55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A7959"/>
    <w:rsid w:val="00AB1C8A"/>
    <w:rsid w:val="00AB5CCA"/>
    <w:rsid w:val="00AC1610"/>
    <w:rsid w:val="00AC3BB5"/>
    <w:rsid w:val="00AD06D1"/>
    <w:rsid w:val="00AD322F"/>
    <w:rsid w:val="00AD350B"/>
    <w:rsid w:val="00AE485F"/>
    <w:rsid w:val="00AF0F8F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46"/>
    <w:rsid w:val="00B27B3B"/>
    <w:rsid w:val="00B31F5D"/>
    <w:rsid w:val="00B370F2"/>
    <w:rsid w:val="00B40CA3"/>
    <w:rsid w:val="00B43D56"/>
    <w:rsid w:val="00B44E68"/>
    <w:rsid w:val="00B524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B56E3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C80"/>
    <w:rsid w:val="00C374FE"/>
    <w:rsid w:val="00C43DCC"/>
    <w:rsid w:val="00C43EA0"/>
    <w:rsid w:val="00C44BFF"/>
    <w:rsid w:val="00C476A2"/>
    <w:rsid w:val="00C479B8"/>
    <w:rsid w:val="00C51A0E"/>
    <w:rsid w:val="00C528C0"/>
    <w:rsid w:val="00C52AAA"/>
    <w:rsid w:val="00C54CBE"/>
    <w:rsid w:val="00C604D6"/>
    <w:rsid w:val="00C61080"/>
    <w:rsid w:val="00C61CCE"/>
    <w:rsid w:val="00C62714"/>
    <w:rsid w:val="00C63F05"/>
    <w:rsid w:val="00C652F0"/>
    <w:rsid w:val="00C653D4"/>
    <w:rsid w:val="00C66AAF"/>
    <w:rsid w:val="00C67477"/>
    <w:rsid w:val="00C7160B"/>
    <w:rsid w:val="00C7334A"/>
    <w:rsid w:val="00C740EB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FA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14A23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ACC"/>
    <w:rsid w:val="00D62223"/>
    <w:rsid w:val="00D62446"/>
    <w:rsid w:val="00D6373B"/>
    <w:rsid w:val="00D74513"/>
    <w:rsid w:val="00D774CF"/>
    <w:rsid w:val="00D774F9"/>
    <w:rsid w:val="00D77C2A"/>
    <w:rsid w:val="00D8021F"/>
    <w:rsid w:val="00D8086D"/>
    <w:rsid w:val="00D822E6"/>
    <w:rsid w:val="00D842B2"/>
    <w:rsid w:val="00D86160"/>
    <w:rsid w:val="00D86433"/>
    <w:rsid w:val="00D93F57"/>
    <w:rsid w:val="00DA70AD"/>
    <w:rsid w:val="00DB0AC4"/>
    <w:rsid w:val="00DB314D"/>
    <w:rsid w:val="00DB5B28"/>
    <w:rsid w:val="00DB7E94"/>
    <w:rsid w:val="00DD0B4F"/>
    <w:rsid w:val="00DD15C2"/>
    <w:rsid w:val="00DD619A"/>
    <w:rsid w:val="00DD655B"/>
    <w:rsid w:val="00DD6BFA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798F"/>
    <w:rsid w:val="00E50A0F"/>
    <w:rsid w:val="00E56AE4"/>
    <w:rsid w:val="00E5759B"/>
    <w:rsid w:val="00E60099"/>
    <w:rsid w:val="00E619C0"/>
    <w:rsid w:val="00E63AD0"/>
    <w:rsid w:val="00E6653D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5020"/>
    <w:rsid w:val="00EC524B"/>
    <w:rsid w:val="00EC74C5"/>
    <w:rsid w:val="00ED011B"/>
    <w:rsid w:val="00ED4410"/>
    <w:rsid w:val="00ED4D00"/>
    <w:rsid w:val="00ED6A17"/>
    <w:rsid w:val="00ED6EEC"/>
    <w:rsid w:val="00ED7381"/>
    <w:rsid w:val="00EE07CA"/>
    <w:rsid w:val="00EE3559"/>
    <w:rsid w:val="00EE519C"/>
    <w:rsid w:val="00EE538D"/>
    <w:rsid w:val="00EE55CF"/>
    <w:rsid w:val="00EE6ACD"/>
    <w:rsid w:val="00EF0E12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46DD"/>
    <w:rsid w:val="00F26A60"/>
    <w:rsid w:val="00F30400"/>
    <w:rsid w:val="00F32232"/>
    <w:rsid w:val="00F34BB0"/>
    <w:rsid w:val="00F34ED1"/>
    <w:rsid w:val="00F356AA"/>
    <w:rsid w:val="00F35960"/>
    <w:rsid w:val="00F40443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2005"/>
    <w:rsid w:val="00FE2A02"/>
    <w:rsid w:val="00FE51CE"/>
    <w:rsid w:val="00FE545D"/>
    <w:rsid w:val="00FE7B30"/>
    <w:rsid w:val="00FF3588"/>
    <w:rsid w:val="00FF39D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D2A37A5"/>
  <w15:docId w15:val="{2C45DCC5-424A-43FB-BBC8-A4E03A27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E964D3"/>
    <w:pPr>
      <w:spacing w:after="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FD08DA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einzug"/>
    <w:link w:val="berschrift2Zchn"/>
    <w:qFormat/>
    <w:rsid w:val="00FD08DA"/>
    <w:pPr>
      <w:numPr>
        <w:ilvl w:val="1"/>
      </w:numPr>
      <w:tabs>
        <w:tab w:val="clear" w:pos="576"/>
      </w:tabs>
      <w:spacing w:after="60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einzug"/>
    <w:qFormat/>
    <w:rsid w:val="00FD08DA"/>
    <w:pPr>
      <w:numPr>
        <w:ilvl w:val="2"/>
      </w:numPr>
      <w:outlineLvl w:val="2"/>
    </w:pPr>
    <w:rPr>
      <w:sz w:val="22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20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 w:val="20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 w:val="20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 w:val="20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 w:val="20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FD08DA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FD08DA"/>
    <w:rPr>
      <w:rFonts w:ascii="Arial" w:hAnsi="Arial"/>
      <w:b/>
      <w:color w:val="17365D" w:themeColor="text2" w:themeShade="BF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 w:val="20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styleId="TabellemithellemGitternetz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  <w:sz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 w:val="20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sz w:val="20"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sz w:val="20"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 w:val="20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  <w:style w:type="table" w:customStyle="1" w:styleId="Tabellenraster1">
    <w:name w:val="Tabellenraster1"/>
    <w:basedOn w:val="NormaleTabelle"/>
    <w:next w:val="Tabellenraster"/>
    <w:uiPriority w:val="59"/>
    <w:rsid w:val="000F021E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Mar10</b:Tag>
    <b:SourceType>ElectronicSource</b:SourceType>
    <b:Guid>{879C7A40-8C94-4380-AAD1-90A29A068D8E}</b:Guid>
    <b:Title>PG_Info_Hardware</b:Title>
    <b:Year>2010</b:Year>
    <b:City>Haag</b:City>
    <b:Month>04</b:Month>
    <b:Day>03</b:Day>
    <b:Author>
      <b:Author>
        <b:NameList>
          <b:Person>
            <b:Last>Leo</b:Last>
            <b:First>Marugg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9FB6705-0288-4C9B-8371-1212BF31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2</Pages>
  <Words>399</Words>
  <Characters>2516</Characters>
  <Application>Microsoft Office Word</Application>
  <DocSecurity>0</DocSecurity>
  <Lines>20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2910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2</cp:revision>
  <cp:lastPrinted>2017-02-27T05:32:00Z</cp:lastPrinted>
  <dcterms:created xsi:type="dcterms:W3CDTF">2017-02-27T05:33:00Z</dcterms:created>
  <dcterms:modified xsi:type="dcterms:W3CDTF">2017-02-27T05:33:00Z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