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529EF0" w14:textId="4202FA0D" w:rsidR="000062EE" w:rsidRPr="005A2C45" w:rsidRDefault="00380F60" w:rsidP="000062EE">
      <w:pPr>
        <w:jc w:val="right"/>
      </w:pPr>
      <w:bookmarkStart w:id="0" w:name="_MON_1439368785"/>
      <w:bookmarkStart w:id="1" w:name="_MON_1555246536"/>
      <w:bookmarkEnd w:id="0"/>
      <w:bookmarkEnd w:id="1"/>
      <w:r>
        <w:rPr>
          <w:noProof/>
          <w:lang w:val="de-DE" w:eastAsia="de-DE" w:bidi="ar-SA"/>
        </w:rPr>
        <w:drawing>
          <wp:inline distT="0" distB="0" distL="0" distR="0" wp14:anchorId="431D5986" wp14:editId="70066FFC">
            <wp:extent cx="5756910" cy="8839200"/>
            <wp:effectExtent l="0" t="0" r="0" b="0"/>
            <wp:docPr id="1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6910" cy="8839200"/>
                    </a:xfrm>
                    <a:prstGeom prst="rect">
                      <a:avLst/>
                    </a:prstGeom>
                    <a:noFill/>
                    <a:ln>
                      <a:noFill/>
                    </a:ln>
                  </pic:spPr>
                </pic:pic>
              </a:graphicData>
            </a:graphic>
          </wp:inline>
        </w:drawing>
      </w:r>
    </w:p>
    <w:p w14:paraId="0F99FFB9" w14:textId="77777777" w:rsidR="00632D41" w:rsidRDefault="00632D41">
      <w:pPr>
        <w:spacing w:before="0" w:after="200" w:line="276" w:lineRule="auto"/>
        <w:jc w:val="left"/>
        <w:rPr>
          <w:rStyle w:val="Fett"/>
          <w:sz w:val="32"/>
          <w:szCs w:val="32"/>
        </w:rPr>
        <w:sectPr w:rsidR="00632D41" w:rsidSect="0030228F">
          <w:footerReference w:type="default" r:id="rId9"/>
          <w:headerReference w:type="first" r:id="rId10"/>
          <w:footerReference w:type="first" r:id="rId11"/>
          <w:type w:val="continuous"/>
          <w:pgSz w:w="11906" w:h="16838" w:code="9"/>
          <w:pgMar w:top="1418" w:right="1418" w:bottom="1134" w:left="1418" w:header="851" w:footer="567" w:gutter="0"/>
          <w:paperSrc w:first="7" w:other="7"/>
          <w:cols w:space="720"/>
          <w:titlePg/>
          <w:docGrid w:linePitch="299"/>
        </w:sectPr>
      </w:pPr>
    </w:p>
    <w:p w14:paraId="52E4A6C7" w14:textId="3A2098FD" w:rsidR="00051949" w:rsidRDefault="00051949">
      <w:pPr>
        <w:spacing w:before="0" w:after="200" w:line="276" w:lineRule="auto"/>
        <w:jc w:val="left"/>
        <w:rPr>
          <w:rStyle w:val="Fett"/>
          <w:sz w:val="32"/>
          <w:szCs w:val="32"/>
        </w:rPr>
      </w:pPr>
      <w:r w:rsidRPr="00051949">
        <w:rPr>
          <w:rStyle w:val="Fett"/>
          <w:sz w:val="32"/>
          <w:szCs w:val="32"/>
        </w:rPr>
        <w:lastRenderedPageBreak/>
        <w:t>Management Summary</w:t>
      </w:r>
    </w:p>
    <w:p w14:paraId="606E614D" w14:textId="77777777" w:rsidR="007B6385" w:rsidRDefault="007B6385" w:rsidP="007B6385">
      <w:pPr>
        <w:rPr>
          <w:lang w:val="en-US"/>
        </w:rPr>
      </w:pPr>
    </w:p>
    <w:p w14:paraId="0597A6A9" w14:textId="77777777" w:rsidR="007B6385" w:rsidRDefault="007B6385" w:rsidP="007B6385">
      <w:pPr>
        <w:rPr>
          <w:lang w:val="en-US"/>
        </w:rPr>
      </w:pPr>
      <w:r>
        <w:rPr>
          <w:lang w:val="en-US"/>
        </w:rPr>
        <w:t>This thesis is concerned with the topic of software quality and testing. The aim of my work is to test the in-house developed firmware for our pressure valves. There is an imbalance of work force of 4 to 1 in the field of software development versus software quality control in the company VAT. It is therefore of paramount importance to develop more tests, which can verify the correct working of the firmware in a fully automated procedure without the need of user inputs. For this purpose, it is not enough to extend the current tests with a few more, but rather a new testing framework is required which can handle a large amount of functional and unit tests and which allows to easily add tests for upcoming functionality in the firmware.</w:t>
      </w:r>
    </w:p>
    <w:p w14:paraId="25E15326" w14:textId="77777777" w:rsidR="007B6385" w:rsidRDefault="007B6385" w:rsidP="007B6385">
      <w:pPr>
        <w:rPr>
          <w:lang w:val="en-US"/>
        </w:rPr>
      </w:pPr>
      <w:r>
        <w:rPr>
          <w:lang w:val="en-US"/>
        </w:rPr>
        <w:t>The specific aim of this work is to simplify and improve the evaluation of test results which are generated by the improved TTIC2. The TTIC2 allows a user to specify a suite of tests which are then executed. Moreover, a data provenance concept is required to store test results for later analysis. Due to the amount and size of the tests, the testing framework is required to support distributed execution of tests on different workstations. To achieve these goals, a database is needed to store all the test results and a front-end called ETIC2 is developed for displaying the test information.</w:t>
      </w:r>
    </w:p>
    <w:p w14:paraId="503FA3A8" w14:textId="77777777" w:rsidR="007B6385" w:rsidRDefault="007B6385" w:rsidP="007B6385">
      <w:pPr>
        <w:rPr>
          <w:lang w:val="en-US"/>
        </w:rPr>
      </w:pPr>
      <w:r>
        <w:rPr>
          <w:lang w:val="en-US"/>
        </w:rPr>
        <w:t>This thesis provides solutions for the following 4 main goals:</w:t>
      </w:r>
    </w:p>
    <w:p w14:paraId="34764F7B" w14:textId="77777777" w:rsidR="007B6385" w:rsidRDefault="007B6385" w:rsidP="007B6385">
      <w:pPr>
        <w:pStyle w:val="Listenabsatz"/>
        <w:numPr>
          <w:ilvl w:val="0"/>
          <w:numId w:val="33"/>
        </w:numPr>
        <w:rPr>
          <w:lang w:val="en-US"/>
        </w:rPr>
      </w:pPr>
      <w:r>
        <w:rPr>
          <w:lang w:val="en-US"/>
        </w:rPr>
        <w:t>The front-end ETIC2 requires a simple and stable user interface which allows for fast evaluation of test results and which provides a summary of all failing tests in a test collection.</w:t>
      </w:r>
    </w:p>
    <w:p w14:paraId="39D3E74B" w14:textId="77777777" w:rsidR="007B6385" w:rsidRDefault="007B6385" w:rsidP="007B6385">
      <w:pPr>
        <w:pStyle w:val="Listenabsatz"/>
        <w:numPr>
          <w:ilvl w:val="0"/>
          <w:numId w:val="33"/>
        </w:numPr>
        <w:rPr>
          <w:lang w:val="en-US"/>
        </w:rPr>
      </w:pPr>
      <w:r>
        <w:rPr>
          <w:lang w:val="en-US"/>
        </w:rPr>
        <w:t>ETIC2 should contain an advanced search functionality to quickly find error messages.</w:t>
      </w:r>
    </w:p>
    <w:p w14:paraId="115CF846" w14:textId="77777777" w:rsidR="007B6385" w:rsidRDefault="007B6385" w:rsidP="007B6385">
      <w:pPr>
        <w:pStyle w:val="Listenabsatz"/>
        <w:numPr>
          <w:ilvl w:val="0"/>
          <w:numId w:val="33"/>
        </w:numPr>
        <w:rPr>
          <w:lang w:val="en-US"/>
        </w:rPr>
      </w:pPr>
      <w:r>
        <w:rPr>
          <w:lang w:val="en-US"/>
        </w:rPr>
        <w:t>An export functionality is import for the test results.</w:t>
      </w:r>
    </w:p>
    <w:p w14:paraId="36AD489B" w14:textId="77777777" w:rsidR="007B6385" w:rsidRDefault="007B6385" w:rsidP="007B6385">
      <w:pPr>
        <w:pStyle w:val="Listenabsatz"/>
        <w:numPr>
          <w:ilvl w:val="0"/>
          <w:numId w:val="33"/>
        </w:numPr>
        <w:rPr>
          <w:lang w:val="en-US"/>
        </w:rPr>
      </w:pPr>
      <w:r>
        <w:rPr>
          <w:lang w:val="en-US"/>
        </w:rPr>
        <w:t xml:space="preserve">The initial state is only allowed to be defined by previous entries in the </w:t>
      </w:r>
      <w:proofErr w:type="spellStart"/>
      <w:r>
        <w:rPr>
          <w:lang w:val="en-US"/>
        </w:rPr>
        <w:t>SoftwareVersionsDatabase</w:t>
      </w:r>
      <w:proofErr w:type="spellEnd"/>
    </w:p>
    <w:p w14:paraId="30C73E79" w14:textId="77777777" w:rsidR="007B6385" w:rsidRDefault="007B6385" w:rsidP="007B6385">
      <w:pPr>
        <w:rPr>
          <w:lang w:val="en-US"/>
        </w:rPr>
      </w:pPr>
      <w:r>
        <w:rPr>
          <w:lang w:val="en-US"/>
        </w:rPr>
        <w:t xml:space="preserve">A step-by-step procedure was used to achieve the above-mentioned goals for the testing framework. In a first step, the existing </w:t>
      </w:r>
      <w:proofErr w:type="spellStart"/>
      <w:r>
        <w:rPr>
          <w:lang w:val="en-US"/>
        </w:rPr>
        <w:t>SoftwareVersionsDatabase</w:t>
      </w:r>
      <w:proofErr w:type="spellEnd"/>
      <w:r>
        <w:rPr>
          <w:lang w:val="en-US"/>
        </w:rPr>
        <w:t>, which previously only stored information about the firmware, has been extended such that test results, test information, and hardware requirements for the tests can be saved as well. The test information and hardware requirements first need to be inserted into the individual tests in the database before they can be used by the TTIC2. The obtained test results are now saved in the database which can later be analyzed using the newly developed ETIC2 user interface.</w:t>
      </w:r>
    </w:p>
    <w:p w14:paraId="0AFDC0D3" w14:textId="77777777" w:rsidR="007C15B6" w:rsidRDefault="007B6385" w:rsidP="007C15B6">
      <w:pPr>
        <w:rPr>
          <w:lang w:val="en-US"/>
        </w:rPr>
      </w:pPr>
      <w:r>
        <w:rPr>
          <w:lang w:val="en-US"/>
        </w:rPr>
        <w:t xml:space="preserve">All the goals of this thesis have been successfully achieved. The initial state was defined by the already in use firmware, customer specific settings, and the previous test collection. The design of the </w:t>
      </w:r>
      <w:proofErr w:type="spellStart"/>
      <w:r>
        <w:rPr>
          <w:lang w:val="en-US"/>
        </w:rPr>
        <w:t>SoftwareVersionsDatabase</w:t>
      </w:r>
      <w:proofErr w:type="spellEnd"/>
      <w:r>
        <w:rPr>
          <w:lang w:val="en-US"/>
        </w:rPr>
        <w:t xml:space="preserve"> does not allow empty entries but only references to other tables are valid entries. The developed ETIC2 user interface allows a user to choose between three different views of the test results for evaluation: Firstly, test results can be sorted hierarchical according to the used firmware version or secondly, they can be sorted by the different hardware (valves) used in the test. Thirdly, the error messages along with the used firmware as well as hardware can be listed. This view also contains an advanced search functionality over all fields. All these three views of the test data can be easily exported to either PDF or directly printed out.</w:t>
      </w:r>
    </w:p>
    <w:p w14:paraId="6932609C" w14:textId="16B8BDFF" w:rsidR="00894837" w:rsidRDefault="00894837">
      <w:pPr>
        <w:spacing w:before="0" w:after="200" w:line="276" w:lineRule="auto"/>
        <w:jc w:val="left"/>
        <w:rPr>
          <w:b/>
          <w:lang w:val="de-DE"/>
        </w:rPr>
        <w:sectPr w:rsidR="00894837" w:rsidSect="007C15B6">
          <w:headerReference w:type="default" r:id="rId12"/>
          <w:footerReference w:type="default" r:id="rId13"/>
          <w:headerReference w:type="first" r:id="rId14"/>
          <w:footerReference w:type="first" r:id="rId15"/>
          <w:pgSz w:w="11906" w:h="16838" w:code="9"/>
          <w:pgMar w:top="1418" w:right="1418" w:bottom="1134" w:left="1418" w:header="851" w:footer="567" w:gutter="0"/>
          <w:paperSrc w:first="7" w:other="7"/>
          <w:pgNumType w:fmt="lowerRoman" w:start="1"/>
          <w:cols w:space="720"/>
          <w:titlePg/>
          <w:docGrid w:linePitch="299"/>
        </w:sectPr>
      </w:pPr>
    </w:p>
    <w:sdt>
      <w:sdtPr>
        <w:rPr>
          <w:rFonts w:eastAsiaTheme="minorEastAsia" w:cstheme="minorBidi"/>
          <w:b w:val="0"/>
          <w:color w:val="auto"/>
          <w:sz w:val="22"/>
          <w:szCs w:val="22"/>
          <w:lang w:val="de-DE" w:eastAsia="en-US" w:bidi="th-TH"/>
        </w:rPr>
        <w:id w:val="1580866721"/>
        <w:docPartObj>
          <w:docPartGallery w:val="Table of Contents"/>
          <w:docPartUnique/>
        </w:docPartObj>
      </w:sdtPr>
      <w:sdtEndPr>
        <w:rPr>
          <w:bCs/>
        </w:rPr>
      </w:sdtEndPr>
      <w:sdtContent>
        <w:p w14:paraId="3825FC6E" w14:textId="5287643C" w:rsidR="00894837" w:rsidRDefault="00894837">
          <w:pPr>
            <w:pStyle w:val="Inhaltsverzeichnisberschrift"/>
          </w:pPr>
          <w:r>
            <w:rPr>
              <w:lang w:val="de-DE"/>
            </w:rPr>
            <w:t>Inhalt</w:t>
          </w:r>
        </w:p>
        <w:p w14:paraId="04F17175" w14:textId="0E783CDD" w:rsidR="00AD5AE5" w:rsidRDefault="00894837">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r>
            <w:fldChar w:fldCharType="begin"/>
          </w:r>
          <w:r>
            <w:instrText xml:space="preserve"> TOC \o "1-3" \h \z \u </w:instrText>
          </w:r>
          <w:r>
            <w:fldChar w:fldCharType="separate"/>
          </w:r>
          <w:hyperlink w:anchor="_Toc491948060" w:history="1">
            <w:r w:rsidR="00AD5AE5" w:rsidRPr="00A647AE">
              <w:rPr>
                <w:rStyle w:val="Hyperlink"/>
                <w:noProof/>
                <w:lang w:val="en-US"/>
              </w:rPr>
              <w:t>1</w:t>
            </w:r>
            <w:r w:rsidR="00AD5AE5">
              <w:rPr>
                <w:rFonts w:asciiTheme="minorHAnsi" w:eastAsiaTheme="minorEastAsia" w:hAnsiTheme="minorHAnsi" w:cstheme="minorBidi"/>
                <w:b w:val="0"/>
                <w:bCs w:val="0"/>
                <w:caps w:val="0"/>
                <w:noProof/>
                <w:szCs w:val="22"/>
                <w:lang w:eastAsia="de-CH"/>
              </w:rPr>
              <w:tab/>
            </w:r>
            <w:r w:rsidR="00AD5AE5" w:rsidRPr="00A647AE">
              <w:rPr>
                <w:rStyle w:val="Hyperlink"/>
                <w:noProof/>
              </w:rPr>
              <w:t>Einleitung</w:t>
            </w:r>
            <w:r w:rsidR="00AD5AE5">
              <w:rPr>
                <w:noProof/>
                <w:webHidden/>
              </w:rPr>
              <w:tab/>
            </w:r>
            <w:r w:rsidR="00AD5AE5">
              <w:rPr>
                <w:noProof/>
                <w:webHidden/>
              </w:rPr>
              <w:fldChar w:fldCharType="begin"/>
            </w:r>
            <w:r w:rsidR="00AD5AE5">
              <w:rPr>
                <w:noProof/>
                <w:webHidden/>
              </w:rPr>
              <w:instrText xml:space="preserve"> PAGEREF _Toc491948060 \h </w:instrText>
            </w:r>
            <w:r w:rsidR="00AD5AE5">
              <w:rPr>
                <w:noProof/>
                <w:webHidden/>
              </w:rPr>
            </w:r>
            <w:r w:rsidR="00AD5AE5">
              <w:rPr>
                <w:noProof/>
                <w:webHidden/>
              </w:rPr>
              <w:fldChar w:fldCharType="separate"/>
            </w:r>
            <w:r w:rsidR="00AD5AE5">
              <w:rPr>
                <w:noProof/>
                <w:webHidden/>
              </w:rPr>
              <w:t>1</w:t>
            </w:r>
            <w:r w:rsidR="00AD5AE5">
              <w:rPr>
                <w:noProof/>
                <w:webHidden/>
              </w:rPr>
              <w:fldChar w:fldCharType="end"/>
            </w:r>
          </w:hyperlink>
        </w:p>
        <w:p w14:paraId="3D9A4EE6" w14:textId="79CC8FA6" w:rsidR="00AD5AE5" w:rsidRDefault="00AD5AE5">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48061" w:history="1">
            <w:r w:rsidRPr="00A647AE">
              <w:rPr>
                <w:rStyle w:val="Hyperlink"/>
                <w:noProof/>
                <w:lang w:val="en-US"/>
              </w:rPr>
              <w:t>2</w:t>
            </w:r>
            <w:r>
              <w:rPr>
                <w:rFonts w:asciiTheme="minorHAnsi" w:eastAsiaTheme="minorEastAsia" w:hAnsiTheme="minorHAnsi" w:cstheme="minorBidi"/>
                <w:b w:val="0"/>
                <w:bCs w:val="0"/>
                <w:caps w:val="0"/>
                <w:noProof/>
                <w:szCs w:val="22"/>
                <w:lang w:eastAsia="de-CH"/>
              </w:rPr>
              <w:tab/>
            </w:r>
            <w:r w:rsidRPr="00A647AE">
              <w:rPr>
                <w:rStyle w:val="Hyperlink"/>
                <w:noProof/>
              </w:rPr>
              <w:t>Grundlagen</w:t>
            </w:r>
            <w:r>
              <w:rPr>
                <w:noProof/>
                <w:webHidden/>
              </w:rPr>
              <w:tab/>
            </w:r>
            <w:r>
              <w:rPr>
                <w:noProof/>
                <w:webHidden/>
              </w:rPr>
              <w:fldChar w:fldCharType="begin"/>
            </w:r>
            <w:r>
              <w:rPr>
                <w:noProof/>
                <w:webHidden/>
              </w:rPr>
              <w:instrText xml:space="preserve"> PAGEREF _Toc491948061 \h </w:instrText>
            </w:r>
            <w:r>
              <w:rPr>
                <w:noProof/>
                <w:webHidden/>
              </w:rPr>
            </w:r>
            <w:r>
              <w:rPr>
                <w:noProof/>
                <w:webHidden/>
              </w:rPr>
              <w:fldChar w:fldCharType="separate"/>
            </w:r>
            <w:r>
              <w:rPr>
                <w:noProof/>
                <w:webHidden/>
              </w:rPr>
              <w:t>2</w:t>
            </w:r>
            <w:r>
              <w:rPr>
                <w:noProof/>
                <w:webHidden/>
              </w:rPr>
              <w:fldChar w:fldCharType="end"/>
            </w:r>
          </w:hyperlink>
        </w:p>
        <w:p w14:paraId="63D1ACA3" w14:textId="4929E2E2" w:rsidR="00AD5AE5" w:rsidRDefault="00AD5AE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8062" w:history="1">
            <w:r w:rsidRPr="00A647AE">
              <w:rPr>
                <w:rStyle w:val="Hyperlink"/>
                <w:noProof/>
              </w:rPr>
              <w:t>2.1</w:t>
            </w:r>
            <w:r>
              <w:rPr>
                <w:rFonts w:asciiTheme="minorHAnsi" w:eastAsiaTheme="minorEastAsia" w:hAnsiTheme="minorHAnsi" w:cstheme="minorBidi"/>
                <w:smallCaps w:val="0"/>
                <w:noProof/>
                <w:szCs w:val="22"/>
                <w:lang w:eastAsia="de-CH"/>
              </w:rPr>
              <w:tab/>
            </w:r>
            <w:r w:rsidRPr="00A647AE">
              <w:rPr>
                <w:rStyle w:val="Hyperlink"/>
                <w:noProof/>
              </w:rPr>
              <w:t>Situation</w:t>
            </w:r>
            <w:r>
              <w:rPr>
                <w:noProof/>
                <w:webHidden/>
              </w:rPr>
              <w:tab/>
            </w:r>
            <w:r>
              <w:rPr>
                <w:noProof/>
                <w:webHidden/>
              </w:rPr>
              <w:fldChar w:fldCharType="begin"/>
            </w:r>
            <w:r>
              <w:rPr>
                <w:noProof/>
                <w:webHidden/>
              </w:rPr>
              <w:instrText xml:space="preserve"> PAGEREF _Toc491948062 \h </w:instrText>
            </w:r>
            <w:r>
              <w:rPr>
                <w:noProof/>
                <w:webHidden/>
              </w:rPr>
            </w:r>
            <w:r>
              <w:rPr>
                <w:noProof/>
                <w:webHidden/>
              </w:rPr>
              <w:fldChar w:fldCharType="separate"/>
            </w:r>
            <w:r>
              <w:rPr>
                <w:noProof/>
                <w:webHidden/>
              </w:rPr>
              <w:t>2</w:t>
            </w:r>
            <w:r>
              <w:rPr>
                <w:noProof/>
                <w:webHidden/>
              </w:rPr>
              <w:fldChar w:fldCharType="end"/>
            </w:r>
          </w:hyperlink>
        </w:p>
        <w:p w14:paraId="7DD8D64F" w14:textId="731021D9"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063" w:history="1">
            <w:r w:rsidRPr="00A647AE">
              <w:rPr>
                <w:rStyle w:val="Hyperlink"/>
                <w:noProof/>
              </w:rPr>
              <w:t>2.1.1</w:t>
            </w:r>
            <w:r>
              <w:rPr>
                <w:rFonts w:asciiTheme="minorHAnsi" w:eastAsiaTheme="minorEastAsia" w:hAnsiTheme="minorHAnsi" w:cstheme="minorBidi"/>
                <w:i w:val="0"/>
                <w:iCs w:val="0"/>
                <w:noProof/>
                <w:szCs w:val="22"/>
                <w:lang w:eastAsia="de-CH"/>
              </w:rPr>
              <w:tab/>
            </w:r>
            <w:r w:rsidRPr="00A647AE">
              <w:rPr>
                <w:rStyle w:val="Hyperlink"/>
                <w:noProof/>
              </w:rPr>
              <w:t>Controller</w:t>
            </w:r>
            <w:r>
              <w:rPr>
                <w:noProof/>
                <w:webHidden/>
              </w:rPr>
              <w:tab/>
            </w:r>
            <w:r>
              <w:rPr>
                <w:noProof/>
                <w:webHidden/>
              </w:rPr>
              <w:fldChar w:fldCharType="begin"/>
            </w:r>
            <w:r>
              <w:rPr>
                <w:noProof/>
                <w:webHidden/>
              </w:rPr>
              <w:instrText xml:space="preserve"> PAGEREF _Toc491948063 \h </w:instrText>
            </w:r>
            <w:r>
              <w:rPr>
                <w:noProof/>
                <w:webHidden/>
              </w:rPr>
            </w:r>
            <w:r>
              <w:rPr>
                <w:noProof/>
                <w:webHidden/>
              </w:rPr>
              <w:fldChar w:fldCharType="separate"/>
            </w:r>
            <w:r>
              <w:rPr>
                <w:noProof/>
                <w:webHidden/>
              </w:rPr>
              <w:t>2</w:t>
            </w:r>
            <w:r>
              <w:rPr>
                <w:noProof/>
                <w:webHidden/>
              </w:rPr>
              <w:fldChar w:fldCharType="end"/>
            </w:r>
          </w:hyperlink>
        </w:p>
        <w:p w14:paraId="02A28086" w14:textId="17CC826F"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064" w:history="1">
            <w:r w:rsidRPr="00A647AE">
              <w:rPr>
                <w:rStyle w:val="Hyperlink"/>
                <w:noProof/>
              </w:rPr>
              <w:t>2.1.2</w:t>
            </w:r>
            <w:r>
              <w:rPr>
                <w:rFonts w:asciiTheme="minorHAnsi" w:eastAsiaTheme="minorEastAsia" w:hAnsiTheme="minorHAnsi" w:cstheme="minorBidi"/>
                <w:i w:val="0"/>
                <w:iCs w:val="0"/>
                <w:noProof/>
                <w:szCs w:val="22"/>
                <w:lang w:eastAsia="de-CH"/>
              </w:rPr>
              <w:tab/>
            </w:r>
            <w:r w:rsidRPr="00A647AE">
              <w:rPr>
                <w:rStyle w:val="Hyperlink"/>
                <w:noProof/>
              </w:rPr>
              <w:t>Firmware</w:t>
            </w:r>
            <w:r>
              <w:rPr>
                <w:noProof/>
                <w:webHidden/>
              </w:rPr>
              <w:tab/>
            </w:r>
            <w:r>
              <w:rPr>
                <w:noProof/>
                <w:webHidden/>
              </w:rPr>
              <w:fldChar w:fldCharType="begin"/>
            </w:r>
            <w:r>
              <w:rPr>
                <w:noProof/>
                <w:webHidden/>
              </w:rPr>
              <w:instrText xml:space="preserve"> PAGEREF _Toc491948064 \h </w:instrText>
            </w:r>
            <w:r>
              <w:rPr>
                <w:noProof/>
                <w:webHidden/>
              </w:rPr>
            </w:r>
            <w:r>
              <w:rPr>
                <w:noProof/>
                <w:webHidden/>
              </w:rPr>
              <w:fldChar w:fldCharType="separate"/>
            </w:r>
            <w:r>
              <w:rPr>
                <w:noProof/>
                <w:webHidden/>
              </w:rPr>
              <w:t>3</w:t>
            </w:r>
            <w:r>
              <w:rPr>
                <w:noProof/>
                <w:webHidden/>
              </w:rPr>
              <w:fldChar w:fldCharType="end"/>
            </w:r>
          </w:hyperlink>
        </w:p>
        <w:p w14:paraId="2F2956D8" w14:textId="1051BFA9"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065" w:history="1">
            <w:r w:rsidRPr="00A647AE">
              <w:rPr>
                <w:rStyle w:val="Hyperlink"/>
                <w:noProof/>
              </w:rPr>
              <w:t>2.1.3</w:t>
            </w:r>
            <w:r>
              <w:rPr>
                <w:rFonts w:asciiTheme="minorHAnsi" w:eastAsiaTheme="minorEastAsia" w:hAnsiTheme="minorHAnsi" w:cstheme="minorBidi"/>
                <w:i w:val="0"/>
                <w:iCs w:val="0"/>
                <w:noProof/>
                <w:szCs w:val="22"/>
                <w:lang w:eastAsia="de-CH"/>
              </w:rPr>
              <w:tab/>
            </w:r>
            <w:r w:rsidRPr="00A647AE">
              <w:rPr>
                <w:rStyle w:val="Hyperlink"/>
                <w:noProof/>
              </w:rPr>
              <w:t>Entstehung von Qualitätstest</w:t>
            </w:r>
            <w:r>
              <w:rPr>
                <w:noProof/>
                <w:webHidden/>
              </w:rPr>
              <w:tab/>
            </w:r>
            <w:r>
              <w:rPr>
                <w:noProof/>
                <w:webHidden/>
              </w:rPr>
              <w:fldChar w:fldCharType="begin"/>
            </w:r>
            <w:r>
              <w:rPr>
                <w:noProof/>
                <w:webHidden/>
              </w:rPr>
              <w:instrText xml:space="preserve"> PAGEREF _Toc491948065 \h </w:instrText>
            </w:r>
            <w:r>
              <w:rPr>
                <w:noProof/>
                <w:webHidden/>
              </w:rPr>
            </w:r>
            <w:r>
              <w:rPr>
                <w:noProof/>
                <w:webHidden/>
              </w:rPr>
              <w:fldChar w:fldCharType="separate"/>
            </w:r>
            <w:r>
              <w:rPr>
                <w:noProof/>
                <w:webHidden/>
              </w:rPr>
              <w:t>3</w:t>
            </w:r>
            <w:r>
              <w:rPr>
                <w:noProof/>
                <w:webHidden/>
              </w:rPr>
              <w:fldChar w:fldCharType="end"/>
            </w:r>
          </w:hyperlink>
        </w:p>
        <w:p w14:paraId="5FF55EDB" w14:textId="2662E4AF" w:rsidR="00AD5AE5" w:rsidRDefault="00AD5AE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8066" w:history="1">
            <w:r w:rsidRPr="00A647AE">
              <w:rPr>
                <w:rStyle w:val="Hyperlink"/>
                <w:noProof/>
              </w:rPr>
              <w:t>2.2</w:t>
            </w:r>
            <w:r>
              <w:rPr>
                <w:rFonts w:asciiTheme="minorHAnsi" w:eastAsiaTheme="minorEastAsia" w:hAnsiTheme="minorHAnsi" w:cstheme="minorBidi"/>
                <w:smallCaps w:val="0"/>
                <w:noProof/>
                <w:szCs w:val="22"/>
                <w:lang w:eastAsia="de-CH"/>
              </w:rPr>
              <w:tab/>
            </w:r>
            <w:r w:rsidRPr="00A647AE">
              <w:rPr>
                <w:rStyle w:val="Hyperlink"/>
                <w:noProof/>
              </w:rPr>
              <w:t>Testumgebung</w:t>
            </w:r>
            <w:r>
              <w:rPr>
                <w:noProof/>
                <w:webHidden/>
              </w:rPr>
              <w:tab/>
            </w:r>
            <w:r>
              <w:rPr>
                <w:noProof/>
                <w:webHidden/>
              </w:rPr>
              <w:fldChar w:fldCharType="begin"/>
            </w:r>
            <w:r>
              <w:rPr>
                <w:noProof/>
                <w:webHidden/>
              </w:rPr>
              <w:instrText xml:space="preserve"> PAGEREF _Toc491948066 \h </w:instrText>
            </w:r>
            <w:r>
              <w:rPr>
                <w:noProof/>
                <w:webHidden/>
              </w:rPr>
            </w:r>
            <w:r>
              <w:rPr>
                <w:noProof/>
                <w:webHidden/>
              </w:rPr>
              <w:fldChar w:fldCharType="separate"/>
            </w:r>
            <w:r>
              <w:rPr>
                <w:noProof/>
                <w:webHidden/>
              </w:rPr>
              <w:t>4</w:t>
            </w:r>
            <w:r>
              <w:rPr>
                <w:noProof/>
                <w:webHidden/>
              </w:rPr>
              <w:fldChar w:fldCharType="end"/>
            </w:r>
          </w:hyperlink>
        </w:p>
        <w:p w14:paraId="6344E5DA" w14:textId="666B679A"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067" w:history="1">
            <w:r w:rsidRPr="00A647AE">
              <w:rPr>
                <w:rStyle w:val="Hyperlink"/>
                <w:noProof/>
              </w:rPr>
              <w:t>2.2.1</w:t>
            </w:r>
            <w:r>
              <w:rPr>
                <w:rFonts w:asciiTheme="minorHAnsi" w:eastAsiaTheme="minorEastAsia" w:hAnsiTheme="minorHAnsi" w:cstheme="minorBidi"/>
                <w:i w:val="0"/>
                <w:iCs w:val="0"/>
                <w:noProof/>
                <w:szCs w:val="22"/>
                <w:lang w:eastAsia="de-CH"/>
              </w:rPr>
              <w:tab/>
            </w:r>
            <w:r w:rsidRPr="00A647AE">
              <w:rPr>
                <w:rStyle w:val="Hyperlink"/>
                <w:noProof/>
              </w:rPr>
              <w:t>Ventil Hardware</w:t>
            </w:r>
            <w:r>
              <w:rPr>
                <w:noProof/>
                <w:webHidden/>
              </w:rPr>
              <w:tab/>
            </w:r>
            <w:r>
              <w:rPr>
                <w:noProof/>
                <w:webHidden/>
              </w:rPr>
              <w:fldChar w:fldCharType="begin"/>
            </w:r>
            <w:r>
              <w:rPr>
                <w:noProof/>
                <w:webHidden/>
              </w:rPr>
              <w:instrText xml:space="preserve"> PAGEREF _Toc491948067 \h </w:instrText>
            </w:r>
            <w:r>
              <w:rPr>
                <w:noProof/>
                <w:webHidden/>
              </w:rPr>
            </w:r>
            <w:r>
              <w:rPr>
                <w:noProof/>
                <w:webHidden/>
              </w:rPr>
              <w:fldChar w:fldCharType="separate"/>
            </w:r>
            <w:r>
              <w:rPr>
                <w:noProof/>
                <w:webHidden/>
              </w:rPr>
              <w:t>4</w:t>
            </w:r>
            <w:r>
              <w:rPr>
                <w:noProof/>
                <w:webHidden/>
              </w:rPr>
              <w:fldChar w:fldCharType="end"/>
            </w:r>
          </w:hyperlink>
        </w:p>
        <w:p w14:paraId="6532C46B" w14:textId="1210B303"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068" w:history="1">
            <w:r w:rsidRPr="00A647AE">
              <w:rPr>
                <w:rStyle w:val="Hyperlink"/>
                <w:noProof/>
              </w:rPr>
              <w:t>2.2.2</w:t>
            </w:r>
            <w:r>
              <w:rPr>
                <w:rFonts w:asciiTheme="minorHAnsi" w:eastAsiaTheme="minorEastAsia" w:hAnsiTheme="minorHAnsi" w:cstheme="minorBidi"/>
                <w:i w:val="0"/>
                <w:iCs w:val="0"/>
                <w:noProof/>
                <w:szCs w:val="22"/>
                <w:lang w:eastAsia="de-CH"/>
              </w:rPr>
              <w:tab/>
            </w:r>
            <w:r w:rsidRPr="00A647AE">
              <w:rPr>
                <w:rStyle w:val="Hyperlink"/>
                <w:noProof/>
              </w:rPr>
              <w:t>Test Hardware (NI PXI)</w:t>
            </w:r>
            <w:r>
              <w:rPr>
                <w:noProof/>
                <w:webHidden/>
              </w:rPr>
              <w:tab/>
            </w:r>
            <w:r>
              <w:rPr>
                <w:noProof/>
                <w:webHidden/>
              </w:rPr>
              <w:fldChar w:fldCharType="begin"/>
            </w:r>
            <w:r>
              <w:rPr>
                <w:noProof/>
                <w:webHidden/>
              </w:rPr>
              <w:instrText xml:space="preserve"> PAGEREF _Toc491948068 \h </w:instrText>
            </w:r>
            <w:r>
              <w:rPr>
                <w:noProof/>
                <w:webHidden/>
              </w:rPr>
            </w:r>
            <w:r>
              <w:rPr>
                <w:noProof/>
                <w:webHidden/>
              </w:rPr>
              <w:fldChar w:fldCharType="separate"/>
            </w:r>
            <w:r>
              <w:rPr>
                <w:noProof/>
                <w:webHidden/>
              </w:rPr>
              <w:t>5</w:t>
            </w:r>
            <w:r>
              <w:rPr>
                <w:noProof/>
                <w:webHidden/>
              </w:rPr>
              <w:fldChar w:fldCharType="end"/>
            </w:r>
          </w:hyperlink>
        </w:p>
        <w:p w14:paraId="67A6301C" w14:textId="7CE52660"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069" w:history="1">
            <w:r w:rsidRPr="00A647AE">
              <w:rPr>
                <w:rStyle w:val="Hyperlink"/>
                <w:noProof/>
              </w:rPr>
              <w:t>2.2.3</w:t>
            </w:r>
            <w:r>
              <w:rPr>
                <w:rFonts w:asciiTheme="minorHAnsi" w:eastAsiaTheme="minorEastAsia" w:hAnsiTheme="minorHAnsi" w:cstheme="minorBidi"/>
                <w:i w:val="0"/>
                <w:iCs w:val="0"/>
                <w:noProof/>
                <w:szCs w:val="22"/>
                <w:lang w:eastAsia="de-CH"/>
              </w:rPr>
              <w:tab/>
            </w:r>
            <w:r w:rsidRPr="00A647AE">
              <w:rPr>
                <w:rStyle w:val="Hyperlink"/>
                <w:noProof/>
              </w:rPr>
              <w:t>Test</w:t>
            </w:r>
            <w:r>
              <w:rPr>
                <w:noProof/>
                <w:webHidden/>
              </w:rPr>
              <w:tab/>
            </w:r>
            <w:r>
              <w:rPr>
                <w:noProof/>
                <w:webHidden/>
              </w:rPr>
              <w:fldChar w:fldCharType="begin"/>
            </w:r>
            <w:r>
              <w:rPr>
                <w:noProof/>
                <w:webHidden/>
              </w:rPr>
              <w:instrText xml:space="preserve"> PAGEREF _Toc491948069 \h </w:instrText>
            </w:r>
            <w:r>
              <w:rPr>
                <w:noProof/>
                <w:webHidden/>
              </w:rPr>
            </w:r>
            <w:r>
              <w:rPr>
                <w:noProof/>
                <w:webHidden/>
              </w:rPr>
              <w:fldChar w:fldCharType="separate"/>
            </w:r>
            <w:r>
              <w:rPr>
                <w:noProof/>
                <w:webHidden/>
              </w:rPr>
              <w:t>6</w:t>
            </w:r>
            <w:r>
              <w:rPr>
                <w:noProof/>
                <w:webHidden/>
              </w:rPr>
              <w:fldChar w:fldCharType="end"/>
            </w:r>
          </w:hyperlink>
        </w:p>
        <w:p w14:paraId="6D9089F2" w14:textId="7203A47E"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070" w:history="1">
            <w:r w:rsidRPr="00A647AE">
              <w:rPr>
                <w:rStyle w:val="Hyperlink"/>
                <w:noProof/>
              </w:rPr>
              <w:t>2.2.4</w:t>
            </w:r>
            <w:r>
              <w:rPr>
                <w:rFonts w:asciiTheme="minorHAnsi" w:eastAsiaTheme="minorEastAsia" w:hAnsiTheme="minorHAnsi" w:cstheme="minorBidi"/>
                <w:i w:val="0"/>
                <w:iCs w:val="0"/>
                <w:noProof/>
                <w:szCs w:val="22"/>
                <w:lang w:eastAsia="de-CH"/>
              </w:rPr>
              <w:tab/>
            </w:r>
            <w:r w:rsidRPr="00A647AE">
              <w:rPr>
                <w:rStyle w:val="Hyperlink"/>
                <w:noProof/>
              </w:rPr>
              <w:t>ParameterStructBuild</w:t>
            </w:r>
            <w:r>
              <w:rPr>
                <w:noProof/>
                <w:webHidden/>
              </w:rPr>
              <w:tab/>
            </w:r>
            <w:r>
              <w:rPr>
                <w:noProof/>
                <w:webHidden/>
              </w:rPr>
              <w:fldChar w:fldCharType="begin"/>
            </w:r>
            <w:r>
              <w:rPr>
                <w:noProof/>
                <w:webHidden/>
              </w:rPr>
              <w:instrText xml:space="preserve"> PAGEREF _Toc491948070 \h </w:instrText>
            </w:r>
            <w:r>
              <w:rPr>
                <w:noProof/>
                <w:webHidden/>
              </w:rPr>
            </w:r>
            <w:r>
              <w:rPr>
                <w:noProof/>
                <w:webHidden/>
              </w:rPr>
              <w:fldChar w:fldCharType="separate"/>
            </w:r>
            <w:r>
              <w:rPr>
                <w:noProof/>
                <w:webHidden/>
              </w:rPr>
              <w:t>6</w:t>
            </w:r>
            <w:r>
              <w:rPr>
                <w:noProof/>
                <w:webHidden/>
              </w:rPr>
              <w:fldChar w:fldCharType="end"/>
            </w:r>
          </w:hyperlink>
        </w:p>
        <w:p w14:paraId="5D08F8B5" w14:textId="73F3CF9A"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071" w:history="1">
            <w:r w:rsidRPr="00A647AE">
              <w:rPr>
                <w:rStyle w:val="Hyperlink"/>
                <w:noProof/>
              </w:rPr>
              <w:t>2.2.5</w:t>
            </w:r>
            <w:r>
              <w:rPr>
                <w:rFonts w:asciiTheme="minorHAnsi" w:eastAsiaTheme="minorEastAsia" w:hAnsiTheme="minorHAnsi" w:cstheme="minorBidi"/>
                <w:i w:val="0"/>
                <w:iCs w:val="0"/>
                <w:noProof/>
                <w:szCs w:val="22"/>
                <w:lang w:eastAsia="de-CH"/>
              </w:rPr>
              <w:tab/>
            </w:r>
            <w:r w:rsidRPr="00A647AE">
              <w:rPr>
                <w:rStyle w:val="Hyperlink"/>
                <w:noProof/>
              </w:rPr>
              <w:t>TestUpdateFirmware</w:t>
            </w:r>
            <w:r>
              <w:rPr>
                <w:noProof/>
                <w:webHidden/>
              </w:rPr>
              <w:tab/>
            </w:r>
            <w:r>
              <w:rPr>
                <w:noProof/>
                <w:webHidden/>
              </w:rPr>
              <w:fldChar w:fldCharType="begin"/>
            </w:r>
            <w:r>
              <w:rPr>
                <w:noProof/>
                <w:webHidden/>
              </w:rPr>
              <w:instrText xml:space="preserve"> PAGEREF _Toc491948071 \h </w:instrText>
            </w:r>
            <w:r>
              <w:rPr>
                <w:noProof/>
                <w:webHidden/>
              </w:rPr>
            </w:r>
            <w:r>
              <w:rPr>
                <w:noProof/>
                <w:webHidden/>
              </w:rPr>
              <w:fldChar w:fldCharType="separate"/>
            </w:r>
            <w:r>
              <w:rPr>
                <w:noProof/>
                <w:webHidden/>
              </w:rPr>
              <w:t>7</w:t>
            </w:r>
            <w:r>
              <w:rPr>
                <w:noProof/>
                <w:webHidden/>
              </w:rPr>
              <w:fldChar w:fldCharType="end"/>
            </w:r>
          </w:hyperlink>
        </w:p>
        <w:p w14:paraId="3C3A11E5" w14:textId="09C24C28"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072" w:history="1">
            <w:r w:rsidRPr="00A647AE">
              <w:rPr>
                <w:rStyle w:val="Hyperlink"/>
                <w:noProof/>
              </w:rPr>
              <w:t>2.2.6</w:t>
            </w:r>
            <w:r>
              <w:rPr>
                <w:rFonts w:asciiTheme="minorHAnsi" w:eastAsiaTheme="minorEastAsia" w:hAnsiTheme="minorHAnsi" w:cstheme="minorBidi"/>
                <w:i w:val="0"/>
                <w:iCs w:val="0"/>
                <w:noProof/>
                <w:szCs w:val="22"/>
                <w:lang w:eastAsia="de-CH"/>
              </w:rPr>
              <w:tab/>
            </w:r>
            <w:r w:rsidRPr="00A647AE">
              <w:rPr>
                <w:rStyle w:val="Hyperlink"/>
                <w:noProof/>
              </w:rPr>
              <w:t>TTIC2 (Test Tool)</w:t>
            </w:r>
            <w:r>
              <w:rPr>
                <w:noProof/>
                <w:webHidden/>
              </w:rPr>
              <w:tab/>
            </w:r>
            <w:r>
              <w:rPr>
                <w:noProof/>
                <w:webHidden/>
              </w:rPr>
              <w:fldChar w:fldCharType="begin"/>
            </w:r>
            <w:r>
              <w:rPr>
                <w:noProof/>
                <w:webHidden/>
              </w:rPr>
              <w:instrText xml:space="preserve"> PAGEREF _Toc491948072 \h </w:instrText>
            </w:r>
            <w:r>
              <w:rPr>
                <w:noProof/>
                <w:webHidden/>
              </w:rPr>
            </w:r>
            <w:r>
              <w:rPr>
                <w:noProof/>
                <w:webHidden/>
              </w:rPr>
              <w:fldChar w:fldCharType="separate"/>
            </w:r>
            <w:r>
              <w:rPr>
                <w:noProof/>
                <w:webHidden/>
              </w:rPr>
              <w:t>8</w:t>
            </w:r>
            <w:r>
              <w:rPr>
                <w:noProof/>
                <w:webHidden/>
              </w:rPr>
              <w:fldChar w:fldCharType="end"/>
            </w:r>
          </w:hyperlink>
        </w:p>
        <w:p w14:paraId="1ACD4560" w14:textId="28EFE439"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073" w:history="1">
            <w:r w:rsidRPr="00A647AE">
              <w:rPr>
                <w:rStyle w:val="Hyperlink"/>
                <w:noProof/>
              </w:rPr>
              <w:t>2.2.7</w:t>
            </w:r>
            <w:r>
              <w:rPr>
                <w:rFonts w:asciiTheme="minorHAnsi" w:eastAsiaTheme="minorEastAsia" w:hAnsiTheme="minorHAnsi" w:cstheme="minorBidi"/>
                <w:i w:val="0"/>
                <w:iCs w:val="0"/>
                <w:noProof/>
                <w:szCs w:val="22"/>
                <w:lang w:eastAsia="de-CH"/>
              </w:rPr>
              <w:tab/>
            </w:r>
            <w:r w:rsidRPr="00A647AE">
              <w:rPr>
                <w:rStyle w:val="Hyperlink"/>
                <w:noProof/>
              </w:rPr>
              <w:t>SoftwareVersionsDatabase</w:t>
            </w:r>
            <w:r>
              <w:rPr>
                <w:noProof/>
                <w:webHidden/>
              </w:rPr>
              <w:tab/>
            </w:r>
            <w:r>
              <w:rPr>
                <w:noProof/>
                <w:webHidden/>
              </w:rPr>
              <w:fldChar w:fldCharType="begin"/>
            </w:r>
            <w:r>
              <w:rPr>
                <w:noProof/>
                <w:webHidden/>
              </w:rPr>
              <w:instrText xml:space="preserve"> PAGEREF _Toc491948073 \h </w:instrText>
            </w:r>
            <w:r>
              <w:rPr>
                <w:noProof/>
                <w:webHidden/>
              </w:rPr>
            </w:r>
            <w:r>
              <w:rPr>
                <w:noProof/>
                <w:webHidden/>
              </w:rPr>
              <w:fldChar w:fldCharType="separate"/>
            </w:r>
            <w:r>
              <w:rPr>
                <w:noProof/>
                <w:webHidden/>
              </w:rPr>
              <w:t>9</w:t>
            </w:r>
            <w:r>
              <w:rPr>
                <w:noProof/>
                <w:webHidden/>
              </w:rPr>
              <w:fldChar w:fldCharType="end"/>
            </w:r>
          </w:hyperlink>
        </w:p>
        <w:p w14:paraId="4FEB3CC8" w14:textId="41E2AB6A"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074" w:history="1">
            <w:r w:rsidRPr="00A647AE">
              <w:rPr>
                <w:rStyle w:val="Hyperlink"/>
                <w:noProof/>
              </w:rPr>
              <w:t>2.2.8</w:t>
            </w:r>
            <w:r>
              <w:rPr>
                <w:rFonts w:asciiTheme="minorHAnsi" w:eastAsiaTheme="minorEastAsia" w:hAnsiTheme="minorHAnsi" w:cstheme="minorBidi"/>
                <w:i w:val="0"/>
                <w:iCs w:val="0"/>
                <w:noProof/>
                <w:szCs w:val="22"/>
                <w:lang w:eastAsia="de-CH"/>
              </w:rPr>
              <w:tab/>
            </w:r>
            <w:r w:rsidRPr="00A647AE">
              <w:rPr>
                <w:rStyle w:val="Hyperlink"/>
                <w:noProof/>
              </w:rPr>
              <w:t>Firmware Database</w:t>
            </w:r>
            <w:r>
              <w:rPr>
                <w:noProof/>
                <w:webHidden/>
              </w:rPr>
              <w:tab/>
            </w:r>
            <w:r>
              <w:rPr>
                <w:noProof/>
                <w:webHidden/>
              </w:rPr>
              <w:fldChar w:fldCharType="begin"/>
            </w:r>
            <w:r>
              <w:rPr>
                <w:noProof/>
                <w:webHidden/>
              </w:rPr>
              <w:instrText xml:space="preserve"> PAGEREF _Toc491948074 \h </w:instrText>
            </w:r>
            <w:r>
              <w:rPr>
                <w:noProof/>
                <w:webHidden/>
              </w:rPr>
            </w:r>
            <w:r>
              <w:rPr>
                <w:noProof/>
                <w:webHidden/>
              </w:rPr>
              <w:fldChar w:fldCharType="separate"/>
            </w:r>
            <w:r>
              <w:rPr>
                <w:noProof/>
                <w:webHidden/>
              </w:rPr>
              <w:t>10</w:t>
            </w:r>
            <w:r>
              <w:rPr>
                <w:noProof/>
                <w:webHidden/>
              </w:rPr>
              <w:fldChar w:fldCharType="end"/>
            </w:r>
          </w:hyperlink>
        </w:p>
        <w:p w14:paraId="0E879462" w14:textId="7B8D3E10" w:rsidR="00AD5AE5" w:rsidRDefault="00AD5AE5">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48075" w:history="1">
            <w:r w:rsidRPr="00A647AE">
              <w:rPr>
                <w:rStyle w:val="Hyperlink"/>
                <w:noProof/>
                <w:lang w:val="en-US"/>
              </w:rPr>
              <w:t>3</w:t>
            </w:r>
            <w:r>
              <w:rPr>
                <w:rFonts w:asciiTheme="minorHAnsi" w:eastAsiaTheme="minorEastAsia" w:hAnsiTheme="minorHAnsi" w:cstheme="minorBidi"/>
                <w:b w:val="0"/>
                <w:bCs w:val="0"/>
                <w:caps w:val="0"/>
                <w:noProof/>
                <w:szCs w:val="22"/>
                <w:lang w:eastAsia="de-CH"/>
              </w:rPr>
              <w:tab/>
            </w:r>
            <w:r w:rsidRPr="00A647AE">
              <w:rPr>
                <w:rStyle w:val="Hyperlink"/>
                <w:noProof/>
              </w:rPr>
              <w:t>Zielsetzung</w:t>
            </w:r>
            <w:r>
              <w:rPr>
                <w:noProof/>
                <w:webHidden/>
              </w:rPr>
              <w:tab/>
            </w:r>
            <w:r>
              <w:rPr>
                <w:noProof/>
                <w:webHidden/>
              </w:rPr>
              <w:fldChar w:fldCharType="begin"/>
            </w:r>
            <w:r>
              <w:rPr>
                <w:noProof/>
                <w:webHidden/>
              </w:rPr>
              <w:instrText xml:space="preserve"> PAGEREF _Toc491948075 \h </w:instrText>
            </w:r>
            <w:r>
              <w:rPr>
                <w:noProof/>
                <w:webHidden/>
              </w:rPr>
            </w:r>
            <w:r>
              <w:rPr>
                <w:noProof/>
                <w:webHidden/>
              </w:rPr>
              <w:fldChar w:fldCharType="separate"/>
            </w:r>
            <w:r>
              <w:rPr>
                <w:noProof/>
                <w:webHidden/>
              </w:rPr>
              <w:t>11</w:t>
            </w:r>
            <w:r>
              <w:rPr>
                <w:noProof/>
                <w:webHidden/>
              </w:rPr>
              <w:fldChar w:fldCharType="end"/>
            </w:r>
          </w:hyperlink>
        </w:p>
        <w:p w14:paraId="02543146" w14:textId="4F0BC02F" w:rsidR="00AD5AE5" w:rsidRDefault="00AD5AE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8076" w:history="1">
            <w:r w:rsidRPr="00A647AE">
              <w:rPr>
                <w:rStyle w:val="Hyperlink"/>
                <w:noProof/>
              </w:rPr>
              <w:t>3.1</w:t>
            </w:r>
            <w:r>
              <w:rPr>
                <w:rFonts w:asciiTheme="minorHAnsi" w:eastAsiaTheme="minorEastAsia" w:hAnsiTheme="minorHAnsi" w:cstheme="minorBidi"/>
                <w:smallCaps w:val="0"/>
                <w:noProof/>
                <w:szCs w:val="22"/>
                <w:lang w:eastAsia="de-CH"/>
              </w:rPr>
              <w:tab/>
            </w:r>
            <w:r w:rsidRPr="00A647AE">
              <w:rPr>
                <w:rStyle w:val="Hyperlink"/>
                <w:noProof/>
              </w:rPr>
              <w:t>Ziele zum Startzeitpunkt</w:t>
            </w:r>
            <w:r>
              <w:rPr>
                <w:noProof/>
                <w:webHidden/>
              </w:rPr>
              <w:tab/>
            </w:r>
            <w:r>
              <w:rPr>
                <w:noProof/>
                <w:webHidden/>
              </w:rPr>
              <w:fldChar w:fldCharType="begin"/>
            </w:r>
            <w:r>
              <w:rPr>
                <w:noProof/>
                <w:webHidden/>
              </w:rPr>
              <w:instrText xml:space="preserve"> PAGEREF _Toc491948076 \h </w:instrText>
            </w:r>
            <w:r>
              <w:rPr>
                <w:noProof/>
                <w:webHidden/>
              </w:rPr>
            </w:r>
            <w:r>
              <w:rPr>
                <w:noProof/>
                <w:webHidden/>
              </w:rPr>
              <w:fldChar w:fldCharType="separate"/>
            </w:r>
            <w:r>
              <w:rPr>
                <w:noProof/>
                <w:webHidden/>
              </w:rPr>
              <w:t>11</w:t>
            </w:r>
            <w:r>
              <w:rPr>
                <w:noProof/>
                <w:webHidden/>
              </w:rPr>
              <w:fldChar w:fldCharType="end"/>
            </w:r>
          </w:hyperlink>
        </w:p>
        <w:p w14:paraId="72F2EA59" w14:textId="3BC22FEB" w:rsidR="00AD5AE5" w:rsidRDefault="00AD5AE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8077" w:history="1">
            <w:r w:rsidRPr="00A647AE">
              <w:rPr>
                <w:rStyle w:val="Hyperlink"/>
                <w:noProof/>
              </w:rPr>
              <w:t>3.2</w:t>
            </w:r>
            <w:r>
              <w:rPr>
                <w:rFonts w:asciiTheme="minorHAnsi" w:eastAsiaTheme="minorEastAsia" w:hAnsiTheme="minorHAnsi" w:cstheme="minorBidi"/>
                <w:smallCaps w:val="0"/>
                <w:noProof/>
                <w:szCs w:val="22"/>
                <w:lang w:eastAsia="de-CH"/>
              </w:rPr>
              <w:tab/>
            </w:r>
            <w:r w:rsidRPr="00A647AE">
              <w:rPr>
                <w:rStyle w:val="Hyperlink"/>
                <w:noProof/>
              </w:rPr>
              <w:t>Ziele nach der ersten Analyse</w:t>
            </w:r>
            <w:r>
              <w:rPr>
                <w:noProof/>
                <w:webHidden/>
              </w:rPr>
              <w:tab/>
            </w:r>
            <w:r>
              <w:rPr>
                <w:noProof/>
                <w:webHidden/>
              </w:rPr>
              <w:fldChar w:fldCharType="begin"/>
            </w:r>
            <w:r>
              <w:rPr>
                <w:noProof/>
                <w:webHidden/>
              </w:rPr>
              <w:instrText xml:space="preserve"> PAGEREF _Toc491948077 \h </w:instrText>
            </w:r>
            <w:r>
              <w:rPr>
                <w:noProof/>
                <w:webHidden/>
              </w:rPr>
            </w:r>
            <w:r>
              <w:rPr>
                <w:noProof/>
                <w:webHidden/>
              </w:rPr>
              <w:fldChar w:fldCharType="separate"/>
            </w:r>
            <w:r>
              <w:rPr>
                <w:noProof/>
                <w:webHidden/>
              </w:rPr>
              <w:t>12</w:t>
            </w:r>
            <w:r>
              <w:rPr>
                <w:noProof/>
                <w:webHidden/>
              </w:rPr>
              <w:fldChar w:fldCharType="end"/>
            </w:r>
          </w:hyperlink>
        </w:p>
        <w:p w14:paraId="6C1540B5" w14:textId="4498EE8F" w:rsidR="00AD5AE5" w:rsidRDefault="00AD5AE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8078" w:history="1">
            <w:r w:rsidRPr="00A647AE">
              <w:rPr>
                <w:rStyle w:val="Hyperlink"/>
                <w:noProof/>
              </w:rPr>
              <w:t>3.3</w:t>
            </w:r>
            <w:r>
              <w:rPr>
                <w:rFonts w:asciiTheme="minorHAnsi" w:eastAsiaTheme="minorEastAsia" w:hAnsiTheme="minorHAnsi" w:cstheme="minorBidi"/>
                <w:smallCaps w:val="0"/>
                <w:noProof/>
                <w:szCs w:val="22"/>
                <w:lang w:eastAsia="de-CH"/>
              </w:rPr>
              <w:tab/>
            </w:r>
            <w:r w:rsidRPr="00A647AE">
              <w:rPr>
                <w:rStyle w:val="Hyperlink"/>
                <w:noProof/>
              </w:rPr>
              <w:t>Quantitative Ziele</w:t>
            </w:r>
            <w:r>
              <w:rPr>
                <w:noProof/>
                <w:webHidden/>
              </w:rPr>
              <w:tab/>
            </w:r>
            <w:r>
              <w:rPr>
                <w:noProof/>
                <w:webHidden/>
              </w:rPr>
              <w:fldChar w:fldCharType="begin"/>
            </w:r>
            <w:r>
              <w:rPr>
                <w:noProof/>
                <w:webHidden/>
              </w:rPr>
              <w:instrText xml:space="preserve"> PAGEREF _Toc491948078 \h </w:instrText>
            </w:r>
            <w:r>
              <w:rPr>
                <w:noProof/>
                <w:webHidden/>
              </w:rPr>
            </w:r>
            <w:r>
              <w:rPr>
                <w:noProof/>
                <w:webHidden/>
              </w:rPr>
              <w:fldChar w:fldCharType="separate"/>
            </w:r>
            <w:r>
              <w:rPr>
                <w:noProof/>
                <w:webHidden/>
              </w:rPr>
              <w:t>13</w:t>
            </w:r>
            <w:r>
              <w:rPr>
                <w:noProof/>
                <w:webHidden/>
              </w:rPr>
              <w:fldChar w:fldCharType="end"/>
            </w:r>
          </w:hyperlink>
        </w:p>
        <w:p w14:paraId="06605193" w14:textId="20B49ACE" w:rsidR="00AD5AE5" w:rsidRDefault="00AD5AE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8079" w:history="1">
            <w:r w:rsidRPr="00A647AE">
              <w:rPr>
                <w:rStyle w:val="Hyperlink"/>
                <w:noProof/>
              </w:rPr>
              <w:t>3.4</w:t>
            </w:r>
            <w:r>
              <w:rPr>
                <w:rFonts w:asciiTheme="minorHAnsi" w:eastAsiaTheme="minorEastAsia" w:hAnsiTheme="minorHAnsi" w:cstheme="minorBidi"/>
                <w:smallCaps w:val="0"/>
                <w:noProof/>
                <w:szCs w:val="22"/>
                <w:lang w:eastAsia="de-CH"/>
              </w:rPr>
              <w:tab/>
            </w:r>
            <w:r w:rsidRPr="00A647AE">
              <w:rPr>
                <w:rStyle w:val="Hyperlink"/>
                <w:noProof/>
              </w:rPr>
              <w:t>Qualitative Ziele</w:t>
            </w:r>
            <w:r>
              <w:rPr>
                <w:noProof/>
                <w:webHidden/>
              </w:rPr>
              <w:tab/>
            </w:r>
            <w:r>
              <w:rPr>
                <w:noProof/>
                <w:webHidden/>
              </w:rPr>
              <w:fldChar w:fldCharType="begin"/>
            </w:r>
            <w:r>
              <w:rPr>
                <w:noProof/>
                <w:webHidden/>
              </w:rPr>
              <w:instrText xml:space="preserve"> PAGEREF _Toc491948079 \h </w:instrText>
            </w:r>
            <w:r>
              <w:rPr>
                <w:noProof/>
                <w:webHidden/>
              </w:rPr>
            </w:r>
            <w:r>
              <w:rPr>
                <w:noProof/>
                <w:webHidden/>
              </w:rPr>
              <w:fldChar w:fldCharType="separate"/>
            </w:r>
            <w:r>
              <w:rPr>
                <w:noProof/>
                <w:webHidden/>
              </w:rPr>
              <w:t>13</w:t>
            </w:r>
            <w:r>
              <w:rPr>
                <w:noProof/>
                <w:webHidden/>
              </w:rPr>
              <w:fldChar w:fldCharType="end"/>
            </w:r>
          </w:hyperlink>
        </w:p>
        <w:p w14:paraId="38262495" w14:textId="50D3612B" w:rsidR="00AD5AE5" w:rsidRDefault="00AD5AE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8080" w:history="1">
            <w:r w:rsidRPr="00A647AE">
              <w:rPr>
                <w:rStyle w:val="Hyperlink"/>
                <w:noProof/>
              </w:rPr>
              <w:t>3.5</w:t>
            </w:r>
            <w:r>
              <w:rPr>
                <w:rFonts w:asciiTheme="minorHAnsi" w:eastAsiaTheme="minorEastAsia" w:hAnsiTheme="minorHAnsi" w:cstheme="minorBidi"/>
                <w:smallCaps w:val="0"/>
                <w:noProof/>
                <w:szCs w:val="22"/>
                <w:lang w:eastAsia="de-CH"/>
              </w:rPr>
              <w:tab/>
            </w:r>
            <w:r w:rsidRPr="00A647AE">
              <w:rPr>
                <w:rStyle w:val="Hyperlink"/>
                <w:noProof/>
              </w:rPr>
              <w:t>Aufgabenbegrenzung</w:t>
            </w:r>
            <w:r>
              <w:rPr>
                <w:noProof/>
                <w:webHidden/>
              </w:rPr>
              <w:tab/>
            </w:r>
            <w:r>
              <w:rPr>
                <w:noProof/>
                <w:webHidden/>
              </w:rPr>
              <w:fldChar w:fldCharType="begin"/>
            </w:r>
            <w:r>
              <w:rPr>
                <w:noProof/>
                <w:webHidden/>
              </w:rPr>
              <w:instrText xml:space="preserve"> PAGEREF _Toc491948080 \h </w:instrText>
            </w:r>
            <w:r>
              <w:rPr>
                <w:noProof/>
                <w:webHidden/>
              </w:rPr>
            </w:r>
            <w:r>
              <w:rPr>
                <w:noProof/>
                <w:webHidden/>
              </w:rPr>
              <w:fldChar w:fldCharType="separate"/>
            </w:r>
            <w:r>
              <w:rPr>
                <w:noProof/>
                <w:webHidden/>
              </w:rPr>
              <w:t>13</w:t>
            </w:r>
            <w:r>
              <w:rPr>
                <w:noProof/>
                <w:webHidden/>
              </w:rPr>
              <w:fldChar w:fldCharType="end"/>
            </w:r>
          </w:hyperlink>
        </w:p>
        <w:p w14:paraId="2A563A1A" w14:textId="778A8FBE" w:rsidR="00AD5AE5" w:rsidRDefault="00AD5AE5">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48081" w:history="1">
            <w:r w:rsidRPr="00A647AE">
              <w:rPr>
                <w:rStyle w:val="Hyperlink"/>
                <w:noProof/>
                <w:lang w:val="en-US"/>
              </w:rPr>
              <w:t>4</w:t>
            </w:r>
            <w:r>
              <w:rPr>
                <w:rFonts w:asciiTheme="minorHAnsi" w:eastAsiaTheme="minorEastAsia" w:hAnsiTheme="minorHAnsi" w:cstheme="minorBidi"/>
                <w:b w:val="0"/>
                <w:bCs w:val="0"/>
                <w:caps w:val="0"/>
                <w:noProof/>
                <w:szCs w:val="22"/>
                <w:lang w:eastAsia="de-CH"/>
              </w:rPr>
              <w:tab/>
            </w:r>
            <w:r w:rsidRPr="00A647AE">
              <w:rPr>
                <w:rStyle w:val="Hyperlink"/>
                <w:noProof/>
              </w:rPr>
              <w:t>Methodik</w:t>
            </w:r>
            <w:r>
              <w:rPr>
                <w:noProof/>
                <w:webHidden/>
              </w:rPr>
              <w:tab/>
            </w:r>
            <w:r>
              <w:rPr>
                <w:noProof/>
                <w:webHidden/>
              </w:rPr>
              <w:fldChar w:fldCharType="begin"/>
            </w:r>
            <w:r>
              <w:rPr>
                <w:noProof/>
                <w:webHidden/>
              </w:rPr>
              <w:instrText xml:space="preserve"> PAGEREF _Toc491948081 \h </w:instrText>
            </w:r>
            <w:r>
              <w:rPr>
                <w:noProof/>
                <w:webHidden/>
              </w:rPr>
            </w:r>
            <w:r>
              <w:rPr>
                <w:noProof/>
                <w:webHidden/>
              </w:rPr>
              <w:fldChar w:fldCharType="separate"/>
            </w:r>
            <w:r>
              <w:rPr>
                <w:noProof/>
                <w:webHidden/>
              </w:rPr>
              <w:t>14</w:t>
            </w:r>
            <w:r>
              <w:rPr>
                <w:noProof/>
                <w:webHidden/>
              </w:rPr>
              <w:fldChar w:fldCharType="end"/>
            </w:r>
          </w:hyperlink>
        </w:p>
        <w:p w14:paraId="48FFC658" w14:textId="1B2790B5" w:rsidR="00AD5AE5" w:rsidRDefault="00AD5AE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8082" w:history="1">
            <w:r w:rsidRPr="00A647AE">
              <w:rPr>
                <w:rStyle w:val="Hyperlink"/>
                <w:noProof/>
              </w:rPr>
              <w:t>4.1</w:t>
            </w:r>
            <w:r>
              <w:rPr>
                <w:rFonts w:asciiTheme="minorHAnsi" w:eastAsiaTheme="minorEastAsia" w:hAnsiTheme="minorHAnsi" w:cstheme="minorBidi"/>
                <w:smallCaps w:val="0"/>
                <w:noProof/>
                <w:szCs w:val="22"/>
                <w:lang w:eastAsia="de-CH"/>
              </w:rPr>
              <w:tab/>
            </w:r>
            <w:r w:rsidRPr="00A647AE">
              <w:rPr>
                <w:rStyle w:val="Hyperlink"/>
                <w:noProof/>
              </w:rPr>
              <w:t>Vorgehensweise</w:t>
            </w:r>
            <w:r>
              <w:rPr>
                <w:noProof/>
                <w:webHidden/>
              </w:rPr>
              <w:tab/>
            </w:r>
            <w:r>
              <w:rPr>
                <w:noProof/>
                <w:webHidden/>
              </w:rPr>
              <w:fldChar w:fldCharType="begin"/>
            </w:r>
            <w:r>
              <w:rPr>
                <w:noProof/>
                <w:webHidden/>
              </w:rPr>
              <w:instrText xml:space="preserve"> PAGEREF _Toc491948082 \h </w:instrText>
            </w:r>
            <w:r>
              <w:rPr>
                <w:noProof/>
                <w:webHidden/>
              </w:rPr>
            </w:r>
            <w:r>
              <w:rPr>
                <w:noProof/>
                <w:webHidden/>
              </w:rPr>
              <w:fldChar w:fldCharType="separate"/>
            </w:r>
            <w:r>
              <w:rPr>
                <w:noProof/>
                <w:webHidden/>
              </w:rPr>
              <w:t>14</w:t>
            </w:r>
            <w:r>
              <w:rPr>
                <w:noProof/>
                <w:webHidden/>
              </w:rPr>
              <w:fldChar w:fldCharType="end"/>
            </w:r>
          </w:hyperlink>
        </w:p>
        <w:p w14:paraId="17690213" w14:textId="11CDC423" w:rsidR="00AD5AE5" w:rsidRDefault="00AD5AE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8083" w:history="1">
            <w:r w:rsidRPr="00A647AE">
              <w:rPr>
                <w:rStyle w:val="Hyperlink"/>
                <w:noProof/>
              </w:rPr>
              <w:t>4.2</w:t>
            </w:r>
            <w:r>
              <w:rPr>
                <w:rFonts w:asciiTheme="minorHAnsi" w:eastAsiaTheme="minorEastAsia" w:hAnsiTheme="minorHAnsi" w:cstheme="minorBidi"/>
                <w:smallCaps w:val="0"/>
                <w:noProof/>
                <w:szCs w:val="22"/>
                <w:lang w:eastAsia="de-CH"/>
              </w:rPr>
              <w:tab/>
            </w:r>
            <w:r w:rsidRPr="00A647AE">
              <w:rPr>
                <w:rStyle w:val="Hyperlink"/>
                <w:noProof/>
              </w:rPr>
              <w:t>Hilfsmittel</w:t>
            </w:r>
            <w:r>
              <w:rPr>
                <w:noProof/>
                <w:webHidden/>
              </w:rPr>
              <w:tab/>
            </w:r>
            <w:r>
              <w:rPr>
                <w:noProof/>
                <w:webHidden/>
              </w:rPr>
              <w:fldChar w:fldCharType="begin"/>
            </w:r>
            <w:r>
              <w:rPr>
                <w:noProof/>
                <w:webHidden/>
              </w:rPr>
              <w:instrText xml:space="preserve"> PAGEREF _Toc491948083 \h </w:instrText>
            </w:r>
            <w:r>
              <w:rPr>
                <w:noProof/>
                <w:webHidden/>
              </w:rPr>
            </w:r>
            <w:r>
              <w:rPr>
                <w:noProof/>
                <w:webHidden/>
              </w:rPr>
              <w:fldChar w:fldCharType="separate"/>
            </w:r>
            <w:r>
              <w:rPr>
                <w:noProof/>
                <w:webHidden/>
              </w:rPr>
              <w:t>16</w:t>
            </w:r>
            <w:r>
              <w:rPr>
                <w:noProof/>
                <w:webHidden/>
              </w:rPr>
              <w:fldChar w:fldCharType="end"/>
            </w:r>
          </w:hyperlink>
        </w:p>
        <w:p w14:paraId="32816028" w14:textId="0513B157"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084" w:history="1">
            <w:r w:rsidRPr="00A647AE">
              <w:rPr>
                <w:rStyle w:val="Hyperlink"/>
                <w:noProof/>
              </w:rPr>
              <w:t>4.2.1</w:t>
            </w:r>
            <w:r>
              <w:rPr>
                <w:rFonts w:asciiTheme="minorHAnsi" w:eastAsiaTheme="minorEastAsia" w:hAnsiTheme="minorHAnsi" w:cstheme="minorBidi"/>
                <w:i w:val="0"/>
                <w:iCs w:val="0"/>
                <w:noProof/>
                <w:szCs w:val="22"/>
                <w:lang w:eastAsia="de-CH"/>
              </w:rPr>
              <w:tab/>
            </w:r>
            <w:r w:rsidRPr="00A647AE">
              <w:rPr>
                <w:rStyle w:val="Hyperlink"/>
                <w:noProof/>
              </w:rPr>
              <w:t>SoftwareVersionsDatabase</w:t>
            </w:r>
            <w:r>
              <w:rPr>
                <w:noProof/>
                <w:webHidden/>
              </w:rPr>
              <w:tab/>
            </w:r>
            <w:r>
              <w:rPr>
                <w:noProof/>
                <w:webHidden/>
              </w:rPr>
              <w:fldChar w:fldCharType="begin"/>
            </w:r>
            <w:r>
              <w:rPr>
                <w:noProof/>
                <w:webHidden/>
              </w:rPr>
              <w:instrText xml:space="preserve"> PAGEREF _Toc491948084 \h </w:instrText>
            </w:r>
            <w:r>
              <w:rPr>
                <w:noProof/>
                <w:webHidden/>
              </w:rPr>
            </w:r>
            <w:r>
              <w:rPr>
                <w:noProof/>
                <w:webHidden/>
              </w:rPr>
              <w:fldChar w:fldCharType="separate"/>
            </w:r>
            <w:r>
              <w:rPr>
                <w:noProof/>
                <w:webHidden/>
              </w:rPr>
              <w:t>16</w:t>
            </w:r>
            <w:r>
              <w:rPr>
                <w:noProof/>
                <w:webHidden/>
              </w:rPr>
              <w:fldChar w:fldCharType="end"/>
            </w:r>
          </w:hyperlink>
        </w:p>
        <w:p w14:paraId="28529C6C" w14:textId="1A002E32"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085" w:history="1">
            <w:r w:rsidRPr="00A647AE">
              <w:rPr>
                <w:rStyle w:val="Hyperlink"/>
                <w:noProof/>
              </w:rPr>
              <w:t>4.2.2</w:t>
            </w:r>
            <w:r>
              <w:rPr>
                <w:rFonts w:asciiTheme="minorHAnsi" w:eastAsiaTheme="minorEastAsia" w:hAnsiTheme="minorHAnsi" w:cstheme="minorBidi"/>
                <w:i w:val="0"/>
                <w:iCs w:val="0"/>
                <w:noProof/>
                <w:szCs w:val="22"/>
                <w:lang w:eastAsia="de-CH"/>
              </w:rPr>
              <w:tab/>
            </w:r>
            <w:r w:rsidRPr="00A647AE">
              <w:rPr>
                <w:rStyle w:val="Hyperlink"/>
                <w:noProof/>
              </w:rPr>
              <w:t>Test, TestUpdateFirmware, TTIC2</w:t>
            </w:r>
            <w:r>
              <w:rPr>
                <w:noProof/>
                <w:webHidden/>
              </w:rPr>
              <w:tab/>
            </w:r>
            <w:r>
              <w:rPr>
                <w:noProof/>
                <w:webHidden/>
              </w:rPr>
              <w:fldChar w:fldCharType="begin"/>
            </w:r>
            <w:r>
              <w:rPr>
                <w:noProof/>
                <w:webHidden/>
              </w:rPr>
              <w:instrText xml:space="preserve"> PAGEREF _Toc491948085 \h </w:instrText>
            </w:r>
            <w:r>
              <w:rPr>
                <w:noProof/>
                <w:webHidden/>
              </w:rPr>
            </w:r>
            <w:r>
              <w:rPr>
                <w:noProof/>
                <w:webHidden/>
              </w:rPr>
              <w:fldChar w:fldCharType="separate"/>
            </w:r>
            <w:r>
              <w:rPr>
                <w:noProof/>
                <w:webHidden/>
              </w:rPr>
              <w:t>18</w:t>
            </w:r>
            <w:r>
              <w:rPr>
                <w:noProof/>
                <w:webHidden/>
              </w:rPr>
              <w:fldChar w:fldCharType="end"/>
            </w:r>
          </w:hyperlink>
        </w:p>
        <w:p w14:paraId="0447B66D" w14:textId="361C5F9C"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086" w:history="1">
            <w:r w:rsidRPr="00A647AE">
              <w:rPr>
                <w:rStyle w:val="Hyperlink"/>
                <w:noProof/>
              </w:rPr>
              <w:t>4.2.3</w:t>
            </w:r>
            <w:r>
              <w:rPr>
                <w:rFonts w:asciiTheme="minorHAnsi" w:eastAsiaTheme="minorEastAsia" w:hAnsiTheme="minorHAnsi" w:cstheme="minorBidi"/>
                <w:i w:val="0"/>
                <w:iCs w:val="0"/>
                <w:noProof/>
                <w:szCs w:val="22"/>
                <w:lang w:eastAsia="de-CH"/>
              </w:rPr>
              <w:tab/>
            </w:r>
            <w:r w:rsidRPr="00A647AE">
              <w:rPr>
                <w:rStyle w:val="Hyperlink"/>
                <w:noProof/>
              </w:rPr>
              <w:t>ETIC2</w:t>
            </w:r>
            <w:r>
              <w:rPr>
                <w:noProof/>
                <w:webHidden/>
              </w:rPr>
              <w:tab/>
            </w:r>
            <w:r>
              <w:rPr>
                <w:noProof/>
                <w:webHidden/>
              </w:rPr>
              <w:fldChar w:fldCharType="begin"/>
            </w:r>
            <w:r>
              <w:rPr>
                <w:noProof/>
                <w:webHidden/>
              </w:rPr>
              <w:instrText xml:space="preserve"> PAGEREF _Toc491948086 \h </w:instrText>
            </w:r>
            <w:r>
              <w:rPr>
                <w:noProof/>
                <w:webHidden/>
              </w:rPr>
            </w:r>
            <w:r>
              <w:rPr>
                <w:noProof/>
                <w:webHidden/>
              </w:rPr>
              <w:fldChar w:fldCharType="separate"/>
            </w:r>
            <w:r>
              <w:rPr>
                <w:noProof/>
                <w:webHidden/>
              </w:rPr>
              <w:t>18</w:t>
            </w:r>
            <w:r>
              <w:rPr>
                <w:noProof/>
                <w:webHidden/>
              </w:rPr>
              <w:fldChar w:fldCharType="end"/>
            </w:r>
          </w:hyperlink>
        </w:p>
        <w:p w14:paraId="4E2E293F" w14:textId="2C2393B6" w:rsidR="00AD5AE5" w:rsidRDefault="00AD5AE5">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48087" w:history="1">
            <w:r w:rsidRPr="00A647AE">
              <w:rPr>
                <w:rStyle w:val="Hyperlink"/>
                <w:noProof/>
                <w:lang w:val="en-US"/>
              </w:rPr>
              <w:t>5</w:t>
            </w:r>
            <w:r>
              <w:rPr>
                <w:rFonts w:asciiTheme="minorHAnsi" w:eastAsiaTheme="minorEastAsia" w:hAnsiTheme="minorHAnsi" w:cstheme="minorBidi"/>
                <w:b w:val="0"/>
                <w:bCs w:val="0"/>
                <w:caps w:val="0"/>
                <w:noProof/>
                <w:szCs w:val="22"/>
                <w:lang w:eastAsia="de-CH"/>
              </w:rPr>
              <w:tab/>
            </w:r>
            <w:r w:rsidRPr="00A647AE">
              <w:rPr>
                <w:rStyle w:val="Hyperlink"/>
                <w:noProof/>
              </w:rPr>
              <w:t>Auswertung der Testresultate</w:t>
            </w:r>
            <w:r>
              <w:rPr>
                <w:noProof/>
                <w:webHidden/>
              </w:rPr>
              <w:tab/>
            </w:r>
            <w:r>
              <w:rPr>
                <w:noProof/>
                <w:webHidden/>
              </w:rPr>
              <w:fldChar w:fldCharType="begin"/>
            </w:r>
            <w:r>
              <w:rPr>
                <w:noProof/>
                <w:webHidden/>
              </w:rPr>
              <w:instrText xml:space="preserve"> PAGEREF _Toc491948087 \h </w:instrText>
            </w:r>
            <w:r>
              <w:rPr>
                <w:noProof/>
                <w:webHidden/>
              </w:rPr>
            </w:r>
            <w:r>
              <w:rPr>
                <w:noProof/>
                <w:webHidden/>
              </w:rPr>
              <w:fldChar w:fldCharType="separate"/>
            </w:r>
            <w:r>
              <w:rPr>
                <w:noProof/>
                <w:webHidden/>
              </w:rPr>
              <w:t>19</w:t>
            </w:r>
            <w:r>
              <w:rPr>
                <w:noProof/>
                <w:webHidden/>
              </w:rPr>
              <w:fldChar w:fldCharType="end"/>
            </w:r>
          </w:hyperlink>
        </w:p>
        <w:p w14:paraId="5BF131D3" w14:textId="09D2C839" w:rsidR="00AD5AE5" w:rsidRDefault="00AD5AE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8088" w:history="1">
            <w:r w:rsidRPr="00A647AE">
              <w:rPr>
                <w:rStyle w:val="Hyperlink"/>
                <w:noProof/>
              </w:rPr>
              <w:t>5.1</w:t>
            </w:r>
            <w:r>
              <w:rPr>
                <w:rFonts w:asciiTheme="minorHAnsi" w:eastAsiaTheme="minorEastAsia" w:hAnsiTheme="minorHAnsi" w:cstheme="minorBidi"/>
                <w:smallCaps w:val="0"/>
                <w:noProof/>
                <w:szCs w:val="22"/>
                <w:lang w:eastAsia="de-CH"/>
              </w:rPr>
              <w:tab/>
            </w:r>
            <w:r w:rsidRPr="00A647AE">
              <w:rPr>
                <w:rStyle w:val="Hyperlink"/>
                <w:noProof/>
              </w:rPr>
              <w:t>SoftwareVersionsDatabase</w:t>
            </w:r>
            <w:r>
              <w:rPr>
                <w:noProof/>
                <w:webHidden/>
              </w:rPr>
              <w:tab/>
            </w:r>
            <w:r>
              <w:rPr>
                <w:noProof/>
                <w:webHidden/>
              </w:rPr>
              <w:fldChar w:fldCharType="begin"/>
            </w:r>
            <w:r>
              <w:rPr>
                <w:noProof/>
                <w:webHidden/>
              </w:rPr>
              <w:instrText xml:space="preserve"> PAGEREF _Toc491948088 \h </w:instrText>
            </w:r>
            <w:r>
              <w:rPr>
                <w:noProof/>
                <w:webHidden/>
              </w:rPr>
            </w:r>
            <w:r>
              <w:rPr>
                <w:noProof/>
                <w:webHidden/>
              </w:rPr>
              <w:fldChar w:fldCharType="separate"/>
            </w:r>
            <w:r>
              <w:rPr>
                <w:noProof/>
                <w:webHidden/>
              </w:rPr>
              <w:t>19</w:t>
            </w:r>
            <w:r>
              <w:rPr>
                <w:noProof/>
                <w:webHidden/>
              </w:rPr>
              <w:fldChar w:fldCharType="end"/>
            </w:r>
          </w:hyperlink>
        </w:p>
        <w:p w14:paraId="4F11409F" w14:textId="2CE3F6E9"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089" w:history="1">
            <w:r w:rsidRPr="00A647AE">
              <w:rPr>
                <w:rStyle w:val="Hyperlink"/>
                <w:noProof/>
              </w:rPr>
              <w:t>5.1.1</w:t>
            </w:r>
            <w:r>
              <w:rPr>
                <w:rFonts w:asciiTheme="minorHAnsi" w:eastAsiaTheme="minorEastAsia" w:hAnsiTheme="minorHAnsi" w:cstheme="minorBidi"/>
                <w:i w:val="0"/>
                <w:iCs w:val="0"/>
                <w:noProof/>
                <w:szCs w:val="22"/>
                <w:lang w:eastAsia="de-CH"/>
              </w:rPr>
              <w:tab/>
            </w:r>
            <w:r w:rsidRPr="00A647AE">
              <w:rPr>
                <w:rStyle w:val="Hyperlink"/>
                <w:noProof/>
              </w:rPr>
              <w:t>Modellierung Firmware Informationen</w:t>
            </w:r>
            <w:r>
              <w:rPr>
                <w:noProof/>
                <w:webHidden/>
              </w:rPr>
              <w:tab/>
            </w:r>
            <w:r>
              <w:rPr>
                <w:noProof/>
                <w:webHidden/>
              </w:rPr>
              <w:fldChar w:fldCharType="begin"/>
            </w:r>
            <w:r>
              <w:rPr>
                <w:noProof/>
                <w:webHidden/>
              </w:rPr>
              <w:instrText xml:space="preserve"> PAGEREF _Toc491948089 \h </w:instrText>
            </w:r>
            <w:r>
              <w:rPr>
                <w:noProof/>
                <w:webHidden/>
              </w:rPr>
            </w:r>
            <w:r>
              <w:rPr>
                <w:noProof/>
                <w:webHidden/>
              </w:rPr>
              <w:fldChar w:fldCharType="separate"/>
            </w:r>
            <w:r>
              <w:rPr>
                <w:noProof/>
                <w:webHidden/>
              </w:rPr>
              <w:t>19</w:t>
            </w:r>
            <w:r>
              <w:rPr>
                <w:noProof/>
                <w:webHidden/>
              </w:rPr>
              <w:fldChar w:fldCharType="end"/>
            </w:r>
          </w:hyperlink>
        </w:p>
        <w:p w14:paraId="63E8ECD9" w14:textId="64FB2CD1"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090" w:history="1">
            <w:r w:rsidRPr="00A647AE">
              <w:rPr>
                <w:rStyle w:val="Hyperlink"/>
                <w:noProof/>
              </w:rPr>
              <w:t>5.1.2</w:t>
            </w:r>
            <w:r>
              <w:rPr>
                <w:rFonts w:asciiTheme="minorHAnsi" w:eastAsiaTheme="minorEastAsia" w:hAnsiTheme="minorHAnsi" w:cstheme="minorBidi"/>
                <w:i w:val="0"/>
                <w:iCs w:val="0"/>
                <w:noProof/>
                <w:szCs w:val="22"/>
                <w:lang w:eastAsia="de-CH"/>
              </w:rPr>
              <w:tab/>
            </w:r>
            <w:r w:rsidRPr="00A647AE">
              <w:rPr>
                <w:rStyle w:val="Hyperlink"/>
                <w:noProof/>
              </w:rPr>
              <w:t>Modellierung Testinformationen</w:t>
            </w:r>
            <w:r>
              <w:rPr>
                <w:noProof/>
                <w:webHidden/>
              </w:rPr>
              <w:tab/>
            </w:r>
            <w:r>
              <w:rPr>
                <w:noProof/>
                <w:webHidden/>
              </w:rPr>
              <w:fldChar w:fldCharType="begin"/>
            </w:r>
            <w:r>
              <w:rPr>
                <w:noProof/>
                <w:webHidden/>
              </w:rPr>
              <w:instrText xml:space="preserve"> PAGEREF _Toc491948090 \h </w:instrText>
            </w:r>
            <w:r>
              <w:rPr>
                <w:noProof/>
                <w:webHidden/>
              </w:rPr>
            </w:r>
            <w:r>
              <w:rPr>
                <w:noProof/>
                <w:webHidden/>
              </w:rPr>
              <w:fldChar w:fldCharType="separate"/>
            </w:r>
            <w:r>
              <w:rPr>
                <w:noProof/>
                <w:webHidden/>
              </w:rPr>
              <w:t>21</w:t>
            </w:r>
            <w:r>
              <w:rPr>
                <w:noProof/>
                <w:webHidden/>
              </w:rPr>
              <w:fldChar w:fldCharType="end"/>
            </w:r>
          </w:hyperlink>
        </w:p>
        <w:p w14:paraId="79D33FE8" w14:textId="3E6E20E8"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091" w:history="1">
            <w:r w:rsidRPr="00A647AE">
              <w:rPr>
                <w:rStyle w:val="Hyperlink"/>
                <w:noProof/>
              </w:rPr>
              <w:t>5.1.3</w:t>
            </w:r>
            <w:r>
              <w:rPr>
                <w:rFonts w:asciiTheme="minorHAnsi" w:eastAsiaTheme="minorEastAsia" w:hAnsiTheme="minorHAnsi" w:cstheme="minorBidi"/>
                <w:i w:val="0"/>
                <w:iCs w:val="0"/>
                <w:noProof/>
                <w:szCs w:val="22"/>
                <w:lang w:eastAsia="de-CH"/>
              </w:rPr>
              <w:tab/>
            </w:r>
            <w:r w:rsidRPr="00A647AE">
              <w:rPr>
                <w:rStyle w:val="Hyperlink"/>
                <w:noProof/>
              </w:rPr>
              <w:t>Modellierung Testresultate</w:t>
            </w:r>
            <w:r>
              <w:rPr>
                <w:noProof/>
                <w:webHidden/>
              </w:rPr>
              <w:tab/>
            </w:r>
            <w:r>
              <w:rPr>
                <w:noProof/>
                <w:webHidden/>
              </w:rPr>
              <w:fldChar w:fldCharType="begin"/>
            </w:r>
            <w:r>
              <w:rPr>
                <w:noProof/>
                <w:webHidden/>
              </w:rPr>
              <w:instrText xml:space="preserve"> PAGEREF _Toc491948091 \h </w:instrText>
            </w:r>
            <w:r>
              <w:rPr>
                <w:noProof/>
                <w:webHidden/>
              </w:rPr>
            </w:r>
            <w:r>
              <w:rPr>
                <w:noProof/>
                <w:webHidden/>
              </w:rPr>
              <w:fldChar w:fldCharType="separate"/>
            </w:r>
            <w:r>
              <w:rPr>
                <w:noProof/>
                <w:webHidden/>
              </w:rPr>
              <w:t>23</w:t>
            </w:r>
            <w:r>
              <w:rPr>
                <w:noProof/>
                <w:webHidden/>
              </w:rPr>
              <w:fldChar w:fldCharType="end"/>
            </w:r>
          </w:hyperlink>
        </w:p>
        <w:p w14:paraId="3847A9E2" w14:textId="4DD86995"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092" w:history="1">
            <w:r w:rsidRPr="00A647AE">
              <w:rPr>
                <w:rStyle w:val="Hyperlink"/>
                <w:noProof/>
              </w:rPr>
              <w:t>5.1.4</w:t>
            </w:r>
            <w:r>
              <w:rPr>
                <w:rFonts w:asciiTheme="minorHAnsi" w:eastAsiaTheme="minorEastAsia" w:hAnsiTheme="minorHAnsi" w:cstheme="minorBidi"/>
                <w:i w:val="0"/>
                <w:iCs w:val="0"/>
                <w:noProof/>
                <w:szCs w:val="22"/>
                <w:lang w:eastAsia="de-CH"/>
              </w:rPr>
              <w:tab/>
            </w:r>
            <w:r w:rsidRPr="00A647AE">
              <w:rPr>
                <w:rStyle w:val="Hyperlink"/>
                <w:noProof/>
              </w:rPr>
              <w:t>Modellierung Firmware Bugs</w:t>
            </w:r>
            <w:r>
              <w:rPr>
                <w:noProof/>
                <w:webHidden/>
              </w:rPr>
              <w:tab/>
            </w:r>
            <w:r>
              <w:rPr>
                <w:noProof/>
                <w:webHidden/>
              </w:rPr>
              <w:fldChar w:fldCharType="begin"/>
            </w:r>
            <w:r>
              <w:rPr>
                <w:noProof/>
                <w:webHidden/>
              </w:rPr>
              <w:instrText xml:space="preserve"> PAGEREF _Toc491948092 \h </w:instrText>
            </w:r>
            <w:r>
              <w:rPr>
                <w:noProof/>
                <w:webHidden/>
              </w:rPr>
            </w:r>
            <w:r>
              <w:rPr>
                <w:noProof/>
                <w:webHidden/>
              </w:rPr>
              <w:fldChar w:fldCharType="separate"/>
            </w:r>
            <w:r>
              <w:rPr>
                <w:noProof/>
                <w:webHidden/>
              </w:rPr>
              <w:t>25</w:t>
            </w:r>
            <w:r>
              <w:rPr>
                <w:noProof/>
                <w:webHidden/>
              </w:rPr>
              <w:fldChar w:fldCharType="end"/>
            </w:r>
          </w:hyperlink>
        </w:p>
        <w:p w14:paraId="304D0DA8" w14:textId="06D87F92" w:rsidR="00AD5AE5" w:rsidRDefault="00AD5AE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8093" w:history="1">
            <w:r w:rsidRPr="00A647AE">
              <w:rPr>
                <w:rStyle w:val="Hyperlink"/>
                <w:noProof/>
              </w:rPr>
              <w:t>5.2</w:t>
            </w:r>
            <w:r>
              <w:rPr>
                <w:rFonts w:asciiTheme="minorHAnsi" w:eastAsiaTheme="minorEastAsia" w:hAnsiTheme="minorHAnsi" w:cstheme="minorBidi"/>
                <w:smallCaps w:val="0"/>
                <w:noProof/>
                <w:szCs w:val="22"/>
                <w:lang w:eastAsia="de-CH"/>
              </w:rPr>
              <w:tab/>
            </w:r>
            <w:r w:rsidRPr="00A647AE">
              <w:rPr>
                <w:rStyle w:val="Hyperlink"/>
                <w:noProof/>
              </w:rPr>
              <w:t>Test</w:t>
            </w:r>
            <w:r>
              <w:rPr>
                <w:noProof/>
                <w:webHidden/>
              </w:rPr>
              <w:tab/>
            </w:r>
            <w:r>
              <w:rPr>
                <w:noProof/>
                <w:webHidden/>
              </w:rPr>
              <w:fldChar w:fldCharType="begin"/>
            </w:r>
            <w:r>
              <w:rPr>
                <w:noProof/>
                <w:webHidden/>
              </w:rPr>
              <w:instrText xml:space="preserve"> PAGEREF _Toc491948093 \h </w:instrText>
            </w:r>
            <w:r>
              <w:rPr>
                <w:noProof/>
                <w:webHidden/>
              </w:rPr>
            </w:r>
            <w:r>
              <w:rPr>
                <w:noProof/>
                <w:webHidden/>
              </w:rPr>
              <w:fldChar w:fldCharType="separate"/>
            </w:r>
            <w:r>
              <w:rPr>
                <w:noProof/>
                <w:webHidden/>
              </w:rPr>
              <w:t>26</w:t>
            </w:r>
            <w:r>
              <w:rPr>
                <w:noProof/>
                <w:webHidden/>
              </w:rPr>
              <w:fldChar w:fldCharType="end"/>
            </w:r>
          </w:hyperlink>
        </w:p>
        <w:p w14:paraId="1711B59C" w14:textId="02948FB7"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094" w:history="1">
            <w:r w:rsidRPr="00A647AE">
              <w:rPr>
                <w:rStyle w:val="Hyperlink"/>
                <w:noProof/>
              </w:rPr>
              <w:t>5.2.1</w:t>
            </w:r>
            <w:r>
              <w:rPr>
                <w:rFonts w:asciiTheme="minorHAnsi" w:eastAsiaTheme="minorEastAsia" w:hAnsiTheme="minorHAnsi" w:cstheme="minorBidi"/>
                <w:i w:val="0"/>
                <w:iCs w:val="0"/>
                <w:noProof/>
                <w:szCs w:val="22"/>
                <w:lang w:eastAsia="de-CH"/>
              </w:rPr>
              <w:tab/>
            </w:r>
            <w:r w:rsidRPr="00A647AE">
              <w:rPr>
                <w:rStyle w:val="Hyperlink"/>
                <w:noProof/>
              </w:rPr>
              <w:t>Abspeicherung Testinformationen</w:t>
            </w:r>
            <w:r>
              <w:rPr>
                <w:noProof/>
                <w:webHidden/>
              </w:rPr>
              <w:tab/>
            </w:r>
            <w:r>
              <w:rPr>
                <w:noProof/>
                <w:webHidden/>
              </w:rPr>
              <w:fldChar w:fldCharType="begin"/>
            </w:r>
            <w:r>
              <w:rPr>
                <w:noProof/>
                <w:webHidden/>
              </w:rPr>
              <w:instrText xml:space="preserve"> PAGEREF _Toc491948094 \h </w:instrText>
            </w:r>
            <w:r>
              <w:rPr>
                <w:noProof/>
                <w:webHidden/>
              </w:rPr>
            </w:r>
            <w:r>
              <w:rPr>
                <w:noProof/>
                <w:webHidden/>
              </w:rPr>
              <w:fldChar w:fldCharType="separate"/>
            </w:r>
            <w:r>
              <w:rPr>
                <w:noProof/>
                <w:webHidden/>
              </w:rPr>
              <w:t>26</w:t>
            </w:r>
            <w:r>
              <w:rPr>
                <w:noProof/>
                <w:webHidden/>
              </w:rPr>
              <w:fldChar w:fldCharType="end"/>
            </w:r>
          </w:hyperlink>
        </w:p>
        <w:p w14:paraId="1D70D167" w14:textId="194AFB6B"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095" w:history="1">
            <w:r w:rsidRPr="00A647AE">
              <w:rPr>
                <w:rStyle w:val="Hyperlink"/>
                <w:noProof/>
              </w:rPr>
              <w:t>5.2.2</w:t>
            </w:r>
            <w:r>
              <w:rPr>
                <w:rFonts w:asciiTheme="minorHAnsi" w:eastAsiaTheme="minorEastAsia" w:hAnsiTheme="minorHAnsi" w:cstheme="minorBidi"/>
                <w:i w:val="0"/>
                <w:iCs w:val="0"/>
                <w:noProof/>
                <w:szCs w:val="22"/>
                <w:lang w:eastAsia="de-CH"/>
              </w:rPr>
              <w:tab/>
            </w:r>
            <w:r w:rsidRPr="00A647AE">
              <w:rPr>
                <w:rStyle w:val="Hyperlink"/>
                <w:noProof/>
              </w:rPr>
              <w:t>Testinformationen an TestUpdateFirmware über Umgebungsvariablen</w:t>
            </w:r>
            <w:r>
              <w:rPr>
                <w:noProof/>
                <w:webHidden/>
              </w:rPr>
              <w:tab/>
            </w:r>
            <w:r>
              <w:rPr>
                <w:noProof/>
                <w:webHidden/>
              </w:rPr>
              <w:fldChar w:fldCharType="begin"/>
            </w:r>
            <w:r>
              <w:rPr>
                <w:noProof/>
                <w:webHidden/>
              </w:rPr>
              <w:instrText xml:space="preserve"> PAGEREF _Toc491948095 \h </w:instrText>
            </w:r>
            <w:r>
              <w:rPr>
                <w:noProof/>
                <w:webHidden/>
              </w:rPr>
            </w:r>
            <w:r>
              <w:rPr>
                <w:noProof/>
                <w:webHidden/>
              </w:rPr>
              <w:fldChar w:fldCharType="separate"/>
            </w:r>
            <w:r>
              <w:rPr>
                <w:noProof/>
                <w:webHidden/>
              </w:rPr>
              <w:t>28</w:t>
            </w:r>
            <w:r>
              <w:rPr>
                <w:noProof/>
                <w:webHidden/>
              </w:rPr>
              <w:fldChar w:fldCharType="end"/>
            </w:r>
          </w:hyperlink>
        </w:p>
        <w:p w14:paraId="0C1E2AF2" w14:textId="7E8B9B89" w:rsidR="00AD5AE5" w:rsidRDefault="00AD5AE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8096" w:history="1">
            <w:r w:rsidRPr="00A647AE">
              <w:rPr>
                <w:rStyle w:val="Hyperlink"/>
                <w:noProof/>
              </w:rPr>
              <w:t>5.3</w:t>
            </w:r>
            <w:r>
              <w:rPr>
                <w:rFonts w:asciiTheme="minorHAnsi" w:eastAsiaTheme="minorEastAsia" w:hAnsiTheme="minorHAnsi" w:cstheme="minorBidi"/>
                <w:smallCaps w:val="0"/>
                <w:noProof/>
                <w:szCs w:val="22"/>
                <w:lang w:eastAsia="de-CH"/>
              </w:rPr>
              <w:tab/>
            </w:r>
            <w:r w:rsidRPr="00A647AE">
              <w:rPr>
                <w:rStyle w:val="Hyperlink"/>
                <w:noProof/>
              </w:rPr>
              <w:t>TestUpdateFirmware</w:t>
            </w:r>
            <w:r>
              <w:rPr>
                <w:noProof/>
                <w:webHidden/>
              </w:rPr>
              <w:tab/>
            </w:r>
            <w:r>
              <w:rPr>
                <w:noProof/>
                <w:webHidden/>
              </w:rPr>
              <w:fldChar w:fldCharType="begin"/>
            </w:r>
            <w:r>
              <w:rPr>
                <w:noProof/>
                <w:webHidden/>
              </w:rPr>
              <w:instrText xml:space="preserve"> PAGEREF _Toc491948096 \h </w:instrText>
            </w:r>
            <w:r>
              <w:rPr>
                <w:noProof/>
                <w:webHidden/>
              </w:rPr>
            </w:r>
            <w:r>
              <w:rPr>
                <w:noProof/>
                <w:webHidden/>
              </w:rPr>
              <w:fldChar w:fldCharType="separate"/>
            </w:r>
            <w:r>
              <w:rPr>
                <w:noProof/>
                <w:webHidden/>
              </w:rPr>
              <w:t>29</w:t>
            </w:r>
            <w:r>
              <w:rPr>
                <w:noProof/>
                <w:webHidden/>
              </w:rPr>
              <w:fldChar w:fldCharType="end"/>
            </w:r>
          </w:hyperlink>
        </w:p>
        <w:p w14:paraId="7C62472C" w14:textId="0490818D"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097" w:history="1">
            <w:r w:rsidRPr="00A647AE">
              <w:rPr>
                <w:rStyle w:val="Hyperlink"/>
                <w:noProof/>
              </w:rPr>
              <w:t>5.3.1</w:t>
            </w:r>
            <w:r>
              <w:rPr>
                <w:rFonts w:asciiTheme="minorHAnsi" w:eastAsiaTheme="minorEastAsia" w:hAnsiTheme="minorHAnsi" w:cstheme="minorBidi"/>
                <w:i w:val="0"/>
                <w:iCs w:val="0"/>
                <w:noProof/>
                <w:szCs w:val="22"/>
                <w:lang w:eastAsia="de-CH"/>
              </w:rPr>
              <w:tab/>
            </w:r>
            <w:r w:rsidRPr="00A647AE">
              <w:rPr>
                <w:rStyle w:val="Hyperlink"/>
                <w:noProof/>
              </w:rPr>
              <w:t>Anweisung Update Testinformationen</w:t>
            </w:r>
            <w:r>
              <w:rPr>
                <w:noProof/>
                <w:webHidden/>
              </w:rPr>
              <w:tab/>
            </w:r>
            <w:r>
              <w:rPr>
                <w:noProof/>
                <w:webHidden/>
              </w:rPr>
              <w:fldChar w:fldCharType="begin"/>
            </w:r>
            <w:r>
              <w:rPr>
                <w:noProof/>
                <w:webHidden/>
              </w:rPr>
              <w:instrText xml:space="preserve"> PAGEREF _Toc491948097 \h </w:instrText>
            </w:r>
            <w:r>
              <w:rPr>
                <w:noProof/>
                <w:webHidden/>
              </w:rPr>
            </w:r>
            <w:r>
              <w:rPr>
                <w:noProof/>
                <w:webHidden/>
              </w:rPr>
              <w:fldChar w:fldCharType="separate"/>
            </w:r>
            <w:r>
              <w:rPr>
                <w:noProof/>
                <w:webHidden/>
              </w:rPr>
              <w:t>29</w:t>
            </w:r>
            <w:r>
              <w:rPr>
                <w:noProof/>
                <w:webHidden/>
              </w:rPr>
              <w:fldChar w:fldCharType="end"/>
            </w:r>
          </w:hyperlink>
        </w:p>
        <w:p w14:paraId="61516B34" w14:textId="63C4E511"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098" w:history="1">
            <w:r w:rsidRPr="00A647AE">
              <w:rPr>
                <w:rStyle w:val="Hyperlink"/>
                <w:noProof/>
              </w:rPr>
              <w:t>5.3.2</w:t>
            </w:r>
            <w:r>
              <w:rPr>
                <w:rFonts w:asciiTheme="minorHAnsi" w:eastAsiaTheme="minorEastAsia" w:hAnsiTheme="minorHAnsi" w:cstheme="minorBidi"/>
                <w:i w:val="0"/>
                <w:iCs w:val="0"/>
                <w:noProof/>
                <w:szCs w:val="22"/>
                <w:lang w:eastAsia="de-CH"/>
              </w:rPr>
              <w:tab/>
            </w:r>
            <w:r w:rsidRPr="00A647AE">
              <w:rPr>
                <w:rStyle w:val="Hyperlink"/>
                <w:noProof/>
              </w:rPr>
              <w:t>Abfrage Testinformationen</w:t>
            </w:r>
            <w:r>
              <w:rPr>
                <w:noProof/>
                <w:webHidden/>
              </w:rPr>
              <w:tab/>
            </w:r>
            <w:r>
              <w:rPr>
                <w:noProof/>
                <w:webHidden/>
              </w:rPr>
              <w:fldChar w:fldCharType="begin"/>
            </w:r>
            <w:r>
              <w:rPr>
                <w:noProof/>
                <w:webHidden/>
              </w:rPr>
              <w:instrText xml:space="preserve"> PAGEREF _Toc491948098 \h </w:instrText>
            </w:r>
            <w:r>
              <w:rPr>
                <w:noProof/>
                <w:webHidden/>
              </w:rPr>
            </w:r>
            <w:r>
              <w:rPr>
                <w:noProof/>
                <w:webHidden/>
              </w:rPr>
              <w:fldChar w:fldCharType="separate"/>
            </w:r>
            <w:r>
              <w:rPr>
                <w:noProof/>
                <w:webHidden/>
              </w:rPr>
              <w:t>29</w:t>
            </w:r>
            <w:r>
              <w:rPr>
                <w:noProof/>
                <w:webHidden/>
              </w:rPr>
              <w:fldChar w:fldCharType="end"/>
            </w:r>
          </w:hyperlink>
        </w:p>
        <w:p w14:paraId="0B8A8C6D" w14:textId="34DB0D52"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099" w:history="1">
            <w:r w:rsidRPr="00A647AE">
              <w:rPr>
                <w:rStyle w:val="Hyperlink"/>
                <w:noProof/>
              </w:rPr>
              <w:t>5.3.3</w:t>
            </w:r>
            <w:r>
              <w:rPr>
                <w:rFonts w:asciiTheme="minorHAnsi" w:eastAsiaTheme="minorEastAsia" w:hAnsiTheme="minorHAnsi" w:cstheme="minorBidi"/>
                <w:i w:val="0"/>
                <w:iCs w:val="0"/>
                <w:noProof/>
                <w:szCs w:val="22"/>
                <w:lang w:eastAsia="de-CH"/>
              </w:rPr>
              <w:tab/>
            </w:r>
            <w:r w:rsidRPr="00A647AE">
              <w:rPr>
                <w:rStyle w:val="Hyperlink"/>
                <w:noProof/>
              </w:rPr>
              <w:t>Testinformationen in SoftwareVersionsDatabase schreiben</w:t>
            </w:r>
            <w:r>
              <w:rPr>
                <w:noProof/>
                <w:webHidden/>
              </w:rPr>
              <w:tab/>
            </w:r>
            <w:r>
              <w:rPr>
                <w:noProof/>
                <w:webHidden/>
              </w:rPr>
              <w:fldChar w:fldCharType="begin"/>
            </w:r>
            <w:r>
              <w:rPr>
                <w:noProof/>
                <w:webHidden/>
              </w:rPr>
              <w:instrText xml:space="preserve"> PAGEREF _Toc491948099 \h </w:instrText>
            </w:r>
            <w:r>
              <w:rPr>
                <w:noProof/>
                <w:webHidden/>
              </w:rPr>
            </w:r>
            <w:r>
              <w:rPr>
                <w:noProof/>
                <w:webHidden/>
              </w:rPr>
              <w:fldChar w:fldCharType="separate"/>
            </w:r>
            <w:r>
              <w:rPr>
                <w:noProof/>
                <w:webHidden/>
              </w:rPr>
              <w:t>29</w:t>
            </w:r>
            <w:r>
              <w:rPr>
                <w:noProof/>
                <w:webHidden/>
              </w:rPr>
              <w:fldChar w:fldCharType="end"/>
            </w:r>
          </w:hyperlink>
        </w:p>
        <w:p w14:paraId="5D39DF9A" w14:textId="0BBB85E9" w:rsidR="00AD5AE5" w:rsidRDefault="00AD5AE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8100" w:history="1">
            <w:r w:rsidRPr="00A647AE">
              <w:rPr>
                <w:rStyle w:val="Hyperlink"/>
                <w:noProof/>
              </w:rPr>
              <w:t>5.4</w:t>
            </w:r>
            <w:r>
              <w:rPr>
                <w:rFonts w:asciiTheme="minorHAnsi" w:eastAsiaTheme="minorEastAsia" w:hAnsiTheme="minorHAnsi" w:cstheme="minorBidi"/>
                <w:smallCaps w:val="0"/>
                <w:noProof/>
                <w:szCs w:val="22"/>
                <w:lang w:eastAsia="de-CH"/>
              </w:rPr>
              <w:tab/>
            </w:r>
            <w:r w:rsidRPr="00A647AE">
              <w:rPr>
                <w:rStyle w:val="Hyperlink"/>
                <w:noProof/>
              </w:rPr>
              <w:t>TTIC2</w:t>
            </w:r>
            <w:r>
              <w:rPr>
                <w:noProof/>
                <w:webHidden/>
              </w:rPr>
              <w:tab/>
            </w:r>
            <w:r>
              <w:rPr>
                <w:noProof/>
                <w:webHidden/>
              </w:rPr>
              <w:fldChar w:fldCharType="begin"/>
            </w:r>
            <w:r>
              <w:rPr>
                <w:noProof/>
                <w:webHidden/>
              </w:rPr>
              <w:instrText xml:space="preserve"> PAGEREF _Toc491948100 \h </w:instrText>
            </w:r>
            <w:r>
              <w:rPr>
                <w:noProof/>
                <w:webHidden/>
              </w:rPr>
            </w:r>
            <w:r>
              <w:rPr>
                <w:noProof/>
                <w:webHidden/>
              </w:rPr>
              <w:fldChar w:fldCharType="separate"/>
            </w:r>
            <w:r>
              <w:rPr>
                <w:noProof/>
                <w:webHidden/>
              </w:rPr>
              <w:t>30</w:t>
            </w:r>
            <w:r>
              <w:rPr>
                <w:noProof/>
                <w:webHidden/>
              </w:rPr>
              <w:fldChar w:fldCharType="end"/>
            </w:r>
          </w:hyperlink>
        </w:p>
        <w:p w14:paraId="10440505" w14:textId="55806A83"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101" w:history="1">
            <w:r w:rsidRPr="00A647AE">
              <w:rPr>
                <w:rStyle w:val="Hyperlink"/>
                <w:noProof/>
              </w:rPr>
              <w:t>5.4.1</w:t>
            </w:r>
            <w:r>
              <w:rPr>
                <w:rFonts w:asciiTheme="minorHAnsi" w:eastAsiaTheme="minorEastAsia" w:hAnsiTheme="minorHAnsi" w:cstheme="minorBidi"/>
                <w:i w:val="0"/>
                <w:iCs w:val="0"/>
                <w:noProof/>
                <w:szCs w:val="22"/>
                <w:lang w:eastAsia="de-CH"/>
              </w:rPr>
              <w:tab/>
            </w:r>
            <w:r w:rsidRPr="00A647AE">
              <w:rPr>
                <w:rStyle w:val="Hyperlink"/>
                <w:noProof/>
              </w:rPr>
              <w:t>Auslesung der Testinformationen</w:t>
            </w:r>
            <w:r>
              <w:rPr>
                <w:noProof/>
                <w:webHidden/>
              </w:rPr>
              <w:tab/>
            </w:r>
            <w:r>
              <w:rPr>
                <w:noProof/>
                <w:webHidden/>
              </w:rPr>
              <w:fldChar w:fldCharType="begin"/>
            </w:r>
            <w:r>
              <w:rPr>
                <w:noProof/>
                <w:webHidden/>
              </w:rPr>
              <w:instrText xml:space="preserve"> PAGEREF _Toc491948101 \h </w:instrText>
            </w:r>
            <w:r>
              <w:rPr>
                <w:noProof/>
                <w:webHidden/>
              </w:rPr>
            </w:r>
            <w:r>
              <w:rPr>
                <w:noProof/>
                <w:webHidden/>
              </w:rPr>
              <w:fldChar w:fldCharType="separate"/>
            </w:r>
            <w:r>
              <w:rPr>
                <w:noProof/>
                <w:webHidden/>
              </w:rPr>
              <w:t>30</w:t>
            </w:r>
            <w:r>
              <w:rPr>
                <w:noProof/>
                <w:webHidden/>
              </w:rPr>
              <w:fldChar w:fldCharType="end"/>
            </w:r>
          </w:hyperlink>
        </w:p>
        <w:p w14:paraId="1C813DC7" w14:textId="7340B466"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102" w:history="1">
            <w:r w:rsidRPr="00A647AE">
              <w:rPr>
                <w:rStyle w:val="Hyperlink"/>
                <w:noProof/>
              </w:rPr>
              <w:t>5.4.2</w:t>
            </w:r>
            <w:r>
              <w:rPr>
                <w:rFonts w:asciiTheme="minorHAnsi" w:eastAsiaTheme="minorEastAsia" w:hAnsiTheme="minorHAnsi" w:cstheme="minorBidi"/>
                <w:i w:val="0"/>
                <w:iCs w:val="0"/>
                <w:noProof/>
                <w:szCs w:val="22"/>
                <w:lang w:eastAsia="de-CH"/>
              </w:rPr>
              <w:tab/>
            </w:r>
            <w:r w:rsidRPr="00A647AE">
              <w:rPr>
                <w:rStyle w:val="Hyperlink"/>
                <w:noProof/>
              </w:rPr>
              <w:t>Hinterlegung des Grundzustandes</w:t>
            </w:r>
            <w:r>
              <w:rPr>
                <w:noProof/>
                <w:webHidden/>
              </w:rPr>
              <w:tab/>
            </w:r>
            <w:r>
              <w:rPr>
                <w:noProof/>
                <w:webHidden/>
              </w:rPr>
              <w:fldChar w:fldCharType="begin"/>
            </w:r>
            <w:r>
              <w:rPr>
                <w:noProof/>
                <w:webHidden/>
              </w:rPr>
              <w:instrText xml:space="preserve"> PAGEREF _Toc491948102 \h </w:instrText>
            </w:r>
            <w:r>
              <w:rPr>
                <w:noProof/>
                <w:webHidden/>
              </w:rPr>
            </w:r>
            <w:r>
              <w:rPr>
                <w:noProof/>
                <w:webHidden/>
              </w:rPr>
              <w:fldChar w:fldCharType="separate"/>
            </w:r>
            <w:r>
              <w:rPr>
                <w:noProof/>
                <w:webHidden/>
              </w:rPr>
              <w:t>31</w:t>
            </w:r>
            <w:r>
              <w:rPr>
                <w:noProof/>
                <w:webHidden/>
              </w:rPr>
              <w:fldChar w:fldCharType="end"/>
            </w:r>
          </w:hyperlink>
        </w:p>
        <w:p w14:paraId="252BAE2C" w14:textId="2DC5722E"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103" w:history="1">
            <w:r w:rsidRPr="00A647AE">
              <w:rPr>
                <w:rStyle w:val="Hyperlink"/>
                <w:noProof/>
              </w:rPr>
              <w:t>5.4.3</w:t>
            </w:r>
            <w:r>
              <w:rPr>
                <w:rFonts w:asciiTheme="minorHAnsi" w:eastAsiaTheme="minorEastAsia" w:hAnsiTheme="minorHAnsi" w:cstheme="minorBidi"/>
                <w:i w:val="0"/>
                <w:iCs w:val="0"/>
                <w:noProof/>
                <w:szCs w:val="22"/>
                <w:lang w:eastAsia="de-CH"/>
              </w:rPr>
              <w:tab/>
            </w:r>
            <w:r w:rsidRPr="00A647AE">
              <w:rPr>
                <w:rStyle w:val="Hyperlink"/>
                <w:noProof/>
              </w:rPr>
              <w:t>Abspeicherung der Testresultate</w:t>
            </w:r>
            <w:r>
              <w:rPr>
                <w:noProof/>
                <w:webHidden/>
              </w:rPr>
              <w:tab/>
            </w:r>
            <w:r>
              <w:rPr>
                <w:noProof/>
                <w:webHidden/>
              </w:rPr>
              <w:fldChar w:fldCharType="begin"/>
            </w:r>
            <w:r>
              <w:rPr>
                <w:noProof/>
                <w:webHidden/>
              </w:rPr>
              <w:instrText xml:space="preserve"> PAGEREF _Toc491948103 \h </w:instrText>
            </w:r>
            <w:r>
              <w:rPr>
                <w:noProof/>
                <w:webHidden/>
              </w:rPr>
            </w:r>
            <w:r>
              <w:rPr>
                <w:noProof/>
                <w:webHidden/>
              </w:rPr>
              <w:fldChar w:fldCharType="separate"/>
            </w:r>
            <w:r>
              <w:rPr>
                <w:noProof/>
                <w:webHidden/>
              </w:rPr>
              <w:t>32</w:t>
            </w:r>
            <w:r>
              <w:rPr>
                <w:noProof/>
                <w:webHidden/>
              </w:rPr>
              <w:fldChar w:fldCharType="end"/>
            </w:r>
          </w:hyperlink>
        </w:p>
        <w:p w14:paraId="17C58E47" w14:textId="1DD8E3A8" w:rsidR="00AD5AE5" w:rsidRDefault="00AD5AE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8104" w:history="1">
            <w:r w:rsidRPr="00A647AE">
              <w:rPr>
                <w:rStyle w:val="Hyperlink"/>
                <w:noProof/>
              </w:rPr>
              <w:t>5.5</w:t>
            </w:r>
            <w:r>
              <w:rPr>
                <w:rFonts w:asciiTheme="minorHAnsi" w:eastAsiaTheme="minorEastAsia" w:hAnsiTheme="minorHAnsi" w:cstheme="minorBidi"/>
                <w:smallCaps w:val="0"/>
                <w:noProof/>
                <w:szCs w:val="22"/>
                <w:lang w:eastAsia="de-CH"/>
              </w:rPr>
              <w:tab/>
            </w:r>
            <w:r w:rsidRPr="00A647AE">
              <w:rPr>
                <w:rStyle w:val="Hyperlink"/>
                <w:noProof/>
              </w:rPr>
              <w:t>ETIC2</w:t>
            </w:r>
            <w:r>
              <w:rPr>
                <w:noProof/>
                <w:webHidden/>
              </w:rPr>
              <w:tab/>
            </w:r>
            <w:r>
              <w:rPr>
                <w:noProof/>
                <w:webHidden/>
              </w:rPr>
              <w:fldChar w:fldCharType="begin"/>
            </w:r>
            <w:r>
              <w:rPr>
                <w:noProof/>
                <w:webHidden/>
              </w:rPr>
              <w:instrText xml:space="preserve"> PAGEREF _Toc491948104 \h </w:instrText>
            </w:r>
            <w:r>
              <w:rPr>
                <w:noProof/>
                <w:webHidden/>
              </w:rPr>
            </w:r>
            <w:r>
              <w:rPr>
                <w:noProof/>
                <w:webHidden/>
              </w:rPr>
              <w:fldChar w:fldCharType="separate"/>
            </w:r>
            <w:r>
              <w:rPr>
                <w:noProof/>
                <w:webHidden/>
              </w:rPr>
              <w:t>33</w:t>
            </w:r>
            <w:r>
              <w:rPr>
                <w:noProof/>
                <w:webHidden/>
              </w:rPr>
              <w:fldChar w:fldCharType="end"/>
            </w:r>
          </w:hyperlink>
        </w:p>
        <w:p w14:paraId="10EFE76D" w14:textId="3465603B"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105" w:history="1">
            <w:r w:rsidRPr="00A647AE">
              <w:rPr>
                <w:rStyle w:val="Hyperlink"/>
                <w:noProof/>
              </w:rPr>
              <w:t>5.5.1</w:t>
            </w:r>
            <w:r>
              <w:rPr>
                <w:rFonts w:asciiTheme="minorHAnsi" w:eastAsiaTheme="minorEastAsia" w:hAnsiTheme="minorHAnsi" w:cstheme="minorBidi"/>
                <w:i w:val="0"/>
                <w:iCs w:val="0"/>
                <w:noProof/>
                <w:szCs w:val="22"/>
                <w:lang w:eastAsia="de-CH"/>
              </w:rPr>
              <w:tab/>
            </w:r>
            <w:r w:rsidRPr="00A647AE">
              <w:rPr>
                <w:rStyle w:val="Hyperlink"/>
                <w:noProof/>
              </w:rPr>
              <w:t>Anbindung SoftwareVersionsDatabase</w:t>
            </w:r>
            <w:r>
              <w:rPr>
                <w:noProof/>
                <w:webHidden/>
              </w:rPr>
              <w:tab/>
            </w:r>
            <w:r>
              <w:rPr>
                <w:noProof/>
                <w:webHidden/>
              </w:rPr>
              <w:fldChar w:fldCharType="begin"/>
            </w:r>
            <w:r>
              <w:rPr>
                <w:noProof/>
                <w:webHidden/>
              </w:rPr>
              <w:instrText xml:space="preserve"> PAGEREF _Toc491948105 \h </w:instrText>
            </w:r>
            <w:r>
              <w:rPr>
                <w:noProof/>
                <w:webHidden/>
              </w:rPr>
            </w:r>
            <w:r>
              <w:rPr>
                <w:noProof/>
                <w:webHidden/>
              </w:rPr>
              <w:fldChar w:fldCharType="separate"/>
            </w:r>
            <w:r>
              <w:rPr>
                <w:noProof/>
                <w:webHidden/>
              </w:rPr>
              <w:t>33</w:t>
            </w:r>
            <w:r>
              <w:rPr>
                <w:noProof/>
                <w:webHidden/>
              </w:rPr>
              <w:fldChar w:fldCharType="end"/>
            </w:r>
          </w:hyperlink>
        </w:p>
        <w:p w14:paraId="5E8E0BD3" w14:textId="60E073D1"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106" w:history="1">
            <w:r w:rsidRPr="00A647AE">
              <w:rPr>
                <w:rStyle w:val="Hyperlink"/>
                <w:noProof/>
              </w:rPr>
              <w:t>5.5.2</w:t>
            </w:r>
            <w:r>
              <w:rPr>
                <w:rFonts w:asciiTheme="minorHAnsi" w:eastAsiaTheme="minorEastAsia" w:hAnsiTheme="minorHAnsi" w:cstheme="minorBidi"/>
                <w:i w:val="0"/>
                <w:iCs w:val="0"/>
                <w:noProof/>
                <w:szCs w:val="22"/>
                <w:lang w:eastAsia="de-CH"/>
              </w:rPr>
              <w:tab/>
            </w:r>
            <w:r w:rsidRPr="00A647AE">
              <w:rPr>
                <w:rStyle w:val="Hyperlink"/>
                <w:noProof/>
              </w:rPr>
              <w:t>Codierung nach MVVM</w:t>
            </w:r>
            <w:r>
              <w:rPr>
                <w:noProof/>
                <w:webHidden/>
              </w:rPr>
              <w:tab/>
            </w:r>
            <w:r>
              <w:rPr>
                <w:noProof/>
                <w:webHidden/>
              </w:rPr>
              <w:fldChar w:fldCharType="begin"/>
            </w:r>
            <w:r>
              <w:rPr>
                <w:noProof/>
                <w:webHidden/>
              </w:rPr>
              <w:instrText xml:space="preserve"> PAGEREF _Toc491948106 \h </w:instrText>
            </w:r>
            <w:r>
              <w:rPr>
                <w:noProof/>
                <w:webHidden/>
              </w:rPr>
            </w:r>
            <w:r>
              <w:rPr>
                <w:noProof/>
                <w:webHidden/>
              </w:rPr>
              <w:fldChar w:fldCharType="separate"/>
            </w:r>
            <w:r>
              <w:rPr>
                <w:noProof/>
                <w:webHidden/>
              </w:rPr>
              <w:t>33</w:t>
            </w:r>
            <w:r>
              <w:rPr>
                <w:noProof/>
                <w:webHidden/>
              </w:rPr>
              <w:fldChar w:fldCharType="end"/>
            </w:r>
          </w:hyperlink>
        </w:p>
        <w:p w14:paraId="0A688595" w14:textId="765FE38F"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107" w:history="1">
            <w:r w:rsidRPr="00A647AE">
              <w:rPr>
                <w:rStyle w:val="Hyperlink"/>
                <w:noProof/>
              </w:rPr>
              <w:t>5.5.3</w:t>
            </w:r>
            <w:r>
              <w:rPr>
                <w:rFonts w:asciiTheme="minorHAnsi" w:eastAsiaTheme="minorEastAsia" w:hAnsiTheme="minorHAnsi" w:cstheme="minorBidi"/>
                <w:i w:val="0"/>
                <w:iCs w:val="0"/>
                <w:noProof/>
                <w:szCs w:val="22"/>
                <w:lang w:eastAsia="de-CH"/>
              </w:rPr>
              <w:tab/>
            </w:r>
            <w:r w:rsidRPr="00A647AE">
              <w:rPr>
                <w:rStyle w:val="Hyperlink"/>
                <w:noProof/>
              </w:rPr>
              <w:t>Ausgabe Bericht</w:t>
            </w:r>
            <w:r>
              <w:rPr>
                <w:noProof/>
                <w:webHidden/>
              </w:rPr>
              <w:tab/>
            </w:r>
            <w:r>
              <w:rPr>
                <w:noProof/>
                <w:webHidden/>
              </w:rPr>
              <w:fldChar w:fldCharType="begin"/>
            </w:r>
            <w:r>
              <w:rPr>
                <w:noProof/>
                <w:webHidden/>
              </w:rPr>
              <w:instrText xml:space="preserve"> PAGEREF _Toc491948107 \h </w:instrText>
            </w:r>
            <w:r>
              <w:rPr>
                <w:noProof/>
                <w:webHidden/>
              </w:rPr>
            </w:r>
            <w:r>
              <w:rPr>
                <w:noProof/>
                <w:webHidden/>
              </w:rPr>
              <w:fldChar w:fldCharType="separate"/>
            </w:r>
            <w:r>
              <w:rPr>
                <w:noProof/>
                <w:webHidden/>
              </w:rPr>
              <w:t>38</w:t>
            </w:r>
            <w:r>
              <w:rPr>
                <w:noProof/>
                <w:webHidden/>
              </w:rPr>
              <w:fldChar w:fldCharType="end"/>
            </w:r>
          </w:hyperlink>
        </w:p>
        <w:p w14:paraId="66D95621" w14:textId="01C23A11" w:rsidR="00AD5AE5" w:rsidRDefault="00AD5AE5">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48108" w:history="1">
            <w:r w:rsidRPr="00A647AE">
              <w:rPr>
                <w:rStyle w:val="Hyperlink"/>
                <w:noProof/>
                <w:lang w:val="en-US"/>
              </w:rPr>
              <w:t>6</w:t>
            </w:r>
            <w:r>
              <w:rPr>
                <w:rFonts w:asciiTheme="minorHAnsi" w:eastAsiaTheme="minorEastAsia" w:hAnsiTheme="minorHAnsi" w:cstheme="minorBidi"/>
                <w:b w:val="0"/>
                <w:bCs w:val="0"/>
                <w:caps w:val="0"/>
                <w:noProof/>
                <w:szCs w:val="22"/>
                <w:lang w:eastAsia="de-CH"/>
              </w:rPr>
              <w:tab/>
            </w:r>
            <w:r w:rsidRPr="00A647AE">
              <w:rPr>
                <w:rStyle w:val="Hyperlink"/>
                <w:noProof/>
              </w:rPr>
              <w:t>Ergebnisse</w:t>
            </w:r>
            <w:r>
              <w:rPr>
                <w:noProof/>
                <w:webHidden/>
              </w:rPr>
              <w:tab/>
            </w:r>
            <w:r>
              <w:rPr>
                <w:noProof/>
                <w:webHidden/>
              </w:rPr>
              <w:fldChar w:fldCharType="begin"/>
            </w:r>
            <w:r>
              <w:rPr>
                <w:noProof/>
                <w:webHidden/>
              </w:rPr>
              <w:instrText xml:space="preserve"> PAGEREF _Toc491948108 \h </w:instrText>
            </w:r>
            <w:r>
              <w:rPr>
                <w:noProof/>
                <w:webHidden/>
              </w:rPr>
            </w:r>
            <w:r>
              <w:rPr>
                <w:noProof/>
                <w:webHidden/>
              </w:rPr>
              <w:fldChar w:fldCharType="separate"/>
            </w:r>
            <w:r>
              <w:rPr>
                <w:noProof/>
                <w:webHidden/>
              </w:rPr>
              <w:t>39</w:t>
            </w:r>
            <w:r>
              <w:rPr>
                <w:noProof/>
                <w:webHidden/>
              </w:rPr>
              <w:fldChar w:fldCharType="end"/>
            </w:r>
          </w:hyperlink>
        </w:p>
        <w:p w14:paraId="3ACA2840" w14:textId="4F70465F" w:rsidR="00AD5AE5" w:rsidRDefault="00AD5AE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8109" w:history="1">
            <w:r w:rsidRPr="00A647AE">
              <w:rPr>
                <w:rStyle w:val="Hyperlink"/>
                <w:noProof/>
              </w:rPr>
              <w:t>6.1</w:t>
            </w:r>
            <w:r>
              <w:rPr>
                <w:rFonts w:asciiTheme="minorHAnsi" w:eastAsiaTheme="minorEastAsia" w:hAnsiTheme="minorHAnsi" w:cstheme="minorBidi"/>
                <w:smallCaps w:val="0"/>
                <w:noProof/>
                <w:szCs w:val="22"/>
                <w:lang w:eastAsia="de-CH"/>
              </w:rPr>
              <w:tab/>
            </w:r>
            <w:r w:rsidRPr="00A647AE">
              <w:rPr>
                <w:rStyle w:val="Hyperlink"/>
                <w:noProof/>
              </w:rPr>
              <w:t>Quantitative Ziele</w:t>
            </w:r>
            <w:r>
              <w:rPr>
                <w:noProof/>
                <w:webHidden/>
              </w:rPr>
              <w:tab/>
            </w:r>
            <w:r>
              <w:rPr>
                <w:noProof/>
                <w:webHidden/>
              </w:rPr>
              <w:fldChar w:fldCharType="begin"/>
            </w:r>
            <w:r>
              <w:rPr>
                <w:noProof/>
                <w:webHidden/>
              </w:rPr>
              <w:instrText xml:space="preserve"> PAGEREF _Toc491948109 \h </w:instrText>
            </w:r>
            <w:r>
              <w:rPr>
                <w:noProof/>
                <w:webHidden/>
              </w:rPr>
            </w:r>
            <w:r>
              <w:rPr>
                <w:noProof/>
                <w:webHidden/>
              </w:rPr>
              <w:fldChar w:fldCharType="separate"/>
            </w:r>
            <w:r>
              <w:rPr>
                <w:noProof/>
                <w:webHidden/>
              </w:rPr>
              <w:t>39</w:t>
            </w:r>
            <w:r>
              <w:rPr>
                <w:noProof/>
                <w:webHidden/>
              </w:rPr>
              <w:fldChar w:fldCharType="end"/>
            </w:r>
          </w:hyperlink>
        </w:p>
        <w:p w14:paraId="7876E72E" w14:textId="262B7A06" w:rsidR="00AD5AE5" w:rsidRDefault="00AD5AE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8110" w:history="1">
            <w:r w:rsidRPr="00A647AE">
              <w:rPr>
                <w:rStyle w:val="Hyperlink"/>
                <w:noProof/>
              </w:rPr>
              <w:t>6.2</w:t>
            </w:r>
            <w:r>
              <w:rPr>
                <w:rFonts w:asciiTheme="minorHAnsi" w:eastAsiaTheme="minorEastAsia" w:hAnsiTheme="minorHAnsi" w:cstheme="minorBidi"/>
                <w:smallCaps w:val="0"/>
                <w:noProof/>
                <w:szCs w:val="22"/>
                <w:lang w:eastAsia="de-CH"/>
              </w:rPr>
              <w:tab/>
            </w:r>
            <w:r w:rsidRPr="00A647AE">
              <w:rPr>
                <w:rStyle w:val="Hyperlink"/>
                <w:noProof/>
              </w:rPr>
              <w:t>Qualitative Ziele</w:t>
            </w:r>
            <w:r>
              <w:rPr>
                <w:noProof/>
                <w:webHidden/>
              </w:rPr>
              <w:tab/>
            </w:r>
            <w:r>
              <w:rPr>
                <w:noProof/>
                <w:webHidden/>
              </w:rPr>
              <w:fldChar w:fldCharType="begin"/>
            </w:r>
            <w:r>
              <w:rPr>
                <w:noProof/>
                <w:webHidden/>
              </w:rPr>
              <w:instrText xml:space="preserve"> PAGEREF _Toc491948110 \h </w:instrText>
            </w:r>
            <w:r>
              <w:rPr>
                <w:noProof/>
                <w:webHidden/>
              </w:rPr>
            </w:r>
            <w:r>
              <w:rPr>
                <w:noProof/>
                <w:webHidden/>
              </w:rPr>
              <w:fldChar w:fldCharType="separate"/>
            </w:r>
            <w:r>
              <w:rPr>
                <w:noProof/>
                <w:webHidden/>
              </w:rPr>
              <w:t>41</w:t>
            </w:r>
            <w:r>
              <w:rPr>
                <w:noProof/>
                <w:webHidden/>
              </w:rPr>
              <w:fldChar w:fldCharType="end"/>
            </w:r>
          </w:hyperlink>
        </w:p>
        <w:p w14:paraId="048FB7F1" w14:textId="0CBD4D3C" w:rsidR="00AD5AE5" w:rsidRDefault="00AD5AE5">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48111" w:history="1">
            <w:r w:rsidRPr="00A647AE">
              <w:rPr>
                <w:rStyle w:val="Hyperlink"/>
                <w:noProof/>
                <w:lang w:val="en-US"/>
              </w:rPr>
              <w:t>7</w:t>
            </w:r>
            <w:r>
              <w:rPr>
                <w:rFonts w:asciiTheme="minorHAnsi" w:eastAsiaTheme="minorEastAsia" w:hAnsiTheme="minorHAnsi" w:cstheme="minorBidi"/>
                <w:b w:val="0"/>
                <w:bCs w:val="0"/>
                <w:caps w:val="0"/>
                <w:noProof/>
                <w:szCs w:val="22"/>
                <w:lang w:eastAsia="de-CH"/>
              </w:rPr>
              <w:tab/>
            </w:r>
            <w:r w:rsidRPr="00A647AE">
              <w:rPr>
                <w:rStyle w:val="Hyperlink"/>
                <w:noProof/>
              </w:rPr>
              <w:t>Diskussion</w:t>
            </w:r>
            <w:r>
              <w:rPr>
                <w:noProof/>
                <w:webHidden/>
              </w:rPr>
              <w:tab/>
            </w:r>
            <w:r>
              <w:rPr>
                <w:noProof/>
                <w:webHidden/>
              </w:rPr>
              <w:fldChar w:fldCharType="begin"/>
            </w:r>
            <w:r>
              <w:rPr>
                <w:noProof/>
                <w:webHidden/>
              </w:rPr>
              <w:instrText xml:space="preserve"> PAGEREF _Toc491948111 \h </w:instrText>
            </w:r>
            <w:r>
              <w:rPr>
                <w:noProof/>
                <w:webHidden/>
              </w:rPr>
            </w:r>
            <w:r>
              <w:rPr>
                <w:noProof/>
                <w:webHidden/>
              </w:rPr>
              <w:fldChar w:fldCharType="separate"/>
            </w:r>
            <w:r>
              <w:rPr>
                <w:noProof/>
                <w:webHidden/>
              </w:rPr>
              <w:t>45</w:t>
            </w:r>
            <w:r>
              <w:rPr>
                <w:noProof/>
                <w:webHidden/>
              </w:rPr>
              <w:fldChar w:fldCharType="end"/>
            </w:r>
          </w:hyperlink>
        </w:p>
        <w:p w14:paraId="18903F24" w14:textId="758715A6" w:rsidR="00AD5AE5" w:rsidRDefault="00AD5AE5">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48112" w:history="1">
            <w:r w:rsidRPr="00A647AE">
              <w:rPr>
                <w:rStyle w:val="Hyperlink"/>
                <w:noProof/>
                <w:lang w:val="en-US"/>
              </w:rPr>
              <w:t>8</w:t>
            </w:r>
            <w:r>
              <w:rPr>
                <w:rFonts w:asciiTheme="minorHAnsi" w:eastAsiaTheme="minorEastAsia" w:hAnsiTheme="minorHAnsi" w:cstheme="minorBidi"/>
                <w:b w:val="0"/>
                <w:bCs w:val="0"/>
                <w:caps w:val="0"/>
                <w:noProof/>
                <w:szCs w:val="22"/>
                <w:lang w:eastAsia="de-CH"/>
              </w:rPr>
              <w:tab/>
            </w:r>
            <w:r w:rsidRPr="00A647AE">
              <w:rPr>
                <w:rStyle w:val="Hyperlink"/>
                <w:noProof/>
              </w:rPr>
              <w:t>Ausblick</w:t>
            </w:r>
            <w:r>
              <w:rPr>
                <w:noProof/>
                <w:webHidden/>
              </w:rPr>
              <w:tab/>
            </w:r>
            <w:r>
              <w:rPr>
                <w:noProof/>
                <w:webHidden/>
              </w:rPr>
              <w:fldChar w:fldCharType="begin"/>
            </w:r>
            <w:r>
              <w:rPr>
                <w:noProof/>
                <w:webHidden/>
              </w:rPr>
              <w:instrText xml:space="preserve"> PAGEREF _Toc491948112 \h </w:instrText>
            </w:r>
            <w:r>
              <w:rPr>
                <w:noProof/>
                <w:webHidden/>
              </w:rPr>
            </w:r>
            <w:r>
              <w:rPr>
                <w:noProof/>
                <w:webHidden/>
              </w:rPr>
              <w:fldChar w:fldCharType="separate"/>
            </w:r>
            <w:r>
              <w:rPr>
                <w:noProof/>
                <w:webHidden/>
              </w:rPr>
              <w:t>46</w:t>
            </w:r>
            <w:r>
              <w:rPr>
                <w:noProof/>
                <w:webHidden/>
              </w:rPr>
              <w:fldChar w:fldCharType="end"/>
            </w:r>
          </w:hyperlink>
        </w:p>
        <w:p w14:paraId="70D31075" w14:textId="606C8B5E" w:rsidR="00AD5AE5" w:rsidRDefault="00AD5AE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8113" w:history="1">
            <w:r w:rsidRPr="00A647AE">
              <w:rPr>
                <w:rStyle w:val="Hyperlink"/>
                <w:noProof/>
              </w:rPr>
              <w:t>8.1</w:t>
            </w:r>
            <w:r>
              <w:rPr>
                <w:rFonts w:asciiTheme="minorHAnsi" w:eastAsiaTheme="minorEastAsia" w:hAnsiTheme="minorHAnsi" w:cstheme="minorBidi"/>
                <w:smallCaps w:val="0"/>
                <w:noProof/>
                <w:szCs w:val="22"/>
                <w:lang w:eastAsia="de-CH"/>
              </w:rPr>
              <w:tab/>
            </w:r>
            <w:r w:rsidRPr="00A647AE">
              <w:rPr>
                <w:rStyle w:val="Hyperlink"/>
                <w:noProof/>
              </w:rPr>
              <w:t>Offene Punkte</w:t>
            </w:r>
            <w:r>
              <w:rPr>
                <w:noProof/>
                <w:webHidden/>
              </w:rPr>
              <w:tab/>
            </w:r>
            <w:r>
              <w:rPr>
                <w:noProof/>
                <w:webHidden/>
              </w:rPr>
              <w:fldChar w:fldCharType="begin"/>
            </w:r>
            <w:r>
              <w:rPr>
                <w:noProof/>
                <w:webHidden/>
              </w:rPr>
              <w:instrText xml:space="preserve"> PAGEREF _Toc491948113 \h </w:instrText>
            </w:r>
            <w:r>
              <w:rPr>
                <w:noProof/>
                <w:webHidden/>
              </w:rPr>
            </w:r>
            <w:r>
              <w:rPr>
                <w:noProof/>
                <w:webHidden/>
              </w:rPr>
              <w:fldChar w:fldCharType="separate"/>
            </w:r>
            <w:r>
              <w:rPr>
                <w:noProof/>
                <w:webHidden/>
              </w:rPr>
              <w:t>46</w:t>
            </w:r>
            <w:r>
              <w:rPr>
                <w:noProof/>
                <w:webHidden/>
              </w:rPr>
              <w:fldChar w:fldCharType="end"/>
            </w:r>
          </w:hyperlink>
        </w:p>
        <w:p w14:paraId="6C2B442C" w14:textId="0B9EEC55"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114" w:history="1">
            <w:r w:rsidRPr="00A647AE">
              <w:rPr>
                <w:rStyle w:val="Hyperlink"/>
                <w:noProof/>
              </w:rPr>
              <w:t>8.1.1</w:t>
            </w:r>
            <w:r>
              <w:rPr>
                <w:rFonts w:asciiTheme="minorHAnsi" w:eastAsiaTheme="minorEastAsia" w:hAnsiTheme="minorHAnsi" w:cstheme="minorBidi"/>
                <w:i w:val="0"/>
                <w:iCs w:val="0"/>
                <w:noProof/>
                <w:szCs w:val="22"/>
                <w:lang w:eastAsia="de-CH"/>
              </w:rPr>
              <w:tab/>
            </w:r>
            <w:r w:rsidRPr="00A647AE">
              <w:rPr>
                <w:rStyle w:val="Hyperlink"/>
                <w:noProof/>
              </w:rPr>
              <w:t>Umsetzung Überarbeitung SoftwareVersionsDatabase</w:t>
            </w:r>
            <w:r>
              <w:rPr>
                <w:noProof/>
                <w:webHidden/>
              </w:rPr>
              <w:tab/>
            </w:r>
            <w:r>
              <w:rPr>
                <w:noProof/>
                <w:webHidden/>
              </w:rPr>
              <w:fldChar w:fldCharType="begin"/>
            </w:r>
            <w:r>
              <w:rPr>
                <w:noProof/>
                <w:webHidden/>
              </w:rPr>
              <w:instrText xml:space="preserve"> PAGEREF _Toc491948114 \h </w:instrText>
            </w:r>
            <w:r>
              <w:rPr>
                <w:noProof/>
                <w:webHidden/>
              </w:rPr>
            </w:r>
            <w:r>
              <w:rPr>
                <w:noProof/>
                <w:webHidden/>
              </w:rPr>
              <w:fldChar w:fldCharType="separate"/>
            </w:r>
            <w:r>
              <w:rPr>
                <w:noProof/>
                <w:webHidden/>
              </w:rPr>
              <w:t>46</w:t>
            </w:r>
            <w:r>
              <w:rPr>
                <w:noProof/>
                <w:webHidden/>
              </w:rPr>
              <w:fldChar w:fldCharType="end"/>
            </w:r>
          </w:hyperlink>
        </w:p>
        <w:p w14:paraId="52E34CEF" w14:textId="5DC6017E"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115" w:history="1">
            <w:r w:rsidRPr="00A647AE">
              <w:rPr>
                <w:rStyle w:val="Hyperlink"/>
                <w:noProof/>
              </w:rPr>
              <w:t>8.1.2</w:t>
            </w:r>
            <w:r>
              <w:rPr>
                <w:rFonts w:asciiTheme="minorHAnsi" w:eastAsiaTheme="minorEastAsia" w:hAnsiTheme="minorHAnsi" w:cstheme="minorBidi"/>
                <w:i w:val="0"/>
                <w:iCs w:val="0"/>
                <w:noProof/>
                <w:szCs w:val="22"/>
                <w:lang w:eastAsia="de-CH"/>
              </w:rPr>
              <w:tab/>
            </w:r>
            <w:r w:rsidRPr="00A647AE">
              <w:rPr>
                <w:rStyle w:val="Hyperlink"/>
                <w:noProof/>
              </w:rPr>
              <w:t>Integration Buglist in ETIC2</w:t>
            </w:r>
            <w:r>
              <w:rPr>
                <w:noProof/>
                <w:webHidden/>
              </w:rPr>
              <w:tab/>
            </w:r>
            <w:r>
              <w:rPr>
                <w:noProof/>
                <w:webHidden/>
              </w:rPr>
              <w:fldChar w:fldCharType="begin"/>
            </w:r>
            <w:r>
              <w:rPr>
                <w:noProof/>
                <w:webHidden/>
              </w:rPr>
              <w:instrText xml:space="preserve"> PAGEREF _Toc491948115 \h </w:instrText>
            </w:r>
            <w:r>
              <w:rPr>
                <w:noProof/>
                <w:webHidden/>
              </w:rPr>
            </w:r>
            <w:r>
              <w:rPr>
                <w:noProof/>
                <w:webHidden/>
              </w:rPr>
              <w:fldChar w:fldCharType="separate"/>
            </w:r>
            <w:r>
              <w:rPr>
                <w:noProof/>
                <w:webHidden/>
              </w:rPr>
              <w:t>46</w:t>
            </w:r>
            <w:r>
              <w:rPr>
                <w:noProof/>
                <w:webHidden/>
              </w:rPr>
              <w:fldChar w:fldCharType="end"/>
            </w:r>
          </w:hyperlink>
        </w:p>
        <w:p w14:paraId="750B5DE3" w14:textId="6B545D6C"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116" w:history="1">
            <w:r w:rsidRPr="00A647AE">
              <w:rPr>
                <w:rStyle w:val="Hyperlink"/>
                <w:noProof/>
              </w:rPr>
              <w:t>8.1.3</w:t>
            </w:r>
            <w:r>
              <w:rPr>
                <w:rFonts w:asciiTheme="minorHAnsi" w:eastAsiaTheme="minorEastAsia" w:hAnsiTheme="minorHAnsi" w:cstheme="minorBidi"/>
                <w:i w:val="0"/>
                <w:iCs w:val="0"/>
                <w:noProof/>
                <w:szCs w:val="22"/>
                <w:lang w:eastAsia="de-CH"/>
              </w:rPr>
              <w:tab/>
            </w:r>
            <w:r w:rsidRPr="00A647AE">
              <w:rPr>
                <w:rStyle w:val="Hyperlink"/>
                <w:noProof/>
              </w:rPr>
              <w:t>Logfile in ETIC2</w:t>
            </w:r>
            <w:r>
              <w:rPr>
                <w:noProof/>
                <w:webHidden/>
              </w:rPr>
              <w:tab/>
            </w:r>
            <w:r>
              <w:rPr>
                <w:noProof/>
                <w:webHidden/>
              </w:rPr>
              <w:fldChar w:fldCharType="begin"/>
            </w:r>
            <w:r>
              <w:rPr>
                <w:noProof/>
                <w:webHidden/>
              </w:rPr>
              <w:instrText xml:space="preserve"> PAGEREF _Toc491948116 \h </w:instrText>
            </w:r>
            <w:r>
              <w:rPr>
                <w:noProof/>
                <w:webHidden/>
              </w:rPr>
            </w:r>
            <w:r>
              <w:rPr>
                <w:noProof/>
                <w:webHidden/>
              </w:rPr>
              <w:fldChar w:fldCharType="separate"/>
            </w:r>
            <w:r>
              <w:rPr>
                <w:noProof/>
                <w:webHidden/>
              </w:rPr>
              <w:t>46</w:t>
            </w:r>
            <w:r>
              <w:rPr>
                <w:noProof/>
                <w:webHidden/>
              </w:rPr>
              <w:fldChar w:fldCharType="end"/>
            </w:r>
          </w:hyperlink>
        </w:p>
        <w:p w14:paraId="501DD157" w14:textId="36DC0B21" w:rsidR="00AD5AE5" w:rsidRDefault="00AD5AE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8117" w:history="1">
            <w:r w:rsidRPr="00A647AE">
              <w:rPr>
                <w:rStyle w:val="Hyperlink"/>
                <w:noProof/>
              </w:rPr>
              <w:t>8.2</w:t>
            </w:r>
            <w:r>
              <w:rPr>
                <w:rFonts w:asciiTheme="minorHAnsi" w:eastAsiaTheme="minorEastAsia" w:hAnsiTheme="minorHAnsi" w:cstheme="minorBidi"/>
                <w:smallCaps w:val="0"/>
                <w:noProof/>
                <w:szCs w:val="22"/>
                <w:lang w:eastAsia="de-CH"/>
              </w:rPr>
              <w:tab/>
            </w:r>
            <w:r w:rsidRPr="00A647AE">
              <w:rPr>
                <w:rStyle w:val="Hyperlink"/>
                <w:noProof/>
              </w:rPr>
              <w:t>Nächste Schritte</w:t>
            </w:r>
            <w:r>
              <w:rPr>
                <w:noProof/>
                <w:webHidden/>
              </w:rPr>
              <w:tab/>
            </w:r>
            <w:r>
              <w:rPr>
                <w:noProof/>
                <w:webHidden/>
              </w:rPr>
              <w:fldChar w:fldCharType="begin"/>
            </w:r>
            <w:r>
              <w:rPr>
                <w:noProof/>
                <w:webHidden/>
              </w:rPr>
              <w:instrText xml:space="preserve"> PAGEREF _Toc491948117 \h </w:instrText>
            </w:r>
            <w:r>
              <w:rPr>
                <w:noProof/>
                <w:webHidden/>
              </w:rPr>
            </w:r>
            <w:r>
              <w:rPr>
                <w:noProof/>
                <w:webHidden/>
              </w:rPr>
              <w:fldChar w:fldCharType="separate"/>
            </w:r>
            <w:r>
              <w:rPr>
                <w:noProof/>
                <w:webHidden/>
              </w:rPr>
              <w:t>46</w:t>
            </w:r>
            <w:r>
              <w:rPr>
                <w:noProof/>
                <w:webHidden/>
              </w:rPr>
              <w:fldChar w:fldCharType="end"/>
            </w:r>
          </w:hyperlink>
        </w:p>
        <w:p w14:paraId="22F4C475" w14:textId="06D76E5B" w:rsidR="00AD5AE5" w:rsidRDefault="00AD5AE5">
          <w:pPr>
            <w:pStyle w:val="Verzeichnis1"/>
            <w:tabs>
              <w:tab w:val="left" w:pos="400"/>
              <w:tab w:val="right" w:leader="dot" w:pos="9060"/>
            </w:tabs>
            <w:rPr>
              <w:rFonts w:asciiTheme="minorHAnsi" w:eastAsiaTheme="minorEastAsia" w:hAnsiTheme="minorHAnsi" w:cstheme="minorBidi"/>
              <w:b w:val="0"/>
              <w:bCs w:val="0"/>
              <w:caps w:val="0"/>
              <w:noProof/>
              <w:szCs w:val="22"/>
              <w:lang w:eastAsia="de-CH"/>
            </w:rPr>
          </w:pPr>
          <w:hyperlink w:anchor="_Toc491948118" w:history="1">
            <w:r w:rsidRPr="00A647AE">
              <w:rPr>
                <w:rStyle w:val="Hyperlink"/>
                <w:noProof/>
                <w:lang w:val="en-US"/>
              </w:rPr>
              <w:t>9</w:t>
            </w:r>
            <w:r>
              <w:rPr>
                <w:rFonts w:asciiTheme="minorHAnsi" w:eastAsiaTheme="minorEastAsia" w:hAnsiTheme="minorHAnsi" w:cstheme="minorBidi"/>
                <w:b w:val="0"/>
                <w:bCs w:val="0"/>
                <w:caps w:val="0"/>
                <w:noProof/>
                <w:szCs w:val="22"/>
                <w:lang w:eastAsia="de-CH"/>
              </w:rPr>
              <w:tab/>
            </w:r>
            <w:r w:rsidRPr="00A647AE">
              <w:rPr>
                <w:rStyle w:val="Hyperlink"/>
                <w:noProof/>
              </w:rPr>
              <w:t>Verzeichnisse</w:t>
            </w:r>
            <w:r>
              <w:rPr>
                <w:noProof/>
                <w:webHidden/>
              </w:rPr>
              <w:tab/>
            </w:r>
            <w:r>
              <w:rPr>
                <w:noProof/>
                <w:webHidden/>
              </w:rPr>
              <w:fldChar w:fldCharType="begin"/>
            </w:r>
            <w:r>
              <w:rPr>
                <w:noProof/>
                <w:webHidden/>
              </w:rPr>
              <w:instrText xml:space="preserve"> PAGEREF _Toc491948118 \h </w:instrText>
            </w:r>
            <w:r>
              <w:rPr>
                <w:noProof/>
                <w:webHidden/>
              </w:rPr>
            </w:r>
            <w:r>
              <w:rPr>
                <w:noProof/>
                <w:webHidden/>
              </w:rPr>
              <w:fldChar w:fldCharType="separate"/>
            </w:r>
            <w:r>
              <w:rPr>
                <w:noProof/>
                <w:webHidden/>
              </w:rPr>
              <w:t>47</w:t>
            </w:r>
            <w:r>
              <w:rPr>
                <w:noProof/>
                <w:webHidden/>
              </w:rPr>
              <w:fldChar w:fldCharType="end"/>
            </w:r>
          </w:hyperlink>
        </w:p>
        <w:p w14:paraId="23218BC8" w14:textId="4035908D" w:rsidR="00AD5AE5" w:rsidRDefault="00AD5AE5">
          <w:pPr>
            <w:pStyle w:val="Verzeichnis2"/>
            <w:tabs>
              <w:tab w:val="right" w:leader="dot" w:pos="9060"/>
            </w:tabs>
            <w:rPr>
              <w:rFonts w:asciiTheme="minorHAnsi" w:eastAsiaTheme="minorEastAsia" w:hAnsiTheme="minorHAnsi" w:cstheme="minorBidi"/>
              <w:smallCaps w:val="0"/>
              <w:noProof/>
              <w:szCs w:val="22"/>
              <w:lang w:eastAsia="de-CH"/>
            </w:rPr>
          </w:pPr>
          <w:hyperlink w:anchor="_Toc491948119" w:history="1">
            <w:r w:rsidRPr="00A647AE">
              <w:rPr>
                <w:rStyle w:val="Hyperlink"/>
                <w:noProof/>
              </w:rPr>
              <w:t>Literaturverzeichnis</w:t>
            </w:r>
            <w:r>
              <w:rPr>
                <w:noProof/>
                <w:webHidden/>
              </w:rPr>
              <w:tab/>
            </w:r>
            <w:r>
              <w:rPr>
                <w:noProof/>
                <w:webHidden/>
              </w:rPr>
              <w:fldChar w:fldCharType="begin"/>
            </w:r>
            <w:r>
              <w:rPr>
                <w:noProof/>
                <w:webHidden/>
              </w:rPr>
              <w:instrText xml:space="preserve"> PAGEREF _Toc491948119 \h </w:instrText>
            </w:r>
            <w:r>
              <w:rPr>
                <w:noProof/>
                <w:webHidden/>
              </w:rPr>
            </w:r>
            <w:r>
              <w:rPr>
                <w:noProof/>
                <w:webHidden/>
              </w:rPr>
              <w:fldChar w:fldCharType="separate"/>
            </w:r>
            <w:r>
              <w:rPr>
                <w:noProof/>
                <w:webHidden/>
              </w:rPr>
              <w:t>47</w:t>
            </w:r>
            <w:r>
              <w:rPr>
                <w:noProof/>
                <w:webHidden/>
              </w:rPr>
              <w:fldChar w:fldCharType="end"/>
            </w:r>
          </w:hyperlink>
        </w:p>
        <w:p w14:paraId="58FC31E0" w14:textId="363450B0" w:rsidR="00AD5AE5" w:rsidRDefault="00AD5AE5">
          <w:pPr>
            <w:pStyle w:val="Verzeichnis2"/>
            <w:tabs>
              <w:tab w:val="right" w:leader="dot" w:pos="9060"/>
            </w:tabs>
            <w:rPr>
              <w:rFonts w:asciiTheme="minorHAnsi" w:eastAsiaTheme="minorEastAsia" w:hAnsiTheme="minorHAnsi" w:cstheme="minorBidi"/>
              <w:smallCaps w:val="0"/>
              <w:noProof/>
              <w:szCs w:val="22"/>
              <w:lang w:eastAsia="de-CH"/>
            </w:rPr>
          </w:pPr>
          <w:hyperlink w:anchor="_Toc491948120" w:history="1">
            <w:r w:rsidRPr="00A647AE">
              <w:rPr>
                <w:rStyle w:val="Hyperlink"/>
                <w:noProof/>
              </w:rPr>
              <w:t>Abkürzungsverzeichnis</w:t>
            </w:r>
            <w:r>
              <w:rPr>
                <w:noProof/>
                <w:webHidden/>
              </w:rPr>
              <w:tab/>
            </w:r>
            <w:r>
              <w:rPr>
                <w:noProof/>
                <w:webHidden/>
              </w:rPr>
              <w:fldChar w:fldCharType="begin"/>
            </w:r>
            <w:r>
              <w:rPr>
                <w:noProof/>
                <w:webHidden/>
              </w:rPr>
              <w:instrText xml:space="preserve"> PAGEREF _Toc491948120 \h </w:instrText>
            </w:r>
            <w:r>
              <w:rPr>
                <w:noProof/>
                <w:webHidden/>
              </w:rPr>
            </w:r>
            <w:r>
              <w:rPr>
                <w:noProof/>
                <w:webHidden/>
              </w:rPr>
              <w:fldChar w:fldCharType="separate"/>
            </w:r>
            <w:r>
              <w:rPr>
                <w:noProof/>
                <w:webHidden/>
              </w:rPr>
              <w:t>47</w:t>
            </w:r>
            <w:r>
              <w:rPr>
                <w:noProof/>
                <w:webHidden/>
              </w:rPr>
              <w:fldChar w:fldCharType="end"/>
            </w:r>
          </w:hyperlink>
        </w:p>
        <w:p w14:paraId="5E123D62" w14:textId="30036652" w:rsidR="00AD5AE5" w:rsidRDefault="00AD5AE5">
          <w:pPr>
            <w:pStyle w:val="Verzeichnis2"/>
            <w:tabs>
              <w:tab w:val="right" w:leader="dot" w:pos="9060"/>
            </w:tabs>
            <w:rPr>
              <w:rFonts w:asciiTheme="minorHAnsi" w:eastAsiaTheme="minorEastAsia" w:hAnsiTheme="minorHAnsi" w:cstheme="minorBidi"/>
              <w:smallCaps w:val="0"/>
              <w:noProof/>
              <w:szCs w:val="22"/>
              <w:lang w:eastAsia="de-CH"/>
            </w:rPr>
          </w:pPr>
          <w:hyperlink w:anchor="_Toc491948121" w:history="1">
            <w:r w:rsidRPr="00A647AE">
              <w:rPr>
                <w:rStyle w:val="Hyperlink"/>
                <w:noProof/>
              </w:rPr>
              <w:t>Abbildungsverzeichnis</w:t>
            </w:r>
            <w:r>
              <w:rPr>
                <w:noProof/>
                <w:webHidden/>
              </w:rPr>
              <w:tab/>
            </w:r>
            <w:r>
              <w:rPr>
                <w:noProof/>
                <w:webHidden/>
              </w:rPr>
              <w:fldChar w:fldCharType="begin"/>
            </w:r>
            <w:r>
              <w:rPr>
                <w:noProof/>
                <w:webHidden/>
              </w:rPr>
              <w:instrText xml:space="preserve"> PAGEREF _Toc491948121 \h </w:instrText>
            </w:r>
            <w:r>
              <w:rPr>
                <w:noProof/>
                <w:webHidden/>
              </w:rPr>
            </w:r>
            <w:r>
              <w:rPr>
                <w:noProof/>
                <w:webHidden/>
              </w:rPr>
              <w:fldChar w:fldCharType="separate"/>
            </w:r>
            <w:r>
              <w:rPr>
                <w:noProof/>
                <w:webHidden/>
              </w:rPr>
              <w:t>48</w:t>
            </w:r>
            <w:r>
              <w:rPr>
                <w:noProof/>
                <w:webHidden/>
              </w:rPr>
              <w:fldChar w:fldCharType="end"/>
            </w:r>
          </w:hyperlink>
        </w:p>
        <w:p w14:paraId="7CC9BEBA" w14:textId="0A7D6457" w:rsidR="00AD5AE5" w:rsidRDefault="00AD5AE5">
          <w:pPr>
            <w:pStyle w:val="Verzeichnis2"/>
            <w:tabs>
              <w:tab w:val="right" w:leader="dot" w:pos="9060"/>
            </w:tabs>
            <w:rPr>
              <w:rFonts w:asciiTheme="minorHAnsi" w:eastAsiaTheme="minorEastAsia" w:hAnsiTheme="minorHAnsi" w:cstheme="minorBidi"/>
              <w:smallCaps w:val="0"/>
              <w:noProof/>
              <w:szCs w:val="22"/>
              <w:lang w:eastAsia="de-CH"/>
            </w:rPr>
          </w:pPr>
          <w:hyperlink w:anchor="_Toc491948122" w:history="1">
            <w:r w:rsidRPr="00A647AE">
              <w:rPr>
                <w:rStyle w:val="Hyperlink"/>
                <w:noProof/>
              </w:rPr>
              <w:t>Tabellenverzeichnis</w:t>
            </w:r>
            <w:r>
              <w:rPr>
                <w:noProof/>
                <w:webHidden/>
              </w:rPr>
              <w:tab/>
            </w:r>
            <w:r>
              <w:rPr>
                <w:noProof/>
                <w:webHidden/>
              </w:rPr>
              <w:fldChar w:fldCharType="begin"/>
            </w:r>
            <w:r>
              <w:rPr>
                <w:noProof/>
                <w:webHidden/>
              </w:rPr>
              <w:instrText xml:space="preserve"> PAGEREF _Toc491948122 \h </w:instrText>
            </w:r>
            <w:r>
              <w:rPr>
                <w:noProof/>
                <w:webHidden/>
              </w:rPr>
            </w:r>
            <w:r>
              <w:rPr>
                <w:noProof/>
                <w:webHidden/>
              </w:rPr>
              <w:fldChar w:fldCharType="separate"/>
            </w:r>
            <w:r>
              <w:rPr>
                <w:noProof/>
                <w:webHidden/>
              </w:rPr>
              <w:t>49</w:t>
            </w:r>
            <w:r>
              <w:rPr>
                <w:noProof/>
                <w:webHidden/>
              </w:rPr>
              <w:fldChar w:fldCharType="end"/>
            </w:r>
          </w:hyperlink>
        </w:p>
        <w:p w14:paraId="62A6D583" w14:textId="6F708BF3" w:rsidR="00AD5AE5" w:rsidRDefault="00AD5AE5">
          <w:pPr>
            <w:pStyle w:val="Verzeichnis2"/>
            <w:tabs>
              <w:tab w:val="right" w:leader="dot" w:pos="9060"/>
            </w:tabs>
            <w:rPr>
              <w:rFonts w:asciiTheme="minorHAnsi" w:eastAsiaTheme="minorEastAsia" w:hAnsiTheme="minorHAnsi" w:cstheme="minorBidi"/>
              <w:smallCaps w:val="0"/>
              <w:noProof/>
              <w:szCs w:val="22"/>
              <w:lang w:eastAsia="de-CH"/>
            </w:rPr>
          </w:pPr>
          <w:hyperlink w:anchor="_Toc491948123" w:history="1">
            <w:r w:rsidRPr="00A647AE">
              <w:rPr>
                <w:rStyle w:val="Hyperlink"/>
                <w:noProof/>
              </w:rPr>
              <w:t>Glossar</w:t>
            </w:r>
            <w:r>
              <w:rPr>
                <w:noProof/>
                <w:webHidden/>
              </w:rPr>
              <w:tab/>
            </w:r>
            <w:r>
              <w:rPr>
                <w:noProof/>
                <w:webHidden/>
              </w:rPr>
              <w:fldChar w:fldCharType="begin"/>
            </w:r>
            <w:r>
              <w:rPr>
                <w:noProof/>
                <w:webHidden/>
              </w:rPr>
              <w:instrText xml:space="preserve"> PAGEREF _Toc491948123 \h </w:instrText>
            </w:r>
            <w:r>
              <w:rPr>
                <w:noProof/>
                <w:webHidden/>
              </w:rPr>
            </w:r>
            <w:r>
              <w:rPr>
                <w:noProof/>
                <w:webHidden/>
              </w:rPr>
              <w:fldChar w:fldCharType="separate"/>
            </w:r>
            <w:r>
              <w:rPr>
                <w:noProof/>
                <w:webHidden/>
              </w:rPr>
              <w:t>50</w:t>
            </w:r>
            <w:r>
              <w:rPr>
                <w:noProof/>
                <w:webHidden/>
              </w:rPr>
              <w:fldChar w:fldCharType="end"/>
            </w:r>
          </w:hyperlink>
        </w:p>
        <w:p w14:paraId="3559EAD1" w14:textId="1F16E643" w:rsidR="00AD5AE5" w:rsidRDefault="00AD5AE5">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948124" w:history="1">
            <w:r w:rsidRPr="00A647AE">
              <w:rPr>
                <w:rStyle w:val="Hyperlink"/>
                <w:noProof/>
              </w:rPr>
              <w:t>A.</w:t>
            </w:r>
            <w:r>
              <w:rPr>
                <w:rFonts w:asciiTheme="minorHAnsi" w:eastAsiaTheme="minorEastAsia" w:hAnsiTheme="minorHAnsi" w:cstheme="minorBidi"/>
                <w:b w:val="0"/>
                <w:bCs w:val="0"/>
                <w:caps w:val="0"/>
                <w:noProof/>
                <w:szCs w:val="22"/>
                <w:lang w:eastAsia="de-CH"/>
              </w:rPr>
              <w:tab/>
            </w:r>
            <w:r w:rsidRPr="00A647AE">
              <w:rPr>
                <w:rStyle w:val="Hyperlink"/>
                <w:noProof/>
              </w:rPr>
              <w:t>Projektmanagement</w:t>
            </w:r>
            <w:r>
              <w:rPr>
                <w:noProof/>
                <w:webHidden/>
              </w:rPr>
              <w:tab/>
            </w:r>
            <w:r>
              <w:rPr>
                <w:noProof/>
                <w:webHidden/>
              </w:rPr>
              <w:fldChar w:fldCharType="begin"/>
            </w:r>
            <w:r>
              <w:rPr>
                <w:noProof/>
                <w:webHidden/>
              </w:rPr>
              <w:instrText xml:space="preserve"> PAGEREF _Toc491948124 \h </w:instrText>
            </w:r>
            <w:r>
              <w:rPr>
                <w:noProof/>
                <w:webHidden/>
              </w:rPr>
            </w:r>
            <w:r>
              <w:rPr>
                <w:noProof/>
                <w:webHidden/>
              </w:rPr>
              <w:fldChar w:fldCharType="separate"/>
            </w:r>
            <w:r>
              <w:rPr>
                <w:noProof/>
                <w:webHidden/>
              </w:rPr>
              <w:t>51</w:t>
            </w:r>
            <w:r>
              <w:rPr>
                <w:noProof/>
                <w:webHidden/>
              </w:rPr>
              <w:fldChar w:fldCharType="end"/>
            </w:r>
          </w:hyperlink>
        </w:p>
        <w:p w14:paraId="559220CD" w14:textId="21F1D56D" w:rsidR="00AD5AE5" w:rsidRDefault="00AD5AE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8125" w:history="1">
            <w:r w:rsidRPr="00A647AE">
              <w:rPr>
                <w:rStyle w:val="Hyperlink"/>
                <w:noProof/>
              </w:rPr>
              <w:t>A.1.</w:t>
            </w:r>
            <w:r>
              <w:rPr>
                <w:rFonts w:asciiTheme="minorHAnsi" w:eastAsiaTheme="minorEastAsia" w:hAnsiTheme="minorHAnsi" w:cstheme="minorBidi"/>
                <w:smallCaps w:val="0"/>
                <w:noProof/>
                <w:szCs w:val="22"/>
                <w:lang w:eastAsia="de-CH"/>
              </w:rPr>
              <w:tab/>
            </w:r>
            <w:r w:rsidRPr="00A647AE">
              <w:rPr>
                <w:rStyle w:val="Hyperlink"/>
                <w:noProof/>
              </w:rPr>
              <w:t>Zeitplan</w:t>
            </w:r>
            <w:r>
              <w:rPr>
                <w:noProof/>
                <w:webHidden/>
              </w:rPr>
              <w:tab/>
            </w:r>
            <w:r>
              <w:rPr>
                <w:noProof/>
                <w:webHidden/>
              </w:rPr>
              <w:fldChar w:fldCharType="begin"/>
            </w:r>
            <w:r>
              <w:rPr>
                <w:noProof/>
                <w:webHidden/>
              </w:rPr>
              <w:instrText xml:space="preserve"> PAGEREF _Toc491948125 \h </w:instrText>
            </w:r>
            <w:r>
              <w:rPr>
                <w:noProof/>
                <w:webHidden/>
              </w:rPr>
            </w:r>
            <w:r>
              <w:rPr>
                <w:noProof/>
                <w:webHidden/>
              </w:rPr>
              <w:fldChar w:fldCharType="separate"/>
            </w:r>
            <w:r>
              <w:rPr>
                <w:noProof/>
                <w:webHidden/>
              </w:rPr>
              <w:t>51</w:t>
            </w:r>
            <w:r>
              <w:rPr>
                <w:noProof/>
                <w:webHidden/>
              </w:rPr>
              <w:fldChar w:fldCharType="end"/>
            </w:r>
          </w:hyperlink>
        </w:p>
        <w:p w14:paraId="6201403F" w14:textId="45A1AA1F" w:rsidR="00AD5AE5" w:rsidRDefault="00AD5AE5">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948126" w:history="1">
            <w:r w:rsidRPr="00A647AE">
              <w:rPr>
                <w:rStyle w:val="Hyperlink"/>
                <w:noProof/>
              </w:rPr>
              <w:t>B.</w:t>
            </w:r>
            <w:r>
              <w:rPr>
                <w:rFonts w:asciiTheme="minorHAnsi" w:eastAsiaTheme="minorEastAsia" w:hAnsiTheme="minorHAnsi" w:cstheme="minorBidi"/>
                <w:b w:val="0"/>
                <w:bCs w:val="0"/>
                <w:caps w:val="0"/>
                <w:noProof/>
                <w:szCs w:val="22"/>
                <w:lang w:eastAsia="de-CH"/>
              </w:rPr>
              <w:tab/>
            </w:r>
            <w:r w:rsidRPr="00A647AE">
              <w:rPr>
                <w:rStyle w:val="Hyperlink"/>
                <w:noProof/>
              </w:rPr>
              <w:t>Testumgebung</w:t>
            </w:r>
            <w:r>
              <w:rPr>
                <w:noProof/>
                <w:webHidden/>
              </w:rPr>
              <w:tab/>
            </w:r>
            <w:r>
              <w:rPr>
                <w:noProof/>
                <w:webHidden/>
              </w:rPr>
              <w:fldChar w:fldCharType="begin"/>
            </w:r>
            <w:r>
              <w:rPr>
                <w:noProof/>
                <w:webHidden/>
              </w:rPr>
              <w:instrText xml:space="preserve"> PAGEREF _Toc491948126 \h </w:instrText>
            </w:r>
            <w:r>
              <w:rPr>
                <w:noProof/>
                <w:webHidden/>
              </w:rPr>
            </w:r>
            <w:r>
              <w:rPr>
                <w:noProof/>
                <w:webHidden/>
              </w:rPr>
              <w:fldChar w:fldCharType="separate"/>
            </w:r>
            <w:r>
              <w:rPr>
                <w:noProof/>
                <w:webHidden/>
              </w:rPr>
              <w:t>52</w:t>
            </w:r>
            <w:r>
              <w:rPr>
                <w:noProof/>
                <w:webHidden/>
              </w:rPr>
              <w:fldChar w:fldCharType="end"/>
            </w:r>
          </w:hyperlink>
        </w:p>
        <w:p w14:paraId="650AA0AE" w14:textId="324B74AE" w:rsidR="00AD5AE5" w:rsidRDefault="00AD5AE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8127" w:history="1">
            <w:r w:rsidRPr="00A647AE">
              <w:rPr>
                <w:rStyle w:val="Hyperlink"/>
                <w:noProof/>
              </w:rPr>
              <w:t>B.1.</w:t>
            </w:r>
            <w:r>
              <w:rPr>
                <w:rFonts w:asciiTheme="minorHAnsi" w:eastAsiaTheme="minorEastAsia" w:hAnsiTheme="minorHAnsi" w:cstheme="minorBidi"/>
                <w:smallCaps w:val="0"/>
                <w:noProof/>
                <w:szCs w:val="22"/>
                <w:lang w:eastAsia="de-CH"/>
              </w:rPr>
              <w:tab/>
            </w:r>
            <w:r w:rsidRPr="00A647AE">
              <w:rPr>
                <w:rStyle w:val="Hyperlink"/>
                <w:noProof/>
              </w:rPr>
              <w:t>TTIC2</w:t>
            </w:r>
            <w:r>
              <w:rPr>
                <w:noProof/>
                <w:webHidden/>
              </w:rPr>
              <w:tab/>
            </w:r>
            <w:r>
              <w:rPr>
                <w:noProof/>
                <w:webHidden/>
              </w:rPr>
              <w:fldChar w:fldCharType="begin"/>
            </w:r>
            <w:r>
              <w:rPr>
                <w:noProof/>
                <w:webHidden/>
              </w:rPr>
              <w:instrText xml:space="preserve"> PAGEREF _Toc491948127 \h </w:instrText>
            </w:r>
            <w:r>
              <w:rPr>
                <w:noProof/>
                <w:webHidden/>
              </w:rPr>
            </w:r>
            <w:r>
              <w:rPr>
                <w:noProof/>
                <w:webHidden/>
              </w:rPr>
              <w:fldChar w:fldCharType="separate"/>
            </w:r>
            <w:r>
              <w:rPr>
                <w:noProof/>
                <w:webHidden/>
              </w:rPr>
              <w:t>52</w:t>
            </w:r>
            <w:r>
              <w:rPr>
                <w:noProof/>
                <w:webHidden/>
              </w:rPr>
              <w:fldChar w:fldCharType="end"/>
            </w:r>
          </w:hyperlink>
        </w:p>
        <w:p w14:paraId="63C30D59" w14:textId="7D4CA8AC" w:rsidR="00AD5AE5" w:rsidRDefault="00AD5AE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8128" w:history="1">
            <w:r w:rsidRPr="00A647AE">
              <w:rPr>
                <w:rStyle w:val="Hyperlink"/>
                <w:noProof/>
              </w:rPr>
              <w:t>B.2.</w:t>
            </w:r>
            <w:r>
              <w:rPr>
                <w:rFonts w:asciiTheme="minorHAnsi" w:eastAsiaTheme="minorEastAsia" w:hAnsiTheme="minorHAnsi" w:cstheme="minorBidi"/>
                <w:smallCaps w:val="0"/>
                <w:noProof/>
                <w:szCs w:val="22"/>
                <w:lang w:eastAsia="de-CH"/>
              </w:rPr>
              <w:tab/>
            </w:r>
            <w:r w:rsidRPr="00A647AE">
              <w:rPr>
                <w:rStyle w:val="Hyperlink"/>
                <w:noProof/>
              </w:rPr>
              <w:t>ETIC2</w:t>
            </w:r>
            <w:r>
              <w:rPr>
                <w:noProof/>
                <w:webHidden/>
              </w:rPr>
              <w:tab/>
            </w:r>
            <w:r>
              <w:rPr>
                <w:noProof/>
                <w:webHidden/>
              </w:rPr>
              <w:fldChar w:fldCharType="begin"/>
            </w:r>
            <w:r>
              <w:rPr>
                <w:noProof/>
                <w:webHidden/>
              </w:rPr>
              <w:instrText xml:space="preserve"> PAGEREF _Toc491948128 \h </w:instrText>
            </w:r>
            <w:r>
              <w:rPr>
                <w:noProof/>
                <w:webHidden/>
              </w:rPr>
            </w:r>
            <w:r>
              <w:rPr>
                <w:noProof/>
                <w:webHidden/>
              </w:rPr>
              <w:fldChar w:fldCharType="separate"/>
            </w:r>
            <w:r>
              <w:rPr>
                <w:noProof/>
                <w:webHidden/>
              </w:rPr>
              <w:t>53</w:t>
            </w:r>
            <w:r>
              <w:rPr>
                <w:noProof/>
                <w:webHidden/>
              </w:rPr>
              <w:fldChar w:fldCharType="end"/>
            </w:r>
          </w:hyperlink>
        </w:p>
        <w:p w14:paraId="4CE3FCE0" w14:textId="5101FF29" w:rsidR="00AD5AE5" w:rsidRDefault="00AD5AE5">
          <w:pPr>
            <w:pStyle w:val="Verzeichnis1"/>
            <w:tabs>
              <w:tab w:val="left" w:pos="600"/>
              <w:tab w:val="right" w:leader="dot" w:pos="9060"/>
            </w:tabs>
            <w:rPr>
              <w:rFonts w:asciiTheme="minorHAnsi" w:eastAsiaTheme="minorEastAsia" w:hAnsiTheme="minorHAnsi" w:cstheme="minorBidi"/>
              <w:b w:val="0"/>
              <w:bCs w:val="0"/>
              <w:caps w:val="0"/>
              <w:noProof/>
              <w:szCs w:val="22"/>
              <w:lang w:eastAsia="de-CH"/>
            </w:rPr>
          </w:pPr>
          <w:hyperlink w:anchor="_Toc491948129" w:history="1">
            <w:r w:rsidRPr="00A647AE">
              <w:rPr>
                <w:rStyle w:val="Hyperlink"/>
                <w:noProof/>
              </w:rPr>
              <w:t>C.</w:t>
            </w:r>
            <w:r>
              <w:rPr>
                <w:rFonts w:asciiTheme="minorHAnsi" w:eastAsiaTheme="minorEastAsia" w:hAnsiTheme="minorHAnsi" w:cstheme="minorBidi"/>
                <w:b w:val="0"/>
                <w:bCs w:val="0"/>
                <w:caps w:val="0"/>
                <w:noProof/>
                <w:szCs w:val="22"/>
                <w:lang w:eastAsia="de-CH"/>
              </w:rPr>
              <w:tab/>
            </w:r>
            <w:r w:rsidRPr="00A647AE">
              <w:rPr>
                <w:rStyle w:val="Hyperlink"/>
                <w:noProof/>
              </w:rPr>
              <w:t>Hilfsmittel</w:t>
            </w:r>
            <w:r>
              <w:rPr>
                <w:noProof/>
                <w:webHidden/>
              </w:rPr>
              <w:tab/>
            </w:r>
            <w:r>
              <w:rPr>
                <w:noProof/>
                <w:webHidden/>
              </w:rPr>
              <w:fldChar w:fldCharType="begin"/>
            </w:r>
            <w:r>
              <w:rPr>
                <w:noProof/>
                <w:webHidden/>
              </w:rPr>
              <w:instrText xml:space="preserve"> PAGEREF _Toc491948129 \h </w:instrText>
            </w:r>
            <w:r>
              <w:rPr>
                <w:noProof/>
                <w:webHidden/>
              </w:rPr>
            </w:r>
            <w:r>
              <w:rPr>
                <w:noProof/>
                <w:webHidden/>
              </w:rPr>
              <w:fldChar w:fldCharType="separate"/>
            </w:r>
            <w:r>
              <w:rPr>
                <w:noProof/>
                <w:webHidden/>
              </w:rPr>
              <w:t>54</w:t>
            </w:r>
            <w:r>
              <w:rPr>
                <w:noProof/>
                <w:webHidden/>
              </w:rPr>
              <w:fldChar w:fldCharType="end"/>
            </w:r>
          </w:hyperlink>
        </w:p>
        <w:p w14:paraId="61690CA4" w14:textId="06D045BB" w:rsidR="00AD5AE5" w:rsidRDefault="00AD5AE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8130" w:history="1">
            <w:r w:rsidRPr="00A647AE">
              <w:rPr>
                <w:rStyle w:val="Hyperlink"/>
                <w:noProof/>
              </w:rPr>
              <w:t>C.1.</w:t>
            </w:r>
            <w:r>
              <w:rPr>
                <w:rFonts w:asciiTheme="minorHAnsi" w:eastAsiaTheme="minorEastAsia" w:hAnsiTheme="minorHAnsi" w:cstheme="minorBidi"/>
                <w:smallCaps w:val="0"/>
                <w:noProof/>
                <w:szCs w:val="22"/>
                <w:lang w:eastAsia="de-CH"/>
              </w:rPr>
              <w:tab/>
            </w:r>
            <w:r w:rsidRPr="00A647AE">
              <w:rPr>
                <w:rStyle w:val="Hyperlink"/>
                <w:noProof/>
              </w:rPr>
              <w:t>CVI</w:t>
            </w:r>
            <w:r>
              <w:rPr>
                <w:noProof/>
                <w:webHidden/>
              </w:rPr>
              <w:tab/>
            </w:r>
            <w:r>
              <w:rPr>
                <w:noProof/>
                <w:webHidden/>
              </w:rPr>
              <w:fldChar w:fldCharType="begin"/>
            </w:r>
            <w:r>
              <w:rPr>
                <w:noProof/>
                <w:webHidden/>
              </w:rPr>
              <w:instrText xml:space="preserve"> PAGEREF _Toc491948130 \h </w:instrText>
            </w:r>
            <w:r>
              <w:rPr>
                <w:noProof/>
                <w:webHidden/>
              </w:rPr>
            </w:r>
            <w:r>
              <w:rPr>
                <w:noProof/>
                <w:webHidden/>
              </w:rPr>
              <w:fldChar w:fldCharType="separate"/>
            </w:r>
            <w:r>
              <w:rPr>
                <w:noProof/>
                <w:webHidden/>
              </w:rPr>
              <w:t>54</w:t>
            </w:r>
            <w:r>
              <w:rPr>
                <w:noProof/>
                <w:webHidden/>
              </w:rPr>
              <w:fldChar w:fldCharType="end"/>
            </w:r>
          </w:hyperlink>
        </w:p>
        <w:p w14:paraId="1616E5AB" w14:textId="2139B8BD"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131" w:history="1">
            <w:r w:rsidRPr="00A647AE">
              <w:rPr>
                <w:rStyle w:val="Hyperlink"/>
                <w:noProof/>
              </w:rPr>
              <w:t>C.1.1.</w:t>
            </w:r>
            <w:r>
              <w:rPr>
                <w:rFonts w:asciiTheme="minorHAnsi" w:eastAsiaTheme="minorEastAsia" w:hAnsiTheme="minorHAnsi" w:cstheme="minorBidi"/>
                <w:i w:val="0"/>
                <w:iCs w:val="0"/>
                <w:noProof/>
                <w:szCs w:val="22"/>
                <w:lang w:eastAsia="de-CH"/>
              </w:rPr>
              <w:tab/>
            </w:r>
            <w:r w:rsidRPr="00A647AE">
              <w:rPr>
                <w:rStyle w:val="Hyperlink"/>
                <w:noProof/>
              </w:rPr>
              <w:t>Umgebungsvariable</w:t>
            </w:r>
            <w:r>
              <w:rPr>
                <w:noProof/>
                <w:webHidden/>
              </w:rPr>
              <w:tab/>
            </w:r>
            <w:r>
              <w:rPr>
                <w:noProof/>
                <w:webHidden/>
              </w:rPr>
              <w:fldChar w:fldCharType="begin"/>
            </w:r>
            <w:r>
              <w:rPr>
                <w:noProof/>
                <w:webHidden/>
              </w:rPr>
              <w:instrText xml:space="preserve"> PAGEREF _Toc491948131 \h </w:instrText>
            </w:r>
            <w:r>
              <w:rPr>
                <w:noProof/>
                <w:webHidden/>
              </w:rPr>
            </w:r>
            <w:r>
              <w:rPr>
                <w:noProof/>
                <w:webHidden/>
              </w:rPr>
              <w:fldChar w:fldCharType="separate"/>
            </w:r>
            <w:r>
              <w:rPr>
                <w:noProof/>
                <w:webHidden/>
              </w:rPr>
              <w:t>54</w:t>
            </w:r>
            <w:r>
              <w:rPr>
                <w:noProof/>
                <w:webHidden/>
              </w:rPr>
              <w:fldChar w:fldCharType="end"/>
            </w:r>
          </w:hyperlink>
        </w:p>
        <w:p w14:paraId="07758ECA" w14:textId="50906D42" w:rsidR="00AD5AE5" w:rsidRDefault="00AD5AE5">
          <w:pPr>
            <w:pStyle w:val="Verzeichnis3"/>
            <w:tabs>
              <w:tab w:val="left" w:pos="1400"/>
              <w:tab w:val="right" w:leader="dot" w:pos="9060"/>
            </w:tabs>
            <w:rPr>
              <w:rFonts w:asciiTheme="minorHAnsi" w:eastAsiaTheme="minorEastAsia" w:hAnsiTheme="minorHAnsi" w:cstheme="minorBidi"/>
              <w:i w:val="0"/>
              <w:iCs w:val="0"/>
              <w:noProof/>
              <w:szCs w:val="22"/>
              <w:lang w:eastAsia="de-CH"/>
            </w:rPr>
          </w:pPr>
          <w:hyperlink w:anchor="_Toc491948132" w:history="1">
            <w:r w:rsidRPr="00A647AE">
              <w:rPr>
                <w:rStyle w:val="Hyperlink"/>
                <w:noProof/>
              </w:rPr>
              <w:t>C.1.1.1.</w:t>
            </w:r>
            <w:r>
              <w:rPr>
                <w:rFonts w:asciiTheme="minorHAnsi" w:eastAsiaTheme="minorEastAsia" w:hAnsiTheme="minorHAnsi" w:cstheme="minorBidi"/>
                <w:i w:val="0"/>
                <w:iCs w:val="0"/>
                <w:noProof/>
                <w:szCs w:val="22"/>
                <w:lang w:eastAsia="de-CH"/>
              </w:rPr>
              <w:tab/>
            </w:r>
            <w:r w:rsidRPr="00A647AE">
              <w:rPr>
                <w:rStyle w:val="Hyperlink"/>
                <w:noProof/>
              </w:rPr>
              <w:t>Gegenüberstellung zu C Libary Umgebungsvariable</w:t>
            </w:r>
            <w:r>
              <w:rPr>
                <w:noProof/>
                <w:webHidden/>
              </w:rPr>
              <w:tab/>
            </w:r>
            <w:r>
              <w:rPr>
                <w:noProof/>
                <w:webHidden/>
              </w:rPr>
              <w:fldChar w:fldCharType="begin"/>
            </w:r>
            <w:r>
              <w:rPr>
                <w:noProof/>
                <w:webHidden/>
              </w:rPr>
              <w:instrText xml:space="preserve"> PAGEREF _Toc491948132 \h </w:instrText>
            </w:r>
            <w:r>
              <w:rPr>
                <w:noProof/>
                <w:webHidden/>
              </w:rPr>
            </w:r>
            <w:r>
              <w:rPr>
                <w:noProof/>
                <w:webHidden/>
              </w:rPr>
              <w:fldChar w:fldCharType="separate"/>
            </w:r>
            <w:r>
              <w:rPr>
                <w:noProof/>
                <w:webHidden/>
              </w:rPr>
              <w:t>54</w:t>
            </w:r>
            <w:r>
              <w:rPr>
                <w:noProof/>
                <w:webHidden/>
              </w:rPr>
              <w:fldChar w:fldCharType="end"/>
            </w:r>
          </w:hyperlink>
        </w:p>
        <w:p w14:paraId="43F3A1AA" w14:textId="3AAF7EAB" w:rsidR="00AD5AE5" w:rsidRDefault="00AD5AE5">
          <w:pPr>
            <w:pStyle w:val="Verzeichnis2"/>
            <w:tabs>
              <w:tab w:val="left" w:pos="800"/>
              <w:tab w:val="right" w:leader="dot" w:pos="9060"/>
            </w:tabs>
            <w:rPr>
              <w:rFonts w:asciiTheme="minorHAnsi" w:eastAsiaTheme="minorEastAsia" w:hAnsiTheme="minorHAnsi" w:cstheme="minorBidi"/>
              <w:smallCaps w:val="0"/>
              <w:noProof/>
              <w:szCs w:val="22"/>
              <w:lang w:eastAsia="de-CH"/>
            </w:rPr>
          </w:pPr>
          <w:hyperlink w:anchor="_Toc491948133" w:history="1">
            <w:r w:rsidRPr="00A647AE">
              <w:rPr>
                <w:rStyle w:val="Hyperlink"/>
                <w:noProof/>
              </w:rPr>
              <w:t>C.2.</w:t>
            </w:r>
            <w:r>
              <w:rPr>
                <w:rFonts w:asciiTheme="minorHAnsi" w:eastAsiaTheme="minorEastAsia" w:hAnsiTheme="minorHAnsi" w:cstheme="minorBidi"/>
                <w:smallCaps w:val="0"/>
                <w:noProof/>
                <w:szCs w:val="22"/>
                <w:lang w:eastAsia="de-CH"/>
              </w:rPr>
              <w:tab/>
            </w:r>
            <w:r w:rsidRPr="00A647AE">
              <w:rPr>
                <w:rStyle w:val="Hyperlink"/>
                <w:noProof/>
              </w:rPr>
              <w:t>SQL Toolkit</w:t>
            </w:r>
            <w:r>
              <w:rPr>
                <w:noProof/>
                <w:webHidden/>
              </w:rPr>
              <w:tab/>
            </w:r>
            <w:r>
              <w:rPr>
                <w:noProof/>
                <w:webHidden/>
              </w:rPr>
              <w:fldChar w:fldCharType="begin"/>
            </w:r>
            <w:r>
              <w:rPr>
                <w:noProof/>
                <w:webHidden/>
              </w:rPr>
              <w:instrText xml:space="preserve"> PAGEREF _Toc491948133 \h </w:instrText>
            </w:r>
            <w:r>
              <w:rPr>
                <w:noProof/>
                <w:webHidden/>
              </w:rPr>
            </w:r>
            <w:r>
              <w:rPr>
                <w:noProof/>
                <w:webHidden/>
              </w:rPr>
              <w:fldChar w:fldCharType="separate"/>
            </w:r>
            <w:r>
              <w:rPr>
                <w:noProof/>
                <w:webHidden/>
              </w:rPr>
              <w:t>55</w:t>
            </w:r>
            <w:r>
              <w:rPr>
                <w:noProof/>
                <w:webHidden/>
              </w:rPr>
              <w:fldChar w:fldCharType="end"/>
            </w:r>
          </w:hyperlink>
        </w:p>
        <w:p w14:paraId="748DDF21" w14:textId="236E6810"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134" w:history="1">
            <w:r w:rsidRPr="00A647AE">
              <w:rPr>
                <w:rStyle w:val="Hyperlink"/>
                <w:noProof/>
              </w:rPr>
              <w:t>C.2.1.</w:t>
            </w:r>
            <w:r>
              <w:rPr>
                <w:rFonts w:asciiTheme="minorHAnsi" w:eastAsiaTheme="minorEastAsia" w:hAnsiTheme="minorHAnsi" w:cstheme="minorBidi"/>
                <w:i w:val="0"/>
                <w:iCs w:val="0"/>
                <w:noProof/>
                <w:szCs w:val="22"/>
                <w:lang w:eastAsia="de-CH"/>
              </w:rPr>
              <w:tab/>
            </w:r>
            <w:r w:rsidRPr="00A647AE">
              <w:rPr>
                <w:rStyle w:val="Hyperlink"/>
                <w:noProof/>
              </w:rPr>
              <w:t>Funktionsumfang</w:t>
            </w:r>
            <w:r>
              <w:rPr>
                <w:noProof/>
                <w:webHidden/>
              </w:rPr>
              <w:tab/>
            </w:r>
            <w:r>
              <w:rPr>
                <w:noProof/>
                <w:webHidden/>
              </w:rPr>
              <w:fldChar w:fldCharType="begin"/>
            </w:r>
            <w:r>
              <w:rPr>
                <w:noProof/>
                <w:webHidden/>
              </w:rPr>
              <w:instrText xml:space="preserve"> PAGEREF _Toc491948134 \h </w:instrText>
            </w:r>
            <w:r>
              <w:rPr>
                <w:noProof/>
                <w:webHidden/>
              </w:rPr>
            </w:r>
            <w:r>
              <w:rPr>
                <w:noProof/>
                <w:webHidden/>
              </w:rPr>
              <w:fldChar w:fldCharType="separate"/>
            </w:r>
            <w:r>
              <w:rPr>
                <w:noProof/>
                <w:webHidden/>
              </w:rPr>
              <w:t>55</w:t>
            </w:r>
            <w:r>
              <w:rPr>
                <w:noProof/>
                <w:webHidden/>
              </w:rPr>
              <w:fldChar w:fldCharType="end"/>
            </w:r>
          </w:hyperlink>
        </w:p>
        <w:p w14:paraId="01B5F62B" w14:textId="1E0D6862" w:rsidR="00AD5AE5" w:rsidRDefault="00AD5AE5">
          <w:pPr>
            <w:pStyle w:val="Verzeichnis3"/>
            <w:tabs>
              <w:tab w:val="left" w:pos="1200"/>
              <w:tab w:val="right" w:leader="dot" w:pos="9060"/>
            </w:tabs>
            <w:rPr>
              <w:rFonts w:asciiTheme="minorHAnsi" w:eastAsiaTheme="minorEastAsia" w:hAnsiTheme="minorHAnsi" w:cstheme="minorBidi"/>
              <w:i w:val="0"/>
              <w:iCs w:val="0"/>
              <w:noProof/>
              <w:szCs w:val="22"/>
              <w:lang w:eastAsia="de-CH"/>
            </w:rPr>
          </w:pPr>
          <w:hyperlink w:anchor="_Toc491948135" w:history="1">
            <w:r w:rsidRPr="00A647AE">
              <w:rPr>
                <w:rStyle w:val="Hyperlink"/>
                <w:noProof/>
              </w:rPr>
              <w:t>C.2.2</w:t>
            </w:r>
            <w:r>
              <w:rPr>
                <w:rFonts w:asciiTheme="minorHAnsi" w:eastAsiaTheme="minorEastAsia" w:hAnsiTheme="minorHAnsi" w:cstheme="minorBidi"/>
                <w:i w:val="0"/>
                <w:iCs w:val="0"/>
                <w:noProof/>
                <w:szCs w:val="22"/>
                <w:lang w:eastAsia="de-CH"/>
              </w:rPr>
              <w:tab/>
            </w:r>
            <w:r w:rsidRPr="00A647AE">
              <w:rPr>
                <w:rStyle w:val="Hyperlink"/>
                <w:noProof/>
              </w:rPr>
              <w:t>Code Ausschnitt um einen neuen Eintrag zu erstellen</w:t>
            </w:r>
            <w:r>
              <w:rPr>
                <w:noProof/>
                <w:webHidden/>
              </w:rPr>
              <w:tab/>
            </w:r>
            <w:r>
              <w:rPr>
                <w:noProof/>
                <w:webHidden/>
              </w:rPr>
              <w:fldChar w:fldCharType="begin"/>
            </w:r>
            <w:r>
              <w:rPr>
                <w:noProof/>
                <w:webHidden/>
              </w:rPr>
              <w:instrText xml:space="preserve"> PAGEREF _Toc491948135 \h </w:instrText>
            </w:r>
            <w:r>
              <w:rPr>
                <w:noProof/>
                <w:webHidden/>
              </w:rPr>
            </w:r>
            <w:r>
              <w:rPr>
                <w:noProof/>
                <w:webHidden/>
              </w:rPr>
              <w:fldChar w:fldCharType="separate"/>
            </w:r>
            <w:r>
              <w:rPr>
                <w:noProof/>
                <w:webHidden/>
              </w:rPr>
              <w:t>56</w:t>
            </w:r>
            <w:r>
              <w:rPr>
                <w:noProof/>
                <w:webHidden/>
              </w:rPr>
              <w:fldChar w:fldCharType="end"/>
            </w:r>
          </w:hyperlink>
        </w:p>
        <w:p w14:paraId="3CB188CB" w14:textId="76AB5667" w:rsidR="00AD5AE5" w:rsidRDefault="00AD5AE5">
          <w:pPr>
            <w:pStyle w:val="Verzeichnis1"/>
            <w:tabs>
              <w:tab w:val="right" w:leader="dot" w:pos="9060"/>
            </w:tabs>
            <w:rPr>
              <w:rFonts w:asciiTheme="minorHAnsi" w:eastAsiaTheme="minorEastAsia" w:hAnsiTheme="minorHAnsi" w:cstheme="minorBidi"/>
              <w:b w:val="0"/>
              <w:bCs w:val="0"/>
              <w:caps w:val="0"/>
              <w:noProof/>
              <w:szCs w:val="22"/>
              <w:lang w:eastAsia="de-CH"/>
            </w:rPr>
          </w:pPr>
          <w:hyperlink w:anchor="_Toc491948136" w:history="1">
            <w:r w:rsidRPr="00A647AE">
              <w:rPr>
                <w:rStyle w:val="Hyperlink"/>
                <w:noProof/>
              </w:rPr>
              <w:t>Selbständigkeitserklärung</w:t>
            </w:r>
            <w:r>
              <w:rPr>
                <w:noProof/>
                <w:webHidden/>
              </w:rPr>
              <w:tab/>
            </w:r>
            <w:r>
              <w:rPr>
                <w:noProof/>
                <w:webHidden/>
              </w:rPr>
              <w:fldChar w:fldCharType="begin"/>
            </w:r>
            <w:r>
              <w:rPr>
                <w:noProof/>
                <w:webHidden/>
              </w:rPr>
              <w:instrText xml:space="preserve"> PAGEREF _Toc491948136 \h </w:instrText>
            </w:r>
            <w:r>
              <w:rPr>
                <w:noProof/>
                <w:webHidden/>
              </w:rPr>
            </w:r>
            <w:r>
              <w:rPr>
                <w:noProof/>
                <w:webHidden/>
              </w:rPr>
              <w:fldChar w:fldCharType="separate"/>
            </w:r>
            <w:r>
              <w:rPr>
                <w:noProof/>
                <w:webHidden/>
              </w:rPr>
              <w:t>58</w:t>
            </w:r>
            <w:r>
              <w:rPr>
                <w:noProof/>
                <w:webHidden/>
              </w:rPr>
              <w:fldChar w:fldCharType="end"/>
            </w:r>
          </w:hyperlink>
        </w:p>
        <w:p w14:paraId="2451E181" w14:textId="7567C806" w:rsidR="00894837" w:rsidRDefault="00894837">
          <w:r>
            <w:rPr>
              <w:b/>
              <w:bCs/>
              <w:lang w:val="de-DE"/>
            </w:rPr>
            <w:fldChar w:fldCharType="end"/>
          </w:r>
        </w:p>
      </w:sdtContent>
    </w:sdt>
    <w:p w14:paraId="3C37AA8B" w14:textId="08B1E10E" w:rsidR="00CD4B9A" w:rsidRDefault="00CD4B9A" w:rsidP="00CD4B9A"/>
    <w:p w14:paraId="1E01198B" w14:textId="4E405712" w:rsidR="00E80F9B" w:rsidRPr="00E74878" w:rsidRDefault="00E80F9B" w:rsidP="00E74878">
      <w:pPr>
        <w:rPr>
          <w:rFonts w:eastAsia="Times New Roman" w:cs="Times New Roman"/>
          <w:color w:val="17365D" w:themeColor="text2" w:themeShade="BF"/>
          <w:lang w:eastAsia="de-DE" w:bidi="ar-SA"/>
        </w:rPr>
      </w:pPr>
      <w:r>
        <w:br w:type="page"/>
      </w:r>
    </w:p>
    <w:p w14:paraId="6B48BEBB" w14:textId="77777777" w:rsidR="00DE0AAB" w:rsidRDefault="00DE0AAB" w:rsidP="000062EE">
      <w:pPr>
        <w:pStyle w:val="berschrift1"/>
        <w:sectPr w:rsidR="00DE0AAB" w:rsidSect="00EB3CC7">
          <w:footerReference w:type="default" r:id="rId16"/>
          <w:pgSz w:w="11906" w:h="16838" w:code="9"/>
          <w:pgMar w:top="1418" w:right="1418" w:bottom="1134" w:left="1418" w:header="851" w:footer="567" w:gutter="0"/>
          <w:paperSrc w:first="7" w:other="7"/>
          <w:pgNumType w:fmt="lowerRoman"/>
          <w:cols w:space="720"/>
          <w:titlePg/>
          <w:docGrid w:linePitch="299"/>
        </w:sectPr>
      </w:pPr>
      <w:bookmarkStart w:id="2" w:name="_Ref486178512"/>
    </w:p>
    <w:p w14:paraId="119797EA" w14:textId="34C456F5" w:rsidR="000062EE" w:rsidRPr="005A2C45" w:rsidRDefault="000062EE" w:rsidP="000062EE">
      <w:pPr>
        <w:pStyle w:val="berschrift1"/>
      </w:pPr>
      <w:bookmarkStart w:id="3" w:name="_Toc491858317"/>
      <w:bookmarkStart w:id="4" w:name="_Toc491948060"/>
      <w:r w:rsidRPr="005A2C45">
        <w:lastRenderedPageBreak/>
        <w:t>Einleitung</w:t>
      </w:r>
      <w:bookmarkEnd w:id="2"/>
      <w:bookmarkEnd w:id="3"/>
      <w:bookmarkEnd w:id="4"/>
    </w:p>
    <w:p w14:paraId="4CB5FCBE" w14:textId="77777777" w:rsidR="009A261C" w:rsidRPr="00E01E57" w:rsidRDefault="009A261C" w:rsidP="009A261C">
      <w:pPr>
        <w:pStyle w:val="Standardeinzug"/>
        <w:ind w:left="0"/>
        <w:rPr>
          <w:i/>
        </w:rPr>
      </w:pPr>
      <w:r w:rsidRPr="00E01E57">
        <w:rPr>
          <w:i/>
        </w:rPr>
        <w:t xml:space="preserve">«Qualität heisst, weniger Ärger mit den Kunden.» </w:t>
      </w:r>
    </w:p>
    <w:p w14:paraId="7CADD51E" w14:textId="77777777" w:rsidR="009A261C" w:rsidRPr="00E01E57" w:rsidRDefault="009A261C" w:rsidP="009A261C">
      <w:pPr>
        <w:pStyle w:val="Standardeinzug"/>
        <w:tabs>
          <w:tab w:val="left" w:pos="5235"/>
          <w:tab w:val="right" w:pos="9070"/>
        </w:tabs>
        <w:ind w:left="0"/>
        <w:jc w:val="left"/>
        <w:rPr>
          <w:i/>
        </w:rPr>
      </w:pPr>
      <w:r>
        <w:rPr>
          <w:i/>
        </w:rPr>
        <w:tab/>
      </w:r>
      <w:r>
        <w:rPr>
          <w:i/>
        </w:rPr>
        <w:tab/>
      </w:r>
      <w:r w:rsidRPr="00E01E57">
        <w:rPr>
          <w:i/>
        </w:rPr>
        <w:t xml:space="preserve">Prof. Dr. Hans-Jürgen </w:t>
      </w:r>
      <w:proofErr w:type="spellStart"/>
      <w:r w:rsidRPr="00E01E57">
        <w:rPr>
          <w:i/>
        </w:rPr>
        <w:t>Quadbeck</w:t>
      </w:r>
      <w:proofErr w:type="spellEnd"/>
      <w:r w:rsidRPr="00E01E57">
        <w:rPr>
          <w:i/>
        </w:rPr>
        <w:t xml:space="preserve">-Seeger </w:t>
      </w:r>
    </w:p>
    <w:p w14:paraId="33D5E6C5" w14:textId="29FE0298" w:rsidR="009A261C" w:rsidRDefault="009A261C" w:rsidP="009A261C">
      <w:pPr>
        <w:pStyle w:val="Standardeinzug"/>
        <w:ind w:left="0"/>
      </w:pPr>
      <w:r>
        <w:t xml:space="preserve">Dieses Zitat liefert den Grund zu meiner Anstellung in der Firma VAT sowie der Erstellung dieser Arbeit. Das Hauptziel meiner Tätigkeit ist es die Software Qualität der eigens entwickelten Vakuum Firmwaren sicherzustellen. Das Thema wird in vielen Unternehmen unterschätzt, da es keinen direkten Verdienst nach sich zieht. Das zeigt sich auch in meinem Fall, da die Abteilung vier Software Entwickler zählt hingegen nur mich der diese überprüft. Daraus folgt das oberste Ziel des Anwendertests: Es muss vollkommen automatisiert werden und darf keine Benutzereingaben erfordern. </w:t>
      </w:r>
      <w:r w:rsidR="008B540E">
        <w:t>Daraus resultiert</w:t>
      </w:r>
      <w:r>
        <w:t xml:space="preserve"> nicht nur einen lauffähigen Test sondern eine ganze Testumgebung, welche die Tests immer wieder mit den neuen Funktionen der Firmwaren erweitert.</w:t>
      </w:r>
    </w:p>
    <w:p w14:paraId="3002EB9C" w14:textId="2C35108A" w:rsidR="009A261C" w:rsidRDefault="009A261C" w:rsidP="009A261C">
      <w:pPr>
        <w:pStyle w:val="Standardeinzug"/>
        <w:ind w:left="0"/>
      </w:pPr>
      <w:r>
        <w:t xml:space="preserve">Das Hauptziel der Arbeit besteht darin, eine Oberfläche das ETIC2 zu erstellt, welche Testresultate anzeigt. Für diese Oberfläche wird der Einsatz einer Datenbank zwingend. Ich entschied mich die bestehende </w:t>
      </w:r>
      <w:proofErr w:type="spellStart"/>
      <w:r>
        <w:t>SoftwareVersionsDatabase</w:t>
      </w:r>
      <w:proofErr w:type="spellEnd"/>
      <w:r>
        <w:t xml:space="preserve"> zu erweitern, da hier schon fundierte Kenntnisse vorhanden waren. Das bis anhin benutzte und selbstprogrammierte Element TTIC2 blieb auch bestehen, wurde aber teilweise erweitert. Dieses Programm wird eingesetzt, um Tests zu einer Kollektion zusammen zu fassen und diese anschliessend auszuführen</w:t>
      </w:r>
      <w:r w:rsidR="008B540E">
        <w:t xml:space="preserve"> und</w:t>
      </w:r>
      <w:r>
        <w:t xml:space="preserve"> zeigt dem Benutzer Testinformationen an und braucht weiter die Testanforderungen bezüglich der Hardware um vor der Ausführung der Testkollektion entscheiden zu können, ob alle Tests ausgeführt werden können. Diese Informationen werden zusätzlich in der </w:t>
      </w:r>
      <w:proofErr w:type="spellStart"/>
      <w:r>
        <w:t>SoftwareVersionsDatabase</w:t>
      </w:r>
      <w:proofErr w:type="spellEnd"/>
      <w:r>
        <w:t xml:space="preserve"> hinterlegt. </w:t>
      </w:r>
    </w:p>
    <w:p w14:paraId="7B15838E" w14:textId="2CE9C48E" w:rsidR="009A261C" w:rsidRDefault="009A261C" w:rsidP="009A261C">
      <w:pPr>
        <w:pStyle w:val="Standardeinzug"/>
        <w:ind w:left="0"/>
      </w:pPr>
      <w:r>
        <w:t>Die Arbeit gliedert sich in fünf Hauptteile und endet in einer Diskussion und einem Ausblick. Der erste Teil umfasst die Grundlagen der Arbeit. Es wird erklärt, welche Anwendungen schon bestehen, welche erweitert werden und welche neu dazu kommen. Um das komplexe Thema zu vereinfachen, wurde häufig auf Darstellungen als Hilfsmittel zurückgegriffen. Danach folgen die Kapitel Zielsetzung und Methodik, worin die Ziele und Abgrenzungen der Arbeit nochmals genau beschrieben werden und mit welcher Methode, die Arbeit zu Stande kam. Der fünfte Teil umfasst die Auswertung der Testresultate und ist das Herzstück der Arbeit. Dort wird auch die Entstehung der Oberfläche ETIC2 genauer beschrieben.</w:t>
      </w:r>
      <w:r w:rsidR="00B77939">
        <w:t xml:space="preserve"> Zur Verständlichkeit der Arbeit wurde am Ende der Arbeit </w:t>
      </w:r>
      <w:r w:rsidR="00E354AB">
        <w:t xml:space="preserve">ein Glossar </w:t>
      </w:r>
      <w:r w:rsidR="00B77939">
        <w:t xml:space="preserve">erstellt. </w:t>
      </w:r>
    </w:p>
    <w:p w14:paraId="0364CE28" w14:textId="77777777" w:rsidR="009A261C" w:rsidRDefault="009A261C" w:rsidP="009A261C">
      <w:pPr>
        <w:spacing w:before="0" w:after="0"/>
      </w:pPr>
      <w:r>
        <w:t>Das resultierende Produkt dieser Arbeit (ETIC2) wird für den internen VAT Verwendungszweck entwickelt und nicht für den kommerziellen Gebrauch konzipiert.</w:t>
      </w:r>
    </w:p>
    <w:p w14:paraId="7FABAE8A" w14:textId="77777777" w:rsidR="000062EE" w:rsidRPr="005A2C45" w:rsidRDefault="000062EE" w:rsidP="007E56DD">
      <w:pPr>
        <w:pStyle w:val="Listenabsatz"/>
        <w:numPr>
          <w:ilvl w:val="0"/>
          <w:numId w:val="9"/>
        </w:numPr>
        <w:spacing w:after="200" w:line="276" w:lineRule="auto"/>
        <w:jc w:val="left"/>
        <w:rPr>
          <w:b/>
          <w:color w:val="17365D" w:themeColor="text2" w:themeShade="BF"/>
          <w:sz w:val="32"/>
          <w:szCs w:val="32"/>
        </w:rPr>
      </w:pPr>
      <w:r w:rsidRPr="005A2C45">
        <w:br w:type="page"/>
      </w:r>
    </w:p>
    <w:p w14:paraId="5E72E43F" w14:textId="77777777" w:rsidR="00D768FE" w:rsidRDefault="00D768FE" w:rsidP="000062EE">
      <w:pPr>
        <w:pStyle w:val="berschrift1"/>
        <w:sectPr w:rsidR="00D768FE" w:rsidSect="00D768FE">
          <w:footerReference w:type="default" r:id="rId17"/>
          <w:footerReference w:type="first" r:id="rId18"/>
          <w:pgSz w:w="11906" w:h="16838" w:code="9"/>
          <w:pgMar w:top="1418" w:right="1418" w:bottom="1134" w:left="1418" w:header="851" w:footer="567" w:gutter="0"/>
          <w:paperSrc w:first="7" w:other="7"/>
          <w:pgNumType w:start="1"/>
          <w:cols w:space="720"/>
          <w:titlePg/>
          <w:docGrid w:linePitch="299"/>
        </w:sectPr>
      </w:pPr>
      <w:bookmarkStart w:id="5" w:name="_Toc491858318"/>
    </w:p>
    <w:p w14:paraId="7853EFB9" w14:textId="1EFCAC83" w:rsidR="000062EE" w:rsidRPr="005A2C45" w:rsidRDefault="000062EE" w:rsidP="000062EE">
      <w:pPr>
        <w:pStyle w:val="berschrift1"/>
      </w:pPr>
      <w:bookmarkStart w:id="6" w:name="_Toc491948061"/>
      <w:r w:rsidRPr="005A2C45">
        <w:lastRenderedPageBreak/>
        <w:t>Grundlagen</w:t>
      </w:r>
      <w:bookmarkEnd w:id="5"/>
      <w:bookmarkEnd w:id="6"/>
    </w:p>
    <w:p w14:paraId="47207555" w14:textId="77777777" w:rsidR="00CE49EB" w:rsidRPr="005A2C45" w:rsidRDefault="00C13297" w:rsidP="00C13297">
      <w:r w:rsidRPr="005A2C45">
        <w:t xml:space="preserve">Das Grundlagenkapitel ist in zwei wichtige </w:t>
      </w:r>
      <w:r w:rsidR="00CE49EB" w:rsidRPr="005A2C45">
        <w:t xml:space="preserve">Teile </w:t>
      </w:r>
      <w:r w:rsidRPr="005A2C45">
        <w:t xml:space="preserve">unterteilt. </w:t>
      </w:r>
      <w:r w:rsidR="00CE49EB" w:rsidRPr="005A2C45">
        <w:t xml:space="preserve">Im einen Teil </w:t>
      </w:r>
      <w:r w:rsidRPr="005A2C45">
        <w:t xml:space="preserve">wird die Umgebung, die Situation und der aktuelle Stand sozusagen die Grundvoraussetzungen beschrieben. </w:t>
      </w:r>
      <w:r w:rsidR="00CE49EB" w:rsidRPr="005A2C45">
        <w:t>Im d</w:t>
      </w:r>
      <w:r w:rsidRPr="005A2C45">
        <w:t>arauf folg</w:t>
      </w:r>
      <w:r w:rsidR="00CE49EB" w:rsidRPr="005A2C45">
        <w:t>enden Teil wird</w:t>
      </w:r>
      <w:r w:rsidRPr="005A2C45">
        <w:t xml:space="preserve"> die Hauptaufgabe dieser Masterarbeit </w:t>
      </w:r>
      <w:r w:rsidR="00CE49EB" w:rsidRPr="005A2C45">
        <w:t xml:space="preserve">nämlich </w:t>
      </w:r>
      <w:r w:rsidRPr="005A2C45">
        <w:t>die Erweiterung der Testumgebung</w:t>
      </w:r>
      <w:r w:rsidR="00CE49EB" w:rsidRPr="005A2C45">
        <w:t xml:space="preserve"> beschrieben.</w:t>
      </w:r>
      <w:r w:rsidRPr="005A2C45">
        <w:t xml:space="preserve"> </w:t>
      </w:r>
      <w:r w:rsidR="00CE49EB" w:rsidRPr="005A2C45">
        <w:t>Dazu</w:t>
      </w:r>
      <w:r w:rsidRPr="005A2C45">
        <w:t xml:space="preserve"> </w:t>
      </w:r>
      <w:r w:rsidR="00CE49EB" w:rsidRPr="005A2C45">
        <w:t>gehört;</w:t>
      </w:r>
      <w:r w:rsidRPr="005A2C45">
        <w:t xml:space="preserve"> was schon entwickelt wurde, wo es Anpassungen geben wird und wie das neue Produkt </w:t>
      </w:r>
      <w:r w:rsidR="00CE49EB" w:rsidRPr="005A2C45">
        <w:t xml:space="preserve">das </w:t>
      </w:r>
      <w:r w:rsidR="00886174" w:rsidRPr="005A2C45">
        <w:t xml:space="preserve">Evaluation Tool Integrierter Controller 2 </w:t>
      </w:r>
      <w:r w:rsidRPr="005A2C45">
        <w:t>(ETIC2) angedacht ist.</w:t>
      </w:r>
    </w:p>
    <w:p w14:paraId="434211B9" w14:textId="77777777" w:rsidR="00C13297" w:rsidRPr="005A2C45" w:rsidRDefault="00C13297" w:rsidP="00C13297"/>
    <w:p w14:paraId="58AEC9DC" w14:textId="77777777" w:rsidR="00C734B6" w:rsidRPr="005A2C45" w:rsidRDefault="000062EE" w:rsidP="00C734B6">
      <w:pPr>
        <w:pStyle w:val="berschrift2"/>
      </w:pPr>
      <w:bookmarkStart w:id="7" w:name="_Toc491858319"/>
      <w:bookmarkStart w:id="8" w:name="_Toc491948062"/>
      <w:r w:rsidRPr="005A2C45">
        <w:t>Situation</w:t>
      </w:r>
      <w:bookmarkEnd w:id="7"/>
      <w:bookmarkEnd w:id="8"/>
    </w:p>
    <w:p w14:paraId="4482ED17" w14:textId="48F755DA" w:rsidR="00C734B6" w:rsidRPr="005A2C45" w:rsidRDefault="00C14B3B" w:rsidP="00C734B6">
      <w:pPr>
        <w:rPr>
          <w:lang w:eastAsia="de-DE" w:bidi="ar-SA"/>
        </w:rPr>
      </w:pPr>
      <w:r w:rsidRPr="005A2C45">
        <w:rPr>
          <w:lang w:eastAsia="de-DE" w:bidi="ar-SA"/>
        </w:rPr>
        <w:t>Dieses</w:t>
      </w:r>
      <w:r w:rsidR="00C734B6" w:rsidRPr="005A2C45">
        <w:rPr>
          <w:lang w:eastAsia="de-DE" w:bidi="ar-SA"/>
        </w:rPr>
        <w:t xml:space="preserve"> Unterkapitel </w:t>
      </w:r>
      <w:r w:rsidRPr="005A2C45">
        <w:rPr>
          <w:lang w:eastAsia="de-DE" w:bidi="ar-SA"/>
        </w:rPr>
        <w:t>beschreibt</w:t>
      </w:r>
      <w:r w:rsidR="00CE49EB" w:rsidRPr="005A2C45">
        <w:rPr>
          <w:lang w:eastAsia="de-DE" w:bidi="ar-SA"/>
        </w:rPr>
        <w:t xml:space="preserve"> die zentrale Steuereinheit. D</w:t>
      </w:r>
      <w:r w:rsidRPr="005A2C45">
        <w:rPr>
          <w:lang w:eastAsia="de-DE" w:bidi="ar-SA"/>
        </w:rPr>
        <w:t>iese</w:t>
      </w:r>
      <w:r w:rsidR="00C734B6" w:rsidRPr="005A2C45">
        <w:rPr>
          <w:lang w:eastAsia="de-DE" w:bidi="ar-SA"/>
        </w:rPr>
        <w:t xml:space="preserve"> wird benötigt</w:t>
      </w:r>
      <w:r w:rsidRPr="005A2C45">
        <w:rPr>
          <w:lang w:eastAsia="de-DE" w:bidi="ar-SA"/>
        </w:rPr>
        <w:t>,</w:t>
      </w:r>
      <w:r w:rsidR="00C734B6" w:rsidRPr="005A2C45">
        <w:rPr>
          <w:lang w:eastAsia="de-DE" w:bidi="ar-SA"/>
        </w:rPr>
        <w:t xml:space="preserve"> um ein Ventil </w:t>
      </w:r>
      <w:r w:rsidR="00E354AB">
        <w:rPr>
          <w:lang w:eastAsia="de-DE" w:bidi="ar-SA"/>
        </w:rPr>
        <w:t>zu anzusprechen</w:t>
      </w:r>
      <w:r w:rsidR="00C734B6" w:rsidRPr="005A2C45">
        <w:rPr>
          <w:lang w:eastAsia="de-DE" w:bidi="ar-SA"/>
        </w:rPr>
        <w:t xml:space="preserve">. Das Verhalten </w:t>
      </w:r>
      <w:r w:rsidRPr="005A2C45">
        <w:rPr>
          <w:lang w:eastAsia="de-DE" w:bidi="ar-SA"/>
        </w:rPr>
        <w:t xml:space="preserve">des Ventils </w:t>
      </w:r>
      <w:r w:rsidR="00C734B6" w:rsidRPr="005A2C45">
        <w:rPr>
          <w:lang w:eastAsia="de-DE" w:bidi="ar-SA"/>
        </w:rPr>
        <w:t xml:space="preserve">wird </w:t>
      </w:r>
      <w:r w:rsidR="0055352C" w:rsidRPr="005A2C45">
        <w:rPr>
          <w:lang w:eastAsia="de-DE" w:bidi="ar-SA"/>
        </w:rPr>
        <w:t xml:space="preserve">durch die Software auf dem Controller </w:t>
      </w:r>
      <w:r w:rsidR="00CE49EB" w:rsidRPr="005A2C45">
        <w:rPr>
          <w:lang w:eastAsia="de-DE" w:bidi="ar-SA"/>
        </w:rPr>
        <w:t>gesteuert</w:t>
      </w:r>
      <w:r w:rsidR="0055352C" w:rsidRPr="005A2C45">
        <w:rPr>
          <w:lang w:eastAsia="de-DE" w:bidi="ar-SA"/>
        </w:rPr>
        <w:t>, welche auf Anweisun</w:t>
      </w:r>
      <w:r w:rsidRPr="005A2C45">
        <w:rPr>
          <w:lang w:eastAsia="de-DE" w:bidi="ar-SA"/>
        </w:rPr>
        <w:t>gen des Benutzers wartet. Diese</w:t>
      </w:r>
      <w:r w:rsidR="0055352C" w:rsidRPr="005A2C45">
        <w:rPr>
          <w:lang w:eastAsia="de-DE" w:bidi="ar-SA"/>
        </w:rPr>
        <w:t xml:space="preserve"> Verhalten werden durch Tests überprüft und erhöhen </w:t>
      </w:r>
      <w:r w:rsidR="00CE49EB" w:rsidRPr="005A2C45">
        <w:rPr>
          <w:lang w:eastAsia="de-DE" w:bidi="ar-SA"/>
        </w:rPr>
        <w:t xml:space="preserve">so </w:t>
      </w:r>
      <w:r w:rsidR="0055352C" w:rsidRPr="005A2C45">
        <w:rPr>
          <w:lang w:eastAsia="de-DE" w:bidi="ar-SA"/>
        </w:rPr>
        <w:t>die Software Qualität.</w:t>
      </w:r>
    </w:p>
    <w:p w14:paraId="6DCE61F8" w14:textId="77777777" w:rsidR="00724AB8" w:rsidRPr="005A2C45" w:rsidRDefault="00724AB8" w:rsidP="00724AB8">
      <w:pPr>
        <w:pStyle w:val="berschrift3"/>
      </w:pPr>
      <w:bookmarkStart w:id="9" w:name="_Toc491858320"/>
      <w:bookmarkStart w:id="10" w:name="_Toc491948063"/>
      <w:r w:rsidRPr="005A2C45">
        <w:t>Controller</w:t>
      </w:r>
      <w:bookmarkEnd w:id="9"/>
      <w:bookmarkEnd w:id="10"/>
    </w:p>
    <w:p w14:paraId="21916666" w14:textId="3E136E69" w:rsidR="000062EE" w:rsidRPr="005A2C45" w:rsidRDefault="000062EE" w:rsidP="000062EE">
      <w:r w:rsidRPr="005A2C45">
        <w:t xml:space="preserve">Die Firma VAT stellt Vakuumventile her für die Halbleiter- und </w:t>
      </w:r>
      <w:proofErr w:type="spellStart"/>
      <w:r w:rsidR="00CE49EB" w:rsidRPr="005A2C45">
        <w:t>Medizinalindustrie</w:t>
      </w:r>
      <w:proofErr w:type="spellEnd"/>
      <w:r w:rsidR="00895181">
        <w:t>,</w:t>
      </w:r>
      <w:r w:rsidRPr="005A2C45">
        <w:t xml:space="preserve"> </w:t>
      </w:r>
      <w:r w:rsidR="00896257" w:rsidRPr="005A2C45">
        <w:t xml:space="preserve">für </w:t>
      </w:r>
      <w:r w:rsidR="00895181">
        <w:t>deren</w:t>
      </w:r>
      <w:r w:rsidRPr="005A2C45">
        <w:t xml:space="preserve"> Forschung und Entwicklung sowie für die Automobilindustrie (VAT Group AG, 2017). VAT ist im Bereich der Her</w:t>
      </w:r>
      <w:r w:rsidR="0055352C" w:rsidRPr="005A2C45">
        <w:t xml:space="preserve">stellung von Vakuumventilen </w:t>
      </w:r>
      <w:r w:rsidRPr="005A2C45">
        <w:t>mit einem Marktanteil von über 40% klarer Weltmarktführer. Die Firma ist bekannt fü</w:t>
      </w:r>
      <w:r w:rsidR="0055352C" w:rsidRPr="005A2C45">
        <w:t>r ihre Regelventile, bei denen</w:t>
      </w:r>
      <w:r w:rsidRPr="005A2C45">
        <w:t xml:space="preserve"> ein Controller die Steuerung dieser Vakuumventile übernimmt (Abb. 1). Dieser </w:t>
      </w:r>
      <w:r w:rsidR="0055352C" w:rsidRPr="005A2C45">
        <w:t xml:space="preserve">Controller </w:t>
      </w:r>
      <w:r w:rsidRPr="005A2C45">
        <w:t>ist modular aufgebaut und besteht grob gesagt aus drei Komponenten. Die wichtigste Kompone</w:t>
      </w:r>
      <w:r w:rsidR="0055352C" w:rsidRPr="005A2C45">
        <w:t xml:space="preserve">nte ist das Masterboard, </w:t>
      </w:r>
      <w:r w:rsidR="00896257" w:rsidRPr="005A2C45">
        <w:t>welches</w:t>
      </w:r>
      <w:r w:rsidR="0055352C" w:rsidRPr="005A2C45">
        <w:t xml:space="preserve"> mit</w:t>
      </w:r>
      <w:r w:rsidRPr="005A2C45">
        <w:t xml:space="preserve"> den zentralen Elementen bestück</w:t>
      </w:r>
      <w:r w:rsidR="0055352C" w:rsidRPr="005A2C45">
        <w:t xml:space="preserve">t ist. Dieses ist unerlässlich und </w:t>
      </w:r>
      <w:r w:rsidRPr="005A2C45">
        <w:t>wird jeweils an die gewünschte Ventilhardware angepasst. Das Herzstück des Controllers ist der Mikrocontroller, für den VAT eine eigene Firmware entwickelt. Dazu ist oder sind Motorbausteine nötig, die eine weitere Firmware vo</w:t>
      </w:r>
      <w:r w:rsidR="00E354AB">
        <w:t>m externen Lieferanten</w:t>
      </w:r>
      <w:r w:rsidRPr="005A2C45">
        <w:t xml:space="preserve"> benötigt. Die zweite Komponente ist das Interface Board. Dieses wird nach Kundenwunsch angefertigt. Falls der Kunde mit ei</w:t>
      </w:r>
      <w:r w:rsidR="00E74878">
        <w:t>nem Feldbuss</w:t>
      </w:r>
      <w:r w:rsidR="0055352C" w:rsidRPr="005A2C45">
        <w:t xml:space="preserve">ystem arbeitet, </w:t>
      </w:r>
      <w:r w:rsidRPr="005A2C45">
        <w:t xml:space="preserve">wird eine Interface </w:t>
      </w:r>
      <w:r w:rsidR="00533FE1" w:rsidRPr="005A2C45">
        <w:t>Firmware</w:t>
      </w:r>
      <w:r w:rsidR="00E74878">
        <w:t xml:space="preserve"> nötig. Der Nutzen von Feldbuss</w:t>
      </w:r>
      <w:r w:rsidRPr="005A2C45">
        <w:t xml:space="preserve">ystemen </w:t>
      </w:r>
      <w:r w:rsidR="00896257" w:rsidRPr="005A2C45">
        <w:t>ist</w:t>
      </w:r>
      <w:r w:rsidRPr="005A2C45">
        <w:t>, dass von einem Host aus mehrere Teilnehmer angesprochen werden können. Die dritte Komponente ist die Option Unit, die Zusatzf</w:t>
      </w:r>
      <w:r w:rsidR="0055352C" w:rsidRPr="005A2C45">
        <w:t>unktionen nach Wunsch beinhaltet</w:t>
      </w:r>
      <w:r w:rsidRPr="005A2C45">
        <w:t>. Der Kunde kann mit Hilfe des Controllers seine Sensoren direkt speisen. Eine weitere Option ist, dass bei Spannungsabfall</w:t>
      </w:r>
      <w:r w:rsidR="0055352C" w:rsidRPr="005A2C45">
        <w:t xml:space="preserve"> das Ventil </w:t>
      </w:r>
      <w:r w:rsidRPr="005A2C45">
        <w:t>eine vordefinierte Position einnimmt. V</w:t>
      </w:r>
      <w:r w:rsidR="00E74878">
        <w:t>erwendet der Kunde kein Feldbuss</w:t>
      </w:r>
      <w:r w:rsidRPr="005A2C45">
        <w:t>ystem, so kann er mit Hilfe eines Cluster Systems</w:t>
      </w:r>
      <w:r w:rsidR="00886174" w:rsidRPr="005A2C45">
        <w:t xml:space="preserve"> oder über die RS485 Interface Schnittstelle</w:t>
      </w:r>
      <w:r w:rsidRPr="005A2C45">
        <w:t xml:space="preserve"> mehrere Ventile ansprechen. </w:t>
      </w:r>
      <w:sdt>
        <w:sdtPr>
          <w:id w:val="1924686347"/>
          <w:citation/>
        </w:sdtPr>
        <w:sdtContent>
          <w:r w:rsidRPr="005A2C45">
            <w:fldChar w:fldCharType="begin"/>
          </w:r>
          <w:r w:rsidRPr="005A2C45">
            <w:instrText xml:space="preserve">CITATION Mar10 \l 2055 </w:instrText>
          </w:r>
          <w:r w:rsidRPr="005A2C45">
            <w:fldChar w:fldCharType="separate"/>
          </w:r>
          <w:r w:rsidR="00A672DA" w:rsidRPr="005A2C45">
            <w:rPr>
              <w:noProof/>
            </w:rPr>
            <w:t>(Marugg, 2010)</w:t>
          </w:r>
          <w:r w:rsidRPr="005A2C45">
            <w:fldChar w:fldCharType="end"/>
          </w:r>
        </w:sdtContent>
      </w:sdt>
      <w:r w:rsidRPr="005A2C45">
        <w:t>.</w:t>
      </w:r>
    </w:p>
    <w:p w14:paraId="621221E8" w14:textId="77777777" w:rsidR="000062EE" w:rsidRPr="005A2C45" w:rsidRDefault="000062EE" w:rsidP="000062EE">
      <w:pPr>
        <w:rPr>
          <w:lang w:eastAsia="de-DE" w:bidi="ar-SA"/>
        </w:rPr>
      </w:pPr>
      <w:r w:rsidRPr="005A2C45">
        <w:rPr>
          <w:noProof/>
          <w:lang w:val="de-DE" w:eastAsia="de-DE" w:bidi="ar-SA"/>
        </w:rPr>
        <w:drawing>
          <wp:inline distT="0" distB="0" distL="0" distR="0" wp14:anchorId="58004132" wp14:editId="27A533FB">
            <wp:extent cx="5541819" cy="2635265"/>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26462" cy="2770619"/>
                    </a:xfrm>
                    <a:prstGeom prst="rect">
                      <a:avLst/>
                    </a:prstGeom>
                    <a:noFill/>
                    <a:ln>
                      <a:noFill/>
                    </a:ln>
                    <a:effectLst/>
                    <a:extLst/>
                  </pic:spPr>
                </pic:pic>
              </a:graphicData>
            </a:graphic>
          </wp:inline>
        </w:drawing>
      </w:r>
    </w:p>
    <w:p w14:paraId="6CABACBA" w14:textId="0554245F" w:rsidR="000062EE" w:rsidRPr="005A2C45" w:rsidRDefault="000062EE" w:rsidP="000062EE">
      <w:pPr>
        <w:pStyle w:val="Beschriftung"/>
      </w:pPr>
      <w:bookmarkStart w:id="11" w:name="_Toc475725041"/>
      <w:bookmarkStart w:id="12" w:name="_Toc475882805"/>
      <w:bookmarkStart w:id="13" w:name="_Toc475890563"/>
      <w:bookmarkStart w:id="14" w:name="_Toc475894233"/>
      <w:bookmarkStart w:id="15" w:name="_Toc475894279"/>
      <w:bookmarkStart w:id="16" w:name="_Toc491947950"/>
      <w:r w:rsidRPr="005A2C45">
        <w:t xml:space="preserve">Abbildung </w:t>
      </w:r>
      <w:fldSimple w:instr=" SEQ Abbildung \* ARABIC ">
        <w:r w:rsidR="00425D0A">
          <w:rPr>
            <w:noProof/>
          </w:rPr>
          <w:t>1</w:t>
        </w:r>
      </w:fldSimple>
      <w:r w:rsidRPr="005A2C45">
        <w:t>: Basiskonzept Ventil Controller</w:t>
      </w:r>
      <w:bookmarkEnd w:id="11"/>
      <w:r w:rsidRPr="005A2C45">
        <w:t xml:space="preserve"> (</w:t>
      </w:r>
      <w:proofErr w:type="spellStart"/>
      <w:r w:rsidRPr="005A2C45">
        <w:t>Marugg</w:t>
      </w:r>
      <w:proofErr w:type="spellEnd"/>
      <w:r w:rsidRPr="005A2C45">
        <w:t>, 2010)</w:t>
      </w:r>
      <w:bookmarkEnd w:id="12"/>
      <w:bookmarkEnd w:id="13"/>
      <w:bookmarkEnd w:id="14"/>
      <w:bookmarkEnd w:id="15"/>
      <w:bookmarkEnd w:id="16"/>
    </w:p>
    <w:p w14:paraId="110E478C" w14:textId="77777777" w:rsidR="00D03140" w:rsidRPr="005A2C45" w:rsidRDefault="00F2441D" w:rsidP="00D03140">
      <w:pPr>
        <w:pStyle w:val="berschrift3"/>
      </w:pPr>
      <w:bookmarkStart w:id="17" w:name="_Toc491858321"/>
      <w:bookmarkStart w:id="18" w:name="_Toc491948064"/>
      <w:r w:rsidRPr="005A2C45">
        <w:lastRenderedPageBreak/>
        <w:t>Firmware</w:t>
      </w:r>
      <w:bookmarkEnd w:id="17"/>
      <w:bookmarkEnd w:id="18"/>
    </w:p>
    <w:p w14:paraId="6BDB6F98" w14:textId="5C73F822" w:rsidR="00AD2B47" w:rsidRPr="005A2C45" w:rsidRDefault="003228EB" w:rsidP="0055352C">
      <w:pPr>
        <w:pStyle w:val="Standardeinzug"/>
        <w:ind w:left="0"/>
      </w:pPr>
      <w:r w:rsidRPr="005A2C45">
        <w:rPr>
          <w:noProof/>
          <w:lang w:val="de-DE"/>
        </w:rPr>
        <w:drawing>
          <wp:anchor distT="0" distB="0" distL="114300" distR="114300" simplePos="0" relativeHeight="251650560" behindDoc="0" locked="0" layoutInCell="1" allowOverlap="1" wp14:anchorId="715BDCD7" wp14:editId="19F47B07">
            <wp:simplePos x="0" y="0"/>
            <wp:positionH relativeFrom="column">
              <wp:posOffset>0</wp:posOffset>
            </wp:positionH>
            <wp:positionV relativeFrom="paragraph">
              <wp:posOffset>41275</wp:posOffset>
            </wp:positionV>
            <wp:extent cx="2028190" cy="2856865"/>
            <wp:effectExtent l="0" t="0" r="0" b="635"/>
            <wp:wrapTight wrapText="bothSides">
              <wp:wrapPolygon edited="0">
                <wp:start x="0" y="0"/>
                <wp:lineTo x="0" y="21461"/>
                <wp:lineTo x="21302" y="21461"/>
                <wp:lineTo x="2130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ameterbaumstruktur.png"/>
                    <pic:cNvPicPr/>
                  </pic:nvPicPr>
                  <pic:blipFill>
                    <a:blip r:embed="rId20">
                      <a:extLst>
                        <a:ext uri="{28A0092B-C50C-407E-A947-70E740481C1C}">
                          <a14:useLocalDpi xmlns:a14="http://schemas.microsoft.com/office/drawing/2010/main" val="0"/>
                        </a:ext>
                      </a:extLst>
                    </a:blip>
                    <a:stretch>
                      <a:fillRect/>
                    </a:stretch>
                  </pic:blipFill>
                  <pic:spPr>
                    <a:xfrm>
                      <a:off x="0" y="0"/>
                      <a:ext cx="2028190" cy="2856865"/>
                    </a:xfrm>
                    <a:prstGeom prst="rect">
                      <a:avLst/>
                    </a:prstGeom>
                  </pic:spPr>
                </pic:pic>
              </a:graphicData>
            </a:graphic>
          </wp:anchor>
        </w:drawing>
      </w:r>
      <w:r w:rsidR="0055352C" w:rsidRPr="005A2C45">
        <w:t xml:space="preserve">Wie </w:t>
      </w:r>
      <w:r w:rsidR="00AD2B47" w:rsidRPr="005A2C45">
        <w:t xml:space="preserve">bereits </w:t>
      </w:r>
      <w:r w:rsidR="0055352C" w:rsidRPr="005A2C45">
        <w:t xml:space="preserve">erwähnt, ist das Masterboard mit einem </w:t>
      </w:r>
      <w:r w:rsidR="00153D1A" w:rsidRPr="005A2C45">
        <w:t>Mikrocontroller bestückt.</w:t>
      </w:r>
      <w:r w:rsidR="00A259CA" w:rsidRPr="005A2C45">
        <w:t xml:space="preserve"> Die Gründe für den Einsatz </w:t>
      </w:r>
      <w:r w:rsidR="00896257" w:rsidRPr="005A2C45">
        <w:t>eines</w:t>
      </w:r>
      <w:r w:rsidR="00F2441D" w:rsidRPr="005A2C45">
        <w:t xml:space="preserve"> Mikrocontrollers</w:t>
      </w:r>
      <w:r w:rsidR="00AD2B47" w:rsidRPr="005A2C45">
        <w:t xml:space="preserve"> liegen</w:t>
      </w:r>
      <w:r w:rsidR="00A259CA" w:rsidRPr="005A2C45">
        <w:t xml:space="preserve"> bei den nied</w:t>
      </w:r>
      <w:r w:rsidR="00AD2B47" w:rsidRPr="005A2C45">
        <w:t>rigen Anschaffungskosten und den</w:t>
      </w:r>
      <w:r w:rsidR="00A259CA" w:rsidRPr="005A2C45">
        <w:t xml:space="preserve"> </w:t>
      </w:r>
      <w:r w:rsidR="00AD2B47" w:rsidRPr="005A2C45">
        <w:t>fundierten</w:t>
      </w:r>
      <w:r w:rsidR="00A259CA" w:rsidRPr="005A2C45">
        <w:t xml:space="preserve"> Programmierkenntnisse</w:t>
      </w:r>
      <w:r w:rsidR="00AD2B47" w:rsidRPr="005A2C45">
        <w:t>n</w:t>
      </w:r>
      <w:r w:rsidR="00A259CA" w:rsidRPr="005A2C45">
        <w:t xml:space="preserve"> der </w:t>
      </w:r>
      <w:r w:rsidR="00896257" w:rsidRPr="005A2C45">
        <w:t>Mitarbeiter</w:t>
      </w:r>
      <w:r w:rsidR="00A259CA" w:rsidRPr="005A2C45">
        <w:t xml:space="preserve"> mit der Programmiersprache C.</w:t>
      </w:r>
      <w:r w:rsidR="00AD2B47" w:rsidRPr="005A2C45">
        <w:t xml:space="preserve"> Auf dieser</w:t>
      </w:r>
      <w:r w:rsidR="00153D1A" w:rsidRPr="005A2C45">
        <w:t xml:space="preserve"> läuft die von VAT entwickelte </w:t>
      </w:r>
      <w:r w:rsidR="00F2441D" w:rsidRPr="005A2C45">
        <w:t>Firmware</w:t>
      </w:r>
      <w:r w:rsidR="00153D1A" w:rsidRPr="005A2C45">
        <w:t xml:space="preserve">, welche ohne Betriebssystem </w:t>
      </w:r>
      <w:r w:rsidR="00F2441D" w:rsidRPr="005A2C45">
        <w:t>auskommt</w:t>
      </w:r>
      <w:r w:rsidR="00153D1A" w:rsidRPr="005A2C45">
        <w:t xml:space="preserve">. Die </w:t>
      </w:r>
      <w:r w:rsidR="00F2441D" w:rsidRPr="005A2C45">
        <w:t>Firmware</w:t>
      </w:r>
      <w:r w:rsidR="00153D1A" w:rsidRPr="005A2C45">
        <w:t xml:space="preserve"> wartet ständig auf neue Befehle des Benutzers und führt diese nach Ablauf der Zykluszeit immer wieder aus. Um den Anwender</w:t>
      </w:r>
      <w:r w:rsidR="00AD2B47" w:rsidRPr="005A2C45">
        <w:t>n</w:t>
      </w:r>
      <w:r w:rsidR="00153D1A" w:rsidRPr="005A2C45">
        <w:t xml:space="preserve"> das Leben zu erleichtern</w:t>
      </w:r>
      <w:r w:rsidR="00AD2B47" w:rsidRPr="005A2C45">
        <w:t>,</w:t>
      </w:r>
      <w:r w:rsidR="00153D1A" w:rsidRPr="005A2C45">
        <w:t xml:space="preserve"> wurde eine Parameterbau</w:t>
      </w:r>
      <w:r w:rsidR="00AD2B47" w:rsidRPr="005A2C45">
        <w:t xml:space="preserve">mstruktur eingefügt, bei </w:t>
      </w:r>
      <w:r w:rsidR="00896257" w:rsidRPr="005A2C45">
        <w:t>der</w:t>
      </w:r>
      <w:r w:rsidR="00153D1A" w:rsidRPr="005A2C45">
        <w:t xml:space="preserve"> jeder Parameter eine Funktionalität des Ventils wiederspiegelt. Dabei kann es sich um Parameter handeln, die gesetzt werden </w:t>
      </w:r>
      <w:r w:rsidR="00AD2B47" w:rsidRPr="005A2C45">
        <w:t>oder die</w:t>
      </w:r>
      <w:r w:rsidR="00E74878">
        <w:t xml:space="preserve"> reine Statusi</w:t>
      </w:r>
      <w:r w:rsidR="00153D1A" w:rsidRPr="005A2C45">
        <w:t>nformationen</w:t>
      </w:r>
      <w:r w:rsidR="00AD2B47" w:rsidRPr="005A2C45">
        <w:t xml:space="preserve"> ab</w:t>
      </w:r>
      <w:r w:rsidR="00F2441D" w:rsidRPr="005A2C45">
        <w:t>fragen</w:t>
      </w:r>
      <w:r w:rsidR="00AD2B47" w:rsidRPr="005A2C45">
        <w:t xml:space="preserve"> können</w:t>
      </w:r>
      <w:r w:rsidR="00153D1A" w:rsidRPr="005A2C45">
        <w:t xml:space="preserve">. </w:t>
      </w:r>
      <w:r w:rsidR="004D7270" w:rsidRPr="005A2C45">
        <w:t xml:space="preserve">Dies </w:t>
      </w:r>
      <w:r w:rsidR="00AD2B47" w:rsidRPr="005A2C45">
        <w:t>passiert</w:t>
      </w:r>
      <w:r w:rsidR="004D7270" w:rsidRPr="005A2C45">
        <w:t xml:space="preserve"> entweder über den Service (US</w:t>
      </w:r>
      <w:r w:rsidR="00AD2B47" w:rsidRPr="005A2C45">
        <w:t>B) oder über den Interface Kanal</w:t>
      </w:r>
      <w:r w:rsidR="004D7270" w:rsidRPr="005A2C45">
        <w:t xml:space="preserve">. </w:t>
      </w:r>
      <w:r w:rsidR="00153D1A" w:rsidRPr="005A2C45">
        <w:t>Die Parameter sind in vier Ebenen unterteilt</w:t>
      </w:r>
      <w:r w:rsidR="00F2441D" w:rsidRPr="005A2C45">
        <w:t xml:space="preserve">, wie </w:t>
      </w:r>
      <w:r w:rsidR="00CD3E88" w:rsidRPr="005A2C45">
        <w:t>sie</w:t>
      </w:r>
      <w:r w:rsidRPr="005A2C45">
        <w:t xml:space="preserve"> </w:t>
      </w:r>
      <w:r w:rsidRPr="005A2C45">
        <w:fldChar w:fldCharType="begin"/>
      </w:r>
      <w:r w:rsidRPr="005A2C45">
        <w:instrText xml:space="preserve"> REF _Ref486150620 \h </w:instrText>
      </w:r>
      <w:r w:rsidRPr="005A2C45">
        <w:fldChar w:fldCharType="separate"/>
      </w:r>
      <w:r w:rsidR="00425D0A">
        <w:t xml:space="preserve">Abbildung </w:t>
      </w:r>
      <w:r w:rsidR="00425D0A">
        <w:rPr>
          <w:noProof/>
        </w:rPr>
        <w:t>2</w:t>
      </w:r>
      <w:r w:rsidRPr="005A2C45">
        <w:fldChar w:fldCharType="end"/>
      </w:r>
      <w:r w:rsidR="00F2441D" w:rsidRPr="005A2C45">
        <w:t xml:space="preserve"> zeigt</w:t>
      </w:r>
      <w:r w:rsidR="00153D1A" w:rsidRPr="005A2C45">
        <w:t>. D</w:t>
      </w:r>
      <w:r w:rsidR="00CD3E88" w:rsidRPr="005A2C45">
        <w:t>as</w:t>
      </w:r>
      <w:r w:rsidR="00153D1A" w:rsidRPr="005A2C45">
        <w:t xml:space="preserve"> soll den Anwender</w:t>
      </w:r>
      <w:r w:rsidR="00896257" w:rsidRPr="005A2C45">
        <w:t>n</w:t>
      </w:r>
      <w:r w:rsidR="00153D1A" w:rsidRPr="005A2C45">
        <w:t xml:space="preserve"> bei der Suche nach de</w:t>
      </w:r>
      <w:r w:rsidR="00E354AB">
        <w:t>n</w:t>
      </w:r>
      <w:r w:rsidR="00153D1A" w:rsidRPr="005A2C45">
        <w:t xml:space="preserve"> </w:t>
      </w:r>
      <w:r w:rsidR="00A259CA" w:rsidRPr="005A2C45">
        <w:t>gewünschten Einstellun</w:t>
      </w:r>
      <w:r w:rsidR="00F2441D" w:rsidRPr="005A2C45">
        <w:t>g</w:t>
      </w:r>
      <w:r w:rsidR="00E354AB">
        <w:t>en</w:t>
      </w:r>
      <w:r w:rsidR="00F2441D" w:rsidRPr="005A2C45">
        <w:t xml:space="preserve"> helfen.</w:t>
      </w:r>
    </w:p>
    <w:p w14:paraId="5C54FABA" w14:textId="65691762" w:rsidR="00D2568D" w:rsidRPr="005A2C45" w:rsidRDefault="00800286" w:rsidP="0055352C">
      <w:pPr>
        <w:pStyle w:val="Standardeinzug"/>
        <w:ind w:left="0"/>
      </w:pPr>
      <w:r w:rsidRPr="005A2C45">
        <w:rPr>
          <w:noProof/>
          <w:lang w:val="de-DE"/>
        </w:rPr>
        <mc:AlternateContent>
          <mc:Choice Requires="wps">
            <w:drawing>
              <wp:anchor distT="0" distB="0" distL="114300" distR="114300" simplePos="0" relativeHeight="251652608" behindDoc="1" locked="0" layoutInCell="1" allowOverlap="1" wp14:anchorId="3E96EEB1" wp14:editId="53208233">
                <wp:simplePos x="0" y="0"/>
                <wp:positionH relativeFrom="margin">
                  <wp:posOffset>71120</wp:posOffset>
                </wp:positionH>
                <wp:positionV relativeFrom="paragraph">
                  <wp:posOffset>194310</wp:posOffset>
                </wp:positionV>
                <wp:extent cx="5680710" cy="313055"/>
                <wp:effectExtent l="0" t="0" r="0" b="0"/>
                <wp:wrapTight wrapText="bothSides">
                  <wp:wrapPolygon edited="0">
                    <wp:start x="0" y="0"/>
                    <wp:lineTo x="0" y="19716"/>
                    <wp:lineTo x="21513" y="19716"/>
                    <wp:lineTo x="21513" y="0"/>
                    <wp:lineTo x="0" y="0"/>
                  </wp:wrapPolygon>
                </wp:wrapTight>
                <wp:docPr id="15" name="Textfeld 15"/>
                <wp:cNvGraphicFramePr/>
                <a:graphic xmlns:a="http://schemas.openxmlformats.org/drawingml/2006/main">
                  <a:graphicData uri="http://schemas.microsoft.com/office/word/2010/wordprocessingShape">
                    <wps:wsp>
                      <wps:cNvSpPr txBox="1"/>
                      <wps:spPr>
                        <a:xfrm>
                          <a:off x="0" y="0"/>
                          <a:ext cx="5680710" cy="313055"/>
                        </a:xfrm>
                        <a:prstGeom prst="rect">
                          <a:avLst/>
                        </a:prstGeom>
                        <a:solidFill>
                          <a:prstClr val="white"/>
                        </a:solidFill>
                        <a:ln>
                          <a:noFill/>
                        </a:ln>
                      </wps:spPr>
                      <wps:txbx>
                        <w:txbxContent>
                          <w:p w14:paraId="3C78C888" w14:textId="59D38184" w:rsidR="00AD5AE5" w:rsidRPr="0057529C" w:rsidRDefault="00AD5AE5" w:rsidP="003228EB">
                            <w:pPr>
                              <w:pStyle w:val="Beschriftung"/>
                              <w:rPr>
                                <w:rFonts w:eastAsia="Times New Roman" w:cs="Times New Roman"/>
                                <w:noProof/>
                                <w:szCs w:val="20"/>
                                <w:lang w:eastAsia="de-DE"/>
                              </w:rPr>
                            </w:pPr>
                            <w:bookmarkStart w:id="19" w:name="_Ref486150620"/>
                            <w:bookmarkStart w:id="20" w:name="_Toc491947951"/>
                            <w:r>
                              <w:t xml:space="preserve">Abbildung </w:t>
                            </w:r>
                            <w:fldSimple w:instr=" SEQ Abbildung \* ARABIC ">
                              <w:r>
                                <w:rPr>
                                  <w:noProof/>
                                </w:rPr>
                                <w:t>2</w:t>
                              </w:r>
                            </w:fldSimple>
                            <w:bookmarkEnd w:id="19"/>
                            <w:r>
                              <w:t>: Parameterbaumstruktur der Software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96EEB1" id="_x0000_t202" coordsize="21600,21600" o:spt="202" path="m,l,21600r21600,l21600,xe">
                <v:stroke joinstyle="miter"/>
                <v:path gradientshapeok="t" o:connecttype="rect"/>
              </v:shapetype>
              <v:shape id="Textfeld 15" o:spid="_x0000_s1026" type="#_x0000_t202" style="position:absolute;left:0;text-align:left;margin-left:5.6pt;margin-top:15.3pt;width:447.3pt;height:24.65pt;z-index:-251663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" stroked="f">
                <v:textbox style="mso-fit-shape-to-text:t" inset="0,0,0,0">
                  <w:txbxContent>
                    <w:p w14:paraId="3C78C888" w14:textId="59D38184" w:rsidR="00AD5AE5" w:rsidRPr="0057529C" w:rsidRDefault="00AD5AE5" w:rsidP="003228EB">
                      <w:pPr>
                        <w:pStyle w:val="Beschriftung"/>
                        <w:rPr>
                          <w:rFonts w:eastAsia="Times New Roman" w:cs="Times New Roman"/>
                          <w:noProof/>
                          <w:szCs w:val="20"/>
                          <w:lang w:eastAsia="de-DE"/>
                        </w:rPr>
                      </w:pPr>
                      <w:bookmarkStart w:id="21" w:name="_Ref486150620"/>
                      <w:bookmarkStart w:id="22" w:name="_Toc491947951"/>
                      <w:r>
                        <w:t xml:space="preserve">Abbildung </w:t>
                      </w:r>
                      <w:fldSimple w:instr=" SEQ Abbildung \* ARABIC ">
                        <w:r>
                          <w:rPr>
                            <w:noProof/>
                          </w:rPr>
                          <w:t>2</w:t>
                        </w:r>
                      </w:fldSimple>
                      <w:bookmarkEnd w:id="21"/>
                      <w:r>
                        <w:t>: Parameterbaumstruktur der Software</w:t>
                      </w:r>
                      <w:bookmarkEnd w:id="22"/>
                    </w:p>
                  </w:txbxContent>
                </v:textbox>
                <w10:wrap type="tight" anchorx="margin"/>
              </v:shape>
            </w:pict>
          </mc:Fallback>
        </mc:AlternateContent>
      </w:r>
    </w:p>
    <w:p w14:paraId="4323899C" w14:textId="753EF70E" w:rsidR="00D03140" w:rsidRPr="005A2C45" w:rsidRDefault="00800286" w:rsidP="00D03140">
      <w:pPr>
        <w:pStyle w:val="berschrift3"/>
      </w:pPr>
      <w:bookmarkStart w:id="23" w:name="_Toc491858322"/>
      <w:bookmarkStart w:id="24" w:name="_Toc491948065"/>
      <w:r>
        <w:t>Entstehung von Qualitätstest</w:t>
      </w:r>
      <w:bookmarkEnd w:id="23"/>
      <w:bookmarkEnd w:id="24"/>
    </w:p>
    <w:p w14:paraId="45630FEC" w14:textId="77777777" w:rsidR="00F2441D" w:rsidRPr="005A2C45" w:rsidRDefault="00CD3E88" w:rsidP="00F2441D">
      <w:r w:rsidRPr="005A2C45">
        <w:t>Aufgrund der Komplexität dieser Firmware und der damit verbundenen zunehmenden Fehlerquote, wurde ich von der Firma VAT eingestellt und beauftragt die Qualität der Firmware sicherzustellen</w:t>
      </w:r>
      <w:r w:rsidR="00F2441D" w:rsidRPr="005A2C45">
        <w:t xml:space="preserve">. </w:t>
      </w:r>
      <w:r w:rsidR="00012FED" w:rsidRPr="005A2C45">
        <w:t>In der Vergangenheit wurde diese Aufgabe vom Software Entwickler selbst übernommen. Dabei ka</w:t>
      </w:r>
      <w:r w:rsidR="00896257" w:rsidRPr="005A2C45">
        <w:t>m es immer wieder vor, dass die Qualitätsprüfung</w:t>
      </w:r>
      <w:r w:rsidR="00012FED" w:rsidRPr="005A2C45">
        <w:t xml:space="preserve"> aus Zeitgründen sehr </w:t>
      </w:r>
      <w:r w:rsidR="00B1125F" w:rsidRPr="005A2C45">
        <w:t>schmal ausfiel. Die Basis bildete</w:t>
      </w:r>
      <w:r w:rsidR="00896257" w:rsidRPr="005A2C45">
        <w:t>n</w:t>
      </w:r>
      <w:r w:rsidR="00012FED" w:rsidRPr="005A2C45">
        <w:t xml:space="preserve"> Ex</w:t>
      </w:r>
      <w:r w:rsidR="00B1125F" w:rsidRPr="005A2C45">
        <w:t>c</w:t>
      </w:r>
      <w:r w:rsidR="00012FED" w:rsidRPr="005A2C45">
        <w:t xml:space="preserve">el Listen mit </w:t>
      </w:r>
      <w:r w:rsidR="00812677" w:rsidRPr="005A2C45">
        <w:t xml:space="preserve">Ventilbefehlen, welche </w:t>
      </w:r>
      <w:r w:rsidR="00B1125F" w:rsidRPr="005A2C45">
        <w:t>s</w:t>
      </w:r>
      <w:r w:rsidR="00896257" w:rsidRPr="005A2C45">
        <w:t>equentiell abgespielt wu</w:t>
      </w:r>
      <w:r w:rsidR="00812677" w:rsidRPr="005A2C45">
        <w:t xml:space="preserve">rden und Überprüfkommandos beinhalteten. </w:t>
      </w:r>
      <w:r w:rsidR="00B1125F" w:rsidRPr="005A2C45">
        <w:t xml:space="preserve">Die </w:t>
      </w:r>
      <w:r w:rsidR="00812677" w:rsidRPr="005A2C45">
        <w:t xml:space="preserve">Schwachstellen </w:t>
      </w:r>
      <w:r w:rsidR="00896257" w:rsidRPr="005A2C45">
        <w:t>des</w:t>
      </w:r>
      <w:r w:rsidR="00812677" w:rsidRPr="005A2C45">
        <w:t xml:space="preserve"> System</w:t>
      </w:r>
      <w:r w:rsidR="00896257" w:rsidRPr="005A2C45">
        <w:t>s</w:t>
      </w:r>
      <w:r w:rsidR="00812677" w:rsidRPr="005A2C45">
        <w:t xml:space="preserve"> l</w:t>
      </w:r>
      <w:r w:rsidR="00B1125F" w:rsidRPr="005A2C45">
        <w:t>a</w:t>
      </w:r>
      <w:r w:rsidR="00812677" w:rsidRPr="005A2C45">
        <w:t>gen</w:t>
      </w:r>
      <w:r w:rsidR="00896257" w:rsidRPr="005A2C45">
        <w:t xml:space="preserve"> sowohl</w:t>
      </w:r>
      <w:r w:rsidR="00812677" w:rsidRPr="005A2C45">
        <w:t xml:space="preserve"> in der Wartung</w:t>
      </w:r>
      <w:r w:rsidR="00896257" w:rsidRPr="005A2C45">
        <w:t>, als auch</w:t>
      </w:r>
      <w:r w:rsidR="00812677" w:rsidRPr="005A2C45">
        <w:t xml:space="preserve"> </w:t>
      </w:r>
      <w:r w:rsidR="00B1125F" w:rsidRPr="005A2C45">
        <w:t xml:space="preserve">in </w:t>
      </w:r>
      <w:r w:rsidR="00812677" w:rsidRPr="005A2C45">
        <w:t>de</w:t>
      </w:r>
      <w:r w:rsidR="00B1125F" w:rsidRPr="005A2C45">
        <w:t>n</w:t>
      </w:r>
      <w:r w:rsidR="00812677" w:rsidRPr="005A2C45">
        <w:t xml:space="preserve"> begrenzten Funktionsmöglichkeiten, welche durch visuelle Überprüfung des Testers übernommen werden muss</w:t>
      </w:r>
      <w:r w:rsidR="00B1125F" w:rsidRPr="005A2C45">
        <w:t>te</w:t>
      </w:r>
      <w:r w:rsidR="00896257" w:rsidRPr="005A2C45">
        <w:t>n</w:t>
      </w:r>
      <w:r w:rsidR="00812677" w:rsidRPr="005A2C45">
        <w:t>.</w:t>
      </w:r>
    </w:p>
    <w:p w14:paraId="046699F1" w14:textId="77777777" w:rsidR="00812677" w:rsidRPr="005A2C45" w:rsidRDefault="00896257" w:rsidP="00F2441D">
      <w:r w:rsidRPr="005A2C45">
        <w:t>Um diese Probleme für die neu</w:t>
      </w:r>
      <w:r w:rsidR="00784B49" w:rsidRPr="005A2C45">
        <w:t xml:space="preserve"> integrierte Controller Generation zwei (IC2) zu lösen</w:t>
      </w:r>
      <w:r w:rsidR="00B1125F" w:rsidRPr="005A2C45">
        <w:t>, musste</w:t>
      </w:r>
      <w:r w:rsidR="00784B49" w:rsidRPr="005A2C45">
        <w:t xml:space="preserve"> </w:t>
      </w:r>
      <w:r w:rsidR="00B1125F" w:rsidRPr="005A2C45">
        <w:t>ein neues System gefunden werde</w:t>
      </w:r>
      <w:r w:rsidRPr="005A2C45">
        <w:t>n</w:t>
      </w:r>
      <w:r w:rsidR="00784B49" w:rsidRPr="005A2C45">
        <w:t xml:space="preserve">. Das primäre Ziel </w:t>
      </w:r>
      <w:r w:rsidR="00B1125F" w:rsidRPr="005A2C45">
        <w:t>war</w:t>
      </w:r>
      <w:r w:rsidR="00784B49" w:rsidRPr="005A2C45">
        <w:t xml:space="preserve"> es völlig </w:t>
      </w:r>
      <w:r w:rsidR="00834090" w:rsidRPr="005A2C45">
        <w:t>automatische</w:t>
      </w:r>
      <w:r w:rsidR="00784B49" w:rsidRPr="005A2C45">
        <w:t xml:space="preserve"> Tests zu entwickeln, welche keinen Einfluss des Testers benötig</w:t>
      </w:r>
      <w:r w:rsidR="00B1125F" w:rsidRPr="005A2C45">
        <w:t>t</w:t>
      </w:r>
      <w:r w:rsidR="00784B49" w:rsidRPr="005A2C45">
        <w:t xml:space="preserve">en. Dadurch war schnell klar, um </w:t>
      </w:r>
      <w:r w:rsidR="00E50257" w:rsidRPr="005A2C45">
        <w:t>Berechnungen</w:t>
      </w:r>
      <w:r w:rsidR="00784B49" w:rsidRPr="005A2C45">
        <w:t xml:space="preserve"> durch</w:t>
      </w:r>
      <w:r w:rsidR="00B1125F" w:rsidRPr="005A2C45">
        <w:t>zu</w:t>
      </w:r>
      <w:r w:rsidR="00784B49" w:rsidRPr="005A2C45">
        <w:t xml:space="preserve">führen </w:t>
      </w:r>
      <w:r w:rsidR="00521A99" w:rsidRPr="005A2C45">
        <w:t>sowie</w:t>
      </w:r>
      <w:r w:rsidR="00784B49" w:rsidRPr="005A2C45">
        <w:t xml:space="preserve"> die Firmware Funktionalität </w:t>
      </w:r>
      <w:r w:rsidR="00B1125F" w:rsidRPr="005A2C45">
        <w:t>zu prüfen</w:t>
      </w:r>
      <w:r w:rsidR="00784B49" w:rsidRPr="005A2C45">
        <w:t xml:space="preserve">, wird der Einsatz einer Programmiersprache nötig. Zudem soll eine schnelle und einfache Auswertung der Tests möglich sein. </w:t>
      </w:r>
      <w:r w:rsidR="00834090" w:rsidRPr="005A2C45">
        <w:t xml:space="preserve">Dies erfordert nicht nur den Einsatz eines Tests, sondern einer ganzen Umgebung, welches im </w:t>
      </w:r>
      <w:r w:rsidR="00E50257" w:rsidRPr="005A2C45">
        <w:t xml:space="preserve">nächsten </w:t>
      </w:r>
      <w:r w:rsidR="00521A99" w:rsidRPr="005A2C45">
        <w:t>Kapitel</w:t>
      </w:r>
      <w:r w:rsidR="00834090" w:rsidRPr="005A2C45">
        <w:t xml:space="preserve"> näher </w:t>
      </w:r>
      <w:r w:rsidR="00521A99" w:rsidRPr="005A2C45">
        <w:t>erläutert</w:t>
      </w:r>
      <w:r w:rsidR="00834090" w:rsidRPr="005A2C45">
        <w:t xml:space="preserve"> wird.</w:t>
      </w:r>
    </w:p>
    <w:p w14:paraId="6F2C77C8" w14:textId="77777777" w:rsidR="00F2441D" w:rsidRPr="005A2C45" w:rsidRDefault="00F2441D" w:rsidP="00F2441D">
      <w:pPr>
        <w:pStyle w:val="Standardeinzug"/>
        <w:ind w:left="0"/>
      </w:pPr>
    </w:p>
    <w:p w14:paraId="17FC2D91" w14:textId="77777777" w:rsidR="000062EE" w:rsidRPr="005A2C45" w:rsidRDefault="000062EE" w:rsidP="000062EE">
      <w:pPr>
        <w:spacing w:before="0" w:after="200" w:line="276" w:lineRule="auto"/>
        <w:jc w:val="left"/>
        <w:rPr>
          <w:lang w:eastAsia="de-DE" w:bidi="ar-SA"/>
        </w:rPr>
      </w:pPr>
      <w:r w:rsidRPr="005A2C45">
        <w:rPr>
          <w:lang w:eastAsia="de-DE" w:bidi="ar-SA"/>
        </w:rPr>
        <w:br w:type="page"/>
      </w:r>
    </w:p>
    <w:p w14:paraId="406CDB88" w14:textId="77777777" w:rsidR="000062EE" w:rsidRPr="005A2C45" w:rsidRDefault="000062EE" w:rsidP="000062EE">
      <w:pPr>
        <w:pStyle w:val="berschrift2"/>
      </w:pPr>
      <w:bookmarkStart w:id="25" w:name="_Ref483477133"/>
      <w:bookmarkStart w:id="26" w:name="_Ref485192302"/>
      <w:bookmarkStart w:id="27" w:name="_Toc491858323"/>
      <w:bookmarkStart w:id="28" w:name="_Toc491948066"/>
      <w:r w:rsidRPr="005A2C45">
        <w:lastRenderedPageBreak/>
        <w:t>Testumgebung</w:t>
      </w:r>
      <w:bookmarkEnd w:id="25"/>
      <w:bookmarkEnd w:id="26"/>
      <w:bookmarkEnd w:id="27"/>
      <w:bookmarkEnd w:id="28"/>
    </w:p>
    <w:p w14:paraId="2B2ED1AA" w14:textId="21C969C7" w:rsidR="000062EE" w:rsidRPr="005A2C45" w:rsidRDefault="00562AF3" w:rsidP="000062EE">
      <w:r w:rsidRPr="005A2C45">
        <w:rPr>
          <w:noProof/>
          <w:lang w:val="de-DE" w:eastAsia="de-DE" w:bidi="ar-SA"/>
        </w:rPr>
        <w:drawing>
          <wp:anchor distT="0" distB="0" distL="114300" distR="114300" simplePos="0" relativeHeight="251654656" behindDoc="0" locked="0" layoutInCell="1" allowOverlap="1" wp14:anchorId="234B6B86" wp14:editId="212FC362">
            <wp:simplePos x="0" y="0"/>
            <wp:positionH relativeFrom="column">
              <wp:posOffset>-60325</wp:posOffset>
            </wp:positionH>
            <wp:positionV relativeFrom="paragraph">
              <wp:posOffset>764540</wp:posOffset>
            </wp:positionV>
            <wp:extent cx="5759450" cy="4896485"/>
            <wp:effectExtent l="0" t="0" r="0" b="0"/>
            <wp:wrapTight wrapText="bothSides">
              <wp:wrapPolygon edited="0">
                <wp:start x="0" y="0"/>
                <wp:lineTo x="0" y="21513"/>
                <wp:lineTo x="21505" y="21513"/>
                <wp:lineTo x="21505"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ebersicht Testumgebung Ausgangslage.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4896485"/>
                    </a:xfrm>
                    <a:prstGeom prst="rect">
                      <a:avLst/>
                    </a:prstGeom>
                  </pic:spPr>
                </pic:pic>
              </a:graphicData>
            </a:graphic>
          </wp:anchor>
        </w:drawing>
      </w:r>
      <w:r w:rsidR="00521A99" w:rsidRPr="005A2C45">
        <w:t>Bei der</w:t>
      </w:r>
      <w:r w:rsidR="00E50257" w:rsidRPr="005A2C45">
        <w:t xml:space="preserve"> Testumgebung werden die einzelnen Elementen der Testumgebung näher beschrieben, welche in der </w:t>
      </w:r>
      <w:r w:rsidR="00E50257" w:rsidRPr="005A2C45">
        <w:fldChar w:fldCharType="begin"/>
      </w:r>
      <w:r w:rsidR="00E50257" w:rsidRPr="005A2C45">
        <w:instrText xml:space="preserve"> REF _Ref485567935 \h </w:instrText>
      </w:r>
      <w:r w:rsidR="00E50257" w:rsidRPr="005A2C45">
        <w:fldChar w:fldCharType="separate"/>
      </w:r>
      <w:r w:rsidR="00425D0A" w:rsidRPr="005A2C45">
        <w:t xml:space="preserve">Abbildung </w:t>
      </w:r>
      <w:r w:rsidR="00425D0A">
        <w:rPr>
          <w:noProof/>
        </w:rPr>
        <w:t>3</w:t>
      </w:r>
      <w:r w:rsidR="00E50257" w:rsidRPr="005A2C45">
        <w:fldChar w:fldCharType="end"/>
      </w:r>
      <w:r w:rsidR="00E50257" w:rsidRPr="005A2C45">
        <w:t xml:space="preserve"> ersichtlich sind. </w:t>
      </w:r>
      <w:r w:rsidR="00D21DFD" w:rsidRPr="005A2C45">
        <w:t xml:space="preserve">Aus Gründen der Leserfreundlichkeit, wird </w:t>
      </w:r>
      <w:r w:rsidR="00E67656" w:rsidRPr="005A2C45">
        <w:t xml:space="preserve">die Beschreibung der Elemente in drei Teile aufgeteilt, und zwar in Ist-Zustand, Stärken und Schwächen sowie </w:t>
      </w:r>
      <w:r w:rsidR="00521A99" w:rsidRPr="005A2C45">
        <w:t xml:space="preserve">in die </w:t>
      </w:r>
      <w:r w:rsidR="00E67656" w:rsidRPr="005A2C45">
        <w:t>Problemstellung</w:t>
      </w:r>
      <w:r w:rsidR="00D21DFD" w:rsidRPr="005A2C45">
        <w:t>.</w:t>
      </w:r>
    </w:p>
    <w:p w14:paraId="3E2E37C1" w14:textId="5458444F" w:rsidR="00FB3872" w:rsidRPr="005A2C45" w:rsidRDefault="00FB3872" w:rsidP="00FB3872">
      <w:pPr>
        <w:pStyle w:val="Beschriftung"/>
      </w:pPr>
      <w:bookmarkStart w:id="29" w:name="_Ref485567935"/>
      <w:bookmarkStart w:id="30" w:name="_Ref485567926"/>
      <w:bookmarkStart w:id="31" w:name="_Toc491947952"/>
      <w:r w:rsidRPr="005A2C45">
        <w:t xml:space="preserve">Abbildung </w:t>
      </w:r>
      <w:fldSimple w:instr=" SEQ Abbildung \* ARABIC ">
        <w:r w:rsidR="00425D0A">
          <w:rPr>
            <w:noProof/>
          </w:rPr>
          <w:t>3</w:t>
        </w:r>
      </w:fldSimple>
      <w:bookmarkEnd w:id="29"/>
      <w:r w:rsidRPr="005A2C45">
        <w:t>: Ist-Zustand der Testumgebung</w:t>
      </w:r>
      <w:bookmarkEnd w:id="30"/>
      <w:bookmarkEnd w:id="31"/>
    </w:p>
    <w:p w14:paraId="0E1DCE85" w14:textId="77777777" w:rsidR="000062EE" w:rsidRPr="005A2C45" w:rsidRDefault="00FB3872" w:rsidP="000062EE">
      <w:pPr>
        <w:pStyle w:val="berschrift3"/>
      </w:pPr>
      <w:bookmarkStart w:id="32" w:name="_Toc491858324"/>
      <w:bookmarkStart w:id="33" w:name="_Toc491948067"/>
      <w:r w:rsidRPr="005A2C45">
        <w:t>Ventil Hardware</w:t>
      </w:r>
      <w:bookmarkEnd w:id="32"/>
      <w:bookmarkEnd w:id="33"/>
    </w:p>
    <w:p w14:paraId="28886AE8" w14:textId="77777777" w:rsidR="009B5C05" w:rsidRPr="005A2C45" w:rsidRDefault="009B5C05" w:rsidP="009B5C05">
      <w:pPr>
        <w:pStyle w:val="berschrift4"/>
      </w:pPr>
      <w:r w:rsidRPr="005A2C45">
        <w:t>Ist-Zustand</w:t>
      </w:r>
    </w:p>
    <w:p w14:paraId="147A0EAA" w14:textId="0579A17D" w:rsidR="00DD0A14" w:rsidRDefault="003737F8" w:rsidP="003737F8">
      <w:r w:rsidRPr="005A2C45">
        <w:t xml:space="preserve">Mit Hilfe der Testumgebung werden unterschiedliche Ventil </w:t>
      </w:r>
      <w:proofErr w:type="spellStart"/>
      <w:r w:rsidRPr="005A2C45">
        <w:t>Hardware</w:t>
      </w:r>
      <w:r w:rsidR="00521A99" w:rsidRPr="005A2C45">
        <w:t>s</w:t>
      </w:r>
      <w:proofErr w:type="spellEnd"/>
      <w:r w:rsidRPr="005A2C45">
        <w:t xml:space="preserve"> getestet. </w:t>
      </w:r>
      <w:r w:rsidR="00493995" w:rsidRPr="005A2C45">
        <w:t>Dabei wird d</w:t>
      </w:r>
      <w:r w:rsidRPr="005A2C45">
        <w:t xml:space="preserve">er Controller der jeweiligen Ventil Hardware Anforderungen angepasst. </w:t>
      </w:r>
      <w:r w:rsidR="009B5C05" w:rsidRPr="005A2C45">
        <w:t xml:space="preserve">Diese </w:t>
      </w:r>
      <w:r w:rsidR="00521A99" w:rsidRPr="005A2C45">
        <w:t>Anforderungen beinhalten</w:t>
      </w:r>
      <w:r w:rsidR="009B5C05" w:rsidRPr="005A2C45">
        <w:t xml:space="preserve"> Unterschiede in der Bestückung des Masterboards</w:t>
      </w:r>
      <w:r w:rsidR="00521A99" w:rsidRPr="005A2C45">
        <w:t xml:space="preserve"> zum Beispiel</w:t>
      </w:r>
      <w:r w:rsidR="009B5C05" w:rsidRPr="005A2C45">
        <w:t xml:space="preserve"> die Anzahl</w:t>
      </w:r>
      <w:r w:rsidR="00493995" w:rsidRPr="005A2C45">
        <w:t xml:space="preserve"> Motoren oder deren Leistung. </w:t>
      </w:r>
      <w:r w:rsidRPr="005A2C45">
        <w:t xml:space="preserve">Das bedeutet, dass es unterschiedliche Controller Ausführungen gibt. Der Grundgedanke am Aufbau des Controllers </w:t>
      </w:r>
      <w:r w:rsidR="00493995" w:rsidRPr="005A2C45">
        <w:t xml:space="preserve">mit den drei Boards </w:t>
      </w:r>
      <w:r w:rsidRPr="005A2C45">
        <w:t>bleibt jedoch</w:t>
      </w:r>
      <w:r w:rsidR="00521A99" w:rsidRPr="005A2C45">
        <w:t xml:space="preserve"> immer</w:t>
      </w:r>
      <w:r w:rsidRPr="005A2C45">
        <w:t xml:space="preserve"> gleich </w:t>
      </w:r>
      <w:r w:rsidR="00521A99" w:rsidRPr="005A2C45">
        <w:t>so</w:t>
      </w:r>
      <w:r w:rsidRPr="005A2C45">
        <w:t>wie di</w:t>
      </w:r>
      <w:r w:rsidR="00493995" w:rsidRPr="005A2C45">
        <w:t>e Struktur der Ventil Firmware.</w:t>
      </w:r>
      <w:r w:rsidR="009B5C05" w:rsidRPr="005A2C45">
        <w:t xml:space="preserve"> Um die Hardware Eingänge des Controllers überprüfen zu können, wird eine Test Hardware benötigt, mit welcher analoge und digitale Signale erzeugt und ausgelesen werden können.</w:t>
      </w:r>
    </w:p>
    <w:p w14:paraId="2F59074B" w14:textId="7D492427" w:rsidR="009B5C05" w:rsidRPr="005A2C45" w:rsidRDefault="00DD0A14" w:rsidP="00DD0A14">
      <w:pPr>
        <w:spacing w:before="0" w:after="200" w:line="276" w:lineRule="auto"/>
        <w:jc w:val="left"/>
      </w:pPr>
      <w:r>
        <w:br w:type="page"/>
      </w:r>
    </w:p>
    <w:p w14:paraId="29915511" w14:textId="77777777" w:rsidR="009B5C05" w:rsidRPr="005A2C45" w:rsidRDefault="009B5C05" w:rsidP="009B5C05">
      <w:pPr>
        <w:pStyle w:val="berschrift4"/>
      </w:pPr>
      <w:r w:rsidRPr="005A2C45">
        <w:lastRenderedPageBreak/>
        <w:t>Problemstellung</w:t>
      </w:r>
    </w:p>
    <w:p w14:paraId="477947B0" w14:textId="229AD710" w:rsidR="009B5C05" w:rsidRPr="005A2C45" w:rsidRDefault="009B5C05" w:rsidP="009B5C05">
      <w:r w:rsidRPr="005A2C45">
        <w:t xml:space="preserve">Über den Lebenszyklus </w:t>
      </w:r>
      <w:r w:rsidR="00E67656" w:rsidRPr="005A2C45">
        <w:t>ein</w:t>
      </w:r>
      <w:r w:rsidRPr="005A2C45">
        <w:t>es Controllers werden immer mehr</w:t>
      </w:r>
      <w:r w:rsidR="005A2C45">
        <w:t xml:space="preserve"> verschiedene</w:t>
      </w:r>
      <w:r w:rsidRPr="005A2C45">
        <w:t xml:space="preserve"> Ventil </w:t>
      </w:r>
      <w:proofErr w:type="spellStart"/>
      <w:r w:rsidRPr="005A2C45">
        <w:t>Hardware</w:t>
      </w:r>
      <w:r w:rsidR="00E354AB">
        <w:t>n</w:t>
      </w:r>
      <w:proofErr w:type="spellEnd"/>
      <w:r w:rsidRPr="005A2C45">
        <w:t xml:space="preserve"> unterstützt. </w:t>
      </w:r>
      <w:r w:rsidR="00E67656" w:rsidRPr="005A2C45">
        <w:t>Dies hat zur Folge</w:t>
      </w:r>
      <w:r w:rsidRPr="005A2C45">
        <w:t>, das</w:t>
      </w:r>
      <w:r w:rsidR="00E67656" w:rsidRPr="005A2C45">
        <w:t>s</w:t>
      </w:r>
      <w:r w:rsidRPr="005A2C45">
        <w:t xml:space="preserve"> unterschiedliche Controller Ausführungen erstellt werden müssen. Um diese</w:t>
      </w:r>
      <w:r w:rsidR="00E67656" w:rsidRPr="005A2C45">
        <w:t>m</w:t>
      </w:r>
      <w:r w:rsidRPr="005A2C45">
        <w:t xml:space="preserve"> Umstand gerecht zu werden, ist eine flexible Testumgebung zwingend. </w:t>
      </w:r>
      <w:r w:rsidR="00877288" w:rsidRPr="005A2C45">
        <w:t>Es</w:t>
      </w:r>
      <w:r w:rsidRPr="005A2C45">
        <w:t xml:space="preserve"> müssen alle Controller Typen mit den Tests qualifiziert werden können.</w:t>
      </w:r>
    </w:p>
    <w:p w14:paraId="12C014F7" w14:textId="77777777" w:rsidR="00C616EE" w:rsidRPr="005A2C45" w:rsidRDefault="00FB3872" w:rsidP="00C616EE">
      <w:pPr>
        <w:pStyle w:val="berschrift3"/>
      </w:pPr>
      <w:bookmarkStart w:id="34" w:name="_Toc491858325"/>
      <w:bookmarkStart w:id="35" w:name="_Toc491948068"/>
      <w:r w:rsidRPr="005A2C45">
        <w:t>Test Hardware (NI PXI)</w:t>
      </w:r>
      <w:bookmarkEnd w:id="34"/>
      <w:bookmarkEnd w:id="35"/>
    </w:p>
    <w:p w14:paraId="6DF0FC07" w14:textId="77777777" w:rsidR="00E57539" w:rsidRPr="005A2C45" w:rsidRDefault="00E57539" w:rsidP="00E57539">
      <w:pPr>
        <w:pStyle w:val="berschrift4"/>
      </w:pPr>
      <w:bookmarkStart w:id="36" w:name="_Ref491354855"/>
      <w:r w:rsidRPr="005A2C45">
        <w:t>Ist-Zustand</w:t>
      </w:r>
      <w:bookmarkEnd w:id="36"/>
    </w:p>
    <w:p w14:paraId="51019081" w14:textId="0BD81DE3" w:rsidR="00BB1611" w:rsidRPr="005A2C45" w:rsidRDefault="00BB1611" w:rsidP="00C616EE">
      <w:pPr>
        <w:pStyle w:val="Standardeinzug"/>
        <w:ind w:left="0"/>
      </w:pPr>
      <w:r w:rsidRPr="005A2C45">
        <w:t xml:space="preserve">Der Controller hat mehrere Schnittstellen zum Hostsystem des Vakuumkammer Betreibers. </w:t>
      </w:r>
      <w:r w:rsidR="004666B9">
        <w:t xml:space="preserve">Jeder </w:t>
      </w:r>
      <w:r w:rsidRPr="005A2C45">
        <w:t xml:space="preserve">Controller </w:t>
      </w:r>
      <w:r w:rsidR="004666B9">
        <w:t xml:space="preserve">hat </w:t>
      </w:r>
      <w:r w:rsidRPr="005A2C45">
        <w:t>eine</w:t>
      </w:r>
      <w:r w:rsidR="00877288" w:rsidRPr="005A2C45">
        <w:t>n USB Stecker, welcher</w:t>
      </w:r>
      <w:r w:rsidRPr="005A2C45">
        <w:t xml:space="preserve"> verwendet wird</w:t>
      </w:r>
      <w:r w:rsidR="00877288" w:rsidRPr="005A2C45">
        <w:t>,</w:t>
      </w:r>
      <w:r w:rsidRPr="005A2C45">
        <w:t xml:space="preserve"> um mit einer Service Applikation das Ventil in Betrieb zu nehmen.</w:t>
      </w:r>
      <w:r w:rsidR="00886174" w:rsidRPr="005A2C45">
        <w:t xml:space="preserve"> I</w:t>
      </w:r>
      <w:r w:rsidRPr="005A2C45">
        <w:t xml:space="preserve">m Betrieb wird das Ventil vom Host über die Interface Schnittstelle angesprochen. </w:t>
      </w:r>
      <w:r w:rsidR="004666B9">
        <w:t xml:space="preserve">Heutzutage spricht </w:t>
      </w:r>
      <w:r w:rsidR="00CC336E" w:rsidRPr="005A2C45">
        <w:t xml:space="preserve">der Host seine Komponenten </w:t>
      </w:r>
      <w:r w:rsidR="004666B9">
        <w:t xml:space="preserve">immer häufiger </w:t>
      </w:r>
      <w:r w:rsidR="00CC336E" w:rsidRPr="005A2C45">
        <w:t>mit Hilfe einer Feldbus Lösung an</w:t>
      </w:r>
      <w:r w:rsidR="00886174" w:rsidRPr="005A2C45">
        <w:t>.</w:t>
      </w:r>
    </w:p>
    <w:p w14:paraId="4411775C" w14:textId="53635B5D" w:rsidR="00C419CB" w:rsidRPr="005A2C45" w:rsidRDefault="00C419CB" w:rsidP="00C616EE">
      <w:pPr>
        <w:pStyle w:val="Standardeinzug"/>
        <w:ind w:left="0"/>
      </w:pPr>
      <w:r w:rsidRPr="005A2C45">
        <w:t xml:space="preserve">Für den Low-end Markt wird der Controller mit einer Logik Interface ausgerüstet. </w:t>
      </w:r>
      <w:r w:rsidR="00877288" w:rsidRPr="005A2C45">
        <w:t>Dabei steuert d</w:t>
      </w:r>
      <w:r w:rsidRPr="005A2C45">
        <w:t xml:space="preserve">er Host </w:t>
      </w:r>
      <w:r w:rsidR="007E2730" w:rsidRPr="005A2C45">
        <w:t xml:space="preserve">das Ventil mit Hilfe von </w:t>
      </w:r>
      <w:r w:rsidR="00E67656" w:rsidRPr="005A2C45">
        <w:t>a</w:t>
      </w:r>
      <w:r w:rsidR="007E2730" w:rsidRPr="005A2C45">
        <w:t xml:space="preserve">nalogen und </w:t>
      </w:r>
      <w:r w:rsidR="00E67656" w:rsidRPr="005A2C45">
        <w:t>d</w:t>
      </w:r>
      <w:r w:rsidR="007E2730" w:rsidRPr="005A2C45">
        <w:t xml:space="preserve">igitalen Signalen. </w:t>
      </w:r>
      <w:r w:rsidR="004666B9">
        <w:t>A</w:t>
      </w:r>
      <w:r w:rsidR="00D96618" w:rsidRPr="005A2C45">
        <w:t>uch die Status Informationen des Ventils werden über analoge und digitale Signale an den</w:t>
      </w:r>
      <w:r w:rsidR="00877288" w:rsidRPr="005A2C45">
        <w:t xml:space="preserve"> Host zurück</w:t>
      </w:r>
      <w:r w:rsidR="007E2730" w:rsidRPr="005A2C45">
        <w:t>geliefert.</w:t>
      </w:r>
    </w:p>
    <w:p w14:paraId="6D1CDDBC" w14:textId="77777777" w:rsidR="007E2730" w:rsidRPr="005A2C45" w:rsidRDefault="00877288" w:rsidP="00C616EE">
      <w:pPr>
        <w:pStyle w:val="Standardeinzug"/>
        <w:ind w:left="0"/>
      </w:pPr>
      <w:r w:rsidRPr="005A2C45">
        <w:t>Um das Ventil wie auch den</w:t>
      </w:r>
      <w:r w:rsidR="007E2730" w:rsidRPr="005A2C45">
        <w:t xml:space="preserve"> Controller betreiben zu können, braucht es einen Power Stecker. </w:t>
      </w:r>
      <w:r w:rsidR="008D3FC4" w:rsidRPr="005A2C45">
        <w:t>Dieser</w:t>
      </w:r>
      <w:r w:rsidR="007E2730" w:rsidRPr="005A2C45">
        <w:t xml:space="preserve"> Stecker </w:t>
      </w:r>
      <w:r w:rsidR="008D3FC4" w:rsidRPr="005A2C45">
        <w:t xml:space="preserve">bietet zusätzlich </w:t>
      </w:r>
      <w:r w:rsidR="007E2730" w:rsidRPr="005A2C45">
        <w:t>eine Safety Möglichkeit</w:t>
      </w:r>
      <w:r w:rsidRPr="005A2C45">
        <w:t>, mit dieser</w:t>
      </w:r>
      <w:r w:rsidR="007E2730" w:rsidRPr="005A2C45">
        <w:t xml:space="preserve"> kann das Ventil </w:t>
      </w:r>
      <w:r w:rsidRPr="005A2C45">
        <w:t>durch die Hardware</w:t>
      </w:r>
      <w:r w:rsidR="007E2730" w:rsidRPr="005A2C45">
        <w:t xml:space="preserve"> geöffnet und geschlossen werden.</w:t>
      </w:r>
    </w:p>
    <w:p w14:paraId="077362EC" w14:textId="6D05FBAE" w:rsidR="007E2730" w:rsidRPr="005A2C45" w:rsidRDefault="00B4276B" w:rsidP="00C616EE">
      <w:pPr>
        <w:pStyle w:val="Standardeinzug"/>
        <w:ind w:left="0"/>
      </w:pPr>
      <w:r>
        <w:t>Sämtliche</w:t>
      </w:r>
      <w:r w:rsidR="00136729" w:rsidRPr="005A2C45">
        <w:t xml:space="preserve"> diese</w:t>
      </w:r>
      <w:r>
        <w:t>r</w:t>
      </w:r>
      <w:r w:rsidR="00136729" w:rsidRPr="005A2C45">
        <w:t xml:space="preserve"> Funktionalitäten </w:t>
      </w:r>
      <w:r w:rsidR="00877288" w:rsidRPr="005A2C45">
        <w:t>müssen</w:t>
      </w:r>
      <w:r w:rsidR="00136729" w:rsidRPr="005A2C45">
        <w:t xml:space="preserve"> mit Hilfe der Test Hardware emuliert und geprüft werden können. Dabei bietet National Instruments</w:t>
      </w:r>
      <w:r w:rsidR="00877288" w:rsidRPr="005A2C45">
        <w:t xml:space="preserve"> (NI)</w:t>
      </w:r>
      <w:r w:rsidR="00136729" w:rsidRPr="005A2C45">
        <w:t xml:space="preserve"> eine flexible Kartenbestückungslösung</w:t>
      </w:r>
      <w:r>
        <w:t xml:space="preserve"> an</w:t>
      </w:r>
      <w:r w:rsidR="00877288" w:rsidRPr="005A2C45">
        <w:t>,</w:t>
      </w:r>
      <w:r w:rsidR="00136729" w:rsidRPr="005A2C45">
        <w:t xml:space="preserve"> um </w:t>
      </w:r>
      <w:r w:rsidR="00104A4A" w:rsidRPr="005A2C45">
        <w:t xml:space="preserve">über eine grafische Programmiersprache (LabVIEW) oder einer textbasierten Programmiersprache (CVI) das PXI System ansprechen zu können. </w:t>
      </w:r>
      <w:r w:rsidR="00D04968" w:rsidRPr="005A2C45">
        <w:t>Dieses System e</w:t>
      </w:r>
      <w:r w:rsidR="008D3FC4" w:rsidRPr="005A2C45">
        <w:t>rmöglicht eine kurze Entwicklungszeit der Prüfsoftware für die</w:t>
      </w:r>
      <w:r w:rsidR="00D04968" w:rsidRPr="005A2C45">
        <w:t xml:space="preserve"> Controller Hardware</w:t>
      </w:r>
      <w:r w:rsidR="008D3FC4" w:rsidRPr="005A2C45">
        <w:t xml:space="preserve">, da </w:t>
      </w:r>
      <w:r w:rsidR="00877288" w:rsidRPr="005A2C45">
        <w:t>es</w:t>
      </w:r>
      <w:r w:rsidR="008D3FC4" w:rsidRPr="005A2C45">
        <w:t xml:space="preserve"> sehr viele Hilfsfunkti</w:t>
      </w:r>
      <w:r w:rsidR="00877288" w:rsidRPr="005A2C45">
        <w:t>onalitäten zur Verfügung stellt</w:t>
      </w:r>
      <w:r w:rsidR="00D04968" w:rsidRPr="005A2C45">
        <w:t xml:space="preserve">. Dabei gibt es zwei Einschränkungen bezüglich der Speisung und der Unterstützung der </w:t>
      </w:r>
      <w:proofErr w:type="spellStart"/>
      <w:r w:rsidR="00D04968" w:rsidRPr="005A2C45">
        <w:t>CCLink</w:t>
      </w:r>
      <w:proofErr w:type="spellEnd"/>
      <w:r w:rsidR="00D04968" w:rsidRPr="005A2C45">
        <w:t xml:space="preserve"> Interface Anbindung. D</w:t>
      </w:r>
      <w:r w:rsidR="00877288" w:rsidRPr="005A2C45">
        <w:t>ie Speisung wird mit Hilfe eines</w:t>
      </w:r>
      <w:r w:rsidR="00D04968" w:rsidRPr="005A2C45">
        <w:t xml:space="preserve"> </w:t>
      </w:r>
      <w:r w:rsidR="00670A95" w:rsidRPr="005A2C45">
        <w:t>separaten</w:t>
      </w:r>
      <w:r w:rsidR="00D04968" w:rsidRPr="005A2C45">
        <w:t xml:space="preserve"> Speisegerät</w:t>
      </w:r>
      <w:r w:rsidR="00877288" w:rsidRPr="005A2C45">
        <w:t>s</w:t>
      </w:r>
      <w:r w:rsidR="00D04968" w:rsidRPr="005A2C45">
        <w:t xml:space="preserve"> per Software</w:t>
      </w:r>
      <w:r w:rsidR="008D3FC4" w:rsidRPr="005A2C45">
        <w:t xml:space="preserve"> (LabVIEW)</w:t>
      </w:r>
      <w:r w:rsidR="00D04968" w:rsidRPr="005A2C45">
        <w:t xml:space="preserve"> </w:t>
      </w:r>
      <w:r w:rsidR="00670A95" w:rsidRPr="005A2C45">
        <w:t xml:space="preserve">gesteuert. Die Kommunikation über </w:t>
      </w:r>
      <w:proofErr w:type="spellStart"/>
      <w:r w:rsidR="00670A95" w:rsidRPr="005A2C45">
        <w:t>CCLink</w:t>
      </w:r>
      <w:proofErr w:type="spellEnd"/>
      <w:r w:rsidR="00670A95" w:rsidRPr="005A2C45">
        <w:t xml:space="preserve"> mit dem Controller </w:t>
      </w:r>
      <w:r w:rsidR="00877288" w:rsidRPr="005A2C45">
        <w:t>wird</w:t>
      </w:r>
      <w:r w:rsidR="00670A95" w:rsidRPr="005A2C45">
        <w:t xml:space="preserve"> über </w:t>
      </w:r>
      <w:r>
        <w:t>ein</w:t>
      </w:r>
      <w:r w:rsidR="00877288" w:rsidRPr="005A2C45">
        <w:t xml:space="preserve"> Drittanbieter</w:t>
      </w:r>
      <w:r>
        <w:t>p</w:t>
      </w:r>
      <w:r w:rsidR="00E354AB">
        <w:t>rodukt</w:t>
      </w:r>
      <w:r w:rsidR="0002681B" w:rsidRPr="005A2C45">
        <w:t xml:space="preserve"> erreicht</w:t>
      </w:r>
      <w:r w:rsidR="00670A95" w:rsidRPr="005A2C45">
        <w:t>.</w:t>
      </w:r>
    </w:p>
    <w:p w14:paraId="70A6A151" w14:textId="77777777" w:rsidR="003733B3" w:rsidRPr="005A2C45" w:rsidRDefault="003733B3" w:rsidP="003733B3">
      <w:pPr>
        <w:pStyle w:val="berschrift4"/>
      </w:pPr>
      <w:r w:rsidRPr="005A2C45">
        <w:t>Stärken</w:t>
      </w:r>
    </w:p>
    <w:p w14:paraId="4387995C" w14:textId="77777777" w:rsidR="003733B3" w:rsidRPr="005A2C45" w:rsidRDefault="003733B3" w:rsidP="007E56DD">
      <w:pPr>
        <w:pStyle w:val="Listenabsatz"/>
        <w:numPr>
          <w:ilvl w:val="0"/>
          <w:numId w:val="9"/>
        </w:numPr>
      </w:pPr>
      <w:r w:rsidRPr="005A2C45">
        <w:t xml:space="preserve">Schnelle Inbetriebnahme der Hardware über die </w:t>
      </w:r>
      <w:r w:rsidR="0083380C" w:rsidRPr="005A2C45">
        <w:t>NI</w:t>
      </w:r>
      <w:r w:rsidRPr="005A2C45">
        <w:t xml:space="preserve"> Programmierumgebung</w:t>
      </w:r>
    </w:p>
    <w:p w14:paraId="44133EDB" w14:textId="77777777" w:rsidR="003733B3" w:rsidRPr="005A2C45" w:rsidRDefault="0083380C" w:rsidP="007E56DD">
      <w:pPr>
        <w:pStyle w:val="Listenabsatz"/>
        <w:numPr>
          <w:ilvl w:val="0"/>
          <w:numId w:val="9"/>
        </w:numPr>
      </w:pPr>
      <w:r w:rsidRPr="005A2C45">
        <w:t>Fast alle Hardware Schnittstellen können über die NI Hardware getestet werden</w:t>
      </w:r>
    </w:p>
    <w:p w14:paraId="315F28A2" w14:textId="693FA44E" w:rsidR="0083380C" w:rsidRPr="005A2C45" w:rsidRDefault="0083380C" w:rsidP="007E56DD">
      <w:pPr>
        <w:pStyle w:val="Listenabsatz"/>
        <w:numPr>
          <w:ilvl w:val="0"/>
          <w:numId w:val="9"/>
        </w:numPr>
      </w:pPr>
      <w:r w:rsidRPr="005A2C45">
        <w:t xml:space="preserve">Das System kann </w:t>
      </w:r>
      <w:r w:rsidR="0002681B" w:rsidRPr="005A2C45">
        <w:t>solange</w:t>
      </w:r>
      <w:r w:rsidR="00B4276B">
        <w:t xml:space="preserve"> erweitert werden, bis alle acht</w:t>
      </w:r>
      <w:r w:rsidRPr="005A2C45">
        <w:t xml:space="preserve"> Steckplätze besetzt sind</w:t>
      </w:r>
    </w:p>
    <w:p w14:paraId="2AA696DC" w14:textId="77777777" w:rsidR="00BB0FF2" w:rsidRPr="005A2C45" w:rsidRDefault="00BB0FF2" w:rsidP="007E56DD">
      <w:pPr>
        <w:pStyle w:val="Listenabsatz"/>
        <w:numPr>
          <w:ilvl w:val="0"/>
          <w:numId w:val="9"/>
        </w:numPr>
      </w:pPr>
      <w:r w:rsidRPr="005A2C45">
        <w:t>Engineering Support durch NI</w:t>
      </w:r>
    </w:p>
    <w:p w14:paraId="53F63EC0" w14:textId="77777777" w:rsidR="0083380C" w:rsidRPr="005A2C45" w:rsidRDefault="0083380C" w:rsidP="0083380C">
      <w:pPr>
        <w:pStyle w:val="berschrift4"/>
      </w:pPr>
      <w:r w:rsidRPr="005A2C45">
        <w:t>Schwächen</w:t>
      </w:r>
    </w:p>
    <w:p w14:paraId="28D23ADF" w14:textId="77777777" w:rsidR="0083380C" w:rsidRPr="005A2C45" w:rsidRDefault="0083380C" w:rsidP="007E56DD">
      <w:pPr>
        <w:pStyle w:val="Listenabsatz"/>
        <w:numPr>
          <w:ilvl w:val="0"/>
          <w:numId w:val="12"/>
        </w:numPr>
      </w:pPr>
      <w:r w:rsidRPr="005A2C45">
        <w:t xml:space="preserve">Jährliche Lizenzkosten </w:t>
      </w:r>
      <w:r w:rsidR="00BB0FF2" w:rsidRPr="005A2C45">
        <w:t>für die Programmierumgebung</w:t>
      </w:r>
    </w:p>
    <w:p w14:paraId="24293ECD" w14:textId="77777777" w:rsidR="00BB0FF2" w:rsidRPr="005A2C45" w:rsidRDefault="0002681B" w:rsidP="007E56DD">
      <w:pPr>
        <w:pStyle w:val="Listenabsatz"/>
        <w:numPr>
          <w:ilvl w:val="0"/>
          <w:numId w:val="12"/>
        </w:numPr>
      </w:pPr>
      <w:r w:rsidRPr="005A2C45">
        <w:t>H</w:t>
      </w:r>
      <w:r w:rsidR="00BB0FF2" w:rsidRPr="005A2C45">
        <w:t>ohe Anschaffungskosten</w:t>
      </w:r>
    </w:p>
    <w:p w14:paraId="5D5B0461" w14:textId="77777777" w:rsidR="0002681B" w:rsidRPr="005A2C45" w:rsidRDefault="0002681B" w:rsidP="0002681B">
      <w:pPr>
        <w:pStyle w:val="berschrift4"/>
      </w:pPr>
      <w:bookmarkStart w:id="37" w:name="_Ref485579865"/>
      <w:r w:rsidRPr="005A2C45">
        <w:t>Problemstellung</w:t>
      </w:r>
      <w:bookmarkEnd w:id="37"/>
    </w:p>
    <w:p w14:paraId="07C3E924" w14:textId="1B61C544" w:rsidR="0002681B" w:rsidRPr="005A2C45" w:rsidRDefault="0002681B" w:rsidP="0002681B">
      <w:r w:rsidRPr="005A2C45">
        <w:t xml:space="preserve">Die Test Hardware wurde zu einem früheren Zeitpunkt evaluiert und angeschafft. </w:t>
      </w:r>
      <w:r w:rsidR="00877F7D" w:rsidRPr="005A2C45">
        <w:t>Da</w:t>
      </w:r>
      <w:r w:rsidR="00B4276B">
        <w:t xml:space="preserve"> damals</w:t>
      </w:r>
      <w:r w:rsidR="00877F7D" w:rsidRPr="005A2C45">
        <w:t xml:space="preserve"> noch nicht alle Steckplätze mit Karten ausgestattet </w:t>
      </w:r>
      <w:r w:rsidR="00B4276B">
        <w:t>waren</w:t>
      </w:r>
      <w:r w:rsidR="00877F7D" w:rsidRPr="005A2C45">
        <w:t>, kann es</w:t>
      </w:r>
      <w:r w:rsidR="00B4276B">
        <w:t xml:space="preserve"> heute</w:t>
      </w:r>
      <w:r w:rsidR="00877F7D" w:rsidRPr="005A2C45">
        <w:t xml:space="preserve"> noch zu Erweiterungen kommen</w:t>
      </w:r>
      <w:r w:rsidRPr="005A2C45">
        <w:t>. Der Grund</w:t>
      </w:r>
      <w:r w:rsidR="00B4276B">
        <w:t xml:space="preserve"> für die Steckplätze ohne Karten</w:t>
      </w:r>
      <w:r w:rsidRPr="005A2C45">
        <w:t xml:space="preserve"> liegt in der Vergrösserung des Portfolios an Ventilen, welche mit dem IC2 Controller angesprochen werden. Diese einzelnen Controller unterscheiden sich in Bezug auf den Power Stecker. Somit steigt der Bedarf an </w:t>
      </w:r>
      <w:r w:rsidR="00877F7D" w:rsidRPr="005A2C45">
        <w:t>a</w:t>
      </w:r>
      <w:r w:rsidRPr="005A2C45">
        <w:t xml:space="preserve">nalogen- und </w:t>
      </w:r>
      <w:r w:rsidR="00877F7D" w:rsidRPr="005A2C45">
        <w:t>d</w:t>
      </w:r>
      <w:r w:rsidRPr="005A2C45">
        <w:t>igitalen Karten an.</w:t>
      </w:r>
    </w:p>
    <w:p w14:paraId="01D3ACC6" w14:textId="77777777" w:rsidR="00FB3872" w:rsidRPr="005A2C45" w:rsidRDefault="00FB3872" w:rsidP="00FB3872">
      <w:pPr>
        <w:pStyle w:val="berschrift3"/>
      </w:pPr>
      <w:bookmarkStart w:id="38" w:name="_Ref491246556"/>
      <w:bookmarkStart w:id="39" w:name="_Toc491858326"/>
      <w:bookmarkStart w:id="40" w:name="_Toc491948069"/>
      <w:r w:rsidRPr="005A2C45">
        <w:lastRenderedPageBreak/>
        <w:t>Test</w:t>
      </w:r>
      <w:bookmarkEnd w:id="38"/>
      <w:bookmarkEnd w:id="39"/>
      <w:bookmarkEnd w:id="40"/>
    </w:p>
    <w:p w14:paraId="3097DF3A" w14:textId="77777777" w:rsidR="00E57539" w:rsidRPr="005A2C45" w:rsidRDefault="00E57539" w:rsidP="00E57539">
      <w:pPr>
        <w:pStyle w:val="berschrift4"/>
      </w:pPr>
      <w:bookmarkStart w:id="41" w:name="_Ref491355266"/>
      <w:r w:rsidRPr="005A2C45">
        <w:t>Ist-</w:t>
      </w:r>
      <w:r w:rsidRPr="007225B3">
        <w:t>Zustand</w:t>
      </w:r>
      <w:bookmarkEnd w:id="41"/>
    </w:p>
    <w:p w14:paraId="4D5B8FDC" w14:textId="232A5C66" w:rsidR="00B93568" w:rsidRPr="005A2C45" w:rsidRDefault="002256F2" w:rsidP="00B93568">
      <w:pPr>
        <w:pStyle w:val="Standardeinzug"/>
        <w:ind w:left="0"/>
      </w:pPr>
      <w:r w:rsidRPr="005A2C45">
        <w:t xml:space="preserve">Bei </w:t>
      </w:r>
      <w:r w:rsidR="00E42F13" w:rsidRPr="005A2C45">
        <w:t>den geschriebenen Tests handelt es sich um automatisierte Anwendertests</w:t>
      </w:r>
      <w:r w:rsidRPr="005A2C45">
        <w:t xml:space="preserve">, welche mit der CVI Programmierumgebung erstellt </w:t>
      </w:r>
      <w:r w:rsidR="007225B3">
        <w:t>wurden</w:t>
      </w:r>
      <w:r w:rsidR="00E42F13" w:rsidRPr="005A2C45">
        <w:t xml:space="preserve">. </w:t>
      </w:r>
      <w:r w:rsidR="00877F7D" w:rsidRPr="005A2C45">
        <w:t>Hierin</w:t>
      </w:r>
      <w:r w:rsidR="00986E01" w:rsidRPr="005A2C45">
        <w:t xml:space="preserve"> werden die Ventil Funktionalitäten im laufenden Betrieb geprüft. Diese Tests werden eingesetzt</w:t>
      </w:r>
      <w:r w:rsidR="00877F7D" w:rsidRPr="005A2C45">
        <w:t>,</w:t>
      </w:r>
      <w:r w:rsidR="00986E01" w:rsidRPr="005A2C45">
        <w:t xml:space="preserve"> um eine Ventil Firmware zu qualifizieren. Dabei werden diese meistens übers Wochenende oder über Nacht ausgeführt, </w:t>
      </w:r>
      <w:r w:rsidR="007225B3">
        <w:t>so muss</w:t>
      </w:r>
      <w:r w:rsidR="00986E01" w:rsidRPr="005A2C45">
        <w:t xml:space="preserve"> der Anwender nicht mehr aktiv in die Ausführung eingreifen. </w:t>
      </w:r>
      <w:r w:rsidR="00986E01" w:rsidRPr="000C59F2">
        <w:t>Die</w:t>
      </w:r>
      <w:r w:rsidR="00986E01" w:rsidRPr="005A2C45">
        <w:t xml:space="preserve"> Tests werden bei der</w:t>
      </w:r>
      <w:r w:rsidR="00877F7D" w:rsidRPr="005A2C45">
        <w:t xml:space="preserve"> zugehörigen Ventil Firmware in der SVN </w:t>
      </w:r>
      <w:r w:rsidR="00986E01" w:rsidRPr="005A2C45">
        <w:t>hinterlegt, um</w:t>
      </w:r>
      <w:r w:rsidR="000C59F2">
        <w:t xml:space="preserve"> </w:t>
      </w:r>
      <w:r w:rsidR="00986E01" w:rsidRPr="005A2C45">
        <w:t>bei allfälligen Fehler</w:t>
      </w:r>
      <w:r w:rsidR="000C59F2">
        <w:t>n</w:t>
      </w:r>
      <w:r w:rsidR="00986E01" w:rsidRPr="005A2C45">
        <w:t xml:space="preserve"> im Feld eine Analyse durchführen zu können. In den Tests werden die Anforderungen bezüglich der Ventil Hardware definiert.</w:t>
      </w:r>
      <w:r w:rsidR="002C78D9" w:rsidRPr="005A2C45">
        <w:t xml:space="preserve"> Wichtig ist dabei, dass die Tests möglichst universell eingesetzt werden können. </w:t>
      </w:r>
    </w:p>
    <w:p w14:paraId="4CAAC8F5" w14:textId="2585512E" w:rsidR="002C78D9" w:rsidRPr="005A2C45" w:rsidRDefault="00BC7F21" w:rsidP="00B93568">
      <w:pPr>
        <w:pStyle w:val="Standardeinzug"/>
        <w:ind w:left="0"/>
      </w:pPr>
      <w:r w:rsidRPr="005A2C45">
        <w:t xml:space="preserve">Im Test </w:t>
      </w:r>
      <w:r w:rsidR="004D7270" w:rsidRPr="005A2C45">
        <w:t xml:space="preserve">wird mit </w:t>
      </w:r>
      <w:r w:rsidRPr="005A2C45">
        <w:t>Parameternamen gearbeitet, um d</w:t>
      </w:r>
      <w:r w:rsidR="000C59F2">
        <w:t>en</w:t>
      </w:r>
      <w:r w:rsidR="004D7270" w:rsidRPr="005A2C45">
        <w:t xml:space="preserve"> Code einfacher lesen zu können.</w:t>
      </w:r>
      <w:r w:rsidRPr="005A2C45">
        <w:t xml:space="preserve"> </w:t>
      </w:r>
      <w:r w:rsidR="006D7923" w:rsidRPr="005A2C45">
        <w:t xml:space="preserve">Die Identifikationsnummer kann sich so ändern, ohne dass eine Anpassung des Tests notwendig wird. </w:t>
      </w:r>
      <w:r w:rsidR="00382359" w:rsidRPr="005A2C45">
        <w:t xml:space="preserve">Diese </w:t>
      </w:r>
      <w:r w:rsidR="006D7923" w:rsidRPr="005A2C45">
        <w:t>Informationen</w:t>
      </w:r>
      <w:r w:rsidR="00382359" w:rsidRPr="005A2C45">
        <w:t xml:space="preserve"> werden durch die erzeugten Files des </w:t>
      </w:r>
      <w:proofErr w:type="spellStart"/>
      <w:r w:rsidR="00382359" w:rsidRPr="005A2C45">
        <w:t>ParameterStructBuild</w:t>
      </w:r>
      <w:proofErr w:type="spellEnd"/>
      <w:r w:rsidR="00382359" w:rsidRPr="005A2C45">
        <w:t xml:space="preserve"> Programms </w:t>
      </w:r>
      <w:r w:rsidR="006D7923" w:rsidRPr="005A2C45">
        <w:t xml:space="preserve">bezogen. Die Testfunktionalitäten werden in Files definiert, welche in allen Tests verwendet werden. Im Hauptfile wird der Ablauf eines Tests definiert. </w:t>
      </w:r>
    </w:p>
    <w:p w14:paraId="4EEC3745" w14:textId="77777777" w:rsidR="00BB0FF2" w:rsidRPr="005A2C45" w:rsidRDefault="00BB0FF2" w:rsidP="00BB0FF2">
      <w:pPr>
        <w:pStyle w:val="berschrift4"/>
      </w:pPr>
      <w:r w:rsidRPr="005A2C45">
        <w:t>Stärken</w:t>
      </w:r>
    </w:p>
    <w:p w14:paraId="57112ADB" w14:textId="77777777" w:rsidR="00BB0FF2" w:rsidRPr="005A2C45" w:rsidRDefault="00382359" w:rsidP="007E56DD">
      <w:pPr>
        <w:pStyle w:val="Listenabsatz"/>
        <w:numPr>
          <w:ilvl w:val="0"/>
          <w:numId w:val="13"/>
        </w:numPr>
      </w:pPr>
      <w:r w:rsidRPr="005A2C45">
        <w:t>Voll</w:t>
      </w:r>
      <w:r w:rsidR="0074472F" w:rsidRPr="005A2C45">
        <w:t>automatische Tests</w:t>
      </w:r>
    </w:p>
    <w:p w14:paraId="48A5F6C3" w14:textId="77777777" w:rsidR="0074472F" w:rsidRPr="005A2C45" w:rsidRDefault="0078030D" w:rsidP="007E56DD">
      <w:pPr>
        <w:pStyle w:val="Listenabsatz"/>
        <w:numPr>
          <w:ilvl w:val="0"/>
          <w:numId w:val="13"/>
        </w:numPr>
      </w:pPr>
      <w:r w:rsidRPr="005A2C45">
        <w:t>Testfunktionen nur in einem File, der Rest sind Lib</w:t>
      </w:r>
      <w:r w:rsidR="00382359" w:rsidRPr="005A2C45">
        <w:t>r</w:t>
      </w:r>
      <w:r w:rsidRPr="005A2C45">
        <w:t>ary Files</w:t>
      </w:r>
    </w:p>
    <w:p w14:paraId="21F88390" w14:textId="2006290B" w:rsidR="0078030D" w:rsidRPr="005A2C45" w:rsidRDefault="0078030D" w:rsidP="007E56DD">
      <w:pPr>
        <w:pStyle w:val="Listenabsatz"/>
        <w:numPr>
          <w:ilvl w:val="0"/>
          <w:numId w:val="13"/>
        </w:numPr>
      </w:pPr>
      <w:r w:rsidRPr="005A2C45">
        <w:t xml:space="preserve">In einer Struktur sind alle Ventil Parameter sowie seine </w:t>
      </w:r>
      <w:proofErr w:type="spellStart"/>
      <w:r w:rsidRPr="005A2C45">
        <w:t>Enum</w:t>
      </w:r>
      <w:proofErr w:type="spellEnd"/>
      <w:r w:rsidRPr="005A2C45">
        <w:t xml:space="preserve"> Werte</w:t>
      </w:r>
      <w:r w:rsidR="000C59F2" w:rsidRPr="000C59F2">
        <w:t xml:space="preserve"> </w:t>
      </w:r>
      <w:r w:rsidR="000C59F2" w:rsidRPr="005A2C45">
        <w:t>hinterlegt</w:t>
      </w:r>
    </w:p>
    <w:p w14:paraId="55DBF44B" w14:textId="77777777" w:rsidR="0078030D" w:rsidRPr="005A2C45" w:rsidRDefault="0078030D" w:rsidP="0078030D">
      <w:pPr>
        <w:pStyle w:val="berschrift4"/>
      </w:pPr>
      <w:r w:rsidRPr="005A2C45">
        <w:t>Schwächen</w:t>
      </w:r>
    </w:p>
    <w:p w14:paraId="7237B7EF" w14:textId="77777777" w:rsidR="0078030D" w:rsidRPr="005A2C45" w:rsidRDefault="0078030D" w:rsidP="007E56DD">
      <w:pPr>
        <w:pStyle w:val="Listenabsatz"/>
        <w:numPr>
          <w:ilvl w:val="0"/>
          <w:numId w:val="14"/>
        </w:numPr>
      </w:pPr>
      <w:r w:rsidRPr="005A2C45">
        <w:t>Testinformationen werden in einem Textfile hinterlegt</w:t>
      </w:r>
    </w:p>
    <w:p w14:paraId="5E985218" w14:textId="77777777" w:rsidR="0078030D" w:rsidRPr="005A2C45" w:rsidRDefault="0078030D" w:rsidP="007E56DD">
      <w:pPr>
        <w:pStyle w:val="Listenabsatz"/>
        <w:numPr>
          <w:ilvl w:val="0"/>
          <w:numId w:val="14"/>
        </w:numPr>
      </w:pPr>
      <w:r w:rsidRPr="005A2C45">
        <w:t>In den Testinformationen können nicht mehrere Werte für ein Attribut definiert werden</w:t>
      </w:r>
    </w:p>
    <w:p w14:paraId="14924FBE" w14:textId="77777777" w:rsidR="006D7923" w:rsidRPr="005A2C45" w:rsidRDefault="006D7923" w:rsidP="006D7923">
      <w:pPr>
        <w:pStyle w:val="berschrift4"/>
      </w:pPr>
      <w:bookmarkStart w:id="42" w:name="_Ref485579852"/>
      <w:r w:rsidRPr="005A2C45">
        <w:t>Problemstellung</w:t>
      </w:r>
      <w:bookmarkEnd w:id="42"/>
    </w:p>
    <w:p w14:paraId="4C09EA83" w14:textId="020988DF" w:rsidR="006D7923" w:rsidRPr="005A2C45" w:rsidRDefault="006D7923" w:rsidP="006D7923">
      <w:r w:rsidRPr="005A2C45">
        <w:t>Im Test werden einerseits Informationen zur Kennzeichnung des Tests hinterlegt. Zu diesen gehören eine Beschreibung, die akt</w:t>
      </w:r>
      <w:r w:rsidR="00E57539" w:rsidRPr="005A2C45">
        <w:t>uelle Version, der</w:t>
      </w:r>
      <w:r w:rsidRPr="005A2C45">
        <w:t xml:space="preserve"> Autor </w:t>
      </w:r>
      <w:r w:rsidR="00E57539" w:rsidRPr="005A2C45">
        <w:t>und</w:t>
      </w:r>
      <w:r w:rsidRPr="005A2C45">
        <w:t xml:space="preserve"> das Erstellungsdatum. </w:t>
      </w:r>
      <w:r w:rsidR="00FE6D75" w:rsidRPr="005A2C45">
        <w:t>Anderseits</w:t>
      </w:r>
      <w:r w:rsidRPr="005A2C45">
        <w:t xml:space="preserve"> wird definiert für welche Ventil Hardware der Test ausführbar ist. Diese Informationen werden im gleichen Ordner</w:t>
      </w:r>
      <w:r w:rsidR="000C59F2">
        <w:t xml:space="preserve"> wie die Tests</w:t>
      </w:r>
      <w:r w:rsidRPr="005A2C45">
        <w:t xml:space="preserve"> in einem Textfile hinterlegt. Dieses </w:t>
      </w:r>
      <w:r w:rsidR="00FA2978">
        <w:t>Textfile</w:t>
      </w:r>
      <w:r w:rsidRPr="005A2C45">
        <w:t xml:space="preserve"> wird erzeugt, wenn das </w:t>
      </w:r>
      <w:r w:rsidR="002F36A5" w:rsidRPr="005A2C45">
        <w:t>Test Tool Integrierter Controller 2 (</w:t>
      </w:r>
      <w:r w:rsidRPr="005A2C45">
        <w:t>TTIC2</w:t>
      </w:r>
      <w:r w:rsidR="002F36A5" w:rsidRPr="005A2C45">
        <w:t>)</w:t>
      </w:r>
      <w:r w:rsidRPr="005A2C45">
        <w:t xml:space="preserve"> Programm kein Textfile im Testordner finden kann. So kann der Fall auftreten, dass die Informationen im Test im Vergleich zum</w:t>
      </w:r>
      <w:r w:rsidR="00E30EC0" w:rsidRPr="005A2C45">
        <w:t xml:space="preserve"> Textfile nicht übereinstimmen.</w:t>
      </w:r>
    </w:p>
    <w:p w14:paraId="33769029" w14:textId="77777777" w:rsidR="00FB3872" w:rsidRPr="005A2C45" w:rsidRDefault="00FB3872" w:rsidP="00FB3872">
      <w:pPr>
        <w:pStyle w:val="berschrift3"/>
      </w:pPr>
      <w:bookmarkStart w:id="43" w:name="_Toc491858327"/>
      <w:bookmarkStart w:id="44" w:name="_Toc491948070"/>
      <w:proofErr w:type="spellStart"/>
      <w:r w:rsidRPr="005A2C45">
        <w:t>ParameterStructBuild</w:t>
      </w:r>
      <w:bookmarkEnd w:id="43"/>
      <w:bookmarkEnd w:id="44"/>
      <w:proofErr w:type="spellEnd"/>
    </w:p>
    <w:p w14:paraId="6685564D" w14:textId="77777777" w:rsidR="00E57539" w:rsidRPr="005A2C45" w:rsidRDefault="00E57539" w:rsidP="00E57539">
      <w:pPr>
        <w:pStyle w:val="berschrift4"/>
      </w:pPr>
      <w:r w:rsidRPr="005A2C45">
        <w:t>Ist-Zustand</w:t>
      </w:r>
    </w:p>
    <w:p w14:paraId="244CA6E9" w14:textId="69C015BC" w:rsidR="00BC7F21" w:rsidRPr="005A2C45" w:rsidRDefault="00BC7F21" w:rsidP="00BC7F21">
      <w:pPr>
        <w:pStyle w:val="Standardeinzug"/>
        <w:ind w:left="0"/>
      </w:pPr>
      <w:r w:rsidRPr="005A2C45">
        <w:t xml:space="preserve">Dieses Programm liest die aktuellen Parameter der </w:t>
      </w:r>
      <w:r w:rsidR="004D7270" w:rsidRPr="005A2C45">
        <w:t>Firmware</w:t>
      </w:r>
      <w:r w:rsidRPr="005A2C45">
        <w:t xml:space="preserve"> aus </w:t>
      </w:r>
      <w:r w:rsidR="004D7270" w:rsidRPr="005A2C45">
        <w:t>und speichert diese in Strukturf</w:t>
      </w:r>
      <w:r w:rsidR="00E57539" w:rsidRPr="005A2C45">
        <w:t xml:space="preserve">orm ab. </w:t>
      </w:r>
      <w:r w:rsidR="004306DC" w:rsidRPr="005A2C45">
        <w:t>Daraus resultiert ein Header File, in welchem die Struktur definiert wird. Als zweites wird ein Source File generiert, welche</w:t>
      </w:r>
      <w:r w:rsidR="000C59F2">
        <w:t>s</w:t>
      </w:r>
      <w:r w:rsidR="004306DC" w:rsidRPr="005A2C45">
        <w:t xml:space="preserve"> den Inhalt der Struktur füllt. </w:t>
      </w:r>
      <w:r w:rsidR="00E57539" w:rsidRPr="005A2C45">
        <w:t>Diese m</w:t>
      </w:r>
      <w:r w:rsidRPr="005A2C45">
        <w:t xml:space="preserve">ehrdimensionale Struktur spiegelt den Parameterbaum </w:t>
      </w:r>
      <w:r w:rsidR="000C59F2">
        <w:t>wieder</w:t>
      </w:r>
      <w:r w:rsidRPr="005A2C45">
        <w:t xml:space="preserve">. Wichtige Elemente bilden dabei die Identifikationsnummer, welche aus einer achtstelligen </w:t>
      </w:r>
      <w:r w:rsidR="00FA2978">
        <w:t>Hex-Zahl</w:t>
      </w:r>
      <w:r w:rsidRPr="005A2C45">
        <w:t xml:space="preserve"> besteht. Dabei werden jeweils zwei Stellen für </w:t>
      </w:r>
      <w:r w:rsidR="00806682" w:rsidRPr="005A2C45">
        <w:t>eine</w:t>
      </w:r>
      <w:r w:rsidRPr="005A2C45">
        <w:t xml:space="preserve"> Ebene verwendet.</w:t>
      </w:r>
      <w:r w:rsidR="00806682" w:rsidRPr="005A2C45">
        <w:t xml:space="preserve"> </w:t>
      </w:r>
      <w:r w:rsidR="00E57539" w:rsidRPr="005A2C45">
        <w:t>Anschliessend</w:t>
      </w:r>
      <w:r w:rsidR="00806682" w:rsidRPr="005A2C45">
        <w:t xml:space="preserve"> werden die einzelnen Ebenen in Textform definiert. </w:t>
      </w:r>
      <w:r w:rsidR="00D471DD">
        <w:t>Der</w:t>
      </w:r>
      <w:r w:rsidR="00806682" w:rsidRPr="005A2C45">
        <w:t xml:space="preserve"> Datent</w:t>
      </w:r>
      <w:r w:rsidR="00E57539" w:rsidRPr="005A2C45">
        <w:t>yp, der</w:t>
      </w:r>
      <w:r w:rsidR="00806682" w:rsidRPr="005A2C45">
        <w:t xml:space="preserve"> Zugriff </w:t>
      </w:r>
      <w:r w:rsidR="00D471DD">
        <w:t>und der</w:t>
      </w:r>
      <w:r w:rsidR="00806682" w:rsidRPr="005A2C45">
        <w:t xml:space="preserve"> Wertebereich des Parameters </w:t>
      </w:r>
      <w:r w:rsidR="00D471DD">
        <w:t>werden</w:t>
      </w:r>
      <w:r w:rsidR="00806682" w:rsidRPr="005A2C45">
        <w:t xml:space="preserve"> ausgelesen. Dazu enthalten einige Parameter </w:t>
      </w:r>
      <w:proofErr w:type="spellStart"/>
      <w:r w:rsidR="00806682" w:rsidRPr="005A2C45">
        <w:t>Enum</w:t>
      </w:r>
      <w:proofErr w:type="spellEnd"/>
      <w:r w:rsidR="00806682" w:rsidRPr="005A2C45">
        <w:t xml:space="preserve"> Werte, welche den Parameterwert in Textform beschreibt. Diese </w:t>
      </w:r>
      <w:r w:rsidR="00FA2978">
        <w:t>werden</w:t>
      </w:r>
      <w:r w:rsidR="00806682" w:rsidRPr="005A2C45">
        <w:t xml:space="preserve"> auch in dieser Struktur</w:t>
      </w:r>
      <w:r w:rsidR="00E57539" w:rsidRPr="005A2C45">
        <w:t>f</w:t>
      </w:r>
      <w:r w:rsidR="00806682" w:rsidRPr="005A2C45">
        <w:t xml:space="preserve">orm hinterlegt. </w:t>
      </w:r>
      <w:r w:rsidR="00D471DD">
        <w:t>Sämtliche</w:t>
      </w:r>
      <w:r w:rsidR="004E3C61" w:rsidRPr="005A2C45">
        <w:t xml:space="preserve"> Informationen werden später in den Tests genutzt, sodass der Test Schreiber sieht, welche Parameter von der </w:t>
      </w:r>
      <w:r w:rsidR="00533FE1" w:rsidRPr="005A2C45">
        <w:t>Firmware</w:t>
      </w:r>
      <w:r w:rsidR="004E3C61" w:rsidRPr="005A2C45">
        <w:t xml:space="preserve"> unterstützt </w:t>
      </w:r>
      <w:r w:rsidR="00E57539" w:rsidRPr="005A2C45">
        <w:t>werden</w:t>
      </w:r>
      <w:r w:rsidR="004E3C61" w:rsidRPr="005A2C45">
        <w:t xml:space="preserve">. </w:t>
      </w:r>
      <w:r w:rsidR="00E57539" w:rsidRPr="005A2C45">
        <w:t>Er</w:t>
      </w:r>
      <w:r w:rsidR="004E3C61" w:rsidRPr="005A2C45">
        <w:t xml:space="preserve"> muss keine Kenntnisse über die Identifikationsnummer haben. </w:t>
      </w:r>
      <w:r w:rsidR="00E57539" w:rsidRPr="005A2C45">
        <w:t xml:space="preserve">Die </w:t>
      </w:r>
      <w:proofErr w:type="spellStart"/>
      <w:r w:rsidR="00E57539" w:rsidRPr="005A2C45">
        <w:t>Enum</w:t>
      </w:r>
      <w:proofErr w:type="spellEnd"/>
      <w:r w:rsidR="00E57539" w:rsidRPr="005A2C45">
        <w:t xml:space="preserve"> Werte</w:t>
      </w:r>
      <w:r w:rsidR="004E3C61" w:rsidRPr="005A2C45">
        <w:t xml:space="preserve"> erlauben</w:t>
      </w:r>
      <w:r w:rsidR="00E57539" w:rsidRPr="005A2C45">
        <w:t xml:space="preserve"> zudem</w:t>
      </w:r>
      <w:r w:rsidR="004E3C61" w:rsidRPr="005A2C45">
        <w:t xml:space="preserve"> </w:t>
      </w:r>
      <w:r w:rsidR="00984D30" w:rsidRPr="005A2C45">
        <w:t xml:space="preserve">eine Auflistung aller zulässigen Parameterwerte und eine einfachere Lesbarkeit. </w:t>
      </w:r>
    </w:p>
    <w:p w14:paraId="67ADC592" w14:textId="77777777" w:rsidR="00011357" w:rsidRDefault="00011357">
      <w:pPr>
        <w:spacing w:before="0" w:after="200" w:line="276" w:lineRule="auto"/>
        <w:jc w:val="left"/>
        <w:rPr>
          <w:rFonts w:eastAsia="Times New Roman" w:cs="Times New Roman"/>
          <w:b/>
          <w:bCs/>
          <w:szCs w:val="28"/>
          <w:lang w:eastAsia="de-DE" w:bidi="ar-SA"/>
        </w:rPr>
      </w:pPr>
      <w:r>
        <w:br w:type="page"/>
      </w:r>
    </w:p>
    <w:p w14:paraId="2BABF171" w14:textId="320AE988" w:rsidR="00B8568D" w:rsidRPr="005A2C45" w:rsidRDefault="00B8568D" w:rsidP="00B8568D">
      <w:pPr>
        <w:pStyle w:val="berschrift4"/>
      </w:pPr>
      <w:r w:rsidRPr="005A2C45">
        <w:lastRenderedPageBreak/>
        <w:t>Stärken</w:t>
      </w:r>
    </w:p>
    <w:p w14:paraId="7E5A49BF" w14:textId="3C945B97" w:rsidR="00B8568D" w:rsidRPr="005A2C45" w:rsidRDefault="00B8568D" w:rsidP="007E56DD">
      <w:pPr>
        <w:pStyle w:val="Listenabsatz"/>
        <w:numPr>
          <w:ilvl w:val="0"/>
          <w:numId w:val="15"/>
        </w:numPr>
      </w:pPr>
      <w:r w:rsidRPr="005A2C45">
        <w:t>Automatische Erstellung einer Struktur mit allen Parameter Informationen</w:t>
      </w:r>
      <w:r w:rsidR="00E354AB">
        <w:t xml:space="preserve"> der Firmware</w:t>
      </w:r>
    </w:p>
    <w:p w14:paraId="68CC3273" w14:textId="77777777" w:rsidR="00B8568D" w:rsidRPr="005A2C45" w:rsidRDefault="00B8568D" w:rsidP="007E56DD">
      <w:pPr>
        <w:pStyle w:val="Listenabsatz"/>
        <w:numPr>
          <w:ilvl w:val="0"/>
          <w:numId w:val="15"/>
        </w:numPr>
      </w:pPr>
      <w:r w:rsidRPr="005A2C45">
        <w:t>Kann für alle IC2 Generation Controller verwendet werden</w:t>
      </w:r>
    </w:p>
    <w:p w14:paraId="7CB84E99" w14:textId="77777777" w:rsidR="00B8568D" w:rsidRPr="005A2C45" w:rsidRDefault="00B8568D" w:rsidP="00B8568D">
      <w:pPr>
        <w:pStyle w:val="berschrift4"/>
      </w:pPr>
      <w:r w:rsidRPr="005A2C45">
        <w:t>Schwächen</w:t>
      </w:r>
    </w:p>
    <w:p w14:paraId="45AC4835" w14:textId="77777777" w:rsidR="00B8568D" w:rsidRPr="005A2C45" w:rsidRDefault="00B8568D" w:rsidP="007E56DD">
      <w:pPr>
        <w:pStyle w:val="Listenabsatz"/>
        <w:numPr>
          <w:ilvl w:val="0"/>
          <w:numId w:val="16"/>
        </w:numPr>
      </w:pPr>
      <w:r w:rsidRPr="005A2C45">
        <w:t>Es braucht eine aktive Verbindung über USB mit dem Controller</w:t>
      </w:r>
    </w:p>
    <w:p w14:paraId="7D5AE035" w14:textId="77777777" w:rsidR="00886174" w:rsidRPr="005A2C45" w:rsidRDefault="00886174" w:rsidP="007E56DD">
      <w:pPr>
        <w:pStyle w:val="Listenabsatz"/>
        <w:numPr>
          <w:ilvl w:val="0"/>
          <w:numId w:val="16"/>
        </w:numPr>
      </w:pPr>
      <w:r w:rsidRPr="005A2C45">
        <w:t>Weitere Applikationen</w:t>
      </w:r>
      <w:r w:rsidR="00E371C3" w:rsidRPr="005A2C45">
        <w:t xml:space="preserve"> nötig</w:t>
      </w:r>
      <w:r w:rsidRPr="005A2C45">
        <w:t xml:space="preserve"> um die zyklischen und azyklischen Parameter der </w:t>
      </w:r>
      <w:r w:rsidR="00E371C3" w:rsidRPr="005A2C45">
        <w:t>Feldbussysteme auslesen zu können</w:t>
      </w:r>
    </w:p>
    <w:p w14:paraId="225851FC" w14:textId="77777777" w:rsidR="00E57539" w:rsidRPr="005A2C45" w:rsidRDefault="00E57539" w:rsidP="00E57539">
      <w:pPr>
        <w:pStyle w:val="berschrift4"/>
      </w:pPr>
      <w:r w:rsidRPr="005A2C45">
        <w:t>Problemstellung</w:t>
      </w:r>
    </w:p>
    <w:p w14:paraId="314DE66C" w14:textId="341DD53E" w:rsidR="00E57539" w:rsidRPr="005A2C45" w:rsidRDefault="00D471DD" w:rsidP="00E57539">
      <w:r>
        <w:t>Da</w:t>
      </w:r>
      <w:r w:rsidR="00FE6D75" w:rsidRPr="005A2C45">
        <w:t xml:space="preserve"> das Programm sehr weit ausgereift ist, gibt es prinzipiell kein Problem</w:t>
      </w:r>
      <w:r>
        <w:t>. Man könnte kleinere</w:t>
      </w:r>
      <w:r w:rsidR="00FE6D75" w:rsidRPr="005A2C45">
        <w:t xml:space="preserve"> Anpassungen</w:t>
      </w:r>
      <w:r>
        <w:t xml:space="preserve"> erstellen, wie zum Beispiel</w:t>
      </w:r>
      <w:r w:rsidR="00E57539" w:rsidRPr="005A2C45">
        <w:t xml:space="preserve"> die</w:t>
      </w:r>
      <w:r w:rsidR="00FE6D75" w:rsidRPr="005A2C45">
        <w:t xml:space="preserve"> Feldbus Objekte zu integrieren.</w:t>
      </w:r>
      <w:r w:rsidR="00E57539" w:rsidRPr="005A2C45">
        <w:t xml:space="preserve"> </w:t>
      </w:r>
      <w:r w:rsidR="00FE6D75" w:rsidRPr="005A2C45">
        <w:t>Dies wird</w:t>
      </w:r>
      <w:r w:rsidR="00E57539" w:rsidRPr="005A2C45">
        <w:t xml:space="preserve"> zum entsprechenden Zeitpunkt realisiert, </w:t>
      </w:r>
      <w:r>
        <w:t>sobald</w:t>
      </w:r>
      <w:r w:rsidR="00E57539" w:rsidRPr="005A2C45">
        <w:t xml:space="preserve"> das I</w:t>
      </w:r>
      <w:r w:rsidR="00B10E7A" w:rsidRPr="005A2C45">
        <w:t>nterface fertig entwickelt ist.</w:t>
      </w:r>
    </w:p>
    <w:p w14:paraId="148D87B7" w14:textId="77777777" w:rsidR="00FB3872" w:rsidRPr="005A2C45" w:rsidRDefault="00FB3872" w:rsidP="00FB3872">
      <w:pPr>
        <w:pStyle w:val="berschrift3"/>
      </w:pPr>
      <w:bookmarkStart w:id="45" w:name="_Toc491858328"/>
      <w:bookmarkStart w:id="46" w:name="_Toc491948071"/>
      <w:proofErr w:type="spellStart"/>
      <w:r w:rsidRPr="005A2C45">
        <w:t>TestUpdateFirmware</w:t>
      </w:r>
      <w:bookmarkEnd w:id="45"/>
      <w:bookmarkEnd w:id="46"/>
      <w:proofErr w:type="spellEnd"/>
    </w:p>
    <w:p w14:paraId="149C4017" w14:textId="77777777" w:rsidR="00E57539" w:rsidRPr="005A2C45" w:rsidRDefault="00E57539" w:rsidP="00E57539">
      <w:pPr>
        <w:pStyle w:val="berschrift4"/>
      </w:pPr>
      <w:r w:rsidRPr="005A2C45">
        <w:t>Ist-Zustand</w:t>
      </w:r>
    </w:p>
    <w:p w14:paraId="49536635" w14:textId="6AC5B755" w:rsidR="00B8568D" w:rsidRPr="005A2C45" w:rsidRDefault="00E57539" w:rsidP="00B8568D">
      <w:r w:rsidRPr="005A2C45">
        <w:t>Die</w:t>
      </w:r>
      <w:r w:rsidR="006C0626" w:rsidRPr="005A2C45">
        <w:t xml:space="preserve"> </w:t>
      </w:r>
      <w:proofErr w:type="spellStart"/>
      <w:r w:rsidR="006C0626" w:rsidRPr="005A2C45">
        <w:t>TestUpdateFirmware</w:t>
      </w:r>
      <w:proofErr w:type="spellEnd"/>
      <w:r w:rsidR="006C0626" w:rsidRPr="005A2C45">
        <w:t xml:space="preserve"> ruft zuerst das </w:t>
      </w:r>
      <w:proofErr w:type="spellStart"/>
      <w:r w:rsidR="006C0626" w:rsidRPr="005A2C45">
        <w:t>ParameterStructBuild</w:t>
      </w:r>
      <w:proofErr w:type="spellEnd"/>
      <w:r w:rsidR="006C0626" w:rsidRPr="005A2C45">
        <w:t xml:space="preserve"> auf</w:t>
      </w:r>
      <w:r w:rsidRPr="005A2C45">
        <w:t>, um die Parameters</w:t>
      </w:r>
      <w:r w:rsidR="006C0626" w:rsidRPr="005A2C45">
        <w:t>truktur File</w:t>
      </w:r>
      <w:r w:rsidRPr="005A2C45">
        <w:t>s zu</w:t>
      </w:r>
      <w:r w:rsidR="006C0626" w:rsidRPr="005A2C45">
        <w:t xml:space="preserve"> erstellen. Anschl</w:t>
      </w:r>
      <w:r w:rsidR="004306DC" w:rsidRPr="005A2C45">
        <w:t>iessend werden die alten Parameters</w:t>
      </w:r>
      <w:r w:rsidR="006C0626" w:rsidRPr="005A2C45">
        <w:t>truktur File</w:t>
      </w:r>
      <w:r w:rsidR="00D471DD">
        <w:t>s mit den</w:t>
      </w:r>
      <w:r w:rsidR="004306DC" w:rsidRPr="005A2C45">
        <w:t xml:space="preserve"> neuen ersetzt. Diese</w:t>
      </w:r>
      <w:r w:rsidR="006C0626" w:rsidRPr="005A2C45">
        <w:t xml:space="preserve"> File</w:t>
      </w:r>
      <w:r w:rsidR="004306DC" w:rsidRPr="005A2C45">
        <w:t>s</w:t>
      </w:r>
      <w:r w:rsidR="006C0626" w:rsidRPr="005A2C45">
        <w:t xml:space="preserve"> </w:t>
      </w:r>
      <w:r w:rsidR="004306DC" w:rsidRPr="005A2C45">
        <w:t>sind in</w:t>
      </w:r>
      <w:r w:rsidR="006C0626" w:rsidRPr="005A2C45">
        <w:t xml:space="preserve"> </w:t>
      </w:r>
      <w:r w:rsidRPr="005A2C45">
        <w:t>alle</w:t>
      </w:r>
      <w:r w:rsidR="004306DC" w:rsidRPr="005A2C45">
        <w:t>n</w:t>
      </w:r>
      <w:r w:rsidRPr="005A2C45">
        <w:t xml:space="preserve"> Tests sichtbar, da alle Libr</w:t>
      </w:r>
      <w:r w:rsidR="006C0626" w:rsidRPr="005A2C45">
        <w:t>a</w:t>
      </w:r>
      <w:r w:rsidR="004306DC" w:rsidRPr="005A2C45">
        <w:t>ry Files wie auch die Parameters</w:t>
      </w:r>
      <w:r w:rsidR="006C0626" w:rsidRPr="005A2C45">
        <w:t xml:space="preserve">truktur Files in einem gemeinsamen Ordner liegen. Der Benutzer kann jetzt angeben, in welchem Testordner alle Tests </w:t>
      </w:r>
      <w:r w:rsidR="004306DC" w:rsidRPr="005A2C45">
        <w:t xml:space="preserve">mit den neuen Parameter Informationen </w:t>
      </w:r>
      <w:r w:rsidR="006C0626" w:rsidRPr="005A2C45">
        <w:t>neu kompiliert werden soll</w:t>
      </w:r>
      <w:r w:rsidR="004306DC" w:rsidRPr="005A2C45">
        <w:t>en</w:t>
      </w:r>
      <w:r w:rsidR="006C0626" w:rsidRPr="005A2C45">
        <w:t>.</w:t>
      </w:r>
      <w:r w:rsidR="004306DC" w:rsidRPr="005A2C45">
        <w:t xml:space="preserve"> Wenn alle Tests kompiliert </w:t>
      </w:r>
      <w:r w:rsidR="00D471DD">
        <w:t>sind</w:t>
      </w:r>
      <w:r w:rsidR="004306DC" w:rsidRPr="005A2C45">
        <w:t>, erscheint ein Fenster mit der Auflistung der Tests</w:t>
      </w:r>
      <w:r w:rsidR="00D471DD">
        <w:t>, die mit</w:t>
      </w:r>
      <w:r w:rsidR="004306DC" w:rsidRPr="005A2C45">
        <w:t xml:space="preserve"> </w:t>
      </w:r>
      <w:r w:rsidR="00D471DD">
        <w:t>F</w:t>
      </w:r>
      <w:r w:rsidR="004306DC" w:rsidRPr="005A2C45">
        <w:t>ehler</w:t>
      </w:r>
      <w:r w:rsidR="00D471DD">
        <w:t>n</w:t>
      </w:r>
      <w:r w:rsidR="004306DC" w:rsidRPr="005A2C45">
        <w:t xml:space="preserve"> kompiliert wurden.</w:t>
      </w:r>
      <w:r w:rsidR="006C0626" w:rsidRPr="005A2C45">
        <w:t xml:space="preserve"> Weiter gibt der Benutzer auch den Ordner an, </w:t>
      </w:r>
      <w:r w:rsidR="004306DC" w:rsidRPr="005A2C45">
        <w:t>wo</w:t>
      </w:r>
      <w:r w:rsidR="006C0626" w:rsidRPr="005A2C45">
        <w:t xml:space="preserve"> das TTIC2 Programm hinterlegt ist, um auch hier</w:t>
      </w:r>
      <w:r w:rsidR="004306DC" w:rsidRPr="005A2C45">
        <w:t xml:space="preserve"> die neusten Parameters</w:t>
      </w:r>
      <w:r w:rsidR="006C0626" w:rsidRPr="005A2C45">
        <w:t>trukturen im Programm zu verwenden.</w:t>
      </w:r>
    </w:p>
    <w:p w14:paraId="1F84CD68" w14:textId="77777777" w:rsidR="006C0626" w:rsidRPr="005A2C45" w:rsidRDefault="006C0626" w:rsidP="006C0626">
      <w:pPr>
        <w:pStyle w:val="berschrift4"/>
      </w:pPr>
      <w:r w:rsidRPr="005A2C45">
        <w:t>Stärken</w:t>
      </w:r>
    </w:p>
    <w:p w14:paraId="44C8D391" w14:textId="77777777" w:rsidR="006C0626" w:rsidRPr="005A2C45" w:rsidRDefault="006C0626" w:rsidP="007E56DD">
      <w:pPr>
        <w:pStyle w:val="Listenabsatz"/>
        <w:numPr>
          <w:ilvl w:val="0"/>
          <w:numId w:val="16"/>
        </w:numPr>
        <w:rPr>
          <w:lang w:eastAsia="en-US" w:bidi="th-TH"/>
        </w:rPr>
      </w:pPr>
      <w:r w:rsidRPr="005A2C45">
        <w:t>Die Parameter Files werden automatisch ersetzt</w:t>
      </w:r>
    </w:p>
    <w:p w14:paraId="676931C6" w14:textId="77777777" w:rsidR="006C0626" w:rsidRPr="005A2C45" w:rsidRDefault="006C0626" w:rsidP="007E56DD">
      <w:pPr>
        <w:pStyle w:val="Listenabsatz"/>
        <w:numPr>
          <w:ilvl w:val="0"/>
          <w:numId w:val="16"/>
        </w:numPr>
        <w:rPr>
          <w:lang w:eastAsia="en-US" w:bidi="th-TH"/>
        </w:rPr>
      </w:pPr>
      <w:r w:rsidRPr="005A2C45">
        <w:t>Es w</w:t>
      </w:r>
      <w:r w:rsidR="004306DC" w:rsidRPr="005A2C45">
        <w:t>erden automatisch alle Tests mit den neu</w:t>
      </w:r>
      <w:r w:rsidRPr="005A2C45">
        <w:t>sten Parameter Informationen kompiliert</w:t>
      </w:r>
    </w:p>
    <w:p w14:paraId="49A75970" w14:textId="76A04CE2" w:rsidR="006C0626" w:rsidRPr="005A2C45" w:rsidRDefault="006C0626" w:rsidP="007E56DD">
      <w:pPr>
        <w:pStyle w:val="Listenabsatz"/>
        <w:numPr>
          <w:ilvl w:val="0"/>
          <w:numId w:val="16"/>
        </w:numPr>
        <w:rPr>
          <w:lang w:eastAsia="en-US" w:bidi="th-TH"/>
        </w:rPr>
      </w:pPr>
      <w:r w:rsidRPr="005A2C45">
        <w:t xml:space="preserve">Auflistung über Tests, welche </w:t>
      </w:r>
      <w:r w:rsidR="00D471DD">
        <w:t>mit</w:t>
      </w:r>
      <w:r w:rsidRPr="005A2C45">
        <w:t xml:space="preserve"> Fehler</w:t>
      </w:r>
      <w:r w:rsidR="00D471DD">
        <w:t>n</w:t>
      </w:r>
      <w:r w:rsidRPr="005A2C45">
        <w:t xml:space="preserve"> kompiliert </w:t>
      </w:r>
      <w:r w:rsidR="00D471DD">
        <w:t>wurden</w:t>
      </w:r>
      <w:r w:rsidRPr="005A2C45">
        <w:t xml:space="preserve"> </w:t>
      </w:r>
    </w:p>
    <w:p w14:paraId="341EF5BB" w14:textId="77777777" w:rsidR="006C0626" w:rsidRPr="005A2C45" w:rsidRDefault="006C0626" w:rsidP="006C0626">
      <w:pPr>
        <w:pStyle w:val="berschrift4"/>
      </w:pPr>
      <w:r w:rsidRPr="005A2C45">
        <w:t>Schwächen</w:t>
      </w:r>
    </w:p>
    <w:p w14:paraId="22C5CAD2" w14:textId="080BFB46" w:rsidR="00734954" w:rsidRPr="005A2C45" w:rsidRDefault="00734954" w:rsidP="007E56DD">
      <w:pPr>
        <w:pStyle w:val="Listenabsatz"/>
        <w:numPr>
          <w:ilvl w:val="0"/>
          <w:numId w:val="17"/>
        </w:numPr>
      </w:pPr>
      <w:r w:rsidRPr="005A2C45">
        <w:t>Die Tests wer</w:t>
      </w:r>
      <w:r w:rsidR="00D471DD">
        <w:t xml:space="preserve">den auf der Konsole kompiliert </w:t>
      </w:r>
      <w:r w:rsidR="00D471DD">
        <w:sym w:font="Wingdings" w:char="F0E0"/>
      </w:r>
      <w:r w:rsidRPr="005A2C45">
        <w:t xml:space="preserve"> Arbeit am PC wird eingeschränkt</w:t>
      </w:r>
    </w:p>
    <w:p w14:paraId="1902A37F" w14:textId="77777777" w:rsidR="00734954" w:rsidRPr="005A2C45" w:rsidRDefault="00734954" w:rsidP="007E56DD">
      <w:pPr>
        <w:pStyle w:val="Listenabsatz"/>
        <w:numPr>
          <w:ilvl w:val="0"/>
          <w:numId w:val="17"/>
        </w:numPr>
      </w:pPr>
      <w:r w:rsidRPr="005A2C45">
        <w:t>Mit der wachsenden Anzahl von Tests braucht der Vorgang seine Zeit</w:t>
      </w:r>
    </w:p>
    <w:p w14:paraId="15470460" w14:textId="77777777" w:rsidR="00E57539" w:rsidRPr="005A2C45" w:rsidRDefault="00E67537" w:rsidP="00E67537">
      <w:pPr>
        <w:pStyle w:val="berschrift4"/>
      </w:pPr>
      <w:r w:rsidRPr="005A2C45">
        <w:t>Problemstellung</w:t>
      </w:r>
    </w:p>
    <w:p w14:paraId="607F840E" w14:textId="1319D94A" w:rsidR="00DD0A14" w:rsidRDefault="00E67537" w:rsidP="00E67537">
      <w:r w:rsidRPr="005A2C45">
        <w:t xml:space="preserve">Aktuell werden immer alle Tests mit den entsprechenden Parameter Informationen neu kompiliert. Besitzt das Ventil nicht den gleichen Controller Typ, so kann der Test nicht ausgeführt </w:t>
      </w:r>
      <w:r w:rsidR="00C9003D" w:rsidRPr="005A2C45">
        <w:t>werden.</w:t>
      </w:r>
      <w:r w:rsidR="00372164" w:rsidRPr="005A2C45">
        <w:t xml:space="preserve"> Der Grund liegt darin, dass die</w:t>
      </w:r>
      <w:r w:rsidR="00CD7CD6" w:rsidRPr="005A2C45">
        <w:t xml:space="preserve"> Firmware nur Parameter besitzt</w:t>
      </w:r>
      <w:r w:rsidR="00372164" w:rsidRPr="005A2C45">
        <w:t>, welche durch die Controller Hardwa</w:t>
      </w:r>
      <w:r w:rsidR="00CD7CD6" w:rsidRPr="005A2C45">
        <w:t>re ausgeführt werden</w:t>
      </w:r>
      <w:r w:rsidR="00372164" w:rsidRPr="005A2C45">
        <w:t>. Somit sind die Co</w:t>
      </w:r>
      <w:r w:rsidR="00CD7CD6" w:rsidRPr="005A2C45">
        <w:t>ntroller spezifischen Parameter, welche im Test gebraucht werden, bei der Auslesung der Firmware nicht mehr definiert. Aus diesem Grund, müssen diese Parameter im Test ausgeblendet werden, um einen Fehler bei der Kompilation des Tests zu vermeiden.</w:t>
      </w:r>
    </w:p>
    <w:p w14:paraId="6046B1A4" w14:textId="050C1051" w:rsidR="00E67537" w:rsidRPr="005A2C45" w:rsidRDefault="00DD0A14" w:rsidP="00DD0A14">
      <w:pPr>
        <w:spacing w:before="0" w:after="200" w:line="276" w:lineRule="auto"/>
        <w:jc w:val="left"/>
      </w:pPr>
      <w:r>
        <w:br w:type="page"/>
      </w:r>
    </w:p>
    <w:p w14:paraId="16F9FB3C" w14:textId="77777777" w:rsidR="00FB3872" w:rsidRPr="005A2C45" w:rsidRDefault="00FB3872" w:rsidP="00FB3872">
      <w:pPr>
        <w:pStyle w:val="berschrift3"/>
      </w:pPr>
      <w:bookmarkStart w:id="47" w:name="_Toc491858329"/>
      <w:bookmarkStart w:id="48" w:name="_Toc491948072"/>
      <w:r w:rsidRPr="005A2C45">
        <w:lastRenderedPageBreak/>
        <w:t xml:space="preserve">TTIC2 </w:t>
      </w:r>
      <w:r w:rsidR="00E371C3" w:rsidRPr="005A2C45">
        <w:t>(</w:t>
      </w:r>
      <w:r w:rsidRPr="005A2C45">
        <w:t>Test Tool</w:t>
      </w:r>
      <w:r w:rsidR="00E371C3" w:rsidRPr="005A2C45">
        <w:t>)</w:t>
      </w:r>
      <w:bookmarkEnd w:id="47"/>
      <w:bookmarkEnd w:id="48"/>
    </w:p>
    <w:p w14:paraId="0F27E0BA" w14:textId="77777777" w:rsidR="00A464DE" w:rsidRPr="005A2C45" w:rsidRDefault="00A464DE" w:rsidP="00A464DE">
      <w:pPr>
        <w:pStyle w:val="berschrift4"/>
      </w:pPr>
      <w:bookmarkStart w:id="49" w:name="_Ref491268347"/>
      <w:r w:rsidRPr="005A2C45">
        <w:t>Ist-Zustand</w:t>
      </w:r>
      <w:bookmarkEnd w:id="49"/>
    </w:p>
    <w:p w14:paraId="07E4EE54" w14:textId="064C42D9" w:rsidR="000062EE" w:rsidRPr="005A2C45" w:rsidRDefault="00A100CF" w:rsidP="000062EE">
      <w:r w:rsidRPr="005A2C45">
        <w:t>Wird das TTIC2 gestartet, wird der Benutzer als erstes aufgefordert den Pfad auszuwählen, aus welchem die Test</w:t>
      </w:r>
      <w:r w:rsidR="00CD7A23">
        <w:t>s</w:t>
      </w:r>
      <w:r w:rsidRPr="005A2C45">
        <w:t xml:space="preserve"> geladen werden sollen. Dabei werden nur Tests in der linken Spalte aufgelistet, wel</w:t>
      </w:r>
      <w:r w:rsidR="00CD7A23">
        <w:t>che mit dem aktuell</w:t>
      </w:r>
      <w:r w:rsidRPr="005A2C45">
        <w:t xml:space="preserve"> angeschlossenen Controller ausgeführt werden können (Abbildung 4). Nun können die gewünschten Tests ausgewählt werden und in die rechte Spalte verschoben werden, um die Tests später auszuführen. Unter dem Punkt </w:t>
      </w:r>
      <w:proofErr w:type="spellStart"/>
      <w:r w:rsidRPr="005A2C45">
        <w:t>Selection</w:t>
      </w:r>
      <w:proofErr w:type="spellEnd"/>
      <w:r w:rsidRPr="005A2C45">
        <w:t xml:space="preserve"> gibt es verschiedene Filtermöglichkeiten. Es können </w:t>
      </w:r>
      <w:r w:rsidR="00CD7A23">
        <w:t>einzelne oder</w:t>
      </w:r>
      <w:r w:rsidRPr="005A2C45">
        <w:t xml:space="preserve"> mehrere Filter gesetzt werden. Wird ein Filter gesetzt, so wird</w:t>
      </w:r>
      <w:r w:rsidR="00CD7A23">
        <w:t xml:space="preserve"> in</w:t>
      </w:r>
      <w:r w:rsidRPr="005A2C45">
        <w:t xml:space="preserve"> der linken Spalte die Auflistung der verfügbaren Tests angepasst. Weiter kann unter </w:t>
      </w:r>
      <w:proofErr w:type="spellStart"/>
      <w:r w:rsidRPr="005A2C45">
        <w:t>My</w:t>
      </w:r>
      <w:proofErr w:type="spellEnd"/>
      <w:r w:rsidRPr="005A2C45">
        <w:t xml:space="preserve"> Test Collection eine vorher abgespeicherte Test Kollektion geladen oder eine neue erstellt werden. Dabei werden alle Tests in der rechten Spalte zu einer Kollektion zusammengefasst. Zusätzlich kö</w:t>
      </w:r>
      <w:r w:rsidR="00B112A9" w:rsidRPr="005A2C45">
        <w:t>nnen spezifische Testeinstellungen wie beispielsweise «soll der Test bei e</w:t>
      </w:r>
      <w:r w:rsidR="00CD7A23">
        <w:t>inem Fehler abgebrochen werden» und</w:t>
      </w:r>
      <w:r w:rsidR="00B112A9" w:rsidRPr="005A2C45">
        <w:t xml:space="preserve"> «wie viele Informationen soll der Report liefern» vor der Ausführung definiert werden. Mit dem Drücken des Run Knopfes werden die Tests gestartet.</w:t>
      </w:r>
    </w:p>
    <w:p w14:paraId="7497CD2D" w14:textId="77777777" w:rsidR="000062EE" w:rsidRPr="005A2C45" w:rsidRDefault="000062EE" w:rsidP="000062EE">
      <w:pPr>
        <w:rPr>
          <w:lang w:eastAsia="de-DE" w:bidi="ar-SA"/>
        </w:rPr>
      </w:pPr>
      <w:r w:rsidRPr="005A2C45">
        <w:rPr>
          <w:noProof/>
          <w:lang w:val="de-DE" w:eastAsia="de-DE" w:bidi="ar-SA"/>
        </w:rPr>
        <w:drawing>
          <wp:inline distT="0" distB="0" distL="0" distR="0" wp14:anchorId="0E73E91A" wp14:editId="40674CCF">
            <wp:extent cx="5759450" cy="348665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oberfläch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486651"/>
                    </a:xfrm>
                    <a:prstGeom prst="rect">
                      <a:avLst/>
                    </a:prstGeom>
                  </pic:spPr>
                </pic:pic>
              </a:graphicData>
            </a:graphic>
          </wp:inline>
        </w:drawing>
      </w:r>
    </w:p>
    <w:p w14:paraId="7EA72E2E" w14:textId="3FFBE2F5" w:rsidR="000062EE" w:rsidRPr="005A2C45" w:rsidRDefault="000062EE" w:rsidP="00B112A9">
      <w:pPr>
        <w:pStyle w:val="Beschriftung"/>
      </w:pPr>
      <w:bookmarkStart w:id="50" w:name="_Ref485575358"/>
      <w:bookmarkStart w:id="51" w:name="_Toc491947953"/>
      <w:r w:rsidRPr="005A2C45">
        <w:t xml:space="preserve">Abbildung </w:t>
      </w:r>
      <w:fldSimple w:instr=" SEQ Abbildung \* ARABIC ">
        <w:r w:rsidR="00425D0A">
          <w:rPr>
            <w:noProof/>
          </w:rPr>
          <w:t>4</w:t>
        </w:r>
      </w:fldSimple>
      <w:bookmarkEnd w:id="50"/>
      <w:r w:rsidRPr="005A2C45">
        <w:t>: Ansicht der TTIC2 Oberfläche für die Auswahl der Testkollektion</w:t>
      </w:r>
      <w:bookmarkEnd w:id="51"/>
    </w:p>
    <w:p w14:paraId="625BB5F5" w14:textId="0B726069" w:rsidR="009277A2" w:rsidRDefault="00B112A9" w:rsidP="00B112A9">
      <w:r w:rsidRPr="005A2C45">
        <w:t>Anschliessend wird geprüft, ob alle Test</w:t>
      </w:r>
      <w:r w:rsidR="00CD7A23">
        <w:t>s</w:t>
      </w:r>
      <w:r w:rsidRPr="005A2C45">
        <w:t xml:space="preserve"> mit der angeschlossenen Hardware ausgeführt werden </w:t>
      </w:r>
      <w:r w:rsidR="009277A2">
        <w:t>können</w:t>
      </w:r>
      <w:r w:rsidRPr="005A2C45">
        <w:t xml:space="preserve">. </w:t>
      </w:r>
      <w:r w:rsidR="009277A2">
        <w:t>W</w:t>
      </w:r>
      <w:r w:rsidR="00895181">
        <w:t xml:space="preserve">enn dies nicht der Fall ist, </w:t>
      </w:r>
      <w:r w:rsidR="009277A2">
        <w:t xml:space="preserve">kann der Benutzer entscheiden, ob die Tests trotzdem gestartet werden sollen und der Benutzer während </w:t>
      </w:r>
      <w:r w:rsidR="00895181">
        <w:t xml:space="preserve">des </w:t>
      </w:r>
      <w:r w:rsidR="009277A2">
        <w:t>Ablauf</w:t>
      </w:r>
      <w:r w:rsidR="00895181">
        <w:t>s</w:t>
      </w:r>
      <w:r w:rsidR="009277A2">
        <w:t xml:space="preserve"> der Tests die Ventil Hardware wechselt.</w:t>
      </w:r>
    </w:p>
    <w:p w14:paraId="15F94F11" w14:textId="52EBB54C" w:rsidR="00B112A9" w:rsidRPr="005A2C45" w:rsidRDefault="00B112A9" w:rsidP="00404E66">
      <w:pPr>
        <w:jc w:val="left"/>
      </w:pPr>
      <w:r w:rsidRPr="005A2C45">
        <w:t>Nach der Überprüfung wird ein Report</w:t>
      </w:r>
      <w:r w:rsidR="00103869" w:rsidRPr="005A2C45">
        <w:t xml:space="preserve">fenster geöffnet. Dieses zeigt bei der Ausführung </w:t>
      </w:r>
      <w:r w:rsidR="00CD7A23">
        <w:t xml:space="preserve">die aktuellen, </w:t>
      </w:r>
      <w:r w:rsidR="00103869" w:rsidRPr="005A2C45">
        <w:t>die bereits ausgeführten und die anstehenden</w:t>
      </w:r>
      <w:r w:rsidR="00CD7A23">
        <w:t xml:space="preserve"> Tests</w:t>
      </w:r>
      <w:r w:rsidR="00103869" w:rsidRPr="005A2C45">
        <w:t>. Eine Ansicht des Reportfensters ist im Anhang zu finden (</w:t>
      </w:r>
      <w:r w:rsidR="00404E66" w:rsidRPr="00404E66">
        <w:fldChar w:fldCharType="begin"/>
      </w:r>
      <w:r w:rsidR="00404E66" w:rsidRPr="00404E66">
        <w:instrText xml:space="preserve"> REF _Ref491935698 \h </w:instrText>
      </w:r>
      <w:r w:rsidR="00404E66">
        <w:instrText xml:space="preserve"> \* MERGEFORMAT </w:instrText>
      </w:r>
      <w:r w:rsidR="00404E66" w:rsidRPr="00404E66">
        <w:fldChar w:fldCharType="separate"/>
      </w:r>
      <w:r w:rsidR="00425D0A" w:rsidRPr="00425D0A">
        <w:t>B.1.</w:t>
      </w:r>
      <w:r w:rsidR="00404E66" w:rsidRPr="00404E66">
        <w:fldChar w:fldCharType="end"/>
      </w:r>
      <w:r w:rsidR="00103869" w:rsidRPr="005A2C45">
        <w:t xml:space="preserve">). </w:t>
      </w:r>
      <w:r w:rsidR="00CD7A23">
        <w:t>Obendrein</w:t>
      </w:r>
      <w:r w:rsidR="00103869" w:rsidRPr="005A2C45">
        <w:t xml:space="preserve"> wird jedes Testergebnis notiert. Wird ein Fehler detektiert, wird dieser rot hervorgehoben. Der Anwender hat</w:t>
      </w:r>
      <w:r w:rsidR="00CD7A23">
        <w:t xml:space="preserve"> immer</w:t>
      </w:r>
      <w:r w:rsidR="00103869" w:rsidRPr="005A2C45">
        <w:t xml:space="preserve"> die Möglichkeit die Test Kollektion abzubrechen.</w:t>
      </w:r>
    </w:p>
    <w:p w14:paraId="185B03BD" w14:textId="6310953A" w:rsidR="00103869" w:rsidRPr="005A2C45" w:rsidRDefault="00103869" w:rsidP="00B112A9">
      <w:r w:rsidRPr="005A2C45">
        <w:t xml:space="preserve">Ist die Test Kollektion ausgeführt, kann der User den Report </w:t>
      </w:r>
      <w:r w:rsidR="00CD7A23">
        <w:t>a</w:t>
      </w:r>
      <w:r w:rsidRPr="005A2C45">
        <w:t xml:space="preserve">m gewünschten Ort abspeichern. Wird diese Option nicht gezogen, wird </w:t>
      </w:r>
      <w:r w:rsidR="00CD7A23">
        <w:t xml:space="preserve">der Report </w:t>
      </w:r>
      <w:r w:rsidRPr="005A2C45">
        <w:t>gelöscht. Für jeden erfolgreichen Test wird ein Zertifizierungsfile erstellt. Bei allen fehlerhaften Tests wird ein Diagnostikfile erstellt.</w:t>
      </w:r>
    </w:p>
    <w:p w14:paraId="051B120C" w14:textId="77777777" w:rsidR="00011357" w:rsidRDefault="00011357">
      <w:pPr>
        <w:spacing w:before="0" w:after="200" w:line="276" w:lineRule="auto"/>
        <w:jc w:val="left"/>
        <w:rPr>
          <w:rFonts w:eastAsia="Times New Roman" w:cs="Times New Roman"/>
          <w:b/>
          <w:bCs/>
          <w:szCs w:val="28"/>
          <w:lang w:eastAsia="de-DE" w:bidi="ar-SA"/>
        </w:rPr>
      </w:pPr>
      <w:r>
        <w:br w:type="page"/>
      </w:r>
    </w:p>
    <w:p w14:paraId="76AB24DA" w14:textId="61AEAC76" w:rsidR="000062EE" w:rsidRPr="005A2C45" w:rsidRDefault="000062EE" w:rsidP="00FB3872">
      <w:pPr>
        <w:pStyle w:val="berschrift4"/>
      </w:pPr>
      <w:r w:rsidRPr="005A2C45">
        <w:lastRenderedPageBreak/>
        <w:t>Stärken</w:t>
      </w:r>
    </w:p>
    <w:p w14:paraId="1EB1AC12" w14:textId="77777777" w:rsidR="000062EE" w:rsidRPr="005A2C45" w:rsidRDefault="000062EE" w:rsidP="007E56DD">
      <w:pPr>
        <w:pStyle w:val="Listenabsatz"/>
        <w:numPr>
          <w:ilvl w:val="0"/>
          <w:numId w:val="5"/>
        </w:numPr>
        <w:spacing w:before="0" w:after="0"/>
        <w:rPr>
          <w:szCs w:val="22"/>
        </w:rPr>
      </w:pPr>
      <w:r w:rsidRPr="005A2C45">
        <w:rPr>
          <w:szCs w:val="22"/>
        </w:rPr>
        <w:t>Alle Funktionalitäten sind auf der Oberfläche ersichtlich (keine Verschachtelungen)</w:t>
      </w:r>
    </w:p>
    <w:p w14:paraId="2122DF2B" w14:textId="77777777" w:rsidR="000062EE" w:rsidRPr="005A2C45" w:rsidRDefault="000062EE" w:rsidP="007E56DD">
      <w:pPr>
        <w:pStyle w:val="Listenabsatz"/>
        <w:numPr>
          <w:ilvl w:val="0"/>
          <w:numId w:val="5"/>
        </w:numPr>
        <w:spacing w:before="0" w:after="0"/>
        <w:rPr>
          <w:szCs w:val="22"/>
        </w:rPr>
      </w:pPr>
      <w:r w:rsidRPr="005A2C45">
        <w:rPr>
          <w:szCs w:val="22"/>
        </w:rPr>
        <w:t>Die verfügbaren Tests können nach Hardware Eigenschaften gefiltert werden</w:t>
      </w:r>
    </w:p>
    <w:p w14:paraId="51D84A0A" w14:textId="77777777" w:rsidR="000062EE" w:rsidRPr="005A2C45" w:rsidRDefault="000062EE" w:rsidP="007E56DD">
      <w:pPr>
        <w:pStyle w:val="Listenabsatz"/>
        <w:numPr>
          <w:ilvl w:val="0"/>
          <w:numId w:val="5"/>
        </w:numPr>
        <w:spacing w:before="0" w:after="0"/>
        <w:rPr>
          <w:szCs w:val="22"/>
        </w:rPr>
      </w:pPr>
      <w:r w:rsidRPr="005A2C45">
        <w:rPr>
          <w:szCs w:val="22"/>
        </w:rPr>
        <w:t>Wird ein einzelner Test angewählt, so wird eine Beschreibung des Tests sowie die Hardware Anforderungen angezeigt</w:t>
      </w:r>
    </w:p>
    <w:p w14:paraId="719D3E2B" w14:textId="77777777" w:rsidR="000062EE" w:rsidRPr="005A2C45" w:rsidRDefault="000062EE" w:rsidP="007E56DD">
      <w:pPr>
        <w:pStyle w:val="Listenabsatz"/>
        <w:numPr>
          <w:ilvl w:val="0"/>
          <w:numId w:val="5"/>
        </w:numPr>
        <w:spacing w:before="0" w:after="0"/>
        <w:rPr>
          <w:szCs w:val="22"/>
        </w:rPr>
      </w:pPr>
      <w:r w:rsidRPr="005A2C45">
        <w:rPr>
          <w:szCs w:val="22"/>
        </w:rPr>
        <w:t>Es können Testkollektionen abgespeichert werden</w:t>
      </w:r>
    </w:p>
    <w:p w14:paraId="3866DDF9" w14:textId="77777777" w:rsidR="000062EE" w:rsidRPr="005A2C45" w:rsidRDefault="000062EE" w:rsidP="007E56DD">
      <w:pPr>
        <w:pStyle w:val="Listenabsatz"/>
        <w:numPr>
          <w:ilvl w:val="0"/>
          <w:numId w:val="5"/>
        </w:numPr>
        <w:spacing w:before="0" w:after="0"/>
        <w:rPr>
          <w:szCs w:val="22"/>
        </w:rPr>
      </w:pPr>
      <w:r w:rsidRPr="005A2C45">
        <w:rPr>
          <w:szCs w:val="22"/>
        </w:rPr>
        <w:t>Der fortlaufende Report wird auf der Oberfläche angezeigt und im Hintergrund in einem Textfile hinterlegt</w:t>
      </w:r>
    </w:p>
    <w:p w14:paraId="5D5E7817" w14:textId="77777777" w:rsidR="000062EE" w:rsidRPr="005A2C45" w:rsidRDefault="000062EE" w:rsidP="007E56DD">
      <w:pPr>
        <w:pStyle w:val="Listenabsatz"/>
        <w:numPr>
          <w:ilvl w:val="0"/>
          <w:numId w:val="5"/>
        </w:numPr>
        <w:spacing w:before="0" w:after="0"/>
        <w:rPr>
          <w:szCs w:val="22"/>
        </w:rPr>
      </w:pPr>
      <w:r w:rsidRPr="005A2C45">
        <w:rPr>
          <w:szCs w:val="22"/>
        </w:rPr>
        <w:t>Die automatische Generierung von Zertifizierungsfiles</w:t>
      </w:r>
    </w:p>
    <w:p w14:paraId="0C31F402" w14:textId="77777777" w:rsidR="000062EE" w:rsidRPr="005A2C45" w:rsidRDefault="000062EE" w:rsidP="00FB3872">
      <w:pPr>
        <w:pStyle w:val="berschrift4"/>
      </w:pPr>
      <w:r w:rsidRPr="005A2C45">
        <w:t>Schwächen</w:t>
      </w:r>
    </w:p>
    <w:p w14:paraId="736AA88C" w14:textId="77777777" w:rsidR="000062EE" w:rsidRPr="005A2C45" w:rsidRDefault="000062EE" w:rsidP="007E56DD">
      <w:pPr>
        <w:pStyle w:val="Listenabsatz"/>
        <w:numPr>
          <w:ilvl w:val="0"/>
          <w:numId w:val="4"/>
        </w:numPr>
        <w:spacing w:before="0" w:after="0"/>
        <w:rPr>
          <w:b/>
          <w:szCs w:val="22"/>
        </w:rPr>
      </w:pPr>
      <w:r w:rsidRPr="005A2C45">
        <w:rPr>
          <w:b/>
          <w:szCs w:val="22"/>
        </w:rPr>
        <w:t>Das Programm wird auf mehreren Rechnern ausgeführt</w:t>
      </w:r>
    </w:p>
    <w:p w14:paraId="5DD0E90F" w14:textId="77777777" w:rsidR="000062EE" w:rsidRPr="005A2C45" w:rsidRDefault="000062EE" w:rsidP="007E56DD">
      <w:pPr>
        <w:pStyle w:val="Listenabsatz"/>
        <w:numPr>
          <w:ilvl w:val="1"/>
          <w:numId w:val="4"/>
        </w:numPr>
        <w:spacing w:before="0" w:after="0"/>
        <w:rPr>
          <w:szCs w:val="22"/>
        </w:rPr>
      </w:pPr>
      <w:r w:rsidRPr="005A2C45">
        <w:rPr>
          <w:szCs w:val="22"/>
        </w:rPr>
        <w:t>Erschwerte Auswertung der Tests</w:t>
      </w:r>
    </w:p>
    <w:p w14:paraId="3289DB5D" w14:textId="77777777" w:rsidR="000062EE" w:rsidRPr="005A2C45" w:rsidRDefault="000062EE" w:rsidP="007E56DD">
      <w:pPr>
        <w:pStyle w:val="Listenabsatz"/>
        <w:numPr>
          <w:ilvl w:val="1"/>
          <w:numId w:val="4"/>
        </w:numPr>
        <w:spacing w:before="0" w:after="0"/>
        <w:rPr>
          <w:szCs w:val="22"/>
        </w:rPr>
      </w:pPr>
      <w:r w:rsidRPr="005A2C45">
        <w:rPr>
          <w:szCs w:val="22"/>
        </w:rPr>
        <w:t>Die abgespeicherten Testkollektionen sind nur auf dem jeweiligen Rechner sichtbar</w:t>
      </w:r>
    </w:p>
    <w:p w14:paraId="6DB13C60" w14:textId="77777777" w:rsidR="000062EE" w:rsidRPr="005A2C45" w:rsidRDefault="000062EE" w:rsidP="007E56DD">
      <w:pPr>
        <w:pStyle w:val="Listenabsatz"/>
        <w:numPr>
          <w:ilvl w:val="0"/>
          <w:numId w:val="4"/>
        </w:numPr>
        <w:spacing w:before="0" w:after="0"/>
        <w:rPr>
          <w:b/>
          <w:szCs w:val="22"/>
        </w:rPr>
      </w:pPr>
      <w:r w:rsidRPr="005A2C45">
        <w:rPr>
          <w:b/>
          <w:szCs w:val="22"/>
        </w:rPr>
        <w:t>Keinen Verlauf der Testergebnisse der verschiedenen Ventil Firmwaren ersichtlich</w:t>
      </w:r>
    </w:p>
    <w:p w14:paraId="4366148E" w14:textId="3EF8F1DD" w:rsidR="000062EE" w:rsidRPr="005A2C45" w:rsidRDefault="00E354AB" w:rsidP="007E56DD">
      <w:pPr>
        <w:pStyle w:val="Listenabsatz"/>
        <w:numPr>
          <w:ilvl w:val="1"/>
          <w:numId w:val="4"/>
        </w:numPr>
        <w:spacing w:before="0" w:after="0"/>
        <w:rPr>
          <w:szCs w:val="22"/>
        </w:rPr>
      </w:pPr>
      <w:r>
        <w:rPr>
          <w:szCs w:val="22"/>
        </w:rPr>
        <w:t>Letzter Reportfile wird in der</w:t>
      </w:r>
      <w:r w:rsidR="000062EE" w:rsidRPr="005A2C45">
        <w:rPr>
          <w:szCs w:val="22"/>
        </w:rPr>
        <w:t xml:space="preserve"> SVN abgelegt</w:t>
      </w:r>
    </w:p>
    <w:p w14:paraId="3E2F51CB" w14:textId="77777777" w:rsidR="000062EE" w:rsidRPr="005A2C45" w:rsidRDefault="000062EE" w:rsidP="007E56DD">
      <w:pPr>
        <w:pStyle w:val="Listenabsatz"/>
        <w:numPr>
          <w:ilvl w:val="1"/>
          <w:numId w:val="4"/>
        </w:numPr>
        <w:spacing w:before="0" w:after="0"/>
        <w:rPr>
          <w:szCs w:val="22"/>
        </w:rPr>
      </w:pPr>
      <w:r w:rsidRPr="005A2C45">
        <w:rPr>
          <w:szCs w:val="22"/>
        </w:rPr>
        <w:t>Keine schnelle Suche, ob der Testfehler schon einmal aufgetreten ist</w:t>
      </w:r>
    </w:p>
    <w:p w14:paraId="3861BA27" w14:textId="77777777" w:rsidR="000062EE" w:rsidRPr="005A2C45" w:rsidRDefault="000062EE" w:rsidP="007E56DD">
      <w:pPr>
        <w:pStyle w:val="Listenabsatz"/>
        <w:numPr>
          <w:ilvl w:val="1"/>
          <w:numId w:val="4"/>
        </w:numPr>
        <w:spacing w:before="0" w:after="0"/>
        <w:rPr>
          <w:szCs w:val="22"/>
        </w:rPr>
      </w:pPr>
      <w:r w:rsidRPr="005A2C45">
        <w:rPr>
          <w:szCs w:val="22"/>
        </w:rPr>
        <w:t>Fehlermeldung nur im Reportfile ersichtlich</w:t>
      </w:r>
    </w:p>
    <w:p w14:paraId="182F491B" w14:textId="77777777" w:rsidR="00305BA2" w:rsidRPr="005A2C45" w:rsidRDefault="000062EE" w:rsidP="007E56DD">
      <w:pPr>
        <w:pStyle w:val="Listenabsatz"/>
        <w:numPr>
          <w:ilvl w:val="0"/>
          <w:numId w:val="4"/>
        </w:numPr>
        <w:spacing w:before="0" w:after="0"/>
        <w:rPr>
          <w:szCs w:val="22"/>
        </w:rPr>
      </w:pPr>
      <w:r w:rsidRPr="005A2C45">
        <w:rPr>
          <w:szCs w:val="22"/>
        </w:rPr>
        <w:t>Keine Sicherstellung des Grundzustandes</w:t>
      </w:r>
    </w:p>
    <w:p w14:paraId="6914499A" w14:textId="77777777" w:rsidR="00305BA2" w:rsidRPr="005A2C45" w:rsidRDefault="00305BA2" w:rsidP="00305BA2">
      <w:pPr>
        <w:pStyle w:val="berschrift4"/>
      </w:pPr>
      <w:r w:rsidRPr="005A2C45">
        <w:t>Problemstellung</w:t>
      </w:r>
    </w:p>
    <w:p w14:paraId="42266D6D" w14:textId="521E275C" w:rsidR="00305BA2" w:rsidRPr="005A2C45" w:rsidRDefault="00305BA2" w:rsidP="00305BA2">
      <w:r w:rsidRPr="005A2C45">
        <w:t xml:space="preserve">Das Problem ist, dass aktuell nach der Ausführung der Testkollektion, das entstandene Report File manuell und zeitaufwändig nach fehlerhaften Testdurchläufen durchsucht werden muss. Das Reportfile enthält </w:t>
      </w:r>
      <w:r w:rsidR="003957F3">
        <w:t>hinzukommend</w:t>
      </w:r>
      <w:r w:rsidRPr="005A2C45">
        <w:t xml:space="preserve"> alle Testschritte und erreicht dadurch eine sehr grosse Datenmenge. </w:t>
      </w:r>
      <w:r w:rsidR="003957F3">
        <w:t>Deshalb</w:t>
      </w:r>
      <w:r w:rsidRPr="005A2C45">
        <w:t xml:space="preserve"> wird nur der letzte Report </w:t>
      </w:r>
      <w:r w:rsidR="00B50C1F" w:rsidRPr="005A2C45">
        <w:t>bei</w:t>
      </w:r>
      <w:r w:rsidRPr="005A2C45">
        <w:t xml:space="preserve"> einer Ventil Firmware Freigabe in der SVN abgelegt. Dies erschwert die Auswertung der Tests enorm. </w:t>
      </w:r>
      <w:r w:rsidR="003957F3">
        <w:t xml:space="preserve">Auch das Ablegen der </w:t>
      </w:r>
      <w:r w:rsidRPr="005A2C45">
        <w:t>Zertifizierungsfiles</w:t>
      </w:r>
      <w:r w:rsidR="003957F3">
        <w:t xml:space="preserve"> </w:t>
      </w:r>
      <w:r w:rsidR="00FD3E87" w:rsidRPr="005A2C45">
        <w:t>erh</w:t>
      </w:r>
      <w:r w:rsidR="003957F3">
        <w:t>öht</w:t>
      </w:r>
      <w:r w:rsidR="00FD3E87" w:rsidRPr="005A2C45">
        <w:t xml:space="preserve"> die </w:t>
      </w:r>
      <w:r w:rsidRPr="005A2C45">
        <w:t xml:space="preserve">Datenmenge </w:t>
      </w:r>
      <w:r w:rsidR="00FD3E87" w:rsidRPr="005A2C45">
        <w:t xml:space="preserve">weiter </w:t>
      </w:r>
      <w:r w:rsidR="00B50C1F" w:rsidRPr="005A2C45">
        <w:t xml:space="preserve">und </w:t>
      </w:r>
      <w:r w:rsidR="003957F3">
        <w:t>kommt</w:t>
      </w:r>
      <w:r w:rsidR="00FD3E87" w:rsidRPr="005A2C45">
        <w:t xml:space="preserve"> deshalb </w:t>
      </w:r>
      <w:r w:rsidRPr="005A2C45">
        <w:t>nochmals erschwerend hinzu.</w:t>
      </w:r>
    </w:p>
    <w:p w14:paraId="5740D76C" w14:textId="6501EC80" w:rsidR="00305BA2" w:rsidRPr="005A2C45" w:rsidRDefault="00305BA2" w:rsidP="00305BA2">
      <w:r w:rsidRPr="005A2C45">
        <w:t xml:space="preserve">Beim Start des TTIC2 Programms liest die Oberfläche die Testinformationen über ein Textfile aus. Wie schon unter dem Punkt </w:t>
      </w:r>
      <w:r w:rsidR="00E371C3" w:rsidRPr="005A2C45">
        <w:fldChar w:fldCharType="begin"/>
      </w:r>
      <w:r w:rsidR="00E371C3" w:rsidRPr="005A2C45">
        <w:instrText xml:space="preserve"> REF _Ref491246556 \r \h </w:instrText>
      </w:r>
      <w:r w:rsidR="00E371C3" w:rsidRPr="005A2C45">
        <w:fldChar w:fldCharType="separate"/>
      </w:r>
      <w:r w:rsidR="00425D0A">
        <w:t>2.2.3</w:t>
      </w:r>
      <w:r w:rsidR="00E371C3" w:rsidRPr="005A2C45">
        <w:fldChar w:fldCharType="end"/>
      </w:r>
      <w:r w:rsidR="00E371C3" w:rsidRPr="005A2C45">
        <w:t xml:space="preserve"> </w:t>
      </w:r>
      <w:r w:rsidRPr="005A2C45">
        <w:t>Test erwähnt, können diese Informat</w:t>
      </w:r>
      <w:r w:rsidR="00FD3E87" w:rsidRPr="005A2C45">
        <w:t>ionen nicht immer aktuell sein.</w:t>
      </w:r>
    </w:p>
    <w:p w14:paraId="6D95287E" w14:textId="77777777" w:rsidR="00FB3872" w:rsidRPr="005A2C45" w:rsidRDefault="00FB3872" w:rsidP="00FB3872">
      <w:pPr>
        <w:pStyle w:val="berschrift3"/>
      </w:pPr>
      <w:bookmarkStart w:id="52" w:name="_Toc491858330"/>
      <w:bookmarkStart w:id="53" w:name="_Toc491948073"/>
      <w:proofErr w:type="spellStart"/>
      <w:r w:rsidRPr="005A2C45">
        <w:t>SoftwareVersionsDatabase</w:t>
      </w:r>
      <w:bookmarkEnd w:id="52"/>
      <w:bookmarkEnd w:id="53"/>
      <w:proofErr w:type="spellEnd"/>
    </w:p>
    <w:p w14:paraId="0E3F56F3" w14:textId="77777777" w:rsidR="00FD3E87" w:rsidRPr="005A2C45" w:rsidRDefault="00FD3E87" w:rsidP="00FD3E87">
      <w:pPr>
        <w:pStyle w:val="berschrift4"/>
      </w:pPr>
      <w:r w:rsidRPr="005A2C45">
        <w:t>Ist-Zustand</w:t>
      </w:r>
    </w:p>
    <w:p w14:paraId="2EF74E6B" w14:textId="3FD4D656" w:rsidR="00911767" w:rsidRPr="005A2C45" w:rsidRDefault="003957F3" w:rsidP="00911767">
      <w:r>
        <w:t xml:space="preserve">Die </w:t>
      </w:r>
      <w:proofErr w:type="spellStart"/>
      <w:r>
        <w:t>SoftwareVersionsDatabase</w:t>
      </w:r>
      <w:proofErr w:type="spellEnd"/>
      <w:r>
        <w:t xml:space="preserve"> ist</w:t>
      </w:r>
      <w:r w:rsidR="00911767" w:rsidRPr="005A2C45">
        <w:t xml:space="preserve"> eine SQL Datenbank, welche aktuell genutzt wird um die </w:t>
      </w:r>
      <w:r w:rsidR="00533FE1" w:rsidRPr="005A2C45">
        <w:t>Firmware</w:t>
      </w:r>
      <w:r w:rsidR="00911767" w:rsidRPr="005A2C45">
        <w:t xml:space="preserve"> Informationen der IC2 Controller Generation abzuspeichern. Der Grund liegt darin, dass die VAT SQL Server im Einsatz hat.</w:t>
      </w:r>
    </w:p>
    <w:p w14:paraId="608823CE" w14:textId="1722DF02" w:rsidR="00911767" w:rsidRPr="005A2C45" w:rsidRDefault="00911767" w:rsidP="00911767">
      <w:r w:rsidRPr="005A2C45">
        <w:t xml:space="preserve">Dabei werden verschiedene Typen von </w:t>
      </w:r>
      <w:r w:rsidR="00876572" w:rsidRPr="005A2C45">
        <w:t>Firmwaren hinterleg</w:t>
      </w:r>
      <w:r w:rsidR="00FD3E87" w:rsidRPr="005A2C45">
        <w:t xml:space="preserve">t, wie z.B. </w:t>
      </w:r>
      <w:r w:rsidR="00876572" w:rsidRPr="005A2C45">
        <w:t>Ventil</w:t>
      </w:r>
      <w:r w:rsidRPr="005A2C45">
        <w:t>, Motion Controller</w:t>
      </w:r>
      <w:r w:rsidR="00876572" w:rsidRPr="005A2C45">
        <w:t xml:space="preserve"> sowie auch Interface</w:t>
      </w:r>
      <w:r w:rsidRPr="005A2C45">
        <w:t>. Dabei wird auch definiert, we</w:t>
      </w:r>
      <w:r w:rsidR="00533855">
        <w:t>lche Ventil Firmware mit welchen</w:t>
      </w:r>
      <w:r w:rsidRPr="005A2C45">
        <w:t xml:space="preserve"> Motion- und Interface Firmwaren lauffähig ist. </w:t>
      </w:r>
    </w:p>
    <w:p w14:paraId="61D273DF" w14:textId="77777777" w:rsidR="00611549" w:rsidRPr="005A2C45" w:rsidRDefault="00611549" w:rsidP="00611549">
      <w:pPr>
        <w:pStyle w:val="berschrift4"/>
      </w:pPr>
      <w:r w:rsidRPr="005A2C45">
        <w:t>Stärken</w:t>
      </w:r>
    </w:p>
    <w:p w14:paraId="61B40A47" w14:textId="77777777" w:rsidR="00611549" w:rsidRPr="005A2C45" w:rsidRDefault="00876572" w:rsidP="007E56DD">
      <w:pPr>
        <w:pStyle w:val="Listenabsatz"/>
        <w:numPr>
          <w:ilvl w:val="0"/>
          <w:numId w:val="18"/>
        </w:numPr>
      </w:pPr>
      <w:r w:rsidRPr="005A2C45">
        <w:t>Firmware</w:t>
      </w:r>
      <w:r w:rsidR="00611549" w:rsidRPr="005A2C45">
        <w:t xml:space="preserve"> Informationen sind für</w:t>
      </w:r>
      <w:r w:rsidR="00FD3E87" w:rsidRPr="005A2C45">
        <w:t xml:space="preserve"> viele Benutzer ersichtlich</w:t>
      </w:r>
    </w:p>
    <w:p w14:paraId="52FB1E95" w14:textId="77777777" w:rsidR="00FD3E87" w:rsidRPr="005A2C45" w:rsidRDefault="00FD3E87" w:rsidP="007E56DD">
      <w:pPr>
        <w:pStyle w:val="Listenabsatz"/>
        <w:numPr>
          <w:ilvl w:val="0"/>
          <w:numId w:val="18"/>
        </w:numPr>
      </w:pPr>
      <w:r w:rsidRPr="005A2C45">
        <w:t>Firmware Informationen können editiert werden</w:t>
      </w:r>
    </w:p>
    <w:p w14:paraId="06D11D56" w14:textId="77777777" w:rsidR="00611549" w:rsidRPr="005A2C45" w:rsidRDefault="00611549" w:rsidP="00611549">
      <w:pPr>
        <w:pStyle w:val="berschrift4"/>
      </w:pPr>
      <w:r w:rsidRPr="005A2C45">
        <w:t>Schwächen</w:t>
      </w:r>
    </w:p>
    <w:p w14:paraId="1F5F329A" w14:textId="77777777" w:rsidR="00611549" w:rsidRPr="005A2C45" w:rsidRDefault="00611549" w:rsidP="007E56DD">
      <w:pPr>
        <w:pStyle w:val="Listenabsatz"/>
        <w:numPr>
          <w:ilvl w:val="0"/>
          <w:numId w:val="18"/>
        </w:numPr>
      </w:pPr>
      <w:r w:rsidRPr="005A2C45">
        <w:t>In der Modellierung wurden die Regeln der Normalform nur teilweise umgesetzt</w:t>
      </w:r>
    </w:p>
    <w:p w14:paraId="222506ED" w14:textId="77777777" w:rsidR="00E371C3" w:rsidRPr="005A2C45" w:rsidRDefault="00E371C3" w:rsidP="007E56DD">
      <w:pPr>
        <w:pStyle w:val="Listenabsatz"/>
        <w:numPr>
          <w:ilvl w:val="0"/>
          <w:numId w:val="18"/>
        </w:numPr>
      </w:pPr>
      <w:r w:rsidRPr="005A2C45">
        <w:t>Ungeeignete Namensgebung für Zwischentabellen</w:t>
      </w:r>
    </w:p>
    <w:p w14:paraId="018788CB" w14:textId="77777777" w:rsidR="00FD3E87" w:rsidRPr="005A2C45" w:rsidRDefault="00FD3E87" w:rsidP="00FD3E87">
      <w:pPr>
        <w:pStyle w:val="berschrift4"/>
      </w:pPr>
      <w:r w:rsidRPr="005A2C45">
        <w:lastRenderedPageBreak/>
        <w:t>Problemstellung</w:t>
      </w:r>
    </w:p>
    <w:p w14:paraId="47978D4A" w14:textId="5DD1ABEC" w:rsidR="00FD3E87" w:rsidRPr="005A2C45" w:rsidRDefault="00FD3E87" w:rsidP="00FD3E87">
      <w:r w:rsidRPr="005A2C45">
        <w:t xml:space="preserve">Die Modellierung beachtet nicht alle Regeln zur Normalform und es werden Funktionen der Modellierung durch die Firmware Database Applikation übernommen. </w:t>
      </w:r>
      <w:r w:rsidR="00533855">
        <w:t>Zudem ist die Namensgebung der Zwischentabellen verwirrend.</w:t>
      </w:r>
    </w:p>
    <w:p w14:paraId="1C143CE8" w14:textId="77777777" w:rsidR="00FB3872" w:rsidRPr="005A2C45" w:rsidRDefault="00FB3872" w:rsidP="00FB3872">
      <w:pPr>
        <w:pStyle w:val="berschrift3"/>
      </w:pPr>
      <w:bookmarkStart w:id="54" w:name="_Toc491858331"/>
      <w:bookmarkStart w:id="55" w:name="_Toc491948074"/>
      <w:r w:rsidRPr="005A2C45">
        <w:t>Firmware</w:t>
      </w:r>
      <w:r w:rsidR="00533FE1" w:rsidRPr="005A2C45">
        <w:t xml:space="preserve"> </w:t>
      </w:r>
      <w:r w:rsidRPr="005A2C45">
        <w:t>Database</w:t>
      </w:r>
      <w:bookmarkEnd w:id="54"/>
      <w:bookmarkEnd w:id="55"/>
    </w:p>
    <w:p w14:paraId="4F715A3C" w14:textId="77777777" w:rsidR="005D05CD" w:rsidRPr="005A2C45" w:rsidRDefault="005D05CD" w:rsidP="005D05CD">
      <w:pPr>
        <w:pStyle w:val="berschrift4"/>
      </w:pPr>
      <w:r w:rsidRPr="005A2C45">
        <w:t>Ist-Zustand</w:t>
      </w:r>
    </w:p>
    <w:p w14:paraId="4A9F945A" w14:textId="19BD3DD9" w:rsidR="000062EE" w:rsidRPr="005A2C45" w:rsidRDefault="00611549" w:rsidP="00611549">
      <w:pPr>
        <w:spacing w:before="0" w:after="0"/>
      </w:pPr>
      <w:r w:rsidRPr="005A2C45">
        <w:t>Die Firmware</w:t>
      </w:r>
      <w:r w:rsidR="00533FE1" w:rsidRPr="005A2C45">
        <w:t xml:space="preserve"> </w:t>
      </w:r>
      <w:r w:rsidRPr="005A2C45">
        <w:t xml:space="preserve">Database Applikation ist eine in C# realisierte Oberfläche, mit </w:t>
      </w:r>
      <w:r w:rsidR="003957F3">
        <w:t>der</w:t>
      </w:r>
      <w:r w:rsidRPr="005A2C45">
        <w:t xml:space="preserve"> die </w:t>
      </w:r>
      <w:r w:rsidR="00876572" w:rsidRPr="005A2C45">
        <w:t>Firmware</w:t>
      </w:r>
      <w:r w:rsidRPr="005A2C45">
        <w:t xml:space="preserve"> Informationen gelesen und bearbeitet </w:t>
      </w:r>
      <w:r w:rsidR="005D05CD" w:rsidRPr="005A2C45">
        <w:t>werden</w:t>
      </w:r>
      <w:r w:rsidRPr="005A2C45">
        <w:t xml:space="preserve">. Die Oberflächenansicht besteht im Grunde aus zwei </w:t>
      </w:r>
      <w:r w:rsidR="003957F3">
        <w:t>Bereichen</w:t>
      </w:r>
      <w:r w:rsidRPr="005A2C45">
        <w:t xml:space="preserve">. Im oberen Bereich kann ein einzelner Eintrag bearbeitet werden. Im unteren Bereich werden alle </w:t>
      </w:r>
      <w:r w:rsidR="00876572" w:rsidRPr="005A2C45">
        <w:t>Firmware</w:t>
      </w:r>
      <w:r w:rsidRPr="005A2C45">
        <w:t xml:space="preserve"> Einträge aufgelistet.</w:t>
      </w:r>
    </w:p>
    <w:p w14:paraId="670B1164" w14:textId="77777777" w:rsidR="00611549" w:rsidRPr="005A2C45" w:rsidRDefault="00611549" w:rsidP="00611549">
      <w:pPr>
        <w:pStyle w:val="berschrift4"/>
      </w:pPr>
      <w:r w:rsidRPr="005A2C45">
        <w:t>Stärken</w:t>
      </w:r>
    </w:p>
    <w:p w14:paraId="2EA71B38" w14:textId="1F17E983" w:rsidR="00611549" w:rsidRPr="005A2C45" w:rsidRDefault="00611549" w:rsidP="007E56DD">
      <w:pPr>
        <w:pStyle w:val="Listenabsatz"/>
        <w:numPr>
          <w:ilvl w:val="0"/>
          <w:numId w:val="18"/>
        </w:numPr>
      </w:pPr>
      <w:r w:rsidRPr="005A2C45">
        <w:t xml:space="preserve">Viele Such- und Filtermöglichkeiten der einzelnen </w:t>
      </w:r>
      <w:r w:rsidR="00876572" w:rsidRPr="005A2C45">
        <w:t>Firmware</w:t>
      </w:r>
      <w:r w:rsidR="003957F3">
        <w:t xml:space="preserve"> Einträge</w:t>
      </w:r>
    </w:p>
    <w:p w14:paraId="5BCC10C7" w14:textId="77777777" w:rsidR="001C2E9D" w:rsidRPr="005A2C45" w:rsidRDefault="005D05CD" w:rsidP="007E56DD">
      <w:pPr>
        <w:pStyle w:val="Listenabsatz"/>
        <w:numPr>
          <w:ilvl w:val="0"/>
          <w:numId w:val="18"/>
        </w:numPr>
      </w:pPr>
      <w:r w:rsidRPr="005A2C45">
        <w:t>Viele</w:t>
      </w:r>
      <w:r w:rsidR="001C2E9D" w:rsidRPr="005A2C45">
        <w:t xml:space="preserve"> </w:t>
      </w:r>
      <w:r w:rsidR="00876572" w:rsidRPr="005A2C45">
        <w:t>Firmware</w:t>
      </w:r>
      <w:r w:rsidR="001C2E9D" w:rsidRPr="005A2C45">
        <w:t xml:space="preserve"> Einträge besitzen vordefinierte Auswahlfelder</w:t>
      </w:r>
    </w:p>
    <w:p w14:paraId="3EAC8F8A" w14:textId="77777777" w:rsidR="00611549" w:rsidRPr="005A2C45" w:rsidRDefault="00611549" w:rsidP="00611549">
      <w:pPr>
        <w:pStyle w:val="berschrift4"/>
      </w:pPr>
      <w:r w:rsidRPr="005A2C45">
        <w:t>Schwächen</w:t>
      </w:r>
    </w:p>
    <w:p w14:paraId="7D0B7486" w14:textId="5F5D1314" w:rsidR="003B7F09" w:rsidRPr="005A2C45" w:rsidRDefault="003B7F09" w:rsidP="007E56DD">
      <w:pPr>
        <w:pStyle w:val="Listenabsatz"/>
        <w:numPr>
          <w:ilvl w:val="0"/>
          <w:numId w:val="19"/>
        </w:numPr>
      </w:pPr>
      <w:r w:rsidRPr="005A2C45">
        <w:t>Noch keine Benutzerverwaltung (</w:t>
      </w:r>
      <w:r w:rsidR="005D05CD" w:rsidRPr="005A2C45">
        <w:t>Diese</w:t>
      </w:r>
      <w:r w:rsidRPr="005A2C45">
        <w:t xml:space="preserve"> </w:t>
      </w:r>
      <w:r w:rsidR="00895181">
        <w:t xml:space="preserve">wird </w:t>
      </w:r>
      <w:r w:rsidRPr="005A2C45">
        <w:t>gebraucht</w:t>
      </w:r>
      <w:r w:rsidR="005D05CD" w:rsidRPr="005A2C45">
        <w:t>,</w:t>
      </w:r>
      <w:r w:rsidRPr="005A2C45">
        <w:t xml:space="preserve"> um </w:t>
      </w:r>
      <w:r w:rsidR="009277A2">
        <w:t>zum Beispiel die gefunden Fehler in der Firmware beschreiben zu können, welche der Verkäufer nicht sehen sollte</w:t>
      </w:r>
      <w:r w:rsidRPr="005A2C45">
        <w:t>)</w:t>
      </w:r>
    </w:p>
    <w:p w14:paraId="3B823F40" w14:textId="77777777" w:rsidR="001B2280" w:rsidRPr="005A2C45" w:rsidRDefault="001B2280" w:rsidP="007E56DD">
      <w:pPr>
        <w:pStyle w:val="Listenabsatz"/>
        <w:numPr>
          <w:ilvl w:val="0"/>
          <w:numId w:val="19"/>
        </w:numPr>
      </w:pPr>
      <w:r w:rsidRPr="005A2C45">
        <w:t>Keine Refresh Möglichkeit (Applikation muss neu gestartet werden)</w:t>
      </w:r>
    </w:p>
    <w:p w14:paraId="0EC15CC9" w14:textId="77777777" w:rsidR="005D05CD" w:rsidRPr="005A2C45" w:rsidRDefault="005D05CD" w:rsidP="005D05CD">
      <w:pPr>
        <w:pStyle w:val="berschrift4"/>
      </w:pPr>
      <w:r w:rsidRPr="005A2C45">
        <w:t>Problemstellung</w:t>
      </w:r>
    </w:p>
    <w:p w14:paraId="2B113907" w14:textId="3C514B77" w:rsidR="005D05CD" w:rsidRPr="005A2C45" w:rsidRDefault="005D05CD" w:rsidP="005D05CD">
      <w:r w:rsidRPr="005A2C45">
        <w:t>Die Applikation übernimmt aktuell Funktionen der Datenbankmodellierung. Weiter werden auch die Datenbanktypen in der Applikation verwendet.</w:t>
      </w:r>
      <w:r w:rsidR="001B2280" w:rsidRPr="005A2C45">
        <w:t xml:space="preserve"> Werden Firmware Einträge geändert, so sind diese nur in dieser Applikation ersichtlich. Jedoch wird diese Applikation von mehreren Usern genutzt, welche </w:t>
      </w:r>
      <w:r w:rsidR="0075588A" w:rsidRPr="005A2C45">
        <w:t>die Applikation meistens geöffnet lassen</w:t>
      </w:r>
      <w:r w:rsidR="00B14DE9">
        <w:t xml:space="preserve"> und somit keinen Zugriff auf die aktuellsten Daten haben</w:t>
      </w:r>
      <w:r w:rsidR="0075588A" w:rsidRPr="005A2C45">
        <w:t>.</w:t>
      </w:r>
    </w:p>
    <w:p w14:paraId="4EC58940"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0B2F2F93" w14:textId="77777777" w:rsidR="007C723E" w:rsidRPr="005A2C45" w:rsidRDefault="000062EE" w:rsidP="00335DD0">
      <w:pPr>
        <w:pStyle w:val="berschrift1"/>
      </w:pPr>
      <w:bookmarkStart w:id="56" w:name="_Toc491858332"/>
      <w:bookmarkStart w:id="57" w:name="_Toc491948075"/>
      <w:r w:rsidRPr="005A2C45">
        <w:lastRenderedPageBreak/>
        <w:t>Zielsetzung</w:t>
      </w:r>
      <w:bookmarkEnd w:id="56"/>
      <w:bookmarkEnd w:id="57"/>
    </w:p>
    <w:p w14:paraId="2C40CD48" w14:textId="3D98509F" w:rsidR="00335DD0" w:rsidRPr="005A2C45" w:rsidRDefault="001D3212" w:rsidP="00335DD0">
      <w:pPr>
        <w:pStyle w:val="Standardeinzug"/>
        <w:ind w:left="0"/>
      </w:pPr>
      <w:r>
        <w:t>Zuerst</w:t>
      </w:r>
      <w:r w:rsidR="00335DD0" w:rsidRPr="005A2C45">
        <w:t xml:space="preserve"> werden die Ursprungsziele der Masterarbeit aufgezeigt. Im zweiten Teil werden die Ziele nach der ersten Analyse revidiert</w:t>
      </w:r>
      <w:r w:rsidR="005D05CD" w:rsidRPr="005A2C45">
        <w:t xml:space="preserve">, da bei der Modellierung der </w:t>
      </w:r>
      <w:proofErr w:type="spellStart"/>
      <w:r w:rsidR="005D05CD" w:rsidRPr="005A2C45">
        <w:t>SoftwareVersionsDatabase</w:t>
      </w:r>
      <w:proofErr w:type="spellEnd"/>
      <w:r w:rsidR="005D05CD" w:rsidRPr="005A2C45">
        <w:t xml:space="preserve"> auffiel, dass zusätzlich die Testinformationen </w:t>
      </w:r>
      <w:r w:rsidR="00857FB5" w:rsidRPr="005A2C45">
        <w:t>abgespeichert werden sollen</w:t>
      </w:r>
      <w:r w:rsidR="005D05CD" w:rsidRPr="005A2C45">
        <w:t>.</w:t>
      </w:r>
      <w:r w:rsidR="00335DD0" w:rsidRPr="005A2C45">
        <w:t xml:space="preserve"> </w:t>
      </w:r>
      <w:r w:rsidR="00857FB5" w:rsidRPr="005A2C45">
        <w:t xml:space="preserve">Der Grund </w:t>
      </w:r>
      <w:r>
        <w:t>wurde</w:t>
      </w:r>
      <w:r w:rsidR="00857FB5" w:rsidRPr="005A2C45">
        <w:t xml:space="preserve"> im Kapitel </w:t>
      </w:r>
      <w:r w:rsidR="00533855">
        <w:fldChar w:fldCharType="begin"/>
      </w:r>
      <w:r w:rsidR="00533855">
        <w:instrText xml:space="preserve"> REF _Ref485579852 \r \h </w:instrText>
      </w:r>
      <w:r w:rsidR="00533855">
        <w:fldChar w:fldCharType="separate"/>
      </w:r>
      <w:r w:rsidR="00533855">
        <w:t>2.2.3.4</w:t>
      </w:r>
      <w:r w:rsidR="00533855">
        <w:fldChar w:fldCharType="end"/>
      </w:r>
      <w:r w:rsidR="00857FB5" w:rsidRPr="005A2C45">
        <w:t xml:space="preserve"> näher beschrieben. </w:t>
      </w:r>
    </w:p>
    <w:p w14:paraId="4D100372" w14:textId="77777777" w:rsidR="00F21C07" w:rsidRPr="005A2C45" w:rsidRDefault="00335DD0" w:rsidP="00F21C07">
      <w:pPr>
        <w:pStyle w:val="berschrift2"/>
      </w:pPr>
      <w:bookmarkStart w:id="58" w:name="_Toc491858333"/>
      <w:bookmarkStart w:id="59" w:name="_Toc491948076"/>
      <w:r w:rsidRPr="005A2C45">
        <w:t>Ziele zum Startzeitpunkt</w:t>
      </w:r>
      <w:r w:rsidR="00F21C07" w:rsidRPr="005A2C45">
        <w:rPr>
          <w:noProof/>
          <w:lang w:val="de-DE"/>
        </w:rPr>
        <w:drawing>
          <wp:anchor distT="0" distB="0" distL="114300" distR="114300" simplePos="0" relativeHeight="251660800" behindDoc="0" locked="0" layoutInCell="1" allowOverlap="1" wp14:anchorId="29839BC5" wp14:editId="55FA829B">
            <wp:simplePos x="0" y="0"/>
            <wp:positionH relativeFrom="column">
              <wp:posOffset>0</wp:posOffset>
            </wp:positionH>
            <wp:positionV relativeFrom="paragraph">
              <wp:posOffset>247015</wp:posOffset>
            </wp:positionV>
            <wp:extent cx="5759450" cy="1553210"/>
            <wp:effectExtent l="0" t="0" r="0" b="8890"/>
            <wp:wrapTight wrapText="bothSides">
              <wp:wrapPolygon edited="0">
                <wp:start x="0" y="0"/>
                <wp:lineTo x="0" y="21459"/>
                <wp:lineTo x="21505" y="21459"/>
                <wp:lineTo x="21505" y="0"/>
                <wp:lineTo x="0" y="0"/>
              </wp:wrapPolygon>
            </wp:wrapTight>
            <wp:docPr id="1024" name="Grafik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Uebersicht Masterarbeit.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1553210"/>
                    </a:xfrm>
                    <a:prstGeom prst="rect">
                      <a:avLst/>
                    </a:prstGeom>
                  </pic:spPr>
                </pic:pic>
              </a:graphicData>
            </a:graphic>
          </wp:anchor>
        </w:drawing>
      </w:r>
      <w:bookmarkEnd w:id="58"/>
      <w:bookmarkEnd w:id="59"/>
    </w:p>
    <w:p w14:paraId="7A610068" w14:textId="052F6057" w:rsidR="000062EE" w:rsidRPr="005A2C45" w:rsidRDefault="000062EE" w:rsidP="000062EE">
      <w:pPr>
        <w:pStyle w:val="Beschriftung"/>
      </w:pPr>
      <w:bookmarkStart w:id="60" w:name="_Toc491947954"/>
      <w:r w:rsidRPr="005A2C45">
        <w:t xml:space="preserve">Abbildung </w:t>
      </w:r>
      <w:fldSimple w:instr=" SEQ Abbildung \* ARABIC ">
        <w:r w:rsidR="00425D0A">
          <w:rPr>
            <w:noProof/>
          </w:rPr>
          <w:t>5</w:t>
        </w:r>
      </w:fldSimple>
      <w:r w:rsidRPr="005A2C45">
        <w:t xml:space="preserve">: </w:t>
      </w:r>
      <w:r w:rsidR="0089015B" w:rsidRPr="005A2C45">
        <w:t xml:space="preserve">Ursprüngliches </w:t>
      </w:r>
      <w:r w:rsidRPr="005A2C45">
        <w:t>Konzept Masterarbeit</w:t>
      </w:r>
      <w:bookmarkEnd w:id="60"/>
    </w:p>
    <w:p w14:paraId="7659875F" w14:textId="0F4D8C03" w:rsidR="009F7E99" w:rsidRPr="005A2C45" w:rsidRDefault="001D3212" w:rsidP="000062EE">
      <w:pPr>
        <w:pStyle w:val="Standardeinzug"/>
        <w:ind w:left="0"/>
      </w:pPr>
      <w:r>
        <w:t xml:space="preserve">Die </w:t>
      </w:r>
      <w:r w:rsidR="0089015B" w:rsidRPr="005A2C45">
        <w:t xml:space="preserve">Zielsetzung nach Stand der Disposition </w:t>
      </w:r>
      <w:r w:rsidR="009F7E99" w:rsidRPr="005A2C45">
        <w:t>besteht</w:t>
      </w:r>
      <w:r w:rsidR="0089015B" w:rsidRPr="005A2C45">
        <w:t xml:space="preserve"> </w:t>
      </w:r>
      <w:r w:rsidR="009F7E99" w:rsidRPr="005A2C45">
        <w:t>darin</w:t>
      </w:r>
      <w:r w:rsidR="0089015B" w:rsidRPr="005A2C45">
        <w:t xml:space="preserve"> die </w:t>
      </w:r>
      <w:r>
        <w:t>derzeitige</w:t>
      </w:r>
      <w:r w:rsidR="0089015B" w:rsidRPr="005A2C45">
        <w:t xml:space="preserve"> </w:t>
      </w:r>
      <w:proofErr w:type="spellStart"/>
      <w:r w:rsidR="0089015B" w:rsidRPr="005A2C45">
        <w:t>SoftwareVersionsDatabase</w:t>
      </w:r>
      <w:proofErr w:type="spellEnd"/>
      <w:r w:rsidR="0089015B" w:rsidRPr="005A2C45">
        <w:t xml:space="preserve"> Datenbank so zu erweitern, dass die Testresultate </w:t>
      </w:r>
      <w:r w:rsidR="009F7E99" w:rsidRPr="005A2C45">
        <w:t>vom</w:t>
      </w:r>
      <w:r w:rsidR="0089015B" w:rsidRPr="005A2C45">
        <w:t xml:space="preserve"> TTIC2 </w:t>
      </w:r>
      <w:r w:rsidR="009F7E99" w:rsidRPr="005A2C45">
        <w:t xml:space="preserve">abgespeichert werden. </w:t>
      </w:r>
      <w:r w:rsidR="005D05CD" w:rsidRPr="005A2C45">
        <w:t>So</w:t>
      </w:r>
      <w:r w:rsidR="009F7E99" w:rsidRPr="005A2C45">
        <w:t xml:space="preserve"> soll auch</w:t>
      </w:r>
      <w:r w:rsidR="0089015B" w:rsidRPr="005A2C45">
        <w:t xml:space="preserve"> der Grundzustand</w:t>
      </w:r>
      <w:r w:rsidR="009F7E99" w:rsidRPr="005A2C45">
        <w:t>, welcher</w:t>
      </w:r>
      <w:r w:rsidR="0089015B" w:rsidRPr="005A2C45">
        <w:t xml:space="preserve"> vor der Ausführung der Testkollektion </w:t>
      </w:r>
      <w:r w:rsidR="009F7E99" w:rsidRPr="005A2C45">
        <w:t xml:space="preserve">definiert wird, hinterlegt werden. </w:t>
      </w:r>
    </w:p>
    <w:p w14:paraId="63AB2F6F" w14:textId="77777777" w:rsidR="0089015B" w:rsidRPr="005A2C45" w:rsidRDefault="005D05CD" w:rsidP="000062EE">
      <w:pPr>
        <w:pStyle w:val="Standardeinzug"/>
        <w:ind w:left="0"/>
      </w:pPr>
      <w:r w:rsidRPr="005A2C45">
        <w:t>D</w:t>
      </w:r>
      <w:r w:rsidR="0089015B" w:rsidRPr="005A2C45">
        <w:t>ie TTIC2 Oberfläche so</w:t>
      </w:r>
      <w:r w:rsidRPr="005A2C45">
        <w:t>ll so</w:t>
      </w:r>
      <w:r w:rsidR="0089015B" w:rsidRPr="005A2C45">
        <w:t xml:space="preserve"> angepasst werden, dass der Benutzer vor dem Start einer Testkollektion e</w:t>
      </w:r>
      <w:r w:rsidR="009F7E99" w:rsidRPr="005A2C45">
        <w:t>in Grundzustand definieren muss.</w:t>
      </w:r>
      <w:r w:rsidR="0089015B" w:rsidRPr="005A2C45">
        <w:t xml:space="preserve"> Dieser kann nur aus bereits hinterlegten Informationen in der </w:t>
      </w:r>
      <w:proofErr w:type="spellStart"/>
      <w:r w:rsidR="0089015B" w:rsidRPr="005A2C45">
        <w:t>SoftwareVersionsDatabase</w:t>
      </w:r>
      <w:proofErr w:type="spellEnd"/>
      <w:r w:rsidR="0089015B" w:rsidRPr="005A2C45">
        <w:t xml:space="preserve"> erstellt werden. Diese Einträge werden in der Firmware Database Oberfläche erstellt.</w:t>
      </w:r>
    </w:p>
    <w:p w14:paraId="3947B321" w14:textId="1DA67101" w:rsidR="00F024AB" w:rsidRPr="005A2C45" w:rsidRDefault="007C723E" w:rsidP="00F024AB">
      <w:pPr>
        <w:pStyle w:val="Standardeinzug"/>
        <w:ind w:left="0"/>
      </w:pPr>
      <w:r w:rsidRPr="005A2C45">
        <w:t xml:space="preserve">Das Hauptaugenmerk der Arbeit liegt in der Erstellung des </w:t>
      </w:r>
      <w:r w:rsidR="00874A78" w:rsidRPr="005A2C45">
        <w:t>ETIC2</w:t>
      </w:r>
      <w:r w:rsidRPr="005A2C45">
        <w:t xml:space="preserve">. </w:t>
      </w:r>
      <w:r w:rsidR="00F024AB" w:rsidRPr="005A2C45">
        <w:t>Die Applikation gibt die generierten Testresultate vom TTIC2</w:t>
      </w:r>
      <w:r w:rsidR="005D05CD" w:rsidRPr="005A2C45">
        <w:t xml:space="preserve"> wieder</w:t>
      </w:r>
      <w:r w:rsidR="00F024AB" w:rsidRPr="005A2C45">
        <w:t xml:space="preserve">. Die Oberfläche ist in drei Ebenen gegliedert. Die </w:t>
      </w:r>
      <w:r w:rsidR="001D3212">
        <w:t>oberste</w:t>
      </w:r>
      <w:r w:rsidR="00F024AB" w:rsidRPr="005A2C45">
        <w:t xml:space="preserve"> Ebene unterteilt die Einträge nach den unterschiedlichen Grundzuständen. </w:t>
      </w:r>
      <w:r w:rsidR="00F16678" w:rsidRPr="005A2C45">
        <w:t>Unter dieser Ebene folgt die Testkollektion. Hier wird die Anzahl fehlerhaften Tests angezeigt. In der untersten Ebene werden alle Tests mit ihren allfälligen Fehlermeldungen zu der jeweiligen Testkollektion aufgelistet. Über alle Ebenen ist eine Suche nach bestimmten Suchwörtern möglich.</w:t>
      </w:r>
    </w:p>
    <w:p w14:paraId="0EAFD1DB" w14:textId="63B8AAF5" w:rsidR="00F16678" w:rsidRPr="005A2C45" w:rsidRDefault="00857FB5" w:rsidP="00F024AB">
      <w:pPr>
        <w:pStyle w:val="Standardeinzug"/>
        <w:ind w:left="0"/>
      </w:pPr>
      <w:r w:rsidRPr="005A2C45">
        <w:t>Durch die</w:t>
      </w:r>
      <w:r w:rsidR="00F16678" w:rsidRPr="005A2C45">
        <w:t xml:space="preserve"> Angabe </w:t>
      </w:r>
      <w:r w:rsidR="00E57203" w:rsidRPr="005A2C45">
        <w:t>eines</w:t>
      </w:r>
      <w:r w:rsidR="00E26FD9" w:rsidRPr="005A2C45">
        <w:t xml:space="preserve"> Grundzustandes</w:t>
      </w:r>
      <w:r w:rsidR="00F16678" w:rsidRPr="005A2C45">
        <w:t xml:space="preserve">, </w:t>
      </w:r>
      <w:r w:rsidR="00E57203" w:rsidRPr="005A2C45">
        <w:t>welche aus einzelnen Elementen besteht</w:t>
      </w:r>
      <w:r w:rsidRPr="005A2C45">
        <w:t>, die</w:t>
      </w:r>
      <w:r w:rsidR="00F16678" w:rsidRPr="005A2C45">
        <w:t xml:space="preserve"> in der </w:t>
      </w:r>
      <w:proofErr w:type="spellStart"/>
      <w:r w:rsidR="00F16678" w:rsidRPr="005A2C45">
        <w:t>SoftwareVersionsDatabase</w:t>
      </w:r>
      <w:proofErr w:type="spellEnd"/>
      <w:r w:rsidR="00F16678" w:rsidRPr="005A2C45">
        <w:t xml:space="preserve"> hinterlegt </w:t>
      </w:r>
      <w:r w:rsidR="00E57203" w:rsidRPr="005A2C45">
        <w:t>sind</w:t>
      </w:r>
      <w:r w:rsidR="00F16678" w:rsidRPr="005A2C45">
        <w:t xml:space="preserve">, werden alle Testresultate in einem Report aufgelistet. </w:t>
      </w:r>
      <w:r w:rsidR="00E57203" w:rsidRPr="005A2C45">
        <w:t>Speziell dabei ist, dass nicht alle Elemente des Grundzustandes definiert werden müssen.</w:t>
      </w:r>
      <w:r w:rsidRPr="005A2C45">
        <w:t xml:space="preserve"> Somit </w:t>
      </w:r>
      <w:r w:rsidR="001D3212">
        <w:t>kann zum Beispiel</w:t>
      </w:r>
      <w:r w:rsidRPr="005A2C45">
        <w:t xml:space="preserve"> geschaut werden, ob eine Firmware Version mit mehreren Motoren Firmwaren geprüft wurde und somit</w:t>
      </w:r>
      <w:r w:rsidR="00533855">
        <w:t xml:space="preserve"> zu</w:t>
      </w:r>
      <w:r w:rsidRPr="005A2C45">
        <w:t xml:space="preserve"> mehrere</w:t>
      </w:r>
      <w:r w:rsidR="00533855">
        <w:t>n</w:t>
      </w:r>
      <w:r w:rsidRPr="005A2C45">
        <w:t xml:space="preserve"> Versionen kompatibel </w:t>
      </w:r>
      <w:r w:rsidR="00533855">
        <w:t>ist</w:t>
      </w:r>
      <w:r w:rsidRPr="005A2C45">
        <w:t>.</w:t>
      </w:r>
    </w:p>
    <w:p w14:paraId="0A12825F" w14:textId="06BE8E3C" w:rsidR="00E57203" w:rsidRPr="005A2C45" w:rsidRDefault="009F38BF" w:rsidP="00F024AB">
      <w:pPr>
        <w:pStyle w:val="Standardeinzug"/>
        <w:ind w:left="0"/>
      </w:pPr>
      <w:r w:rsidRPr="005A2C45">
        <w:t>In d</w:t>
      </w:r>
      <w:r w:rsidR="00857FB5" w:rsidRPr="005A2C45">
        <w:t>er ersten Phase der Arbeit dem E</w:t>
      </w:r>
      <w:r w:rsidRPr="005A2C45">
        <w:t xml:space="preserve">rweitern der </w:t>
      </w:r>
      <w:proofErr w:type="spellStart"/>
      <w:r w:rsidRPr="005A2C45">
        <w:t>SoftwareVersionsDatabase</w:t>
      </w:r>
      <w:proofErr w:type="spellEnd"/>
      <w:r w:rsidRPr="005A2C45">
        <w:t xml:space="preserve"> fiel auf, dass es Sinn macht nicht nur di</w:t>
      </w:r>
      <w:r w:rsidR="001D3212">
        <w:t>e Testergebnisse abzuspeichern</w:t>
      </w:r>
      <w:r w:rsidRPr="005A2C45">
        <w:t xml:space="preserve"> sondern auch die Testinformationen. </w:t>
      </w:r>
      <w:r w:rsidR="00C34334" w:rsidRPr="005A2C45">
        <w:t>Der Grundgedanke dahinter ist</w:t>
      </w:r>
      <w:r w:rsidRPr="005A2C45">
        <w:t>, dass die Testinformationen</w:t>
      </w:r>
      <w:r w:rsidR="001D3212">
        <w:t xml:space="preserve"> somit</w:t>
      </w:r>
      <w:r w:rsidRPr="005A2C45">
        <w:t xml:space="preserve"> immer aktuell sind</w:t>
      </w:r>
      <w:r w:rsidR="00C34334" w:rsidRPr="005A2C45">
        <w:t xml:space="preserve">. </w:t>
      </w:r>
      <w:r w:rsidR="001D3212">
        <w:t>Ausserdem</w:t>
      </w:r>
      <w:r w:rsidRPr="005A2C45">
        <w:t xml:space="preserve"> wurde eine Erweiterung der Datenbank mit den Firmware Bugs Informationen als sinnvoll erachtet.</w:t>
      </w:r>
      <w:r w:rsidR="00C34334" w:rsidRPr="005A2C45">
        <w:t xml:space="preserve"> Da die Firmware Bugs aus den Testresultaten ersichtlich werden.</w:t>
      </w:r>
    </w:p>
    <w:p w14:paraId="032038C1" w14:textId="3C083A2E" w:rsidR="00C9003D" w:rsidRPr="005A2C45" w:rsidRDefault="009F38BF" w:rsidP="00F024AB">
      <w:pPr>
        <w:pStyle w:val="Standardeinzug"/>
        <w:ind w:left="0"/>
      </w:pPr>
      <w:r w:rsidRPr="005A2C45">
        <w:t xml:space="preserve">Das Resultat nach der ersten Analyse machte klar, dass das primäre Ziel eine lauffähige Testumgebung als Resultat </w:t>
      </w:r>
      <w:r w:rsidR="007F2B4A" w:rsidRPr="005A2C45">
        <w:t xml:space="preserve">der Arbeit </w:t>
      </w:r>
      <w:r w:rsidR="001D3212">
        <w:t>sein muss u</w:t>
      </w:r>
      <w:r w:rsidRPr="005A2C45">
        <w:t xml:space="preserve">nd nicht eine </w:t>
      </w:r>
      <w:r w:rsidR="001D3212">
        <w:t>abgegrenzte Arbeit</w:t>
      </w:r>
      <w:r w:rsidR="007F2B4A" w:rsidRPr="005A2C45">
        <w:t xml:space="preserve"> in welchem die Testr</w:t>
      </w:r>
      <w:r w:rsidRPr="005A2C45">
        <w:t xml:space="preserve">esultate </w:t>
      </w:r>
      <w:r w:rsidR="007F2B4A" w:rsidRPr="005A2C45">
        <w:t>angezeigt werden.</w:t>
      </w:r>
    </w:p>
    <w:p w14:paraId="062DE71C" w14:textId="77777777" w:rsidR="009F38BF" w:rsidRPr="005A2C45" w:rsidRDefault="00C9003D" w:rsidP="00C9003D">
      <w:pPr>
        <w:spacing w:before="0" w:after="200" w:line="276" w:lineRule="auto"/>
        <w:jc w:val="left"/>
        <w:rPr>
          <w:rFonts w:eastAsia="Times New Roman" w:cs="Times New Roman"/>
          <w:szCs w:val="20"/>
          <w:lang w:eastAsia="de-DE" w:bidi="ar-SA"/>
        </w:rPr>
      </w:pPr>
      <w:r w:rsidRPr="005A2C45">
        <w:br w:type="page"/>
      </w:r>
    </w:p>
    <w:p w14:paraId="2A07C9FC" w14:textId="77777777" w:rsidR="00335DD0" w:rsidRPr="005A2C45" w:rsidRDefault="00335DD0" w:rsidP="00335DD0">
      <w:pPr>
        <w:pStyle w:val="berschrift2"/>
      </w:pPr>
      <w:bookmarkStart w:id="61" w:name="_Ref491337260"/>
      <w:bookmarkStart w:id="62" w:name="_Toc491858334"/>
      <w:bookmarkStart w:id="63" w:name="_Toc491948077"/>
      <w:r w:rsidRPr="005A2C45">
        <w:lastRenderedPageBreak/>
        <w:t>Ziele nach der ersten Analyse</w:t>
      </w:r>
      <w:bookmarkEnd w:id="61"/>
      <w:bookmarkEnd w:id="62"/>
      <w:bookmarkEnd w:id="63"/>
    </w:p>
    <w:p w14:paraId="07DC847C" w14:textId="77777777" w:rsidR="001B7CCF" w:rsidRPr="005A2C45" w:rsidRDefault="00862D30" w:rsidP="00862D30">
      <w:pPr>
        <w:rPr>
          <w:lang w:eastAsia="de-DE" w:bidi="ar-SA"/>
        </w:rPr>
      </w:pPr>
      <w:r w:rsidRPr="005A2C45">
        <w:rPr>
          <w:lang w:eastAsia="de-DE" w:bidi="ar-SA"/>
        </w:rPr>
        <w:t xml:space="preserve">Aus der Abbildung 6 geht hervor, welche Elemente in der Testumgebung </w:t>
      </w:r>
      <w:r w:rsidR="00B10E7A" w:rsidRPr="005A2C45">
        <w:rPr>
          <w:lang w:eastAsia="de-DE" w:bidi="ar-SA"/>
        </w:rPr>
        <w:t>gleichbleiben</w:t>
      </w:r>
      <w:r w:rsidR="00C34334" w:rsidRPr="005A2C45">
        <w:rPr>
          <w:lang w:eastAsia="de-DE" w:bidi="ar-SA"/>
        </w:rPr>
        <w:t xml:space="preserve"> und welche</w:t>
      </w:r>
      <w:r w:rsidRPr="005A2C45">
        <w:rPr>
          <w:lang w:eastAsia="de-DE" w:bidi="ar-SA"/>
        </w:rPr>
        <w:t xml:space="preserve"> angepasst </w:t>
      </w:r>
      <w:r w:rsidR="00C34334" w:rsidRPr="005A2C45">
        <w:rPr>
          <w:lang w:eastAsia="de-DE" w:bidi="ar-SA"/>
        </w:rPr>
        <w:t>oder</w:t>
      </w:r>
      <w:r w:rsidRPr="005A2C45">
        <w:rPr>
          <w:lang w:eastAsia="de-DE" w:bidi="ar-SA"/>
        </w:rPr>
        <w:t xml:space="preserve"> neu erstellt</w:t>
      </w:r>
      <w:r w:rsidR="00C34334" w:rsidRPr="005A2C45">
        <w:rPr>
          <w:lang w:eastAsia="de-DE" w:bidi="ar-SA"/>
        </w:rPr>
        <w:t xml:space="preserve"> werden</w:t>
      </w:r>
      <w:r w:rsidRPr="005A2C45">
        <w:rPr>
          <w:lang w:eastAsia="de-DE" w:bidi="ar-SA"/>
        </w:rPr>
        <w:t>. Der nächste Abschnitt erklärt die Ziele der einzelnen Anpassungen.</w:t>
      </w:r>
      <w:r w:rsidR="001B7CCF" w:rsidRPr="005A2C45">
        <w:rPr>
          <w:noProof/>
          <w:lang w:val="de-DE" w:eastAsia="de-DE" w:bidi="ar-SA"/>
        </w:rPr>
        <w:drawing>
          <wp:inline distT="0" distB="0" distL="0" distR="0" wp14:anchorId="291CABF0" wp14:editId="0671533F">
            <wp:extent cx="5759450" cy="4824095"/>
            <wp:effectExtent l="0" t="0" r="0" b="0"/>
            <wp:docPr id="1025" name="Grafik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Uebersicht Testumgebung Aenderungen.png"/>
                    <pic:cNvPicPr/>
                  </pic:nvPicPr>
                  <pic:blipFill>
                    <a:blip r:embed="rId24">
                      <a:extLst>
                        <a:ext uri="{28A0092B-C50C-407E-A947-70E740481C1C}">
                          <a14:useLocalDpi xmlns:a14="http://schemas.microsoft.com/office/drawing/2010/main" val="0"/>
                        </a:ext>
                      </a:extLst>
                    </a:blip>
                    <a:stretch>
                      <a:fillRect/>
                    </a:stretch>
                  </pic:blipFill>
                  <pic:spPr>
                    <a:xfrm>
                      <a:off x="0" y="0"/>
                      <a:ext cx="5759450" cy="4824095"/>
                    </a:xfrm>
                    <a:prstGeom prst="rect">
                      <a:avLst/>
                    </a:prstGeom>
                  </pic:spPr>
                </pic:pic>
              </a:graphicData>
            </a:graphic>
          </wp:inline>
        </w:drawing>
      </w:r>
    </w:p>
    <w:p w14:paraId="31D33944" w14:textId="158E0EB7" w:rsidR="00862D30" w:rsidRPr="005A2C45" w:rsidRDefault="00335DD0" w:rsidP="00C34334">
      <w:pPr>
        <w:pStyle w:val="Beschriftung"/>
      </w:pPr>
      <w:bookmarkStart w:id="64" w:name="_Toc491947955"/>
      <w:r w:rsidRPr="005A2C45">
        <w:t xml:space="preserve">Abbildung </w:t>
      </w:r>
      <w:fldSimple w:instr=" SEQ Abbildung \* ARABIC ">
        <w:r w:rsidR="00425D0A">
          <w:rPr>
            <w:noProof/>
          </w:rPr>
          <w:t>6</w:t>
        </w:r>
      </w:fldSimple>
      <w:r w:rsidRPr="005A2C45">
        <w:t xml:space="preserve">: </w:t>
      </w:r>
      <w:r w:rsidR="00862D30" w:rsidRPr="005A2C45">
        <w:t>Konzept Masterarbeit Testumgebung komplett</w:t>
      </w:r>
      <w:bookmarkEnd w:id="64"/>
    </w:p>
    <w:p w14:paraId="0F48A7FB" w14:textId="22ACC6F6" w:rsidR="00E30EC0" w:rsidRPr="005A2C45" w:rsidRDefault="00432DD3" w:rsidP="00E30EC0">
      <w:r w:rsidRPr="005A2C45">
        <w:t>Die Testinformationen bezüglich des Tests sowie die Anforderungen an die Ventil Hardware soll</w:t>
      </w:r>
      <w:r w:rsidR="001D3212">
        <w:t>en</w:t>
      </w:r>
      <w:r w:rsidRPr="005A2C45">
        <w:t xml:space="preserve"> neu in der </w:t>
      </w:r>
      <w:proofErr w:type="spellStart"/>
      <w:r w:rsidRPr="005A2C45">
        <w:t>SoftwareVersionsDatabase</w:t>
      </w:r>
      <w:proofErr w:type="spellEnd"/>
      <w:r w:rsidRPr="005A2C45">
        <w:t xml:space="preserve"> hinterlegt werden.</w:t>
      </w:r>
    </w:p>
    <w:p w14:paraId="716101D7" w14:textId="77777777" w:rsidR="00432DD3" w:rsidRPr="005A2C45" w:rsidRDefault="00B50C1F" w:rsidP="00E30EC0">
      <w:r w:rsidRPr="005A2C45">
        <w:t xml:space="preserve">Die </w:t>
      </w:r>
      <w:proofErr w:type="spellStart"/>
      <w:r w:rsidR="00432DD3" w:rsidRPr="005A2C45">
        <w:t>TestUpdateFirmware</w:t>
      </w:r>
      <w:proofErr w:type="spellEnd"/>
      <w:r w:rsidR="00432DD3" w:rsidRPr="005A2C45">
        <w:t xml:space="preserve"> Applikation soll nur noch die Tests kompilieren, </w:t>
      </w:r>
      <w:r w:rsidRPr="005A2C45">
        <w:t>die</w:t>
      </w:r>
      <w:r w:rsidR="00432DD3" w:rsidRPr="005A2C45">
        <w:t xml:space="preserve"> mit dem Controller der Ventil Hardware lauffähig sind</w:t>
      </w:r>
      <w:r w:rsidR="00C9003D" w:rsidRPr="005A2C45">
        <w:t>.</w:t>
      </w:r>
    </w:p>
    <w:p w14:paraId="31907966" w14:textId="37079D95" w:rsidR="00C9003D" w:rsidRPr="005A2C45" w:rsidRDefault="00C9003D" w:rsidP="00E30EC0">
      <w:r w:rsidRPr="005A2C45">
        <w:t xml:space="preserve">Die Testinformationen bezüglich des Tests und der Ventil Hardware soll neu im TTIC2 aus der </w:t>
      </w:r>
      <w:proofErr w:type="spellStart"/>
      <w:r w:rsidRPr="005A2C45">
        <w:t>SoftwareVersionsDatabase</w:t>
      </w:r>
      <w:proofErr w:type="spellEnd"/>
      <w:r w:rsidRPr="005A2C45">
        <w:t xml:space="preserve"> ausgelesen werd</w:t>
      </w:r>
      <w:r w:rsidR="00B50C1F" w:rsidRPr="005A2C45">
        <w:t xml:space="preserve">en. Neu soll der Grundzustand </w:t>
      </w:r>
      <w:r w:rsidRPr="005A2C45">
        <w:t>vor</w:t>
      </w:r>
      <w:r w:rsidR="00B50C1F" w:rsidRPr="005A2C45">
        <w:t xml:space="preserve"> der</w:t>
      </w:r>
      <w:r w:rsidRPr="005A2C45">
        <w:t xml:space="preserve"> Ausführung der Testkollektion definiert werden und zwar nur aus eingetragenen Werte</w:t>
      </w:r>
      <w:r w:rsidR="00B50C1F" w:rsidRPr="005A2C45">
        <w:t>n</w:t>
      </w:r>
      <w:r w:rsidRPr="005A2C45">
        <w:t xml:space="preserve"> in der </w:t>
      </w:r>
      <w:proofErr w:type="spellStart"/>
      <w:r w:rsidRPr="005A2C45">
        <w:t>SoftwareVersionsDatabase</w:t>
      </w:r>
      <w:proofErr w:type="spellEnd"/>
      <w:r w:rsidRPr="005A2C45">
        <w:t>. Sind diese Werte noch nicht auf der Ventil Hardware eingestellt werden diese</w:t>
      </w:r>
      <w:r w:rsidR="001D3212">
        <w:t xml:space="preserve"> aktualisiert</w:t>
      </w:r>
      <w:r w:rsidRPr="005A2C45">
        <w:t>, bevor die Tests ausge</w:t>
      </w:r>
      <w:r w:rsidR="001D3212">
        <w:t>führt werden</w:t>
      </w:r>
      <w:r w:rsidRPr="005A2C45">
        <w:t xml:space="preserve">. Nach der Ausführung der Test Kollektion werden die Resultate in der </w:t>
      </w:r>
      <w:proofErr w:type="spellStart"/>
      <w:r w:rsidRPr="005A2C45">
        <w:t>SoftwareVersionsDatabase</w:t>
      </w:r>
      <w:proofErr w:type="spellEnd"/>
      <w:r w:rsidRPr="005A2C45">
        <w:t xml:space="preserve"> hinterlegt.</w:t>
      </w:r>
    </w:p>
    <w:p w14:paraId="0E8E09A9" w14:textId="77777777" w:rsidR="00C9003D" w:rsidRPr="005A2C45" w:rsidRDefault="00F2189C" w:rsidP="00E30EC0">
      <w:r w:rsidRPr="005A2C45">
        <w:t xml:space="preserve">Die bereits existierende </w:t>
      </w:r>
      <w:proofErr w:type="spellStart"/>
      <w:r w:rsidRPr="005A2C45">
        <w:t>SoftwareVersionsDatabase</w:t>
      </w:r>
      <w:proofErr w:type="spellEnd"/>
      <w:r w:rsidRPr="005A2C45">
        <w:t xml:space="preserve"> soll so erweitert werden, dass zusätzlich noch Werte bezüglich Testinformationen, Testresultate sowie Firmware Bugs hinterlegt werden können.</w:t>
      </w:r>
    </w:p>
    <w:p w14:paraId="7A15566F" w14:textId="2306E23F" w:rsidR="00002FBB" w:rsidRPr="005A2C45" w:rsidRDefault="00002FBB" w:rsidP="00E30EC0">
      <w:r w:rsidRPr="005A2C45">
        <w:t xml:space="preserve">Die neue ETIC2 Oberfläche soll eine schnelle Auswertung der Testresultate ermöglichen. </w:t>
      </w:r>
      <w:r w:rsidR="001D3212">
        <w:t>Zusätzlich</w:t>
      </w:r>
      <w:r w:rsidRPr="005A2C45">
        <w:t xml:space="preserve"> soll ein Report zu einem bestimmten Grundzustand mit allen Testresultaten per Knopfdruck erzeugt werden können.</w:t>
      </w:r>
    </w:p>
    <w:p w14:paraId="1CBA14A0" w14:textId="4DE8F172" w:rsidR="000062EE" w:rsidRPr="005A2C45" w:rsidRDefault="000062EE" w:rsidP="000062EE">
      <w:pPr>
        <w:pStyle w:val="berschrift2"/>
      </w:pPr>
      <w:bookmarkStart w:id="65" w:name="_Ref491713098"/>
      <w:bookmarkStart w:id="66" w:name="_Toc491858335"/>
      <w:bookmarkStart w:id="67" w:name="_Toc491948078"/>
      <w:r w:rsidRPr="005A2C45">
        <w:lastRenderedPageBreak/>
        <w:t>Quantitative Ziele</w:t>
      </w:r>
      <w:bookmarkEnd w:id="65"/>
      <w:bookmarkEnd w:id="66"/>
      <w:bookmarkEnd w:id="67"/>
    </w:p>
    <w:p w14:paraId="457B01AD" w14:textId="77777777" w:rsidR="000062EE" w:rsidRPr="005A2C45" w:rsidRDefault="000062EE" w:rsidP="007E56DD">
      <w:pPr>
        <w:pStyle w:val="Listenabsatz"/>
        <w:numPr>
          <w:ilvl w:val="0"/>
          <w:numId w:val="8"/>
        </w:numPr>
        <w:spacing w:before="0" w:after="0"/>
      </w:pPr>
      <w:r w:rsidRPr="005A2C45">
        <w:t xml:space="preserve">Jede einzelne </w:t>
      </w:r>
      <w:r w:rsidR="00956AA4" w:rsidRPr="005A2C45">
        <w:t xml:space="preserve">ausgeführte </w:t>
      </w:r>
      <w:r w:rsidRPr="005A2C45">
        <w:t>Testkollektion muss im ETIC2 zu einem Grundzustand zugeordnet werden.</w:t>
      </w:r>
    </w:p>
    <w:p w14:paraId="1AFC2078" w14:textId="0C5B2BE3" w:rsidR="000062EE" w:rsidRDefault="000062EE" w:rsidP="007E56DD">
      <w:pPr>
        <w:pStyle w:val="Listenabsatz"/>
        <w:numPr>
          <w:ilvl w:val="0"/>
          <w:numId w:val="8"/>
        </w:numPr>
        <w:spacing w:before="0" w:after="0"/>
      </w:pPr>
      <w:r w:rsidRPr="005A2C45">
        <w:t xml:space="preserve">Der Grundzustand kann nur mit bereits vorhandenen Einträgen in der </w:t>
      </w:r>
      <w:proofErr w:type="spellStart"/>
      <w:r w:rsidRPr="005A2C45">
        <w:t>SoftwareVersionsDatabase</w:t>
      </w:r>
      <w:proofErr w:type="spellEnd"/>
      <w:r w:rsidRPr="005A2C45">
        <w:t xml:space="preserve"> definiert werden.</w:t>
      </w:r>
    </w:p>
    <w:p w14:paraId="20AF609C" w14:textId="60AB14AC" w:rsidR="0034150F" w:rsidRPr="005A2C45" w:rsidRDefault="0034150F" w:rsidP="0034150F">
      <w:pPr>
        <w:pStyle w:val="Listenabsatz"/>
        <w:numPr>
          <w:ilvl w:val="0"/>
          <w:numId w:val="8"/>
        </w:numPr>
        <w:spacing w:before="0" w:after="0"/>
      </w:pPr>
      <w:r w:rsidRPr="005A2C45">
        <w:t xml:space="preserve">Die </w:t>
      </w:r>
      <w:proofErr w:type="spellStart"/>
      <w:r w:rsidRPr="005A2C45">
        <w:t>SoftwareVersionDatabase</w:t>
      </w:r>
      <w:proofErr w:type="spellEnd"/>
      <w:r w:rsidRPr="005A2C45">
        <w:t xml:space="preserve"> muss Schreibanfragen von vier Benutzern bearbeiten können.</w:t>
      </w:r>
    </w:p>
    <w:p w14:paraId="55764E2B" w14:textId="77777777" w:rsidR="000062EE" w:rsidRPr="005A2C45" w:rsidRDefault="000062EE" w:rsidP="000062EE">
      <w:pPr>
        <w:pStyle w:val="berschrift2"/>
      </w:pPr>
      <w:bookmarkStart w:id="68" w:name="_Ref491713108"/>
      <w:bookmarkStart w:id="69" w:name="_Toc491858336"/>
      <w:bookmarkStart w:id="70" w:name="_Toc491948079"/>
      <w:r w:rsidRPr="005A2C45">
        <w:t>Qualitative Ziele</w:t>
      </w:r>
      <w:bookmarkEnd w:id="68"/>
      <w:bookmarkEnd w:id="69"/>
      <w:bookmarkEnd w:id="70"/>
    </w:p>
    <w:p w14:paraId="36A1B8C4" w14:textId="77777777" w:rsidR="000062EE" w:rsidRPr="005A2C45" w:rsidRDefault="000062EE" w:rsidP="007E56DD">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w:t>
      </w:r>
      <w:r w:rsidR="00063EB3" w:rsidRPr="005A2C45">
        <w:t xml:space="preserve"> auszeichnen.</w:t>
      </w:r>
    </w:p>
    <w:p w14:paraId="7539F551" w14:textId="77777777" w:rsidR="000062EE" w:rsidRPr="005A2C45" w:rsidRDefault="000062EE" w:rsidP="007E56DD">
      <w:pPr>
        <w:pStyle w:val="Listenabsatz"/>
        <w:numPr>
          <w:ilvl w:val="0"/>
          <w:numId w:val="7"/>
        </w:numPr>
        <w:spacing w:before="0" w:after="0"/>
      </w:pPr>
      <w:r w:rsidRPr="005A2C45">
        <w:t>Eine ausgeprägte Suchfunktion soll ein Bestandteil des ETIC2 sein, welche eine schnelle Suche nach Fehlermeldungen erlaubt.</w:t>
      </w:r>
    </w:p>
    <w:p w14:paraId="4B851485" w14:textId="77777777" w:rsidR="00982E6A" w:rsidRPr="005A2C45" w:rsidRDefault="000062EE" w:rsidP="007E56DD">
      <w:pPr>
        <w:pStyle w:val="Listenabsatz"/>
        <w:numPr>
          <w:ilvl w:val="0"/>
          <w:numId w:val="7"/>
        </w:numPr>
        <w:spacing w:before="0" w:after="0"/>
      </w:pPr>
      <w:r w:rsidRPr="005A2C45">
        <w:t>Mit dem ETIC2 soll das Resultat der ausgeführten Testkollektion unmittelbar und einfach ersichtlich sein.</w:t>
      </w:r>
    </w:p>
    <w:p w14:paraId="4B7101F7" w14:textId="77777777" w:rsidR="00982E6A" w:rsidRPr="005A2C45" w:rsidRDefault="00982E6A" w:rsidP="007E56DD">
      <w:pPr>
        <w:pStyle w:val="Listenabsatz"/>
        <w:numPr>
          <w:ilvl w:val="0"/>
          <w:numId w:val="7"/>
        </w:numPr>
        <w:spacing w:before="0" w:after="0"/>
      </w:pPr>
      <w:r w:rsidRPr="005A2C45">
        <w:t>Auf Knopfdruck sollen die Testresultate exportiert werden können.</w:t>
      </w:r>
    </w:p>
    <w:p w14:paraId="49653DCB" w14:textId="77777777" w:rsidR="00982E6A" w:rsidRPr="005A2C45" w:rsidRDefault="00982E6A" w:rsidP="007E56DD">
      <w:pPr>
        <w:pStyle w:val="Listenabsatz"/>
        <w:numPr>
          <w:ilvl w:val="0"/>
          <w:numId w:val="7"/>
        </w:numPr>
        <w:spacing w:before="0" w:after="0"/>
      </w:pPr>
      <w:r w:rsidRPr="005A2C45">
        <w:t>(optional) Das TTIC2 soll für die Anzeige der Testinformationen immer auf die aktuellsten im Test defin</w:t>
      </w:r>
      <w:r w:rsidR="004D0D07" w:rsidRPr="005A2C45">
        <w:t>ierten Beschreibungen zugreifen.</w:t>
      </w:r>
      <w:r w:rsidRPr="005A2C45">
        <w:t xml:space="preserve"> </w:t>
      </w:r>
      <w:r w:rsidR="004D0D07" w:rsidRPr="005A2C45">
        <w:t xml:space="preserve">Auch die Anforderungen an die Ventil Hardware, welche in den Tests definiert werden, sollen auf dem aktuellsten Stand im TTIC2 sein. </w:t>
      </w:r>
      <w:r w:rsidRPr="005A2C45">
        <w:t>(Bei einem Release Prozess)</w:t>
      </w:r>
    </w:p>
    <w:p w14:paraId="4C005F26" w14:textId="77777777" w:rsidR="00982E6A" w:rsidRPr="005A2C45" w:rsidRDefault="00982E6A" w:rsidP="007E56DD">
      <w:pPr>
        <w:pStyle w:val="Listenabsatz"/>
        <w:numPr>
          <w:ilvl w:val="0"/>
          <w:numId w:val="7"/>
        </w:numPr>
        <w:spacing w:before="0" w:after="0"/>
      </w:pPr>
      <w:r w:rsidRPr="005A2C45">
        <w:t xml:space="preserve">(optional) Das TTIC2 muss vor Ausführung der Test Kollektion </w:t>
      </w:r>
      <w:r w:rsidR="004D0D07" w:rsidRPr="005A2C45">
        <w:t xml:space="preserve">automatisch </w:t>
      </w:r>
      <w:r w:rsidRPr="005A2C45">
        <w:t xml:space="preserve">die definierten Firmwaren und Parameterfiles (Drive- und </w:t>
      </w:r>
      <w:proofErr w:type="spellStart"/>
      <w:r w:rsidRPr="005A2C45">
        <w:t>Configuration</w:t>
      </w:r>
      <w:proofErr w:type="spellEnd"/>
      <w:r w:rsidRPr="005A2C45">
        <w:t xml:space="preserve"> File) </w:t>
      </w:r>
      <w:r w:rsidR="004D0D07" w:rsidRPr="005A2C45">
        <w:t xml:space="preserve">auf </w:t>
      </w:r>
      <w:r w:rsidRPr="005A2C45">
        <w:t>die Ventil Hardware updaten.</w:t>
      </w:r>
    </w:p>
    <w:p w14:paraId="454F1CCE" w14:textId="77777777" w:rsidR="000062EE" w:rsidRPr="005A2C45" w:rsidRDefault="000062EE" w:rsidP="000062EE">
      <w:pPr>
        <w:pStyle w:val="berschrift2"/>
      </w:pPr>
      <w:bookmarkStart w:id="71" w:name="_Toc491858337"/>
      <w:bookmarkStart w:id="72" w:name="_Toc491948080"/>
      <w:r w:rsidRPr="005A2C45">
        <w:t>Aufgabenbegrenzung</w:t>
      </w:r>
      <w:bookmarkEnd w:id="71"/>
      <w:bookmarkEnd w:id="72"/>
    </w:p>
    <w:p w14:paraId="0710E92D" w14:textId="071EFFF7" w:rsidR="00E21410" w:rsidRPr="005A2C45" w:rsidRDefault="00E21410" w:rsidP="007E56DD">
      <w:pPr>
        <w:pStyle w:val="Listenabsatz"/>
        <w:numPr>
          <w:ilvl w:val="0"/>
          <w:numId w:val="20"/>
        </w:numPr>
      </w:pPr>
      <w:r w:rsidRPr="005A2C45">
        <w:t xml:space="preserve">Die Ventil Hardware ist </w:t>
      </w:r>
      <w:r w:rsidR="00B50C1F" w:rsidRPr="005A2C45">
        <w:t>als</w:t>
      </w:r>
      <w:r w:rsidRPr="005A2C45">
        <w:t xml:space="preserve"> Verständnis</w:t>
      </w:r>
      <w:r w:rsidR="00B50C1F" w:rsidRPr="005A2C45">
        <w:t xml:space="preserve">hilfe im Konzept zu finden und </w:t>
      </w:r>
      <w:r w:rsidRPr="005A2C45">
        <w:t xml:space="preserve">nicht </w:t>
      </w:r>
      <w:r w:rsidR="00BD079B">
        <w:t xml:space="preserve">als </w:t>
      </w:r>
      <w:r w:rsidRPr="005A2C45">
        <w:t>Teil der Arbeit</w:t>
      </w:r>
    </w:p>
    <w:p w14:paraId="2ECE0AC3" w14:textId="1657E6E8" w:rsidR="00E21410" w:rsidRPr="005A2C45" w:rsidRDefault="00E21410" w:rsidP="007E56DD">
      <w:pPr>
        <w:pStyle w:val="Listenabsatz"/>
        <w:numPr>
          <w:ilvl w:val="0"/>
          <w:numId w:val="20"/>
        </w:numPr>
      </w:pPr>
      <w:r w:rsidRPr="005A2C45">
        <w:t>Die Test Hardware wird verwendet um die Ventil Hardware a</w:t>
      </w:r>
      <w:r w:rsidR="00BD079B">
        <w:t>nzusprechen. Sie</w:t>
      </w:r>
      <w:r w:rsidRPr="005A2C45">
        <w:t xml:space="preserve"> </w:t>
      </w:r>
      <w:r w:rsidR="00B50C1F" w:rsidRPr="005A2C45">
        <w:t xml:space="preserve">ist </w:t>
      </w:r>
      <w:r w:rsidRPr="005A2C45">
        <w:t>aber nicht Teil dieser Arbeit.</w:t>
      </w:r>
    </w:p>
    <w:p w14:paraId="317FA326" w14:textId="65D29987" w:rsidR="00E21410" w:rsidRPr="005A2C45" w:rsidRDefault="00B14DE9" w:rsidP="007E56DD">
      <w:pPr>
        <w:pStyle w:val="Listenabsatz"/>
        <w:numPr>
          <w:ilvl w:val="0"/>
          <w:numId w:val="20"/>
        </w:numPr>
      </w:pPr>
      <w:r>
        <w:t xml:space="preserve">Die Hauptaufgabe des </w:t>
      </w:r>
      <w:proofErr w:type="spellStart"/>
      <w:r>
        <w:t>ParameterStructBuild</w:t>
      </w:r>
      <w:proofErr w:type="spellEnd"/>
      <w:r>
        <w:t xml:space="preserve"> Programms liegt in der Auslesung der Parameter Informationen der Firmware, </w:t>
      </w:r>
      <w:r w:rsidR="00895181">
        <w:t>diese entspricht</w:t>
      </w:r>
      <w:r>
        <w:t xml:space="preserve"> den Anforderungen und </w:t>
      </w:r>
      <w:r w:rsidR="00895181">
        <w:t xml:space="preserve">wird </w:t>
      </w:r>
      <w:r>
        <w:t>in dieser Arbeit nicht angepasst.</w:t>
      </w:r>
    </w:p>
    <w:p w14:paraId="08A2A726" w14:textId="77777777" w:rsidR="000062EE" w:rsidRPr="005A2C45" w:rsidRDefault="000062EE" w:rsidP="007E56DD">
      <w:pPr>
        <w:pStyle w:val="Listenabsatz"/>
        <w:numPr>
          <w:ilvl w:val="0"/>
          <w:numId w:val="6"/>
        </w:numPr>
        <w:spacing w:before="0" w:after="0"/>
      </w:pPr>
      <w:r w:rsidRPr="005A2C45">
        <w:t>Anpassung</w:t>
      </w:r>
      <w:r w:rsidR="00B50C1F" w:rsidRPr="005A2C45">
        <w:t>en an den einzelnen Tests gehören</w:t>
      </w:r>
      <w:r w:rsidRPr="005A2C45">
        <w:t xml:space="preserve"> nicht zur Arbeit</w:t>
      </w:r>
    </w:p>
    <w:p w14:paraId="62F31513" w14:textId="77777777" w:rsidR="00002FBB" w:rsidRPr="005A2C45" w:rsidRDefault="00002FBB" w:rsidP="007E56DD">
      <w:pPr>
        <w:pStyle w:val="Listenabsatz"/>
        <w:numPr>
          <w:ilvl w:val="1"/>
          <w:numId w:val="6"/>
        </w:numPr>
        <w:spacing w:before="0" w:after="0"/>
      </w:pPr>
      <w:r w:rsidRPr="005A2C45">
        <w:t>Ausnahme</w:t>
      </w:r>
      <w:r w:rsidR="00E21410" w:rsidRPr="005A2C45">
        <w:t>:</w:t>
      </w:r>
      <w:r w:rsidRPr="005A2C45">
        <w:t xml:space="preserve"> Testinformationen in </w:t>
      </w:r>
      <w:proofErr w:type="spellStart"/>
      <w:r w:rsidRPr="005A2C45">
        <w:t>SoftwareVersionsDatabase</w:t>
      </w:r>
      <w:proofErr w:type="spellEnd"/>
      <w:r w:rsidRPr="005A2C45">
        <w:t xml:space="preserve"> </w:t>
      </w:r>
      <w:r w:rsidR="00E21410" w:rsidRPr="005A2C45">
        <w:t xml:space="preserve">zu </w:t>
      </w:r>
      <w:r w:rsidRPr="005A2C45">
        <w:t>hinterlegen</w:t>
      </w:r>
    </w:p>
    <w:p w14:paraId="227C638E" w14:textId="77777777" w:rsidR="000062EE" w:rsidRPr="005A2C45" w:rsidRDefault="000062EE" w:rsidP="007E56DD">
      <w:pPr>
        <w:pStyle w:val="Listenabsatz"/>
        <w:numPr>
          <w:ilvl w:val="0"/>
          <w:numId w:val="6"/>
        </w:numPr>
        <w:spacing w:before="0" w:after="0"/>
        <w:rPr>
          <w:szCs w:val="22"/>
        </w:rPr>
      </w:pPr>
      <w:r w:rsidRPr="005A2C45">
        <w:rPr>
          <w:szCs w:val="22"/>
        </w:rPr>
        <w:t xml:space="preserve">Die Weiterentwicklung der TTIC2 Applikation ist nicht Teil der Masterarbeit. </w:t>
      </w:r>
      <w:r w:rsidR="00E21410" w:rsidRPr="005A2C45">
        <w:rPr>
          <w:szCs w:val="22"/>
        </w:rPr>
        <w:t>Ausnahmen sind:</w:t>
      </w:r>
    </w:p>
    <w:p w14:paraId="1903F669" w14:textId="77777777" w:rsidR="000062EE" w:rsidRPr="005A2C45" w:rsidRDefault="00002FBB" w:rsidP="007E56DD">
      <w:pPr>
        <w:pStyle w:val="Listenabsatz"/>
        <w:numPr>
          <w:ilvl w:val="1"/>
          <w:numId w:val="6"/>
        </w:numPr>
        <w:spacing w:before="0" w:after="0"/>
        <w:rPr>
          <w:szCs w:val="22"/>
        </w:rPr>
      </w:pPr>
      <w:r w:rsidRPr="005A2C45">
        <w:rPr>
          <w:szCs w:val="22"/>
        </w:rPr>
        <w:t xml:space="preserve">Auslesung der Testinformationen aus </w:t>
      </w:r>
      <w:r w:rsidR="00E21410" w:rsidRPr="005A2C45">
        <w:rPr>
          <w:szCs w:val="22"/>
        </w:rPr>
        <w:t xml:space="preserve">der </w:t>
      </w:r>
      <w:proofErr w:type="spellStart"/>
      <w:r w:rsidR="00E21410" w:rsidRPr="005A2C45">
        <w:rPr>
          <w:szCs w:val="22"/>
        </w:rPr>
        <w:t>SoftwareVersionsDatabase</w:t>
      </w:r>
      <w:proofErr w:type="spellEnd"/>
    </w:p>
    <w:p w14:paraId="4810D9FC" w14:textId="14A41014" w:rsidR="00E21410" w:rsidRPr="005A2C45" w:rsidRDefault="00B50C1F" w:rsidP="007E56DD">
      <w:pPr>
        <w:pStyle w:val="Listenabsatz"/>
        <w:numPr>
          <w:ilvl w:val="1"/>
          <w:numId w:val="6"/>
        </w:numPr>
        <w:spacing w:before="0" w:after="0"/>
        <w:rPr>
          <w:szCs w:val="22"/>
        </w:rPr>
      </w:pPr>
      <w:r w:rsidRPr="005A2C45">
        <w:rPr>
          <w:szCs w:val="22"/>
        </w:rPr>
        <w:t xml:space="preserve">Definition des Grundzustandes </w:t>
      </w:r>
      <w:r w:rsidR="00E21410" w:rsidRPr="005A2C45">
        <w:rPr>
          <w:szCs w:val="22"/>
        </w:rPr>
        <w:t>vor</w:t>
      </w:r>
      <w:r w:rsidRPr="005A2C45">
        <w:rPr>
          <w:szCs w:val="22"/>
        </w:rPr>
        <w:t xml:space="preserve"> der</w:t>
      </w:r>
      <w:r w:rsidR="00E21410" w:rsidRPr="005A2C45">
        <w:rPr>
          <w:szCs w:val="22"/>
        </w:rPr>
        <w:t xml:space="preserve"> Ausführung </w:t>
      </w:r>
      <w:r w:rsidR="00BD079B">
        <w:rPr>
          <w:szCs w:val="22"/>
        </w:rPr>
        <w:t xml:space="preserve">der </w:t>
      </w:r>
      <w:r w:rsidR="00E21410" w:rsidRPr="005A2C45">
        <w:rPr>
          <w:szCs w:val="22"/>
        </w:rPr>
        <w:t>Test Kollektion</w:t>
      </w:r>
    </w:p>
    <w:p w14:paraId="49876918" w14:textId="77777777" w:rsidR="00E21410" w:rsidRPr="005A2C45" w:rsidRDefault="00E21410" w:rsidP="007E56DD">
      <w:pPr>
        <w:pStyle w:val="Listenabsatz"/>
        <w:numPr>
          <w:ilvl w:val="1"/>
          <w:numId w:val="6"/>
        </w:numPr>
        <w:spacing w:before="0" w:after="0"/>
        <w:rPr>
          <w:szCs w:val="22"/>
        </w:rPr>
      </w:pPr>
      <w:r w:rsidRPr="005A2C45">
        <w:rPr>
          <w:szCs w:val="22"/>
        </w:rPr>
        <w:t xml:space="preserve">Abspeicherung der Testresultate in der </w:t>
      </w:r>
      <w:proofErr w:type="spellStart"/>
      <w:r w:rsidRPr="005A2C45">
        <w:rPr>
          <w:szCs w:val="22"/>
        </w:rPr>
        <w:t>SoftwareVersionsDatabase</w:t>
      </w:r>
      <w:proofErr w:type="spellEnd"/>
    </w:p>
    <w:p w14:paraId="6AD7A1AC" w14:textId="77777777" w:rsidR="000062EE" w:rsidRPr="005A2C45" w:rsidRDefault="000062EE" w:rsidP="007E56DD">
      <w:pPr>
        <w:pStyle w:val="Listenabsatz"/>
        <w:numPr>
          <w:ilvl w:val="0"/>
          <w:numId w:val="6"/>
        </w:numPr>
        <w:spacing w:before="0" w:after="0"/>
      </w:pPr>
      <w:r w:rsidRPr="005A2C45">
        <w:t xml:space="preserve">Die </w:t>
      </w:r>
      <w:proofErr w:type="spellStart"/>
      <w:r w:rsidRPr="005A2C45">
        <w:t>SoftwareVersionDatabase</w:t>
      </w:r>
      <w:proofErr w:type="spellEnd"/>
      <w:r w:rsidRPr="005A2C45">
        <w:t xml:space="preserve"> wird erweitert aber die bestehenden Attribute und Inhalte werden nicht </w:t>
      </w:r>
      <w:r w:rsidR="00B50C1F" w:rsidRPr="005A2C45">
        <w:t>bearbeitet</w:t>
      </w:r>
      <w:r w:rsidRPr="005A2C45">
        <w:t>.</w:t>
      </w:r>
    </w:p>
    <w:p w14:paraId="6D622929" w14:textId="52234708" w:rsidR="00E21410" w:rsidRPr="005A2C45" w:rsidRDefault="00E21410" w:rsidP="007E56DD">
      <w:pPr>
        <w:pStyle w:val="Listenabsatz"/>
        <w:numPr>
          <w:ilvl w:val="0"/>
          <w:numId w:val="6"/>
        </w:numPr>
      </w:pPr>
      <w:r w:rsidRPr="005A2C45">
        <w:t>Die Firmware Database ist bereits im Einsatz um die Firmware Informationen einzusehen</w:t>
      </w:r>
      <w:r w:rsidR="00B50C1F" w:rsidRPr="005A2C45">
        <w:t>,</w:t>
      </w:r>
      <w:r w:rsidRPr="005A2C45">
        <w:t xml:space="preserve"> </w:t>
      </w:r>
      <w:r w:rsidR="00BD079B">
        <w:t xml:space="preserve">das ist </w:t>
      </w:r>
      <w:r w:rsidRPr="005A2C45">
        <w:t>aktuell</w:t>
      </w:r>
      <w:r w:rsidR="00BD079B">
        <w:t xml:space="preserve"> ausreichend</w:t>
      </w:r>
      <w:r w:rsidRPr="005A2C45">
        <w:t>.</w:t>
      </w:r>
    </w:p>
    <w:p w14:paraId="69D1F677" w14:textId="77777777" w:rsidR="000062EE" w:rsidRPr="005A2C45" w:rsidRDefault="000062EE" w:rsidP="007E56DD">
      <w:pPr>
        <w:pStyle w:val="Listenabsatz"/>
        <w:numPr>
          <w:ilvl w:val="0"/>
          <w:numId w:val="6"/>
        </w:numPr>
        <w:spacing w:before="0" w:after="0"/>
      </w:pPr>
      <w:r w:rsidRPr="005A2C45">
        <w:t>ETIC2 wird für den internen VAT Verwendungszweck entwickelt und nicht für den kommerziellen Gebrauch konzipiert.</w:t>
      </w:r>
    </w:p>
    <w:p w14:paraId="36E914B7"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26CC7006" w14:textId="77777777" w:rsidR="004B54ED" w:rsidRPr="005A2C45" w:rsidRDefault="004B54ED" w:rsidP="000062EE">
      <w:pPr>
        <w:pStyle w:val="berschrift1"/>
      </w:pPr>
      <w:bookmarkStart w:id="73" w:name="_Toc491858338"/>
      <w:bookmarkStart w:id="74" w:name="_Toc491948081"/>
      <w:r w:rsidRPr="005A2C45">
        <w:lastRenderedPageBreak/>
        <w:t>Methodik</w:t>
      </w:r>
      <w:bookmarkEnd w:id="73"/>
      <w:bookmarkEnd w:id="74"/>
    </w:p>
    <w:p w14:paraId="0BF24ADC" w14:textId="77777777" w:rsidR="005A0884" w:rsidRPr="005A2C45" w:rsidRDefault="005A0884" w:rsidP="005A0884">
      <w:pPr>
        <w:pStyle w:val="Standardeinzug"/>
        <w:ind w:left="0"/>
      </w:pPr>
      <w:r w:rsidRPr="005A2C45">
        <w:t xml:space="preserve">Das Kapitel Methodik umfasst </w:t>
      </w:r>
      <w:r w:rsidR="004D0D07" w:rsidRPr="005A2C45">
        <w:t xml:space="preserve">zwei Teile, </w:t>
      </w:r>
      <w:r w:rsidRPr="005A2C45">
        <w:t xml:space="preserve">einerseits die Vorgehensweise </w:t>
      </w:r>
      <w:r w:rsidR="004D0D07" w:rsidRPr="005A2C45">
        <w:t>in der Arbeit. Diese</w:t>
      </w:r>
      <w:r w:rsidRPr="005A2C45">
        <w:t xml:space="preserve"> inkludiert das angewendete Konzept de</w:t>
      </w:r>
      <w:r w:rsidR="004D0D07" w:rsidRPr="005A2C45">
        <w:t>r Software Entwicklung sowie den</w:t>
      </w:r>
      <w:r w:rsidRPr="005A2C45">
        <w:t xml:space="preserve"> chronologische</w:t>
      </w:r>
      <w:r w:rsidR="004D0D07" w:rsidRPr="005A2C45">
        <w:t>n</w:t>
      </w:r>
      <w:r w:rsidRPr="005A2C45">
        <w:t xml:space="preserve"> Ablauf der Arbeitsschritte. </w:t>
      </w:r>
      <w:r w:rsidR="004D0D07" w:rsidRPr="005A2C45">
        <w:t>Anderseits</w:t>
      </w:r>
      <w:r w:rsidRPr="005A2C45">
        <w:t xml:space="preserve"> werden die verwendeten Hilfsmittel </w:t>
      </w:r>
      <w:r w:rsidR="004D0D07" w:rsidRPr="005A2C45">
        <w:t>erläutert</w:t>
      </w:r>
      <w:r w:rsidRPr="005A2C45">
        <w:t>.</w:t>
      </w:r>
    </w:p>
    <w:p w14:paraId="692E81A2" w14:textId="77777777" w:rsidR="004B54ED" w:rsidRPr="005A2C45" w:rsidRDefault="004B54ED" w:rsidP="004B54ED">
      <w:pPr>
        <w:pStyle w:val="berschrift2"/>
      </w:pPr>
      <w:bookmarkStart w:id="75" w:name="_Toc491858339"/>
      <w:bookmarkStart w:id="76" w:name="_Toc491948082"/>
      <w:r w:rsidRPr="005A2C45">
        <w:t>Vorgehensweise</w:t>
      </w:r>
      <w:bookmarkEnd w:id="75"/>
      <w:bookmarkEnd w:id="76"/>
    </w:p>
    <w:p w14:paraId="38300808" w14:textId="022958AA" w:rsidR="005A0884" w:rsidRPr="005A2C45" w:rsidRDefault="005A0884" w:rsidP="005A0884">
      <w:pPr>
        <w:rPr>
          <w:lang w:eastAsia="de-DE" w:bidi="ar-SA"/>
        </w:rPr>
      </w:pPr>
      <w:r w:rsidRPr="005A2C45">
        <w:rPr>
          <w:lang w:eastAsia="de-DE" w:bidi="ar-SA"/>
        </w:rPr>
        <w:t xml:space="preserve">In der Software Entwicklung </w:t>
      </w:r>
      <w:r w:rsidR="00B734B7" w:rsidRPr="005A2C45">
        <w:rPr>
          <w:lang w:eastAsia="de-DE" w:bidi="ar-SA"/>
        </w:rPr>
        <w:t xml:space="preserve">gibt es hauptsächlich zwei Vorgehensweisen nämlich eine agile </w:t>
      </w:r>
      <w:r w:rsidR="004D0D07" w:rsidRPr="005A2C45">
        <w:rPr>
          <w:lang w:eastAsia="de-DE" w:bidi="ar-SA"/>
        </w:rPr>
        <w:t>Methode oder</w:t>
      </w:r>
      <w:r w:rsidR="00B734B7" w:rsidRPr="005A2C45">
        <w:rPr>
          <w:lang w:eastAsia="de-DE" w:bidi="ar-SA"/>
        </w:rPr>
        <w:t xml:space="preserve"> das Wasserfall-Modell. Die agile Variante zeichnet sich durch ihre variable</w:t>
      </w:r>
      <w:r w:rsidR="004D0D07" w:rsidRPr="005A2C45">
        <w:rPr>
          <w:lang w:eastAsia="de-DE" w:bidi="ar-SA"/>
        </w:rPr>
        <w:t xml:space="preserve"> Änderung der Anforderungen aus,</w:t>
      </w:r>
      <w:r w:rsidR="00B734B7" w:rsidRPr="005A2C45">
        <w:rPr>
          <w:lang w:eastAsia="de-DE" w:bidi="ar-SA"/>
        </w:rPr>
        <w:t xml:space="preserve"> </w:t>
      </w:r>
      <w:r w:rsidR="004D0D07" w:rsidRPr="005A2C45">
        <w:rPr>
          <w:lang w:eastAsia="de-DE" w:bidi="ar-SA"/>
        </w:rPr>
        <w:t xml:space="preserve">wohingegen </w:t>
      </w:r>
      <w:r w:rsidR="00E940CC">
        <w:rPr>
          <w:lang w:eastAsia="de-DE" w:bidi="ar-SA"/>
        </w:rPr>
        <w:t xml:space="preserve">sich </w:t>
      </w:r>
      <w:r w:rsidR="004D0D07" w:rsidRPr="005A2C45">
        <w:rPr>
          <w:lang w:eastAsia="de-DE" w:bidi="ar-SA"/>
        </w:rPr>
        <w:t>d</w:t>
      </w:r>
      <w:r w:rsidR="00B734B7" w:rsidRPr="005A2C45">
        <w:rPr>
          <w:lang w:eastAsia="de-DE" w:bidi="ar-SA"/>
        </w:rPr>
        <w:t>ie Wasserfallmethode durch ihre festen Anforderungen und klaren Phasenabgrenzungen</w:t>
      </w:r>
      <w:r w:rsidR="004D0D07" w:rsidRPr="005A2C45">
        <w:rPr>
          <w:lang w:eastAsia="de-DE" w:bidi="ar-SA"/>
        </w:rPr>
        <w:t xml:space="preserve"> auszeichnet</w:t>
      </w:r>
      <w:r w:rsidR="00B734B7" w:rsidRPr="005A2C45">
        <w:rPr>
          <w:lang w:eastAsia="de-DE" w:bidi="ar-SA"/>
        </w:rPr>
        <w:t>.</w:t>
      </w:r>
      <w:r w:rsidR="00E043EF" w:rsidRPr="005A2C45">
        <w:rPr>
          <w:lang w:eastAsia="de-DE" w:bidi="ar-SA"/>
        </w:rPr>
        <w:t xml:space="preserve"> (Pavlov, 2014)</w:t>
      </w:r>
    </w:p>
    <w:p w14:paraId="25B0EF21" w14:textId="7A9B9E38" w:rsidR="00B734B7" w:rsidRPr="005A2C45" w:rsidRDefault="00B734B7" w:rsidP="005A0884">
      <w:pPr>
        <w:rPr>
          <w:lang w:eastAsia="de-DE" w:bidi="ar-SA"/>
        </w:rPr>
      </w:pPr>
      <w:r w:rsidRPr="005A2C45">
        <w:rPr>
          <w:lang w:eastAsia="de-DE" w:bidi="ar-SA"/>
        </w:rPr>
        <w:t xml:space="preserve">Mit der Erstellung von automatischen Ventiltests sowie der dazu benötigten Ablaufsteuerung durch das TTIC2 befasse ich mich bereits </w:t>
      </w:r>
      <w:r w:rsidR="004D0D07" w:rsidRPr="005A2C45">
        <w:rPr>
          <w:lang w:eastAsia="de-DE" w:bidi="ar-SA"/>
        </w:rPr>
        <w:t xml:space="preserve">seit </w:t>
      </w:r>
      <w:r w:rsidRPr="005A2C45">
        <w:rPr>
          <w:lang w:eastAsia="de-DE" w:bidi="ar-SA"/>
        </w:rPr>
        <w:t xml:space="preserve">drei Jahren. </w:t>
      </w:r>
      <w:r w:rsidR="004D0D07" w:rsidRPr="005A2C45">
        <w:rPr>
          <w:lang w:eastAsia="de-DE" w:bidi="ar-SA"/>
        </w:rPr>
        <w:t xml:space="preserve">In der Anfangszeit wurde die Ablaufsteuerung parallel mit immer neuen Tests </w:t>
      </w:r>
      <w:r w:rsidR="00094A52" w:rsidRPr="005A2C45">
        <w:rPr>
          <w:lang w:eastAsia="de-DE" w:bidi="ar-SA"/>
        </w:rPr>
        <w:t xml:space="preserve">entwickelt. Im letzten Jahr </w:t>
      </w:r>
      <w:r w:rsidR="00E940CC">
        <w:rPr>
          <w:lang w:eastAsia="de-DE" w:bidi="ar-SA"/>
        </w:rPr>
        <w:t>wurde</w:t>
      </w:r>
      <w:r w:rsidR="00094A52" w:rsidRPr="005A2C45">
        <w:rPr>
          <w:lang w:eastAsia="de-DE" w:bidi="ar-SA"/>
        </w:rPr>
        <w:t xml:space="preserve"> der Hauptfokus auf </w:t>
      </w:r>
      <w:r w:rsidR="00E940CC">
        <w:rPr>
          <w:lang w:eastAsia="de-DE" w:bidi="ar-SA"/>
        </w:rPr>
        <w:t>die</w:t>
      </w:r>
      <w:r w:rsidR="00094A52" w:rsidRPr="005A2C45">
        <w:rPr>
          <w:lang w:eastAsia="de-DE" w:bidi="ar-SA"/>
        </w:rPr>
        <w:t xml:space="preserve"> Erweiterung der Testabdeckung gelegt</w:t>
      </w:r>
      <w:r w:rsidRPr="005A2C45">
        <w:rPr>
          <w:lang w:eastAsia="de-DE" w:bidi="ar-SA"/>
        </w:rPr>
        <w:t>.</w:t>
      </w:r>
      <w:r w:rsidR="00094A52" w:rsidRPr="005A2C45">
        <w:rPr>
          <w:lang w:eastAsia="de-DE" w:bidi="ar-SA"/>
        </w:rPr>
        <w:t xml:space="preserve"> In dieser Zeitspanne wurde das TTIC2 bereits produktiv eingesetzt und die Schwachstellen wurde</w:t>
      </w:r>
      <w:r w:rsidR="00E940CC">
        <w:rPr>
          <w:lang w:eastAsia="de-DE" w:bidi="ar-SA"/>
        </w:rPr>
        <w:t>n</w:t>
      </w:r>
      <w:r w:rsidR="00094A52" w:rsidRPr="005A2C45">
        <w:rPr>
          <w:lang w:eastAsia="de-DE" w:bidi="ar-SA"/>
        </w:rPr>
        <w:t xml:space="preserve"> von meiner Seite evaluiert, da es keine weiteren beteiligten Personen gibt. Daraus resultierten genaue Anforderungen an eine Erweiterung des Systems.</w:t>
      </w:r>
      <w:r w:rsidRPr="005A2C45">
        <w:rPr>
          <w:lang w:eastAsia="de-DE" w:bidi="ar-SA"/>
        </w:rPr>
        <w:t xml:space="preserve"> </w:t>
      </w:r>
      <w:r w:rsidR="00E16A98" w:rsidRPr="005A2C45">
        <w:rPr>
          <w:lang w:eastAsia="de-DE" w:bidi="ar-SA"/>
        </w:rPr>
        <w:t>Daher kann davon ausgegangen werden, dass sich die Anforderungen während der Arbeit nicht verändern. Weiter sind auch die verwendeten Technologien und Hilfsmittel vor Begi</w:t>
      </w:r>
      <w:r w:rsidR="00271AE1" w:rsidRPr="005A2C45">
        <w:rPr>
          <w:lang w:eastAsia="de-DE" w:bidi="ar-SA"/>
        </w:rPr>
        <w:t>nn der Arbeit definiert worden (</w:t>
      </w:r>
      <w:r w:rsidR="00E16A98" w:rsidRPr="005A2C45">
        <w:rPr>
          <w:lang w:eastAsia="de-DE" w:bidi="ar-SA"/>
        </w:rPr>
        <w:t xml:space="preserve">Kapitel </w:t>
      </w:r>
      <w:r w:rsidR="00E16A98" w:rsidRPr="005A2C45">
        <w:rPr>
          <w:lang w:eastAsia="de-DE" w:bidi="ar-SA"/>
        </w:rPr>
        <w:fldChar w:fldCharType="begin"/>
      </w:r>
      <w:r w:rsidR="00E16A98" w:rsidRPr="005A2C45">
        <w:rPr>
          <w:lang w:eastAsia="de-DE" w:bidi="ar-SA"/>
        </w:rPr>
        <w:instrText xml:space="preserve"> REF _Ref491334433 \r \h </w:instrText>
      </w:r>
      <w:r w:rsidR="00E16A98" w:rsidRPr="005A2C45">
        <w:rPr>
          <w:lang w:eastAsia="de-DE" w:bidi="ar-SA"/>
        </w:rPr>
      </w:r>
      <w:r w:rsidR="00E16A98" w:rsidRPr="005A2C45">
        <w:rPr>
          <w:lang w:eastAsia="de-DE" w:bidi="ar-SA"/>
        </w:rPr>
        <w:fldChar w:fldCharType="separate"/>
      </w:r>
      <w:r w:rsidR="00425D0A">
        <w:rPr>
          <w:lang w:eastAsia="de-DE" w:bidi="ar-SA"/>
        </w:rPr>
        <w:t>4.2</w:t>
      </w:r>
      <w:r w:rsidR="00E16A98" w:rsidRPr="005A2C45">
        <w:rPr>
          <w:lang w:eastAsia="de-DE" w:bidi="ar-SA"/>
        </w:rPr>
        <w:fldChar w:fldCharType="end"/>
      </w:r>
      <w:r w:rsidR="00271AE1" w:rsidRPr="005A2C45">
        <w:rPr>
          <w:lang w:eastAsia="de-DE" w:bidi="ar-SA"/>
        </w:rPr>
        <w:t>)</w:t>
      </w:r>
      <w:r w:rsidR="00E940CC">
        <w:rPr>
          <w:lang w:eastAsia="de-DE" w:bidi="ar-SA"/>
        </w:rPr>
        <w:t xml:space="preserve"> und bleiben unverändert</w:t>
      </w:r>
      <w:r w:rsidR="00E16A98" w:rsidRPr="005A2C45">
        <w:rPr>
          <w:lang w:eastAsia="de-DE" w:bidi="ar-SA"/>
        </w:rPr>
        <w:t xml:space="preserve">. Die Arbeit wird nur durch </w:t>
      </w:r>
      <w:r w:rsidR="00B14DE9">
        <w:rPr>
          <w:lang w:eastAsia="de-DE" w:bidi="ar-SA"/>
        </w:rPr>
        <w:t>mich</w:t>
      </w:r>
      <w:r w:rsidR="00E16A98" w:rsidRPr="005A2C45">
        <w:rPr>
          <w:lang w:eastAsia="de-DE" w:bidi="ar-SA"/>
        </w:rPr>
        <w:t xml:space="preserve"> ausgeführt, </w:t>
      </w:r>
      <w:r w:rsidR="009E79CA" w:rsidRPr="005A2C45">
        <w:rPr>
          <w:lang w:eastAsia="de-DE" w:bidi="ar-SA"/>
        </w:rPr>
        <w:t>somit muss</w:t>
      </w:r>
      <w:r w:rsidR="00E16A98" w:rsidRPr="005A2C45">
        <w:rPr>
          <w:lang w:eastAsia="de-DE" w:bidi="ar-SA"/>
        </w:rPr>
        <w:t xml:space="preserve"> das Knowhow nicht ausgetauscht werden.</w:t>
      </w:r>
    </w:p>
    <w:p w14:paraId="0FD27EC3" w14:textId="77777777" w:rsidR="00A672DA" w:rsidRPr="005A2C45" w:rsidRDefault="00A672DA" w:rsidP="005A0884">
      <w:pPr>
        <w:rPr>
          <w:lang w:eastAsia="de-DE" w:bidi="ar-SA"/>
        </w:rPr>
      </w:pPr>
      <w:r w:rsidRPr="005A2C45">
        <w:rPr>
          <w:noProof/>
          <w:lang w:val="de-DE" w:eastAsia="de-DE" w:bidi="ar-SA"/>
        </w:rPr>
        <w:drawing>
          <wp:inline distT="0" distB="0" distL="0" distR="0" wp14:anchorId="41ADCCEC" wp14:editId="449350AF">
            <wp:extent cx="3983182" cy="2435869"/>
            <wp:effectExtent l="0" t="0" r="0" b="254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sserfallmodell.jpg"/>
                    <pic:cNvPicPr/>
                  </pic:nvPicPr>
                  <pic:blipFill>
                    <a:blip r:embed="rId25">
                      <a:extLst>
                        <a:ext uri="{28A0092B-C50C-407E-A947-70E740481C1C}">
                          <a14:useLocalDpi xmlns:a14="http://schemas.microsoft.com/office/drawing/2010/main" val="0"/>
                        </a:ext>
                      </a:extLst>
                    </a:blip>
                    <a:stretch>
                      <a:fillRect/>
                    </a:stretch>
                  </pic:blipFill>
                  <pic:spPr>
                    <a:xfrm>
                      <a:off x="0" y="0"/>
                      <a:ext cx="4035742" cy="2468012"/>
                    </a:xfrm>
                    <a:prstGeom prst="rect">
                      <a:avLst/>
                    </a:prstGeom>
                  </pic:spPr>
                </pic:pic>
              </a:graphicData>
            </a:graphic>
          </wp:inline>
        </w:drawing>
      </w:r>
    </w:p>
    <w:p w14:paraId="1955B40B" w14:textId="0B15348D" w:rsidR="00A672DA" w:rsidRPr="005A2C45" w:rsidRDefault="00A672DA" w:rsidP="00A672DA">
      <w:pPr>
        <w:pStyle w:val="Beschriftung"/>
        <w:rPr>
          <w:lang w:eastAsia="de-DE" w:bidi="ar-SA"/>
        </w:rPr>
      </w:pPr>
      <w:bookmarkStart w:id="77" w:name="_Ref491337010"/>
      <w:bookmarkStart w:id="78" w:name="_Toc491947956"/>
      <w:r w:rsidRPr="005A2C45">
        <w:t xml:space="preserve">Abbildung </w:t>
      </w:r>
      <w:fldSimple w:instr=" SEQ Abbildung \* ARABIC ">
        <w:r w:rsidR="00425D0A">
          <w:rPr>
            <w:noProof/>
          </w:rPr>
          <w:t>7</w:t>
        </w:r>
      </w:fldSimple>
      <w:bookmarkEnd w:id="77"/>
      <w:r w:rsidRPr="005A2C45">
        <w:t>: Wasserfallmodell (</w:t>
      </w:r>
      <w:r w:rsidR="00E043EF" w:rsidRPr="005A2C45">
        <w:t>QMETHODS, 2017</w:t>
      </w:r>
      <w:r w:rsidRPr="005A2C45">
        <w:t>)</w:t>
      </w:r>
      <w:bookmarkEnd w:id="78"/>
    </w:p>
    <w:p w14:paraId="07E8BC20" w14:textId="2CB23281" w:rsidR="00E16A98" w:rsidRPr="005A2C45" w:rsidRDefault="00E16A98" w:rsidP="005A0884">
      <w:pPr>
        <w:rPr>
          <w:lang w:eastAsia="de-DE" w:bidi="ar-SA"/>
        </w:rPr>
      </w:pPr>
      <w:r w:rsidRPr="005A2C45">
        <w:rPr>
          <w:lang w:eastAsia="de-DE" w:bidi="ar-SA"/>
        </w:rPr>
        <w:t xml:space="preserve">Aus diesen Gründen wird die Arbeit prinzipiell mit dem Wasserfall Modell gelöst. </w:t>
      </w:r>
      <w:r w:rsidR="001B33C2" w:rsidRPr="005A2C45">
        <w:rPr>
          <w:lang w:eastAsia="de-DE" w:bidi="ar-SA"/>
        </w:rPr>
        <w:t>Die</w:t>
      </w:r>
      <w:r w:rsidR="003C0B39" w:rsidRPr="005A2C45">
        <w:rPr>
          <w:lang w:eastAsia="de-DE" w:bidi="ar-SA"/>
        </w:rPr>
        <w:t xml:space="preserve"> </w:t>
      </w:r>
      <w:r w:rsidR="001B33C2" w:rsidRPr="005A2C45">
        <w:rPr>
          <w:lang w:eastAsia="de-DE" w:bidi="ar-SA"/>
        </w:rPr>
        <w:fldChar w:fldCharType="begin"/>
      </w:r>
      <w:r w:rsidR="001B33C2" w:rsidRPr="005A2C45">
        <w:rPr>
          <w:lang w:eastAsia="de-DE" w:bidi="ar-SA"/>
        </w:rPr>
        <w:instrText xml:space="preserve"> REF _Ref491337010 \h </w:instrText>
      </w:r>
      <w:r w:rsidR="001B33C2" w:rsidRPr="005A2C45">
        <w:rPr>
          <w:lang w:eastAsia="de-DE" w:bidi="ar-SA"/>
        </w:rPr>
      </w:r>
      <w:r w:rsidR="001B33C2" w:rsidRPr="005A2C45">
        <w:rPr>
          <w:lang w:eastAsia="de-DE" w:bidi="ar-SA"/>
        </w:rPr>
        <w:fldChar w:fldCharType="separate"/>
      </w:r>
      <w:r w:rsidR="00425D0A" w:rsidRPr="005A2C45">
        <w:t xml:space="preserve">Abbildung </w:t>
      </w:r>
      <w:r w:rsidR="00425D0A">
        <w:rPr>
          <w:noProof/>
        </w:rPr>
        <w:t>7</w:t>
      </w:r>
      <w:r w:rsidR="001B33C2" w:rsidRPr="005A2C45">
        <w:rPr>
          <w:lang w:eastAsia="de-DE" w:bidi="ar-SA"/>
        </w:rPr>
        <w:fldChar w:fldCharType="end"/>
      </w:r>
      <w:r w:rsidR="001B33C2" w:rsidRPr="005A2C45">
        <w:rPr>
          <w:lang w:eastAsia="de-DE" w:bidi="ar-SA"/>
        </w:rPr>
        <w:t xml:space="preserve"> zeigt die einzelnen Phasen des Wasserfallmodells. </w:t>
      </w:r>
      <w:r w:rsidR="00E940CC">
        <w:rPr>
          <w:lang w:eastAsia="de-DE" w:bidi="ar-SA"/>
        </w:rPr>
        <w:t>Um das methodische Vorgehen in der Arbeit darzustellen, wird i</w:t>
      </w:r>
      <w:r w:rsidR="0090571A" w:rsidRPr="005A2C45">
        <w:rPr>
          <w:lang w:eastAsia="de-DE" w:bidi="ar-SA"/>
        </w:rPr>
        <w:t xml:space="preserve">n der </w:t>
      </w:r>
      <w:r w:rsidR="0090571A" w:rsidRPr="005A2C45">
        <w:rPr>
          <w:lang w:eastAsia="de-DE" w:bidi="ar-SA"/>
        </w:rPr>
        <w:fldChar w:fldCharType="begin"/>
      </w:r>
      <w:r w:rsidR="0090571A" w:rsidRPr="005A2C45">
        <w:rPr>
          <w:lang w:eastAsia="de-DE" w:bidi="ar-SA"/>
        </w:rPr>
        <w:instrText xml:space="preserve"> REF _Ref491447330 \h </w:instrText>
      </w:r>
      <w:r w:rsidR="0090571A" w:rsidRPr="005A2C45">
        <w:rPr>
          <w:lang w:eastAsia="de-DE" w:bidi="ar-SA"/>
        </w:rPr>
      </w:r>
      <w:r w:rsidR="0090571A" w:rsidRPr="005A2C45">
        <w:rPr>
          <w:lang w:eastAsia="de-DE" w:bidi="ar-SA"/>
        </w:rPr>
        <w:fldChar w:fldCharType="separate"/>
      </w:r>
      <w:r w:rsidR="00425D0A" w:rsidRPr="005A2C45">
        <w:t xml:space="preserve">Tabelle </w:t>
      </w:r>
      <w:r w:rsidR="00425D0A">
        <w:rPr>
          <w:noProof/>
        </w:rPr>
        <w:t>1</w:t>
      </w:r>
      <w:r w:rsidR="0090571A" w:rsidRPr="005A2C45">
        <w:rPr>
          <w:lang w:eastAsia="de-DE" w:bidi="ar-SA"/>
        </w:rPr>
        <w:fldChar w:fldCharType="end"/>
      </w:r>
      <w:r w:rsidR="007703F4" w:rsidRPr="005A2C45">
        <w:rPr>
          <w:lang w:eastAsia="de-DE" w:bidi="ar-SA"/>
        </w:rPr>
        <w:t xml:space="preserve"> der Ort der einzelnen Phasen des Wasserfallmodells aufgezeigt.</w:t>
      </w:r>
    </w:p>
    <w:tbl>
      <w:tblPr>
        <w:tblStyle w:val="Tabellenraster"/>
        <w:tblW w:w="0" w:type="auto"/>
        <w:tblLook w:val="04A0" w:firstRow="1" w:lastRow="0" w:firstColumn="1" w:lastColumn="0" w:noHBand="0" w:noVBand="1"/>
      </w:tblPr>
      <w:tblGrid>
        <w:gridCol w:w="2309"/>
        <w:gridCol w:w="947"/>
        <w:gridCol w:w="2948"/>
        <w:gridCol w:w="3082"/>
      </w:tblGrid>
      <w:tr w:rsidR="00462F50" w:rsidRPr="005A2C45" w14:paraId="050585C9" w14:textId="77777777" w:rsidTr="008A6AEC">
        <w:tc>
          <w:tcPr>
            <w:tcW w:w="2309" w:type="dxa"/>
            <w:shd w:val="clear" w:color="auto" w:fill="D9D9D9" w:themeFill="background1" w:themeFillShade="D9"/>
          </w:tcPr>
          <w:p w14:paraId="0685DEF6" w14:textId="77777777" w:rsidR="00462F50" w:rsidRPr="005A2C45" w:rsidRDefault="00462F50" w:rsidP="0044253F">
            <w:pPr>
              <w:spacing w:before="0" w:after="0"/>
              <w:rPr>
                <w:b/>
                <w:lang w:eastAsia="de-DE" w:bidi="ar-SA"/>
              </w:rPr>
            </w:pPr>
            <w:r w:rsidRPr="005A2C45">
              <w:rPr>
                <w:b/>
                <w:lang w:eastAsia="de-DE" w:bidi="ar-SA"/>
              </w:rPr>
              <w:t>Wasserfall Phase</w:t>
            </w:r>
          </w:p>
        </w:tc>
        <w:tc>
          <w:tcPr>
            <w:tcW w:w="947" w:type="dxa"/>
            <w:shd w:val="clear" w:color="auto" w:fill="D9D9D9" w:themeFill="background1" w:themeFillShade="D9"/>
          </w:tcPr>
          <w:p w14:paraId="58C733D8" w14:textId="77777777" w:rsidR="00462F50" w:rsidRPr="005A2C45" w:rsidRDefault="00462F50" w:rsidP="0044253F">
            <w:pPr>
              <w:spacing w:before="0" w:after="0"/>
              <w:rPr>
                <w:b/>
                <w:lang w:eastAsia="de-DE" w:bidi="ar-SA"/>
              </w:rPr>
            </w:pPr>
            <w:r w:rsidRPr="005A2C45">
              <w:rPr>
                <w:b/>
                <w:lang w:eastAsia="de-DE" w:bidi="ar-SA"/>
              </w:rPr>
              <w:t>Kapitel</w:t>
            </w:r>
          </w:p>
        </w:tc>
        <w:tc>
          <w:tcPr>
            <w:tcW w:w="2948" w:type="dxa"/>
            <w:shd w:val="clear" w:color="auto" w:fill="D9D9D9" w:themeFill="background1" w:themeFillShade="D9"/>
          </w:tcPr>
          <w:p w14:paraId="6D1CD350" w14:textId="77777777" w:rsidR="00462F50" w:rsidRPr="005A2C45" w:rsidRDefault="00462F50" w:rsidP="0044253F">
            <w:pPr>
              <w:spacing w:before="0" w:after="0"/>
              <w:rPr>
                <w:b/>
                <w:lang w:eastAsia="de-DE" w:bidi="ar-SA"/>
              </w:rPr>
            </w:pPr>
            <w:r w:rsidRPr="005A2C45">
              <w:rPr>
                <w:b/>
                <w:lang w:eastAsia="de-DE" w:bidi="ar-SA"/>
              </w:rPr>
              <w:t>Name des Kapitels</w:t>
            </w:r>
          </w:p>
        </w:tc>
        <w:tc>
          <w:tcPr>
            <w:tcW w:w="3082" w:type="dxa"/>
            <w:shd w:val="clear" w:color="auto" w:fill="D9D9D9" w:themeFill="background1" w:themeFillShade="D9"/>
          </w:tcPr>
          <w:p w14:paraId="05E388D8" w14:textId="77777777" w:rsidR="00462F50" w:rsidRPr="005A2C45" w:rsidRDefault="00462F50" w:rsidP="0044253F">
            <w:pPr>
              <w:spacing w:before="0" w:after="0"/>
              <w:rPr>
                <w:b/>
                <w:lang w:eastAsia="de-DE" w:bidi="ar-SA"/>
              </w:rPr>
            </w:pPr>
            <w:r w:rsidRPr="005A2C45">
              <w:rPr>
                <w:b/>
                <w:lang w:eastAsia="de-DE" w:bidi="ar-SA"/>
              </w:rPr>
              <w:t>Inhalt</w:t>
            </w:r>
          </w:p>
        </w:tc>
      </w:tr>
      <w:tr w:rsidR="00462F50" w:rsidRPr="005A2C45" w14:paraId="0C94DD44" w14:textId="77777777" w:rsidTr="0090571A">
        <w:tc>
          <w:tcPr>
            <w:tcW w:w="2309" w:type="dxa"/>
          </w:tcPr>
          <w:p w14:paraId="3FEA3627" w14:textId="77777777" w:rsidR="00462F50" w:rsidRPr="005A2C45" w:rsidRDefault="00462F50" w:rsidP="0044253F">
            <w:pPr>
              <w:spacing w:before="0" w:after="0" w:line="240" w:lineRule="auto"/>
              <w:rPr>
                <w:lang w:eastAsia="de-DE" w:bidi="ar-SA"/>
              </w:rPr>
            </w:pPr>
            <w:r w:rsidRPr="005A2C45">
              <w:rPr>
                <w:lang w:eastAsia="de-DE" w:bidi="ar-SA"/>
              </w:rPr>
              <w:t>Anforderungserhebung</w:t>
            </w:r>
          </w:p>
        </w:tc>
        <w:tc>
          <w:tcPr>
            <w:tcW w:w="947" w:type="dxa"/>
          </w:tcPr>
          <w:p w14:paraId="172C509C" w14:textId="3107087F"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_Ref483477133 \r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425D0A">
              <w:rPr>
                <w:lang w:eastAsia="de-DE" w:bidi="ar-SA"/>
              </w:rPr>
              <w:t>2.2</w:t>
            </w:r>
            <w:r w:rsidRPr="005A2C45">
              <w:rPr>
                <w:lang w:eastAsia="de-DE" w:bidi="ar-SA"/>
              </w:rPr>
              <w:fldChar w:fldCharType="end"/>
            </w:r>
          </w:p>
        </w:tc>
        <w:tc>
          <w:tcPr>
            <w:tcW w:w="2948" w:type="dxa"/>
          </w:tcPr>
          <w:p w14:paraId="1A1D2D5E" w14:textId="4E110951"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_Ref483477133 \h </w:instrText>
            </w:r>
            <w:r w:rsidR="0090571A" w:rsidRPr="005A2C45">
              <w:rPr>
                <w:lang w:eastAsia="de-DE" w:bidi="ar-SA"/>
              </w:rPr>
              <w:instrText xml:space="preserve"> \* MERGEFORMAT </w:instrText>
            </w:r>
            <w:r w:rsidRPr="005A2C45">
              <w:rPr>
                <w:lang w:eastAsia="de-DE" w:bidi="ar-SA"/>
              </w:rPr>
            </w:r>
            <w:r w:rsidRPr="005A2C45">
              <w:rPr>
                <w:lang w:eastAsia="de-DE" w:bidi="ar-SA"/>
              </w:rPr>
              <w:fldChar w:fldCharType="separate"/>
            </w:r>
            <w:r w:rsidR="00425D0A" w:rsidRPr="005A2C45">
              <w:t>Testumgebung</w:t>
            </w:r>
            <w:r w:rsidRPr="005A2C45">
              <w:rPr>
                <w:lang w:eastAsia="de-DE" w:bidi="ar-SA"/>
              </w:rPr>
              <w:fldChar w:fldCharType="end"/>
            </w:r>
          </w:p>
        </w:tc>
        <w:tc>
          <w:tcPr>
            <w:tcW w:w="3082" w:type="dxa"/>
          </w:tcPr>
          <w:p w14:paraId="6C622791" w14:textId="794DD393" w:rsidR="00462F50" w:rsidRPr="005A2C45" w:rsidRDefault="00462F50" w:rsidP="0044253F">
            <w:pPr>
              <w:spacing w:before="0" w:after="0" w:line="240" w:lineRule="auto"/>
              <w:rPr>
                <w:lang w:eastAsia="de-DE" w:bidi="ar-SA"/>
              </w:rPr>
            </w:pPr>
            <w:r w:rsidRPr="005A2C45">
              <w:rPr>
                <w:lang w:eastAsia="de-DE" w:bidi="ar-SA"/>
              </w:rPr>
              <w:t xml:space="preserve">Auflistung </w:t>
            </w:r>
            <w:r w:rsidR="00E940CC">
              <w:rPr>
                <w:lang w:eastAsia="de-DE" w:bidi="ar-SA"/>
              </w:rPr>
              <w:t xml:space="preserve">der </w:t>
            </w:r>
            <w:r w:rsidRPr="005A2C45">
              <w:rPr>
                <w:lang w:eastAsia="de-DE" w:bidi="ar-SA"/>
              </w:rPr>
              <w:t>Schwachstellen</w:t>
            </w:r>
          </w:p>
        </w:tc>
      </w:tr>
      <w:tr w:rsidR="00462F50" w:rsidRPr="005A2C45" w14:paraId="36040B25" w14:textId="77777777" w:rsidTr="0090571A">
        <w:tc>
          <w:tcPr>
            <w:tcW w:w="2309" w:type="dxa"/>
          </w:tcPr>
          <w:p w14:paraId="45F92948" w14:textId="77777777" w:rsidR="00462F50" w:rsidRPr="005A2C45" w:rsidRDefault="00462F50" w:rsidP="0044253F">
            <w:pPr>
              <w:spacing w:before="0" w:after="0" w:line="240" w:lineRule="auto"/>
              <w:rPr>
                <w:lang w:eastAsia="de-DE" w:bidi="ar-SA"/>
              </w:rPr>
            </w:pPr>
            <w:r w:rsidRPr="005A2C45">
              <w:rPr>
                <w:lang w:eastAsia="de-DE" w:bidi="ar-SA"/>
              </w:rPr>
              <w:t>Analyse</w:t>
            </w:r>
          </w:p>
        </w:tc>
        <w:tc>
          <w:tcPr>
            <w:tcW w:w="947" w:type="dxa"/>
          </w:tcPr>
          <w:p w14:paraId="02B1961D" w14:textId="3E4B018C"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_Ref491337260 \r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425D0A">
              <w:rPr>
                <w:lang w:eastAsia="de-DE" w:bidi="ar-SA"/>
              </w:rPr>
              <w:t>3.2</w:t>
            </w:r>
            <w:r w:rsidRPr="005A2C45">
              <w:rPr>
                <w:lang w:eastAsia="de-DE" w:bidi="ar-SA"/>
              </w:rPr>
              <w:fldChar w:fldCharType="end"/>
            </w:r>
          </w:p>
        </w:tc>
        <w:tc>
          <w:tcPr>
            <w:tcW w:w="2948" w:type="dxa"/>
          </w:tcPr>
          <w:p w14:paraId="71D879AC" w14:textId="104C6A1C"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_Ref491337260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425D0A" w:rsidRPr="005A2C45">
              <w:t>Ziele nach der ersten Analyse</w:t>
            </w:r>
            <w:r w:rsidRPr="005A2C45">
              <w:rPr>
                <w:lang w:eastAsia="de-DE" w:bidi="ar-SA"/>
              </w:rPr>
              <w:fldChar w:fldCharType="end"/>
            </w:r>
          </w:p>
        </w:tc>
        <w:tc>
          <w:tcPr>
            <w:tcW w:w="3082" w:type="dxa"/>
          </w:tcPr>
          <w:p w14:paraId="18C0C2F6" w14:textId="33BE641D" w:rsidR="00462F50" w:rsidRPr="005A2C45" w:rsidRDefault="00462F50" w:rsidP="0044253F">
            <w:pPr>
              <w:spacing w:before="0" w:after="0" w:line="240" w:lineRule="auto"/>
              <w:rPr>
                <w:lang w:eastAsia="de-DE" w:bidi="ar-SA"/>
              </w:rPr>
            </w:pPr>
            <w:r w:rsidRPr="005A2C45">
              <w:rPr>
                <w:lang w:eastAsia="de-DE" w:bidi="ar-SA"/>
              </w:rPr>
              <w:t xml:space="preserve">Ziele </w:t>
            </w:r>
            <w:r w:rsidR="006C21D1">
              <w:rPr>
                <w:lang w:eastAsia="de-DE" w:bidi="ar-SA"/>
              </w:rPr>
              <w:t>aus den Anforderungen erstellt</w:t>
            </w:r>
          </w:p>
        </w:tc>
      </w:tr>
      <w:tr w:rsidR="00462F50" w:rsidRPr="005A2C45" w14:paraId="2F79AA9A" w14:textId="77777777" w:rsidTr="0090571A">
        <w:tc>
          <w:tcPr>
            <w:tcW w:w="2309" w:type="dxa"/>
          </w:tcPr>
          <w:p w14:paraId="542C519F" w14:textId="77777777" w:rsidR="00462F50" w:rsidRPr="005A2C45" w:rsidRDefault="00462F50" w:rsidP="0044253F">
            <w:pPr>
              <w:spacing w:before="0" w:after="0" w:line="240" w:lineRule="auto"/>
              <w:rPr>
                <w:lang w:eastAsia="de-DE" w:bidi="ar-SA"/>
              </w:rPr>
            </w:pPr>
            <w:r w:rsidRPr="005A2C45">
              <w:rPr>
                <w:lang w:eastAsia="de-DE" w:bidi="ar-SA"/>
              </w:rPr>
              <w:t>Entwurf</w:t>
            </w:r>
          </w:p>
        </w:tc>
        <w:tc>
          <w:tcPr>
            <w:tcW w:w="947" w:type="dxa"/>
          </w:tcPr>
          <w:p w14:paraId="43443008" w14:textId="3ECD19E0"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_Ref491337491 \r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425D0A">
              <w:rPr>
                <w:lang w:eastAsia="de-DE" w:bidi="ar-SA"/>
              </w:rPr>
              <w:t>5</w:t>
            </w:r>
            <w:r w:rsidRPr="005A2C45">
              <w:rPr>
                <w:lang w:eastAsia="de-DE" w:bidi="ar-SA"/>
              </w:rPr>
              <w:fldChar w:fldCharType="end"/>
            </w:r>
          </w:p>
        </w:tc>
        <w:tc>
          <w:tcPr>
            <w:tcW w:w="2948" w:type="dxa"/>
          </w:tcPr>
          <w:p w14:paraId="29F372A2" w14:textId="1AA71771" w:rsidR="00462F50" w:rsidRPr="005A2C45" w:rsidRDefault="00462F50"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_Ref491337491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425D0A" w:rsidRPr="005A2C45">
              <w:t>Auswertung der Testresultate</w:t>
            </w:r>
            <w:r w:rsidRPr="005A2C45">
              <w:rPr>
                <w:lang w:eastAsia="de-DE" w:bidi="ar-SA"/>
              </w:rPr>
              <w:fldChar w:fldCharType="end"/>
            </w:r>
            <w:r w:rsidR="0090571A" w:rsidRPr="005A2C45">
              <w:rPr>
                <w:lang w:eastAsia="de-DE" w:bidi="ar-SA"/>
              </w:rPr>
              <w:t xml:space="preserve"> (erstes Unterkapitel)</w:t>
            </w:r>
          </w:p>
        </w:tc>
        <w:tc>
          <w:tcPr>
            <w:tcW w:w="3082" w:type="dxa"/>
          </w:tcPr>
          <w:p w14:paraId="7B816E84" w14:textId="77777777" w:rsidR="00462F50" w:rsidRPr="005A2C45" w:rsidRDefault="0090571A" w:rsidP="0044253F">
            <w:pPr>
              <w:spacing w:before="0" w:after="0" w:line="240" w:lineRule="auto"/>
              <w:rPr>
                <w:lang w:eastAsia="de-DE" w:bidi="ar-SA"/>
              </w:rPr>
            </w:pPr>
            <w:r w:rsidRPr="005A2C45">
              <w:rPr>
                <w:lang w:eastAsia="de-DE" w:bidi="ar-SA"/>
              </w:rPr>
              <w:t>Grobes Konzept</w:t>
            </w:r>
          </w:p>
        </w:tc>
      </w:tr>
      <w:tr w:rsidR="00462F50" w:rsidRPr="005A2C45" w14:paraId="5CE5D831" w14:textId="77777777" w:rsidTr="0090571A">
        <w:tc>
          <w:tcPr>
            <w:tcW w:w="2309" w:type="dxa"/>
          </w:tcPr>
          <w:p w14:paraId="6992981B" w14:textId="77777777" w:rsidR="00462F50" w:rsidRPr="005A2C45" w:rsidRDefault="00462F50" w:rsidP="0044253F">
            <w:pPr>
              <w:spacing w:before="0" w:after="0" w:line="240" w:lineRule="auto"/>
              <w:rPr>
                <w:lang w:eastAsia="de-DE" w:bidi="ar-SA"/>
              </w:rPr>
            </w:pPr>
            <w:r w:rsidRPr="005A2C45">
              <w:rPr>
                <w:lang w:eastAsia="de-DE" w:bidi="ar-SA"/>
              </w:rPr>
              <w:t>Implementierung</w:t>
            </w:r>
          </w:p>
        </w:tc>
        <w:tc>
          <w:tcPr>
            <w:tcW w:w="947" w:type="dxa"/>
          </w:tcPr>
          <w:p w14:paraId="37E22C8F" w14:textId="4F2DDDEB" w:rsidR="00462F50" w:rsidRPr="005A2C45" w:rsidRDefault="0090571A"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_Ref491337491 \r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425D0A">
              <w:rPr>
                <w:lang w:eastAsia="de-DE" w:bidi="ar-SA"/>
              </w:rPr>
              <w:t>5</w:t>
            </w:r>
            <w:r w:rsidRPr="005A2C45">
              <w:rPr>
                <w:lang w:eastAsia="de-DE" w:bidi="ar-SA"/>
              </w:rPr>
              <w:fldChar w:fldCharType="end"/>
            </w:r>
          </w:p>
        </w:tc>
        <w:tc>
          <w:tcPr>
            <w:tcW w:w="2948" w:type="dxa"/>
          </w:tcPr>
          <w:p w14:paraId="7AD4413D" w14:textId="5369E5C5" w:rsidR="00462F50" w:rsidRPr="005A2C45" w:rsidRDefault="0090571A"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_Ref491337491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425D0A" w:rsidRPr="005A2C45">
              <w:t>Auswertung der Testresultate</w:t>
            </w:r>
            <w:r w:rsidRPr="005A2C45">
              <w:rPr>
                <w:lang w:eastAsia="de-DE" w:bidi="ar-SA"/>
              </w:rPr>
              <w:fldChar w:fldCharType="end"/>
            </w:r>
            <w:r w:rsidRPr="005A2C45">
              <w:rPr>
                <w:lang w:eastAsia="de-DE" w:bidi="ar-SA"/>
              </w:rPr>
              <w:t xml:space="preserve"> (zweites Unterkapitel)</w:t>
            </w:r>
          </w:p>
        </w:tc>
        <w:tc>
          <w:tcPr>
            <w:tcW w:w="3082" w:type="dxa"/>
          </w:tcPr>
          <w:p w14:paraId="3BD7B274" w14:textId="77777777" w:rsidR="00462F50" w:rsidRPr="005A2C45" w:rsidRDefault="0090571A" w:rsidP="0044253F">
            <w:pPr>
              <w:spacing w:before="0" w:after="0" w:line="240" w:lineRule="auto"/>
              <w:rPr>
                <w:lang w:eastAsia="de-DE" w:bidi="ar-SA"/>
              </w:rPr>
            </w:pPr>
            <w:r w:rsidRPr="005A2C45">
              <w:rPr>
                <w:lang w:eastAsia="de-DE" w:bidi="ar-SA"/>
              </w:rPr>
              <w:t>Beschreibung der Umsetzung</w:t>
            </w:r>
          </w:p>
        </w:tc>
      </w:tr>
      <w:tr w:rsidR="00462F50" w:rsidRPr="005A2C45" w14:paraId="2376857C" w14:textId="77777777" w:rsidTr="0090571A">
        <w:tc>
          <w:tcPr>
            <w:tcW w:w="2309" w:type="dxa"/>
          </w:tcPr>
          <w:p w14:paraId="78A3B7A6" w14:textId="77777777" w:rsidR="00462F50" w:rsidRPr="005A2C45" w:rsidRDefault="00462F50" w:rsidP="0044253F">
            <w:pPr>
              <w:spacing w:before="0" w:after="0" w:line="240" w:lineRule="auto"/>
              <w:rPr>
                <w:lang w:eastAsia="de-DE" w:bidi="ar-SA"/>
              </w:rPr>
            </w:pPr>
            <w:r w:rsidRPr="005A2C45">
              <w:rPr>
                <w:lang w:eastAsia="de-DE" w:bidi="ar-SA"/>
              </w:rPr>
              <w:t>Test</w:t>
            </w:r>
          </w:p>
        </w:tc>
        <w:tc>
          <w:tcPr>
            <w:tcW w:w="947" w:type="dxa"/>
          </w:tcPr>
          <w:p w14:paraId="3BC95211" w14:textId="4BC7EC55" w:rsidR="00462F50" w:rsidRPr="005A2C45" w:rsidRDefault="0090571A"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_Ref491337655 \r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425D0A">
              <w:rPr>
                <w:lang w:eastAsia="de-DE" w:bidi="ar-SA"/>
              </w:rPr>
              <w:t>6</w:t>
            </w:r>
            <w:r w:rsidRPr="005A2C45">
              <w:rPr>
                <w:lang w:eastAsia="de-DE" w:bidi="ar-SA"/>
              </w:rPr>
              <w:fldChar w:fldCharType="end"/>
            </w:r>
          </w:p>
        </w:tc>
        <w:tc>
          <w:tcPr>
            <w:tcW w:w="2948" w:type="dxa"/>
          </w:tcPr>
          <w:p w14:paraId="355E2C45" w14:textId="5D187F50" w:rsidR="00462F50" w:rsidRPr="005A2C45" w:rsidRDefault="0090571A" w:rsidP="0044253F">
            <w:pPr>
              <w:spacing w:before="0" w:after="0" w:line="240" w:lineRule="auto"/>
              <w:rPr>
                <w:lang w:eastAsia="de-DE" w:bidi="ar-SA"/>
              </w:rPr>
            </w:pPr>
            <w:r w:rsidRPr="005A2C45">
              <w:rPr>
                <w:lang w:eastAsia="de-DE" w:bidi="ar-SA"/>
              </w:rPr>
              <w:fldChar w:fldCharType="begin"/>
            </w:r>
            <w:r w:rsidRPr="005A2C45">
              <w:rPr>
                <w:lang w:eastAsia="de-DE" w:bidi="ar-SA"/>
              </w:rPr>
              <w:instrText xml:space="preserve"> REF _Ref491337655 \h </w:instrText>
            </w:r>
            <w:r w:rsidR="00DD0A14">
              <w:rPr>
                <w:lang w:eastAsia="de-DE" w:bidi="ar-SA"/>
              </w:rPr>
              <w:instrText xml:space="preserve"> \* MERGEFORMAT </w:instrText>
            </w:r>
            <w:r w:rsidRPr="005A2C45">
              <w:rPr>
                <w:lang w:eastAsia="de-DE" w:bidi="ar-SA"/>
              </w:rPr>
            </w:r>
            <w:r w:rsidRPr="005A2C45">
              <w:rPr>
                <w:lang w:eastAsia="de-DE" w:bidi="ar-SA"/>
              </w:rPr>
              <w:fldChar w:fldCharType="separate"/>
            </w:r>
            <w:r w:rsidR="00425D0A" w:rsidRPr="005A2C45">
              <w:t>Ergebnisse</w:t>
            </w:r>
            <w:r w:rsidRPr="005A2C45">
              <w:rPr>
                <w:lang w:eastAsia="de-DE" w:bidi="ar-SA"/>
              </w:rPr>
              <w:fldChar w:fldCharType="end"/>
            </w:r>
          </w:p>
        </w:tc>
        <w:tc>
          <w:tcPr>
            <w:tcW w:w="3082" w:type="dxa"/>
          </w:tcPr>
          <w:p w14:paraId="78D52197" w14:textId="43317A53" w:rsidR="00462F50" w:rsidRPr="005A2C45" w:rsidRDefault="00533855" w:rsidP="0044253F">
            <w:pPr>
              <w:spacing w:before="0" w:after="0" w:line="240" w:lineRule="auto"/>
              <w:rPr>
                <w:lang w:eastAsia="de-DE" w:bidi="ar-SA"/>
              </w:rPr>
            </w:pPr>
            <w:r>
              <w:rPr>
                <w:lang w:eastAsia="de-DE" w:bidi="ar-SA"/>
              </w:rPr>
              <w:t>Erreichen</w:t>
            </w:r>
            <w:r w:rsidR="00E940CC">
              <w:rPr>
                <w:lang w:eastAsia="de-DE" w:bidi="ar-SA"/>
              </w:rPr>
              <w:t xml:space="preserve"> der Ziele</w:t>
            </w:r>
          </w:p>
        </w:tc>
      </w:tr>
    </w:tbl>
    <w:p w14:paraId="6A2383AF" w14:textId="77777777" w:rsidR="00AD5AE5" w:rsidRDefault="0090571A" w:rsidP="00AD5AE5">
      <w:pPr>
        <w:pStyle w:val="Beschriftung"/>
      </w:pPr>
      <w:bookmarkStart w:id="79" w:name="_Ref491447330"/>
      <w:bookmarkStart w:id="80" w:name="_Toc491942824"/>
      <w:r w:rsidRPr="005A2C45">
        <w:t xml:space="preserve">Tabelle </w:t>
      </w:r>
      <w:fldSimple w:instr=" SEQ Tabelle \* ARABIC ">
        <w:r w:rsidR="00425D0A">
          <w:rPr>
            <w:noProof/>
          </w:rPr>
          <w:t>1</w:t>
        </w:r>
      </w:fldSimple>
      <w:bookmarkEnd w:id="79"/>
      <w:r w:rsidRPr="005A2C45">
        <w:t>: Phasen des Wasserfallmodells in</w:t>
      </w:r>
      <w:r w:rsidR="00E940CC">
        <w:t xml:space="preserve"> der</w:t>
      </w:r>
      <w:r w:rsidRPr="005A2C45">
        <w:t xml:space="preserve"> Dokumentation</w:t>
      </w:r>
      <w:bookmarkEnd w:id="80"/>
    </w:p>
    <w:p w14:paraId="2EA3ED63" w14:textId="35C1E2B8" w:rsidR="007703F4" w:rsidRPr="005A2C45" w:rsidRDefault="007703F4" w:rsidP="00AD5AE5">
      <w:r w:rsidRPr="005A2C45">
        <w:rPr>
          <w:lang w:eastAsia="de-DE" w:bidi="ar-SA"/>
        </w:rPr>
        <w:t xml:space="preserve">Die Phase des Betriebs wird erst nach Beendigung </w:t>
      </w:r>
      <w:r w:rsidR="00E940CC">
        <w:rPr>
          <w:lang w:eastAsia="de-DE" w:bidi="ar-SA"/>
        </w:rPr>
        <w:t>dieser</w:t>
      </w:r>
      <w:r w:rsidRPr="005A2C45">
        <w:rPr>
          <w:lang w:eastAsia="de-DE" w:bidi="ar-SA"/>
        </w:rPr>
        <w:t xml:space="preserve"> Arbeit in Kraft treten. </w:t>
      </w:r>
    </w:p>
    <w:p w14:paraId="61D6B146" w14:textId="77777777" w:rsidR="000478BF" w:rsidRPr="005A2C45" w:rsidRDefault="000478BF" w:rsidP="005A0884">
      <w:pPr>
        <w:rPr>
          <w:lang w:eastAsia="de-DE" w:bidi="ar-SA"/>
        </w:rPr>
      </w:pPr>
      <w:r w:rsidRPr="005A2C45">
        <w:rPr>
          <w:lang w:eastAsia="de-DE" w:bidi="ar-SA"/>
        </w:rPr>
        <w:lastRenderedPageBreak/>
        <w:t>Der nächste Abschnitt beschreibt den chronologischen Ablauf der Arbeit.</w:t>
      </w:r>
    </w:p>
    <w:p w14:paraId="045BC11F" w14:textId="77777777" w:rsidR="001B7CCF" w:rsidRPr="005A2C45" w:rsidRDefault="001B7CCF" w:rsidP="005A0884">
      <w:pPr>
        <w:rPr>
          <w:lang w:eastAsia="de-DE" w:bidi="ar-SA"/>
        </w:rPr>
      </w:pPr>
      <w:r w:rsidRPr="005A2C45">
        <w:rPr>
          <w:noProof/>
          <w:lang w:val="de-DE" w:eastAsia="de-DE" w:bidi="ar-SA"/>
        </w:rPr>
        <w:drawing>
          <wp:anchor distT="0" distB="0" distL="114300" distR="114300" simplePos="0" relativeHeight="251658752" behindDoc="0" locked="0" layoutInCell="1" allowOverlap="1" wp14:anchorId="386385C4" wp14:editId="628B1746">
            <wp:simplePos x="0" y="0"/>
            <wp:positionH relativeFrom="column">
              <wp:posOffset>0</wp:posOffset>
            </wp:positionH>
            <wp:positionV relativeFrom="paragraph">
              <wp:posOffset>250825</wp:posOffset>
            </wp:positionV>
            <wp:extent cx="5759450" cy="3050540"/>
            <wp:effectExtent l="0" t="0" r="0" b="0"/>
            <wp:wrapTight wrapText="bothSides">
              <wp:wrapPolygon edited="0">
                <wp:start x="0" y="0"/>
                <wp:lineTo x="0" y="21447"/>
                <wp:lineTo x="21505" y="21447"/>
                <wp:lineTo x="21505" y="0"/>
                <wp:lineTo x="0" y="0"/>
              </wp:wrapPolygon>
            </wp:wrapTight>
            <wp:docPr id="1026" name="Grafik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Vorgehensweise Testumgebung.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3050540"/>
                    </a:xfrm>
                    <a:prstGeom prst="rect">
                      <a:avLst/>
                    </a:prstGeom>
                  </pic:spPr>
                </pic:pic>
              </a:graphicData>
            </a:graphic>
          </wp:anchor>
        </w:drawing>
      </w:r>
    </w:p>
    <w:p w14:paraId="4F0C6AF2" w14:textId="6E5636A7" w:rsidR="000478BF" w:rsidRPr="005A2C45" w:rsidRDefault="000478BF" w:rsidP="000478BF">
      <w:pPr>
        <w:pStyle w:val="Beschriftung"/>
      </w:pPr>
      <w:bookmarkStart w:id="81" w:name="_Ref491338206"/>
      <w:bookmarkStart w:id="82" w:name="_Ref491338198"/>
      <w:bookmarkStart w:id="83" w:name="_Toc491947957"/>
      <w:r w:rsidRPr="005A2C45">
        <w:t xml:space="preserve">Abbildung </w:t>
      </w:r>
      <w:fldSimple w:instr=" SEQ Abbildung \* ARABIC ">
        <w:r w:rsidR="00425D0A">
          <w:rPr>
            <w:noProof/>
          </w:rPr>
          <w:t>8</w:t>
        </w:r>
      </w:fldSimple>
      <w:bookmarkEnd w:id="81"/>
      <w:r w:rsidRPr="005A2C45">
        <w:t>: Vorgehensweise Testumgebung</w:t>
      </w:r>
      <w:bookmarkEnd w:id="82"/>
      <w:bookmarkEnd w:id="83"/>
    </w:p>
    <w:p w14:paraId="2A6FB7F5" w14:textId="7CCFFF8D" w:rsidR="000478BF" w:rsidRPr="005A2C45" w:rsidRDefault="000478BF" w:rsidP="000478BF">
      <w:pPr>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_Ref491338206 \h </w:instrText>
      </w:r>
      <w:r w:rsidRPr="005A2C45">
        <w:rPr>
          <w:lang w:eastAsia="de-DE" w:bidi="ar-SA"/>
        </w:rPr>
      </w:r>
      <w:r w:rsidRPr="005A2C45">
        <w:rPr>
          <w:lang w:eastAsia="de-DE" w:bidi="ar-SA"/>
        </w:rPr>
        <w:fldChar w:fldCharType="separate"/>
      </w:r>
      <w:r w:rsidR="00425D0A" w:rsidRPr="005A2C45">
        <w:t xml:space="preserve">Abbildung </w:t>
      </w:r>
      <w:r w:rsidR="00425D0A">
        <w:rPr>
          <w:noProof/>
        </w:rPr>
        <w:t>8</w:t>
      </w:r>
      <w:r w:rsidRPr="005A2C45">
        <w:rPr>
          <w:lang w:eastAsia="de-DE" w:bidi="ar-SA"/>
        </w:rPr>
        <w:fldChar w:fldCharType="end"/>
      </w:r>
      <w:r w:rsidRPr="005A2C45">
        <w:rPr>
          <w:lang w:eastAsia="de-DE" w:bidi="ar-SA"/>
        </w:rPr>
        <w:t xml:space="preserve"> ist die Reihenfolge </w:t>
      </w:r>
      <w:r w:rsidR="00A97BA9">
        <w:rPr>
          <w:lang w:eastAsia="de-DE" w:bidi="ar-SA"/>
        </w:rPr>
        <w:t>der</w:t>
      </w:r>
      <w:r w:rsidR="004460EA" w:rsidRPr="005A2C45">
        <w:rPr>
          <w:lang w:eastAsia="de-DE" w:bidi="ar-SA"/>
        </w:rPr>
        <w:t xml:space="preserve"> einzelnen Testumgebungselemente</w:t>
      </w:r>
      <w:r w:rsidRPr="005A2C45">
        <w:rPr>
          <w:lang w:eastAsia="de-DE" w:bidi="ar-SA"/>
        </w:rPr>
        <w:t xml:space="preserve"> zu sehen</w:t>
      </w:r>
      <w:r w:rsidR="004460EA" w:rsidRPr="005A2C45">
        <w:rPr>
          <w:lang w:eastAsia="de-DE" w:bidi="ar-SA"/>
        </w:rPr>
        <w:t>, welche in der Arbeit behandelt werden</w:t>
      </w:r>
      <w:r w:rsidRPr="005A2C45">
        <w:rPr>
          <w:lang w:eastAsia="de-DE" w:bidi="ar-SA"/>
        </w:rPr>
        <w:t xml:space="preserve">. </w:t>
      </w:r>
      <w:r w:rsidR="004460EA" w:rsidRPr="005A2C45">
        <w:rPr>
          <w:lang w:eastAsia="de-DE" w:bidi="ar-SA"/>
        </w:rPr>
        <w:t xml:space="preserve">Als erstes wird die bereits existierende </w:t>
      </w:r>
      <w:proofErr w:type="spellStart"/>
      <w:r w:rsidR="004460EA" w:rsidRPr="005A2C45">
        <w:rPr>
          <w:lang w:eastAsia="de-DE" w:bidi="ar-SA"/>
        </w:rPr>
        <w:t>SoftwareVersionsDatabase</w:t>
      </w:r>
      <w:proofErr w:type="spellEnd"/>
      <w:r w:rsidR="004460EA" w:rsidRPr="005A2C45">
        <w:rPr>
          <w:lang w:eastAsia="de-DE" w:bidi="ar-SA"/>
        </w:rPr>
        <w:t xml:space="preserve"> erweitert</w:t>
      </w:r>
      <w:r w:rsidR="00A97BA9">
        <w:rPr>
          <w:lang w:eastAsia="de-DE" w:bidi="ar-SA"/>
        </w:rPr>
        <w:t>,</w:t>
      </w:r>
      <w:r w:rsidR="004460EA" w:rsidRPr="005A2C45">
        <w:rPr>
          <w:lang w:eastAsia="de-DE" w:bidi="ar-SA"/>
        </w:rPr>
        <w:t xml:space="preserve"> um Testinformationen, Testresultate sowie Firmware Bugs Informationen abzuspeichern. Als nächstes werden die Tests so angepasst, dass die Testinformationen in der Datenbank abgelegt werden. Das </w:t>
      </w:r>
      <w:proofErr w:type="spellStart"/>
      <w:r w:rsidR="004460EA" w:rsidRPr="005A2C45">
        <w:rPr>
          <w:lang w:eastAsia="de-DE" w:bidi="ar-SA"/>
        </w:rPr>
        <w:t>TestUpdateFirmware</w:t>
      </w:r>
      <w:proofErr w:type="spellEnd"/>
      <w:r w:rsidR="004460EA" w:rsidRPr="005A2C45">
        <w:rPr>
          <w:lang w:eastAsia="de-DE" w:bidi="ar-SA"/>
        </w:rPr>
        <w:t xml:space="preserve"> Programm wird so angepasst, das nur noch Test</w:t>
      </w:r>
      <w:r w:rsidR="00974A88" w:rsidRPr="005A2C45">
        <w:rPr>
          <w:lang w:eastAsia="de-DE" w:bidi="ar-SA"/>
        </w:rPr>
        <w:t>s</w:t>
      </w:r>
      <w:r w:rsidR="004460EA" w:rsidRPr="005A2C45">
        <w:rPr>
          <w:lang w:eastAsia="de-DE" w:bidi="ar-SA"/>
        </w:rPr>
        <w:t xml:space="preserve"> kompiliert werden, bei </w:t>
      </w:r>
      <w:r w:rsidR="0088791E">
        <w:rPr>
          <w:lang w:eastAsia="de-DE" w:bidi="ar-SA"/>
        </w:rPr>
        <w:t>denen</w:t>
      </w:r>
      <w:r w:rsidR="004460EA" w:rsidRPr="005A2C45">
        <w:rPr>
          <w:lang w:eastAsia="de-DE" w:bidi="ar-SA"/>
        </w:rPr>
        <w:t xml:space="preserve"> der angeschlossene Controller T</w:t>
      </w:r>
      <w:r w:rsidR="006C21D1">
        <w:rPr>
          <w:lang w:eastAsia="de-DE" w:bidi="ar-SA"/>
        </w:rPr>
        <w:t>yp</w:t>
      </w:r>
      <w:r w:rsidR="004460EA" w:rsidRPr="005A2C45">
        <w:rPr>
          <w:lang w:eastAsia="de-DE" w:bidi="ar-SA"/>
        </w:rPr>
        <w:t xml:space="preserve"> übereinstimmt. Anschliessend wird das TTIC2 so erweitert, dass </w:t>
      </w:r>
      <w:r w:rsidR="0088791E">
        <w:rPr>
          <w:lang w:eastAsia="de-DE" w:bidi="ar-SA"/>
        </w:rPr>
        <w:t>es</w:t>
      </w:r>
      <w:r w:rsidR="004460EA" w:rsidRPr="005A2C45">
        <w:rPr>
          <w:lang w:eastAsia="de-DE" w:bidi="ar-SA"/>
        </w:rPr>
        <w:t xml:space="preserve"> erstens die Testinformationen </w:t>
      </w:r>
      <w:r w:rsidR="006C21D1">
        <w:rPr>
          <w:lang w:eastAsia="de-DE" w:bidi="ar-SA"/>
        </w:rPr>
        <w:t xml:space="preserve">und Hardware Anforderungen der Tests </w:t>
      </w:r>
      <w:r w:rsidR="004460EA" w:rsidRPr="005A2C45">
        <w:rPr>
          <w:lang w:eastAsia="de-DE" w:bidi="ar-SA"/>
        </w:rPr>
        <w:t xml:space="preserve">von der Datenbank bezieht und </w:t>
      </w:r>
      <w:r w:rsidR="00974A88" w:rsidRPr="005A2C45">
        <w:rPr>
          <w:lang w:eastAsia="de-DE" w:bidi="ar-SA"/>
        </w:rPr>
        <w:t>zweitens</w:t>
      </w:r>
      <w:r w:rsidR="004460EA" w:rsidRPr="005A2C45">
        <w:rPr>
          <w:lang w:eastAsia="de-DE" w:bidi="ar-SA"/>
        </w:rPr>
        <w:t xml:space="preserve"> die Testresultate hinterlegt. Zudem </w:t>
      </w:r>
      <w:r w:rsidR="0088791E">
        <w:rPr>
          <w:lang w:eastAsia="de-DE" w:bidi="ar-SA"/>
        </w:rPr>
        <w:t>soll</w:t>
      </w:r>
      <w:r w:rsidR="004460EA" w:rsidRPr="005A2C45">
        <w:rPr>
          <w:lang w:eastAsia="de-DE" w:bidi="ar-SA"/>
        </w:rPr>
        <w:t xml:space="preserve"> das TTIC2 dem Benutzer die Möglichkeit bieten</w:t>
      </w:r>
      <w:r w:rsidR="0088791E">
        <w:rPr>
          <w:lang w:eastAsia="de-DE" w:bidi="ar-SA"/>
        </w:rPr>
        <w:t>,</w:t>
      </w:r>
      <w:r w:rsidR="004460EA" w:rsidRPr="005A2C45">
        <w:rPr>
          <w:lang w:eastAsia="de-DE" w:bidi="ar-SA"/>
        </w:rPr>
        <w:t xml:space="preserve"> den Grundzustand zu definieren. Als letztes werden die Testresultate im ETIC2 in einfacher Form wiedergegeben. </w:t>
      </w:r>
    </w:p>
    <w:p w14:paraId="1AF0F704" w14:textId="2713CFC9" w:rsidR="00DD0A14" w:rsidRDefault="003721D2" w:rsidP="000478BF">
      <w:pPr>
        <w:rPr>
          <w:lang w:eastAsia="de-DE" w:bidi="ar-SA"/>
        </w:rPr>
      </w:pPr>
      <w:r>
        <w:rPr>
          <w:lang w:eastAsia="de-DE" w:bidi="ar-SA"/>
        </w:rPr>
        <w:t>Zwischen den Phasen Entwurf bis hin zum Test</w:t>
      </w:r>
      <w:r w:rsidR="004460EA" w:rsidRPr="005A2C45">
        <w:rPr>
          <w:lang w:eastAsia="de-DE" w:bidi="ar-SA"/>
        </w:rPr>
        <w:t xml:space="preserve"> wird das Wasserfallm</w:t>
      </w:r>
      <w:r w:rsidR="00974A88" w:rsidRPr="005A2C45">
        <w:rPr>
          <w:lang w:eastAsia="de-DE" w:bidi="ar-SA"/>
        </w:rPr>
        <w:t>odell</w:t>
      </w:r>
      <w:r w:rsidR="004460EA" w:rsidRPr="005A2C45">
        <w:rPr>
          <w:lang w:eastAsia="de-DE" w:bidi="ar-SA"/>
        </w:rPr>
        <w:t xml:space="preserve"> nicht streng befolgt. Es wird jeweils </w:t>
      </w:r>
      <w:r w:rsidR="00974A88" w:rsidRPr="005A2C45">
        <w:rPr>
          <w:lang w:eastAsia="de-DE" w:bidi="ar-SA"/>
        </w:rPr>
        <w:t xml:space="preserve">ein </w:t>
      </w:r>
      <w:r w:rsidR="004460EA" w:rsidRPr="005A2C45">
        <w:rPr>
          <w:lang w:eastAsia="de-DE" w:bidi="ar-SA"/>
        </w:rPr>
        <w:t xml:space="preserve">Testumgebungselement genommen und </w:t>
      </w:r>
      <w:r w:rsidR="00974A88" w:rsidRPr="005A2C45">
        <w:rPr>
          <w:lang w:eastAsia="de-DE" w:bidi="ar-SA"/>
        </w:rPr>
        <w:t xml:space="preserve">es durchläuft </w:t>
      </w:r>
      <w:r w:rsidR="004460EA" w:rsidRPr="005A2C45">
        <w:rPr>
          <w:lang w:eastAsia="de-DE" w:bidi="ar-SA"/>
        </w:rPr>
        <w:t xml:space="preserve">den Entwurf, </w:t>
      </w:r>
      <w:r w:rsidR="00974A88" w:rsidRPr="005A2C45">
        <w:rPr>
          <w:lang w:eastAsia="de-DE" w:bidi="ar-SA"/>
        </w:rPr>
        <w:t xml:space="preserve">die </w:t>
      </w:r>
      <w:r w:rsidR="004460EA" w:rsidRPr="005A2C45">
        <w:rPr>
          <w:lang w:eastAsia="de-DE" w:bidi="ar-SA"/>
        </w:rPr>
        <w:t xml:space="preserve">Implementierungsphase sowie die Testphase. Erst nach erfolgreichem Testdurchlauf wird </w:t>
      </w:r>
      <w:r w:rsidR="00974A88" w:rsidRPr="005A2C45">
        <w:rPr>
          <w:lang w:eastAsia="de-DE" w:bidi="ar-SA"/>
        </w:rPr>
        <w:t>mit dem</w:t>
      </w:r>
      <w:r w:rsidR="004460EA" w:rsidRPr="005A2C45">
        <w:rPr>
          <w:lang w:eastAsia="de-DE" w:bidi="ar-SA"/>
        </w:rPr>
        <w:t xml:space="preserve"> nächsten Element der Testumgebung fortgefahren. </w:t>
      </w:r>
      <w:r w:rsidR="00E61BEB" w:rsidRPr="005A2C45">
        <w:rPr>
          <w:lang w:eastAsia="de-DE" w:bidi="ar-SA"/>
        </w:rPr>
        <w:t xml:space="preserve">Tritt bei einem späteren Testumgebungselement ein Problem auf, so kann das Konzept sowie </w:t>
      </w:r>
      <w:r w:rsidR="0088791E">
        <w:rPr>
          <w:lang w:eastAsia="de-DE" w:bidi="ar-SA"/>
        </w:rPr>
        <w:t xml:space="preserve">die </w:t>
      </w:r>
      <w:r w:rsidR="00E61BEB" w:rsidRPr="005A2C45">
        <w:rPr>
          <w:lang w:eastAsia="de-DE" w:bidi="ar-SA"/>
        </w:rPr>
        <w:t>Implementierung des zuvor entwickelten Testumgebungselement</w:t>
      </w:r>
      <w:r w:rsidR="00974A88" w:rsidRPr="005A2C45">
        <w:rPr>
          <w:lang w:eastAsia="de-DE" w:bidi="ar-SA"/>
        </w:rPr>
        <w:t>s nochmals überarbeitet wer</w:t>
      </w:r>
      <w:r w:rsidR="00895181">
        <w:rPr>
          <w:lang w:eastAsia="de-DE" w:bidi="ar-SA"/>
        </w:rPr>
        <w:t>den</w:t>
      </w:r>
      <w:r w:rsidR="00974A88" w:rsidRPr="005A2C45">
        <w:rPr>
          <w:lang w:eastAsia="de-DE" w:bidi="ar-SA"/>
        </w:rPr>
        <w:t>.</w:t>
      </w:r>
    </w:p>
    <w:p w14:paraId="27A95AF9" w14:textId="68DAE5D8" w:rsidR="004460EA" w:rsidRPr="005A2C45" w:rsidRDefault="00DD0A14" w:rsidP="00011357">
      <w:pPr>
        <w:spacing w:before="0" w:after="200" w:line="276" w:lineRule="auto"/>
        <w:jc w:val="left"/>
        <w:rPr>
          <w:lang w:eastAsia="de-DE" w:bidi="ar-SA"/>
        </w:rPr>
      </w:pPr>
      <w:r>
        <w:rPr>
          <w:lang w:eastAsia="de-DE" w:bidi="ar-SA"/>
        </w:rPr>
        <w:br w:type="page"/>
      </w:r>
    </w:p>
    <w:p w14:paraId="29411318" w14:textId="77777777" w:rsidR="004B54ED" w:rsidRPr="005A2C45" w:rsidRDefault="004B54ED" w:rsidP="004B54ED">
      <w:pPr>
        <w:pStyle w:val="berschrift2"/>
      </w:pPr>
      <w:bookmarkStart w:id="84" w:name="_Ref491334433"/>
      <w:bookmarkStart w:id="85" w:name="_Toc491858340"/>
      <w:bookmarkStart w:id="86" w:name="_Toc491948083"/>
      <w:r w:rsidRPr="005A2C45">
        <w:lastRenderedPageBreak/>
        <w:t>Hilfsmittel</w:t>
      </w:r>
      <w:bookmarkEnd w:id="84"/>
      <w:bookmarkEnd w:id="85"/>
      <w:bookmarkEnd w:id="86"/>
    </w:p>
    <w:p w14:paraId="408653DD" w14:textId="3AC60C87" w:rsidR="00342A8F" w:rsidRPr="005A2C45" w:rsidRDefault="0079211D" w:rsidP="00342A8F">
      <w:pPr>
        <w:rPr>
          <w:lang w:eastAsia="de-DE" w:bidi="ar-SA"/>
        </w:rPr>
      </w:pPr>
      <w:r>
        <w:rPr>
          <w:lang w:eastAsia="de-DE" w:bidi="ar-SA"/>
        </w:rPr>
        <w:t>Hier</w:t>
      </w:r>
      <w:r w:rsidR="00342A8F" w:rsidRPr="005A2C45">
        <w:rPr>
          <w:lang w:eastAsia="de-DE" w:bidi="ar-SA"/>
        </w:rPr>
        <w:t xml:space="preserve"> werden die Hilfsmittel der einzelnen Testumgebungselemente näher beschrieben und ihre Auswahl begründet.</w:t>
      </w:r>
    </w:p>
    <w:p w14:paraId="7C4C1E72" w14:textId="77777777" w:rsidR="004B54ED" w:rsidRPr="005A2C45" w:rsidRDefault="004B54ED" w:rsidP="004B54ED">
      <w:pPr>
        <w:pStyle w:val="berschrift3"/>
      </w:pPr>
      <w:bookmarkStart w:id="87" w:name="_Toc491858341"/>
      <w:bookmarkStart w:id="88" w:name="_Toc491948084"/>
      <w:proofErr w:type="spellStart"/>
      <w:r w:rsidRPr="005A2C45">
        <w:t>SoftwareVersionsDatabase</w:t>
      </w:r>
      <w:bookmarkEnd w:id="87"/>
      <w:bookmarkEnd w:id="88"/>
      <w:proofErr w:type="spellEnd"/>
    </w:p>
    <w:p w14:paraId="0F390177" w14:textId="2282F4D5" w:rsidR="00342A8F" w:rsidRPr="005A2C45" w:rsidRDefault="00342A8F" w:rsidP="00342A8F">
      <w:pPr>
        <w:pStyle w:val="Standardeinzug"/>
        <w:ind w:left="0"/>
      </w:pPr>
      <w:r w:rsidRPr="005A2C45">
        <w:t xml:space="preserve">Die Firma VAT bietet einerseits </w:t>
      </w:r>
      <w:r w:rsidR="004F6B63" w:rsidRPr="005A2C45">
        <w:t>das Microsoft Access Programm an</w:t>
      </w:r>
      <w:r w:rsidR="00533855">
        <w:t xml:space="preserve"> und andererseits</w:t>
      </w:r>
      <w:r w:rsidR="004F6B63" w:rsidRPr="005A2C45">
        <w:t xml:space="preserve"> den Zugang zu</w:t>
      </w:r>
      <w:r w:rsidR="00533855">
        <w:t>m</w:t>
      </w:r>
      <w:r w:rsidR="004F6B63" w:rsidRPr="005A2C45">
        <w:t xml:space="preserve"> </w:t>
      </w:r>
      <w:r w:rsidR="00E058CC" w:rsidRPr="005A2C45">
        <w:t>MS-</w:t>
      </w:r>
      <w:r w:rsidR="004F6B63" w:rsidRPr="005A2C45">
        <w:t>SQL Serv</w:t>
      </w:r>
      <w:r w:rsidR="00533855">
        <w:t>er,</w:t>
      </w:r>
      <w:r w:rsidR="003D12A8">
        <w:t xml:space="preserve"> um Daten</w:t>
      </w:r>
      <w:r w:rsidR="00B44DEC" w:rsidRPr="005A2C45">
        <w:t xml:space="preserve"> abzuspeichern</w:t>
      </w:r>
      <w:r w:rsidR="004F6B63" w:rsidRPr="005A2C45">
        <w:t xml:space="preserve">. Im Folgenden </w:t>
      </w:r>
      <w:r w:rsidR="0079211D">
        <w:t>wird</w:t>
      </w:r>
      <w:r w:rsidR="004F6B63" w:rsidRPr="005A2C45">
        <w:t xml:space="preserve"> eine Nutzwertanalyse durchgeführt, um die</w:t>
      </w:r>
      <w:r w:rsidR="0053606D" w:rsidRPr="005A2C45">
        <w:t xml:space="preserve"> geeignete</w:t>
      </w:r>
      <w:r w:rsidR="004F6B63" w:rsidRPr="005A2C45">
        <w:t xml:space="preserve"> Datenbanklösung zu bestimmen</w:t>
      </w:r>
      <w:r w:rsidR="00974A88" w:rsidRPr="005A2C45">
        <w:t xml:space="preserve"> (</w:t>
      </w:r>
      <w:r w:rsidR="007703F4" w:rsidRPr="005A2C45">
        <w:fldChar w:fldCharType="begin"/>
      </w:r>
      <w:r w:rsidR="007703F4" w:rsidRPr="005A2C45">
        <w:instrText xml:space="preserve"> REF _Ref491447602 \h </w:instrText>
      </w:r>
      <w:r w:rsidR="007703F4" w:rsidRPr="005A2C45">
        <w:fldChar w:fldCharType="separate"/>
      </w:r>
      <w:r w:rsidR="00425D0A" w:rsidRPr="005A2C45">
        <w:t xml:space="preserve">Tabelle </w:t>
      </w:r>
      <w:r w:rsidR="00425D0A">
        <w:rPr>
          <w:noProof/>
        </w:rPr>
        <w:t>2</w:t>
      </w:r>
      <w:r w:rsidR="007703F4" w:rsidRPr="005A2C45">
        <w:fldChar w:fldCharType="end"/>
      </w:r>
      <w:r w:rsidR="00974A88" w:rsidRPr="005A2C45">
        <w:t>)</w:t>
      </w:r>
      <w:r w:rsidR="004F6B63" w:rsidRPr="005A2C45">
        <w:t>.</w:t>
      </w:r>
    </w:p>
    <w:tbl>
      <w:tblPr>
        <w:tblStyle w:val="Tabellenraster"/>
        <w:tblW w:w="0" w:type="auto"/>
        <w:tblLayout w:type="fixed"/>
        <w:tblLook w:val="04A0" w:firstRow="1" w:lastRow="0" w:firstColumn="1" w:lastColumn="0" w:noHBand="0" w:noVBand="1"/>
      </w:tblPr>
      <w:tblGrid>
        <w:gridCol w:w="3510"/>
        <w:gridCol w:w="1418"/>
        <w:gridCol w:w="992"/>
        <w:gridCol w:w="1134"/>
        <w:gridCol w:w="711"/>
        <w:gridCol w:w="281"/>
        <w:gridCol w:w="1240"/>
      </w:tblGrid>
      <w:tr w:rsidR="00CA0CE9" w:rsidRPr="005A2C45" w14:paraId="16243BAD" w14:textId="77777777" w:rsidTr="00C831AA">
        <w:tc>
          <w:tcPr>
            <w:tcW w:w="3510" w:type="dxa"/>
            <w:vMerge w:val="restart"/>
            <w:shd w:val="clear" w:color="auto" w:fill="D9D9D9" w:themeFill="background1" w:themeFillShade="D9"/>
          </w:tcPr>
          <w:p w14:paraId="18F9E40F" w14:textId="77777777" w:rsidR="00CA0CE9" w:rsidRPr="005A2C45" w:rsidRDefault="00CA0CE9" w:rsidP="0044253F">
            <w:pPr>
              <w:pStyle w:val="Standardeinzug"/>
              <w:spacing w:before="0" w:after="0"/>
              <w:ind w:left="0"/>
            </w:pPr>
            <w:r w:rsidRPr="005A2C45">
              <w:t>Kriterium</w:t>
            </w:r>
          </w:p>
        </w:tc>
        <w:tc>
          <w:tcPr>
            <w:tcW w:w="1418" w:type="dxa"/>
            <w:vMerge w:val="restart"/>
            <w:shd w:val="clear" w:color="auto" w:fill="D9D9D9" w:themeFill="background1" w:themeFillShade="D9"/>
          </w:tcPr>
          <w:p w14:paraId="45AEE545" w14:textId="77777777" w:rsidR="00CA0CE9" w:rsidRPr="005A2C45" w:rsidRDefault="00CA0CE9" w:rsidP="0044253F">
            <w:pPr>
              <w:pStyle w:val="Standardeinzug"/>
              <w:spacing w:before="0" w:after="0"/>
              <w:ind w:left="0"/>
            </w:pPr>
            <w:r w:rsidRPr="005A2C45">
              <w:t>Gewichtung</w:t>
            </w:r>
          </w:p>
        </w:tc>
        <w:tc>
          <w:tcPr>
            <w:tcW w:w="4358" w:type="dxa"/>
            <w:gridSpan w:val="5"/>
            <w:shd w:val="clear" w:color="auto" w:fill="D9D9D9" w:themeFill="background1" w:themeFillShade="D9"/>
          </w:tcPr>
          <w:p w14:paraId="619E6F64" w14:textId="77777777" w:rsidR="00CA0CE9" w:rsidRPr="008A6AEC" w:rsidRDefault="00CA0CE9" w:rsidP="0044253F">
            <w:pPr>
              <w:pStyle w:val="Standardeinzug"/>
              <w:tabs>
                <w:tab w:val="left" w:pos="1175"/>
              </w:tabs>
              <w:spacing w:before="0" w:after="0"/>
              <w:ind w:left="0"/>
              <w:jc w:val="center"/>
              <w:rPr>
                <w:b/>
              </w:rPr>
            </w:pPr>
            <w:r w:rsidRPr="008A6AEC">
              <w:rPr>
                <w:b/>
              </w:rPr>
              <w:t>Datenbanklösung</w:t>
            </w:r>
          </w:p>
        </w:tc>
      </w:tr>
      <w:tr w:rsidR="00CA0CE9" w:rsidRPr="005A2C45" w14:paraId="2BF633B5" w14:textId="77777777" w:rsidTr="00C831AA">
        <w:tc>
          <w:tcPr>
            <w:tcW w:w="3510" w:type="dxa"/>
            <w:vMerge/>
            <w:shd w:val="clear" w:color="auto" w:fill="D9D9D9" w:themeFill="background1" w:themeFillShade="D9"/>
          </w:tcPr>
          <w:p w14:paraId="0712285A" w14:textId="77777777" w:rsidR="00CA0CE9" w:rsidRPr="005A2C45" w:rsidRDefault="00CA0CE9" w:rsidP="0044253F">
            <w:pPr>
              <w:pStyle w:val="Standardeinzug"/>
              <w:spacing w:before="0" w:after="0"/>
              <w:ind w:left="0"/>
            </w:pPr>
          </w:p>
        </w:tc>
        <w:tc>
          <w:tcPr>
            <w:tcW w:w="1418" w:type="dxa"/>
            <w:vMerge/>
            <w:shd w:val="clear" w:color="auto" w:fill="D9D9D9" w:themeFill="background1" w:themeFillShade="D9"/>
          </w:tcPr>
          <w:p w14:paraId="5EA2C9A1" w14:textId="77777777" w:rsidR="00CA0CE9" w:rsidRPr="005A2C45" w:rsidRDefault="00CA0CE9" w:rsidP="0044253F">
            <w:pPr>
              <w:pStyle w:val="Standardeinzug"/>
              <w:spacing w:before="0" w:after="0"/>
              <w:ind w:left="0"/>
            </w:pPr>
          </w:p>
        </w:tc>
        <w:tc>
          <w:tcPr>
            <w:tcW w:w="2126" w:type="dxa"/>
            <w:gridSpan w:val="2"/>
            <w:shd w:val="clear" w:color="auto" w:fill="D9D9D9" w:themeFill="background1" w:themeFillShade="D9"/>
          </w:tcPr>
          <w:p w14:paraId="261E0386" w14:textId="77777777" w:rsidR="00CA0CE9" w:rsidRPr="005A2C45" w:rsidRDefault="00CA0CE9" w:rsidP="0044253F">
            <w:pPr>
              <w:pStyle w:val="Standardeinzug"/>
              <w:spacing w:before="0" w:after="0"/>
              <w:ind w:left="0"/>
              <w:rPr>
                <w:b/>
              </w:rPr>
            </w:pPr>
            <w:r w:rsidRPr="005A2C45">
              <w:rPr>
                <w:b/>
              </w:rPr>
              <w:t>Microsoft Access</w:t>
            </w:r>
          </w:p>
        </w:tc>
        <w:tc>
          <w:tcPr>
            <w:tcW w:w="2232" w:type="dxa"/>
            <w:gridSpan w:val="3"/>
            <w:shd w:val="clear" w:color="auto" w:fill="D9D9D9" w:themeFill="background1" w:themeFillShade="D9"/>
          </w:tcPr>
          <w:p w14:paraId="687A03F1" w14:textId="77777777" w:rsidR="00CA0CE9" w:rsidRPr="005A2C45" w:rsidRDefault="00CA0CE9" w:rsidP="0044253F">
            <w:pPr>
              <w:pStyle w:val="Standardeinzug"/>
              <w:spacing w:before="0" w:after="0"/>
              <w:ind w:left="0"/>
              <w:rPr>
                <w:b/>
              </w:rPr>
            </w:pPr>
            <w:r w:rsidRPr="005A2C45">
              <w:rPr>
                <w:b/>
              </w:rPr>
              <w:t>MS-SQL Server</w:t>
            </w:r>
          </w:p>
        </w:tc>
      </w:tr>
      <w:tr w:rsidR="00CA0CE9" w:rsidRPr="005A2C45" w14:paraId="1E0E9B51" w14:textId="77777777" w:rsidTr="00C831AA">
        <w:tc>
          <w:tcPr>
            <w:tcW w:w="3510" w:type="dxa"/>
            <w:vMerge/>
            <w:shd w:val="clear" w:color="auto" w:fill="D9D9D9" w:themeFill="background1" w:themeFillShade="D9"/>
          </w:tcPr>
          <w:p w14:paraId="1F2A6399" w14:textId="77777777" w:rsidR="00CA0CE9" w:rsidRPr="005A2C45" w:rsidRDefault="00CA0CE9" w:rsidP="0044253F">
            <w:pPr>
              <w:pStyle w:val="Standardeinzug"/>
              <w:spacing w:before="0" w:after="0"/>
              <w:ind w:left="0"/>
            </w:pPr>
          </w:p>
        </w:tc>
        <w:tc>
          <w:tcPr>
            <w:tcW w:w="1418" w:type="dxa"/>
            <w:vMerge/>
            <w:shd w:val="clear" w:color="auto" w:fill="D9D9D9" w:themeFill="background1" w:themeFillShade="D9"/>
          </w:tcPr>
          <w:p w14:paraId="383BAAF1" w14:textId="77777777" w:rsidR="00CA0CE9" w:rsidRPr="005A2C45" w:rsidRDefault="00CA0CE9" w:rsidP="0044253F">
            <w:pPr>
              <w:pStyle w:val="Standardeinzug"/>
              <w:spacing w:before="0" w:after="0"/>
              <w:ind w:left="0"/>
            </w:pPr>
          </w:p>
        </w:tc>
        <w:tc>
          <w:tcPr>
            <w:tcW w:w="992" w:type="dxa"/>
            <w:shd w:val="clear" w:color="auto" w:fill="D9D9D9" w:themeFill="background1" w:themeFillShade="D9"/>
          </w:tcPr>
          <w:p w14:paraId="6419A887" w14:textId="77777777" w:rsidR="00CA0CE9" w:rsidRPr="005A2C45" w:rsidRDefault="00CA0CE9" w:rsidP="0044253F">
            <w:pPr>
              <w:pStyle w:val="Standardeinzug"/>
              <w:spacing w:before="0" w:after="0"/>
              <w:ind w:left="0"/>
            </w:pPr>
            <w:r w:rsidRPr="005A2C45">
              <w:t>Punkte</w:t>
            </w:r>
          </w:p>
        </w:tc>
        <w:tc>
          <w:tcPr>
            <w:tcW w:w="1134" w:type="dxa"/>
            <w:shd w:val="clear" w:color="auto" w:fill="D9D9D9" w:themeFill="background1" w:themeFillShade="D9"/>
          </w:tcPr>
          <w:p w14:paraId="47634019" w14:textId="77777777" w:rsidR="00CA0CE9" w:rsidRPr="005A2C45" w:rsidRDefault="00CA0CE9" w:rsidP="0044253F">
            <w:pPr>
              <w:pStyle w:val="Standardeinzug"/>
              <w:spacing w:before="0" w:after="0"/>
              <w:ind w:left="0"/>
            </w:pPr>
            <w:r w:rsidRPr="005A2C45">
              <w:t>Gewichtet</w:t>
            </w:r>
          </w:p>
        </w:tc>
        <w:tc>
          <w:tcPr>
            <w:tcW w:w="992" w:type="dxa"/>
            <w:gridSpan w:val="2"/>
            <w:shd w:val="clear" w:color="auto" w:fill="D9D9D9" w:themeFill="background1" w:themeFillShade="D9"/>
          </w:tcPr>
          <w:p w14:paraId="459EDEFD" w14:textId="77777777" w:rsidR="00CA0CE9" w:rsidRPr="005A2C45" w:rsidRDefault="00CA0CE9" w:rsidP="0044253F">
            <w:pPr>
              <w:pStyle w:val="Standardeinzug"/>
              <w:spacing w:before="0" w:after="0"/>
              <w:ind w:left="0"/>
            </w:pPr>
            <w:r w:rsidRPr="005A2C45">
              <w:t>Punkte</w:t>
            </w:r>
          </w:p>
        </w:tc>
        <w:tc>
          <w:tcPr>
            <w:tcW w:w="1240" w:type="dxa"/>
            <w:shd w:val="clear" w:color="auto" w:fill="D9D9D9" w:themeFill="background1" w:themeFillShade="D9"/>
          </w:tcPr>
          <w:p w14:paraId="7ADD7CED" w14:textId="77777777" w:rsidR="00CA0CE9" w:rsidRPr="005A2C45" w:rsidRDefault="00CA0CE9" w:rsidP="0044253F">
            <w:pPr>
              <w:pStyle w:val="Standardeinzug"/>
              <w:spacing w:before="0" w:after="0"/>
              <w:ind w:left="0"/>
            </w:pPr>
            <w:r w:rsidRPr="005A2C45">
              <w:t>Gewichtet</w:t>
            </w:r>
          </w:p>
        </w:tc>
      </w:tr>
      <w:tr w:rsidR="007F22B2" w:rsidRPr="005A2C45" w14:paraId="5B5392BA" w14:textId="77777777" w:rsidTr="00C831AA">
        <w:tc>
          <w:tcPr>
            <w:tcW w:w="3510" w:type="dxa"/>
          </w:tcPr>
          <w:p w14:paraId="316938C9" w14:textId="77777777" w:rsidR="007F22B2" w:rsidRPr="005A2C45" w:rsidRDefault="007F22B2" w:rsidP="0044253F">
            <w:pPr>
              <w:pStyle w:val="Standardeinzug"/>
              <w:spacing w:before="0" w:after="0"/>
              <w:ind w:left="0"/>
            </w:pPr>
            <w:r w:rsidRPr="005A2C45">
              <w:t>Preis</w:t>
            </w:r>
          </w:p>
        </w:tc>
        <w:tc>
          <w:tcPr>
            <w:tcW w:w="1418" w:type="dxa"/>
          </w:tcPr>
          <w:p w14:paraId="2CB44000" w14:textId="77777777" w:rsidR="007F22B2" w:rsidRPr="005A2C45" w:rsidRDefault="007F22B2" w:rsidP="0044253F">
            <w:pPr>
              <w:pStyle w:val="Standardeinzug"/>
              <w:spacing w:before="0" w:after="0"/>
              <w:ind w:left="0"/>
            </w:pPr>
            <w:r w:rsidRPr="005A2C45">
              <w:t>5</w:t>
            </w:r>
          </w:p>
        </w:tc>
        <w:tc>
          <w:tcPr>
            <w:tcW w:w="992" w:type="dxa"/>
          </w:tcPr>
          <w:p w14:paraId="1A0816B2" w14:textId="77777777" w:rsidR="007F22B2" w:rsidRPr="005A2C45" w:rsidRDefault="007F22B2" w:rsidP="0044253F">
            <w:pPr>
              <w:pStyle w:val="Standardeinzug"/>
              <w:spacing w:before="0" w:after="0"/>
              <w:ind w:left="0"/>
            </w:pPr>
            <w:r w:rsidRPr="005A2C45">
              <w:t>10</w:t>
            </w:r>
          </w:p>
        </w:tc>
        <w:tc>
          <w:tcPr>
            <w:tcW w:w="1134" w:type="dxa"/>
          </w:tcPr>
          <w:p w14:paraId="435B6436" w14:textId="77777777" w:rsidR="007F22B2" w:rsidRPr="005A2C45" w:rsidRDefault="007F22B2" w:rsidP="0044253F">
            <w:pPr>
              <w:pStyle w:val="Standardeinzug"/>
              <w:spacing w:before="0" w:after="0"/>
              <w:ind w:left="0"/>
            </w:pPr>
            <w:r w:rsidRPr="005A2C45">
              <w:t>50</w:t>
            </w:r>
          </w:p>
        </w:tc>
        <w:tc>
          <w:tcPr>
            <w:tcW w:w="711" w:type="dxa"/>
          </w:tcPr>
          <w:p w14:paraId="24203247" w14:textId="77777777" w:rsidR="007F22B2" w:rsidRPr="005A2C45" w:rsidRDefault="007F22B2" w:rsidP="0044253F">
            <w:pPr>
              <w:pStyle w:val="Standardeinzug"/>
              <w:spacing w:before="0" w:after="0"/>
              <w:ind w:left="0"/>
            </w:pPr>
            <w:r w:rsidRPr="005A2C45">
              <w:t>5</w:t>
            </w:r>
          </w:p>
        </w:tc>
        <w:tc>
          <w:tcPr>
            <w:tcW w:w="1521" w:type="dxa"/>
            <w:gridSpan w:val="2"/>
          </w:tcPr>
          <w:p w14:paraId="02358C4A" w14:textId="77777777" w:rsidR="007F22B2" w:rsidRPr="005A2C45" w:rsidRDefault="007F22B2" w:rsidP="0044253F">
            <w:pPr>
              <w:pStyle w:val="Standardeinzug"/>
              <w:spacing w:before="0" w:after="0"/>
              <w:ind w:left="0"/>
            </w:pPr>
            <w:r w:rsidRPr="005A2C45">
              <w:t>25</w:t>
            </w:r>
          </w:p>
        </w:tc>
      </w:tr>
      <w:tr w:rsidR="004F6B63" w:rsidRPr="005A2C45" w14:paraId="12BA7961" w14:textId="77777777" w:rsidTr="00C831AA">
        <w:tc>
          <w:tcPr>
            <w:tcW w:w="3510" w:type="dxa"/>
          </w:tcPr>
          <w:p w14:paraId="3030CAFB" w14:textId="77777777" w:rsidR="004F6B63" w:rsidRPr="005A2C45" w:rsidRDefault="00BD57F8" w:rsidP="0044253F">
            <w:pPr>
              <w:pStyle w:val="Standardeinzug"/>
              <w:spacing w:before="0" w:after="0"/>
              <w:ind w:left="0"/>
            </w:pPr>
            <w:r w:rsidRPr="005A2C45">
              <w:t>Bereits im Einsatz</w:t>
            </w:r>
          </w:p>
        </w:tc>
        <w:tc>
          <w:tcPr>
            <w:tcW w:w="1418" w:type="dxa"/>
          </w:tcPr>
          <w:p w14:paraId="5AE7CEC2" w14:textId="77777777" w:rsidR="004F6B63" w:rsidRPr="005A2C45" w:rsidRDefault="007F22B2" w:rsidP="0044253F">
            <w:pPr>
              <w:pStyle w:val="Standardeinzug"/>
              <w:spacing w:before="0" w:after="0"/>
              <w:ind w:left="0"/>
            </w:pPr>
            <w:r w:rsidRPr="005A2C45">
              <w:t>15</w:t>
            </w:r>
          </w:p>
        </w:tc>
        <w:tc>
          <w:tcPr>
            <w:tcW w:w="992" w:type="dxa"/>
          </w:tcPr>
          <w:p w14:paraId="09F3BE93" w14:textId="77777777" w:rsidR="004F6B63" w:rsidRPr="005A2C45" w:rsidRDefault="007F22B2" w:rsidP="0044253F">
            <w:pPr>
              <w:pStyle w:val="Standardeinzug"/>
              <w:spacing w:before="0" w:after="0"/>
              <w:ind w:left="0"/>
            </w:pPr>
            <w:r w:rsidRPr="005A2C45">
              <w:t>0</w:t>
            </w:r>
          </w:p>
        </w:tc>
        <w:tc>
          <w:tcPr>
            <w:tcW w:w="1134" w:type="dxa"/>
          </w:tcPr>
          <w:p w14:paraId="66E2B590" w14:textId="77777777" w:rsidR="004F6B63" w:rsidRPr="005A2C45" w:rsidRDefault="007F22B2" w:rsidP="0044253F">
            <w:pPr>
              <w:pStyle w:val="Standardeinzug"/>
              <w:spacing w:before="0" w:after="0"/>
              <w:ind w:left="0"/>
            </w:pPr>
            <w:r w:rsidRPr="005A2C45">
              <w:t>0</w:t>
            </w:r>
          </w:p>
        </w:tc>
        <w:tc>
          <w:tcPr>
            <w:tcW w:w="711" w:type="dxa"/>
          </w:tcPr>
          <w:p w14:paraId="225C3CF1" w14:textId="77777777" w:rsidR="004F6B63" w:rsidRPr="005A2C45" w:rsidRDefault="007F22B2" w:rsidP="0044253F">
            <w:pPr>
              <w:pStyle w:val="Standardeinzug"/>
              <w:spacing w:before="0" w:after="0"/>
              <w:ind w:left="0"/>
            </w:pPr>
            <w:r w:rsidRPr="005A2C45">
              <w:t>10</w:t>
            </w:r>
          </w:p>
        </w:tc>
        <w:tc>
          <w:tcPr>
            <w:tcW w:w="1521" w:type="dxa"/>
            <w:gridSpan w:val="2"/>
          </w:tcPr>
          <w:p w14:paraId="479AA50B" w14:textId="77777777" w:rsidR="004F6B63" w:rsidRPr="005A2C45" w:rsidRDefault="007F22B2" w:rsidP="0044253F">
            <w:pPr>
              <w:pStyle w:val="Standardeinzug"/>
              <w:spacing w:before="0" w:after="0"/>
              <w:ind w:left="0"/>
            </w:pPr>
            <w:r w:rsidRPr="005A2C45">
              <w:t>150</w:t>
            </w:r>
          </w:p>
        </w:tc>
      </w:tr>
      <w:tr w:rsidR="004F6B63" w:rsidRPr="005A2C45" w14:paraId="0A087A33" w14:textId="77777777" w:rsidTr="00C831AA">
        <w:tc>
          <w:tcPr>
            <w:tcW w:w="3510" w:type="dxa"/>
          </w:tcPr>
          <w:p w14:paraId="16CF44AC" w14:textId="77777777" w:rsidR="004F6B63" w:rsidRPr="005A2C45" w:rsidRDefault="00E058CC" w:rsidP="0044253F">
            <w:pPr>
              <w:pStyle w:val="Standardeinzug"/>
              <w:spacing w:before="0" w:after="0"/>
              <w:ind w:left="0"/>
            </w:pPr>
            <w:r w:rsidRPr="005A2C45">
              <w:t>Bedienoberfläche</w:t>
            </w:r>
          </w:p>
        </w:tc>
        <w:tc>
          <w:tcPr>
            <w:tcW w:w="1418" w:type="dxa"/>
          </w:tcPr>
          <w:p w14:paraId="288A4A6F" w14:textId="77777777" w:rsidR="004F6B63" w:rsidRPr="005A2C45" w:rsidRDefault="007F22B2" w:rsidP="0044253F">
            <w:pPr>
              <w:pStyle w:val="Standardeinzug"/>
              <w:spacing w:before="0" w:after="0"/>
              <w:ind w:left="0"/>
            </w:pPr>
            <w:r w:rsidRPr="005A2C45">
              <w:t>10</w:t>
            </w:r>
          </w:p>
        </w:tc>
        <w:tc>
          <w:tcPr>
            <w:tcW w:w="992" w:type="dxa"/>
          </w:tcPr>
          <w:p w14:paraId="5C5656E5" w14:textId="77777777" w:rsidR="004F6B63" w:rsidRPr="005A2C45" w:rsidRDefault="007F22B2" w:rsidP="0044253F">
            <w:pPr>
              <w:pStyle w:val="Standardeinzug"/>
              <w:spacing w:before="0" w:after="0"/>
              <w:ind w:left="0"/>
            </w:pPr>
            <w:r w:rsidRPr="005A2C45">
              <w:t>10</w:t>
            </w:r>
          </w:p>
        </w:tc>
        <w:tc>
          <w:tcPr>
            <w:tcW w:w="1134" w:type="dxa"/>
          </w:tcPr>
          <w:p w14:paraId="77506F79" w14:textId="77777777" w:rsidR="004F6B63" w:rsidRPr="005A2C45" w:rsidRDefault="007F22B2" w:rsidP="0044253F">
            <w:pPr>
              <w:pStyle w:val="Standardeinzug"/>
              <w:spacing w:before="0" w:after="0"/>
              <w:ind w:left="0"/>
            </w:pPr>
            <w:r w:rsidRPr="005A2C45">
              <w:t>100</w:t>
            </w:r>
          </w:p>
        </w:tc>
        <w:tc>
          <w:tcPr>
            <w:tcW w:w="711" w:type="dxa"/>
          </w:tcPr>
          <w:p w14:paraId="63D15E74" w14:textId="77777777" w:rsidR="004F6B63" w:rsidRPr="005A2C45" w:rsidRDefault="00E058CC" w:rsidP="0044253F">
            <w:pPr>
              <w:pStyle w:val="Standardeinzug"/>
              <w:spacing w:before="0" w:after="0"/>
              <w:ind w:left="0"/>
            </w:pPr>
            <w:r w:rsidRPr="005A2C45">
              <w:t>5</w:t>
            </w:r>
          </w:p>
        </w:tc>
        <w:tc>
          <w:tcPr>
            <w:tcW w:w="1521" w:type="dxa"/>
            <w:gridSpan w:val="2"/>
          </w:tcPr>
          <w:p w14:paraId="72217EC0" w14:textId="77777777" w:rsidR="004F6B63" w:rsidRPr="005A2C45" w:rsidRDefault="00E058CC" w:rsidP="0044253F">
            <w:pPr>
              <w:pStyle w:val="Standardeinzug"/>
              <w:spacing w:before="0" w:after="0"/>
              <w:ind w:left="0"/>
            </w:pPr>
            <w:r w:rsidRPr="005A2C45">
              <w:t>5</w:t>
            </w:r>
            <w:r w:rsidR="007F22B2" w:rsidRPr="005A2C45">
              <w:t>0</w:t>
            </w:r>
          </w:p>
        </w:tc>
      </w:tr>
      <w:tr w:rsidR="007F22B2" w:rsidRPr="005A2C45" w14:paraId="4B044BF2" w14:textId="77777777" w:rsidTr="00C831AA">
        <w:tc>
          <w:tcPr>
            <w:tcW w:w="3510" w:type="dxa"/>
          </w:tcPr>
          <w:p w14:paraId="0244A01E" w14:textId="77777777" w:rsidR="007F22B2" w:rsidRPr="005A2C45" w:rsidRDefault="007F22B2" w:rsidP="0044253F">
            <w:pPr>
              <w:pStyle w:val="Standardeinzug"/>
              <w:spacing w:before="0" w:after="0"/>
              <w:ind w:left="0"/>
            </w:pPr>
            <w:r w:rsidRPr="005A2C45">
              <w:t>Fehleranfälligkeit</w:t>
            </w:r>
          </w:p>
        </w:tc>
        <w:tc>
          <w:tcPr>
            <w:tcW w:w="1418" w:type="dxa"/>
          </w:tcPr>
          <w:p w14:paraId="1DBF4B1C" w14:textId="77777777" w:rsidR="007F22B2" w:rsidRPr="005A2C45" w:rsidRDefault="007F22B2" w:rsidP="0044253F">
            <w:pPr>
              <w:pStyle w:val="Standardeinzug"/>
              <w:spacing w:before="0" w:after="0"/>
              <w:ind w:left="0"/>
            </w:pPr>
            <w:r w:rsidRPr="005A2C45">
              <w:t>10</w:t>
            </w:r>
          </w:p>
        </w:tc>
        <w:tc>
          <w:tcPr>
            <w:tcW w:w="992" w:type="dxa"/>
          </w:tcPr>
          <w:p w14:paraId="4EB12B18" w14:textId="77777777" w:rsidR="007F22B2" w:rsidRPr="005A2C45" w:rsidRDefault="007F22B2" w:rsidP="0044253F">
            <w:pPr>
              <w:pStyle w:val="Standardeinzug"/>
              <w:spacing w:before="0" w:after="0"/>
              <w:ind w:left="0"/>
            </w:pPr>
            <w:r w:rsidRPr="005A2C45">
              <w:t>5</w:t>
            </w:r>
          </w:p>
        </w:tc>
        <w:tc>
          <w:tcPr>
            <w:tcW w:w="1134" w:type="dxa"/>
          </w:tcPr>
          <w:p w14:paraId="7DCF11DB" w14:textId="77777777" w:rsidR="007F22B2" w:rsidRPr="005A2C45" w:rsidRDefault="007F22B2" w:rsidP="0044253F">
            <w:pPr>
              <w:pStyle w:val="Standardeinzug"/>
              <w:spacing w:before="0" w:after="0"/>
              <w:ind w:left="0"/>
            </w:pPr>
            <w:r w:rsidRPr="005A2C45">
              <w:t>50</w:t>
            </w:r>
          </w:p>
        </w:tc>
        <w:tc>
          <w:tcPr>
            <w:tcW w:w="711" w:type="dxa"/>
          </w:tcPr>
          <w:p w14:paraId="0BECEC1B" w14:textId="77777777" w:rsidR="007F22B2" w:rsidRPr="005A2C45" w:rsidRDefault="007F22B2" w:rsidP="0044253F">
            <w:pPr>
              <w:pStyle w:val="Standardeinzug"/>
              <w:spacing w:before="0" w:after="0"/>
              <w:ind w:left="0"/>
            </w:pPr>
            <w:r w:rsidRPr="005A2C45">
              <w:t>8</w:t>
            </w:r>
          </w:p>
        </w:tc>
        <w:tc>
          <w:tcPr>
            <w:tcW w:w="1521" w:type="dxa"/>
            <w:gridSpan w:val="2"/>
          </w:tcPr>
          <w:p w14:paraId="1B2A90DE" w14:textId="77777777" w:rsidR="007F22B2" w:rsidRPr="005A2C45" w:rsidRDefault="007F22B2" w:rsidP="0044253F">
            <w:pPr>
              <w:pStyle w:val="Standardeinzug"/>
              <w:spacing w:before="0" w:after="0"/>
              <w:ind w:left="0"/>
            </w:pPr>
            <w:r w:rsidRPr="005A2C45">
              <w:t>80</w:t>
            </w:r>
          </w:p>
        </w:tc>
      </w:tr>
      <w:tr w:rsidR="004F6B63" w:rsidRPr="005A2C45" w14:paraId="77AE4AFA" w14:textId="77777777" w:rsidTr="00C831AA">
        <w:tc>
          <w:tcPr>
            <w:tcW w:w="3510" w:type="dxa"/>
          </w:tcPr>
          <w:p w14:paraId="7EE25EB3" w14:textId="77777777" w:rsidR="004F6B63" w:rsidRPr="005A2C45" w:rsidRDefault="007F22B2" w:rsidP="0044253F">
            <w:pPr>
              <w:pStyle w:val="Standardeinzug"/>
              <w:spacing w:before="0" w:after="0"/>
              <w:ind w:left="0"/>
            </w:pPr>
            <w:r w:rsidRPr="005A2C45">
              <w:t>Mehrbenutzerverwaltung</w:t>
            </w:r>
          </w:p>
        </w:tc>
        <w:tc>
          <w:tcPr>
            <w:tcW w:w="1418" w:type="dxa"/>
          </w:tcPr>
          <w:p w14:paraId="4D57E66C" w14:textId="77777777" w:rsidR="004F6B63" w:rsidRPr="005A2C45" w:rsidRDefault="007F22B2" w:rsidP="0044253F">
            <w:pPr>
              <w:pStyle w:val="Standardeinzug"/>
              <w:spacing w:before="0" w:after="0"/>
              <w:ind w:left="0"/>
            </w:pPr>
            <w:r w:rsidRPr="005A2C45">
              <w:t>5</w:t>
            </w:r>
          </w:p>
        </w:tc>
        <w:tc>
          <w:tcPr>
            <w:tcW w:w="992" w:type="dxa"/>
          </w:tcPr>
          <w:p w14:paraId="402F9E91" w14:textId="77777777" w:rsidR="004F6B63" w:rsidRPr="005A2C45" w:rsidRDefault="007F22B2" w:rsidP="0044253F">
            <w:pPr>
              <w:pStyle w:val="Standardeinzug"/>
              <w:spacing w:before="0" w:after="0"/>
              <w:ind w:left="0"/>
            </w:pPr>
            <w:r w:rsidRPr="005A2C45">
              <w:t>3</w:t>
            </w:r>
          </w:p>
        </w:tc>
        <w:tc>
          <w:tcPr>
            <w:tcW w:w="1134" w:type="dxa"/>
          </w:tcPr>
          <w:p w14:paraId="7DE2F8A3" w14:textId="77777777" w:rsidR="004F6B63" w:rsidRPr="005A2C45" w:rsidRDefault="007F22B2" w:rsidP="0044253F">
            <w:pPr>
              <w:pStyle w:val="Standardeinzug"/>
              <w:spacing w:before="0" w:after="0"/>
              <w:ind w:left="0"/>
            </w:pPr>
            <w:r w:rsidRPr="005A2C45">
              <w:t>15</w:t>
            </w:r>
          </w:p>
        </w:tc>
        <w:tc>
          <w:tcPr>
            <w:tcW w:w="711" w:type="dxa"/>
          </w:tcPr>
          <w:p w14:paraId="07698EDD" w14:textId="77777777" w:rsidR="004F6B63" w:rsidRPr="005A2C45" w:rsidRDefault="007F22B2" w:rsidP="0044253F">
            <w:pPr>
              <w:pStyle w:val="Standardeinzug"/>
              <w:spacing w:before="0" w:after="0"/>
              <w:ind w:left="0"/>
            </w:pPr>
            <w:r w:rsidRPr="005A2C45">
              <w:t>6</w:t>
            </w:r>
          </w:p>
        </w:tc>
        <w:tc>
          <w:tcPr>
            <w:tcW w:w="1521" w:type="dxa"/>
            <w:gridSpan w:val="2"/>
          </w:tcPr>
          <w:p w14:paraId="779A5B52" w14:textId="77777777" w:rsidR="004F6B63" w:rsidRPr="005A2C45" w:rsidRDefault="007F22B2" w:rsidP="0044253F">
            <w:pPr>
              <w:pStyle w:val="Standardeinzug"/>
              <w:spacing w:before="0" w:after="0"/>
              <w:ind w:left="0"/>
            </w:pPr>
            <w:r w:rsidRPr="005A2C45">
              <w:t>30</w:t>
            </w:r>
          </w:p>
        </w:tc>
      </w:tr>
      <w:tr w:rsidR="00BD57F8" w:rsidRPr="005A2C45" w14:paraId="2047B15D" w14:textId="77777777" w:rsidTr="00C831AA">
        <w:tc>
          <w:tcPr>
            <w:tcW w:w="3510" w:type="dxa"/>
            <w:tcBorders>
              <w:bottom w:val="triple" w:sz="4" w:space="0" w:color="auto"/>
            </w:tcBorders>
          </w:tcPr>
          <w:p w14:paraId="747F5220" w14:textId="77777777" w:rsidR="00BD57F8" w:rsidRPr="005A2C45" w:rsidRDefault="007F22B2" w:rsidP="0044253F">
            <w:pPr>
              <w:pStyle w:val="Standardeinzug"/>
              <w:spacing w:before="0" w:after="0"/>
              <w:ind w:left="0"/>
            </w:pPr>
            <w:r w:rsidRPr="005A2C45">
              <w:t>Mehrbenutzersynchronisation</w:t>
            </w:r>
          </w:p>
        </w:tc>
        <w:tc>
          <w:tcPr>
            <w:tcW w:w="1418" w:type="dxa"/>
            <w:tcBorders>
              <w:bottom w:val="triple" w:sz="4" w:space="0" w:color="auto"/>
            </w:tcBorders>
          </w:tcPr>
          <w:p w14:paraId="537E98D3" w14:textId="77777777" w:rsidR="00BD57F8" w:rsidRPr="005A2C45" w:rsidRDefault="007F22B2" w:rsidP="0044253F">
            <w:pPr>
              <w:pStyle w:val="Standardeinzug"/>
              <w:spacing w:before="0" w:after="0"/>
              <w:ind w:left="0"/>
            </w:pPr>
            <w:r w:rsidRPr="005A2C45">
              <w:t>5</w:t>
            </w:r>
          </w:p>
        </w:tc>
        <w:tc>
          <w:tcPr>
            <w:tcW w:w="992" w:type="dxa"/>
            <w:tcBorders>
              <w:bottom w:val="triple" w:sz="4" w:space="0" w:color="auto"/>
            </w:tcBorders>
          </w:tcPr>
          <w:p w14:paraId="3AB9B297" w14:textId="77777777" w:rsidR="00BD57F8" w:rsidRPr="005A2C45" w:rsidRDefault="007F22B2" w:rsidP="0044253F">
            <w:pPr>
              <w:pStyle w:val="Standardeinzug"/>
              <w:spacing w:before="0" w:after="0"/>
              <w:ind w:left="0"/>
            </w:pPr>
            <w:r w:rsidRPr="005A2C45">
              <w:t>3</w:t>
            </w:r>
          </w:p>
        </w:tc>
        <w:tc>
          <w:tcPr>
            <w:tcW w:w="1134" w:type="dxa"/>
            <w:tcBorders>
              <w:bottom w:val="triple" w:sz="4" w:space="0" w:color="auto"/>
            </w:tcBorders>
          </w:tcPr>
          <w:p w14:paraId="01051FD4" w14:textId="77777777" w:rsidR="00BD57F8" w:rsidRPr="005A2C45" w:rsidRDefault="007F22B2" w:rsidP="0044253F">
            <w:pPr>
              <w:pStyle w:val="Standardeinzug"/>
              <w:spacing w:before="0" w:after="0"/>
              <w:ind w:left="0"/>
            </w:pPr>
            <w:r w:rsidRPr="005A2C45">
              <w:t>15</w:t>
            </w:r>
          </w:p>
        </w:tc>
        <w:tc>
          <w:tcPr>
            <w:tcW w:w="711" w:type="dxa"/>
            <w:tcBorders>
              <w:bottom w:val="triple" w:sz="4" w:space="0" w:color="auto"/>
            </w:tcBorders>
          </w:tcPr>
          <w:p w14:paraId="3CA2BABE" w14:textId="77777777" w:rsidR="00BD57F8" w:rsidRPr="005A2C45" w:rsidRDefault="007F22B2" w:rsidP="0044253F">
            <w:pPr>
              <w:pStyle w:val="Standardeinzug"/>
              <w:spacing w:before="0" w:after="0"/>
              <w:ind w:left="0"/>
            </w:pPr>
            <w:r w:rsidRPr="005A2C45">
              <w:t>5</w:t>
            </w:r>
          </w:p>
        </w:tc>
        <w:tc>
          <w:tcPr>
            <w:tcW w:w="1521" w:type="dxa"/>
            <w:gridSpan w:val="2"/>
            <w:tcBorders>
              <w:bottom w:val="triple" w:sz="4" w:space="0" w:color="auto"/>
            </w:tcBorders>
          </w:tcPr>
          <w:p w14:paraId="49E2E3BD" w14:textId="77777777" w:rsidR="00BD57F8" w:rsidRPr="005A2C45" w:rsidRDefault="00C831AA" w:rsidP="0044253F">
            <w:pPr>
              <w:pStyle w:val="Standardeinzug"/>
              <w:spacing w:before="0" w:after="0"/>
              <w:ind w:left="0"/>
            </w:pPr>
            <w:r w:rsidRPr="005A2C45">
              <w:t>25</w:t>
            </w:r>
          </w:p>
        </w:tc>
      </w:tr>
      <w:tr w:rsidR="007F22B2" w:rsidRPr="005A2C45" w14:paraId="26DABC6B" w14:textId="77777777" w:rsidTr="00C831AA">
        <w:tc>
          <w:tcPr>
            <w:tcW w:w="3510" w:type="dxa"/>
            <w:tcBorders>
              <w:top w:val="triple" w:sz="4" w:space="0" w:color="auto"/>
            </w:tcBorders>
          </w:tcPr>
          <w:p w14:paraId="796BFF3E" w14:textId="77777777" w:rsidR="007F22B2" w:rsidRPr="005A2C45" w:rsidRDefault="007F22B2" w:rsidP="0044253F">
            <w:pPr>
              <w:pStyle w:val="Standardeinzug"/>
              <w:spacing w:before="0" w:after="0"/>
              <w:ind w:left="0"/>
              <w:rPr>
                <w:b/>
              </w:rPr>
            </w:pPr>
            <w:r w:rsidRPr="005A2C45">
              <w:rPr>
                <w:b/>
              </w:rPr>
              <w:t>Total</w:t>
            </w:r>
          </w:p>
        </w:tc>
        <w:tc>
          <w:tcPr>
            <w:tcW w:w="1418" w:type="dxa"/>
            <w:tcBorders>
              <w:top w:val="triple" w:sz="4" w:space="0" w:color="auto"/>
            </w:tcBorders>
          </w:tcPr>
          <w:p w14:paraId="3F2BF226" w14:textId="77777777" w:rsidR="007F22B2" w:rsidRPr="005A2C45" w:rsidRDefault="007F22B2" w:rsidP="0044253F">
            <w:pPr>
              <w:pStyle w:val="Standardeinzug"/>
              <w:spacing w:before="0" w:after="0"/>
              <w:ind w:left="0"/>
            </w:pPr>
            <w:r w:rsidRPr="005A2C45">
              <w:t>100</w:t>
            </w:r>
          </w:p>
        </w:tc>
        <w:tc>
          <w:tcPr>
            <w:tcW w:w="992" w:type="dxa"/>
            <w:tcBorders>
              <w:top w:val="triple" w:sz="4" w:space="0" w:color="auto"/>
            </w:tcBorders>
          </w:tcPr>
          <w:p w14:paraId="13F562C4" w14:textId="77777777" w:rsidR="007F22B2" w:rsidRPr="005A2C45" w:rsidRDefault="007F22B2" w:rsidP="0044253F">
            <w:pPr>
              <w:pStyle w:val="Standardeinzug"/>
              <w:spacing w:before="0" w:after="0"/>
              <w:ind w:left="0"/>
              <w:rPr>
                <w:b/>
              </w:rPr>
            </w:pPr>
          </w:p>
        </w:tc>
        <w:tc>
          <w:tcPr>
            <w:tcW w:w="1134" w:type="dxa"/>
            <w:tcBorders>
              <w:top w:val="triple" w:sz="4" w:space="0" w:color="auto"/>
            </w:tcBorders>
            <w:shd w:val="clear" w:color="auto" w:fill="FBD4B4" w:themeFill="accent6" w:themeFillTint="66"/>
          </w:tcPr>
          <w:p w14:paraId="47DAAD34" w14:textId="77777777" w:rsidR="007F22B2" w:rsidRPr="005A2C45" w:rsidRDefault="00C831AA" w:rsidP="0044253F">
            <w:pPr>
              <w:pStyle w:val="Standardeinzug"/>
              <w:spacing w:before="0" w:after="0"/>
              <w:ind w:left="0"/>
              <w:rPr>
                <w:b/>
              </w:rPr>
            </w:pPr>
            <w:r w:rsidRPr="005A2C45">
              <w:rPr>
                <w:b/>
              </w:rPr>
              <w:t>230</w:t>
            </w:r>
          </w:p>
        </w:tc>
        <w:tc>
          <w:tcPr>
            <w:tcW w:w="711" w:type="dxa"/>
            <w:tcBorders>
              <w:top w:val="triple" w:sz="4" w:space="0" w:color="auto"/>
            </w:tcBorders>
          </w:tcPr>
          <w:p w14:paraId="2B337FFB" w14:textId="77777777" w:rsidR="007F22B2" w:rsidRPr="005A2C45" w:rsidRDefault="007F22B2" w:rsidP="0044253F">
            <w:pPr>
              <w:pStyle w:val="Standardeinzug"/>
              <w:spacing w:before="0" w:after="0"/>
              <w:ind w:left="0"/>
              <w:rPr>
                <w:b/>
              </w:rPr>
            </w:pPr>
          </w:p>
        </w:tc>
        <w:tc>
          <w:tcPr>
            <w:tcW w:w="1521" w:type="dxa"/>
            <w:gridSpan w:val="2"/>
            <w:tcBorders>
              <w:top w:val="triple" w:sz="4" w:space="0" w:color="auto"/>
            </w:tcBorders>
            <w:shd w:val="clear" w:color="auto" w:fill="C2D69B" w:themeFill="accent3" w:themeFillTint="99"/>
          </w:tcPr>
          <w:p w14:paraId="71C17CB9" w14:textId="77777777" w:rsidR="007F22B2" w:rsidRPr="005A2C45" w:rsidRDefault="00C831AA" w:rsidP="0044253F">
            <w:pPr>
              <w:pStyle w:val="Standardeinzug"/>
              <w:spacing w:before="0" w:after="0"/>
              <w:ind w:left="0"/>
              <w:rPr>
                <w:b/>
              </w:rPr>
            </w:pPr>
            <w:r w:rsidRPr="005A2C45">
              <w:rPr>
                <w:b/>
              </w:rPr>
              <w:t>3</w:t>
            </w:r>
            <w:r w:rsidR="00E058CC" w:rsidRPr="005A2C45">
              <w:rPr>
                <w:b/>
              </w:rPr>
              <w:t>6</w:t>
            </w:r>
            <w:r w:rsidRPr="005A2C45">
              <w:rPr>
                <w:b/>
              </w:rPr>
              <w:t>0</w:t>
            </w:r>
          </w:p>
        </w:tc>
      </w:tr>
    </w:tbl>
    <w:p w14:paraId="307B2E69" w14:textId="4BBC1BC6" w:rsidR="007703F4" w:rsidRPr="005A2C45" w:rsidRDefault="007703F4" w:rsidP="007703F4">
      <w:pPr>
        <w:pStyle w:val="Beschriftung"/>
      </w:pPr>
      <w:bookmarkStart w:id="89" w:name="_Ref491447602"/>
      <w:bookmarkStart w:id="90" w:name="_Toc491942825"/>
      <w:r w:rsidRPr="005A2C45">
        <w:t xml:space="preserve">Tabelle </w:t>
      </w:r>
      <w:fldSimple w:instr=" SEQ Tabelle \* ARABIC ">
        <w:r w:rsidR="00425D0A">
          <w:rPr>
            <w:noProof/>
          </w:rPr>
          <w:t>2</w:t>
        </w:r>
      </w:fldSimple>
      <w:bookmarkEnd w:id="89"/>
      <w:r w:rsidRPr="005A2C45">
        <w:t>: Nutzwertanalyse Datenbanklösung</w:t>
      </w:r>
      <w:bookmarkEnd w:id="90"/>
    </w:p>
    <w:p w14:paraId="00B04E4F" w14:textId="0698F7FC" w:rsidR="004F6B63" w:rsidRPr="005A2C45" w:rsidRDefault="00C831AA" w:rsidP="00342A8F">
      <w:pPr>
        <w:pStyle w:val="Standardeinzug"/>
        <w:ind w:left="0"/>
      </w:pPr>
      <w:r w:rsidRPr="005A2C45">
        <w:t xml:space="preserve">Der Ausschlag ist auf die Lösung MS-SQL Server gefallen, da bereits eine </w:t>
      </w:r>
      <w:proofErr w:type="spellStart"/>
      <w:r w:rsidRPr="005A2C45">
        <w:t>SoftwareVersionsDatabase</w:t>
      </w:r>
      <w:proofErr w:type="spellEnd"/>
      <w:r w:rsidRPr="005A2C45">
        <w:t xml:space="preserve"> im Einsatz ist, welche in einer </w:t>
      </w:r>
      <w:r w:rsidR="0079211D">
        <w:t>früheren eigenen</w:t>
      </w:r>
      <w:r w:rsidRPr="005A2C45">
        <w:t xml:space="preserve"> Projektarbeit erstellt wurde. Die MS Access Lösung ist </w:t>
      </w:r>
      <w:r w:rsidR="00B44DEC" w:rsidRPr="005A2C45">
        <w:t xml:space="preserve">nur </w:t>
      </w:r>
      <w:r w:rsidR="00895181">
        <w:t>für wenige Benutzer geeignet.</w:t>
      </w:r>
      <w:r w:rsidRPr="005A2C45">
        <w:t xml:space="preserve"> </w:t>
      </w:r>
      <w:r w:rsidR="00895181">
        <w:t>Dies fällt</w:t>
      </w:r>
      <w:r w:rsidRPr="005A2C45">
        <w:t xml:space="preserve"> im Bereich der Benutzerverwaltung und Synchronisation negativ i</w:t>
      </w:r>
      <w:r w:rsidR="0053606D" w:rsidRPr="005A2C45">
        <w:t>ns Gewicht</w:t>
      </w:r>
      <w:r w:rsidR="00895181">
        <w:t xml:space="preserve">. Sie sind </w:t>
      </w:r>
      <w:r w:rsidR="0079211D">
        <w:t>aber</w:t>
      </w:r>
      <w:r w:rsidR="0053606D" w:rsidRPr="005A2C45">
        <w:t xml:space="preserve"> für die Firmware Database Applikation nötig</w:t>
      </w:r>
      <w:r w:rsidR="00655619">
        <w:t xml:space="preserve">, </w:t>
      </w:r>
      <w:r w:rsidR="00895181">
        <w:t>deshalb fällt</w:t>
      </w:r>
      <w:r w:rsidR="00655619">
        <w:t xml:space="preserve"> diese Lö</w:t>
      </w:r>
      <w:r w:rsidR="00895181">
        <w:t>sung sicherlich weg</w:t>
      </w:r>
      <w:r w:rsidR="00655619">
        <w:t>.</w:t>
      </w:r>
    </w:p>
    <w:p w14:paraId="06B8F037" w14:textId="61FAC244" w:rsidR="00E058CC" w:rsidRPr="005A2C45" w:rsidRDefault="00E058CC" w:rsidP="00342A8F">
      <w:pPr>
        <w:pStyle w:val="Standardeinzug"/>
        <w:ind w:left="0"/>
      </w:pPr>
      <w:r w:rsidRPr="005A2C45">
        <w:t xml:space="preserve">Für die Modellierung der Datenbanktabellen wird mit MySQL </w:t>
      </w:r>
      <w:proofErr w:type="spellStart"/>
      <w:r w:rsidRPr="005A2C45">
        <w:t>Workbench</w:t>
      </w:r>
      <w:proofErr w:type="spellEnd"/>
      <w:r w:rsidRPr="005A2C45">
        <w:t xml:space="preserve"> gearbeitet, da hier bereits Kenntnisse aus dem Studium vorhanden sind. Das Programm erlaubt es grafisch die Struktur der Datenbank wiederzugeben. Ist diese Struktur vollständig erstellt, so werden Skripts geschrieben, welche im SQL Server Management Studio ausgeführt werden</w:t>
      </w:r>
      <w:r w:rsidR="0079211D">
        <w:t>,</w:t>
      </w:r>
      <w:r w:rsidRPr="005A2C45">
        <w:t xml:space="preserve"> um die einzelnen Tabellen zu erstellen. Weiter bietet dieses Programm die Möglichkeit, die einzelnen Tabellen Werte auszulesen und zu manipulieren.</w:t>
      </w:r>
    </w:p>
    <w:p w14:paraId="7FE41457" w14:textId="77777777" w:rsidR="00CA0CE9" w:rsidRPr="005A2C45" w:rsidRDefault="00CA0CE9" w:rsidP="00CA0CE9">
      <w:pPr>
        <w:pStyle w:val="berschrift4"/>
      </w:pPr>
      <w:bookmarkStart w:id="91" w:name="_Ref491416115"/>
      <w:r w:rsidRPr="005A2C45">
        <w:t xml:space="preserve">Zugriff auf </w:t>
      </w:r>
      <w:proofErr w:type="spellStart"/>
      <w:r w:rsidRPr="005A2C45">
        <w:t>SoftwareVersionsDatabase</w:t>
      </w:r>
      <w:bookmarkEnd w:id="91"/>
      <w:proofErr w:type="spellEnd"/>
    </w:p>
    <w:p w14:paraId="6BED594F" w14:textId="053A5650" w:rsidR="00CA0CE9" w:rsidRPr="005A2C45" w:rsidRDefault="0079211D" w:rsidP="00CA0CE9">
      <w:pPr>
        <w:rPr>
          <w:lang w:eastAsia="de-DE" w:bidi="ar-SA"/>
        </w:rPr>
      </w:pPr>
      <w:r>
        <w:rPr>
          <w:lang w:eastAsia="de-DE" w:bidi="ar-SA"/>
        </w:rPr>
        <w:t xml:space="preserve">Der Zugriff auf die </w:t>
      </w:r>
      <w:proofErr w:type="spellStart"/>
      <w:r>
        <w:rPr>
          <w:lang w:eastAsia="de-DE" w:bidi="ar-SA"/>
        </w:rPr>
        <w:t>SoftwareVersionsDatabase</w:t>
      </w:r>
      <w:proofErr w:type="spellEnd"/>
      <w:r>
        <w:rPr>
          <w:lang w:eastAsia="de-DE" w:bidi="ar-SA"/>
        </w:rPr>
        <w:t xml:space="preserve"> ist nötig, u</w:t>
      </w:r>
      <w:r w:rsidR="00CA0CE9" w:rsidRPr="005A2C45">
        <w:rPr>
          <w:lang w:eastAsia="de-DE" w:bidi="ar-SA"/>
        </w:rPr>
        <w:t>m Anforderungen bezüglich Testinformationen in der Datenbank ab</w:t>
      </w:r>
      <w:r>
        <w:rPr>
          <w:lang w:eastAsia="de-DE" w:bidi="ar-SA"/>
        </w:rPr>
        <w:t>zu</w:t>
      </w:r>
      <w:r w:rsidR="00697C93">
        <w:rPr>
          <w:lang w:eastAsia="de-DE" w:bidi="ar-SA"/>
        </w:rPr>
        <w:t xml:space="preserve">legen und </w:t>
      </w:r>
      <w:r w:rsidR="00CA0CE9" w:rsidRPr="005A2C45">
        <w:rPr>
          <w:lang w:eastAsia="de-DE" w:bidi="ar-SA"/>
        </w:rPr>
        <w:t xml:space="preserve">um sie später im TTIC2 verwenden zu können. Wie auch </w:t>
      </w:r>
      <w:r w:rsidR="00B44DEC" w:rsidRPr="005A2C45">
        <w:rPr>
          <w:lang w:eastAsia="de-DE" w:bidi="ar-SA"/>
        </w:rPr>
        <w:t xml:space="preserve">um </w:t>
      </w:r>
      <w:r w:rsidR="00CA0CE9" w:rsidRPr="005A2C45">
        <w:rPr>
          <w:lang w:eastAsia="de-DE" w:bidi="ar-SA"/>
        </w:rPr>
        <w:t>die Testresultate abzuspeichern, welche das TTIC2 produziert</w:t>
      </w:r>
      <w:r w:rsidR="00B44DEC" w:rsidRPr="005A2C45">
        <w:rPr>
          <w:lang w:eastAsia="de-DE" w:bidi="ar-SA"/>
        </w:rPr>
        <w:t>,</w:t>
      </w:r>
      <w:r w:rsidR="00CA0CE9" w:rsidRPr="005A2C45">
        <w:rPr>
          <w:lang w:eastAsia="de-DE" w:bidi="ar-SA"/>
        </w:rPr>
        <w:t xml:space="preserve"> um diese später im ETIC2 anzuzeigen. </w:t>
      </w:r>
    </w:p>
    <w:p w14:paraId="0B880C23" w14:textId="7F38E58E" w:rsidR="007072E3" w:rsidRPr="005A2C45" w:rsidRDefault="00697C93" w:rsidP="00CA0CE9">
      <w:pPr>
        <w:rPr>
          <w:lang w:eastAsia="de-DE" w:bidi="ar-SA"/>
        </w:rPr>
      </w:pPr>
      <w:r>
        <w:rPr>
          <w:lang w:eastAsia="de-DE" w:bidi="ar-SA"/>
        </w:rPr>
        <w:t>Das CVI</w:t>
      </w:r>
      <w:r w:rsidR="007072E3" w:rsidRPr="005A2C45">
        <w:rPr>
          <w:lang w:eastAsia="de-DE" w:bidi="ar-SA"/>
        </w:rPr>
        <w:t xml:space="preserve"> bietet ein SQL Toolkit an, welches einen schnellen und einfachen Zugang zu</w:t>
      </w:r>
      <w:r w:rsidR="00266883">
        <w:rPr>
          <w:lang w:eastAsia="de-DE" w:bidi="ar-SA"/>
        </w:rPr>
        <w:t xml:space="preserve"> einem SQL Server</w:t>
      </w:r>
      <w:r w:rsidR="007072E3" w:rsidRPr="005A2C45">
        <w:rPr>
          <w:lang w:eastAsia="de-DE" w:bidi="ar-SA"/>
        </w:rPr>
        <w:t xml:space="preserve"> </w:t>
      </w:r>
      <w:r>
        <w:rPr>
          <w:lang w:eastAsia="de-DE" w:bidi="ar-SA"/>
        </w:rPr>
        <w:t>erlaubt</w:t>
      </w:r>
      <w:r w:rsidR="007072E3" w:rsidRPr="005A2C45">
        <w:rPr>
          <w:lang w:eastAsia="de-DE" w:bidi="ar-SA"/>
        </w:rPr>
        <w:t>. Im Gegensatz bietet die .NET Umgebung mit dem Entity Framework die Möglichkeit den SQL Server abzufragen und erstellt ein passende</w:t>
      </w:r>
      <w:r w:rsidR="00A24DEA" w:rsidRPr="005A2C45">
        <w:rPr>
          <w:lang w:eastAsia="de-DE" w:bidi="ar-SA"/>
        </w:rPr>
        <w:t>s Modell der Datenbankstruktur.</w:t>
      </w:r>
    </w:p>
    <w:p w14:paraId="7F375F7C" w14:textId="77777777" w:rsidR="00DD0A14" w:rsidRDefault="00DD0A14">
      <w:pPr>
        <w:spacing w:before="0" w:after="200" w:line="276" w:lineRule="auto"/>
        <w:jc w:val="left"/>
        <w:rPr>
          <w:b/>
          <w:lang w:eastAsia="de-DE" w:bidi="ar-SA"/>
        </w:rPr>
      </w:pPr>
      <w:r>
        <w:rPr>
          <w:b/>
          <w:lang w:eastAsia="de-DE" w:bidi="ar-SA"/>
        </w:rPr>
        <w:br w:type="page"/>
      </w:r>
    </w:p>
    <w:p w14:paraId="7D46457F" w14:textId="679FF999" w:rsidR="00A24DEA" w:rsidRPr="005A2C45" w:rsidRDefault="00A24DEA" w:rsidP="00CA0CE9">
      <w:pPr>
        <w:rPr>
          <w:lang w:eastAsia="de-DE" w:bidi="ar-SA"/>
        </w:rPr>
      </w:pPr>
      <w:r w:rsidRPr="005A2C45">
        <w:rPr>
          <w:b/>
          <w:lang w:eastAsia="de-DE" w:bidi="ar-SA"/>
        </w:rPr>
        <w:lastRenderedPageBreak/>
        <w:t>Fall 1</w:t>
      </w:r>
      <w:r w:rsidRPr="005A2C45">
        <w:rPr>
          <w:lang w:eastAsia="de-DE" w:bidi="ar-SA"/>
        </w:rPr>
        <w:t xml:space="preserve">: </w:t>
      </w:r>
      <w:r w:rsidR="00141FE9" w:rsidRPr="005A2C45">
        <w:rPr>
          <w:lang w:eastAsia="de-DE" w:bidi="ar-SA"/>
        </w:rPr>
        <w:t xml:space="preserve">Testinformationen in </w:t>
      </w:r>
      <w:proofErr w:type="spellStart"/>
      <w:r w:rsidR="00141FE9" w:rsidRPr="005A2C45">
        <w:rPr>
          <w:lang w:eastAsia="de-DE" w:bidi="ar-SA"/>
        </w:rPr>
        <w:t>SoftwareVersionsDatabase</w:t>
      </w:r>
      <w:proofErr w:type="spellEnd"/>
      <w:r w:rsidR="00141FE9" w:rsidRPr="005A2C45">
        <w:rPr>
          <w:lang w:eastAsia="de-DE" w:bidi="ar-SA"/>
        </w:rPr>
        <w:t xml:space="preserve"> hinterlegen</w:t>
      </w:r>
      <w:r w:rsidR="00C220BE" w:rsidRPr="005A2C45">
        <w:rPr>
          <w:lang w:eastAsia="de-DE" w:bidi="ar-SA"/>
        </w:rPr>
        <w:t xml:space="preserve"> und auslesen</w:t>
      </w:r>
    </w:p>
    <w:p w14:paraId="0BE50E7A" w14:textId="77777777" w:rsidR="00A24DEA" w:rsidRPr="005A2C45" w:rsidRDefault="00A24DEA" w:rsidP="007E56DD">
      <w:pPr>
        <w:pStyle w:val="Listenabsatz"/>
        <w:numPr>
          <w:ilvl w:val="0"/>
          <w:numId w:val="26"/>
        </w:numPr>
      </w:pPr>
      <w:r w:rsidRPr="005A2C45">
        <w:t>Lösungsvorschlag 1: Programmierumgebung CVI mit SQL Toolkit</w:t>
      </w:r>
    </w:p>
    <w:p w14:paraId="6D69232D" w14:textId="77777777" w:rsidR="00A24DEA" w:rsidRPr="005A2C45" w:rsidRDefault="00A24DEA" w:rsidP="007E56DD">
      <w:pPr>
        <w:pStyle w:val="Listenabsatz"/>
        <w:numPr>
          <w:ilvl w:val="0"/>
          <w:numId w:val="26"/>
        </w:numPr>
      </w:pPr>
      <w:r w:rsidRPr="005A2C45">
        <w:t>Lösungsvorschlag 2: C Programm in Visual Studio mit Entity Framework</w:t>
      </w:r>
    </w:p>
    <w:p w14:paraId="757772C6" w14:textId="77777777" w:rsidR="00A24DEA" w:rsidRPr="005A2C45" w:rsidRDefault="00A24DEA" w:rsidP="007E56DD">
      <w:pPr>
        <w:pStyle w:val="Listenabsatz"/>
        <w:numPr>
          <w:ilvl w:val="0"/>
          <w:numId w:val="26"/>
        </w:numPr>
      </w:pPr>
      <w:r w:rsidRPr="005A2C45">
        <w:t xml:space="preserve">Lösungsvorschlag 3: Programmierumgebung CVI mit </w:t>
      </w:r>
      <w:r w:rsidR="00A804BB" w:rsidRPr="005A2C45">
        <w:t>DLL</w:t>
      </w:r>
      <w:r w:rsidRPr="005A2C45">
        <w:t xml:space="preserve"> Programm </w:t>
      </w:r>
      <w:r w:rsidR="00141FE9" w:rsidRPr="005A2C45">
        <w:t>für Zugang zur Datenbank (</w:t>
      </w:r>
      <w:r w:rsidR="00A804BB" w:rsidRPr="005A2C45">
        <w:t>DLL</w:t>
      </w:r>
      <w:r w:rsidR="00141FE9" w:rsidRPr="005A2C45">
        <w:t xml:space="preserve"> in Visual Studio mit Entity Framework)</w:t>
      </w:r>
    </w:p>
    <w:p w14:paraId="027B18D5" w14:textId="706EBBEE" w:rsidR="00141FE9" w:rsidRPr="005A2C45" w:rsidRDefault="00141FE9" w:rsidP="00141FE9">
      <w:r w:rsidRPr="005A2C45">
        <w:t>Auch in diesem Fall wird eine Nutzwertanalyse durchgeführt</w:t>
      </w:r>
      <w:r w:rsidR="00697C93">
        <w:t>,</w:t>
      </w:r>
      <w:r w:rsidR="00F26789" w:rsidRPr="005A2C45">
        <w:t xml:space="preserve"> um eine Entscheidung zu treffen</w:t>
      </w:r>
      <w:r w:rsidRPr="005A2C45">
        <w:t>:</w:t>
      </w:r>
    </w:p>
    <w:tbl>
      <w:tblPr>
        <w:tblStyle w:val="Tabellenraster"/>
        <w:tblW w:w="0" w:type="auto"/>
        <w:tblLayout w:type="fixed"/>
        <w:tblLook w:val="04A0" w:firstRow="1" w:lastRow="0" w:firstColumn="1" w:lastColumn="0" w:noHBand="0" w:noVBand="1"/>
      </w:tblPr>
      <w:tblGrid>
        <w:gridCol w:w="2802"/>
        <w:gridCol w:w="992"/>
        <w:gridCol w:w="850"/>
        <w:gridCol w:w="993"/>
        <w:gridCol w:w="850"/>
        <w:gridCol w:w="992"/>
        <w:gridCol w:w="851"/>
        <w:gridCol w:w="956"/>
      </w:tblGrid>
      <w:tr w:rsidR="00A804BB" w:rsidRPr="005A2C45" w14:paraId="2756203E" w14:textId="77777777" w:rsidTr="005246B3">
        <w:tc>
          <w:tcPr>
            <w:tcW w:w="2802" w:type="dxa"/>
            <w:vMerge w:val="restart"/>
            <w:shd w:val="clear" w:color="auto" w:fill="D9D9D9" w:themeFill="background1" w:themeFillShade="D9"/>
          </w:tcPr>
          <w:p w14:paraId="47746371" w14:textId="77777777" w:rsidR="00A804BB" w:rsidRPr="005A2C45" w:rsidRDefault="00A804BB" w:rsidP="00E75B92">
            <w:pPr>
              <w:spacing w:before="0" w:after="0"/>
            </w:pPr>
            <w:r w:rsidRPr="005A2C45">
              <w:t>Kriterium</w:t>
            </w:r>
          </w:p>
        </w:tc>
        <w:tc>
          <w:tcPr>
            <w:tcW w:w="992" w:type="dxa"/>
            <w:vMerge w:val="restart"/>
            <w:shd w:val="clear" w:color="auto" w:fill="D9D9D9" w:themeFill="background1" w:themeFillShade="D9"/>
          </w:tcPr>
          <w:p w14:paraId="5717CB81" w14:textId="77777777" w:rsidR="00A804BB" w:rsidRPr="005A2C45" w:rsidRDefault="00A804BB" w:rsidP="00E75B92">
            <w:pPr>
              <w:spacing w:before="0" w:after="0"/>
            </w:pPr>
            <w:r w:rsidRPr="005A2C45">
              <w:t>Gewichtung</w:t>
            </w:r>
          </w:p>
        </w:tc>
        <w:tc>
          <w:tcPr>
            <w:tcW w:w="5492" w:type="dxa"/>
            <w:gridSpan w:val="6"/>
            <w:shd w:val="clear" w:color="auto" w:fill="D9D9D9" w:themeFill="background1" w:themeFillShade="D9"/>
          </w:tcPr>
          <w:p w14:paraId="46E70275" w14:textId="77777777" w:rsidR="00A804BB" w:rsidRPr="00E75B92" w:rsidRDefault="00A804BB" w:rsidP="00E75B92">
            <w:pPr>
              <w:spacing w:before="0" w:after="0"/>
              <w:jc w:val="center"/>
              <w:rPr>
                <w:b/>
              </w:rPr>
            </w:pPr>
            <w:r w:rsidRPr="00E75B92">
              <w:rPr>
                <w:b/>
                <w:lang w:eastAsia="de-DE" w:bidi="ar-SA"/>
              </w:rPr>
              <w:t xml:space="preserve">Testinformationen in </w:t>
            </w:r>
            <w:proofErr w:type="spellStart"/>
            <w:r w:rsidRPr="00E75B92">
              <w:rPr>
                <w:b/>
                <w:lang w:eastAsia="de-DE" w:bidi="ar-SA"/>
              </w:rPr>
              <w:t>SoftwareVersionsDatabase</w:t>
            </w:r>
            <w:proofErr w:type="spellEnd"/>
          </w:p>
        </w:tc>
      </w:tr>
      <w:tr w:rsidR="00A804BB" w:rsidRPr="005A2C45" w14:paraId="543254DF" w14:textId="77777777" w:rsidTr="005246B3">
        <w:tc>
          <w:tcPr>
            <w:tcW w:w="2802" w:type="dxa"/>
            <w:vMerge/>
            <w:shd w:val="clear" w:color="auto" w:fill="D9D9D9" w:themeFill="background1" w:themeFillShade="D9"/>
          </w:tcPr>
          <w:p w14:paraId="2E1FA6EB" w14:textId="77777777" w:rsidR="00A804BB" w:rsidRPr="005A2C45" w:rsidRDefault="00A804BB" w:rsidP="00E75B92">
            <w:pPr>
              <w:spacing w:before="0" w:after="0"/>
            </w:pPr>
          </w:p>
        </w:tc>
        <w:tc>
          <w:tcPr>
            <w:tcW w:w="992" w:type="dxa"/>
            <w:vMerge/>
            <w:shd w:val="clear" w:color="auto" w:fill="D9D9D9" w:themeFill="background1" w:themeFillShade="D9"/>
          </w:tcPr>
          <w:p w14:paraId="0F534849" w14:textId="77777777" w:rsidR="00A804BB" w:rsidRPr="005A2C45" w:rsidRDefault="00A804BB" w:rsidP="00E75B92">
            <w:pPr>
              <w:spacing w:before="0" w:after="0"/>
            </w:pPr>
          </w:p>
        </w:tc>
        <w:tc>
          <w:tcPr>
            <w:tcW w:w="1843" w:type="dxa"/>
            <w:gridSpan w:val="2"/>
            <w:shd w:val="clear" w:color="auto" w:fill="D9D9D9" w:themeFill="background1" w:themeFillShade="D9"/>
          </w:tcPr>
          <w:p w14:paraId="0908D3DE" w14:textId="400EC512" w:rsidR="00A804BB" w:rsidRPr="005A2C45" w:rsidRDefault="00697C93" w:rsidP="00E75B92">
            <w:pPr>
              <w:spacing w:before="0" w:after="0"/>
              <w:rPr>
                <w:b/>
              </w:rPr>
            </w:pPr>
            <w:r>
              <w:rPr>
                <w:b/>
              </w:rPr>
              <w:t>Lösung</w:t>
            </w:r>
            <w:r w:rsidR="00A804BB" w:rsidRPr="005A2C45">
              <w:rPr>
                <w:b/>
              </w:rPr>
              <w:t xml:space="preserve"> 1</w:t>
            </w:r>
          </w:p>
        </w:tc>
        <w:tc>
          <w:tcPr>
            <w:tcW w:w="1842" w:type="dxa"/>
            <w:gridSpan w:val="2"/>
            <w:shd w:val="clear" w:color="auto" w:fill="D9D9D9" w:themeFill="background1" w:themeFillShade="D9"/>
          </w:tcPr>
          <w:p w14:paraId="32B499BB" w14:textId="6C64E5FA" w:rsidR="00A804BB" w:rsidRPr="005A2C45" w:rsidRDefault="00697C93" w:rsidP="00E75B92">
            <w:pPr>
              <w:spacing w:before="0" w:after="0"/>
              <w:rPr>
                <w:b/>
              </w:rPr>
            </w:pPr>
            <w:r>
              <w:rPr>
                <w:b/>
              </w:rPr>
              <w:t xml:space="preserve">Lösung </w:t>
            </w:r>
            <w:r w:rsidR="00A804BB" w:rsidRPr="005A2C45">
              <w:rPr>
                <w:b/>
              </w:rPr>
              <w:t>2</w:t>
            </w:r>
          </w:p>
        </w:tc>
        <w:tc>
          <w:tcPr>
            <w:tcW w:w="1807" w:type="dxa"/>
            <w:gridSpan w:val="2"/>
            <w:shd w:val="clear" w:color="auto" w:fill="D9D9D9" w:themeFill="background1" w:themeFillShade="D9"/>
          </w:tcPr>
          <w:p w14:paraId="557A699B" w14:textId="6BA69353" w:rsidR="00A804BB" w:rsidRPr="005A2C45" w:rsidRDefault="00697C93" w:rsidP="00E75B92">
            <w:pPr>
              <w:spacing w:before="0" w:after="0"/>
              <w:rPr>
                <w:b/>
              </w:rPr>
            </w:pPr>
            <w:r>
              <w:rPr>
                <w:b/>
              </w:rPr>
              <w:t>Lösung</w:t>
            </w:r>
            <w:r w:rsidR="00A804BB" w:rsidRPr="005A2C45">
              <w:rPr>
                <w:b/>
              </w:rPr>
              <w:t xml:space="preserve"> 3</w:t>
            </w:r>
          </w:p>
        </w:tc>
      </w:tr>
      <w:tr w:rsidR="00A804BB" w:rsidRPr="005A2C45" w14:paraId="37625422" w14:textId="77777777" w:rsidTr="007703F4">
        <w:tc>
          <w:tcPr>
            <w:tcW w:w="2802" w:type="dxa"/>
            <w:vMerge/>
          </w:tcPr>
          <w:p w14:paraId="29EEC8A1" w14:textId="77777777" w:rsidR="00A804BB" w:rsidRPr="005A2C45" w:rsidRDefault="00A804BB" w:rsidP="00E75B92">
            <w:pPr>
              <w:spacing w:before="0" w:after="0"/>
            </w:pPr>
          </w:p>
        </w:tc>
        <w:tc>
          <w:tcPr>
            <w:tcW w:w="992" w:type="dxa"/>
            <w:vMerge/>
          </w:tcPr>
          <w:p w14:paraId="48938541" w14:textId="77777777" w:rsidR="00A804BB" w:rsidRPr="005A2C45" w:rsidRDefault="00A804BB" w:rsidP="00E75B92">
            <w:pPr>
              <w:spacing w:before="0" w:after="0"/>
            </w:pPr>
          </w:p>
        </w:tc>
        <w:tc>
          <w:tcPr>
            <w:tcW w:w="850" w:type="dxa"/>
            <w:shd w:val="clear" w:color="auto" w:fill="D9D9D9" w:themeFill="background1" w:themeFillShade="D9"/>
          </w:tcPr>
          <w:p w14:paraId="5E6BF45D" w14:textId="77777777" w:rsidR="00A804BB" w:rsidRPr="005A2C45" w:rsidRDefault="00A804BB" w:rsidP="00E75B92">
            <w:pPr>
              <w:spacing w:before="0" w:after="0"/>
            </w:pPr>
            <w:r w:rsidRPr="005A2C45">
              <w:t>Punkte</w:t>
            </w:r>
          </w:p>
        </w:tc>
        <w:tc>
          <w:tcPr>
            <w:tcW w:w="993" w:type="dxa"/>
            <w:shd w:val="clear" w:color="auto" w:fill="D9D9D9" w:themeFill="background1" w:themeFillShade="D9"/>
          </w:tcPr>
          <w:p w14:paraId="6E8A873F" w14:textId="77777777" w:rsidR="00A804BB" w:rsidRPr="005A2C45" w:rsidRDefault="00A804BB" w:rsidP="00E75B92">
            <w:pPr>
              <w:spacing w:before="0" w:after="0"/>
            </w:pPr>
            <w:r w:rsidRPr="005A2C45">
              <w:t>Gewichtet</w:t>
            </w:r>
          </w:p>
        </w:tc>
        <w:tc>
          <w:tcPr>
            <w:tcW w:w="850" w:type="dxa"/>
            <w:shd w:val="clear" w:color="auto" w:fill="D9D9D9" w:themeFill="background1" w:themeFillShade="D9"/>
          </w:tcPr>
          <w:p w14:paraId="53737891" w14:textId="77777777" w:rsidR="00A804BB" w:rsidRPr="005A2C45" w:rsidRDefault="00A804BB" w:rsidP="00E75B92">
            <w:pPr>
              <w:spacing w:before="0" w:after="0"/>
            </w:pPr>
            <w:r w:rsidRPr="005A2C45">
              <w:t>Punkte</w:t>
            </w:r>
          </w:p>
        </w:tc>
        <w:tc>
          <w:tcPr>
            <w:tcW w:w="992" w:type="dxa"/>
            <w:shd w:val="clear" w:color="auto" w:fill="D9D9D9" w:themeFill="background1" w:themeFillShade="D9"/>
          </w:tcPr>
          <w:p w14:paraId="0FE5361C" w14:textId="77777777" w:rsidR="00A804BB" w:rsidRPr="005A2C45" w:rsidRDefault="00A804BB" w:rsidP="00E75B92">
            <w:pPr>
              <w:spacing w:before="0" w:after="0"/>
            </w:pPr>
            <w:r w:rsidRPr="005A2C45">
              <w:t>Gewichtet</w:t>
            </w:r>
          </w:p>
        </w:tc>
        <w:tc>
          <w:tcPr>
            <w:tcW w:w="851" w:type="dxa"/>
            <w:shd w:val="clear" w:color="auto" w:fill="D9D9D9" w:themeFill="background1" w:themeFillShade="D9"/>
          </w:tcPr>
          <w:p w14:paraId="67598512" w14:textId="77777777" w:rsidR="00A804BB" w:rsidRPr="005A2C45" w:rsidRDefault="00A804BB" w:rsidP="00E75B92">
            <w:pPr>
              <w:spacing w:before="0" w:after="0"/>
            </w:pPr>
            <w:r w:rsidRPr="005A2C45">
              <w:t>Punkte</w:t>
            </w:r>
          </w:p>
        </w:tc>
        <w:tc>
          <w:tcPr>
            <w:tcW w:w="956" w:type="dxa"/>
            <w:shd w:val="clear" w:color="auto" w:fill="D9D9D9" w:themeFill="background1" w:themeFillShade="D9"/>
          </w:tcPr>
          <w:p w14:paraId="7052E684" w14:textId="77777777" w:rsidR="00A804BB" w:rsidRPr="005A2C45" w:rsidRDefault="00A804BB" w:rsidP="00E75B92">
            <w:pPr>
              <w:spacing w:before="0" w:after="0"/>
            </w:pPr>
            <w:r w:rsidRPr="005A2C45">
              <w:t>Gewichtet</w:t>
            </w:r>
          </w:p>
        </w:tc>
      </w:tr>
      <w:tr w:rsidR="003C040A" w:rsidRPr="005A2C45" w14:paraId="6A606926" w14:textId="77777777" w:rsidTr="005246B3">
        <w:tc>
          <w:tcPr>
            <w:tcW w:w="2802" w:type="dxa"/>
          </w:tcPr>
          <w:p w14:paraId="524271B2" w14:textId="77777777" w:rsidR="003C040A" w:rsidRPr="005A2C45" w:rsidRDefault="003C040A" w:rsidP="00E75B92">
            <w:pPr>
              <w:spacing w:before="0" w:after="0"/>
            </w:pPr>
            <w:r w:rsidRPr="005A2C45">
              <w:t>Preis</w:t>
            </w:r>
          </w:p>
        </w:tc>
        <w:tc>
          <w:tcPr>
            <w:tcW w:w="992" w:type="dxa"/>
          </w:tcPr>
          <w:p w14:paraId="5A108F3B" w14:textId="77777777" w:rsidR="003C040A" w:rsidRPr="005A2C45" w:rsidRDefault="005246B3" w:rsidP="00E75B92">
            <w:pPr>
              <w:spacing w:before="0" w:after="0"/>
            </w:pPr>
            <w:r w:rsidRPr="005A2C45">
              <w:t>10</w:t>
            </w:r>
          </w:p>
        </w:tc>
        <w:tc>
          <w:tcPr>
            <w:tcW w:w="850" w:type="dxa"/>
          </w:tcPr>
          <w:p w14:paraId="4853B4E8" w14:textId="77777777" w:rsidR="003C040A" w:rsidRPr="005A2C45" w:rsidRDefault="005246B3" w:rsidP="00E75B92">
            <w:pPr>
              <w:spacing w:before="0" w:after="0"/>
            </w:pPr>
            <w:r w:rsidRPr="005A2C45">
              <w:t>3</w:t>
            </w:r>
          </w:p>
        </w:tc>
        <w:tc>
          <w:tcPr>
            <w:tcW w:w="993" w:type="dxa"/>
          </w:tcPr>
          <w:p w14:paraId="4E500664" w14:textId="77777777" w:rsidR="003C040A" w:rsidRPr="005A2C45" w:rsidRDefault="005246B3" w:rsidP="00E75B92">
            <w:pPr>
              <w:spacing w:before="0" w:after="0"/>
            </w:pPr>
            <w:r w:rsidRPr="005A2C45">
              <w:t>30</w:t>
            </w:r>
          </w:p>
        </w:tc>
        <w:tc>
          <w:tcPr>
            <w:tcW w:w="850" w:type="dxa"/>
          </w:tcPr>
          <w:p w14:paraId="6F12098F" w14:textId="77777777" w:rsidR="003C040A" w:rsidRPr="005A2C45" w:rsidRDefault="005246B3" w:rsidP="00E75B92">
            <w:pPr>
              <w:spacing w:before="0" w:after="0"/>
            </w:pPr>
            <w:r w:rsidRPr="005A2C45">
              <w:t>8</w:t>
            </w:r>
          </w:p>
        </w:tc>
        <w:tc>
          <w:tcPr>
            <w:tcW w:w="992" w:type="dxa"/>
          </w:tcPr>
          <w:p w14:paraId="2205ADFC" w14:textId="77777777" w:rsidR="003C040A" w:rsidRPr="005A2C45" w:rsidRDefault="005246B3" w:rsidP="00E75B92">
            <w:pPr>
              <w:spacing w:before="0" w:after="0"/>
            </w:pPr>
            <w:r w:rsidRPr="005A2C45">
              <w:t>80</w:t>
            </w:r>
          </w:p>
        </w:tc>
        <w:tc>
          <w:tcPr>
            <w:tcW w:w="851" w:type="dxa"/>
          </w:tcPr>
          <w:p w14:paraId="4EF059EA" w14:textId="77777777" w:rsidR="003C040A" w:rsidRPr="005A2C45" w:rsidRDefault="005246B3" w:rsidP="00E75B92">
            <w:pPr>
              <w:spacing w:before="0" w:after="0"/>
            </w:pPr>
            <w:r w:rsidRPr="005A2C45">
              <w:t>5</w:t>
            </w:r>
          </w:p>
        </w:tc>
        <w:tc>
          <w:tcPr>
            <w:tcW w:w="956" w:type="dxa"/>
          </w:tcPr>
          <w:p w14:paraId="75B636C7" w14:textId="77777777" w:rsidR="003C040A" w:rsidRPr="005A2C45" w:rsidRDefault="005246B3" w:rsidP="00E75B92">
            <w:pPr>
              <w:spacing w:before="0" w:after="0"/>
            </w:pPr>
            <w:r w:rsidRPr="005A2C45">
              <w:t>50</w:t>
            </w:r>
          </w:p>
        </w:tc>
      </w:tr>
      <w:tr w:rsidR="005246B3" w:rsidRPr="005A2C45" w14:paraId="3F3A9A19" w14:textId="77777777" w:rsidTr="005246B3">
        <w:tc>
          <w:tcPr>
            <w:tcW w:w="2802" w:type="dxa"/>
          </w:tcPr>
          <w:p w14:paraId="0FAED690" w14:textId="77777777" w:rsidR="005246B3" w:rsidRPr="005A2C45" w:rsidRDefault="005246B3" w:rsidP="00E75B92">
            <w:pPr>
              <w:spacing w:before="0" w:after="0"/>
            </w:pPr>
            <w:r w:rsidRPr="005A2C45">
              <w:t>Unterstützung NI Hardware</w:t>
            </w:r>
          </w:p>
        </w:tc>
        <w:tc>
          <w:tcPr>
            <w:tcW w:w="992" w:type="dxa"/>
          </w:tcPr>
          <w:p w14:paraId="4169FA2D" w14:textId="77777777" w:rsidR="005246B3" w:rsidRPr="005A2C45" w:rsidRDefault="005246B3" w:rsidP="00E75B92">
            <w:pPr>
              <w:spacing w:before="0" w:after="0"/>
            </w:pPr>
            <w:r w:rsidRPr="005A2C45">
              <w:t>40</w:t>
            </w:r>
          </w:p>
        </w:tc>
        <w:tc>
          <w:tcPr>
            <w:tcW w:w="850" w:type="dxa"/>
          </w:tcPr>
          <w:p w14:paraId="19AF5C1A" w14:textId="77777777" w:rsidR="005246B3" w:rsidRPr="005A2C45" w:rsidRDefault="005246B3" w:rsidP="00E75B92">
            <w:pPr>
              <w:spacing w:before="0" w:after="0"/>
            </w:pPr>
            <w:r w:rsidRPr="005A2C45">
              <w:t>10</w:t>
            </w:r>
          </w:p>
        </w:tc>
        <w:tc>
          <w:tcPr>
            <w:tcW w:w="993" w:type="dxa"/>
          </w:tcPr>
          <w:p w14:paraId="776D1D6B" w14:textId="77777777" w:rsidR="005246B3" w:rsidRPr="005A2C45" w:rsidRDefault="005246B3" w:rsidP="00E75B92">
            <w:pPr>
              <w:spacing w:before="0" w:after="0"/>
            </w:pPr>
            <w:r w:rsidRPr="005A2C45">
              <w:t>400</w:t>
            </w:r>
          </w:p>
        </w:tc>
        <w:tc>
          <w:tcPr>
            <w:tcW w:w="850" w:type="dxa"/>
          </w:tcPr>
          <w:p w14:paraId="300E991E" w14:textId="77777777" w:rsidR="005246B3" w:rsidRPr="005A2C45" w:rsidRDefault="005246B3" w:rsidP="00E75B92">
            <w:pPr>
              <w:spacing w:before="0" w:after="0"/>
            </w:pPr>
            <w:r w:rsidRPr="005A2C45">
              <w:t>0</w:t>
            </w:r>
          </w:p>
        </w:tc>
        <w:tc>
          <w:tcPr>
            <w:tcW w:w="992" w:type="dxa"/>
          </w:tcPr>
          <w:p w14:paraId="3B14E87E" w14:textId="77777777" w:rsidR="005246B3" w:rsidRPr="005A2C45" w:rsidRDefault="005246B3" w:rsidP="00E75B92">
            <w:pPr>
              <w:spacing w:before="0" w:after="0"/>
            </w:pPr>
            <w:r w:rsidRPr="005A2C45">
              <w:t>0</w:t>
            </w:r>
          </w:p>
        </w:tc>
        <w:tc>
          <w:tcPr>
            <w:tcW w:w="851" w:type="dxa"/>
          </w:tcPr>
          <w:p w14:paraId="2C280663" w14:textId="77777777" w:rsidR="005246B3" w:rsidRPr="005A2C45" w:rsidRDefault="005246B3" w:rsidP="00E75B92">
            <w:pPr>
              <w:spacing w:before="0" w:after="0"/>
            </w:pPr>
            <w:r w:rsidRPr="005A2C45">
              <w:t>10</w:t>
            </w:r>
          </w:p>
        </w:tc>
        <w:tc>
          <w:tcPr>
            <w:tcW w:w="956" w:type="dxa"/>
          </w:tcPr>
          <w:p w14:paraId="1689CAED" w14:textId="77777777" w:rsidR="005246B3" w:rsidRPr="005A2C45" w:rsidRDefault="005246B3" w:rsidP="00E75B92">
            <w:pPr>
              <w:spacing w:before="0" w:after="0"/>
            </w:pPr>
            <w:r w:rsidRPr="005A2C45">
              <w:t>400</w:t>
            </w:r>
          </w:p>
        </w:tc>
      </w:tr>
      <w:tr w:rsidR="005246B3" w:rsidRPr="005A2C45" w14:paraId="567E30C8" w14:textId="77777777" w:rsidTr="005246B3">
        <w:tc>
          <w:tcPr>
            <w:tcW w:w="2802" w:type="dxa"/>
          </w:tcPr>
          <w:p w14:paraId="46368D2B" w14:textId="77777777" w:rsidR="00141FE9" w:rsidRPr="005A2C45" w:rsidRDefault="003C040A" w:rsidP="00E75B92">
            <w:pPr>
              <w:spacing w:before="0" w:after="0"/>
            </w:pPr>
            <w:r w:rsidRPr="005A2C45">
              <w:t>Direkter Zugriff</w:t>
            </w:r>
          </w:p>
        </w:tc>
        <w:tc>
          <w:tcPr>
            <w:tcW w:w="992" w:type="dxa"/>
          </w:tcPr>
          <w:p w14:paraId="35D28D87" w14:textId="77777777" w:rsidR="00141FE9" w:rsidRPr="005A2C45" w:rsidRDefault="005246B3" w:rsidP="00E75B92">
            <w:pPr>
              <w:spacing w:before="0" w:after="0"/>
            </w:pPr>
            <w:r w:rsidRPr="005A2C45">
              <w:t>25</w:t>
            </w:r>
          </w:p>
        </w:tc>
        <w:tc>
          <w:tcPr>
            <w:tcW w:w="850" w:type="dxa"/>
          </w:tcPr>
          <w:p w14:paraId="698C44E3" w14:textId="77777777" w:rsidR="00141FE9" w:rsidRPr="005A2C45" w:rsidRDefault="005246B3" w:rsidP="00E75B92">
            <w:pPr>
              <w:spacing w:before="0" w:after="0"/>
            </w:pPr>
            <w:r w:rsidRPr="005A2C45">
              <w:t>8</w:t>
            </w:r>
          </w:p>
        </w:tc>
        <w:tc>
          <w:tcPr>
            <w:tcW w:w="993" w:type="dxa"/>
          </w:tcPr>
          <w:p w14:paraId="453BB84B" w14:textId="77777777" w:rsidR="00141FE9" w:rsidRPr="005A2C45" w:rsidRDefault="005246B3" w:rsidP="00E75B92">
            <w:pPr>
              <w:spacing w:before="0" w:after="0"/>
            </w:pPr>
            <w:r w:rsidRPr="005A2C45">
              <w:t>200</w:t>
            </w:r>
          </w:p>
        </w:tc>
        <w:tc>
          <w:tcPr>
            <w:tcW w:w="850" w:type="dxa"/>
          </w:tcPr>
          <w:p w14:paraId="1F19EA71" w14:textId="77777777" w:rsidR="00141FE9" w:rsidRPr="005A2C45" w:rsidRDefault="005246B3" w:rsidP="00E75B92">
            <w:pPr>
              <w:spacing w:before="0" w:after="0"/>
            </w:pPr>
            <w:r w:rsidRPr="005A2C45">
              <w:t>8</w:t>
            </w:r>
          </w:p>
        </w:tc>
        <w:tc>
          <w:tcPr>
            <w:tcW w:w="992" w:type="dxa"/>
          </w:tcPr>
          <w:p w14:paraId="4043B8AF" w14:textId="77777777" w:rsidR="00141FE9" w:rsidRPr="005A2C45" w:rsidRDefault="005246B3" w:rsidP="00E75B92">
            <w:pPr>
              <w:spacing w:before="0" w:after="0"/>
            </w:pPr>
            <w:r w:rsidRPr="005A2C45">
              <w:t>200</w:t>
            </w:r>
          </w:p>
        </w:tc>
        <w:tc>
          <w:tcPr>
            <w:tcW w:w="851" w:type="dxa"/>
          </w:tcPr>
          <w:p w14:paraId="0110DDEE" w14:textId="77777777" w:rsidR="00141FE9" w:rsidRPr="005A2C45" w:rsidRDefault="005246B3" w:rsidP="00E75B92">
            <w:pPr>
              <w:spacing w:before="0" w:after="0"/>
            </w:pPr>
            <w:r w:rsidRPr="005A2C45">
              <w:t>0</w:t>
            </w:r>
          </w:p>
        </w:tc>
        <w:tc>
          <w:tcPr>
            <w:tcW w:w="956" w:type="dxa"/>
          </w:tcPr>
          <w:p w14:paraId="7F1EAA74" w14:textId="77777777" w:rsidR="00141FE9" w:rsidRPr="005A2C45" w:rsidRDefault="005246B3" w:rsidP="00E75B92">
            <w:pPr>
              <w:spacing w:before="0" w:after="0"/>
            </w:pPr>
            <w:r w:rsidRPr="005A2C45">
              <w:t>0</w:t>
            </w:r>
          </w:p>
        </w:tc>
      </w:tr>
      <w:tr w:rsidR="003C040A" w:rsidRPr="005A2C45" w14:paraId="39D80D3A" w14:textId="77777777" w:rsidTr="005246B3">
        <w:tc>
          <w:tcPr>
            <w:tcW w:w="2802" w:type="dxa"/>
          </w:tcPr>
          <w:p w14:paraId="42224BC9" w14:textId="77777777" w:rsidR="003C040A" w:rsidRPr="005A2C45" w:rsidRDefault="003C040A" w:rsidP="00E75B92">
            <w:pPr>
              <w:spacing w:before="0" w:after="0"/>
            </w:pPr>
            <w:r w:rsidRPr="005A2C45">
              <w:t>Entwicklungszeit</w:t>
            </w:r>
          </w:p>
        </w:tc>
        <w:tc>
          <w:tcPr>
            <w:tcW w:w="992" w:type="dxa"/>
          </w:tcPr>
          <w:p w14:paraId="38C243C6" w14:textId="77777777" w:rsidR="003C040A" w:rsidRPr="005A2C45" w:rsidRDefault="005246B3" w:rsidP="00E75B92">
            <w:pPr>
              <w:spacing w:before="0" w:after="0"/>
            </w:pPr>
            <w:r w:rsidRPr="005A2C45">
              <w:t>1</w:t>
            </w:r>
            <w:r w:rsidR="003C040A" w:rsidRPr="005A2C45">
              <w:t>0</w:t>
            </w:r>
          </w:p>
        </w:tc>
        <w:tc>
          <w:tcPr>
            <w:tcW w:w="850" w:type="dxa"/>
          </w:tcPr>
          <w:p w14:paraId="0FAED009" w14:textId="77777777" w:rsidR="003C040A" w:rsidRPr="005A2C45" w:rsidRDefault="005246B3" w:rsidP="00E75B92">
            <w:pPr>
              <w:spacing w:before="0" w:after="0"/>
            </w:pPr>
            <w:r w:rsidRPr="005A2C45">
              <w:t>3</w:t>
            </w:r>
          </w:p>
        </w:tc>
        <w:tc>
          <w:tcPr>
            <w:tcW w:w="993" w:type="dxa"/>
          </w:tcPr>
          <w:p w14:paraId="406F9939" w14:textId="77777777" w:rsidR="003C040A" w:rsidRPr="005A2C45" w:rsidRDefault="005246B3" w:rsidP="00E75B92">
            <w:pPr>
              <w:spacing w:before="0" w:after="0"/>
            </w:pPr>
            <w:r w:rsidRPr="005A2C45">
              <w:t>30</w:t>
            </w:r>
          </w:p>
        </w:tc>
        <w:tc>
          <w:tcPr>
            <w:tcW w:w="850" w:type="dxa"/>
          </w:tcPr>
          <w:p w14:paraId="14560324" w14:textId="77777777" w:rsidR="003C040A" w:rsidRPr="005A2C45" w:rsidRDefault="005246B3" w:rsidP="00E75B92">
            <w:pPr>
              <w:spacing w:before="0" w:after="0"/>
            </w:pPr>
            <w:r w:rsidRPr="005A2C45">
              <w:t>6</w:t>
            </w:r>
          </w:p>
        </w:tc>
        <w:tc>
          <w:tcPr>
            <w:tcW w:w="992" w:type="dxa"/>
          </w:tcPr>
          <w:p w14:paraId="42C330FA" w14:textId="77777777" w:rsidR="003C040A" w:rsidRPr="005A2C45" w:rsidRDefault="005246B3" w:rsidP="00E75B92">
            <w:pPr>
              <w:spacing w:before="0" w:after="0"/>
            </w:pPr>
            <w:r w:rsidRPr="005A2C45">
              <w:t>60</w:t>
            </w:r>
          </w:p>
        </w:tc>
        <w:tc>
          <w:tcPr>
            <w:tcW w:w="851" w:type="dxa"/>
          </w:tcPr>
          <w:p w14:paraId="553AC9CD" w14:textId="77777777" w:rsidR="003C040A" w:rsidRPr="005A2C45" w:rsidRDefault="005246B3" w:rsidP="00E75B92">
            <w:pPr>
              <w:spacing w:before="0" w:after="0"/>
            </w:pPr>
            <w:r w:rsidRPr="005A2C45">
              <w:t>5</w:t>
            </w:r>
          </w:p>
        </w:tc>
        <w:tc>
          <w:tcPr>
            <w:tcW w:w="956" w:type="dxa"/>
          </w:tcPr>
          <w:p w14:paraId="4B5C954A" w14:textId="77777777" w:rsidR="003C040A" w:rsidRPr="005A2C45" w:rsidRDefault="005246B3" w:rsidP="00E75B92">
            <w:pPr>
              <w:spacing w:before="0" w:after="0"/>
            </w:pPr>
            <w:r w:rsidRPr="005A2C45">
              <w:t>50</w:t>
            </w:r>
          </w:p>
        </w:tc>
      </w:tr>
      <w:tr w:rsidR="003C040A" w:rsidRPr="005A2C45" w14:paraId="0E53E77D" w14:textId="77777777" w:rsidTr="005246B3">
        <w:tc>
          <w:tcPr>
            <w:tcW w:w="2802" w:type="dxa"/>
          </w:tcPr>
          <w:p w14:paraId="30803FA4" w14:textId="77777777" w:rsidR="003C040A" w:rsidRPr="005A2C45" w:rsidRDefault="003C040A" w:rsidP="00E75B92">
            <w:pPr>
              <w:spacing w:before="0" w:after="0"/>
            </w:pPr>
            <w:r w:rsidRPr="005A2C45">
              <w:t>Wartung</w:t>
            </w:r>
          </w:p>
        </w:tc>
        <w:tc>
          <w:tcPr>
            <w:tcW w:w="992" w:type="dxa"/>
          </w:tcPr>
          <w:p w14:paraId="43163AB0" w14:textId="77777777" w:rsidR="003C040A" w:rsidRPr="005A2C45" w:rsidRDefault="005246B3" w:rsidP="00E75B92">
            <w:pPr>
              <w:spacing w:before="0" w:after="0"/>
            </w:pPr>
            <w:r w:rsidRPr="005A2C45">
              <w:t>2</w:t>
            </w:r>
            <w:r w:rsidR="003C040A" w:rsidRPr="005A2C45">
              <w:t>0</w:t>
            </w:r>
          </w:p>
        </w:tc>
        <w:tc>
          <w:tcPr>
            <w:tcW w:w="850" w:type="dxa"/>
          </w:tcPr>
          <w:p w14:paraId="46D6500C" w14:textId="77777777" w:rsidR="003C040A" w:rsidRPr="005A2C45" w:rsidRDefault="003C040A" w:rsidP="00E75B92">
            <w:pPr>
              <w:spacing w:before="0" w:after="0"/>
            </w:pPr>
            <w:r w:rsidRPr="005A2C45">
              <w:t>8</w:t>
            </w:r>
          </w:p>
        </w:tc>
        <w:tc>
          <w:tcPr>
            <w:tcW w:w="993" w:type="dxa"/>
          </w:tcPr>
          <w:p w14:paraId="26C9BB98" w14:textId="77777777" w:rsidR="003C040A" w:rsidRPr="005A2C45" w:rsidRDefault="005246B3" w:rsidP="00E75B92">
            <w:pPr>
              <w:spacing w:before="0" w:after="0"/>
            </w:pPr>
            <w:r w:rsidRPr="005A2C45">
              <w:t>160</w:t>
            </w:r>
          </w:p>
        </w:tc>
        <w:tc>
          <w:tcPr>
            <w:tcW w:w="850" w:type="dxa"/>
          </w:tcPr>
          <w:p w14:paraId="242E8AE4" w14:textId="77777777" w:rsidR="003C040A" w:rsidRPr="005A2C45" w:rsidRDefault="003C040A" w:rsidP="00E75B92">
            <w:pPr>
              <w:spacing w:before="0" w:after="0"/>
            </w:pPr>
            <w:r w:rsidRPr="005A2C45">
              <w:t>7</w:t>
            </w:r>
          </w:p>
        </w:tc>
        <w:tc>
          <w:tcPr>
            <w:tcW w:w="992" w:type="dxa"/>
          </w:tcPr>
          <w:p w14:paraId="28930A0C" w14:textId="77777777" w:rsidR="003C040A" w:rsidRPr="005A2C45" w:rsidRDefault="005246B3" w:rsidP="00E75B92">
            <w:pPr>
              <w:spacing w:before="0" w:after="0"/>
            </w:pPr>
            <w:r w:rsidRPr="005A2C45">
              <w:t>140</w:t>
            </w:r>
          </w:p>
        </w:tc>
        <w:tc>
          <w:tcPr>
            <w:tcW w:w="851" w:type="dxa"/>
          </w:tcPr>
          <w:p w14:paraId="2BF53132" w14:textId="77777777" w:rsidR="003C040A" w:rsidRPr="005A2C45" w:rsidRDefault="003C040A" w:rsidP="00E75B92">
            <w:pPr>
              <w:spacing w:before="0" w:after="0"/>
            </w:pPr>
            <w:r w:rsidRPr="005A2C45">
              <w:t>2</w:t>
            </w:r>
          </w:p>
        </w:tc>
        <w:tc>
          <w:tcPr>
            <w:tcW w:w="956" w:type="dxa"/>
          </w:tcPr>
          <w:p w14:paraId="786D25E6" w14:textId="77777777" w:rsidR="003C040A" w:rsidRPr="005A2C45" w:rsidRDefault="005246B3" w:rsidP="00E75B92">
            <w:pPr>
              <w:spacing w:before="0" w:after="0"/>
            </w:pPr>
            <w:r w:rsidRPr="005A2C45">
              <w:t>4</w:t>
            </w:r>
            <w:r w:rsidR="003C040A" w:rsidRPr="005A2C45">
              <w:t>0</w:t>
            </w:r>
          </w:p>
        </w:tc>
      </w:tr>
      <w:tr w:rsidR="003C040A" w:rsidRPr="005A2C45" w14:paraId="6ECE36B2" w14:textId="77777777" w:rsidTr="005246B3">
        <w:tc>
          <w:tcPr>
            <w:tcW w:w="2802" w:type="dxa"/>
          </w:tcPr>
          <w:p w14:paraId="43E44E7F" w14:textId="77777777" w:rsidR="003C040A" w:rsidRPr="005A2C45" w:rsidRDefault="003C040A" w:rsidP="00E75B92">
            <w:pPr>
              <w:spacing w:before="0" w:after="0"/>
              <w:rPr>
                <w:b/>
              </w:rPr>
            </w:pPr>
            <w:r w:rsidRPr="005A2C45">
              <w:rPr>
                <w:b/>
              </w:rPr>
              <w:t>Total</w:t>
            </w:r>
          </w:p>
        </w:tc>
        <w:tc>
          <w:tcPr>
            <w:tcW w:w="992" w:type="dxa"/>
          </w:tcPr>
          <w:p w14:paraId="28A43ECC" w14:textId="77777777" w:rsidR="003C040A" w:rsidRPr="005A2C45" w:rsidRDefault="005246B3" w:rsidP="00E75B92">
            <w:pPr>
              <w:spacing w:before="0" w:after="0"/>
            </w:pPr>
            <w:r w:rsidRPr="005A2C45">
              <w:t>100</w:t>
            </w:r>
          </w:p>
        </w:tc>
        <w:tc>
          <w:tcPr>
            <w:tcW w:w="850" w:type="dxa"/>
          </w:tcPr>
          <w:p w14:paraId="4009D7B9" w14:textId="77777777" w:rsidR="003C040A" w:rsidRPr="005A2C45" w:rsidRDefault="003C040A" w:rsidP="00E75B92">
            <w:pPr>
              <w:spacing w:before="0" w:after="0"/>
            </w:pPr>
          </w:p>
        </w:tc>
        <w:tc>
          <w:tcPr>
            <w:tcW w:w="993" w:type="dxa"/>
            <w:shd w:val="clear" w:color="auto" w:fill="C2D69B" w:themeFill="accent3" w:themeFillTint="99"/>
          </w:tcPr>
          <w:p w14:paraId="54A5B636" w14:textId="77777777" w:rsidR="003C040A" w:rsidRPr="005A2C45" w:rsidRDefault="005246B3" w:rsidP="00E75B92">
            <w:pPr>
              <w:spacing w:before="0" w:after="0"/>
              <w:rPr>
                <w:b/>
              </w:rPr>
            </w:pPr>
            <w:r w:rsidRPr="005A2C45">
              <w:rPr>
                <w:b/>
              </w:rPr>
              <w:t>820</w:t>
            </w:r>
          </w:p>
        </w:tc>
        <w:tc>
          <w:tcPr>
            <w:tcW w:w="850" w:type="dxa"/>
          </w:tcPr>
          <w:p w14:paraId="744C25EF" w14:textId="77777777" w:rsidR="003C040A" w:rsidRPr="005A2C45" w:rsidRDefault="003C040A" w:rsidP="00E75B92">
            <w:pPr>
              <w:spacing w:before="0" w:after="0"/>
            </w:pPr>
          </w:p>
        </w:tc>
        <w:tc>
          <w:tcPr>
            <w:tcW w:w="992" w:type="dxa"/>
            <w:shd w:val="clear" w:color="auto" w:fill="FABF8F" w:themeFill="accent6" w:themeFillTint="99"/>
          </w:tcPr>
          <w:p w14:paraId="28582661" w14:textId="77777777" w:rsidR="003C040A" w:rsidRPr="005A2C45" w:rsidRDefault="005246B3" w:rsidP="00E75B92">
            <w:pPr>
              <w:spacing w:before="0" w:after="0"/>
              <w:rPr>
                <w:b/>
              </w:rPr>
            </w:pPr>
            <w:r w:rsidRPr="005A2C45">
              <w:rPr>
                <w:b/>
              </w:rPr>
              <w:t>480</w:t>
            </w:r>
          </w:p>
        </w:tc>
        <w:tc>
          <w:tcPr>
            <w:tcW w:w="851" w:type="dxa"/>
          </w:tcPr>
          <w:p w14:paraId="58C52816" w14:textId="77777777" w:rsidR="003C040A" w:rsidRPr="005A2C45" w:rsidRDefault="003C040A" w:rsidP="00E75B92">
            <w:pPr>
              <w:spacing w:before="0" w:after="0"/>
            </w:pPr>
          </w:p>
        </w:tc>
        <w:tc>
          <w:tcPr>
            <w:tcW w:w="956" w:type="dxa"/>
            <w:shd w:val="clear" w:color="auto" w:fill="FABF8F" w:themeFill="accent6" w:themeFillTint="99"/>
          </w:tcPr>
          <w:p w14:paraId="1E9FAD75" w14:textId="77777777" w:rsidR="003C040A" w:rsidRPr="005A2C45" w:rsidRDefault="005246B3" w:rsidP="00E75B92">
            <w:pPr>
              <w:spacing w:before="0" w:after="0"/>
              <w:rPr>
                <w:b/>
              </w:rPr>
            </w:pPr>
            <w:r w:rsidRPr="005A2C45">
              <w:rPr>
                <w:b/>
              </w:rPr>
              <w:t>540</w:t>
            </w:r>
          </w:p>
        </w:tc>
      </w:tr>
    </w:tbl>
    <w:p w14:paraId="781538A8" w14:textId="2EC3DC86" w:rsidR="007703F4" w:rsidRPr="005A2C45" w:rsidRDefault="007703F4" w:rsidP="007703F4">
      <w:pPr>
        <w:pStyle w:val="Beschriftung"/>
      </w:pPr>
      <w:bookmarkStart w:id="92" w:name="_Ref491447756"/>
      <w:bookmarkStart w:id="93" w:name="_Toc491942826"/>
      <w:r w:rsidRPr="005A2C45">
        <w:t xml:space="preserve">Tabelle </w:t>
      </w:r>
      <w:fldSimple w:instr=" SEQ Tabelle \* ARABIC ">
        <w:r w:rsidR="00425D0A">
          <w:rPr>
            <w:noProof/>
          </w:rPr>
          <w:t>3</w:t>
        </w:r>
      </w:fldSimple>
      <w:bookmarkEnd w:id="92"/>
      <w:r w:rsidRPr="005A2C45">
        <w:t xml:space="preserve">: Nutzwertanalyse Zugriff auf </w:t>
      </w:r>
      <w:proofErr w:type="spellStart"/>
      <w:r w:rsidRPr="005A2C45">
        <w:t>SoftwareVersionsDatabase</w:t>
      </w:r>
      <w:bookmarkEnd w:id="93"/>
      <w:proofErr w:type="spellEnd"/>
    </w:p>
    <w:p w14:paraId="612B77BF" w14:textId="2018931D" w:rsidR="00141FE9" w:rsidRPr="005A2C45" w:rsidRDefault="00F26789" w:rsidP="00141FE9">
      <w:r w:rsidRPr="005A2C45">
        <w:t>Nach Auswertung der Nutzwertanalyse</w:t>
      </w:r>
      <w:r w:rsidR="007703F4" w:rsidRPr="005A2C45">
        <w:t xml:space="preserve"> (</w:t>
      </w:r>
      <w:r w:rsidR="007703F4" w:rsidRPr="005A2C45">
        <w:fldChar w:fldCharType="begin"/>
      </w:r>
      <w:r w:rsidR="007703F4" w:rsidRPr="005A2C45">
        <w:instrText xml:space="preserve"> REF _Ref491447756 \h </w:instrText>
      </w:r>
      <w:r w:rsidR="007703F4" w:rsidRPr="005A2C45">
        <w:fldChar w:fldCharType="separate"/>
      </w:r>
      <w:r w:rsidR="00425D0A" w:rsidRPr="005A2C45">
        <w:t xml:space="preserve">Tabelle </w:t>
      </w:r>
      <w:r w:rsidR="00425D0A">
        <w:rPr>
          <w:noProof/>
        </w:rPr>
        <w:t>3</w:t>
      </w:r>
      <w:r w:rsidR="007703F4" w:rsidRPr="005A2C45">
        <w:fldChar w:fldCharType="end"/>
      </w:r>
      <w:r w:rsidR="007703F4" w:rsidRPr="005A2C45">
        <w:t>)</w:t>
      </w:r>
      <w:r w:rsidRPr="005A2C45">
        <w:t xml:space="preserve"> zeigt sich ein</w:t>
      </w:r>
      <w:r w:rsidR="00B44DEC" w:rsidRPr="005A2C45">
        <w:t xml:space="preserve"> anderer Lösungsansatz als der u</w:t>
      </w:r>
      <w:r w:rsidRPr="005A2C45">
        <w:t xml:space="preserve">rsprüngliche Lösungsvorschlag 3 </w:t>
      </w:r>
      <w:r w:rsidR="00697C93">
        <w:t>aus</w:t>
      </w:r>
      <w:r w:rsidRPr="005A2C45">
        <w:t xml:space="preserve"> der Disposition.</w:t>
      </w:r>
      <w:r w:rsidR="00644E51" w:rsidRPr="005A2C45">
        <w:t xml:space="preserve"> </w:t>
      </w:r>
      <w:r w:rsidRPr="005A2C45">
        <w:t>D</w:t>
      </w:r>
      <w:r w:rsidR="00644E51" w:rsidRPr="005A2C45">
        <w:t xml:space="preserve">a dieser </w:t>
      </w:r>
      <w:r w:rsidRPr="005A2C45">
        <w:t>keinen direkten Zugriff auf die Datenbank ermöglicht</w:t>
      </w:r>
      <w:r w:rsidR="004C4797" w:rsidRPr="005A2C45">
        <w:t xml:space="preserve">, was </w:t>
      </w:r>
      <w:r w:rsidRPr="005A2C45">
        <w:t>in einem höheren Wartungsaufwand resultiert.</w:t>
      </w:r>
      <w:r w:rsidR="00644E51" w:rsidRPr="005A2C45">
        <w:t xml:space="preserve"> Die Gewichtung kam zustande, </w:t>
      </w:r>
      <w:r w:rsidR="00697C93">
        <w:t>da</w:t>
      </w:r>
      <w:r w:rsidR="00644E51" w:rsidRPr="005A2C45">
        <w:t xml:space="preserve"> aus Sicht des Software Tester der Hauptfokus </w:t>
      </w:r>
      <w:r w:rsidRPr="005A2C45">
        <w:t>auf der Testabdeckung</w:t>
      </w:r>
      <w:r w:rsidR="00644E51" w:rsidRPr="005A2C45">
        <w:t xml:space="preserve"> d</w:t>
      </w:r>
      <w:r w:rsidRPr="005A2C45">
        <w:t>er</w:t>
      </w:r>
      <w:r w:rsidR="00644E51" w:rsidRPr="005A2C45">
        <w:t xml:space="preserve"> Hardware des Ventils </w:t>
      </w:r>
      <w:r w:rsidRPr="005A2C45">
        <w:t xml:space="preserve">liegt und </w:t>
      </w:r>
      <w:r w:rsidR="00644E51" w:rsidRPr="005A2C45">
        <w:t>nicht auf den Anschaffungskosten.</w:t>
      </w:r>
    </w:p>
    <w:p w14:paraId="5B9DB7D2" w14:textId="77777777" w:rsidR="00F26789" w:rsidRPr="005A2C45" w:rsidRDefault="00C220BE" w:rsidP="00141FE9">
      <w:r w:rsidRPr="005A2C45">
        <w:rPr>
          <w:b/>
        </w:rPr>
        <w:t>Fall 2</w:t>
      </w:r>
      <w:r w:rsidRPr="005A2C45">
        <w:t xml:space="preserve">: Testresultate in </w:t>
      </w:r>
      <w:proofErr w:type="spellStart"/>
      <w:r w:rsidRPr="005A2C45">
        <w:t>SoftwareVersionsDatabase</w:t>
      </w:r>
      <w:proofErr w:type="spellEnd"/>
      <w:r w:rsidRPr="005A2C45">
        <w:t xml:space="preserve"> hinterlegen</w:t>
      </w:r>
    </w:p>
    <w:p w14:paraId="4CA1E089" w14:textId="77777777" w:rsidR="00C220BE" w:rsidRPr="005A2C45" w:rsidRDefault="00C220BE" w:rsidP="00141FE9">
      <w:r w:rsidRPr="005A2C45">
        <w:t>Gleiche Ausgangslage wie in Fall 1</w:t>
      </w:r>
      <w:r w:rsidR="004C4797" w:rsidRPr="005A2C45">
        <w:t>,</w:t>
      </w:r>
      <w:r w:rsidRPr="005A2C45">
        <w:t xml:space="preserve"> was in der gleichen Lösung resultiert.</w:t>
      </w:r>
    </w:p>
    <w:p w14:paraId="792FBB29" w14:textId="77777777" w:rsidR="00C220BE" w:rsidRPr="005A2C45" w:rsidRDefault="00C220BE" w:rsidP="00141FE9">
      <w:r w:rsidRPr="005A2C45">
        <w:rPr>
          <w:b/>
        </w:rPr>
        <w:t>Fall 3</w:t>
      </w:r>
      <w:r w:rsidRPr="005A2C45">
        <w:t>:</w:t>
      </w:r>
      <w:r w:rsidR="00675F67" w:rsidRPr="005A2C45">
        <w:t xml:space="preserve"> Testresultate in </w:t>
      </w:r>
      <w:proofErr w:type="spellStart"/>
      <w:r w:rsidR="00675F67" w:rsidRPr="005A2C45">
        <w:t>SoftwareVersionsDatabase</w:t>
      </w:r>
      <w:proofErr w:type="spellEnd"/>
      <w:r w:rsidR="00675F67" w:rsidRPr="005A2C45">
        <w:t xml:space="preserve"> auslesen</w:t>
      </w:r>
    </w:p>
    <w:p w14:paraId="372C1A77" w14:textId="7E5FFA2B" w:rsidR="00675F67" w:rsidRPr="005A2C45" w:rsidRDefault="00675F67" w:rsidP="00675F67">
      <w:pPr>
        <w:jc w:val="left"/>
      </w:pPr>
      <w:r w:rsidRPr="005A2C45">
        <w:t>Die Testresultate werden in der ETIC2 Oberfläche ausgelesen</w:t>
      </w:r>
      <w:r w:rsidR="001E72A3" w:rsidRPr="005A2C45">
        <w:t xml:space="preserve">. Im Kapitel </w:t>
      </w:r>
      <w:r w:rsidR="001E72A3" w:rsidRPr="005A2C45">
        <w:fldChar w:fldCharType="begin"/>
      </w:r>
      <w:r w:rsidR="001E72A3" w:rsidRPr="005A2C45">
        <w:instrText xml:space="preserve"> REF _Ref491451064 \r \h </w:instrText>
      </w:r>
      <w:r w:rsidR="001E72A3" w:rsidRPr="005A2C45">
        <w:fldChar w:fldCharType="separate"/>
      </w:r>
      <w:r w:rsidR="00425D0A">
        <w:t>4.2.3</w:t>
      </w:r>
      <w:r w:rsidR="001E72A3" w:rsidRPr="005A2C45">
        <w:fldChar w:fldCharType="end"/>
      </w:r>
      <w:r w:rsidR="001E72A3" w:rsidRPr="005A2C45">
        <w:t xml:space="preserve"> fällt die Entscheidung für die Erstellung des ETIC2 die C# Programmiersprache zu verwenden. Daraus resultieren zwei Alternativen</w:t>
      </w:r>
      <w:r w:rsidR="00697C93">
        <w:t>,</w:t>
      </w:r>
      <w:r w:rsidR="001E72A3" w:rsidRPr="005A2C45">
        <w:t xml:space="preserve"> </w:t>
      </w:r>
      <w:r w:rsidR="00697C93">
        <w:t>um die Testresultate auszulesen; e</w:t>
      </w:r>
      <w:r w:rsidR="001E72A3" w:rsidRPr="005A2C45">
        <w:t>inerseits mit Hilfe des Entity</w:t>
      </w:r>
      <w:r w:rsidR="000A7243" w:rsidRPr="005A2C45">
        <w:t xml:space="preserve"> Framework</w:t>
      </w:r>
      <w:r w:rsidR="001E72A3" w:rsidRPr="005A2C45">
        <w:t xml:space="preserve"> ander</w:t>
      </w:r>
      <w:r w:rsidR="00697C93">
        <w:t>er</w:t>
      </w:r>
      <w:r w:rsidR="001E72A3" w:rsidRPr="005A2C45">
        <w:t>seits mit Hilfe einer DLL</w:t>
      </w:r>
      <w:r w:rsidR="00697C93">
        <w:t>,</w:t>
      </w:r>
      <w:r w:rsidR="001E72A3" w:rsidRPr="005A2C45">
        <w:t xml:space="preserve"> welche in CVI mit Hilfe des SQL Toolkits erstellt wird.</w:t>
      </w:r>
    </w:p>
    <w:p w14:paraId="320029C3" w14:textId="77777777" w:rsidR="00675F67" w:rsidRPr="005A2C45" w:rsidRDefault="00675F67" w:rsidP="007E56DD">
      <w:pPr>
        <w:pStyle w:val="Listenabsatz"/>
        <w:numPr>
          <w:ilvl w:val="0"/>
          <w:numId w:val="26"/>
        </w:numPr>
      </w:pPr>
      <w:r w:rsidRPr="005A2C45">
        <w:t>Lösungsvorschlag 1: C# mit Entity Framework</w:t>
      </w:r>
    </w:p>
    <w:p w14:paraId="4B4EF235" w14:textId="77777777" w:rsidR="004B45CD" w:rsidRPr="005A2C45" w:rsidRDefault="00675F67" w:rsidP="004B45CD">
      <w:pPr>
        <w:pStyle w:val="Listenabsatz"/>
        <w:numPr>
          <w:ilvl w:val="0"/>
          <w:numId w:val="26"/>
        </w:numPr>
      </w:pPr>
      <w:r w:rsidRPr="005A2C45">
        <w:t xml:space="preserve">Lösungsvorschlag 2: </w:t>
      </w:r>
      <w:r w:rsidR="001E72A3" w:rsidRPr="005A2C45">
        <w:t>C# mit DLL Programm für Zugang zur Datenbank (DLL in CVI mit SQL Toolkit)</w:t>
      </w:r>
    </w:p>
    <w:p w14:paraId="2EAEC953" w14:textId="56628369" w:rsidR="00DD0A14" w:rsidRDefault="009D6CCB" w:rsidP="004B45CD">
      <w:r w:rsidRPr="005A2C45">
        <w:t>Nimmt man auch hier die gleichen Beurteilungskriterien wie in der Nutzeranalyse (</w:t>
      </w:r>
      <w:r w:rsidR="00266883">
        <w:fldChar w:fldCharType="begin"/>
      </w:r>
      <w:r w:rsidR="00266883">
        <w:instrText xml:space="preserve"> REF _Ref491447756 \h </w:instrText>
      </w:r>
      <w:r w:rsidR="00266883">
        <w:fldChar w:fldCharType="separate"/>
      </w:r>
      <w:r w:rsidR="00266883" w:rsidRPr="005A2C45">
        <w:t xml:space="preserve">Tabelle </w:t>
      </w:r>
      <w:r w:rsidR="00266883">
        <w:rPr>
          <w:noProof/>
        </w:rPr>
        <w:t>3</w:t>
      </w:r>
      <w:r w:rsidR="00266883">
        <w:fldChar w:fldCharType="end"/>
      </w:r>
      <w:r w:rsidRPr="005A2C45">
        <w:fldChar w:fldCharType="begin"/>
      </w:r>
      <w:r w:rsidRPr="005A2C45">
        <w:instrText xml:space="preserve"> REF _Ref491447602 \h </w:instrText>
      </w:r>
      <w:r w:rsidRPr="005A2C45">
        <w:fldChar w:fldCharType="separate"/>
      </w:r>
      <w:r w:rsidRPr="005A2C45">
        <w:fldChar w:fldCharType="end"/>
      </w:r>
      <w:r w:rsidRPr="005A2C45">
        <w:t xml:space="preserve">) aus Fall 1. </w:t>
      </w:r>
      <w:r w:rsidR="00697C93">
        <w:t>Dabei fällt allerdings d</w:t>
      </w:r>
      <w:r w:rsidRPr="005A2C45">
        <w:t xml:space="preserve">as Kriterium Unterstützung NI Hardware weg, da diese nicht angesprochen werden muss. </w:t>
      </w:r>
      <w:r w:rsidR="00697C93">
        <w:t>So schliesst d</w:t>
      </w:r>
      <w:r w:rsidRPr="005A2C45">
        <w:t xml:space="preserve">er Lösungsvorschlag 1 in allen Kriterien (Preis, Direkter Zugriff, Entwicklungszeit, Wartung) </w:t>
      </w:r>
      <w:r w:rsidR="00697C93">
        <w:t xml:space="preserve">am besten </w:t>
      </w:r>
      <w:r w:rsidRPr="005A2C45">
        <w:t xml:space="preserve">ab und wird </w:t>
      </w:r>
      <w:r w:rsidR="00697C93">
        <w:t xml:space="preserve">nun </w:t>
      </w:r>
      <w:r w:rsidRPr="005A2C45">
        <w:t>für die Implementation verwendet.</w:t>
      </w:r>
    </w:p>
    <w:p w14:paraId="76CFBD0C" w14:textId="6205CD12" w:rsidR="004B45CD" w:rsidRPr="005A2C45" w:rsidRDefault="00DD0A14" w:rsidP="00DD0A14">
      <w:pPr>
        <w:spacing w:before="0" w:after="200" w:line="276" w:lineRule="auto"/>
        <w:jc w:val="left"/>
      </w:pPr>
      <w:r>
        <w:br w:type="page"/>
      </w:r>
    </w:p>
    <w:p w14:paraId="026E487A" w14:textId="77777777" w:rsidR="004B54ED" w:rsidRPr="005A2C45" w:rsidRDefault="004B54ED" w:rsidP="004B54ED">
      <w:pPr>
        <w:pStyle w:val="berschrift3"/>
      </w:pPr>
      <w:bookmarkStart w:id="94" w:name="_Toc491858342"/>
      <w:bookmarkStart w:id="95" w:name="_Hlk491367900"/>
      <w:bookmarkStart w:id="96" w:name="_Toc491948085"/>
      <w:r w:rsidRPr="005A2C45">
        <w:lastRenderedPageBreak/>
        <w:t xml:space="preserve">Test, </w:t>
      </w:r>
      <w:proofErr w:type="spellStart"/>
      <w:r w:rsidRPr="005A2C45">
        <w:t>TestUpdateFirmware</w:t>
      </w:r>
      <w:proofErr w:type="spellEnd"/>
      <w:r w:rsidRPr="005A2C45">
        <w:t>, TTIC2</w:t>
      </w:r>
      <w:bookmarkEnd w:id="94"/>
      <w:bookmarkEnd w:id="96"/>
    </w:p>
    <w:p w14:paraId="5BDF2332" w14:textId="036AA5F4" w:rsidR="002256F2" w:rsidRPr="005A2C45" w:rsidRDefault="007D7C30" w:rsidP="00844EC9">
      <w:pPr>
        <w:pStyle w:val="Standardeinzug"/>
        <w:ind w:left="0"/>
      </w:pPr>
      <w:r>
        <w:t>W</w:t>
      </w:r>
      <w:r w:rsidR="00A72123">
        <w:t>ie schon im Kapitel</w:t>
      </w:r>
      <w:r w:rsidR="002256F2" w:rsidRPr="005A2C45">
        <w:t xml:space="preserve"> </w:t>
      </w:r>
      <w:r w:rsidR="002256F2" w:rsidRPr="005A2C45">
        <w:fldChar w:fldCharType="begin"/>
      </w:r>
      <w:r w:rsidR="002256F2" w:rsidRPr="005A2C45">
        <w:instrText xml:space="preserve"> REF _Ref491355266 \r \h </w:instrText>
      </w:r>
      <w:r w:rsidR="002256F2" w:rsidRPr="005A2C45">
        <w:fldChar w:fldCharType="separate"/>
      </w:r>
      <w:r w:rsidR="00425D0A">
        <w:t>2.2.3.1</w:t>
      </w:r>
      <w:r w:rsidR="002256F2" w:rsidRPr="005A2C45">
        <w:fldChar w:fldCharType="end"/>
      </w:r>
      <w:r w:rsidR="002256F2" w:rsidRPr="005A2C45">
        <w:t xml:space="preserve"> erwähnt </w:t>
      </w:r>
      <w:r w:rsidR="00F26789" w:rsidRPr="005A2C45">
        <w:t>we</w:t>
      </w:r>
      <w:r w:rsidR="002256F2" w:rsidRPr="005A2C45">
        <w:t xml:space="preserve">rden die Tests in der CVI Programmierumgebung erstellt. </w:t>
      </w:r>
      <w:r w:rsidR="006210AD" w:rsidRPr="005A2C45">
        <w:t>Die</w:t>
      </w:r>
      <w:r w:rsidR="00DD621F">
        <w:t xml:space="preserve"> Gründe liegen einerseits in den</w:t>
      </w:r>
      <w:r w:rsidR="006210AD" w:rsidRPr="005A2C45">
        <w:t xml:space="preserve"> persönlichen Programmiererfahrungen</w:t>
      </w:r>
      <w:r w:rsidR="007960B8" w:rsidRPr="005A2C45">
        <w:t>,</w:t>
      </w:r>
      <w:r w:rsidR="006210AD" w:rsidRPr="005A2C45">
        <w:t xml:space="preserve"> im textbasierten Umfeld sowie der besseren Übersicht in einem grösseren Projekt.</w:t>
      </w:r>
    </w:p>
    <w:p w14:paraId="1A561BD2" w14:textId="77777777" w:rsidR="006210AD" w:rsidRPr="005A2C45" w:rsidRDefault="0008551E" w:rsidP="00DF3E65">
      <w:pPr>
        <w:pStyle w:val="Standardeinzug"/>
        <w:ind w:left="0"/>
      </w:pPr>
      <w:r w:rsidRPr="005A2C45">
        <w:t>Aus denselben Gründen wurde für das TTIC2 auch CVI als Programmierumgebung ausgewählt.</w:t>
      </w:r>
      <w:r w:rsidR="00DF3E65" w:rsidRPr="005A2C45">
        <w:t xml:space="preserve"> Da das </w:t>
      </w:r>
      <w:proofErr w:type="spellStart"/>
      <w:r w:rsidR="00DF3E65" w:rsidRPr="005A2C45">
        <w:t>TestUpdateFirmware</w:t>
      </w:r>
      <w:proofErr w:type="spellEnd"/>
      <w:r w:rsidR="00DF3E65" w:rsidRPr="005A2C45">
        <w:t xml:space="preserve"> Programm auch mit den einzelnen Tests zu tun hat, fiel auch hier der Entscheid mit CVI zu entwickeln.</w:t>
      </w:r>
    </w:p>
    <w:p w14:paraId="74760BEC" w14:textId="77777777" w:rsidR="00B55342" w:rsidRPr="005A2C45" w:rsidRDefault="00B55342" w:rsidP="00B55342">
      <w:pPr>
        <w:pStyle w:val="berschrift3"/>
      </w:pPr>
      <w:bookmarkStart w:id="97" w:name="_Ref491451064"/>
      <w:bookmarkStart w:id="98" w:name="_Toc491858343"/>
      <w:bookmarkStart w:id="99" w:name="_Toc491948086"/>
      <w:bookmarkEnd w:id="95"/>
      <w:r w:rsidRPr="005A2C45">
        <w:t>ETIC2</w:t>
      </w:r>
      <w:bookmarkEnd w:id="97"/>
      <w:bookmarkEnd w:id="98"/>
      <w:bookmarkEnd w:id="99"/>
    </w:p>
    <w:p w14:paraId="6FB44542" w14:textId="46713126" w:rsidR="00B55342" w:rsidRPr="005A2C45" w:rsidRDefault="00B55342" w:rsidP="00B55342">
      <w:pPr>
        <w:pStyle w:val="Standardeinzug"/>
        <w:ind w:left="0"/>
      </w:pPr>
      <w:r w:rsidRPr="005A2C45">
        <w:t xml:space="preserve">Bei der Wahl der Programmiersprache für die ETIC2 Oberfläche, welche eine klassische Desktopanwendung darstellt, </w:t>
      </w:r>
      <w:r w:rsidR="007960B8" w:rsidRPr="005A2C45">
        <w:t>weil</w:t>
      </w:r>
      <w:r w:rsidRPr="005A2C45">
        <w:t xml:space="preserve"> die angezeigten Informationen firmenintern bleiben und somit keinen Webzugang benötigt</w:t>
      </w:r>
      <w:r w:rsidR="007960B8" w:rsidRPr="005A2C45">
        <w:t>,</w:t>
      </w:r>
      <w:r w:rsidRPr="005A2C45">
        <w:t xml:space="preserve"> fiel die Auswahl auf Java oder C#. Dies nicht nur aus persönlichen Interesse an den Sprachen, </w:t>
      </w:r>
      <w:r w:rsidR="007960B8" w:rsidRPr="005A2C45">
        <w:t xml:space="preserve">sondern auch </w:t>
      </w:r>
      <w:r w:rsidRPr="005A2C45">
        <w:t xml:space="preserve">da </w:t>
      </w:r>
      <w:r w:rsidR="00DD621F">
        <w:t>beide</w:t>
      </w:r>
      <w:r w:rsidRPr="005A2C45">
        <w:t xml:space="preserve"> im Studium näher vorgestellt wurden.</w:t>
      </w:r>
    </w:p>
    <w:p w14:paraId="71D1DDCC" w14:textId="77777777" w:rsidR="00B55342" w:rsidRPr="005A2C45" w:rsidRDefault="00B55342" w:rsidP="00B55342">
      <w:pPr>
        <w:pStyle w:val="Standardeinzug"/>
        <w:ind w:left="0"/>
      </w:pPr>
      <w:r w:rsidRPr="005A2C45">
        <w:t>Weitere Gründe für die beiden Programmiersprachen sind (Gebhart, 2013):</w:t>
      </w:r>
    </w:p>
    <w:p w14:paraId="1B36DFCF" w14:textId="77777777" w:rsidR="00B55342" w:rsidRPr="005A2C45" w:rsidRDefault="00B55342" w:rsidP="007E56DD">
      <w:pPr>
        <w:pStyle w:val="Standardeinzug"/>
        <w:numPr>
          <w:ilvl w:val="0"/>
          <w:numId w:val="27"/>
        </w:numPr>
      </w:pPr>
      <w:r w:rsidRPr="005A2C45">
        <w:t>Grosse Auswahl an Hilfsfunktionen (Anteil bei 70% einer Applikation)</w:t>
      </w:r>
    </w:p>
    <w:p w14:paraId="2334D60D" w14:textId="77777777" w:rsidR="00B55342" w:rsidRPr="005A2C45" w:rsidRDefault="00B55342" w:rsidP="007E56DD">
      <w:pPr>
        <w:pStyle w:val="Standardeinzug"/>
        <w:numPr>
          <w:ilvl w:val="1"/>
          <w:numId w:val="27"/>
        </w:numPr>
      </w:pPr>
      <w:r w:rsidRPr="005A2C45">
        <w:t>Reduziert den notwendigen Programmieraufwand auf weniger als 40%</w:t>
      </w:r>
    </w:p>
    <w:p w14:paraId="3D047FFF" w14:textId="2C8C8776" w:rsidR="00B55342" w:rsidRPr="005A2C45" w:rsidRDefault="007D7C30" w:rsidP="007E56DD">
      <w:pPr>
        <w:pStyle w:val="Standardeinzug"/>
        <w:numPr>
          <w:ilvl w:val="1"/>
          <w:numId w:val="27"/>
        </w:numPr>
      </w:pPr>
      <w:r>
        <w:t>Minimiert</w:t>
      </w:r>
      <w:r w:rsidR="00B55342" w:rsidRPr="005A2C45">
        <w:t xml:space="preserve"> das Risiko für fehlerhafte Implementierung</w:t>
      </w:r>
    </w:p>
    <w:p w14:paraId="70AF3A37" w14:textId="77777777" w:rsidR="00B55342" w:rsidRPr="005A2C45" w:rsidRDefault="00B55342" w:rsidP="007E56DD">
      <w:pPr>
        <w:pStyle w:val="Standardeinzug"/>
        <w:numPr>
          <w:ilvl w:val="1"/>
          <w:numId w:val="27"/>
        </w:numPr>
      </w:pPr>
      <w:r w:rsidRPr="005A2C45">
        <w:t>Robuster, da nicht direkt auf Speicherzellen zugegriffen werden kann</w:t>
      </w:r>
    </w:p>
    <w:p w14:paraId="0D59555B" w14:textId="77777777" w:rsidR="00B55342" w:rsidRPr="005A2C45" w:rsidRDefault="00B55342" w:rsidP="007E56DD">
      <w:pPr>
        <w:pStyle w:val="Standardeinzug"/>
        <w:numPr>
          <w:ilvl w:val="1"/>
          <w:numId w:val="27"/>
        </w:numPr>
      </w:pPr>
      <w:r w:rsidRPr="005A2C45">
        <w:t>Komplette Aufrufhierarchie bei Absturz</w:t>
      </w:r>
    </w:p>
    <w:p w14:paraId="372C43D3" w14:textId="77777777" w:rsidR="00B55342" w:rsidRPr="005A2C45" w:rsidRDefault="00B55342" w:rsidP="00B55342">
      <w:pPr>
        <w:pStyle w:val="Standardeinzug"/>
        <w:ind w:left="0"/>
      </w:pPr>
      <w:r w:rsidRPr="005A2C45">
        <w:t>Die Entscheidung fiel letztendlich auf C#, was mit folgenden Argumenten begründet wird:</w:t>
      </w:r>
    </w:p>
    <w:p w14:paraId="3832BF3C" w14:textId="4DDD2074" w:rsidR="00B55342" w:rsidRPr="005A2C45" w:rsidRDefault="00B55342" w:rsidP="007E56DD">
      <w:pPr>
        <w:pStyle w:val="Standardeinzug"/>
        <w:numPr>
          <w:ilvl w:val="0"/>
          <w:numId w:val="27"/>
        </w:numPr>
      </w:pPr>
      <w:r w:rsidRPr="005A2C45">
        <w:t xml:space="preserve">Firmware Database </w:t>
      </w:r>
      <w:r w:rsidR="00DD621F">
        <w:t xml:space="preserve">ist </w:t>
      </w:r>
      <w:r w:rsidRPr="005A2C45">
        <w:t>bereits mit C# implementiert worden</w:t>
      </w:r>
    </w:p>
    <w:p w14:paraId="0DDF2283" w14:textId="3732D4B6" w:rsidR="00B55342" w:rsidRPr="005A2C45" w:rsidRDefault="00B55342" w:rsidP="007E56DD">
      <w:pPr>
        <w:pStyle w:val="Standardeinzug"/>
        <w:numPr>
          <w:ilvl w:val="0"/>
          <w:numId w:val="27"/>
        </w:numPr>
      </w:pPr>
      <w:proofErr w:type="spellStart"/>
      <w:r w:rsidRPr="005A2C45">
        <w:t>DevExpress</w:t>
      </w:r>
      <w:proofErr w:type="spellEnd"/>
      <w:r w:rsidRPr="005A2C45">
        <w:t xml:space="preserve"> </w:t>
      </w:r>
      <w:r w:rsidR="00DD621F">
        <w:t xml:space="preserve">wurde </w:t>
      </w:r>
      <w:r w:rsidRPr="005A2C45">
        <w:t>schon erworben (grosse Anzahl an Bedienelementen und Bibliotheken)</w:t>
      </w:r>
    </w:p>
    <w:p w14:paraId="443BBA88" w14:textId="3EB2F8BF" w:rsidR="00DD0A14" w:rsidRDefault="00B55342" w:rsidP="007E56DD">
      <w:pPr>
        <w:pStyle w:val="Listenabsatz"/>
        <w:numPr>
          <w:ilvl w:val="0"/>
          <w:numId w:val="27"/>
        </w:numPr>
      </w:pPr>
      <w:r w:rsidRPr="005A2C45">
        <w:t>Einfacher zu handhabende Programmierumgebung (Visual Studio)</w:t>
      </w:r>
    </w:p>
    <w:p w14:paraId="4863FB78" w14:textId="487F1330" w:rsidR="00B55342" w:rsidRPr="00DD0A14" w:rsidRDefault="00DD0A14" w:rsidP="00DD0A14">
      <w:pPr>
        <w:spacing w:before="0" w:after="200" w:line="276" w:lineRule="auto"/>
        <w:jc w:val="left"/>
        <w:rPr>
          <w:rFonts w:eastAsia="Times New Roman" w:cs="Times New Roman"/>
          <w:szCs w:val="20"/>
          <w:lang w:eastAsia="de-DE" w:bidi="ar-SA"/>
        </w:rPr>
      </w:pPr>
      <w:r>
        <w:br w:type="page"/>
      </w:r>
    </w:p>
    <w:p w14:paraId="426FBD10" w14:textId="77777777" w:rsidR="000062EE" w:rsidRPr="005A2C45" w:rsidRDefault="002D7B3A" w:rsidP="000062EE">
      <w:pPr>
        <w:pStyle w:val="berschrift1"/>
      </w:pPr>
      <w:bookmarkStart w:id="100" w:name="_Ref491337491"/>
      <w:bookmarkStart w:id="101" w:name="_Toc491858344"/>
      <w:bookmarkStart w:id="102" w:name="_Toc491948087"/>
      <w:r w:rsidRPr="005A2C45">
        <w:lastRenderedPageBreak/>
        <w:t>Auswertung der Testresultate</w:t>
      </w:r>
      <w:bookmarkEnd w:id="100"/>
      <w:bookmarkEnd w:id="101"/>
      <w:bookmarkEnd w:id="102"/>
    </w:p>
    <w:p w14:paraId="53B4D77E" w14:textId="3AA899A0" w:rsidR="007F2327" w:rsidRPr="005A2C45" w:rsidRDefault="00A72123" w:rsidP="007F2327">
      <w:pPr>
        <w:pStyle w:val="Standardeinzug"/>
        <w:ind w:left="0"/>
      </w:pPr>
      <w:r>
        <w:t>Das folgende Kapitel ist das Herz der Arbeit. Es dokumentiert die Umsetzung der Arbeit</w:t>
      </w:r>
      <w:r w:rsidR="00E50ECD" w:rsidRPr="005A2C45">
        <w:t>.</w:t>
      </w:r>
      <w:r>
        <w:t xml:space="preserve"> Die Kapitel sind chronologisch zu den Testumgebungselementen geordnet (</w:t>
      </w:r>
      <w:r w:rsidR="00DD0A14">
        <w:fldChar w:fldCharType="begin"/>
      </w:r>
      <w:r w:rsidR="00DD0A14">
        <w:instrText xml:space="preserve"> REF _Ref491338206 \h </w:instrText>
      </w:r>
      <w:r w:rsidR="00DD0A14">
        <w:fldChar w:fldCharType="separate"/>
      </w:r>
      <w:r w:rsidR="00425D0A" w:rsidRPr="005A2C45">
        <w:t xml:space="preserve">Abbildung </w:t>
      </w:r>
      <w:r w:rsidR="00425D0A">
        <w:rPr>
          <w:noProof/>
        </w:rPr>
        <w:t>8</w:t>
      </w:r>
      <w:r w:rsidR="00DD0A14">
        <w:fldChar w:fldCharType="end"/>
      </w:r>
      <w:r>
        <w:t>).</w:t>
      </w:r>
      <w:r w:rsidR="00E50ECD" w:rsidRPr="005A2C45">
        <w:t xml:space="preserve"> </w:t>
      </w:r>
      <w:r>
        <w:t xml:space="preserve">Wegen der Wasserfallmethode wurde jedes Kapitel in </w:t>
      </w:r>
      <w:r w:rsidR="007960B8" w:rsidRPr="005A2C45">
        <w:t>Entwurf und Implementierung</w:t>
      </w:r>
      <w:r>
        <w:t xml:space="preserve"> unterteilt</w:t>
      </w:r>
      <w:r w:rsidR="007960B8" w:rsidRPr="005A2C45">
        <w:t>.</w:t>
      </w:r>
    </w:p>
    <w:p w14:paraId="5BBBDDF4" w14:textId="77777777" w:rsidR="002D7B3A" w:rsidRPr="005A2C45" w:rsidRDefault="002D7B3A" w:rsidP="002D7B3A">
      <w:pPr>
        <w:pStyle w:val="berschrift2"/>
      </w:pPr>
      <w:bookmarkStart w:id="103" w:name="_Toc491858345"/>
      <w:bookmarkStart w:id="104" w:name="_Toc491948088"/>
      <w:proofErr w:type="spellStart"/>
      <w:r w:rsidRPr="005A2C45">
        <w:t>SoftwareVersionsDatabase</w:t>
      </w:r>
      <w:bookmarkEnd w:id="103"/>
      <w:bookmarkEnd w:id="104"/>
      <w:proofErr w:type="spellEnd"/>
    </w:p>
    <w:p w14:paraId="513ECA08" w14:textId="77777777" w:rsidR="000062EE" w:rsidRPr="005A2C45" w:rsidRDefault="00E30EC0" w:rsidP="00485562">
      <w:pPr>
        <w:pStyle w:val="berschrift3"/>
      </w:pPr>
      <w:bookmarkStart w:id="105" w:name="_Ref486776100"/>
      <w:bookmarkStart w:id="106" w:name="_Toc491858346"/>
      <w:bookmarkStart w:id="107" w:name="_Toc491948089"/>
      <w:r w:rsidRPr="005A2C45">
        <w:t>Modellierung</w:t>
      </w:r>
      <w:r w:rsidR="00B63998" w:rsidRPr="005A2C45">
        <w:t xml:space="preserve"> </w:t>
      </w:r>
      <w:r w:rsidR="00485562" w:rsidRPr="005A2C45">
        <w:t>Firmware</w:t>
      </w:r>
      <w:r w:rsidR="00B63998" w:rsidRPr="005A2C45">
        <w:t xml:space="preserve"> Informationen</w:t>
      </w:r>
      <w:bookmarkEnd w:id="105"/>
      <w:bookmarkEnd w:id="106"/>
      <w:bookmarkEnd w:id="107"/>
    </w:p>
    <w:p w14:paraId="70D9806D" w14:textId="5D877110" w:rsidR="00817FF8" w:rsidRPr="005A2C45" w:rsidRDefault="00DF7A6C" w:rsidP="00817FF8">
      <w:pPr>
        <w:pStyle w:val="Standardeinzug"/>
        <w:ind w:left="0"/>
      </w:pPr>
      <w:r>
        <w:t>Hier</w:t>
      </w:r>
      <w:r w:rsidR="00817FF8" w:rsidRPr="005A2C45">
        <w:t xml:space="preserve"> wird die Modellierung der Firmware Informationen beschrieben, welche in einem früheren Projekt erstellt wurde</w:t>
      </w:r>
      <w:r>
        <w:t>n,</w:t>
      </w:r>
      <w:r w:rsidR="00817FF8" w:rsidRPr="005A2C45">
        <w:t xml:space="preserve"> um Informationen bezüglich einzelner Firmwaren abzuspeichern.</w:t>
      </w:r>
    </w:p>
    <w:p w14:paraId="6320C889" w14:textId="77777777" w:rsidR="00485562" w:rsidRPr="005A2C45" w:rsidRDefault="0086145C" w:rsidP="00485562">
      <w:pPr>
        <w:pStyle w:val="berschrift4"/>
      </w:pPr>
      <w:r w:rsidRPr="005A2C45">
        <w:t>Entwurf</w:t>
      </w:r>
    </w:p>
    <w:p w14:paraId="7BBA222F" w14:textId="77777777" w:rsidR="000062EE" w:rsidRPr="005A2C45" w:rsidRDefault="000062EE" w:rsidP="000062EE">
      <w:pPr>
        <w:rPr>
          <w:lang w:eastAsia="de-DE" w:bidi="ar-SA"/>
        </w:rPr>
      </w:pPr>
      <w:r w:rsidRPr="005A2C45">
        <w:rPr>
          <w:lang w:eastAsia="de-DE" w:bidi="ar-SA"/>
        </w:rPr>
        <w:t xml:space="preserve">Es werden verschiedene Typen von </w:t>
      </w:r>
      <w:r w:rsidR="00876572" w:rsidRPr="005A2C45">
        <w:rPr>
          <w:lang w:eastAsia="de-DE" w:bidi="ar-SA"/>
        </w:rPr>
        <w:t>Firmwaren</w:t>
      </w:r>
      <w:r w:rsidRPr="005A2C45">
        <w:rPr>
          <w:lang w:eastAsia="de-DE" w:bidi="ar-SA"/>
        </w:rPr>
        <w:t xml:space="preserve"> in der gleichen Tabelle abgelegt. In einer weiteren Tabelle wird definiert, welche </w:t>
      </w:r>
      <w:r w:rsidR="00876572" w:rsidRPr="005A2C45">
        <w:rPr>
          <w:lang w:eastAsia="de-DE" w:bidi="ar-SA"/>
        </w:rPr>
        <w:t>Firmwaren</w:t>
      </w:r>
      <w:r w:rsidRPr="005A2C45">
        <w:rPr>
          <w:lang w:eastAsia="de-DE" w:bidi="ar-SA"/>
        </w:rPr>
        <w:t xml:space="preserve"> miteinander kompatibel sind. </w:t>
      </w:r>
    </w:p>
    <w:p w14:paraId="2EBE4CED" w14:textId="77777777" w:rsidR="000062EE" w:rsidRPr="005A2C45" w:rsidRDefault="000062EE" w:rsidP="000062EE">
      <w:pPr>
        <w:rPr>
          <w:lang w:eastAsia="de-DE" w:bidi="ar-SA"/>
        </w:rPr>
      </w:pPr>
      <w:r w:rsidRPr="005A2C45">
        <w:rPr>
          <w:lang w:eastAsia="de-DE" w:bidi="ar-SA"/>
        </w:rPr>
        <w:t xml:space="preserve">Wichtigste Informationen bezüglich einer </w:t>
      </w:r>
      <w:r w:rsidR="00876572" w:rsidRPr="005A2C45">
        <w:rPr>
          <w:lang w:eastAsia="de-DE" w:bidi="ar-SA"/>
        </w:rPr>
        <w:t>Firmware</w:t>
      </w:r>
      <w:r w:rsidR="007F2327" w:rsidRPr="005A2C45">
        <w:rPr>
          <w:lang w:eastAsia="de-DE" w:bidi="ar-SA"/>
        </w:rPr>
        <w:t>,</w:t>
      </w:r>
      <w:r w:rsidRPr="005A2C45">
        <w:rPr>
          <w:lang w:eastAsia="de-DE" w:bidi="ar-SA"/>
        </w:rPr>
        <w:t xml:space="preserve"> die hinterlegt werden</w:t>
      </w:r>
      <w:r w:rsidR="007F2327" w:rsidRPr="005A2C45">
        <w:rPr>
          <w:lang w:eastAsia="de-DE" w:bidi="ar-SA"/>
        </w:rPr>
        <w:t>,</w:t>
      </w:r>
      <w:r w:rsidRPr="005A2C45">
        <w:rPr>
          <w:lang w:eastAsia="de-DE" w:bidi="ar-SA"/>
        </w:rPr>
        <w:t xml:space="preserve"> sind:</w:t>
      </w:r>
    </w:p>
    <w:p w14:paraId="5599F0A5" w14:textId="77777777" w:rsidR="000062EE" w:rsidRPr="005A2C45" w:rsidRDefault="000062EE" w:rsidP="007E56DD">
      <w:pPr>
        <w:pStyle w:val="Listenabsatz"/>
        <w:numPr>
          <w:ilvl w:val="0"/>
          <w:numId w:val="10"/>
        </w:numPr>
      </w:pPr>
      <w:r w:rsidRPr="005A2C45">
        <w:t>Name</w:t>
      </w:r>
    </w:p>
    <w:p w14:paraId="0DB1CDE6" w14:textId="77777777" w:rsidR="000062EE" w:rsidRPr="005A2C45" w:rsidRDefault="000062EE" w:rsidP="007E56DD">
      <w:pPr>
        <w:pStyle w:val="Listenabsatz"/>
        <w:numPr>
          <w:ilvl w:val="0"/>
          <w:numId w:val="10"/>
        </w:numPr>
      </w:pPr>
      <w:r w:rsidRPr="005A2C45">
        <w:t xml:space="preserve">Basis </w:t>
      </w:r>
    </w:p>
    <w:p w14:paraId="7934AFDE" w14:textId="77777777" w:rsidR="000062EE" w:rsidRPr="005A2C45" w:rsidRDefault="000062EE" w:rsidP="007E56DD">
      <w:pPr>
        <w:pStyle w:val="Listenabsatz"/>
        <w:numPr>
          <w:ilvl w:val="0"/>
          <w:numId w:val="10"/>
        </w:numPr>
      </w:pPr>
      <w:r w:rsidRPr="005A2C45">
        <w:t>System</w:t>
      </w:r>
    </w:p>
    <w:p w14:paraId="754BC424" w14:textId="036C522C" w:rsidR="000062EE" w:rsidRPr="005A2C45" w:rsidRDefault="00FE4726" w:rsidP="007E56DD">
      <w:pPr>
        <w:pStyle w:val="Listenabsatz"/>
        <w:numPr>
          <w:ilvl w:val="0"/>
          <w:numId w:val="10"/>
        </w:numPr>
      </w:pPr>
      <w:r>
        <w:t>Kunde</w:t>
      </w:r>
    </w:p>
    <w:p w14:paraId="76B099E0" w14:textId="77777777" w:rsidR="000062EE" w:rsidRPr="005A2C45" w:rsidRDefault="000062EE" w:rsidP="007E56DD">
      <w:pPr>
        <w:pStyle w:val="Listenabsatz"/>
        <w:numPr>
          <w:ilvl w:val="0"/>
          <w:numId w:val="10"/>
        </w:numPr>
      </w:pPr>
      <w:r w:rsidRPr="005A2C45">
        <w:t>Autor</w:t>
      </w:r>
    </w:p>
    <w:p w14:paraId="700C2FDE" w14:textId="77777777" w:rsidR="000062EE" w:rsidRPr="005A2C45" w:rsidRDefault="000062EE" w:rsidP="007E56DD">
      <w:pPr>
        <w:pStyle w:val="Listenabsatz"/>
        <w:numPr>
          <w:ilvl w:val="0"/>
          <w:numId w:val="10"/>
        </w:numPr>
      </w:pPr>
      <w:r w:rsidRPr="005A2C45">
        <w:t>Erstellungsdatum</w:t>
      </w:r>
    </w:p>
    <w:p w14:paraId="1E953D7A" w14:textId="77777777" w:rsidR="000062EE" w:rsidRPr="005A2C45" w:rsidRDefault="000062EE" w:rsidP="007E56DD">
      <w:pPr>
        <w:pStyle w:val="Listenabsatz"/>
        <w:numPr>
          <w:ilvl w:val="0"/>
          <w:numId w:val="10"/>
        </w:numPr>
      </w:pPr>
      <w:r w:rsidRPr="005A2C45">
        <w:t>PSS Nummer (interne Produkt Nummer)</w:t>
      </w:r>
    </w:p>
    <w:p w14:paraId="5E644577" w14:textId="77777777" w:rsidR="000062EE" w:rsidRPr="005A2C45" w:rsidRDefault="000062EE" w:rsidP="007E56DD">
      <w:pPr>
        <w:pStyle w:val="Listenabsatz"/>
        <w:numPr>
          <w:ilvl w:val="0"/>
          <w:numId w:val="10"/>
        </w:numPr>
      </w:pPr>
      <w:r w:rsidRPr="005A2C45">
        <w:t>Beschreibung</w:t>
      </w:r>
    </w:p>
    <w:p w14:paraId="47C9BF65" w14:textId="77777777" w:rsidR="000062EE" w:rsidRPr="005A2C45" w:rsidRDefault="000062EE" w:rsidP="007E56DD">
      <w:pPr>
        <w:pStyle w:val="Listenabsatz"/>
        <w:numPr>
          <w:ilvl w:val="0"/>
          <w:numId w:val="10"/>
        </w:numPr>
      </w:pPr>
      <w:r w:rsidRPr="005A2C45">
        <w:t xml:space="preserve">Kompatible </w:t>
      </w:r>
      <w:r w:rsidR="00876572" w:rsidRPr="005A2C45">
        <w:t>Firmwaren</w:t>
      </w:r>
    </w:p>
    <w:p w14:paraId="21C06561" w14:textId="77777777" w:rsidR="000062EE" w:rsidRPr="005A2C45" w:rsidRDefault="000062EE" w:rsidP="000062EE">
      <w:r w:rsidRPr="005A2C45">
        <w:t>In der Datenbank werden die Ventilfirmware</w:t>
      </w:r>
      <w:r w:rsidR="001B3415" w:rsidRPr="005A2C45">
        <w:t>n</w:t>
      </w:r>
      <w:r w:rsidRPr="005A2C45">
        <w:t xml:space="preserve"> sowie die Motion Controller Firmwaren wie auch Feldbus </w:t>
      </w:r>
      <w:r w:rsidR="00876572" w:rsidRPr="005A2C45">
        <w:t>Firmwaren</w:t>
      </w:r>
      <w:r w:rsidRPr="005A2C45">
        <w:t xml:space="preserve"> hinterlegt. Diese Unterscheidung wird im Feld System erkennbar.</w:t>
      </w:r>
    </w:p>
    <w:p w14:paraId="6CFDEBFD" w14:textId="77777777" w:rsidR="000062EE" w:rsidRPr="005A2C45" w:rsidRDefault="000062EE" w:rsidP="000062EE">
      <w:r w:rsidRPr="005A2C45">
        <w:t>Die PSS Nummer ermöglicht den Zugang zum interne</w:t>
      </w:r>
      <w:r w:rsidR="007F2327" w:rsidRPr="005A2C45">
        <w:t>n</w:t>
      </w:r>
      <w:r w:rsidRPr="005A2C45">
        <w:t xml:space="preserve"> ERP System. </w:t>
      </w:r>
    </w:p>
    <w:p w14:paraId="64533A20" w14:textId="7B9D4F24" w:rsidR="00DD0A14" w:rsidRDefault="000062EE" w:rsidP="000062EE">
      <w:r w:rsidRPr="005A2C45">
        <w:t xml:space="preserve">Unter kompatible </w:t>
      </w:r>
      <w:r w:rsidR="00876572" w:rsidRPr="005A2C45">
        <w:t>Firmwaren</w:t>
      </w:r>
      <w:r w:rsidRPr="005A2C45">
        <w:t xml:space="preserve"> werden die Motion Controller Firmwaren und Feldbus </w:t>
      </w:r>
      <w:r w:rsidR="00876572" w:rsidRPr="005A2C45">
        <w:t>Firmwaren</w:t>
      </w:r>
      <w:r w:rsidRPr="005A2C45">
        <w:t xml:space="preserve"> notiert, welche mit der Ventil</w:t>
      </w:r>
      <w:r w:rsidR="00FE4726">
        <w:t>firmware</w:t>
      </w:r>
      <w:r w:rsidRPr="005A2C45">
        <w:t xml:space="preserve"> lauffähig sind. D</w:t>
      </w:r>
      <w:r w:rsidR="00DF7A6C">
        <w:t>as heisst</w:t>
      </w:r>
      <w:r w:rsidRPr="005A2C45">
        <w:t xml:space="preserve"> es gibt nur Einträge, wenn es sich beim aktuellen </w:t>
      </w:r>
      <w:r w:rsidR="00876572" w:rsidRPr="005A2C45">
        <w:t>Firmware</w:t>
      </w:r>
      <w:r w:rsidRPr="005A2C45">
        <w:t xml:space="preserve"> Eintrag um eine Ventilfirmware handelt.</w:t>
      </w:r>
    </w:p>
    <w:p w14:paraId="10724B10" w14:textId="422F1C51" w:rsidR="000062EE" w:rsidRPr="005A2C45" w:rsidRDefault="00DD0A14" w:rsidP="00DD0A14">
      <w:pPr>
        <w:spacing w:before="0" w:after="200" w:line="276" w:lineRule="auto"/>
        <w:jc w:val="left"/>
      </w:pPr>
      <w:r>
        <w:br w:type="page"/>
      </w:r>
    </w:p>
    <w:p w14:paraId="67E9C925" w14:textId="77777777" w:rsidR="00485562" w:rsidRPr="005A2C45" w:rsidRDefault="00B82308" w:rsidP="00485562">
      <w:pPr>
        <w:pStyle w:val="berschrift4"/>
      </w:pPr>
      <w:r w:rsidRPr="005A2C45">
        <w:lastRenderedPageBreak/>
        <w:t>Implementierung</w:t>
      </w:r>
    </w:p>
    <w:p w14:paraId="0ED68362" w14:textId="018E182D" w:rsidR="00B82308" w:rsidRPr="005A2C45" w:rsidRDefault="00490E40" w:rsidP="00B82308">
      <w:pPr>
        <w:rPr>
          <w:b/>
          <w:lang w:eastAsia="de-DE" w:bidi="ar-SA"/>
        </w:rPr>
      </w:pPr>
      <w:r>
        <w:rPr>
          <w:b/>
          <w:lang w:eastAsia="de-DE" w:bidi="ar-SA"/>
        </w:rPr>
        <w:t>Derzeitige</w:t>
      </w:r>
      <w:r w:rsidR="00B82308" w:rsidRPr="005A2C45">
        <w:rPr>
          <w:b/>
          <w:lang w:eastAsia="de-DE" w:bidi="ar-SA"/>
        </w:rPr>
        <w:t xml:space="preserve"> Version</w:t>
      </w:r>
    </w:p>
    <w:p w14:paraId="4A81B8C7" w14:textId="6412DE01" w:rsidR="00697988" w:rsidRPr="005A2C45" w:rsidRDefault="00485562" w:rsidP="00DD0A14">
      <w:r w:rsidRPr="005A2C45">
        <w:t xml:space="preserve">In der </w:t>
      </w:r>
      <w:r w:rsidRPr="005A2C45">
        <w:fldChar w:fldCharType="begin"/>
      </w:r>
      <w:r w:rsidRPr="005A2C45">
        <w:instrText xml:space="preserve"> REF _Ref483469605 \h </w:instrText>
      </w:r>
      <w:r w:rsidRPr="005A2C45">
        <w:fldChar w:fldCharType="separate"/>
      </w:r>
      <w:r w:rsidR="00425D0A" w:rsidRPr="005A2C45">
        <w:t xml:space="preserve">Abbildung </w:t>
      </w:r>
      <w:r w:rsidR="00425D0A">
        <w:rPr>
          <w:noProof/>
        </w:rPr>
        <w:t>9</w:t>
      </w:r>
      <w:r w:rsidRPr="005A2C45">
        <w:fldChar w:fldCharType="end"/>
      </w:r>
      <w:r w:rsidR="00A72123">
        <w:t xml:space="preserve"> ist die</w:t>
      </w:r>
      <w:r w:rsidRPr="005A2C45">
        <w:t xml:space="preserve"> </w:t>
      </w:r>
      <w:r w:rsidR="00490E40">
        <w:t>derzeitige</w:t>
      </w:r>
      <w:r w:rsidRPr="005A2C45">
        <w:t xml:space="preserve"> </w:t>
      </w:r>
      <w:r w:rsidR="00A72123">
        <w:t xml:space="preserve">Version des </w:t>
      </w:r>
      <w:proofErr w:type="spellStart"/>
      <w:r w:rsidRPr="005A2C45">
        <w:t>SoftwareVersionsDatabase</w:t>
      </w:r>
      <w:proofErr w:type="spellEnd"/>
      <w:r w:rsidRPr="005A2C45">
        <w:t xml:space="preserve"> Modell</w:t>
      </w:r>
      <w:r w:rsidR="00A72123">
        <w:t>s, welches heute im Einsatz ist,</w:t>
      </w:r>
      <w:r w:rsidRPr="005A2C45">
        <w:t xml:space="preserve"> ersichtlich.</w:t>
      </w:r>
    </w:p>
    <w:p w14:paraId="6D9A82EE" w14:textId="5F05A49F" w:rsidR="00485562" w:rsidRPr="005A2C45" w:rsidRDefault="00B300A9" w:rsidP="00485562">
      <w:r>
        <w:rPr>
          <w:rFonts w:cs="Angsana New"/>
          <w:noProof/>
          <w:sz w:val="16"/>
          <w:szCs w:val="16"/>
        </w:rPr>
        <w:drawing>
          <wp:anchor distT="0" distB="0" distL="114300" distR="114300" simplePos="0" relativeHeight="251665920" behindDoc="0" locked="0" layoutInCell="1" allowOverlap="1" wp14:anchorId="76895454" wp14:editId="0D08C022">
            <wp:simplePos x="0" y="0"/>
            <wp:positionH relativeFrom="column">
              <wp:posOffset>0</wp:posOffset>
            </wp:positionH>
            <wp:positionV relativeFrom="paragraph">
              <wp:posOffset>250825</wp:posOffset>
            </wp:positionV>
            <wp:extent cx="5759450" cy="3611880"/>
            <wp:effectExtent l="0" t="0" r="0" b="7620"/>
            <wp:wrapTight wrapText="bothSides">
              <wp:wrapPolygon edited="0">
                <wp:start x="0" y="0"/>
                <wp:lineTo x="0" y="21532"/>
                <wp:lineTo x="21505" y="21532"/>
                <wp:lineTo x="21505"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ktuelle_Struktur_Firmware_Versions.png"/>
                    <pic:cNvPicPr/>
                  </pic:nvPicPr>
                  <pic:blipFill>
                    <a:blip r:embed="rId27"/>
                    <a:stretch>
                      <a:fillRect/>
                    </a:stretch>
                  </pic:blipFill>
                  <pic:spPr>
                    <a:xfrm>
                      <a:off x="0" y="0"/>
                      <a:ext cx="5759450" cy="3611880"/>
                    </a:xfrm>
                    <a:prstGeom prst="rect">
                      <a:avLst/>
                    </a:prstGeom>
                  </pic:spPr>
                </pic:pic>
              </a:graphicData>
            </a:graphic>
          </wp:anchor>
        </w:drawing>
      </w:r>
    </w:p>
    <w:p w14:paraId="5B9DE017" w14:textId="607EC2B2" w:rsidR="00485562" w:rsidRPr="005A2C45" w:rsidRDefault="00485562" w:rsidP="00485562">
      <w:pPr>
        <w:pStyle w:val="Beschriftung"/>
      </w:pPr>
      <w:bookmarkStart w:id="108" w:name="_Ref483469605"/>
      <w:bookmarkStart w:id="109" w:name="_Toc491947958"/>
      <w:r w:rsidRPr="005A2C45">
        <w:t xml:space="preserve">Abbildung </w:t>
      </w:r>
      <w:fldSimple w:instr=" SEQ Abbildung \* ARABIC ">
        <w:r w:rsidR="00425D0A">
          <w:rPr>
            <w:noProof/>
          </w:rPr>
          <w:t>9</w:t>
        </w:r>
      </w:fldSimple>
      <w:bookmarkEnd w:id="108"/>
      <w:r w:rsidRPr="005A2C45">
        <w:t xml:space="preserve"> </w:t>
      </w:r>
      <w:r w:rsidR="00C91B92">
        <w:t>Derzeitige</w:t>
      </w:r>
      <w:r w:rsidRPr="005A2C45">
        <w:t xml:space="preserve"> </w:t>
      </w:r>
      <w:proofErr w:type="spellStart"/>
      <w:r w:rsidRPr="005A2C45">
        <w:t>SoftwareVersionsDatabase</w:t>
      </w:r>
      <w:proofErr w:type="spellEnd"/>
      <w:r w:rsidRPr="005A2C45">
        <w:t xml:space="preserve"> Struktur</w:t>
      </w:r>
      <w:bookmarkEnd w:id="109"/>
    </w:p>
    <w:p w14:paraId="52AAC778" w14:textId="74FDE529" w:rsidR="00485562" w:rsidRPr="005A2C45" w:rsidRDefault="00485562" w:rsidP="00485562">
      <w:r w:rsidRPr="005A2C45">
        <w:t>Im Modell wurde</w:t>
      </w:r>
      <w:r w:rsidR="00ED1BC6">
        <w:t>n</w:t>
      </w:r>
      <w:r w:rsidR="00C91B92">
        <w:t xml:space="preserve"> noch die </w:t>
      </w:r>
      <w:proofErr w:type="spellStart"/>
      <w:r w:rsidR="00C91B92">
        <w:t>DriveParameterFile</w:t>
      </w:r>
      <w:proofErr w:type="spellEnd"/>
      <w:r w:rsidRPr="005A2C45">
        <w:t xml:space="preserve"> und </w:t>
      </w:r>
      <w:proofErr w:type="spellStart"/>
      <w:r w:rsidRPr="005A2C45">
        <w:t>ConfigurationFile</w:t>
      </w:r>
      <w:proofErr w:type="spellEnd"/>
      <w:r w:rsidRPr="005A2C45">
        <w:t xml:space="preserve"> eingezeichnet, da diese näher an den Informationen der Firmware liegen als bei den Testresultaten. Diese beiden Tabellen werden für den Grundzustand des Ventil</w:t>
      </w:r>
      <w:r w:rsidR="001B3415" w:rsidRPr="005A2C45">
        <w:t>s vor der Ausführung eines Test</w:t>
      </w:r>
      <w:r w:rsidRPr="005A2C45">
        <w:t>s gebraucht.</w:t>
      </w:r>
    </w:p>
    <w:p w14:paraId="7CB31CC2" w14:textId="4B878236" w:rsidR="002B1AC8" w:rsidRPr="005A2C45" w:rsidRDefault="00ED1BC6" w:rsidP="00485562">
      <w:r>
        <w:t>Bei genauerem</w:t>
      </w:r>
      <w:r w:rsidR="00485562" w:rsidRPr="005A2C45">
        <w:t xml:space="preserve"> Betrachten der Attribute der einzelnen Tab</w:t>
      </w:r>
      <w:r>
        <w:t>ellen f</w:t>
      </w:r>
      <w:r w:rsidR="00282B74" w:rsidRPr="005A2C45">
        <w:t>ällt</w:t>
      </w:r>
      <w:r>
        <w:t xml:space="preserve"> auf,</w:t>
      </w:r>
      <w:r w:rsidR="00282B74" w:rsidRPr="005A2C45">
        <w:t xml:space="preserve"> dass diese m</w:t>
      </w:r>
      <w:r w:rsidR="00485562" w:rsidRPr="005A2C45">
        <w:t>ehrfach vorkom</w:t>
      </w:r>
      <w:r>
        <w:t>men. Wie zum Beispiel</w:t>
      </w:r>
      <w:r w:rsidR="00485562" w:rsidRPr="005A2C45">
        <w:t xml:space="preserve"> beim Eintrag des Customer zu sehen ist. Es gibt einen Eintrag Customer in Customers, welche die einzelnen Customers beinhaltet wie auch in der Haupttabelle </w:t>
      </w:r>
      <w:proofErr w:type="spellStart"/>
      <w:r w:rsidR="00485562" w:rsidRPr="005A2C45">
        <w:t>SoftwareVersions</w:t>
      </w:r>
      <w:proofErr w:type="spellEnd"/>
      <w:r w:rsidR="00485562" w:rsidRPr="005A2C45">
        <w:t xml:space="preserve">. </w:t>
      </w:r>
      <w:r>
        <w:t>Das</w:t>
      </w:r>
      <w:r w:rsidR="00485562" w:rsidRPr="005A2C45">
        <w:t xml:space="preserve"> widerspricht der Normalisierungsregel. Die Idee der Customers Tabelle liegt darin, dass nur Einträge dieser Tabelle in der Haupttabelle ei</w:t>
      </w:r>
      <w:r>
        <w:t>ngetragen werden können. So sollen zum Beispiel</w:t>
      </w:r>
      <w:r w:rsidR="00485562" w:rsidRPr="005A2C45">
        <w:t xml:space="preserve"> Schreibfeh</w:t>
      </w:r>
      <w:r>
        <w:t>lern oder</w:t>
      </w:r>
      <w:r w:rsidR="00485562" w:rsidRPr="005A2C45">
        <w:t xml:space="preserve"> </w:t>
      </w:r>
      <w:r>
        <w:t xml:space="preserve">eine </w:t>
      </w:r>
      <w:r w:rsidR="00485562" w:rsidRPr="005A2C45">
        <w:t>unterschiedliche Reihenfolge des Namens und Vornamen</w:t>
      </w:r>
      <w:r>
        <w:t>s vorge</w:t>
      </w:r>
      <w:r w:rsidR="00485562" w:rsidRPr="005A2C45">
        <w:t>beug</w:t>
      </w:r>
      <w:r>
        <w:t>t werd</w:t>
      </w:r>
      <w:r w:rsidR="00485562" w:rsidRPr="005A2C45">
        <w:t xml:space="preserve">en. Wird ein Fehler </w:t>
      </w:r>
      <w:r>
        <w:t>eruiert</w:t>
      </w:r>
      <w:r w:rsidR="00485562" w:rsidRPr="005A2C45">
        <w:t xml:space="preserve">, werden bei </w:t>
      </w:r>
      <w:r>
        <w:t xml:space="preserve">der </w:t>
      </w:r>
      <w:r w:rsidR="00485562" w:rsidRPr="005A2C45">
        <w:t xml:space="preserve">Korrektur </w:t>
      </w:r>
      <w:r w:rsidRPr="005A2C45">
        <w:t xml:space="preserve">alle Einträge </w:t>
      </w:r>
      <w:r w:rsidR="00485562" w:rsidRPr="005A2C45">
        <w:t>in der Haupttabelle</w:t>
      </w:r>
      <w:r w:rsidRPr="00ED1BC6">
        <w:t xml:space="preserve"> </w:t>
      </w:r>
      <w:r w:rsidRPr="005A2C45">
        <w:t>mitgeändert</w:t>
      </w:r>
      <w:r w:rsidR="00485562" w:rsidRPr="005A2C45">
        <w:t>. Das Konzept wurde hier von der Applikation übernommen, da nur Einträge für den User angezeigt werden, welche in der Customers Tabelle hinterlegt sind.</w:t>
      </w:r>
    </w:p>
    <w:p w14:paraId="6048BBFB" w14:textId="77777777" w:rsidR="00DD0A14" w:rsidRDefault="00DD0A14">
      <w:pPr>
        <w:spacing w:before="0" w:after="200" w:line="276" w:lineRule="auto"/>
        <w:jc w:val="left"/>
        <w:rPr>
          <w:b/>
        </w:rPr>
      </w:pPr>
      <w:r>
        <w:rPr>
          <w:b/>
        </w:rPr>
        <w:br w:type="page"/>
      </w:r>
    </w:p>
    <w:p w14:paraId="7E633A54" w14:textId="660EC92D" w:rsidR="004B54ED" w:rsidRPr="005A2C45" w:rsidRDefault="004B54ED" w:rsidP="00B82308">
      <w:pPr>
        <w:rPr>
          <w:b/>
        </w:rPr>
      </w:pPr>
      <w:r w:rsidRPr="005A2C45">
        <w:rPr>
          <w:b/>
        </w:rPr>
        <w:lastRenderedPageBreak/>
        <w:t>Verbesserte Version</w:t>
      </w:r>
    </w:p>
    <w:p w14:paraId="3FC1B275" w14:textId="608F3085" w:rsidR="0044527A" w:rsidRPr="005A2C45" w:rsidRDefault="00ED1BC6" w:rsidP="00B82308">
      <w:pPr>
        <w:rPr>
          <w:b/>
        </w:rPr>
      </w:pPr>
      <w:r w:rsidRPr="005A2C45">
        <w:t>Infolgedessen</w:t>
      </w:r>
      <w:r w:rsidR="0044527A" w:rsidRPr="005A2C45">
        <w:t xml:space="preserve"> wurde das </w:t>
      </w:r>
      <w:proofErr w:type="spellStart"/>
      <w:r w:rsidR="0044527A" w:rsidRPr="005A2C45">
        <w:t>SoftwareVersionsDatabase</w:t>
      </w:r>
      <w:proofErr w:type="spellEnd"/>
      <w:r w:rsidR="0044527A" w:rsidRPr="005A2C45">
        <w:t xml:space="preserve"> Modell überarbeitet, </w:t>
      </w:r>
      <w:r>
        <w:t>diese Überarbeitung ist</w:t>
      </w:r>
      <w:r w:rsidR="0044527A" w:rsidRPr="005A2C45">
        <w:t xml:space="preserve"> in der </w:t>
      </w:r>
      <w:r w:rsidR="0044527A" w:rsidRPr="005A2C45">
        <w:fldChar w:fldCharType="begin"/>
      </w:r>
      <w:r w:rsidR="0044527A" w:rsidRPr="005A2C45">
        <w:instrText xml:space="preserve"> REF _Ref483469591 \h </w:instrText>
      </w:r>
      <w:r w:rsidR="0044527A" w:rsidRPr="005A2C45">
        <w:fldChar w:fldCharType="separate"/>
      </w:r>
      <w:r w:rsidR="00425D0A" w:rsidRPr="005A2C45">
        <w:t xml:space="preserve">Abbildung </w:t>
      </w:r>
      <w:r w:rsidR="00425D0A">
        <w:rPr>
          <w:noProof/>
        </w:rPr>
        <w:t>10</w:t>
      </w:r>
      <w:r w:rsidR="0044527A" w:rsidRPr="005A2C45">
        <w:fldChar w:fldCharType="end"/>
      </w:r>
      <w:r w:rsidR="0044527A" w:rsidRPr="005A2C45">
        <w:t xml:space="preserve"> ersichtlich</w:t>
      </w:r>
      <w:r w:rsidR="00B77C66">
        <w:t>, jedoch wird aktuell noch nicht damit gearbeitet</w:t>
      </w:r>
      <w:r w:rsidR="0044527A" w:rsidRPr="005A2C45">
        <w:t>.</w:t>
      </w:r>
    </w:p>
    <w:p w14:paraId="04E81BC8" w14:textId="1ACFD1D6" w:rsidR="00485562" w:rsidRPr="005A2C45" w:rsidRDefault="002F6A14" w:rsidP="00485562">
      <w:r>
        <w:rPr>
          <w:noProof/>
        </w:rPr>
        <w:drawing>
          <wp:inline distT="0" distB="0" distL="0" distR="0" wp14:anchorId="31B1D0F1" wp14:editId="23BF9AD1">
            <wp:extent cx="5759450" cy="2821940"/>
            <wp:effectExtent l="0" t="0" r="0" b="0"/>
            <wp:docPr id="1032" name="Grafik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Verbesserte_Struktur_Firmware_Versions.png"/>
                    <pic:cNvPicPr/>
                  </pic:nvPicPr>
                  <pic:blipFill>
                    <a:blip r:embed="rId28"/>
                    <a:stretch>
                      <a:fillRect/>
                    </a:stretch>
                  </pic:blipFill>
                  <pic:spPr>
                    <a:xfrm>
                      <a:off x="0" y="0"/>
                      <a:ext cx="5759450" cy="2821940"/>
                    </a:xfrm>
                    <a:prstGeom prst="rect">
                      <a:avLst/>
                    </a:prstGeom>
                  </pic:spPr>
                </pic:pic>
              </a:graphicData>
            </a:graphic>
          </wp:inline>
        </w:drawing>
      </w:r>
    </w:p>
    <w:p w14:paraId="577E8300" w14:textId="1D67158C" w:rsidR="00485562" w:rsidRPr="005A2C45" w:rsidRDefault="00485562" w:rsidP="00485562">
      <w:pPr>
        <w:pStyle w:val="Beschriftung"/>
      </w:pPr>
      <w:bookmarkStart w:id="110" w:name="_Ref483469591"/>
      <w:bookmarkStart w:id="111" w:name="_Toc491947959"/>
      <w:r w:rsidRPr="005A2C45">
        <w:t xml:space="preserve">Abbildung </w:t>
      </w:r>
      <w:fldSimple w:instr=" SEQ Abbildung \* ARABIC ">
        <w:r w:rsidR="00425D0A">
          <w:rPr>
            <w:noProof/>
          </w:rPr>
          <w:t>10</w:t>
        </w:r>
      </w:fldSimple>
      <w:bookmarkEnd w:id="110"/>
      <w:r w:rsidRPr="005A2C45">
        <w:t xml:space="preserve">: Überarbeitete </w:t>
      </w:r>
      <w:proofErr w:type="spellStart"/>
      <w:r w:rsidRPr="005A2C45">
        <w:t>SoftwareVersionsDatabase</w:t>
      </w:r>
      <w:proofErr w:type="spellEnd"/>
      <w:r w:rsidRPr="005A2C45">
        <w:t xml:space="preserve"> Struktur</w:t>
      </w:r>
      <w:bookmarkEnd w:id="111"/>
    </w:p>
    <w:p w14:paraId="2B746B72" w14:textId="60E589C4" w:rsidR="00485562" w:rsidRPr="005A2C45" w:rsidRDefault="00485562" w:rsidP="00485562">
      <w:r w:rsidRPr="005A2C45">
        <w:t xml:space="preserve">In diesem Modell stellt die Datenbank sicher, dass der Customer zuerst in der Customer Tabelle eingetragen werden muss und nur seine Referenz in der Haupttabelle eingetragen wird. </w:t>
      </w:r>
    </w:p>
    <w:p w14:paraId="2C4AC317" w14:textId="36042F12" w:rsidR="00282B74" w:rsidRPr="005A2C45" w:rsidRDefault="00411594" w:rsidP="00485562">
      <w:r w:rsidRPr="005A2C45">
        <w:t xml:space="preserve">Das Modell unterscheidet sich markant in Anbetracht </w:t>
      </w:r>
      <w:r w:rsidR="00546137">
        <w:t xml:space="preserve">der </w:t>
      </w:r>
      <w:r w:rsidRPr="005A2C45">
        <w:t xml:space="preserve">Namensgebung </w:t>
      </w:r>
      <w:r w:rsidR="009B1D92" w:rsidRPr="005A2C45">
        <w:t>der einzelnen Attribute. D</w:t>
      </w:r>
      <w:r w:rsidR="00546137">
        <w:t>er Tabellenname</w:t>
      </w:r>
      <w:r w:rsidR="009B1D92" w:rsidRPr="005A2C45">
        <w:t xml:space="preserve"> kommt jetzt nicht mehr in den einzelnen Attributen zum Tragen. Zudem ist die </w:t>
      </w:r>
      <w:proofErr w:type="spellStart"/>
      <w:r w:rsidR="009B1D92" w:rsidRPr="005A2C45">
        <w:t>Author</w:t>
      </w:r>
      <w:proofErr w:type="spellEnd"/>
      <w:r w:rsidR="009B1D92" w:rsidRPr="005A2C45">
        <w:t xml:space="preserve"> Tabelle in Bezug auf den Namen aufgesplittet worden</w:t>
      </w:r>
      <w:r w:rsidR="00ED1BC6">
        <w:t>,</w:t>
      </w:r>
      <w:r w:rsidR="009B1D92" w:rsidRPr="005A2C45">
        <w:t xml:space="preserve"> was bei einer späteren Auswertung nützlich sein kann</w:t>
      </w:r>
      <w:r w:rsidR="00B77C66">
        <w:t xml:space="preserve"> um b</w:t>
      </w:r>
      <w:r w:rsidR="00546137">
        <w:t>eispielsweise nach dem Nachnamen sortieren zu können</w:t>
      </w:r>
      <w:r w:rsidR="009B1D92" w:rsidRPr="005A2C45">
        <w:t>.</w:t>
      </w:r>
    </w:p>
    <w:p w14:paraId="4B2B188E" w14:textId="1E148A99" w:rsidR="00485562" w:rsidRPr="005A2C45" w:rsidRDefault="009B1D92" w:rsidP="00485562">
      <w:r w:rsidRPr="005A2C45">
        <w:t xml:space="preserve">Um dieses Modell </w:t>
      </w:r>
      <w:r w:rsidR="00485562" w:rsidRPr="005A2C45">
        <w:t>auszuführen, muss die Oberfläche des Firmware Verwaltungstool</w:t>
      </w:r>
      <w:r w:rsidR="00ED1BC6">
        <w:t>s</w:t>
      </w:r>
      <w:r w:rsidR="00485562" w:rsidRPr="005A2C45">
        <w:t xml:space="preserve"> angepasst werden. Dies </w:t>
      </w:r>
      <w:r w:rsidRPr="005A2C45">
        <w:t>kann</w:t>
      </w:r>
      <w:r w:rsidR="00485562" w:rsidRPr="005A2C45">
        <w:t xml:space="preserve"> aus Zeitgründen nicht weiterverfolgt</w:t>
      </w:r>
      <w:r w:rsidRPr="005A2C45">
        <w:t xml:space="preserve"> werden</w:t>
      </w:r>
      <w:r w:rsidR="00485562" w:rsidRPr="005A2C45">
        <w:t xml:space="preserve">. Somit wird in dieser Arbeit noch mit dem ursprünglichen Modell weitergearbeitet. </w:t>
      </w:r>
      <w:r w:rsidR="00ED1BC6">
        <w:t>Im</w:t>
      </w:r>
      <w:r w:rsidR="00485562" w:rsidRPr="005A2C45">
        <w:t xml:space="preserve"> Kapitel </w:t>
      </w:r>
      <w:r w:rsidR="00485562" w:rsidRPr="005A2C45">
        <w:fldChar w:fldCharType="begin"/>
      </w:r>
      <w:r w:rsidR="00485562" w:rsidRPr="005A2C45">
        <w:instrText xml:space="preserve"> REF _Ref483469640 \r \h </w:instrText>
      </w:r>
      <w:r w:rsidR="00485562" w:rsidRPr="005A2C45">
        <w:fldChar w:fldCharType="separate"/>
      </w:r>
      <w:r w:rsidR="00425D0A">
        <w:t>8.1.1</w:t>
      </w:r>
      <w:r w:rsidR="00485562" w:rsidRPr="005A2C45">
        <w:fldChar w:fldCharType="end"/>
      </w:r>
      <w:r w:rsidR="00485562" w:rsidRPr="005A2C45">
        <w:t xml:space="preserve"> ist beschrieben, wie</w:t>
      </w:r>
      <w:r w:rsidR="0047542C" w:rsidRPr="005A2C45">
        <w:t xml:space="preserve"> der Umbau auf das neue</w:t>
      </w:r>
      <w:r w:rsidR="00485562" w:rsidRPr="005A2C45">
        <w:t xml:space="preserve"> Modell realisiert werden soll.</w:t>
      </w:r>
    </w:p>
    <w:p w14:paraId="4F59D933" w14:textId="77777777" w:rsidR="000062EE" w:rsidRPr="005A2C45" w:rsidRDefault="00E30EC0" w:rsidP="00FD375B">
      <w:pPr>
        <w:pStyle w:val="berschrift3"/>
      </w:pPr>
      <w:bookmarkStart w:id="112" w:name="_Toc491858347"/>
      <w:bookmarkStart w:id="113" w:name="_Toc491948090"/>
      <w:bookmarkStart w:id="114" w:name="_Ref491963036"/>
      <w:r w:rsidRPr="005A2C45">
        <w:t>Modellierung</w:t>
      </w:r>
      <w:r w:rsidR="000062EE" w:rsidRPr="005A2C45">
        <w:t xml:space="preserve"> Testinformationen</w:t>
      </w:r>
      <w:bookmarkEnd w:id="112"/>
      <w:bookmarkEnd w:id="113"/>
      <w:bookmarkEnd w:id="114"/>
    </w:p>
    <w:p w14:paraId="44EE5CA8" w14:textId="4163642F" w:rsidR="00817FF8" w:rsidRPr="005A2C45" w:rsidRDefault="00817FF8" w:rsidP="00817FF8">
      <w:pPr>
        <w:pStyle w:val="Standardeinzug"/>
        <w:ind w:left="0"/>
      </w:pPr>
      <w:r w:rsidRPr="005A2C45">
        <w:t xml:space="preserve">Nachfolgend wird die Erweiterung der </w:t>
      </w:r>
      <w:proofErr w:type="spellStart"/>
      <w:r w:rsidRPr="005A2C45">
        <w:t>Softw</w:t>
      </w:r>
      <w:r w:rsidR="00811D9F">
        <w:t>areVersionsDatabase</w:t>
      </w:r>
      <w:proofErr w:type="spellEnd"/>
      <w:r w:rsidR="00811D9F">
        <w:t xml:space="preserve"> beschrieben</w:t>
      </w:r>
      <w:r w:rsidR="00C91B92">
        <w:t>, sodass</w:t>
      </w:r>
      <w:r w:rsidR="00811D9F">
        <w:t xml:space="preserve"> </w:t>
      </w:r>
      <w:r w:rsidRPr="005A2C45">
        <w:t>die Testinformatio</w:t>
      </w:r>
      <w:r w:rsidR="00811D9F">
        <w:t>nen hinterlegt werden</w:t>
      </w:r>
      <w:r w:rsidRPr="005A2C45">
        <w:t xml:space="preserve"> können.</w:t>
      </w:r>
    </w:p>
    <w:p w14:paraId="07657ECA" w14:textId="77777777" w:rsidR="0086145C" w:rsidRPr="005A2C45" w:rsidRDefault="0086145C" w:rsidP="0086145C">
      <w:pPr>
        <w:pStyle w:val="berschrift4"/>
      </w:pPr>
      <w:r w:rsidRPr="005A2C45">
        <w:t>Entwurf</w:t>
      </w:r>
    </w:p>
    <w:p w14:paraId="5BBDB21F" w14:textId="0AA0DBCC" w:rsidR="00D977FA" w:rsidRPr="005A2C45" w:rsidRDefault="00546137" w:rsidP="00D977FA">
      <w:pPr>
        <w:rPr>
          <w:lang w:eastAsia="de-DE" w:bidi="ar-SA"/>
        </w:rPr>
      </w:pPr>
      <w:r>
        <w:rPr>
          <w:lang w:eastAsia="de-DE" w:bidi="ar-SA"/>
        </w:rPr>
        <w:t>Bei den Testinformationen</w:t>
      </w:r>
      <w:r w:rsidR="00D977FA" w:rsidRPr="005A2C45">
        <w:rPr>
          <w:lang w:eastAsia="de-DE" w:bidi="ar-SA"/>
        </w:rPr>
        <w:t xml:space="preserve"> handelt es sich einerseits um Informationen, die den Test näher definieren. Diese </w:t>
      </w:r>
      <w:r w:rsidR="0047542C" w:rsidRPr="005A2C45">
        <w:rPr>
          <w:lang w:eastAsia="de-DE" w:bidi="ar-SA"/>
        </w:rPr>
        <w:t>sind</w:t>
      </w:r>
      <w:r w:rsidR="00D977FA" w:rsidRPr="005A2C45">
        <w:rPr>
          <w:lang w:eastAsia="de-DE" w:bidi="ar-SA"/>
        </w:rPr>
        <w:t>:</w:t>
      </w:r>
    </w:p>
    <w:p w14:paraId="17672595" w14:textId="77777777" w:rsidR="00D977FA" w:rsidRPr="005A2C45" w:rsidRDefault="00D977FA" w:rsidP="007E56DD">
      <w:pPr>
        <w:pStyle w:val="Listenabsatz"/>
        <w:numPr>
          <w:ilvl w:val="0"/>
          <w:numId w:val="21"/>
        </w:numPr>
      </w:pPr>
      <w:r w:rsidRPr="005A2C45">
        <w:t>Name</w:t>
      </w:r>
    </w:p>
    <w:p w14:paraId="6B198231" w14:textId="77777777" w:rsidR="00D977FA" w:rsidRPr="005A2C45" w:rsidRDefault="00D977FA" w:rsidP="007E56DD">
      <w:pPr>
        <w:pStyle w:val="Listenabsatz"/>
        <w:numPr>
          <w:ilvl w:val="0"/>
          <w:numId w:val="21"/>
        </w:numPr>
      </w:pPr>
      <w:r w:rsidRPr="005A2C45">
        <w:t>Beschreibung</w:t>
      </w:r>
    </w:p>
    <w:p w14:paraId="4CA4936D" w14:textId="77777777" w:rsidR="00D977FA" w:rsidRPr="005A2C45" w:rsidRDefault="00D977FA" w:rsidP="007E56DD">
      <w:pPr>
        <w:pStyle w:val="Listenabsatz"/>
        <w:numPr>
          <w:ilvl w:val="0"/>
          <w:numId w:val="21"/>
        </w:numPr>
      </w:pPr>
      <w:r w:rsidRPr="005A2C45">
        <w:t>Erstellungsdatum</w:t>
      </w:r>
    </w:p>
    <w:p w14:paraId="60B89FBA" w14:textId="77777777" w:rsidR="00D977FA" w:rsidRPr="005A2C45" w:rsidRDefault="00D977FA" w:rsidP="007E56DD">
      <w:pPr>
        <w:pStyle w:val="Listenabsatz"/>
        <w:numPr>
          <w:ilvl w:val="0"/>
          <w:numId w:val="21"/>
        </w:numPr>
      </w:pPr>
      <w:r w:rsidRPr="005A2C45">
        <w:t>Autor</w:t>
      </w:r>
    </w:p>
    <w:p w14:paraId="23746F47" w14:textId="77777777" w:rsidR="00DD0A14" w:rsidRDefault="00DD0A14">
      <w:pPr>
        <w:spacing w:before="0" w:after="200" w:line="276" w:lineRule="auto"/>
        <w:jc w:val="left"/>
      </w:pPr>
      <w:r>
        <w:br w:type="page"/>
      </w:r>
    </w:p>
    <w:p w14:paraId="25D48853" w14:textId="6C521174" w:rsidR="00D977FA" w:rsidRPr="005A2C45" w:rsidRDefault="0047542C" w:rsidP="00D977FA">
      <w:r w:rsidRPr="005A2C45">
        <w:lastRenderedPageBreak/>
        <w:t>Ander</w:t>
      </w:r>
      <w:r w:rsidR="00811D9F">
        <w:t>er</w:t>
      </w:r>
      <w:r w:rsidRPr="005A2C45">
        <w:t xml:space="preserve">seits werden </w:t>
      </w:r>
      <w:r w:rsidR="00D977FA" w:rsidRPr="005A2C45">
        <w:t>Anforderungen des Tests an die Ventil Hardware sowie</w:t>
      </w:r>
      <w:r w:rsidR="00B85383" w:rsidRPr="005A2C45">
        <w:t xml:space="preserve"> </w:t>
      </w:r>
      <w:r w:rsidRPr="005A2C45">
        <w:t>an die</w:t>
      </w:r>
      <w:r w:rsidR="00D977FA" w:rsidRPr="005A2C45">
        <w:t xml:space="preserve"> Test Hardware definiert. Die wichtigsten Einträge sind dabei:</w:t>
      </w:r>
    </w:p>
    <w:p w14:paraId="657EA540" w14:textId="77777777" w:rsidR="00D977FA" w:rsidRPr="005A2C45" w:rsidRDefault="00D977FA" w:rsidP="007E56DD">
      <w:pPr>
        <w:pStyle w:val="Listenabsatz"/>
        <w:numPr>
          <w:ilvl w:val="0"/>
          <w:numId w:val="22"/>
        </w:numPr>
      </w:pPr>
      <w:r w:rsidRPr="005A2C45">
        <w:t>Modul</w:t>
      </w:r>
    </w:p>
    <w:p w14:paraId="469684EE" w14:textId="77777777" w:rsidR="00D977FA" w:rsidRPr="005A2C45" w:rsidRDefault="00D977FA" w:rsidP="007E56DD">
      <w:pPr>
        <w:pStyle w:val="Listenabsatz"/>
        <w:numPr>
          <w:ilvl w:val="0"/>
          <w:numId w:val="22"/>
        </w:numPr>
      </w:pPr>
      <w:r w:rsidRPr="005A2C45">
        <w:t>Ventilreihe</w:t>
      </w:r>
    </w:p>
    <w:p w14:paraId="177681E5" w14:textId="77777777" w:rsidR="00D977FA" w:rsidRPr="005A2C45" w:rsidRDefault="00D977FA" w:rsidP="007E56DD">
      <w:pPr>
        <w:pStyle w:val="Listenabsatz"/>
        <w:numPr>
          <w:ilvl w:val="0"/>
          <w:numId w:val="22"/>
        </w:numPr>
      </w:pPr>
      <w:r w:rsidRPr="005A2C45">
        <w:t>Controller</w:t>
      </w:r>
    </w:p>
    <w:p w14:paraId="3861E317" w14:textId="77777777" w:rsidR="00D977FA" w:rsidRPr="005A2C45" w:rsidRDefault="00D977FA" w:rsidP="007E56DD">
      <w:pPr>
        <w:pStyle w:val="Listenabsatz"/>
        <w:numPr>
          <w:ilvl w:val="0"/>
          <w:numId w:val="22"/>
        </w:numPr>
      </w:pPr>
      <w:r w:rsidRPr="005A2C45">
        <w:t>Interface</w:t>
      </w:r>
    </w:p>
    <w:p w14:paraId="1E51CC57" w14:textId="77777777" w:rsidR="00D977FA" w:rsidRPr="005A2C45" w:rsidRDefault="00D977FA" w:rsidP="007E56DD">
      <w:pPr>
        <w:pStyle w:val="Listenabsatz"/>
        <w:numPr>
          <w:ilvl w:val="0"/>
          <w:numId w:val="22"/>
        </w:numPr>
      </w:pPr>
      <w:r w:rsidRPr="005A2C45">
        <w:t>Option</w:t>
      </w:r>
    </w:p>
    <w:p w14:paraId="4318D70F" w14:textId="77777777" w:rsidR="00D977FA" w:rsidRPr="005A2C45" w:rsidRDefault="00D977FA" w:rsidP="007E56DD">
      <w:pPr>
        <w:pStyle w:val="Listenabsatz"/>
        <w:numPr>
          <w:ilvl w:val="0"/>
          <w:numId w:val="22"/>
        </w:numPr>
      </w:pPr>
      <w:r w:rsidRPr="005A2C45">
        <w:t>Test Hardware</w:t>
      </w:r>
    </w:p>
    <w:p w14:paraId="2AFF2FCB" w14:textId="4815B039" w:rsidR="0086145C" w:rsidRDefault="0086145C" w:rsidP="0086145C">
      <w:pPr>
        <w:pStyle w:val="berschrift4"/>
      </w:pPr>
      <w:bookmarkStart w:id="115" w:name="_Ref491497304"/>
      <w:r w:rsidRPr="005A2C45">
        <w:t>Implementierung</w:t>
      </w:r>
      <w:bookmarkEnd w:id="115"/>
    </w:p>
    <w:p w14:paraId="031657B2" w14:textId="0A4C0B2A" w:rsidR="002F6A14" w:rsidRPr="002F6A14" w:rsidRDefault="002F6A14" w:rsidP="002F6A14">
      <w:pPr>
        <w:rPr>
          <w:lang w:eastAsia="de-DE" w:bidi="ar-SA"/>
        </w:rPr>
      </w:pPr>
      <w:r w:rsidRPr="005A2C45">
        <w:rPr>
          <w:lang w:eastAsia="de-DE" w:bidi="ar-SA"/>
        </w:rPr>
        <w:t xml:space="preserve">Die Umsetzung der Modellierung bezüglich Testinformationen ist in </w:t>
      </w:r>
      <w:r w:rsidRPr="005A2C45">
        <w:rPr>
          <w:lang w:eastAsia="de-DE" w:bidi="ar-SA"/>
        </w:rPr>
        <w:fldChar w:fldCharType="begin"/>
      </w:r>
      <w:r w:rsidRPr="005A2C45">
        <w:rPr>
          <w:lang w:eastAsia="de-DE" w:bidi="ar-SA"/>
        </w:rPr>
        <w:instrText xml:space="preserve"> REF _Ref486772060 \h </w:instrText>
      </w:r>
      <w:r w:rsidRPr="005A2C45">
        <w:rPr>
          <w:lang w:eastAsia="de-DE" w:bidi="ar-SA"/>
        </w:rPr>
      </w:r>
      <w:r w:rsidRPr="005A2C45">
        <w:rPr>
          <w:lang w:eastAsia="de-DE" w:bidi="ar-SA"/>
        </w:rPr>
        <w:fldChar w:fldCharType="separate"/>
      </w:r>
      <w:r w:rsidR="00425D0A" w:rsidRPr="005A2C45">
        <w:t xml:space="preserve">Abbildung </w:t>
      </w:r>
      <w:r w:rsidR="00425D0A">
        <w:rPr>
          <w:noProof/>
        </w:rPr>
        <w:t>11</w:t>
      </w:r>
      <w:r w:rsidRPr="005A2C45">
        <w:rPr>
          <w:lang w:eastAsia="de-DE" w:bidi="ar-SA"/>
        </w:rPr>
        <w:fldChar w:fldCharType="end"/>
      </w:r>
      <w:r w:rsidRPr="005A2C45">
        <w:rPr>
          <w:lang w:eastAsia="de-DE" w:bidi="ar-SA"/>
        </w:rPr>
        <w:t xml:space="preserve"> ersichtlich.</w:t>
      </w:r>
    </w:p>
    <w:p w14:paraId="1AD95451" w14:textId="5C57D5D0" w:rsidR="00D63B68" w:rsidRPr="005A2C45" w:rsidRDefault="00541BAF" w:rsidP="00D63B68">
      <w:pPr>
        <w:rPr>
          <w:lang w:eastAsia="de-DE" w:bidi="ar-SA"/>
        </w:rPr>
      </w:pPr>
      <w:r>
        <w:rPr>
          <w:noProof/>
          <w:lang w:eastAsia="de-DE" w:bidi="ar-SA"/>
        </w:rPr>
        <w:drawing>
          <wp:inline distT="0" distB="0" distL="0" distR="0" wp14:anchorId="03E11925" wp14:editId="08A2FBD3">
            <wp:extent cx="5759450" cy="299148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speicherung_Testinformationen_neu.png"/>
                    <pic:cNvPicPr/>
                  </pic:nvPicPr>
                  <pic:blipFill>
                    <a:blip r:embed="rId29"/>
                    <a:stretch>
                      <a:fillRect/>
                    </a:stretch>
                  </pic:blipFill>
                  <pic:spPr>
                    <a:xfrm>
                      <a:off x="0" y="0"/>
                      <a:ext cx="5759450" cy="2991485"/>
                    </a:xfrm>
                    <a:prstGeom prst="rect">
                      <a:avLst/>
                    </a:prstGeom>
                  </pic:spPr>
                </pic:pic>
              </a:graphicData>
            </a:graphic>
          </wp:inline>
        </w:drawing>
      </w:r>
    </w:p>
    <w:p w14:paraId="1E846B8A" w14:textId="29F26909" w:rsidR="00485562" w:rsidRPr="005A2C45" w:rsidRDefault="00485562" w:rsidP="00485562">
      <w:pPr>
        <w:pStyle w:val="Beschriftung"/>
      </w:pPr>
      <w:bookmarkStart w:id="116" w:name="_Ref486772060"/>
      <w:bookmarkStart w:id="117" w:name="_Toc491947960"/>
      <w:r w:rsidRPr="005A2C45">
        <w:t xml:space="preserve">Abbildung </w:t>
      </w:r>
      <w:fldSimple w:instr=" SEQ Abbildung \* ARABIC ">
        <w:r w:rsidR="00425D0A">
          <w:rPr>
            <w:noProof/>
          </w:rPr>
          <w:t>11</w:t>
        </w:r>
      </w:fldSimple>
      <w:bookmarkEnd w:id="116"/>
      <w:r w:rsidRPr="005A2C45">
        <w:t xml:space="preserve">: Erweiterung </w:t>
      </w:r>
      <w:proofErr w:type="spellStart"/>
      <w:r w:rsidRPr="005A2C45">
        <w:t>SoftwareVersionsDatabase</w:t>
      </w:r>
      <w:proofErr w:type="spellEnd"/>
      <w:r w:rsidRPr="005A2C45">
        <w:t xml:space="preserve"> zur Speicherung der Testinformationen</w:t>
      </w:r>
      <w:bookmarkEnd w:id="117"/>
    </w:p>
    <w:p w14:paraId="591E44E1" w14:textId="5BCFE8D4" w:rsidR="00D63B68" w:rsidRPr="005A2C45" w:rsidRDefault="00D63B68" w:rsidP="00D63B68">
      <w:r w:rsidRPr="005A2C45">
        <w:t>Die Haupt</w:t>
      </w:r>
      <w:r w:rsidR="000C4E8A">
        <w:t xml:space="preserve">tabelle ist die </w:t>
      </w:r>
      <w:proofErr w:type="spellStart"/>
      <w:r w:rsidR="000C4E8A">
        <w:t>TestInformation</w:t>
      </w:r>
      <w:proofErr w:type="spellEnd"/>
      <w:r w:rsidR="000C4E8A">
        <w:t>. I</w:t>
      </w:r>
      <w:r w:rsidRPr="005A2C45">
        <w:t xml:space="preserve">n </w:t>
      </w:r>
      <w:r w:rsidR="000C4E8A">
        <w:t>dieser gibt</w:t>
      </w:r>
      <w:r w:rsidRPr="005A2C45">
        <w:t xml:space="preserve"> es genau einen Eintrag für jeden Test. Hier sind zudem die generellen Daten des Tests hinterlegt. Erweitert wird das Modell mit den einzelnen </w:t>
      </w:r>
      <w:r w:rsidR="009A1181">
        <w:t>Testversionen</w:t>
      </w:r>
      <w:r w:rsidRPr="005A2C45">
        <w:t xml:space="preserve">. So </w:t>
      </w:r>
      <w:r w:rsidR="000C4E8A">
        <w:t>können</w:t>
      </w:r>
      <w:r w:rsidRPr="005A2C45">
        <w:t xml:space="preserve"> später nur durch Angabe der Test Version alle Anforderungen bezüglich der Ventil Hardware aus der Datenbank herausgelesen werden. Den</w:t>
      </w:r>
      <w:r w:rsidR="0047542C" w:rsidRPr="005A2C45">
        <w:t>n</w:t>
      </w:r>
      <w:r w:rsidRPr="005A2C45">
        <w:t xml:space="preserve"> alle Ventil Anforderungen werden mit</w:t>
      </w:r>
      <w:r w:rsidR="00FE6A70" w:rsidRPr="005A2C45">
        <w:t xml:space="preserve"> der Test Version verheiratet. </w:t>
      </w:r>
    </w:p>
    <w:p w14:paraId="79454AF8" w14:textId="7A4BB1E1" w:rsidR="00D83FDB" w:rsidRPr="005A2C45" w:rsidRDefault="000C4E8A" w:rsidP="00D63B68">
      <w:r w:rsidRPr="005A2C45">
        <w:t>Ebenfalls</w:t>
      </w:r>
      <w:r w:rsidR="008924FE" w:rsidRPr="005A2C45">
        <w:t xml:space="preserve"> gibt es zu jeder Ventil Hardware Anforderung eine Hilfstabelle, welch</w:t>
      </w:r>
      <w:r w:rsidR="0047542C" w:rsidRPr="005A2C45">
        <w:t>e die einzelnen Werte definiert</w:t>
      </w:r>
      <w:r w:rsidR="008924FE" w:rsidRPr="005A2C45">
        <w:t xml:space="preserve">. Existiert ein Parameter in der Software mit dieser Information, so wird ein </w:t>
      </w:r>
      <w:proofErr w:type="spellStart"/>
      <w:r w:rsidR="008924FE" w:rsidRPr="005A2C45">
        <w:t>EnumValue</w:t>
      </w:r>
      <w:proofErr w:type="spellEnd"/>
      <w:r w:rsidR="008924FE" w:rsidRPr="005A2C45">
        <w:t xml:space="preserve"> Eintrag in der Tabelle eingefügt. Zu diesem Wert wird immer eine Beschreibung dieses Wertes in Textform hinterlegt, di</w:t>
      </w:r>
      <w:r w:rsidR="009040D3" w:rsidRPr="005A2C45">
        <w:t>es ist i</w:t>
      </w:r>
      <w:r w:rsidR="00AA6413" w:rsidRPr="005A2C45">
        <w:t xml:space="preserve">m Feld </w:t>
      </w:r>
      <w:proofErr w:type="spellStart"/>
      <w:r w:rsidR="00AA6413" w:rsidRPr="005A2C45">
        <w:t>Enum</w:t>
      </w:r>
      <w:proofErr w:type="spellEnd"/>
      <w:r w:rsidR="00AA6413" w:rsidRPr="005A2C45">
        <w:t xml:space="preserve"> hinterlegt. Ausser</w:t>
      </w:r>
      <w:r>
        <w:t xml:space="preserve"> bei</w:t>
      </w:r>
      <w:r w:rsidR="00AA6413" w:rsidRPr="005A2C45">
        <w:t xml:space="preserve"> der Modul Information kann es sein, dass mehrere Einträge einer Hardware Anforderung definiert werden sollen. </w:t>
      </w:r>
      <w:r>
        <w:t>Zum Beispiel</w:t>
      </w:r>
      <w:r w:rsidR="00D83FDB" w:rsidRPr="005A2C45">
        <w:t xml:space="preserve"> kann ein Test für mehrere Controller Typen ausführbar sei</w:t>
      </w:r>
      <w:r w:rsidR="0047542C" w:rsidRPr="005A2C45">
        <w:t>n aber nicht für alle. Da</w:t>
      </w:r>
      <w:r w:rsidR="00D83FDB" w:rsidRPr="005A2C45">
        <w:t>s soll mit einem Beispiel verdeutlicht werden:</w:t>
      </w:r>
    </w:p>
    <w:p w14:paraId="725A0720" w14:textId="52E3C57F" w:rsidR="009F65AA" w:rsidRPr="005A2C45" w:rsidRDefault="009040D3" w:rsidP="000C4E8A">
      <w:pPr>
        <w:ind w:left="425"/>
      </w:pPr>
      <w:r w:rsidRPr="005A2C45">
        <w:t xml:space="preserve">Der Controller Typ 1 mit Index 1 und </w:t>
      </w:r>
      <w:proofErr w:type="spellStart"/>
      <w:r w:rsidRPr="005A2C45">
        <w:t>Enum</w:t>
      </w:r>
      <w:proofErr w:type="spellEnd"/>
      <w:r w:rsidRPr="005A2C45">
        <w:t xml:space="preserve"> ‘IC2H1’ ist sehr ähnlich aufgebaut wie der Controller Typ 3 mit Index 3 und </w:t>
      </w:r>
      <w:proofErr w:type="spellStart"/>
      <w:r w:rsidRPr="005A2C45">
        <w:t>Enum</w:t>
      </w:r>
      <w:proofErr w:type="spellEnd"/>
      <w:r w:rsidRPr="005A2C45">
        <w:t xml:space="preserve"> ‘IC2H3’. Mit dem </w:t>
      </w:r>
      <w:proofErr w:type="spellStart"/>
      <w:r w:rsidRPr="005A2C45">
        <w:t>Bitwert</w:t>
      </w:r>
      <w:proofErr w:type="spellEnd"/>
      <w:r w:rsidRPr="005A2C45">
        <w:t xml:space="preserve"> 2^1 + 2^3 = 10 </w:t>
      </w:r>
      <w:r w:rsidR="000C4E8A">
        <w:t>können</w:t>
      </w:r>
      <w:r w:rsidRPr="005A2C45">
        <w:t xml:space="preserve"> mit Hilfe eines Wertes meh</w:t>
      </w:r>
      <w:r w:rsidR="009F65AA" w:rsidRPr="005A2C45">
        <w:t>rere Einträge definiert werden.</w:t>
      </w:r>
    </w:p>
    <w:p w14:paraId="02D03A5C" w14:textId="5DEC67BA" w:rsidR="009F65AA" w:rsidRPr="005A2C45" w:rsidRDefault="000C4E8A" w:rsidP="00D63B68">
      <w:r>
        <w:t xml:space="preserve">In der </w:t>
      </w:r>
      <w:r w:rsidR="009F65AA" w:rsidRPr="005A2C45">
        <w:t xml:space="preserve">ersten Version der Modellierung wurde ein Wert für die Definition </w:t>
      </w:r>
      <w:r>
        <w:t>des</w:t>
      </w:r>
      <w:r w:rsidR="009F65AA" w:rsidRPr="005A2C45">
        <w:t xml:space="preserve"> </w:t>
      </w:r>
      <w:proofErr w:type="spellStart"/>
      <w:r w:rsidR="009F65AA" w:rsidRPr="005A2C45">
        <w:t>OptionType</w:t>
      </w:r>
      <w:r>
        <w:t>s</w:t>
      </w:r>
      <w:proofErr w:type="spellEnd"/>
      <w:r w:rsidR="009F65AA" w:rsidRPr="005A2C45">
        <w:t xml:space="preserve"> verwendet. Der Nachteil ist aber das später in der </w:t>
      </w:r>
      <w:r w:rsidR="00024EBE" w:rsidRPr="005A2C45">
        <w:t xml:space="preserve">TTIC2 </w:t>
      </w:r>
      <w:r w:rsidR="009F65AA" w:rsidRPr="005A2C45">
        <w:t>Oberf</w:t>
      </w:r>
      <w:r w:rsidR="00024EBE" w:rsidRPr="005A2C45">
        <w:t>l</w:t>
      </w:r>
      <w:r w:rsidR="009F65AA" w:rsidRPr="005A2C45">
        <w:t xml:space="preserve">äche nicht nach einer unterstützten Option </w:t>
      </w:r>
      <w:r w:rsidR="00024EBE" w:rsidRPr="005A2C45">
        <w:t xml:space="preserve">gefiltert werden kann, dies </w:t>
      </w:r>
      <w:r>
        <w:t>wurde</w:t>
      </w:r>
      <w:r w:rsidR="00024EBE" w:rsidRPr="005A2C45">
        <w:t xml:space="preserve"> mit de</w:t>
      </w:r>
      <w:r>
        <w:t>r</w:t>
      </w:r>
      <w:r w:rsidR="00024EBE" w:rsidRPr="005A2C45">
        <w:t xml:space="preserve"> </w:t>
      </w:r>
      <w:proofErr w:type="spellStart"/>
      <w:r w:rsidR="00024EBE" w:rsidRPr="005A2C45">
        <w:t>SingleOptionType</w:t>
      </w:r>
      <w:proofErr w:type="spellEnd"/>
      <w:r w:rsidR="00024EBE" w:rsidRPr="005A2C45">
        <w:t xml:space="preserve"> Model</w:t>
      </w:r>
      <w:r>
        <w:t>l</w:t>
      </w:r>
      <w:r w:rsidR="00024EBE" w:rsidRPr="005A2C45">
        <w:t>ierung gelöst.</w:t>
      </w:r>
    </w:p>
    <w:p w14:paraId="095B85E9" w14:textId="77777777" w:rsidR="000062EE" w:rsidRPr="005A2C45" w:rsidRDefault="00E30EC0" w:rsidP="00FD375B">
      <w:pPr>
        <w:pStyle w:val="berschrift3"/>
      </w:pPr>
      <w:bookmarkStart w:id="118" w:name="_Toc491858348"/>
      <w:bookmarkStart w:id="119" w:name="_Toc491948091"/>
      <w:r w:rsidRPr="005A2C45">
        <w:lastRenderedPageBreak/>
        <w:t>Modellierung</w:t>
      </w:r>
      <w:r w:rsidR="000062EE" w:rsidRPr="005A2C45">
        <w:t xml:space="preserve"> Testresultate</w:t>
      </w:r>
      <w:bookmarkEnd w:id="118"/>
      <w:bookmarkEnd w:id="119"/>
    </w:p>
    <w:p w14:paraId="172CEEC0" w14:textId="3377ACDE" w:rsidR="00817FF8" w:rsidRPr="005A2C45" w:rsidRDefault="00817FF8" w:rsidP="00817FF8">
      <w:pPr>
        <w:pStyle w:val="Standardeinzug"/>
        <w:ind w:left="0"/>
      </w:pPr>
      <w:r w:rsidRPr="005A2C45">
        <w:t xml:space="preserve">Der nächste Abschnitt beschreibt die Erweiterung der </w:t>
      </w:r>
      <w:proofErr w:type="spellStart"/>
      <w:r w:rsidRPr="005A2C45">
        <w:t>SoftwareVersionsDatabase</w:t>
      </w:r>
      <w:proofErr w:type="spellEnd"/>
      <w:r w:rsidRPr="005A2C45">
        <w:t xml:space="preserve"> mit den Testresulta</w:t>
      </w:r>
      <w:r w:rsidR="00372A02">
        <w:t xml:space="preserve">ten. Sie werden vom ETIC2 gebraucht, </w:t>
      </w:r>
      <w:r w:rsidRPr="005A2C45">
        <w:t>um die Resultate zu den einzelnen Ventilfirmwaren aufzulisten.</w:t>
      </w:r>
    </w:p>
    <w:p w14:paraId="31D00193" w14:textId="77777777" w:rsidR="0086145C" w:rsidRPr="005A2C45" w:rsidRDefault="0086145C" w:rsidP="0086145C">
      <w:pPr>
        <w:pStyle w:val="berschrift4"/>
      </w:pPr>
      <w:r w:rsidRPr="005A2C45">
        <w:t>Entwurf</w:t>
      </w:r>
    </w:p>
    <w:p w14:paraId="13D93A16" w14:textId="1A7E3867" w:rsidR="000062EE" w:rsidRPr="005A2C45" w:rsidRDefault="00817FF8" w:rsidP="000062EE">
      <w:r w:rsidRPr="005A2C45">
        <w:t xml:space="preserve">Der Grund der Zusammenlegung von Firmware Informationen und </w:t>
      </w:r>
      <w:r w:rsidR="00C77C9F" w:rsidRPr="005A2C45">
        <w:t>Testresultate</w:t>
      </w:r>
      <w:r w:rsidR="002F6B25">
        <w:t>n</w:t>
      </w:r>
      <w:r w:rsidR="00C77C9F" w:rsidRPr="005A2C45">
        <w:t xml:space="preserve"> liegt darin, dass nur eingetragene Firmwaren zum Testfall zugelassen sind. </w:t>
      </w:r>
      <w:r w:rsidR="000062EE" w:rsidRPr="005A2C45">
        <w:t>Unabhängig ob es sich hierbei um eine Ventil-</w:t>
      </w:r>
      <w:r w:rsidR="009040D3" w:rsidRPr="005A2C45">
        <w:t>,</w:t>
      </w:r>
      <w:r w:rsidR="000062EE" w:rsidRPr="005A2C45">
        <w:t xml:space="preserve"> Motion Controller</w:t>
      </w:r>
      <w:r w:rsidR="009040D3" w:rsidRPr="005A2C45">
        <w:t>-</w:t>
      </w:r>
      <w:r w:rsidR="002F6B25">
        <w:t xml:space="preserve"> </w:t>
      </w:r>
      <w:r w:rsidR="000062EE" w:rsidRPr="005A2C45">
        <w:t xml:space="preserve">oder Feldbus </w:t>
      </w:r>
      <w:r w:rsidR="00876572" w:rsidRPr="005A2C45">
        <w:t>Firmware</w:t>
      </w:r>
      <w:r w:rsidR="000062EE" w:rsidRPr="005A2C45">
        <w:t xml:space="preserve"> handelt.</w:t>
      </w:r>
    </w:p>
    <w:p w14:paraId="0F961960" w14:textId="77469351" w:rsidR="000062EE" w:rsidRPr="005A2C45" w:rsidRDefault="000062EE" w:rsidP="000062EE">
      <w:r w:rsidRPr="005A2C45">
        <w:t>Um die Spezifikation des ETIC2 zu erfüllen</w:t>
      </w:r>
      <w:r w:rsidR="002F6B25">
        <w:t>,</w:t>
      </w:r>
      <w:r w:rsidRPr="005A2C45">
        <w:t xml:space="preserve"> sind folgende zusätzliche Informationen nötig:</w:t>
      </w:r>
    </w:p>
    <w:p w14:paraId="0C583CA0" w14:textId="77777777" w:rsidR="000062EE" w:rsidRPr="005A2C45" w:rsidRDefault="000062EE" w:rsidP="007E56DD">
      <w:pPr>
        <w:pStyle w:val="Listenabsatz"/>
        <w:numPr>
          <w:ilvl w:val="0"/>
          <w:numId w:val="11"/>
        </w:numPr>
      </w:pPr>
      <w:r w:rsidRPr="005A2C45">
        <w:t>Antriebsfile</w:t>
      </w:r>
    </w:p>
    <w:p w14:paraId="301A7F8F" w14:textId="77777777" w:rsidR="000062EE" w:rsidRPr="005A2C45" w:rsidRDefault="000062EE" w:rsidP="007E56DD">
      <w:pPr>
        <w:pStyle w:val="Listenabsatz"/>
        <w:numPr>
          <w:ilvl w:val="0"/>
          <w:numId w:val="11"/>
        </w:numPr>
      </w:pPr>
      <w:r w:rsidRPr="005A2C45">
        <w:t>Konfigurationsfile</w:t>
      </w:r>
    </w:p>
    <w:p w14:paraId="039C6057" w14:textId="77777777" w:rsidR="000062EE" w:rsidRPr="005A2C45" w:rsidRDefault="000062EE" w:rsidP="007E56DD">
      <w:pPr>
        <w:pStyle w:val="Listenabsatz"/>
        <w:numPr>
          <w:ilvl w:val="0"/>
          <w:numId w:val="11"/>
        </w:numPr>
      </w:pPr>
      <w:r w:rsidRPr="005A2C45">
        <w:t xml:space="preserve">Test </w:t>
      </w:r>
      <w:r w:rsidR="00D82255" w:rsidRPr="005A2C45">
        <w:t>Kollektion</w:t>
      </w:r>
    </w:p>
    <w:p w14:paraId="21289B19" w14:textId="77777777" w:rsidR="000062EE" w:rsidRPr="005A2C45" w:rsidRDefault="000062EE" w:rsidP="007E56DD">
      <w:pPr>
        <w:pStyle w:val="Listenabsatz"/>
        <w:numPr>
          <w:ilvl w:val="0"/>
          <w:numId w:val="11"/>
        </w:numPr>
      </w:pPr>
      <w:r w:rsidRPr="005A2C45">
        <w:t>Anzahl fehlerhafte Tests</w:t>
      </w:r>
    </w:p>
    <w:p w14:paraId="2DD2D3BB" w14:textId="77777777" w:rsidR="00937A69" w:rsidRPr="005A2C45" w:rsidRDefault="00937A69" w:rsidP="007E56DD">
      <w:pPr>
        <w:pStyle w:val="Listenabsatz"/>
        <w:numPr>
          <w:ilvl w:val="0"/>
          <w:numId w:val="11"/>
        </w:numPr>
      </w:pPr>
      <w:r w:rsidRPr="005A2C45">
        <w:t>Ventil Informationen</w:t>
      </w:r>
    </w:p>
    <w:p w14:paraId="0C116D43" w14:textId="77777777" w:rsidR="000062EE" w:rsidRPr="005A2C45" w:rsidRDefault="00D82255" w:rsidP="007E56DD">
      <w:pPr>
        <w:pStyle w:val="Listenabsatz"/>
        <w:numPr>
          <w:ilvl w:val="0"/>
          <w:numId w:val="11"/>
        </w:numPr>
      </w:pPr>
      <w:r w:rsidRPr="005A2C45">
        <w:t>Testv</w:t>
      </w:r>
      <w:r w:rsidR="000062EE" w:rsidRPr="005A2C45">
        <w:t>ersion</w:t>
      </w:r>
    </w:p>
    <w:p w14:paraId="139967A4" w14:textId="77777777" w:rsidR="000062EE" w:rsidRPr="005A2C45" w:rsidRDefault="00D82255" w:rsidP="007E56DD">
      <w:pPr>
        <w:pStyle w:val="Listenabsatz"/>
        <w:numPr>
          <w:ilvl w:val="0"/>
          <w:numId w:val="11"/>
        </w:numPr>
      </w:pPr>
      <w:r w:rsidRPr="005A2C45">
        <w:t>Testr</w:t>
      </w:r>
      <w:r w:rsidR="000062EE" w:rsidRPr="005A2C45">
        <w:t>esultat</w:t>
      </w:r>
    </w:p>
    <w:p w14:paraId="7F29B48F" w14:textId="77777777" w:rsidR="000062EE" w:rsidRPr="005A2C45" w:rsidRDefault="000062EE" w:rsidP="007E56DD">
      <w:pPr>
        <w:pStyle w:val="Listenabsatz"/>
        <w:numPr>
          <w:ilvl w:val="0"/>
          <w:numId w:val="11"/>
        </w:numPr>
      </w:pPr>
      <w:r w:rsidRPr="005A2C45">
        <w:t>Fehlermeldungen eines Tests</w:t>
      </w:r>
    </w:p>
    <w:p w14:paraId="02AE8B3F" w14:textId="5C6DC9E5" w:rsidR="000062EE" w:rsidRPr="005A2C45" w:rsidRDefault="000062EE" w:rsidP="000062EE">
      <w:r w:rsidRPr="005A2C45">
        <w:t>Die Test Version ist wichtig für die Infor</w:t>
      </w:r>
      <w:r w:rsidR="002F6B25">
        <w:t>mation bezüglich Ventilhardware.</w:t>
      </w:r>
      <w:r w:rsidRPr="005A2C45">
        <w:t xml:space="preserve"> </w:t>
      </w:r>
      <w:r w:rsidR="002F6B25">
        <w:t xml:space="preserve">Diese wird </w:t>
      </w:r>
      <w:r w:rsidRPr="005A2C45">
        <w:t>benötigt</w:t>
      </w:r>
      <w:r w:rsidR="0047542C" w:rsidRPr="005A2C45">
        <w:t>,</w:t>
      </w:r>
      <w:r w:rsidRPr="005A2C45">
        <w:t xml:space="preserve"> um den Test</w:t>
      </w:r>
      <w:r w:rsidR="00C91B92">
        <w:t xml:space="preserve"> wieder</w:t>
      </w:r>
      <w:r w:rsidRPr="005A2C45">
        <w:t xml:space="preserve"> ausführen zu können. Der Test wird versioniert</w:t>
      </w:r>
      <w:r w:rsidR="002F6B25">
        <w:t>,</w:t>
      </w:r>
      <w:r w:rsidRPr="005A2C45">
        <w:t xml:space="preserve"> um Änderungen bezüglich Hardware berücksichtigen zu können, da das TTIC2 j</w:t>
      </w:r>
      <w:r w:rsidR="002F6B25">
        <w:t>ederzeit auch die älteren Test Kollek</w:t>
      </w:r>
      <w:r w:rsidRPr="005A2C45">
        <w:t>tion</w:t>
      </w:r>
      <w:r w:rsidR="002F6B25">
        <w:t>en</w:t>
      </w:r>
      <w:r w:rsidRPr="005A2C45">
        <w:t xml:space="preserve"> noch ausführen kön</w:t>
      </w:r>
      <w:r w:rsidR="002F6B25">
        <w:t>nen muss. D</w:t>
      </w:r>
      <w:r w:rsidRPr="005A2C45">
        <w:t xml:space="preserve">ie meisten Ventilfirmwaren </w:t>
      </w:r>
      <w:r w:rsidR="002F6B25">
        <w:t xml:space="preserve">sind </w:t>
      </w:r>
      <w:r w:rsidRPr="005A2C45">
        <w:t xml:space="preserve">kundenspezifische Entwicklungen, </w:t>
      </w:r>
      <w:r w:rsidR="002F6B25">
        <w:t xml:space="preserve">deshalb </w:t>
      </w:r>
      <w:r w:rsidRPr="005A2C45">
        <w:t>wird meistens nicht von der aktuellsten Version weitergearbeitet, sondern eine ältere Version erweitert. Diese Anforderung muss auch für die Tests gelten.</w:t>
      </w:r>
    </w:p>
    <w:p w14:paraId="7D2094AC" w14:textId="77777777" w:rsidR="00485562" w:rsidRPr="005A2C45" w:rsidRDefault="000062EE" w:rsidP="000062EE">
      <w:r w:rsidRPr="005A2C45">
        <w:t>Um eine Auswertung bezüglich ähnlichen Testfehlern machen zu können, sind die ersten Fehlermeldungen in der Datenbank hinterlegt.</w:t>
      </w:r>
    </w:p>
    <w:p w14:paraId="4BDAEE72" w14:textId="77777777" w:rsidR="00DD0A14" w:rsidRDefault="00DD0A14">
      <w:pPr>
        <w:spacing w:before="0" w:after="200" w:line="276" w:lineRule="auto"/>
        <w:jc w:val="left"/>
        <w:rPr>
          <w:rFonts w:eastAsia="Times New Roman" w:cs="Times New Roman"/>
          <w:b/>
          <w:bCs/>
          <w:szCs w:val="28"/>
          <w:lang w:eastAsia="de-DE" w:bidi="ar-SA"/>
        </w:rPr>
      </w:pPr>
      <w:r>
        <w:br w:type="page"/>
      </w:r>
    </w:p>
    <w:p w14:paraId="65F491CE" w14:textId="011CE071" w:rsidR="0086145C" w:rsidRPr="005A2C45" w:rsidRDefault="0086145C" w:rsidP="0086145C">
      <w:pPr>
        <w:pStyle w:val="berschrift4"/>
      </w:pPr>
      <w:r w:rsidRPr="005A2C45">
        <w:lastRenderedPageBreak/>
        <w:t>Implementierung</w:t>
      </w:r>
    </w:p>
    <w:p w14:paraId="728A7E66" w14:textId="4C7015B7" w:rsidR="0044527A" w:rsidRPr="005A2C45" w:rsidRDefault="0044527A" w:rsidP="0044527A">
      <w:pPr>
        <w:rPr>
          <w:lang w:eastAsia="de-DE" w:bidi="ar-SA"/>
        </w:rPr>
      </w:pPr>
      <w:r w:rsidRPr="005A2C45">
        <w:t xml:space="preserve">In der </w:t>
      </w:r>
      <w:r w:rsidRPr="005A2C45">
        <w:fldChar w:fldCharType="begin"/>
      </w:r>
      <w:r w:rsidRPr="005A2C45">
        <w:instrText xml:space="preserve"> REF _Ref483472986 \h </w:instrText>
      </w:r>
      <w:r w:rsidRPr="005A2C45">
        <w:fldChar w:fldCharType="separate"/>
      </w:r>
      <w:r w:rsidR="00425D0A" w:rsidRPr="005A2C45">
        <w:t xml:space="preserve">Abbildung </w:t>
      </w:r>
      <w:r w:rsidR="00425D0A">
        <w:rPr>
          <w:noProof/>
        </w:rPr>
        <w:t>12</w:t>
      </w:r>
      <w:r w:rsidRPr="005A2C45">
        <w:fldChar w:fldCharType="end"/>
      </w:r>
      <w:r w:rsidRPr="005A2C45">
        <w:t xml:space="preserve"> ist die Erweiterung der </w:t>
      </w:r>
      <w:proofErr w:type="spellStart"/>
      <w:r w:rsidRPr="005A2C45">
        <w:t>SoftwareVersionsDatabase</w:t>
      </w:r>
      <w:proofErr w:type="spellEnd"/>
      <w:r w:rsidRPr="005A2C45">
        <w:t xml:space="preserve"> zu sehen, um die Testresultate abzuspeichern.</w:t>
      </w:r>
    </w:p>
    <w:p w14:paraId="462004D8" w14:textId="2229EDE0" w:rsidR="00485562" w:rsidRPr="005A2C45" w:rsidRDefault="002F6A14" w:rsidP="00485562">
      <w:pPr>
        <w:pStyle w:val="Standardeinzug"/>
        <w:ind w:left="0"/>
      </w:pPr>
      <w:r>
        <w:rPr>
          <w:noProof/>
        </w:rPr>
        <w:drawing>
          <wp:inline distT="0" distB="0" distL="0" distR="0" wp14:anchorId="45710CB9" wp14:editId="6FA39475">
            <wp:extent cx="5759450" cy="299466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bspeicherung_Testresultate.png"/>
                    <pic:cNvPicPr/>
                  </pic:nvPicPr>
                  <pic:blipFill>
                    <a:blip r:embed="rId30"/>
                    <a:stretch>
                      <a:fillRect/>
                    </a:stretch>
                  </pic:blipFill>
                  <pic:spPr>
                    <a:xfrm>
                      <a:off x="0" y="0"/>
                      <a:ext cx="5759450" cy="2994660"/>
                    </a:xfrm>
                    <a:prstGeom prst="rect">
                      <a:avLst/>
                    </a:prstGeom>
                  </pic:spPr>
                </pic:pic>
              </a:graphicData>
            </a:graphic>
          </wp:inline>
        </w:drawing>
      </w:r>
    </w:p>
    <w:p w14:paraId="55669AA0" w14:textId="5D16F58A" w:rsidR="00485562" w:rsidRPr="005A2C45" w:rsidRDefault="00485562" w:rsidP="00485562">
      <w:pPr>
        <w:pStyle w:val="Beschriftung"/>
      </w:pPr>
      <w:bookmarkStart w:id="120" w:name="_Ref483472986"/>
      <w:bookmarkStart w:id="121" w:name="_Toc491947961"/>
      <w:r w:rsidRPr="005A2C45">
        <w:t xml:space="preserve">Abbildung </w:t>
      </w:r>
      <w:fldSimple w:instr=" SEQ Abbildung \* ARABIC ">
        <w:r w:rsidR="00425D0A">
          <w:rPr>
            <w:noProof/>
          </w:rPr>
          <w:t>12</w:t>
        </w:r>
      </w:fldSimple>
      <w:bookmarkEnd w:id="120"/>
      <w:r w:rsidRPr="005A2C45">
        <w:t xml:space="preserve">: Erweiterung </w:t>
      </w:r>
      <w:proofErr w:type="spellStart"/>
      <w:r w:rsidRPr="005A2C45">
        <w:t>SoftwareVersionsDatabase</w:t>
      </w:r>
      <w:proofErr w:type="spellEnd"/>
      <w:r w:rsidRPr="005A2C45">
        <w:t xml:space="preserve"> zur Speicherung der </w:t>
      </w:r>
      <w:proofErr w:type="spellStart"/>
      <w:r w:rsidRPr="005A2C45">
        <w:t>Testresulate</w:t>
      </w:r>
      <w:bookmarkEnd w:id="121"/>
      <w:proofErr w:type="spellEnd"/>
    </w:p>
    <w:p w14:paraId="5C46C2E4" w14:textId="0DE419F6" w:rsidR="00485562" w:rsidRPr="005A2C45" w:rsidRDefault="00485562" w:rsidP="00485562">
      <w:pPr>
        <w:pStyle w:val="Standardeinzug"/>
        <w:ind w:left="0"/>
      </w:pPr>
      <w:r w:rsidRPr="005A2C45">
        <w:t xml:space="preserve">Dabei übernimmt die </w:t>
      </w:r>
      <w:proofErr w:type="spellStart"/>
      <w:r w:rsidR="003728D1" w:rsidRPr="005A2C45">
        <w:t>InitialStateFirmware</w:t>
      </w:r>
      <w:proofErr w:type="spellEnd"/>
      <w:r w:rsidR="003728D1" w:rsidRPr="005A2C45">
        <w:t xml:space="preserve"> </w:t>
      </w:r>
      <w:r w:rsidR="002F6B25">
        <w:t>Tabelle die Funktion einen</w:t>
      </w:r>
      <w:r w:rsidRPr="005A2C45">
        <w:t xml:space="preserve"> Grundzustand vor dem Start der Test </w:t>
      </w:r>
      <w:r w:rsidR="00D82255" w:rsidRPr="005A2C45">
        <w:t>Kollektion</w:t>
      </w:r>
      <w:r w:rsidRPr="005A2C45">
        <w:t xml:space="preserve"> herzustellen</w:t>
      </w:r>
      <w:r w:rsidR="0071650B" w:rsidRPr="005A2C45">
        <w:t xml:space="preserve">. </w:t>
      </w:r>
      <w:r w:rsidRPr="005A2C45">
        <w:t xml:space="preserve">Die Modellierung erzwingt, dass die Firmwaren wie auch die </w:t>
      </w:r>
      <w:proofErr w:type="spellStart"/>
      <w:r w:rsidRPr="005A2C45">
        <w:t>DriveParameter</w:t>
      </w:r>
      <w:proofErr w:type="spellEnd"/>
      <w:r w:rsidRPr="005A2C45">
        <w:t xml:space="preserve">- und </w:t>
      </w:r>
      <w:proofErr w:type="spellStart"/>
      <w:r w:rsidRPr="005A2C45">
        <w:t>ConfigurationFile</w:t>
      </w:r>
      <w:proofErr w:type="spellEnd"/>
      <w:r w:rsidRPr="005A2C45">
        <w:t xml:space="preserve"> schon in der Datenbank hinterlegt sein müssen, bevor der Grundzustand definiert werden kann. </w:t>
      </w:r>
    </w:p>
    <w:p w14:paraId="21AF8BB5" w14:textId="36899671" w:rsidR="00485562" w:rsidRPr="005A2C45" w:rsidRDefault="002F6B25" w:rsidP="00485562">
      <w:pPr>
        <w:pStyle w:val="Standardeinzug"/>
        <w:ind w:left="0"/>
      </w:pPr>
      <w:r>
        <w:t>Aus software</w:t>
      </w:r>
      <w:r w:rsidR="00485562" w:rsidRPr="005A2C45">
        <w:t xml:space="preserve">entwicklungstechnischen Gründen wird vor der Freigabe einer Firmware mit einer sogenannten </w:t>
      </w:r>
      <w:proofErr w:type="spellStart"/>
      <w:r w:rsidR="00485562" w:rsidRPr="005A2C45">
        <w:t>trunk</w:t>
      </w:r>
      <w:proofErr w:type="spellEnd"/>
      <w:r w:rsidR="00485562" w:rsidRPr="005A2C45">
        <w:t xml:space="preserve"> Version gearbeitet. Diese bildet immer zum entsprechenden Zeitpunkt die aktuellste Firmware ab. Um diese</w:t>
      </w:r>
      <w:r w:rsidR="00C34B54" w:rsidRPr="005A2C45">
        <w:t>m</w:t>
      </w:r>
      <w:r w:rsidR="00485562" w:rsidRPr="005A2C45">
        <w:t xml:space="preserve"> Umstand Rechnung zu tragen und die einzelnen </w:t>
      </w:r>
      <w:proofErr w:type="spellStart"/>
      <w:r w:rsidR="00485562" w:rsidRPr="005A2C45">
        <w:t>trunk</w:t>
      </w:r>
      <w:proofErr w:type="spellEnd"/>
      <w:r w:rsidR="00485562" w:rsidRPr="005A2C45">
        <w:t xml:space="preserve"> Versionen unterscheiden zu können, wurde ein zusätzliches Attribut </w:t>
      </w:r>
      <w:r>
        <w:t xml:space="preserve">die </w:t>
      </w:r>
      <w:proofErr w:type="spellStart"/>
      <w:r w:rsidR="00485562" w:rsidRPr="005A2C45">
        <w:t>ValveFirmwareReleaseTime</w:t>
      </w:r>
      <w:proofErr w:type="spellEnd"/>
      <w:r w:rsidR="00485562" w:rsidRPr="005A2C45">
        <w:t xml:space="preserve"> eingefügt. </w:t>
      </w:r>
    </w:p>
    <w:p w14:paraId="668F614A" w14:textId="3C110ED1" w:rsidR="00EF577B" w:rsidRPr="005A2C45" w:rsidRDefault="00485562" w:rsidP="00485562">
      <w:pPr>
        <w:pStyle w:val="Standardeinzug"/>
        <w:ind w:left="0"/>
      </w:pPr>
      <w:r w:rsidRPr="005A2C45">
        <w:t>In der näch</w:t>
      </w:r>
      <w:r w:rsidR="00D82255" w:rsidRPr="005A2C45">
        <w:t>st</w:t>
      </w:r>
      <w:r w:rsidR="002F6B25">
        <w:t>en</w:t>
      </w:r>
      <w:r w:rsidR="00D82255" w:rsidRPr="005A2C45">
        <w:t xml:space="preserve"> tieferen Ebene wird die Test Kollektion</w:t>
      </w:r>
      <w:r w:rsidRPr="005A2C45">
        <w:t xml:space="preserve"> </w:t>
      </w:r>
      <w:r w:rsidR="00CE30BE" w:rsidRPr="005A2C45">
        <w:t xml:space="preserve">sowie die Ventil Hardware, auf welcher die Test Kollektion ausgeführt wurde, </w:t>
      </w:r>
      <w:r w:rsidRPr="005A2C45">
        <w:t>hinterlegt. Was der Anwender hier interessiert ist die Anzahl fehlerhaf</w:t>
      </w:r>
      <w:r w:rsidR="002F6B25">
        <w:t>ter</w:t>
      </w:r>
      <w:r w:rsidR="00C34B54" w:rsidRPr="005A2C45">
        <w:t xml:space="preserve"> Tests. Weiter ist auch </w:t>
      </w:r>
      <w:r w:rsidRPr="005A2C45">
        <w:t>ersichtlich</w:t>
      </w:r>
      <w:r w:rsidR="00C34B54" w:rsidRPr="005A2C45">
        <w:t>,</w:t>
      </w:r>
      <w:r w:rsidRPr="005A2C45">
        <w:t xml:space="preserve"> ob der User den Testablauf </w:t>
      </w:r>
      <w:r w:rsidR="00D82255" w:rsidRPr="005A2C45">
        <w:t>abgebrochen</w:t>
      </w:r>
      <w:r w:rsidRPr="005A2C45">
        <w:t xml:space="preserve"> hat.</w:t>
      </w:r>
      <w:r w:rsidR="00CE30BE" w:rsidRPr="005A2C45">
        <w:t xml:space="preserve"> </w:t>
      </w:r>
      <w:r w:rsidR="00D357D0" w:rsidRPr="005A2C45">
        <w:t>Die Test Kollektion besitzt</w:t>
      </w:r>
      <w:r w:rsidR="00171B57" w:rsidRPr="005A2C45">
        <w:t xml:space="preserve"> zusätzlich noch einen </w:t>
      </w:r>
      <w:proofErr w:type="spellStart"/>
      <w:r w:rsidR="00171B57" w:rsidRPr="005A2C45">
        <w:t>Activity</w:t>
      </w:r>
      <w:r w:rsidR="00D357D0" w:rsidRPr="005A2C45">
        <w:t>State</w:t>
      </w:r>
      <w:proofErr w:type="spellEnd"/>
      <w:r w:rsidR="00D357D0" w:rsidRPr="005A2C45">
        <w:t xml:space="preserve">. Dieser wird eingefügt, um zu verhindern das Test Kollektionen, welche schon einen Eintrag </w:t>
      </w:r>
      <w:r w:rsidR="00A70044" w:rsidRPr="005A2C45">
        <w:t xml:space="preserve">im </w:t>
      </w:r>
      <w:proofErr w:type="spellStart"/>
      <w:r w:rsidR="00171B57" w:rsidRPr="005A2C45">
        <w:t>TestCollectionResult</w:t>
      </w:r>
      <w:proofErr w:type="spellEnd"/>
      <w:r w:rsidR="00171B57" w:rsidRPr="005A2C45">
        <w:t xml:space="preserve"> haben, gelöscht werden können. So wird zwar die Test Kollektion nicht mehr angezeigt aber ihr </w:t>
      </w:r>
      <w:proofErr w:type="spellStart"/>
      <w:r w:rsidR="00171B57" w:rsidRPr="005A2C45">
        <w:t>ActivityState</w:t>
      </w:r>
      <w:proofErr w:type="spellEnd"/>
      <w:r w:rsidR="00171B57" w:rsidRPr="005A2C45">
        <w:t xml:space="preserve"> wird auf </w:t>
      </w:r>
      <w:proofErr w:type="spellStart"/>
      <w:r w:rsidR="00171B57" w:rsidRPr="005A2C45">
        <w:t>False</w:t>
      </w:r>
      <w:proofErr w:type="spellEnd"/>
      <w:r w:rsidR="00171B57" w:rsidRPr="005A2C45">
        <w:t xml:space="preserve"> gesetzt. </w:t>
      </w:r>
    </w:p>
    <w:p w14:paraId="2594391D" w14:textId="7F9EE901" w:rsidR="00485562" w:rsidRPr="005A2C45" w:rsidRDefault="00CE30BE" w:rsidP="00485562">
      <w:pPr>
        <w:pStyle w:val="Standardeinzug"/>
        <w:ind w:left="0"/>
      </w:pPr>
      <w:r w:rsidRPr="005A2C45">
        <w:t xml:space="preserve">Die Modellierung lässt bewusst die Möglichkeit offen, ob die erste Ebene den Grundzustand der Firmware abbildet oder die </w:t>
      </w:r>
      <w:r w:rsidR="00937A69" w:rsidRPr="005A2C45">
        <w:t>benutzte</w:t>
      </w:r>
      <w:r w:rsidRPr="005A2C45">
        <w:t xml:space="preserve"> Ventil Hardware. Wird in der ersten Ebene die Ventil Hardware beschrieben, so </w:t>
      </w:r>
      <w:r w:rsidR="00022988">
        <w:t>können</w:t>
      </w:r>
      <w:r w:rsidRPr="005A2C45">
        <w:t xml:space="preserve"> in der zweiten Ebene die Firmware Informationen aufgelistet werden.</w:t>
      </w:r>
    </w:p>
    <w:p w14:paraId="425FD039" w14:textId="77777777" w:rsidR="00485562" w:rsidRPr="005A2C45" w:rsidRDefault="00485562" w:rsidP="00485562">
      <w:pPr>
        <w:pStyle w:val="Standardeinzug"/>
        <w:ind w:left="0"/>
      </w:pPr>
      <w:r w:rsidRPr="005A2C45">
        <w:t xml:space="preserve">In der untersten Ebene sind alle Tests der Test </w:t>
      </w:r>
      <w:r w:rsidR="00D82255" w:rsidRPr="005A2C45">
        <w:t>Kollektion</w:t>
      </w:r>
      <w:r w:rsidRPr="005A2C45">
        <w:t xml:space="preserve"> aufgelistet. Hier findet man bei einem Fehler auch die dazugehörigen Fehlermeldungen. Diese ist sehr wichtig</w:t>
      </w:r>
      <w:r w:rsidR="00C34B54" w:rsidRPr="005A2C45">
        <w:t>,</w:t>
      </w:r>
      <w:r w:rsidRPr="005A2C45">
        <w:t xml:space="preserve"> um einen Bug in der Firmware erkennen zu können.</w:t>
      </w:r>
    </w:p>
    <w:p w14:paraId="70C3E782" w14:textId="259B2794" w:rsidR="00722A18" w:rsidRPr="005A2C45" w:rsidRDefault="00485562" w:rsidP="00485562">
      <w:pPr>
        <w:pStyle w:val="Standardeinzug"/>
        <w:ind w:left="0"/>
      </w:pPr>
      <w:r w:rsidRPr="005A2C45">
        <w:t xml:space="preserve">Speziell am Modell ist die </w:t>
      </w:r>
      <w:r w:rsidR="00DB376E">
        <w:t>TestVersion2</w:t>
      </w:r>
      <w:r w:rsidR="00882F44">
        <w:t>Com</w:t>
      </w:r>
      <w:r w:rsidR="00DB376E">
        <w:t>puterName</w:t>
      </w:r>
      <w:r w:rsidR="00B77C66">
        <w:t xml:space="preserve"> </w:t>
      </w:r>
      <w:r w:rsidRPr="005A2C45">
        <w:t xml:space="preserve">Tabelle. Diese wird bei jedem Start des TTIC2 Programms neu </w:t>
      </w:r>
      <w:r w:rsidR="002E17E3">
        <w:t xml:space="preserve">mit allen </w:t>
      </w:r>
      <w:r w:rsidR="00882F44">
        <w:t>Versionen der Tests</w:t>
      </w:r>
      <w:r w:rsidR="00B77C66">
        <w:t xml:space="preserve"> gefüllt</w:t>
      </w:r>
      <w:r w:rsidR="00882F44">
        <w:t>, welche vom TTIC2 geladen werden</w:t>
      </w:r>
      <w:r w:rsidRPr="005A2C45">
        <w:t xml:space="preserve">. </w:t>
      </w:r>
      <w:r w:rsidR="00722A18" w:rsidRPr="005A2C45">
        <w:t>Die Anforderung</w:t>
      </w:r>
      <w:r w:rsidR="00134F3E" w:rsidRPr="005A2C45">
        <w:t>, das</w:t>
      </w:r>
      <w:r w:rsidR="00722A18" w:rsidRPr="005A2C45">
        <w:t>s</w:t>
      </w:r>
      <w:r w:rsidR="00134F3E" w:rsidRPr="005A2C45">
        <w:t xml:space="preserve"> mehrere Applikationen auf unterschiedlichen Computern </w:t>
      </w:r>
      <w:r w:rsidR="00722A18" w:rsidRPr="005A2C45">
        <w:t xml:space="preserve">gleichzeitig gestartet werden können, führt zum Problem, dass gleichzeitig in die gleiche Tabelle geschrieben werden kann. Um diesen Umstand zu vermeiden wurde für den ersten Ansatz ein zusätzliches Feld mit dem Computernamen eingeführt, um so die einzelnen Applikationen unterscheiden zu können. </w:t>
      </w:r>
      <w:r w:rsidR="00FE5BC4" w:rsidRPr="005A2C45">
        <w:t xml:space="preserve">Doch dieses Konzept scheiterte in der Umsetzung, welches im Kapitel </w:t>
      </w:r>
      <w:r w:rsidR="00FE5BC4" w:rsidRPr="005A2C45">
        <w:fldChar w:fldCharType="begin"/>
      </w:r>
      <w:r w:rsidR="00FE5BC4" w:rsidRPr="005A2C45">
        <w:instrText xml:space="preserve"> REF _Ref486178522 \r \h </w:instrText>
      </w:r>
      <w:r w:rsidR="00FE5BC4" w:rsidRPr="005A2C45">
        <w:fldChar w:fldCharType="separate"/>
      </w:r>
      <w:r w:rsidR="00425D0A">
        <w:t>5.3.1</w:t>
      </w:r>
      <w:r w:rsidR="00FE5BC4" w:rsidRPr="005A2C45">
        <w:fldChar w:fldCharType="end"/>
      </w:r>
      <w:r w:rsidR="00FE5BC4" w:rsidRPr="005A2C45">
        <w:t xml:space="preserve"> näher beschrieben wird. Das TTIC2 löst diesen Umstand neu</w:t>
      </w:r>
      <w:r w:rsidR="00081937">
        <w:t xml:space="preserve"> so</w:t>
      </w:r>
      <w:r w:rsidR="00FE5BC4" w:rsidRPr="005A2C45">
        <w:t>, dass jeder Test mit Hilfe einer Umgebungsvariable</w:t>
      </w:r>
      <w:r w:rsidR="00081937">
        <w:t>n</w:t>
      </w:r>
      <w:r w:rsidR="00FE5BC4" w:rsidRPr="005A2C45">
        <w:t xml:space="preserve"> seine aktuelle Version </w:t>
      </w:r>
      <w:r w:rsidR="00FE5BC4" w:rsidRPr="005A2C45">
        <w:lastRenderedPageBreak/>
        <w:t>li</w:t>
      </w:r>
      <w:r w:rsidR="00C34B54" w:rsidRPr="005A2C45">
        <w:t xml:space="preserve">efert. Diese wird beim </w:t>
      </w:r>
      <w:proofErr w:type="spellStart"/>
      <w:r w:rsidR="00081937">
        <w:t>Aufstarten</w:t>
      </w:r>
      <w:proofErr w:type="spellEnd"/>
      <w:r w:rsidR="00FE5BC4" w:rsidRPr="005A2C45">
        <w:t xml:space="preserve"> der Applikation in einer Liste hinterlegt. Durch diesen Lösungsweg wird die </w:t>
      </w:r>
      <w:r w:rsidR="00DB376E">
        <w:t>TestVersion2</w:t>
      </w:r>
      <w:r w:rsidR="00882F44">
        <w:t>Com</w:t>
      </w:r>
      <w:r w:rsidR="00DB376E">
        <w:t>puterName</w:t>
      </w:r>
      <w:r w:rsidR="00DB376E" w:rsidRPr="005A2C45">
        <w:t xml:space="preserve"> </w:t>
      </w:r>
      <w:r w:rsidR="00DE6EB1">
        <w:t xml:space="preserve">und </w:t>
      </w:r>
      <w:proofErr w:type="spellStart"/>
      <w:r w:rsidR="00DE6EB1">
        <w:t>ComputerName</w:t>
      </w:r>
      <w:proofErr w:type="spellEnd"/>
      <w:r w:rsidR="00FE5BC4" w:rsidRPr="005A2C45">
        <w:t xml:space="preserve"> Tabellen nicht mehr gebraucht.</w:t>
      </w:r>
    </w:p>
    <w:p w14:paraId="26954709" w14:textId="1E81183E" w:rsidR="00485562" w:rsidRPr="005A2C45" w:rsidRDefault="00FE5BC4" w:rsidP="00485562">
      <w:pPr>
        <w:pStyle w:val="Standardeinzug"/>
        <w:ind w:left="0"/>
      </w:pPr>
      <w:r w:rsidRPr="005A2C45">
        <w:t>Die aktuelle Testversion wird be</w:t>
      </w:r>
      <w:r w:rsidR="00722A18" w:rsidRPr="005A2C45">
        <w:t>nötig</w:t>
      </w:r>
      <w:r w:rsidR="00C34B54" w:rsidRPr="005A2C45">
        <w:t>t,</w:t>
      </w:r>
      <w:r w:rsidR="00485562" w:rsidRPr="005A2C45">
        <w:t xml:space="preserve"> um die entsprechenden Hardware Anforderungen der Tests auslesen zu können und zu entscheiden</w:t>
      </w:r>
      <w:r w:rsidR="009B1661" w:rsidRPr="005A2C45">
        <w:t>,</w:t>
      </w:r>
      <w:r w:rsidR="00485562" w:rsidRPr="005A2C45">
        <w:t xml:space="preserve"> ob der Test mit der angeschlossenen Hardware ausführba</w:t>
      </w:r>
      <w:r w:rsidR="00882F44">
        <w:t>r ist. Über die Lebenszeit der</w:t>
      </w:r>
      <w:r w:rsidR="00485562" w:rsidRPr="005A2C45">
        <w:t xml:space="preserve"> Tests können sich die Anforderungen verändern, da neue Testfunktionen hinzukommen können.</w:t>
      </w:r>
      <w:r w:rsidR="00724AE5" w:rsidRPr="005A2C45">
        <w:t xml:space="preserve"> Weiter ist sie auch ein wichtiger Bestandteil für die Auswertung.</w:t>
      </w:r>
    </w:p>
    <w:p w14:paraId="47D2F1D2" w14:textId="2532B215" w:rsidR="00171B57" w:rsidRPr="005A2C45" w:rsidRDefault="00171B57" w:rsidP="00485562">
      <w:pPr>
        <w:pStyle w:val="Standardeinzug"/>
        <w:ind w:left="0"/>
      </w:pPr>
      <w:r w:rsidRPr="005A2C45">
        <w:t xml:space="preserve">In der Testphase wurde bewusst, dass der erste Ansatz mit dem </w:t>
      </w:r>
      <w:proofErr w:type="spellStart"/>
      <w:r w:rsidRPr="005A2C45">
        <w:t>ExecutionDate</w:t>
      </w:r>
      <w:proofErr w:type="spellEnd"/>
      <w:r w:rsidRPr="005A2C45">
        <w:t xml:space="preserve"> in der </w:t>
      </w:r>
      <w:proofErr w:type="spellStart"/>
      <w:r w:rsidRPr="005A2C45">
        <w:t>TestCollectionResult</w:t>
      </w:r>
      <w:proofErr w:type="spellEnd"/>
      <w:r w:rsidRPr="005A2C45">
        <w:t xml:space="preserve"> zum P</w:t>
      </w:r>
      <w:r w:rsidR="00081937">
        <w:t>r</w:t>
      </w:r>
      <w:r w:rsidRPr="005A2C45">
        <w:t xml:space="preserve">oblem führen kann, wenn die gleiche Test Kollektion am gleichen Tag ausgeführt wird. </w:t>
      </w:r>
      <w:r w:rsidR="00081937">
        <w:t>Deshalb</w:t>
      </w:r>
      <w:r w:rsidRPr="005A2C45">
        <w:t xml:space="preserve"> wird jetzt die</w:t>
      </w:r>
      <w:r w:rsidR="00DE6EB1">
        <w:t xml:space="preserve"> </w:t>
      </w:r>
      <w:proofErr w:type="spellStart"/>
      <w:r w:rsidR="00DE6EB1">
        <w:t>Execution</w:t>
      </w:r>
      <w:r w:rsidRPr="005A2C45">
        <w:t>DateTime</w:t>
      </w:r>
      <w:proofErr w:type="spellEnd"/>
      <w:r w:rsidRPr="005A2C45">
        <w:t xml:space="preserve"> verwendet, um auch in diesem Fall das Resultat der Test Kollektion auseinander halten zu können.</w:t>
      </w:r>
    </w:p>
    <w:p w14:paraId="0293DF0F" w14:textId="77777777" w:rsidR="000062EE" w:rsidRPr="005A2C45" w:rsidRDefault="00E30EC0" w:rsidP="00FD375B">
      <w:pPr>
        <w:pStyle w:val="berschrift3"/>
      </w:pPr>
      <w:bookmarkStart w:id="122" w:name="_Toc491858349"/>
      <w:bookmarkStart w:id="123" w:name="_Toc491948092"/>
      <w:r w:rsidRPr="005A2C45">
        <w:t>Modellierung</w:t>
      </w:r>
      <w:r w:rsidR="000062EE" w:rsidRPr="005A2C45">
        <w:t xml:space="preserve"> Firmware Bugs</w:t>
      </w:r>
      <w:bookmarkEnd w:id="122"/>
      <w:bookmarkEnd w:id="123"/>
    </w:p>
    <w:p w14:paraId="7DE0E6C9" w14:textId="77777777" w:rsidR="00FC1289" w:rsidRPr="005A2C45" w:rsidRDefault="00FC1289" w:rsidP="00FC1289">
      <w:pPr>
        <w:pStyle w:val="Standardeinzug"/>
        <w:ind w:left="0"/>
      </w:pPr>
      <w:r w:rsidRPr="005A2C45">
        <w:t xml:space="preserve">Der nächste Abschnitt zeigt die Modellierung der Firmware Bugs auf. Diese ist auch in der </w:t>
      </w:r>
      <w:proofErr w:type="spellStart"/>
      <w:r w:rsidRPr="005A2C45">
        <w:t>SoftwareVersionsDatabase</w:t>
      </w:r>
      <w:proofErr w:type="spellEnd"/>
      <w:r w:rsidRPr="005A2C45">
        <w:t xml:space="preserve"> zu finden, da diese aus den Testresultaten resultieren, welche auch im ETIC2 verwaltet werden.</w:t>
      </w:r>
    </w:p>
    <w:p w14:paraId="3802B0E5" w14:textId="77777777" w:rsidR="0086145C" w:rsidRPr="005A2C45" w:rsidRDefault="0086145C" w:rsidP="0086145C">
      <w:pPr>
        <w:pStyle w:val="berschrift4"/>
      </w:pPr>
      <w:r w:rsidRPr="005A2C45">
        <w:t>Entwurf</w:t>
      </w:r>
    </w:p>
    <w:p w14:paraId="5A49261E" w14:textId="1AC5CB21" w:rsidR="00FC646A" w:rsidRPr="005A2C45" w:rsidRDefault="00F64A7B" w:rsidP="00FC646A">
      <w:pPr>
        <w:rPr>
          <w:lang w:eastAsia="de-DE" w:bidi="ar-SA"/>
        </w:rPr>
      </w:pPr>
      <w:r>
        <w:rPr>
          <w:lang w:eastAsia="de-DE" w:bidi="ar-SA"/>
        </w:rPr>
        <w:t xml:space="preserve">Die </w:t>
      </w:r>
      <w:r w:rsidR="00FC646A" w:rsidRPr="005A2C45">
        <w:rPr>
          <w:lang w:eastAsia="de-DE" w:bidi="ar-SA"/>
        </w:rPr>
        <w:t>Umsetzung wird aus Zeitgründen nicht als realistisch für die Arbeit betrachtet. Was aber umgesetzt wird, sind die nötigen Datenbankfelder. Darunter fallen folgende Kriterien:</w:t>
      </w:r>
    </w:p>
    <w:p w14:paraId="43484070" w14:textId="77777777" w:rsidR="00FC646A" w:rsidRPr="005A2C45" w:rsidRDefault="00FC646A" w:rsidP="007E56DD">
      <w:pPr>
        <w:pStyle w:val="Listenabsatz"/>
        <w:numPr>
          <w:ilvl w:val="0"/>
          <w:numId w:val="23"/>
        </w:numPr>
      </w:pPr>
      <w:r w:rsidRPr="005A2C45">
        <w:t>Fehlerart</w:t>
      </w:r>
    </w:p>
    <w:p w14:paraId="45DCE5F9" w14:textId="77777777" w:rsidR="00FC646A" w:rsidRPr="005A2C45" w:rsidRDefault="00FC646A" w:rsidP="007E56DD">
      <w:pPr>
        <w:pStyle w:val="Listenabsatz"/>
        <w:numPr>
          <w:ilvl w:val="0"/>
          <w:numId w:val="23"/>
        </w:numPr>
      </w:pPr>
      <w:r w:rsidRPr="005A2C45">
        <w:t>Status des Fehlers</w:t>
      </w:r>
    </w:p>
    <w:p w14:paraId="466F60C4" w14:textId="77777777" w:rsidR="00FC646A" w:rsidRPr="005A2C45" w:rsidRDefault="00376950" w:rsidP="007E56DD">
      <w:pPr>
        <w:pStyle w:val="Listenabsatz"/>
        <w:numPr>
          <w:ilvl w:val="0"/>
          <w:numId w:val="23"/>
        </w:numPr>
      </w:pPr>
      <w:r w:rsidRPr="005A2C45">
        <w:t>Ventil Hardware</w:t>
      </w:r>
    </w:p>
    <w:p w14:paraId="39E01AD7" w14:textId="77777777" w:rsidR="00376950" w:rsidRPr="005A2C45" w:rsidRDefault="005B3E24" w:rsidP="007E56DD">
      <w:pPr>
        <w:pStyle w:val="Listenabsatz"/>
        <w:numPr>
          <w:ilvl w:val="0"/>
          <w:numId w:val="23"/>
        </w:numPr>
      </w:pPr>
      <w:r w:rsidRPr="005A2C45">
        <w:t>Fehlerbeschreibung</w:t>
      </w:r>
    </w:p>
    <w:p w14:paraId="65728990" w14:textId="77777777" w:rsidR="005B3E24" w:rsidRPr="005A2C45" w:rsidRDefault="005B3E24" w:rsidP="007E56DD">
      <w:pPr>
        <w:pStyle w:val="Listenabsatz"/>
        <w:numPr>
          <w:ilvl w:val="0"/>
          <w:numId w:val="23"/>
        </w:numPr>
      </w:pPr>
      <w:r w:rsidRPr="005A2C45">
        <w:t>Wichtigkeit der Fehlerbehebung</w:t>
      </w:r>
    </w:p>
    <w:p w14:paraId="761442E2" w14:textId="77777777" w:rsidR="005B3E24" w:rsidRPr="005A2C45" w:rsidRDefault="005B3E24" w:rsidP="007E56DD">
      <w:pPr>
        <w:pStyle w:val="Listenabsatz"/>
        <w:numPr>
          <w:ilvl w:val="0"/>
          <w:numId w:val="23"/>
        </w:numPr>
      </w:pPr>
      <w:r w:rsidRPr="005A2C45">
        <w:t>Datum des Fehlerfundes</w:t>
      </w:r>
    </w:p>
    <w:p w14:paraId="0256D5AF" w14:textId="77777777" w:rsidR="005B3E24" w:rsidRPr="005A2C45" w:rsidRDefault="005B3E24" w:rsidP="007E56DD">
      <w:pPr>
        <w:pStyle w:val="Listenabsatz"/>
        <w:numPr>
          <w:ilvl w:val="0"/>
          <w:numId w:val="23"/>
        </w:numPr>
      </w:pPr>
      <w:r w:rsidRPr="005A2C45">
        <w:t>Datum der Fehlerbereinigung</w:t>
      </w:r>
    </w:p>
    <w:p w14:paraId="58505E88" w14:textId="77777777" w:rsidR="0086145C" w:rsidRPr="005A2C45" w:rsidRDefault="0086145C" w:rsidP="0086145C">
      <w:pPr>
        <w:pStyle w:val="berschrift4"/>
      </w:pPr>
      <w:r w:rsidRPr="005A2C45">
        <w:t>Implementierung</w:t>
      </w:r>
    </w:p>
    <w:p w14:paraId="1E477DF3" w14:textId="38E552B6" w:rsidR="0044527A" w:rsidRPr="005A2C45" w:rsidRDefault="0044527A" w:rsidP="0044527A">
      <w:pPr>
        <w:rPr>
          <w:lang w:eastAsia="de-DE" w:bidi="ar-SA"/>
        </w:rPr>
      </w:pPr>
      <w:r w:rsidRPr="005A2C45">
        <w:rPr>
          <w:lang w:eastAsia="de-DE" w:bidi="ar-SA"/>
        </w:rPr>
        <w:t xml:space="preserve">Die Umsetzung der Firmware Bugs Modellierung ist aus der </w:t>
      </w:r>
      <w:r w:rsidR="000B45C0" w:rsidRPr="005A2C45">
        <w:rPr>
          <w:lang w:eastAsia="de-DE" w:bidi="ar-SA"/>
        </w:rPr>
        <w:fldChar w:fldCharType="begin"/>
      </w:r>
      <w:r w:rsidR="000B45C0" w:rsidRPr="005A2C45">
        <w:rPr>
          <w:lang w:eastAsia="de-DE" w:bidi="ar-SA"/>
        </w:rPr>
        <w:instrText xml:space="preserve"> REF _Ref491414039 \h </w:instrText>
      </w:r>
      <w:r w:rsidR="000B45C0" w:rsidRPr="005A2C45">
        <w:rPr>
          <w:lang w:eastAsia="de-DE" w:bidi="ar-SA"/>
        </w:rPr>
      </w:r>
      <w:r w:rsidR="000B45C0" w:rsidRPr="005A2C45">
        <w:rPr>
          <w:lang w:eastAsia="de-DE" w:bidi="ar-SA"/>
        </w:rPr>
        <w:fldChar w:fldCharType="separate"/>
      </w:r>
      <w:r w:rsidR="00425D0A" w:rsidRPr="005A2C45">
        <w:t xml:space="preserve">Abbildung </w:t>
      </w:r>
      <w:r w:rsidR="00425D0A">
        <w:rPr>
          <w:noProof/>
        </w:rPr>
        <w:t>13</w:t>
      </w:r>
      <w:r w:rsidR="000B45C0" w:rsidRPr="005A2C45">
        <w:rPr>
          <w:lang w:eastAsia="de-DE" w:bidi="ar-SA"/>
        </w:rPr>
        <w:fldChar w:fldCharType="end"/>
      </w:r>
      <w:r w:rsidR="000B45C0" w:rsidRPr="005A2C45">
        <w:rPr>
          <w:lang w:eastAsia="de-DE" w:bidi="ar-SA"/>
        </w:rPr>
        <w:t xml:space="preserve"> zu entnehmen.</w:t>
      </w:r>
    </w:p>
    <w:p w14:paraId="37B78508" w14:textId="171A5AAC" w:rsidR="00FD3F4C" w:rsidRPr="005A2C45" w:rsidRDefault="002F6A14" w:rsidP="00FD3F4C">
      <w:pPr>
        <w:rPr>
          <w:lang w:eastAsia="de-DE" w:bidi="ar-SA"/>
        </w:rPr>
      </w:pPr>
      <w:r>
        <w:rPr>
          <w:noProof/>
          <w:lang w:eastAsia="de-DE" w:bidi="ar-SA"/>
        </w:rPr>
        <w:drawing>
          <wp:inline distT="0" distB="0" distL="0" distR="0" wp14:anchorId="691532A0" wp14:editId="71833F4B">
            <wp:extent cx="5154930" cy="2597150"/>
            <wp:effectExtent l="0" t="0" r="7620" b="0"/>
            <wp:docPr id="1031" name="Grafik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Buglist.png"/>
                    <pic:cNvPicPr/>
                  </pic:nvPicPr>
                  <pic:blipFill>
                    <a:blip r:embed="rId31"/>
                    <a:stretch>
                      <a:fillRect/>
                    </a:stretch>
                  </pic:blipFill>
                  <pic:spPr>
                    <a:xfrm>
                      <a:off x="0" y="0"/>
                      <a:ext cx="5154930" cy="2597150"/>
                    </a:xfrm>
                    <a:prstGeom prst="rect">
                      <a:avLst/>
                    </a:prstGeom>
                  </pic:spPr>
                </pic:pic>
              </a:graphicData>
            </a:graphic>
          </wp:inline>
        </w:drawing>
      </w:r>
      <w:r w:rsidR="0044527A" w:rsidRPr="005A2C45">
        <w:rPr>
          <w:lang w:eastAsia="de-DE" w:bidi="ar-SA"/>
        </w:rPr>
        <w:t xml:space="preserve"> </w:t>
      </w:r>
    </w:p>
    <w:p w14:paraId="16774EC3" w14:textId="1F7A4B8A" w:rsidR="008E4A05" w:rsidRPr="005A2C45" w:rsidRDefault="008E4A05" w:rsidP="008E4A05">
      <w:pPr>
        <w:pStyle w:val="Beschriftung"/>
      </w:pPr>
      <w:bookmarkStart w:id="124" w:name="_Ref491414039"/>
      <w:bookmarkStart w:id="125" w:name="_Ref486183399"/>
      <w:bookmarkStart w:id="126" w:name="_Toc491947962"/>
      <w:r w:rsidRPr="005A2C45">
        <w:t xml:space="preserve">Abbildung </w:t>
      </w:r>
      <w:fldSimple w:instr=" SEQ Abbildung \* ARABIC ">
        <w:r w:rsidR="00425D0A">
          <w:rPr>
            <w:noProof/>
          </w:rPr>
          <w:t>13</w:t>
        </w:r>
      </w:fldSimple>
      <w:bookmarkEnd w:id="124"/>
      <w:r w:rsidRPr="005A2C45">
        <w:t xml:space="preserve">: Erweiterung </w:t>
      </w:r>
      <w:proofErr w:type="spellStart"/>
      <w:r w:rsidRPr="005A2C45">
        <w:t>SoftwareVersionsDatabase</w:t>
      </w:r>
      <w:proofErr w:type="spellEnd"/>
      <w:r w:rsidRPr="005A2C45">
        <w:t xml:space="preserve"> zur Speicherung der Firmware Bugs</w:t>
      </w:r>
      <w:bookmarkEnd w:id="125"/>
      <w:bookmarkEnd w:id="126"/>
    </w:p>
    <w:p w14:paraId="3273757C" w14:textId="77777777" w:rsidR="00F709A1" w:rsidRDefault="00F709A1">
      <w:pPr>
        <w:spacing w:before="0" w:after="200" w:line="276" w:lineRule="auto"/>
        <w:jc w:val="left"/>
      </w:pPr>
      <w:r>
        <w:br w:type="page"/>
      </w:r>
    </w:p>
    <w:p w14:paraId="7A1553EC" w14:textId="43691C67" w:rsidR="001400D4" w:rsidRPr="005A2C45" w:rsidRDefault="001400D4" w:rsidP="001400D4">
      <w:r w:rsidRPr="005A2C45">
        <w:lastRenderedPageBreak/>
        <w:t xml:space="preserve">Über den </w:t>
      </w:r>
      <w:proofErr w:type="spellStart"/>
      <w:r w:rsidRPr="005A2C45">
        <w:t>FailureType</w:t>
      </w:r>
      <w:proofErr w:type="spellEnd"/>
      <w:r w:rsidRPr="005A2C45">
        <w:t xml:space="preserve"> Eintrag kann herausgelesen werden, ob der Fehler reproduzierbar ist oder nur sporadisch auftritt. Der </w:t>
      </w:r>
      <w:proofErr w:type="spellStart"/>
      <w:r w:rsidRPr="005A2C45">
        <w:t>StatusType</w:t>
      </w:r>
      <w:proofErr w:type="spellEnd"/>
      <w:r w:rsidRPr="005A2C45">
        <w:t xml:space="preserve"> zeigt an, ob der Fehler schon behoben, noch offen </w:t>
      </w:r>
      <w:r w:rsidR="0038070C">
        <w:t xml:space="preserve">ist </w:t>
      </w:r>
      <w:r w:rsidRPr="005A2C45">
        <w:t>oder das Fehlverhalten nicht behoben werden kann oder soll.</w:t>
      </w:r>
      <w:r w:rsidR="00C31795" w:rsidRPr="005A2C45">
        <w:t xml:space="preserve"> Mit den </w:t>
      </w:r>
      <w:proofErr w:type="spellStart"/>
      <w:r w:rsidR="00C31795" w:rsidRPr="005A2C45">
        <w:t>ControllerType</w:t>
      </w:r>
      <w:proofErr w:type="spellEnd"/>
      <w:r w:rsidR="00C31795" w:rsidRPr="005A2C45">
        <w:t xml:space="preserve"> und HardwareIdentificationLevel1 und 2 Felder </w:t>
      </w:r>
      <w:r w:rsidR="0038070C">
        <w:t>wird</w:t>
      </w:r>
      <w:r w:rsidR="00C31795" w:rsidRPr="005A2C45">
        <w:t xml:space="preserve"> die verwendete Ventil Hardware gekennzeichnet</w:t>
      </w:r>
      <w:r w:rsidR="0038070C">
        <w:t xml:space="preserve"> bei welcher</w:t>
      </w:r>
      <w:r w:rsidR="00A87BA2" w:rsidRPr="005A2C45">
        <w:t xml:space="preserve"> der Fehler aufgetreten ist</w:t>
      </w:r>
      <w:r w:rsidR="00C31795" w:rsidRPr="005A2C45">
        <w:t xml:space="preserve">. </w:t>
      </w:r>
      <w:r w:rsidR="0038070C">
        <w:t>Neben dem Controller wird in dem</w:t>
      </w:r>
      <w:r w:rsidR="00725C7C" w:rsidRPr="005A2C45">
        <w:t xml:space="preserve"> Hardware Identifikationslevel 1 zwischen </w:t>
      </w:r>
      <w:r w:rsidR="00A87BA2" w:rsidRPr="005A2C45">
        <w:t>dem verwendeten Interface</w:t>
      </w:r>
      <w:r w:rsidR="00725C7C" w:rsidRPr="005A2C45">
        <w:t xml:space="preserve">, </w:t>
      </w:r>
      <w:r w:rsidR="0038070C">
        <w:t xml:space="preserve">der </w:t>
      </w:r>
      <w:r w:rsidR="00725C7C" w:rsidRPr="005A2C45">
        <w:t xml:space="preserve">Option oder der Ventilreihe unterschieden. In der zweiten Ebene wird </w:t>
      </w:r>
      <w:r w:rsidR="00AA37ED" w:rsidRPr="005A2C45">
        <w:t>diese Eigenschaft konkretisiert</w:t>
      </w:r>
      <w:r w:rsidR="00725C7C" w:rsidRPr="005A2C45">
        <w:t xml:space="preserve">. </w:t>
      </w:r>
      <w:r w:rsidR="0038070C">
        <w:t>Im Falle der Ventilreihe</w:t>
      </w:r>
      <w:r w:rsidR="00AA37ED" w:rsidRPr="005A2C45">
        <w:t xml:space="preserve"> </w:t>
      </w:r>
      <w:r w:rsidR="0038070C">
        <w:t>werden</w:t>
      </w:r>
      <w:r w:rsidR="00AA37ED" w:rsidRPr="005A2C45">
        <w:t xml:space="preserve"> in der zweiten Ebene Einträge wie </w:t>
      </w:r>
      <w:proofErr w:type="spellStart"/>
      <w:r w:rsidR="00AA37ED" w:rsidRPr="005A2C45">
        <w:t>FaceSeal</w:t>
      </w:r>
      <w:proofErr w:type="spellEnd"/>
      <w:r w:rsidR="00AA37ED" w:rsidRPr="005A2C45">
        <w:t xml:space="preserve">, SFV oder R655 eingetragen. </w:t>
      </w:r>
      <w:r w:rsidR="004C472F">
        <w:t xml:space="preserve">Dabei werden die Hardware Identifikationslevels nur benutzt, wenn nachweislich der Fehler nur in dieser Konstellation auftritt und sich nicht um ein generelles Problem handelt. Zusätzlich wird unter Bug das Fehlverhalten beschrieben. </w:t>
      </w:r>
      <w:r w:rsidR="00B77C66">
        <w:t>Ebenfalls</w:t>
      </w:r>
      <w:r w:rsidR="004C472F">
        <w:t xml:space="preserve"> werden im Comment </w:t>
      </w:r>
      <w:r w:rsidR="00AA37ED" w:rsidRPr="005A2C45">
        <w:t xml:space="preserve">ergänzende Informationen unter welchen Umständen der Fehler </w:t>
      </w:r>
      <w:r w:rsidR="009572BC" w:rsidRPr="005A2C45">
        <w:t>ausgelöst wird</w:t>
      </w:r>
      <w:r w:rsidR="004C472F">
        <w:t xml:space="preserve"> notiert</w:t>
      </w:r>
      <w:r w:rsidR="009572BC" w:rsidRPr="005A2C45">
        <w:t xml:space="preserve">. Zudem wird kategorisiert, wie schlimm die Folgen des Fehlers in der Praxis sind. Somit kann anschliessend bestimmt werden, welche Fehler zuerst in der Software behoben werden sollen. Dazu </w:t>
      </w:r>
      <w:r w:rsidR="00C73942">
        <w:t>werden</w:t>
      </w:r>
      <w:r w:rsidR="009572BC" w:rsidRPr="005A2C45">
        <w:t xml:space="preserve"> das Datum </w:t>
      </w:r>
      <w:r w:rsidR="0089605C" w:rsidRPr="005A2C45">
        <w:t>des ersten Auftretens</w:t>
      </w:r>
      <w:r w:rsidR="009572BC" w:rsidRPr="005A2C45">
        <w:t xml:space="preserve"> des Fehlers </w:t>
      </w:r>
      <w:r w:rsidR="00C73942">
        <w:t>sowie das Beheben des</w:t>
      </w:r>
      <w:r w:rsidR="009B1661" w:rsidRPr="005A2C45">
        <w:t xml:space="preserve"> Fehler</w:t>
      </w:r>
      <w:r w:rsidR="00C73942">
        <w:t>s</w:t>
      </w:r>
      <w:r w:rsidR="009B1661" w:rsidRPr="005A2C45">
        <w:t xml:space="preserve"> </w:t>
      </w:r>
      <w:r w:rsidR="004C472F">
        <w:t>abgespeichert</w:t>
      </w:r>
      <w:r w:rsidR="0071650B" w:rsidRPr="005A2C45">
        <w:t>.</w:t>
      </w:r>
    </w:p>
    <w:p w14:paraId="1F4170B5" w14:textId="77777777" w:rsidR="00D96BA9" w:rsidRPr="005A2C45" w:rsidRDefault="00D96BA9" w:rsidP="000062EE">
      <w:pPr>
        <w:pStyle w:val="berschrift2"/>
      </w:pPr>
      <w:bookmarkStart w:id="127" w:name="_Toc491858350"/>
      <w:bookmarkStart w:id="128" w:name="_Toc491948093"/>
      <w:r w:rsidRPr="005A2C45">
        <w:t>Test</w:t>
      </w:r>
      <w:bookmarkEnd w:id="127"/>
      <w:bookmarkEnd w:id="128"/>
    </w:p>
    <w:p w14:paraId="2C8D9FDB" w14:textId="77777777" w:rsidR="00D96BA9" w:rsidRPr="005A2C45" w:rsidRDefault="007A1130" w:rsidP="00D96BA9">
      <w:pPr>
        <w:pStyle w:val="berschrift3"/>
      </w:pPr>
      <w:bookmarkStart w:id="129" w:name="_Toc491858351"/>
      <w:bookmarkStart w:id="130" w:name="_Toc491948094"/>
      <w:r w:rsidRPr="005A2C45">
        <w:t>Abspeicherung Testinformationen</w:t>
      </w:r>
      <w:bookmarkEnd w:id="129"/>
      <w:bookmarkEnd w:id="130"/>
    </w:p>
    <w:p w14:paraId="503A4EB4" w14:textId="49A8EEF2" w:rsidR="004239EA" w:rsidRPr="005A2C45" w:rsidRDefault="004239EA" w:rsidP="004239EA">
      <w:pPr>
        <w:pStyle w:val="Standardeinzug"/>
        <w:ind w:left="0"/>
      </w:pPr>
      <w:r w:rsidRPr="005A2C45">
        <w:t xml:space="preserve">Nach Komplettierung der </w:t>
      </w:r>
      <w:proofErr w:type="spellStart"/>
      <w:r w:rsidRPr="005A2C45">
        <w:t>SoftwareVersionsDatabase</w:t>
      </w:r>
      <w:proofErr w:type="spellEnd"/>
      <w:r w:rsidRPr="005A2C45">
        <w:t xml:space="preserve"> folgt als nächster Schritt die Abspeicherung der Testinformationen in der erstellten Datenbank. </w:t>
      </w:r>
      <w:r w:rsidR="00FB66E2" w:rsidRPr="005A2C45">
        <w:t xml:space="preserve">Diese erfolgt wie schon im Kapitel </w:t>
      </w:r>
      <w:r w:rsidR="00FB66E2" w:rsidRPr="005A2C45">
        <w:fldChar w:fldCharType="begin"/>
      </w:r>
      <w:r w:rsidR="00FB66E2" w:rsidRPr="005A2C45">
        <w:instrText xml:space="preserve"> REF _Ref491416115 \r \h </w:instrText>
      </w:r>
      <w:r w:rsidR="00FB66E2" w:rsidRPr="005A2C45">
        <w:fldChar w:fldCharType="separate"/>
      </w:r>
      <w:r w:rsidR="00425D0A">
        <w:t>4.2.1.1</w:t>
      </w:r>
      <w:r w:rsidR="00FB66E2" w:rsidRPr="005A2C45">
        <w:fldChar w:fldCharType="end"/>
      </w:r>
      <w:r w:rsidR="00116BC3" w:rsidRPr="005A2C45">
        <w:t xml:space="preserve"> erwähnt, mit Hilfe des SQL Toolkits, Details zum Funktionsumfang sowie einem Codebeispiel sind im Anhang unter </w:t>
      </w:r>
      <w:r w:rsidR="00116BC3" w:rsidRPr="005A2C45">
        <w:fldChar w:fldCharType="begin"/>
      </w:r>
      <w:r w:rsidR="00116BC3" w:rsidRPr="005A2C45">
        <w:instrText xml:space="preserve"> REF _Ref491416555 \h </w:instrText>
      </w:r>
      <w:r w:rsidR="00116BC3" w:rsidRPr="005A2C45">
        <w:fldChar w:fldCharType="separate"/>
      </w:r>
      <w:r w:rsidR="00425D0A" w:rsidRPr="005A2C45">
        <w:t>C.2.</w:t>
      </w:r>
      <w:r w:rsidR="00116BC3" w:rsidRPr="005A2C45">
        <w:fldChar w:fldCharType="end"/>
      </w:r>
      <w:r w:rsidR="001A1724">
        <w:t xml:space="preserve"> </w:t>
      </w:r>
      <w:r w:rsidR="00116BC3" w:rsidRPr="005A2C45">
        <w:t>zu entnehmen.</w:t>
      </w:r>
    </w:p>
    <w:p w14:paraId="67EA276E" w14:textId="77777777" w:rsidR="0086145C" w:rsidRPr="005A2C45" w:rsidRDefault="0086145C" w:rsidP="0086145C">
      <w:pPr>
        <w:pStyle w:val="berschrift4"/>
      </w:pPr>
      <w:r w:rsidRPr="005A2C45">
        <w:t>Entwurf</w:t>
      </w:r>
    </w:p>
    <w:p w14:paraId="1CF79136" w14:textId="35132849" w:rsidR="00074B6D" w:rsidRPr="005A2C45" w:rsidRDefault="005B6799" w:rsidP="00E71AE6">
      <w:pPr>
        <w:rPr>
          <w:lang w:eastAsia="de-DE" w:bidi="ar-SA"/>
        </w:rPr>
      </w:pPr>
      <w:r w:rsidRPr="005A2C45">
        <w:rPr>
          <w:lang w:eastAsia="de-DE" w:bidi="ar-SA"/>
        </w:rPr>
        <w:t>In den Testinformationen sind einerseits die spezifischen Informationen zum jeweiligen Test hinterlegt. Diese werden im TTIC2 gebraucht</w:t>
      </w:r>
      <w:r w:rsidR="0023777C" w:rsidRPr="005A2C45">
        <w:rPr>
          <w:lang w:eastAsia="de-DE" w:bidi="ar-SA"/>
        </w:rPr>
        <w:t>,</w:t>
      </w:r>
      <w:r w:rsidRPr="005A2C45">
        <w:rPr>
          <w:lang w:eastAsia="de-DE" w:bidi="ar-SA"/>
        </w:rPr>
        <w:t xml:space="preserve"> um </w:t>
      </w:r>
      <w:r w:rsidR="000E37E3" w:rsidRPr="005A2C45">
        <w:rPr>
          <w:lang w:eastAsia="de-DE" w:bidi="ar-SA"/>
        </w:rPr>
        <w:t>dem Anwender den Zweck des Tests zu erklären. Ander</w:t>
      </w:r>
      <w:r w:rsidR="00931CF4">
        <w:rPr>
          <w:lang w:eastAsia="de-DE" w:bidi="ar-SA"/>
        </w:rPr>
        <w:t>er</w:t>
      </w:r>
      <w:r w:rsidR="000E37E3" w:rsidRPr="005A2C45">
        <w:rPr>
          <w:lang w:eastAsia="de-DE" w:bidi="ar-SA"/>
        </w:rPr>
        <w:t xml:space="preserve">seits sind </w:t>
      </w:r>
      <w:r w:rsidR="0023777C" w:rsidRPr="005A2C45">
        <w:rPr>
          <w:lang w:eastAsia="de-DE" w:bidi="ar-SA"/>
        </w:rPr>
        <w:t xml:space="preserve">dort </w:t>
      </w:r>
      <w:r w:rsidR="000E37E3" w:rsidRPr="005A2C45">
        <w:rPr>
          <w:lang w:eastAsia="de-DE" w:bidi="ar-SA"/>
        </w:rPr>
        <w:t xml:space="preserve">die Anforderung an die Ventil Hardware hinterlegt. Die detaillierten Elemente der Testinformationen sind im Kapitel </w:t>
      </w:r>
      <w:r w:rsidR="001A1724">
        <w:rPr>
          <w:lang w:eastAsia="de-DE" w:bidi="ar-SA"/>
        </w:rPr>
        <w:fldChar w:fldCharType="begin"/>
      </w:r>
      <w:r w:rsidR="001A1724">
        <w:rPr>
          <w:lang w:eastAsia="de-DE" w:bidi="ar-SA"/>
        </w:rPr>
        <w:instrText xml:space="preserve"> REF _Ref491963036 \r \h </w:instrText>
      </w:r>
      <w:r w:rsidR="001A1724">
        <w:rPr>
          <w:lang w:eastAsia="de-DE" w:bidi="ar-SA"/>
        </w:rPr>
      </w:r>
      <w:r w:rsidR="001A1724">
        <w:rPr>
          <w:lang w:eastAsia="de-DE" w:bidi="ar-SA"/>
        </w:rPr>
        <w:fldChar w:fldCharType="separate"/>
      </w:r>
      <w:r w:rsidR="001A1724">
        <w:rPr>
          <w:lang w:eastAsia="de-DE" w:bidi="ar-SA"/>
        </w:rPr>
        <w:t>5.1.2</w:t>
      </w:r>
      <w:r w:rsidR="001A1724">
        <w:rPr>
          <w:lang w:eastAsia="de-DE" w:bidi="ar-SA"/>
        </w:rPr>
        <w:fldChar w:fldCharType="end"/>
      </w:r>
      <w:r w:rsidR="000E37E3" w:rsidRPr="005A2C45">
        <w:rPr>
          <w:lang w:eastAsia="de-DE" w:bidi="ar-SA"/>
        </w:rPr>
        <w:t xml:space="preserve"> ersichtlich.</w:t>
      </w:r>
    </w:p>
    <w:p w14:paraId="608A8DD2" w14:textId="031F943E" w:rsidR="00074B6D" w:rsidRPr="005A2C45" w:rsidRDefault="00074B6D" w:rsidP="00074B6D">
      <w:pPr>
        <w:rPr>
          <w:lang w:eastAsia="de-DE" w:bidi="ar-SA"/>
        </w:rPr>
      </w:pPr>
      <w:r w:rsidRPr="005A2C45">
        <w:rPr>
          <w:lang w:eastAsia="de-DE" w:bidi="ar-SA"/>
        </w:rPr>
        <w:t xml:space="preserve">Die </w:t>
      </w:r>
      <w:r w:rsidRPr="005A2C45">
        <w:rPr>
          <w:lang w:eastAsia="de-DE" w:bidi="ar-SA"/>
        </w:rPr>
        <w:fldChar w:fldCharType="begin"/>
      </w:r>
      <w:r w:rsidRPr="005A2C45">
        <w:rPr>
          <w:lang w:eastAsia="de-DE" w:bidi="ar-SA"/>
        </w:rPr>
        <w:instrText xml:space="preserve"> REF _Ref487371581 \h </w:instrText>
      </w:r>
      <w:r w:rsidRPr="005A2C45">
        <w:rPr>
          <w:lang w:eastAsia="de-DE" w:bidi="ar-SA"/>
        </w:rPr>
      </w:r>
      <w:r w:rsidRPr="005A2C45">
        <w:rPr>
          <w:lang w:eastAsia="de-DE" w:bidi="ar-SA"/>
        </w:rPr>
        <w:fldChar w:fldCharType="separate"/>
      </w:r>
      <w:r w:rsidR="00425D0A" w:rsidRPr="005A2C45">
        <w:t xml:space="preserve">Abbildung </w:t>
      </w:r>
      <w:r w:rsidR="00425D0A">
        <w:rPr>
          <w:noProof/>
        </w:rPr>
        <w:t>14</w:t>
      </w:r>
      <w:r w:rsidRPr="005A2C45">
        <w:rPr>
          <w:lang w:eastAsia="de-DE" w:bidi="ar-SA"/>
        </w:rPr>
        <w:fldChar w:fldCharType="end"/>
      </w:r>
      <w:r w:rsidRPr="005A2C45">
        <w:rPr>
          <w:lang w:eastAsia="de-DE" w:bidi="ar-SA"/>
        </w:rPr>
        <w:t xml:space="preserve"> zeigt </w:t>
      </w:r>
      <w:r w:rsidR="00763F90" w:rsidRPr="005A2C45">
        <w:rPr>
          <w:lang w:eastAsia="de-DE" w:bidi="ar-SA"/>
        </w:rPr>
        <w:t>unter</w:t>
      </w:r>
      <w:r w:rsidR="00931CF4">
        <w:rPr>
          <w:lang w:eastAsia="de-DE" w:bidi="ar-SA"/>
        </w:rPr>
        <w:t xml:space="preserve"> </w:t>
      </w:r>
      <w:r w:rsidR="00763F90" w:rsidRPr="005A2C45">
        <w:rPr>
          <w:lang w:eastAsia="de-DE" w:bidi="ar-SA"/>
        </w:rPr>
        <w:t xml:space="preserve">anderem </w:t>
      </w:r>
      <w:r w:rsidR="00931CF4">
        <w:rPr>
          <w:lang w:eastAsia="de-DE" w:bidi="ar-SA"/>
        </w:rPr>
        <w:t>die Ausgangslage,</w:t>
      </w:r>
      <w:r w:rsidRPr="005A2C45">
        <w:rPr>
          <w:lang w:eastAsia="de-DE" w:bidi="ar-SA"/>
        </w:rPr>
        <w:t xml:space="preserve"> wie die Testinformationen früher in einem Textfile abgespeichert, später im TTIC2 wieder ausgelesen und in der Oberfläche angezeigt wurde</w:t>
      </w:r>
      <w:r w:rsidR="00931CF4">
        <w:rPr>
          <w:lang w:eastAsia="de-DE" w:bidi="ar-SA"/>
        </w:rPr>
        <w:t>n</w:t>
      </w:r>
      <w:r w:rsidRPr="005A2C45">
        <w:rPr>
          <w:lang w:eastAsia="de-DE" w:bidi="ar-SA"/>
        </w:rPr>
        <w:t>.</w:t>
      </w:r>
    </w:p>
    <w:p w14:paraId="3E6F9CE3" w14:textId="77777777" w:rsidR="00074B6D" w:rsidRPr="005A2C45" w:rsidRDefault="001B7CCF" w:rsidP="00074B6D">
      <w:pPr>
        <w:rPr>
          <w:lang w:eastAsia="de-DE" w:bidi="ar-SA"/>
        </w:rPr>
      </w:pPr>
      <w:r w:rsidRPr="005A2C45">
        <w:rPr>
          <w:noProof/>
          <w:lang w:val="de-DE" w:eastAsia="de-DE" w:bidi="ar-SA"/>
        </w:rPr>
        <w:drawing>
          <wp:inline distT="0" distB="0" distL="0" distR="0" wp14:anchorId="08A107A0" wp14:editId="53200493">
            <wp:extent cx="5517019" cy="3291840"/>
            <wp:effectExtent l="0" t="0" r="7620" b="3810"/>
            <wp:docPr id="1028" name="Grafik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Abspeicherung Testinformationen Ansatz 1.png"/>
                    <pic:cNvPicPr/>
                  </pic:nvPicPr>
                  <pic:blipFill>
                    <a:blip r:embed="rId32">
                      <a:extLst>
                        <a:ext uri="{28A0092B-C50C-407E-A947-70E740481C1C}">
                          <a14:useLocalDpi xmlns:a14="http://schemas.microsoft.com/office/drawing/2010/main" val="0"/>
                        </a:ext>
                      </a:extLst>
                    </a:blip>
                    <a:stretch>
                      <a:fillRect/>
                    </a:stretch>
                  </pic:blipFill>
                  <pic:spPr>
                    <a:xfrm>
                      <a:off x="0" y="0"/>
                      <a:ext cx="5523174" cy="3295513"/>
                    </a:xfrm>
                    <a:prstGeom prst="rect">
                      <a:avLst/>
                    </a:prstGeom>
                  </pic:spPr>
                </pic:pic>
              </a:graphicData>
            </a:graphic>
          </wp:inline>
        </w:drawing>
      </w:r>
    </w:p>
    <w:p w14:paraId="5AE28402" w14:textId="0B12B5F2" w:rsidR="00074B6D" w:rsidRPr="005A2C45" w:rsidRDefault="00074B6D" w:rsidP="00074B6D">
      <w:pPr>
        <w:pStyle w:val="Beschriftung"/>
      </w:pPr>
      <w:bookmarkStart w:id="131" w:name="_Ref487371581"/>
      <w:bookmarkStart w:id="132" w:name="_Toc491947963"/>
      <w:r w:rsidRPr="005A2C45">
        <w:t xml:space="preserve">Abbildung </w:t>
      </w:r>
      <w:fldSimple w:instr=" SEQ Abbildung \* ARABIC ">
        <w:r w:rsidR="00425D0A">
          <w:rPr>
            <w:noProof/>
          </w:rPr>
          <w:t>14</w:t>
        </w:r>
      </w:fldSimple>
      <w:bookmarkEnd w:id="131"/>
      <w:r w:rsidR="00763F90" w:rsidRPr="005A2C45">
        <w:t xml:space="preserve">: </w:t>
      </w:r>
      <w:r w:rsidR="00586465" w:rsidRPr="005A2C45">
        <w:t xml:space="preserve">Erster Ansatz </w:t>
      </w:r>
      <w:r w:rsidRPr="005A2C45">
        <w:t>Abspeicherung Testinformationen</w:t>
      </w:r>
      <w:bookmarkEnd w:id="132"/>
    </w:p>
    <w:p w14:paraId="3EEF2EDF" w14:textId="741255D4" w:rsidR="00074B6D" w:rsidRPr="005A2C45" w:rsidRDefault="00074B6D" w:rsidP="00074B6D">
      <w:pPr>
        <w:rPr>
          <w:lang w:eastAsia="de-DE" w:bidi="ar-SA"/>
        </w:rPr>
      </w:pPr>
      <w:r w:rsidRPr="005A2C45">
        <w:rPr>
          <w:lang w:eastAsia="de-DE" w:bidi="ar-SA"/>
        </w:rPr>
        <w:lastRenderedPageBreak/>
        <w:t xml:space="preserve">Der Benutzer wählt beim </w:t>
      </w:r>
      <w:proofErr w:type="spellStart"/>
      <w:r w:rsidRPr="005A2C45">
        <w:rPr>
          <w:lang w:eastAsia="de-DE" w:bidi="ar-SA"/>
        </w:rPr>
        <w:t>Aufstarten</w:t>
      </w:r>
      <w:proofErr w:type="spellEnd"/>
      <w:r w:rsidRPr="005A2C45">
        <w:rPr>
          <w:lang w:eastAsia="de-DE" w:bidi="ar-SA"/>
        </w:rPr>
        <w:t xml:space="preserve"> des TTIC2 den Pfad aus, aus welchem die einzelnen Tests aufgelistet werden. Der Grund </w:t>
      </w:r>
      <w:r w:rsidR="00931CF4">
        <w:rPr>
          <w:lang w:eastAsia="de-DE" w:bidi="ar-SA"/>
        </w:rPr>
        <w:t>einer</w:t>
      </w:r>
      <w:r w:rsidRPr="005A2C45">
        <w:rPr>
          <w:lang w:eastAsia="de-DE" w:bidi="ar-SA"/>
        </w:rPr>
        <w:t xml:space="preserve"> Auswahl liegt darin, dass nicht immer die aktuellste Ventil Firmware getes</w:t>
      </w:r>
      <w:r w:rsidR="00931CF4">
        <w:rPr>
          <w:lang w:eastAsia="de-DE" w:bidi="ar-SA"/>
        </w:rPr>
        <w:t>tet werden soll</w:t>
      </w:r>
      <w:r w:rsidRPr="005A2C45">
        <w:rPr>
          <w:lang w:eastAsia="de-DE" w:bidi="ar-SA"/>
        </w:rPr>
        <w:t xml:space="preserve"> sondern </w:t>
      </w:r>
      <w:r w:rsidR="00931CF4">
        <w:rPr>
          <w:lang w:eastAsia="de-DE" w:bidi="ar-SA"/>
        </w:rPr>
        <w:t xml:space="preserve">meist </w:t>
      </w:r>
      <w:r w:rsidRPr="005A2C45">
        <w:rPr>
          <w:lang w:eastAsia="de-DE" w:bidi="ar-SA"/>
        </w:rPr>
        <w:t>verschiedene Firmware Entwicklungen angepasst an den</w:t>
      </w:r>
      <w:r w:rsidR="00931CF4">
        <w:rPr>
          <w:lang w:eastAsia="de-DE" w:bidi="ar-SA"/>
        </w:rPr>
        <w:t xml:space="preserve"> jeweiligen</w:t>
      </w:r>
      <w:r w:rsidRPr="005A2C45">
        <w:rPr>
          <w:lang w:eastAsia="de-DE" w:bidi="ar-SA"/>
        </w:rPr>
        <w:t xml:space="preserve"> Kunden.</w:t>
      </w:r>
    </w:p>
    <w:p w14:paraId="78E5FB4C" w14:textId="77777777" w:rsidR="00074B6D" w:rsidRPr="005A2C45" w:rsidRDefault="00074B6D" w:rsidP="00074B6D">
      <w:pPr>
        <w:rPr>
          <w:lang w:eastAsia="de-DE" w:bidi="ar-SA"/>
        </w:rPr>
      </w:pPr>
      <w:r w:rsidRPr="005A2C45">
        <w:rPr>
          <w:lang w:eastAsia="de-DE" w:bidi="ar-SA"/>
        </w:rPr>
        <w:t xml:space="preserve">Um die Testinformationen auszulesen, sucht das TTIC2 im Testordner nach dem </w:t>
      </w:r>
      <w:proofErr w:type="spellStart"/>
      <w:r w:rsidRPr="005A2C45">
        <w:rPr>
          <w:lang w:eastAsia="de-DE" w:bidi="ar-SA"/>
        </w:rPr>
        <w:t>InfoTest</w:t>
      </w:r>
      <w:proofErr w:type="spellEnd"/>
      <w:r w:rsidRPr="005A2C45">
        <w:rPr>
          <w:lang w:eastAsia="de-DE" w:bidi="ar-SA"/>
        </w:rPr>
        <w:t xml:space="preserve"> Textfile. Existiert dieses nicht, wird der Test aufgerufen und lässt ihn dieses Textfile erzeugen. Diese Funktion wird über eine Umgebungsvariable</w:t>
      </w:r>
      <w:r w:rsidR="00DB29EC" w:rsidRPr="005A2C45">
        <w:rPr>
          <w:lang w:eastAsia="de-DE" w:bidi="ar-SA"/>
        </w:rPr>
        <w:t xml:space="preserve"> </w:t>
      </w:r>
      <w:r w:rsidRPr="005A2C45">
        <w:rPr>
          <w:lang w:eastAsia="de-DE" w:bidi="ar-SA"/>
        </w:rPr>
        <w:t>initiiert, welche vor Ausführung der Testapplikation gesetzt wird.</w:t>
      </w:r>
    </w:p>
    <w:p w14:paraId="29E68E18" w14:textId="2E52019B" w:rsidR="00724148" w:rsidRPr="005A2C45" w:rsidRDefault="00074B6D" w:rsidP="00E71AE6">
      <w:pPr>
        <w:rPr>
          <w:lang w:eastAsia="de-DE" w:bidi="ar-SA"/>
        </w:rPr>
      </w:pPr>
      <w:r w:rsidRPr="005A2C45">
        <w:rPr>
          <w:lang w:eastAsia="de-DE" w:bidi="ar-SA"/>
        </w:rPr>
        <w:t>D</w:t>
      </w:r>
      <w:r w:rsidR="00931CF4">
        <w:rPr>
          <w:lang w:eastAsia="de-DE" w:bidi="ar-SA"/>
        </w:rPr>
        <w:t>er naheliegend</w:t>
      </w:r>
      <w:r w:rsidR="00931CF4" w:rsidRPr="005A2C45">
        <w:rPr>
          <w:lang w:eastAsia="de-DE" w:bidi="ar-SA"/>
        </w:rPr>
        <w:t>e</w:t>
      </w:r>
      <w:r w:rsidR="00586465" w:rsidRPr="005A2C45">
        <w:rPr>
          <w:lang w:eastAsia="de-DE" w:bidi="ar-SA"/>
        </w:rPr>
        <w:t xml:space="preserve"> Ansatz</w:t>
      </w:r>
      <w:r w:rsidRPr="005A2C45">
        <w:rPr>
          <w:lang w:eastAsia="de-DE" w:bidi="ar-SA"/>
        </w:rPr>
        <w:t xml:space="preserve"> für die Abspeicherung der Testinformationen mit Integration der </w:t>
      </w:r>
      <w:proofErr w:type="spellStart"/>
      <w:r w:rsidRPr="005A2C45">
        <w:rPr>
          <w:lang w:eastAsia="de-DE" w:bidi="ar-SA"/>
        </w:rPr>
        <w:t>SoftwareVersionsDatabase</w:t>
      </w:r>
      <w:proofErr w:type="spellEnd"/>
      <w:r w:rsidRPr="005A2C45">
        <w:rPr>
          <w:lang w:eastAsia="de-DE" w:bidi="ar-SA"/>
        </w:rPr>
        <w:t xml:space="preserve"> </w:t>
      </w:r>
      <w:r w:rsidR="00F24924" w:rsidRPr="005A2C45">
        <w:rPr>
          <w:lang w:eastAsia="de-DE" w:bidi="ar-SA"/>
        </w:rPr>
        <w:t>ist</w:t>
      </w:r>
      <w:r w:rsidRPr="005A2C45">
        <w:rPr>
          <w:lang w:eastAsia="de-DE" w:bidi="ar-SA"/>
        </w:rPr>
        <w:t xml:space="preserve">, dass nicht mehr die </w:t>
      </w:r>
      <w:proofErr w:type="spellStart"/>
      <w:r w:rsidRPr="005A2C45">
        <w:rPr>
          <w:lang w:eastAsia="de-DE" w:bidi="ar-SA"/>
        </w:rPr>
        <w:t>InfoTest</w:t>
      </w:r>
      <w:proofErr w:type="spellEnd"/>
      <w:r w:rsidRPr="005A2C45">
        <w:rPr>
          <w:lang w:eastAsia="de-DE" w:bidi="ar-SA"/>
        </w:rPr>
        <w:t xml:space="preserve"> Textfile erzeugt </w:t>
      </w:r>
      <w:r w:rsidR="00931CF4">
        <w:rPr>
          <w:lang w:eastAsia="de-DE" w:bidi="ar-SA"/>
        </w:rPr>
        <w:t>werden</w:t>
      </w:r>
      <w:r w:rsidRPr="005A2C45">
        <w:rPr>
          <w:lang w:eastAsia="de-DE" w:bidi="ar-SA"/>
        </w:rPr>
        <w:t xml:space="preserve">, sondern </w:t>
      </w:r>
      <w:r w:rsidR="00F24924" w:rsidRPr="005A2C45">
        <w:rPr>
          <w:lang w:eastAsia="de-DE" w:bidi="ar-SA"/>
        </w:rPr>
        <w:t>das TTIC2 die Testinformationen aus der Datenbank ausliest</w:t>
      </w:r>
      <w:r w:rsidR="00586465" w:rsidRPr="005A2C45">
        <w:rPr>
          <w:lang w:eastAsia="de-DE" w:bidi="ar-SA"/>
        </w:rPr>
        <w:t>.</w:t>
      </w:r>
      <w:r w:rsidR="00F24924" w:rsidRPr="005A2C45">
        <w:rPr>
          <w:lang w:eastAsia="de-DE" w:bidi="ar-SA"/>
        </w:rPr>
        <w:t xml:space="preserve"> Um die aktuellen Testinformationen in der Datenbank zu haben, ist es unumgänglich, dass diese auf Aktualität überprüft werden. </w:t>
      </w:r>
      <w:r w:rsidR="00931CF4">
        <w:rPr>
          <w:lang w:eastAsia="de-DE" w:bidi="ar-SA"/>
        </w:rPr>
        <w:t>Da</w:t>
      </w:r>
      <w:r w:rsidR="001A1724">
        <w:rPr>
          <w:lang w:eastAsia="de-DE" w:bidi="ar-SA"/>
        </w:rPr>
        <w:t xml:space="preserve"> stellt sich die Frage, wann</w:t>
      </w:r>
      <w:r w:rsidR="00F24924" w:rsidRPr="005A2C45">
        <w:rPr>
          <w:lang w:eastAsia="de-DE" w:bidi="ar-SA"/>
        </w:rPr>
        <w:t xml:space="preserve"> </w:t>
      </w:r>
      <w:r w:rsidR="00931CF4">
        <w:rPr>
          <w:lang w:eastAsia="de-DE" w:bidi="ar-SA"/>
        </w:rPr>
        <w:t>das genau</w:t>
      </w:r>
      <w:r w:rsidR="00F24924" w:rsidRPr="005A2C45">
        <w:rPr>
          <w:lang w:eastAsia="de-DE" w:bidi="ar-SA"/>
        </w:rPr>
        <w:t xml:space="preserve"> notwendig</w:t>
      </w:r>
      <w:r w:rsidR="001A1724">
        <w:rPr>
          <w:lang w:eastAsia="de-DE" w:bidi="ar-SA"/>
        </w:rPr>
        <w:t xml:space="preserve"> ist.</w:t>
      </w:r>
      <w:r w:rsidR="00F24924" w:rsidRPr="005A2C45">
        <w:rPr>
          <w:lang w:eastAsia="de-DE" w:bidi="ar-SA"/>
        </w:rPr>
        <w:t xml:space="preserve"> Die Antwort fällt nicht schwer, nämlich bei jedem neuen Firmware Release. Das </w:t>
      </w:r>
      <w:proofErr w:type="spellStart"/>
      <w:r w:rsidR="00F24924" w:rsidRPr="005A2C45">
        <w:rPr>
          <w:lang w:eastAsia="de-DE" w:bidi="ar-SA"/>
        </w:rPr>
        <w:t>TestUpdateFirmware</w:t>
      </w:r>
      <w:proofErr w:type="spellEnd"/>
      <w:r w:rsidR="00F24924" w:rsidRPr="005A2C45">
        <w:rPr>
          <w:lang w:eastAsia="de-DE" w:bidi="ar-SA"/>
        </w:rPr>
        <w:t xml:space="preserve"> Progra</w:t>
      </w:r>
      <w:r w:rsidR="007D7FF8" w:rsidRPr="005A2C45">
        <w:rPr>
          <w:lang w:eastAsia="de-DE" w:bidi="ar-SA"/>
        </w:rPr>
        <w:t>m</w:t>
      </w:r>
      <w:r w:rsidR="00F24924" w:rsidRPr="005A2C45">
        <w:rPr>
          <w:lang w:eastAsia="de-DE" w:bidi="ar-SA"/>
        </w:rPr>
        <w:t>m wird schon verwendet</w:t>
      </w:r>
      <w:r w:rsidR="00931CF4">
        <w:rPr>
          <w:lang w:eastAsia="de-DE" w:bidi="ar-SA"/>
        </w:rPr>
        <w:t>,</w:t>
      </w:r>
      <w:r w:rsidR="00F24924" w:rsidRPr="005A2C45">
        <w:rPr>
          <w:lang w:eastAsia="de-DE" w:bidi="ar-SA"/>
        </w:rPr>
        <w:t xml:space="preserve"> um bei einem </w:t>
      </w:r>
      <w:r w:rsidR="00980A7D" w:rsidRPr="005A2C45">
        <w:rPr>
          <w:lang w:eastAsia="de-DE" w:bidi="ar-SA"/>
        </w:rPr>
        <w:t xml:space="preserve">neuen Firmware Release die </w:t>
      </w:r>
      <w:r w:rsidR="007D7FF8" w:rsidRPr="005A2C45">
        <w:rPr>
          <w:lang w:eastAsia="de-DE" w:bidi="ar-SA"/>
        </w:rPr>
        <w:t>Firmware Struktur upzudaten. Jetzt wird diese</w:t>
      </w:r>
      <w:r w:rsidR="00931CF4">
        <w:rPr>
          <w:lang w:eastAsia="de-DE" w:bidi="ar-SA"/>
        </w:rPr>
        <w:t>s</w:t>
      </w:r>
      <w:r w:rsidR="007D7FF8" w:rsidRPr="005A2C45">
        <w:rPr>
          <w:lang w:eastAsia="de-DE" w:bidi="ar-SA"/>
        </w:rPr>
        <w:t xml:space="preserve"> zusätzlich noch damit beauftragt die Testinformationen in allen Tests auf Aktualität zu prüfen </w:t>
      </w:r>
      <w:r w:rsidR="00F5361E" w:rsidRPr="005A2C45">
        <w:rPr>
          <w:lang w:eastAsia="de-DE" w:bidi="ar-SA"/>
        </w:rPr>
        <w:t xml:space="preserve">(Lösungsvorschlag 1 </w:t>
      </w:r>
      <w:r w:rsidR="00F5361E" w:rsidRPr="005A2C45">
        <w:rPr>
          <w:lang w:eastAsia="de-DE" w:bidi="ar-SA"/>
        </w:rPr>
        <w:fldChar w:fldCharType="begin"/>
      </w:r>
      <w:r w:rsidR="00F5361E" w:rsidRPr="005A2C45">
        <w:rPr>
          <w:lang w:eastAsia="de-DE" w:bidi="ar-SA"/>
        </w:rPr>
        <w:instrText xml:space="preserve"> REF _Ref487371581 \h </w:instrText>
      </w:r>
      <w:r w:rsidR="00F5361E" w:rsidRPr="005A2C45">
        <w:rPr>
          <w:lang w:eastAsia="de-DE" w:bidi="ar-SA"/>
        </w:rPr>
      </w:r>
      <w:r w:rsidR="00F5361E" w:rsidRPr="005A2C45">
        <w:rPr>
          <w:lang w:eastAsia="de-DE" w:bidi="ar-SA"/>
        </w:rPr>
        <w:fldChar w:fldCharType="separate"/>
      </w:r>
      <w:r w:rsidR="00425D0A" w:rsidRPr="005A2C45">
        <w:t xml:space="preserve">Abbildung </w:t>
      </w:r>
      <w:r w:rsidR="00425D0A">
        <w:rPr>
          <w:noProof/>
        </w:rPr>
        <w:t>14</w:t>
      </w:r>
      <w:r w:rsidR="00F5361E" w:rsidRPr="005A2C45">
        <w:rPr>
          <w:lang w:eastAsia="de-DE" w:bidi="ar-SA"/>
        </w:rPr>
        <w:fldChar w:fldCharType="end"/>
      </w:r>
      <w:r w:rsidR="00F5361E" w:rsidRPr="005A2C45">
        <w:rPr>
          <w:lang w:eastAsia="de-DE" w:bidi="ar-SA"/>
        </w:rPr>
        <w:t>)</w:t>
      </w:r>
      <w:r w:rsidR="00724148" w:rsidRPr="005A2C45">
        <w:rPr>
          <w:lang w:eastAsia="de-DE" w:bidi="ar-SA"/>
        </w:rPr>
        <w:t>.</w:t>
      </w:r>
    </w:p>
    <w:p w14:paraId="0CE5EF63" w14:textId="77777777" w:rsidR="0086145C" w:rsidRPr="005A2C45" w:rsidRDefault="0086145C" w:rsidP="00074B6D">
      <w:pPr>
        <w:pStyle w:val="berschrift4"/>
      </w:pPr>
      <w:bookmarkStart w:id="133" w:name="_Ref491524058"/>
      <w:r w:rsidRPr="005A2C45">
        <w:t>Implementierung</w:t>
      </w:r>
      <w:bookmarkEnd w:id="133"/>
    </w:p>
    <w:p w14:paraId="6C1D5312" w14:textId="79354A24" w:rsidR="003B4D8C" w:rsidRPr="005A2C45" w:rsidRDefault="00EF52B9" w:rsidP="00475F01">
      <w:pPr>
        <w:rPr>
          <w:lang w:eastAsia="de-DE" w:bidi="ar-SA"/>
        </w:rPr>
      </w:pPr>
      <w:r w:rsidRPr="005A2C45">
        <w:rPr>
          <w:lang w:eastAsia="de-DE" w:bidi="ar-SA"/>
        </w:rPr>
        <w:t xml:space="preserve">Die erste Aufgabe, die Verbindung zur </w:t>
      </w:r>
      <w:proofErr w:type="spellStart"/>
      <w:r w:rsidRPr="005A2C45">
        <w:rPr>
          <w:lang w:eastAsia="de-DE" w:bidi="ar-SA"/>
        </w:rPr>
        <w:t>SoftwareVersionsDatabase</w:t>
      </w:r>
      <w:proofErr w:type="spellEnd"/>
      <w:r w:rsidR="00931CF4">
        <w:rPr>
          <w:lang w:eastAsia="de-DE" w:bidi="ar-SA"/>
        </w:rPr>
        <w:t>,</w:t>
      </w:r>
      <w:r w:rsidRPr="005A2C45">
        <w:rPr>
          <w:lang w:eastAsia="de-DE" w:bidi="ar-SA"/>
        </w:rPr>
        <w:t xml:space="preserve"> erwies sich schwieriger als angenommen. Das Beispiel von Seite des SQL Toolkits</w:t>
      </w:r>
      <w:r w:rsidR="00802C77" w:rsidRPr="005A2C45">
        <w:rPr>
          <w:lang w:eastAsia="de-DE" w:bidi="ar-SA"/>
        </w:rPr>
        <w:t xml:space="preserve"> </w:t>
      </w:r>
      <w:r w:rsidRPr="005A2C45">
        <w:rPr>
          <w:lang w:eastAsia="de-DE" w:bidi="ar-SA"/>
        </w:rPr>
        <w:t xml:space="preserve">dies mit Hilfe eines </w:t>
      </w:r>
      <w:r w:rsidR="00A045A6">
        <w:rPr>
          <w:lang w:eastAsia="de-DE" w:bidi="ar-SA"/>
        </w:rPr>
        <w:t>Data Source Name (DSN)</w:t>
      </w:r>
      <w:r w:rsidR="00802C77" w:rsidRPr="005A2C45">
        <w:rPr>
          <w:lang w:eastAsia="de-DE" w:bidi="ar-SA"/>
        </w:rPr>
        <w:t xml:space="preserve"> Eintrages</w:t>
      </w:r>
      <w:r w:rsidR="00931CF4">
        <w:rPr>
          <w:lang w:eastAsia="de-DE" w:bidi="ar-SA"/>
        </w:rPr>
        <w:t xml:space="preserve"> zu tun</w:t>
      </w:r>
      <w:r w:rsidR="00802C77" w:rsidRPr="005A2C45">
        <w:rPr>
          <w:lang w:eastAsia="de-DE" w:bidi="ar-SA"/>
        </w:rPr>
        <w:t>, er</w:t>
      </w:r>
      <w:r w:rsidR="00167F02">
        <w:rPr>
          <w:lang w:eastAsia="de-DE" w:bidi="ar-SA"/>
        </w:rPr>
        <w:t>wies sich nicht als praktikabel. D</w:t>
      </w:r>
      <w:r w:rsidR="00802C77" w:rsidRPr="005A2C45">
        <w:rPr>
          <w:lang w:eastAsia="de-DE" w:bidi="ar-SA"/>
        </w:rPr>
        <w:t>a dafür Admin Rechte nötig sind, um den Eintrag neu auf einem Re</w:t>
      </w:r>
      <w:r w:rsidR="00074B6D" w:rsidRPr="005A2C45">
        <w:rPr>
          <w:lang w:eastAsia="de-DE" w:bidi="ar-SA"/>
        </w:rPr>
        <w:t>chner erstellen zu können</w:t>
      </w:r>
      <w:r w:rsidR="00802C77" w:rsidRPr="005A2C45">
        <w:rPr>
          <w:lang w:eastAsia="de-DE" w:bidi="ar-SA"/>
        </w:rPr>
        <w:t>.</w:t>
      </w:r>
      <w:r w:rsidR="00074B6D" w:rsidRPr="005A2C45">
        <w:rPr>
          <w:lang w:eastAsia="de-DE" w:bidi="ar-SA"/>
        </w:rPr>
        <w:t xml:space="preserve"> </w:t>
      </w:r>
      <w:r w:rsidR="004C472F">
        <w:rPr>
          <w:lang w:eastAsia="de-DE" w:bidi="ar-SA"/>
        </w:rPr>
        <w:t>Als Alternative kann d</w:t>
      </w:r>
      <w:r w:rsidR="008E68CB" w:rsidRPr="005A2C45">
        <w:t>ie</w:t>
      </w:r>
      <w:r w:rsidR="00A204AB" w:rsidRPr="005A2C45">
        <w:t xml:space="preserve"> Verbindung mit dem SQL Server </w:t>
      </w:r>
      <w:r w:rsidR="008E68CB" w:rsidRPr="005A2C45">
        <w:t xml:space="preserve">auch </w:t>
      </w:r>
      <w:r w:rsidR="00A204AB" w:rsidRPr="005A2C45">
        <w:t>unter</w:t>
      </w:r>
      <w:r w:rsidR="008E68CB" w:rsidRPr="005A2C45">
        <w:t xml:space="preserve"> Angabe </w:t>
      </w:r>
      <w:r w:rsidR="00A204AB" w:rsidRPr="005A2C45">
        <w:t xml:space="preserve">eines </w:t>
      </w:r>
      <w:r w:rsidR="008E68CB" w:rsidRPr="005A2C45">
        <w:t xml:space="preserve">Connection Strings aufgebaut werden </w:t>
      </w:r>
      <w:sdt>
        <w:sdtPr>
          <w:id w:val="142554206"/>
          <w:citation/>
        </w:sdtPr>
        <w:sdtContent>
          <w:r w:rsidR="00073D92" w:rsidRPr="005A2C45">
            <w:fldChar w:fldCharType="begin"/>
          </w:r>
          <w:r w:rsidR="0005755C">
            <w:instrText xml:space="preserve">CITATION SQL \l 2055 </w:instrText>
          </w:r>
          <w:r w:rsidR="00073D92" w:rsidRPr="005A2C45">
            <w:fldChar w:fldCharType="separate"/>
          </w:r>
          <w:r w:rsidR="0005755C">
            <w:rPr>
              <w:noProof/>
            </w:rPr>
            <w:t>(Community, 2016)</w:t>
          </w:r>
          <w:r w:rsidR="00073D92" w:rsidRPr="005A2C45">
            <w:fldChar w:fldCharType="end"/>
          </w:r>
        </w:sdtContent>
      </w:sdt>
      <w:r w:rsidR="00074B6D" w:rsidRPr="005A2C45">
        <w:t>.</w:t>
      </w:r>
    </w:p>
    <w:p w14:paraId="3C08DCE4" w14:textId="4AA8CE45" w:rsidR="00491624" w:rsidRPr="005A2C45" w:rsidRDefault="008E68CB" w:rsidP="00A045A6">
      <w:r w:rsidRPr="005A2C45">
        <w:t>Im nächsten Schritt werden Funktionen erstellt, um die Testinformationen in die Datenbank zu schreiben</w:t>
      </w:r>
      <w:r w:rsidR="00491624" w:rsidRPr="005A2C45">
        <w:t xml:space="preserve">, welche im Kapitel </w:t>
      </w:r>
      <w:r w:rsidR="00DB29EC" w:rsidRPr="005A2C45">
        <w:fldChar w:fldCharType="begin"/>
      </w:r>
      <w:r w:rsidR="00DB29EC" w:rsidRPr="005A2C45">
        <w:instrText xml:space="preserve"> REF _Ref491497304 \r \h </w:instrText>
      </w:r>
      <w:r w:rsidR="00DB29EC" w:rsidRPr="005A2C45">
        <w:fldChar w:fldCharType="separate"/>
      </w:r>
      <w:r w:rsidR="00425D0A">
        <w:t>5.1.2.2</w:t>
      </w:r>
      <w:r w:rsidR="00DB29EC" w:rsidRPr="005A2C45">
        <w:fldChar w:fldCharType="end"/>
      </w:r>
      <w:r w:rsidR="00491624" w:rsidRPr="005A2C45">
        <w:t xml:space="preserve"> in der Modellierung beschrieben sind. </w:t>
      </w:r>
      <w:r w:rsidR="00D014ED" w:rsidRPr="005A2C45">
        <w:t>Um dem Leser ein besseres Verständnis der Implementierung zu geben, findet sich im Anhang (</w:t>
      </w:r>
      <w:r w:rsidR="00D014ED" w:rsidRPr="005A2C45">
        <w:fldChar w:fldCharType="begin"/>
      </w:r>
      <w:r w:rsidR="00D014ED" w:rsidRPr="005A2C45">
        <w:instrText xml:space="preserve"> REF _Ref491456052 \h </w:instrText>
      </w:r>
      <w:r w:rsidR="00A045A6">
        <w:instrText xml:space="preserve"> \* MERGEFORMAT </w:instrText>
      </w:r>
      <w:r w:rsidR="00D014ED" w:rsidRPr="005A2C45">
        <w:fldChar w:fldCharType="separate"/>
      </w:r>
      <w:r w:rsidR="00425D0A" w:rsidRPr="005A2C45">
        <w:t>C.2.2</w:t>
      </w:r>
      <w:r w:rsidR="00D014ED" w:rsidRPr="005A2C45">
        <w:fldChar w:fldCharType="end"/>
      </w:r>
      <w:r w:rsidR="00D014ED" w:rsidRPr="005A2C45">
        <w:t>) ein Beispiel</w:t>
      </w:r>
      <w:r w:rsidR="008307A9">
        <w:t>,</w:t>
      </w:r>
      <w:r w:rsidR="00D014ED" w:rsidRPr="005A2C45">
        <w:t xml:space="preserve"> um einen Eintrag in der Datenbank mithilfe des SQL Toolkits zu erstellen.</w:t>
      </w:r>
    </w:p>
    <w:p w14:paraId="3B0EDA57" w14:textId="0D628D79" w:rsidR="008409E7" w:rsidRPr="005A2C45" w:rsidRDefault="007F7A98" w:rsidP="00073D92">
      <w:r w:rsidRPr="005A2C45">
        <w:t>Im nächsten Ab</w:t>
      </w:r>
      <w:r w:rsidR="007C14DF" w:rsidRPr="005A2C45">
        <w:t>schnitt wird das Prinzip erklär</w:t>
      </w:r>
      <w:r w:rsidRPr="005A2C45">
        <w:t>t</w:t>
      </w:r>
      <w:r w:rsidR="00763F90" w:rsidRPr="005A2C45">
        <w:t>, wie die Testi</w:t>
      </w:r>
      <w:r w:rsidR="00882FDC" w:rsidRPr="005A2C45">
        <w:t xml:space="preserve">nformationen und die Hardware Anforderungen des Tests in der Datenbank abgespeichert werden. </w:t>
      </w:r>
      <w:r w:rsidR="008409E7" w:rsidRPr="005A2C45">
        <w:t>Zuerst werden die Hardware Anforderungsty</w:t>
      </w:r>
      <w:r w:rsidR="001A1724">
        <w:t>pen in der Datenbank hinterlegt. Diese sind</w:t>
      </w:r>
      <w:r w:rsidR="008409E7" w:rsidRPr="005A2C45">
        <w:t xml:space="preserve"> in einem Strukturfile definiert. </w:t>
      </w:r>
    </w:p>
    <w:p w14:paraId="43DB0855" w14:textId="77777777" w:rsidR="00B73E0B" w:rsidRPr="005A2C45" w:rsidRDefault="00882FDC" w:rsidP="00073D92">
      <w:r w:rsidRPr="005A2C45">
        <w:t>Für jeden einzelnen Test wird ein Eintrag erstellt</w:t>
      </w:r>
      <w:r w:rsidR="008409E7" w:rsidRPr="005A2C45">
        <w:t>, wenn dieser noch nicht eingetragen ist</w:t>
      </w:r>
      <w:r w:rsidRPr="005A2C45">
        <w:t xml:space="preserve">. Diese besitzen unterschiedliche Versionen, welche in der Versionstabelle eine Referenz auf den jeweiligen Test bekommen. </w:t>
      </w:r>
      <w:r w:rsidR="007F7A98" w:rsidRPr="005A2C45">
        <w:t>Dabei wird</w:t>
      </w:r>
      <w:r w:rsidRPr="005A2C45">
        <w:t xml:space="preserve"> die Hardware Anforderungen an den Test mit einer Verbindungstabelle zwischen der Referenz zur Test Vers</w:t>
      </w:r>
      <w:r w:rsidR="00357424" w:rsidRPr="005A2C45">
        <w:t>ion und der Referenz zum</w:t>
      </w:r>
      <w:r w:rsidRPr="005A2C45">
        <w:t xml:space="preserve"> Har</w:t>
      </w:r>
      <w:r w:rsidR="007F7A98" w:rsidRPr="005A2C45">
        <w:t>dware Anforderungstyp erreicht.</w:t>
      </w:r>
    </w:p>
    <w:p w14:paraId="44DB7EB8" w14:textId="7EB7D020" w:rsidR="00882FDC" w:rsidRPr="005A2C45" w:rsidRDefault="00882FDC" w:rsidP="00073D92">
      <w:r w:rsidRPr="005A2C45">
        <w:t>Die Grundidee dieser Umsetzung liegt darin die Test</w:t>
      </w:r>
      <w:r w:rsidR="000F31C1" w:rsidRPr="005A2C45">
        <w:t xml:space="preserve">informationen von den einzelnen Firmwaren zu trennen. </w:t>
      </w:r>
      <w:r w:rsidR="00064541">
        <w:t>So können Rückschlüsse bei jedem Firmware Release gezogen werden, welche Ventil Hard</w:t>
      </w:r>
      <w:r w:rsidR="00B77C66">
        <w:t>ware der Test voraus</w:t>
      </w:r>
      <w:r w:rsidR="00064541">
        <w:t xml:space="preserve">setzt. </w:t>
      </w:r>
      <w:r w:rsidR="000F31C1" w:rsidRPr="005A2C45">
        <w:t xml:space="preserve">Dabei ist es nicht zwingend, dass sich die Testinformationen zwischen den </w:t>
      </w:r>
      <w:r w:rsidR="00064541">
        <w:t>einzelnen Freigabe</w:t>
      </w:r>
      <w:r w:rsidR="00B77C66">
        <w:t>n</w:t>
      </w:r>
      <w:r w:rsidR="00064541">
        <w:t xml:space="preserve"> von Firmwaren </w:t>
      </w:r>
      <w:r w:rsidR="000F31C1" w:rsidRPr="005A2C45">
        <w:t>verändern.</w:t>
      </w:r>
    </w:p>
    <w:p w14:paraId="33992A84" w14:textId="5F950E37" w:rsidR="007D7FF8" w:rsidRPr="005A2C45" w:rsidRDefault="007D7FF8" w:rsidP="00073D92">
      <w:r w:rsidRPr="005A2C45">
        <w:t xml:space="preserve">Als nächstes wurde die Anweisung zur Testinformationsüberprüfung über das </w:t>
      </w:r>
      <w:proofErr w:type="spellStart"/>
      <w:r w:rsidRPr="005A2C45">
        <w:t>TestUpdateFirmware</w:t>
      </w:r>
      <w:proofErr w:type="spellEnd"/>
      <w:r w:rsidRPr="005A2C45">
        <w:t xml:space="preserve"> Programm implementiert (siehe Kapitel</w:t>
      </w:r>
      <w:r w:rsidR="004C472F">
        <w:t xml:space="preserve"> </w:t>
      </w:r>
      <w:r w:rsidR="004C472F">
        <w:fldChar w:fldCharType="begin"/>
      </w:r>
      <w:r w:rsidR="004C472F">
        <w:instrText xml:space="preserve"> REF _Ref486178522 \r \h </w:instrText>
      </w:r>
      <w:r w:rsidR="004C472F">
        <w:fldChar w:fldCharType="separate"/>
      </w:r>
      <w:r w:rsidR="00425D0A">
        <w:t>5.3.1</w:t>
      </w:r>
      <w:r w:rsidR="004C472F">
        <w:fldChar w:fldCharType="end"/>
      </w:r>
      <w:r w:rsidRPr="005A2C45">
        <w:t>).</w:t>
      </w:r>
    </w:p>
    <w:p w14:paraId="07910E3D" w14:textId="77777777" w:rsidR="00DD0A14" w:rsidRDefault="00DD0A14">
      <w:pPr>
        <w:spacing w:before="0" w:after="200" w:line="276" w:lineRule="auto"/>
        <w:jc w:val="left"/>
        <w:rPr>
          <w:rFonts w:eastAsia="Times New Roman" w:cs="Times New Roman"/>
          <w:b/>
          <w:color w:val="17365D" w:themeColor="text2" w:themeShade="BF"/>
          <w:sz w:val="24"/>
          <w:szCs w:val="20"/>
          <w:lang w:eastAsia="de-DE" w:bidi="ar-SA"/>
        </w:rPr>
      </w:pPr>
      <w:bookmarkStart w:id="134" w:name="_Ref491517441"/>
      <w:bookmarkStart w:id="135" w:name="_Ref491518942"/>
      <w:bookmarkStart w:id="136" w:name="_Ref491518947"/>
      <w:bookmarkStart w:id="137" w:name="_Toc491858352"/>
      <w:r>
        <w:br w:type="page"/>
      </w:r>
    </w:p>
    <w:p w14:paraId="1600E358" w14:textId="55891901" w:rsidR="007A1130" w:rsidRPr="005A2C45" w:rsidRDefault="007A1130" w:rsidP="007A1130">
      <w:pPr>
        <w:pStyle w:val="berschrift3"/>
      </w:pPr>
      <w:bookmarkStart w:id="138" w:name="_Toc491948095"/>
      <w:bookmarkStart w:id="139" w:name="_Ref491948483"/>
      <w:r w:rsidRPr="005A2C45">
        <w:lastRenderedPageBreak/>
        <w:t xml:space="preserve">Testinformationen an </w:t>
      </w:r>
      <w:proofErr w:type="spellStart"/>
      <w:r w:rsidRPr="005A2C45">
        <w:t>TestUpdateFirmware</w:t>
      </w:r>
      <w:proofErr w:type="spellEnd"/>
      <w:r w:rsidRPr="005A2C45">
        <w:t xml:space="preserve"> über Umgebungsvariablen</w:t>
      </w:r>
      <w:bookmarkEnd w:id="134"/>
      <w:bookmarkEnd w:id="135"/>
      <w:bookmarkEnd w:id="136"/>
      <w:bookmarkEnd w:id="137"/>
      <w:bookmarkEnd w:id="138"/>
      <w:bookmarkEnd w:id="139"/>
    </w:p>
    <w:p w14:paraId="3B1E7532" w14:textId="77777777" w:rsidR="0086145C" w:rsidRPr="005A2C45" w:rsidRDefault="0086145C" w:rsidP="0086145C">
      <w:pPr>
        <w:pStyle w:val="berschrift4"/>
      </w:pPr>
      <w:r w:rsidRPr="005A2C45">
        <w:t>Entwurf</w:t>
      </w:r>
    </w:p>
    <w:p w14:paraId="1A82CAEB" w14:textId="1E6F4E03" w:rsidR="00051E1B" w:rsidRPr="005A2C45" w:rsidRDefault="00CC1D88" w:rsidP="00051E1B">
      <w:pPr>
        <w:rPr>
          <w:lang w:eastAsia="de-DE" w:bidi="ar-SA"/>
        </w:rPr>
      </w:pPr>
      <w:r w:rsidRPr="005A2C45">
        <w:rPr>
          <w:lang w:eastAsia="de-DE" w:bidi="ar-SA"/>
        </w:rPr>
        <w:t xml:space="preserve">Wie </w:t>
      </w:r>
      <w:r w:rsidR="00051E1B" w:rsidRPr="005A2C45">
        <w:rPr>
          <w:lang w:eastAsia="de-DE" w:bidi="ar-SA"/>
        </w:rPr>
        <w:t xml:space="preserve">im </w:t>
      </w:r>
      <w:r w:rsidR="00993D69" w:rsidRPr="005A2C45">
        <w:rPr>
          <w:lang w:eastAsia="de-DE" w:bidi="ar-SA"/>
        </w:rPr>
        <w:t>Unterkapitel</w:t>
      </w:r>
      <w:r w:rsidR="00051E1B" w:rsidRPr="005A2C45">
        <w:rPr>
          <w:lang w:eastAsia="de-DE" w:bidi="ar-SA"/>
        </w:rPr>
        <w:t xml:space="preserve"> </w:t>
      </w:r>
      <w:r w:rsidRPr="005A2C45">
        <w:rPr>
          <w:lang w:eastAsia="de-DE" w:bidi="ar-SA"/>
        </w:rPr>
        <w:fldChar w:fldCharType="begin"/>
      </w:r>
      <w:r w:rsidRPr="005A2C45">
        <w:rPr>
          <w:lang w:eastAsia="de-DE" w:bidi="ar-SA"/>
        </w:rPr>
        <w:instrText xml:space="preserve"> REF _Ref486178522 \r \h </w:instrText>
      </w:r>
      <w:r w:rsidRPr="005A2C45">
        <w:rPr>
          <w:lang w:eastAsia="de-DE" w:bidi="ar-SA"/>
        </w:rPr>
      </w:r>
      <w:r w:rsidRPr="005A2C45">
        <w:rPr>
          <w:lang w:eastAsia="de-DE" w:bidi="ar-SA"/>
        </w:rPr>
        <w:fldChar w:fldCharType="separate"/>
      </w:r>
      <w:r w:rsidR="00425D0A">
        <w:rPr>
          <w:lang w:eastAsia="de-DE" w:bidi="ar-SA"/>
        </w:rPr>
        <w:t>5.3.1</w:t>
      </w:r>
      <w:r w:rsidRPr="005A2C45">
        <w:rPr>
          <w:lang w:eastAsia="de-DE" w:bidi="ar-SA"/>
        </w:rPr>
        <w:fldChar w:fldCharType="end"/>
      </w:r>
      <w:r w:rsidRPr="005A2C45">
        <w:rPr>
          <w:lang w:eastAsia="de-DE" w:bidi="ar-SA"/>
        </w:rPr>
        <w:t xml:space="preserve"> </w:t>
      </w:r>
      <w:r w:rsidR="00051E1B" w:rsidRPr="005A2C45">
        <w:rPr>
          <w:lang w:eastAsia="de-DE" w:bidi="ar-SA"/>
        </w:rPr>
        <w:t xml:space="preserve">erwähnt, wird vermutet, dass das ständige </w:t>
      </w:r>
      <w:r w:rsidR="00357424" w:rsidRPr="005A2C45">
        <w:rPr>
          <w:lang w:eastAsia="de-DE" w:bidi="ar-SA"/>
        </w:rPr>
        <w:t>S</w:t>
      </w:r>
      <w:r w:rsidR="00051E1B" w:rsidRPr="005A2C45">
        <w:rPr>
          <w:lang w:eastAsia="de-DE" w:bidi="ar-SA"/>
        </w:rPr>
        <w:t xml:space="preserve">chliessen und </w:t>
      </w:r>
      <w:r w:rsidR="00357424" w:rsidRPr="005A2C45">
        <w:rPr>
          <w:lang w:eastAsia="de-DE" w:bidi="ar-SA"/>
        </w:rPr>
        <w:t>Ö</w:t>
      </w:r>
      <w:r w:rsidR="00051E1B" w:rsidRPr="005A2C45">
        <w:rPr>
          <w:lang w:eastAsia="de-DE" w:bidi="ar-SA"/>
        </w:rPr>
        <w:t>ffnen der Datenbankverbindung zu un</w:t>
      </w:r>
      <w:r w:rsidR="00357424" w:rsidRPr="005A2C45">
        <w:rPr>
          <w:lang w:eastAsia="de-DE" w:bidi="ar-SA"/>
        </w:rPr>
        <w:t>erwarteten Abstürzen führt</w:t>
      </w:r>
      <w:r w:rsidR="00051E1B" w:rsidRPr="005A2C45">
        <w:rPr>
          <w:lang w:eastAsia="de-DE" w:bidi="ar-SA"/>
        </w:rPr>
        <w:t xml:space="preserve">. Also muss der Lösungsansatz vorsehen, dass die Verbindung nur einmal auf und später abgebaut wird. Um dies zu erreichen, kann der Test selber nicht mehr die Funktion übernehmen, die Daten in der </w:t>
      </w:r>
      <w:proofErr w:type="spellStart"/>
      <w:r w:rsidR="00051E1B" w:rsidRPr="005A2C45">
        <w:rPr>
          <w:lang w:eastAsia="de-DE" w:bidi="ar-SA"/>
        </w:rPr>
        <w:t>SoftwareVersionsDatabase</w:t>
      </w:r>
      <w:proofErr w:type="spellEnd"/>
      <w:r w:rsidR="00051E1B" w:rsidRPr="005A2C45">
        <w:rPr>
          <w:lang w:eastAsia="de-DE" w:bidi="ar-SA"/>
        </w:rPr>
        <w:t xml:space="preserve"> zu hinterlegen.</w:t>
      </w:r>
    </w:p>
    <w:p w14:paraId="26AF655A" w14:textId="0F50B579" w:rsidR="00CC1D88" w:rsidRPr="005A2C45" w:rsidRDefault="00CC1D88" w:rsidP="00051E1B">
      <w:pPr>
        <w:rPr>
          <w:lang w:eastAsia="de-DE" w:bidi="ar-SA"/>
        </w:rPr>
      </w:pPr>
      <w:r w:rsidRPr="005A2C45">
        <w:rPr>
          <w:lang w:eastAsia="de-DE" w:bidi="ar-SA"/>
        </w:rPr>
        <w:t xml:space="preserve">Daraus folgt der Lösungsansatz, dass die </w:t>
      </w:r>
      <w:proofErr w:type="spellStart"/>
      <w:r w:rsidRPr="005A2C45">
        <w:rPr>
          <w:lang w:eastAsia="de-DE" w:bidi="ar-SA"/>
        </w:rPr>
        <w:t>TestUpdateFirmware</w:t>
      </w:r>
      <w:proofErr w:type="spellEnd"/>
      <w:r w:rsidRPr="005A2C45">
        <w:rPr>
          <w:lang w:eastAsia="de-DE" w:bidi="ar-SA"/>
        </w:rPr>
        <w:t xml:space="preserve"> die Verbindung zur </w:t>
      </w:r>
      <w:proofErr w:type="spellStart"/>
      <w:r w:rsidRPr="005A2C45">
        <w:rPr>
          <w:lang w:eastAsia="de-DE" w:bidi="ar-SA"/>
        </w:rPr>
        <w:t>SoftwareVersionsDatabase</w:t>
      </w:r>
      <w:proofErr w:type="spellEnd"/>
      <w:r w:rsidRPr="005A2C45">
        <w:rPr>
          <w:lang w:eastAsia="de-DE" w:bidi="ar-SA"/>
        </w:rPr>
        <w:t xml:space="preserve"> herstellt. Die einzelnen Tests liefern über Umgebungsvariablen die Testinformationen. So kann das </w:t>
      </w:r>
      <w:proofErr w:type="spellStart"/>
      <w:r w:rsidRPr="005A2C45">
        <w:rPr>
          <w:lang w:eastAsia="de-DE" w:bidi="ar-SA"/>
        </w:rPr>
        <w:t>TestUpdateFirmware</w:t>
      </w:r>
      <w:proofErr w:type="spellEnd"/>
      <w:r w:rsidRPr="005A2C45">
        <w:rPr>
          <w:lang w:eastAsia="de-DE" w:bidi="ar-SA"/>
        </w:rPr>
        <w:t xml:space="preserve"> Programm die Aktualität der Testin</w:t>
      </w:r>
      <w:r w:rsidR="00412926">
        <w:rPr>
          <w:lang w:eastAsia="de-DE" w:bidi="ar-SA"/>
        </w:rPr>
        <w:t>formationen garantieren</w:t>
      </w:r>
      <w:r w:rsidR="00A370AB" w:rsidRPr="005A2C45">
        <w:rPr>
          <w:lang w:eastAsia="de-DE" w:bidi="ar-SA"/>
        </w:rPr>
        <w:t xml:space="preserve"> </w:t>
      </w:r>
      <w:r w:rsidR="00412926">
        <w:rPr>
          <w:lang w:eastAsia="de-DE" w:bidi="ar-SA"/>
        </w:rPr>
        <w:t>(</w:t>
      </w:r>
      <w:r w:rsidR="00A370AB" w:rsidRPr="005A2C45">
        <w:rPr>
          <w:lang w:eastAsia="de-DE" w:bidi="ar-SA"/>
        </w:rPr>
        <w:fldChar w:fldCharType="begin"/>
      </w:r>
      <w:r w:rsidR="00A370AB" w:rsidRPr="005A2C45">
        <w:rPr>
          <w:lang w:eastAsia="de-DE" w:bidi="ar-SA"/>
        </w:rPr>
        <w:instrText xml:space="preserve"> REF _Ref487976290 \h </w:instrText>
      </w:r>
      <w:r w:rsidR="00A370AB" w:rsidRPr="005A2C45">
        <w:rPr>
          <w:lang w:eastAsia="de-DE" w:bidi="ar-SA"/>
        </w:rPr>
      </w:r>
      <w:r w:rsidR="00A370AB" w:rsidRPr="005A2C45">
        <w:rPr>
          <w:lang w:eastAsia="de-DE" w:bidi="ar-SA"/>
        </w:rPr>
        <w:fldChar w:fldCharType="separate"/>
      </w:r>
      <w:r w:rsidR="00425D0A" w:rsidRPr="005A2C45">
        <w:t xml:space="preserve">Abbildung </w:t>
      </w:r>
      <w:r w:rsidR="00425D0A">
        <w:rPr>
          <w:noProof/>
        </w:rPr>
        <w:t>15</w:t>
      </w:r>
      <w:r w:rsidR="00A370AB" w:rsidRPr="005A2C45">
        <w:rPr>
          <w:lang w:eastAsia="de-DE" w:bidi="ar-SA"/>
        </w:rPr>
        <w:fldChar w:fldCharType="end"/>
      </w:r>
      <w:r w:rsidR="00412926">
        <w:rPr>
          <w:lang w:eastAsia="de-DE" w:bidi="ar-SA"/>
        </w:rPr>
        <w:t>, Lösungsvorschlag 2)</w:t>
      </w:r>
    </w:p>
    <w:p w14:paraId="31CFE837" w14:textId="77777777" w:rsidR="00A370AB" w:rsidRPr="005A2C45" w:rsidRDefault="001B7CCF" w:rsidP="00051E1B">
      <w:pPr>
        <w:rPr>
          <w:lang w:eastAsia="de-DE" w:bidi="ar-SA"/>
        </w:rPr>
      </w:pPr>
      <w:r w:rsidRPr="005A2C45">
        <w:rPr>
          <w:noProof/>
          <w:lang w:val="de-DE" w:eastAsia="de-DE" w:bidi="ar-SA"/>
        </w:rPr>
        <w:drawing>
          <wp:anchor distT="0" distB="0" distL="114300" distR="114300" simplePos="0" relativeHeight="251663872" behindDoc="0" locked="0" layoutInCell="1" allowOverlap="1" wp14:anchorId="48291B5D" wp14:editId="0E5C5DA3">
            <wp:simplePos x="0" y="0"/>
            <wp:positionH relativeFrom="column">
              <wp:posOffset>0</wp:posOffset>
            </wp:positionH>
            <wp:positionV relativeFrom="paragraph">
              <wp:posOffset>250825</wp:posOffset>
            </wp:positionV>
            <wp:extent cx="5759450" cy="3726815"/>
            <wp:effectExtent l="0" t="0" r="0" b="6985"/>
            <wp:wrapTight wrapText="bothSides">
              <wp:wrapPolygon edited="0">
                <wp:start x="0" y="0"/>
                <wp:lineTo x="0" y="21530"/>
                <wp:lineTo x="21505" y="21530"/>
                <wp:lineTo x="21505" y="0"/>
                <wp:lineTo x="0" y="0"/>
              </wp:wrapPolygon>
            </wp:wrapTight>
            <wp:docPr id="1029" name="Grafik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Abspeicherung Testinformationen Ansatz 2.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3726815"/>
                    </a:xfrm>
                    <a:prstGeom prst="rect">
                      <a:avLst/>
                    </a:prstGeom>
                  </pic:spPr>
                </pic:pic>
              </a:graphicData>
            </a:graphic>
          </wp:anchor>
        </w:drawing>
      </w:r>
    </w:p>
    <w:p w14:paraId="100C5A81" w14:textId="77C1EF42" w:rsidR="00A370AB" w:rsidRPr="005A2C45" w:rsidRDefault="00A370AB" w:rsidP="00A370AB">
      <w:pPr>
        <w:pStyle w:val="Beschriftung"/>
        <w:rPr>
          <w:lang w:eastAsia="de-DE" w:bidi="ar-SA"/>
        </w:rPr>
      </w:pPr>
      <w:bookmarkStart w:id="140" w:name="_Ref487976290"/>
      <w:bookmarkStart w:id="141" w:name="_Toc491947964"/>
      <w:r w:rsidRPr="005A2C45">
        <w:t xml:space="preserve">Abbildung </w:t>
      </w:r>
      <w:fldSimple w:instr=" SEQ Abbildung \* ARABIC ">
        <w:r w:rsidR="00425D0A">
          <w:rPr>
            <w:noProof/>
          </w:rPr>
          <w:t>15</w:t>
        </w:r>
      </w:fldSimple>
      <w:bookmarkEnd w:id="140"/>
      <w:r w:rsidRPr="005A2C45">
        <w:t>: Verbessertes Konzept zur Abspeicherung der Testinformationen</w:t>
      </w:r>
      <w:bookmarkEnd w:id="141"/>
    </w:p>
    <w:p w14:paraId="44F8B625" w14:textId="77777777" w:rsidR="007F7A98" w:rsidRPr="005A2C45" w:rsidRDefault="0086145C" w:rsidP="00300650">
      <w:pPr>
        <w:pStyle w:val="berschrift4"/>
      </w:pPr>
      <w:bookmarkStart w:id="142" w:name="_Ref491521624"/>
      <w:r w:rsidRPr="005A2C45">
        <w:t>Implementierung</w:t>
      </w:r>
      <w:bookmarkEnd w:id="142"/>
    </w:p>
    <w:p w14:paraId="14707486" w14:textId="3742286E" w:rsidR="00445725" w:rsidRPr="005A2C45" w:rsidRDefault="009904A7" w:rsidP="007F7A98">
      <w:pPr>
        <w:jc w:val="left"/>
        <w:rPr>
          <w:noProof/>
          <w:lang w:eastAsia="de-DE" w:bidi="ar-SA"/>
        </w:rPr>
      </w:pPr>
      <w:r w:rsidRPr="005A2C45">
        <w:rPr>
          <w:lang w:eastAsia="de-DE" w:bidi="ar-SA"/>
        </w:rPr>
        <w:t xml:space="preserve">Der Test fragt in der </w:t>
      </w:r>
      <w:proofErr w:type="spellStart"/>
      <w:r w:rsidRPr="005A2C45">
        <w:rPr>
          <w:lang w:eastAsia="de-DE" w:bidi="ar-SA"/>
        </w:rPr>
        <w:t>main</w:t>
      </w:r>
      <w:proofErr w:type="spellEnd"/>
      <w:r w:rsidRPr="005A2C45">
        <w:rPr>
          <w:lang w:eastAsia="de-DE" w:bidi="ar-SA"/>
        </w:rPr>
        <w:t xml:space="preserve"> Funktion die </w:t>
      </w:r>
      <w:proofErr w:type="spellStart"/>
      <w:r w:rsidRPr="005A2C45">
        <w:rPr>
          <w:lang w:eastAsia="de-DE" w:bidi="ar-SA"/>
        </w:rPr>
        <w:t>TestOptions</w:t>
      </w:r>
      <w:proofErr w:type="spellEnd"/>
      <w:r w:rsidRPr="005A2C45">
        <w:rPr>
          <w:lang w:eastAsia="de-DE" w:bidi="ar-SA"/>
        </w:rPr>
        <w:t xml:space="preserve"> Variable ab, welche vom </w:t>
      </w:r>
      <w:proofErr w:type="spellStart"/>
      <w:r w:rsidRPr="005A2C45">
        <w:rPr>
          <w:lang w:eastAsia="de-DE" w:bidi="ar-SA"/>
        </w:rPr>
        <w:t>TestUpdateFirmware</w:t>
      </w:r>
      <w:proofErr w:type="spellEnd"/>
      <w:r w:rsidRPr="005A2C45">
        <w:rPr>
          <w:lang w:eastAsia="de-DE" w:bidi="ar-SA"/>
        </w:rPr>
        <w:t xml:space="preserve"> Programm gesetzt wird</w:t>
      </w:r>
      <w:r w:rsidR="00445024" w:rsidRPr="005A2C45">
        <w:rPr>
          <w:lang w:eastAsia="de-DE" w:bidi="ar-SA"/>
        </w:rPr>
        <w:t xml:space="preserve"> (Kapitel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_Ref486178522 \r \h </w:instrText>
      </w:r>
      <w:r w:rsidR="00993D69" w:rsidRPr="005A2C45">
        <w:rPr>
          <w:lang w:eastAsia="de-DE" w:bidi="ar-SA"/>
        </w:rPr>
      </w:r>
      <w:r w:rsidR="00993D69" w:rsidRPr="005A2C45">
        <w:rPr>
          <w:lang w:eastAsia="de-DE" w:bidi="ar-SA"/>
        </w:rPr>
        <w:fldChar w:fldCharType="separate"/>
      </w:r>
      <w:r w:rsidR="00425D0A">
        <w:rPr>
          <w:lang w:eastAsia="de-DE" w:bidi="ar-SA"/>
        </w:rPr>
        <w:t>5.3.1</w:t>
      </w:r>
      <w:r w:rsidR="00993D69" w:rsidRPr="005A2C45">
        <w:rPr>
          <w:lang w:eastAsia="de-DE" w:bidi="ar-SA"/>
        </w:rPr>
        <w:fldChar w:fldCharType="end"/>
      </w:r>
      <w:r w:rsidR="00445024" w:rsidRPr="005A2C45">
        <w:rPr>
          <w:lang w:eastAsia="de-DE" w:bidi="ar-SA"/>
        </w:rPr>
        <w:t>)</w:t>
      </w:r>
      <w:r w:rsidRPr="005A2C45">
        <w:rPr>
          <w:lang w:eastAsia="de-DE" w:bidi="ar-SA"/>
        </w:rPr>
        <w:t xml:space="preserve">, um nur die Testinformationen in die Umgebungsvariablen zu schreiben. </w:t>
      </w:r>
      <w:r w:rsidR="00445024" w:rsidRPr="005A2C45">
        <w:rPr>
          <w:lang w:eastAsia="de-DE" w:bidi="ar-SA"/>
        </w:rPr>
        <w:t xml:space="preserve">Es werden mehrere einzelne Umgebungsvariablen angelegt, um einerseits die Testbeschreibung zu hinterlegen, andererseits werden alle unterstützten Hardware Typen des Tests definiert. </w:t>
      </w:r>
      <w:r w:rsidR="00A370AB" w:rsidRPr="005A2C45">
        <w:rPr>
          <w:lang w:eastAsia="de-DE" w:bidi="ar-SA"/>
        </w:rPr>
        <w:t xml:space="preserve">Dabei wird auf Umgebungsvariablen von CVI zurückgegriffen, da diese ständig überschrieben werden. </w:t>
      </w:r>
      <w:r w:rsidR="00445024" w:rsidRPr="005A2C45">
        <w:rPr>
          <w:lang w:eastAsia="de-DE" w:bidi="ar-SA"/>
        </w:rPr>
        <w:t xml:space="preserve">Das </w:t>
      </w:r>
      <w:proofErr w:type="spellStart"/>
      <w:r w:rsidR="00445024" w:rsidRPr="005A2C45">
        <w:rPr>
          <w:lang w:eastAsia="de-DE" w:bidi="ar-SA"/>
        </w:rPr>
        <w:t>TestUpdateFirmware</w:t>
      </w:r>
      <w:proofErr w:type="spellEnd"/>
      <w:r w:rsidR="00445024" w:rsidRPr="005A2C45">
        <w:rPr>
          <w:lang w:eastAsia="de-DE" w:bidi="ar-SA"/>
        </w:rPr>
        <w:t xml:space="preserve"> aktualisiert anschliessend die Testinformationen in der </w:t>
      </w:r>
      <w:proofErr w:type="spellStart"/>
      <w:r w:rsidR="00445024" w:rsidRPr="005A2C45">
        <w:rPr>
          <w:lang w:eastAsia="de-DE" w:bidi="ar-SA"/>
        </w:rPr>
        <w:t>SoftwareVersionsDatabase</w:t>
      </w:r>
      <w:proofErr w:type="spellEnd"/>
      <w:r w:rsidR="00445024" w:rsidRPr="005A2C45">
        <w:rPr>
          <w:lang w:eastAsia="de-DE" w:bidi="ar-SA"/>
        </w:rPr>
        <w:t xml:space="preserve"> (Kapitel</w:t>
      </w:r>
      <w:r w:rsidR="00993D69" w:rsidRPr="005A2C45">
        <w:rPr>
          <w:lang w:eastAsia="de-DE" w:bidi="ar-SA"/>
        </w:rPr>
        <w:t xml:space="preserve"> </w:t>
      </w:r>
      <w:r w:rsidR="00993D69" w:rsidRPr="005A2C45">
        <w:rPr>
          <w:lang w:eastAsia="de-DE" w:bidi="ar-SA"/>
        </w:rPr>
        <w:fldChar w:fldCharType="begin"/>
      </w:r>
      <w:r w:rsidR="00993D69" w:rsidRPr="005A2C45">
        <w:rPr>
          <w:lang w:eastAsia="de-DE" w:bidi="ar-SA"/>
        </w:rPr>
        <w:instrText xml:space="preserve"> REF _Ref491496484 \r \h </w:instrText>
      </w:r>
      <w:r w:rsidR="00993D69" w:rsidRPr="005A2C45">
        <w:rPr>
          <w:lang w:eastAsia="de-DE" w:bidi="ar-SA"/>
        </w:rPr>
      </w:r>
      <w:r w:rsidR="00993D69" w:rsidRPr="005A2C45">
        <w:rPr>
          <w:lang w:eastAsia="de-DE" w:bidi="ar-SA"/>
        </w:rPr>
        <w:fldChar w:fldCharType="separate"/>
      </w:r>
      <w:r w:rsidR="00425D0A">
        <w:rPr>
          <w:lang w:eastAsia="de-DE" w:bidi="ar-SA"/>
        </w:rPr>
        <w:t>5.3.3</w:t>
      </w:r>
      <w:r w:rsidR="00993D69" w:rsidRPr="005A2C45">
        <w:rPr>
          <w:lang w:eastAsia="de-DE" w:bidi="ar-SA"/>
        </w:rPr>
        <w:fldChar w:fldCharType="end"/>
      </w:r>
      <w:r w:rsidR="00445024" w:rsidRPr="005A2C45">
        <w:rPr>
          <w:lang w:eastAsia="de-DE" w:bidi="ar-SA"/>
        </w:rPr>
        <w:t>), welche vom TTIC2 zur Anzeige i</w:t>
      </w:r>
      <w:r w:rsidR="00D42631" w:rsidRPr="005A2C45">
        <w:rPr>
          <w:lang w:eastAsia="de-DE" w:bidi="ar-SA"/>
        </w:rPr>
        <w:t>n der Oberfläche verwendet wird</w:t>
      </w:r>
      <w:r w:rsidR="00A370AB" w:rsidRPr="005A2C45">
        <w:rPr>
          <w:lang w:eastAsia="de-DE" w:bidi="ar-SA"/>
        </w:rPr>
        <w:t>.</w:t>
      </w:r>
      <w:r w:rsidR="005B6009">
        <w:rPr>
          <w:lang w:eastAsia="de-DE" w:bidi="ar-SA"/>
        </w:rPr>
        <w:t xml:space="preserve"> Im nächsten Arbeitsschritt wurden die Umgebungsvariablen im </w:t>
      </w:r>
      <w:proofErr w:type="spellStart"/>
      <w:r w:rsidR="005B6009">
        <w:rPr>
          <w:lang w:eastAsia="de-DE" w:bidi="ar-SA"/>
        </w:rPr>
        <w:t>TestUpdateFirmware</w:t>
      </w:r>
      <w:proofErr w:type="spellEnd"/>
      <w:r w:rsidR="005B6009">
        <w:rPr>
          <w:lang w:eastAsia="de-DE" w:bidi="ar-SA"/>
        </w:rPr>
        <w:t xml:space="preserve"> Programm ausgelesen (Kapitel </w:t>
      </w:r>
      <w:r w:rsidR="005B6009">
        <w:rPr>
          <w:lang w:eastAsia="de-DE" w:bidi="ar-SA"/>
        </w:rPr>
        <w:fldChar w:fldCharType="begin"/>
      </w:r>
      <w:r w:rsidR="005B6009">
        <w:rPr>
          <w:lang w:eastAsia="de-DE" w:bidi="ar-SA"/>
        </w:rPr>
        <w:instrText xml:space="preserve"> REF _Ref491512038 \r \h </w:instrText>
      </w:r>
      <w:r w:rsidR="005B6009">
        <w:rPr>
          <w:lang w:eastAsia="de-DE" w:bidi="ar-SA"/>
        </w:rPr>
      </w:r>
      <w:r w:rsidR="005B6009">
        <w:rPr>
          <w:lang w:eastAsia="de-DE" w:bidi="ar-SA"/>
        </w:rPr>
        <w:fldChar w:fldCharType="separate"/>
      </w:r>
      <w:r w:rsidR="005B6009">
        <w:rPr>
          <w:lang w:eastAsia="de-DE" w:bidi="ar-SA"/>
        </w:rPr>
        <w:t>5.3.2</w:t>
      </w:r>
      <w:r w:rsidR="005B6009">
        <w:rPr>
          <w:lang w:eastAsia="de-DE" w:bidi="ar-SA"/>
        </w:rPr>
        <w:fldChar w:fldCharType="end"/>
      </w:r>
      <w:r w:rsidR="005B6009">
        <w:rPr>
          <w:lang w:eastAsia="de-DE" w:bidi="ar-SA"/>
        </w:rPr>
        <w:t>).</w:t>
      </w:r>
    </w:p>
    <w:p w14:paraId="3932EC4E" w14:textId="77777777" w:rsidR="007A1130" w:rsidRPr="005A2C45" w:rsidRDefault="007A1130" w:rsidP="007A1130">
      <w:pPr>
        <w:pStyle w:val="berschrift2"/>
      </w:pPr>
      <w:bookmarkStart w:id="143" w:name="_Toc491858353"/>
      <w:bookmarkStart w:id="144" w:name="_Toc491948096"/>
      <w:proofErr w:type="spellStart"/>
      <w:r w:rsidRPr="005A2C45">
        <w:lastRenderedPageBreak/>
        <w:t>TestUpdateFirmware</w:t>
      </w:r>
      <w:bookmarkEnd w:id="143"/>
      <w:bookmarkEnd w:id="144"/>
      <w:proofErr w:type="spellEnd"/>
    </w:p>
    <w:p w14:paraId="71A04BF1" w14:textId="77777777" w:rsidR="007A1130" w:rsidRPr="005A2C45" w:rsidRDefault="00B062D4" w:rsidP="007A1130">
      <w:pPr>
        <w:pStyle w:val="berschrift3"/>
      </w:pPr>
      <w:bookmarkStart w:id="145" w:name="_Ref486178522"/>
      <w:bookmarkStart w:id="146" w:name="_Toc491858354"/>
      <w:bookmarkStart w:id="147" w:name="_Toc491948097"/>
      <w:r w:rsidRPr="005A2C45">
        <w:t>Anweisung Update Testinformationen</w:t>
      </w:r>
      <w:bookmarkEnd w:id="145"/>
      <w:bookmarkEnd w:id="146"/>
      <w:bookmarkEnd w:id="147"/>
    </w:p>
    <w:p w14:paraId="2D8E5410" w14:textId="77777777" w:rsidR="0086145C" w:rsidRPr="005A2C45" w:rsidRDefault="0086145C" w:rsidP="0086145C">
      <w:pPr>
        <w:pStyle w:val="berschrift4"/>
      </w:pPr>
      <w:r w:rsidRPr="005A2C45">
        <w:t>Entwurf</w:t>
      </w:r>
    </w:p>
    <w:p w14:paraId="483BB8DD" w14:textId="733AE8DC" w:rsidR="00BB3EBE" w:rsidRPr="005A2C45" w:rsidRDefault="00BB3EBE" w:rsidP="00BB3EBE">
      <w:pPr>
        <w:rPr>
          <w:lang w:eastAsia="de-DE" w:bidi="ar-SA"/>
        </w:rPr>
      </w:pPr>
      <w:r w:rsidRPr="005A2C45">
        <w:rPr>
          <w:lang w:eastAsia="de-DE" w:bidi="ar-SA"/>
        </w:rPr>
        <w:t xml:space="preserve">Wie im vorherigen Kapitel erwähnt und in </w:t>
      </w:r>
      <w:r w:rsidR="007D7FF8" w:rsidRPr="005A2C45">
        <w:rPr>
          <w:lang w:eastAsia="de-DE" w:bidi="ar-SA"/>
        </w:rPr>
        <w:fldChar w:fldCharType="begin"/>
      </w:r>
      <w:r w:rsidR="007D7FF8" w:rsidRPr="005A2C45">
        <w:rPr>
          <w:lang w:eastAsia="de-DE" w:bidi="ar-SA"/>
        </w:rPr>
        <w:instrText xml:space="preserve"> REF _Ref487371581 \h </w:instrText>
      </w:r>
      <w:r w:rsidR="007D7FF8" w:rsidRPr="005A2C45">
        <w:rPr>
          <w:lang w:eastAsia="de-DE" w:bidi="ar-SA"/>
        </w:rPr>
      </w:r>
      <w:r w:rsidR="007D7FF8" w:rsidRPr="005A2C45">
        <w:rPr>
          <w:lang w:eastAsia="de-DE" w:bidi="ar-SA"/>
        </w:rPr>
        <w:fldChar w:fldCharType="separate"/>
      </w:r>
      <w:r w:rsidR="00425D0A" w:rsidRPr="005A2C45">
        <w:t xml:space="preserve">Abbildung </w:t>
      </w:r>
      <w:r w:rsidR="00425D0A">
        <w:rPr>
          <w:noProof/>
        </w:rPr>
        <w:t>14</w:t>
      </w:r>
      <w:r w:rsidR="007D7FF8" w:rsidRPr="005A2C45">
        <w:rPr>
          <w:lang w:eastAsia="de-DE" w:bidi="ar-SA"/>
        </w:rPr>
        <w:fldChar w:fldCharType="end"/>
      </w:r>
      <w:r w:rsidR="007D7FF8" w:rsidRPr="005A2C45">
        <w:rPr>
          <w:lang w:eastAsia="de-DE" w:bidi="ar-SA"/>
        </w:rPr>
        <w:t xml:space="preserve"> </w:t>
      </w:r>
      <w:r w:rsidR="00D42631" w:rsidRPr="005A2C45">
        <w:rPr>
          <w:lang w:eastAsia="de-DE" w:bidi="ar-SA"/>
        </w:rPr>
        <w:t xml:space="preserve">Lösungsvorschlag </w:t>
      </w:r>
      <w:r w:rsidR="007D7FF8" w:rsidRPr="005A2C45">
        <w:rPr>
          <w:lang w:eastAsia="de-DE" w:bidi="ar-SA"/>
        </w:rPr>
        <w:t>1</w:t>
      </w:r>
      <w:r w:rsidRPr="005A2C45">
        <w:rPr>
          <w:lang w:eastAsia="de-DE" w:bidi="ar-SA"/>
        </w:rPr>
        <w:t xml:space="preserve"> ersichtlich, startet das </w:t>
      </w:r>
      <w:proofErr w:type="spellStart"/>
      <w:r w:rsidRPr="005A2C45">
        <w:rPr>
          <w:lang w:eastAsia="de-DE" w:bidi="ar-SA"/>
        </w:rPr>
        <w:t>TestUpdateFirmware</w:t>
      </w:r>
      <w:proofErr w:type="spellEnd"/>
      <w:r w:rsidRPr="005A2C45">
        <w:rPr>
          <w:lang w:eastAsia="de-DE" w:bidi="ar-SA"/>
        </w:rPr>
        <w:t xml:space="preserve"> Programm die einzelnen Tests, sodass die Testinformationen in der Datenbank aktualisiert werden können. Wichtig da</w:t>
      </w:r>
      <w:r w:rsidR="00357424" w:rsidRPr="005A2C45">
        <w:rPr>
          <w:lang w:eastAsia="de-DE" w:bidi="ar-SA"/>
        </w:rPr>
        <w:t>bei ist es, dass der Test selbst</w:t>
      </w:r>
      <w:r w:rsidRPr="005A2C45">
        <w:rPr>
          <w:lang w:eastAsia="de-DE" w:bidi="ar-SA"/>
        </w:rPr>
        <w:t xml:space="preserve"> nicht ausgeführt wird, </w:t>
      </w:r>
      <w:r w:rsidR="00357424" w:rsidRPr="005A2C45">
        <w:rPr>
          <w:lang w:eastAsia="de-DE" w:bidi="ar-SA"/>
        </w:rPr>
        <w:t>dies wird</w:t>
      </w:r>
      <w:r w:rsidRPr="005A2C45">
        <w:rPr>
          <w:lang w:eastAsia="de-DE" w:bidi="ar-SA"/>
        </w:rPr>
        <w:t xml:space="preserve"> mit Hilfe </w:t>
      </w:r>
      <w:r w:rsidR="007D7FF8" w:rsidRPr="005A2C45">
        <w:rPr>
          <w:lang w:eastAsia="de-DE" w:bidi="ar-SA"/>
        </w:rPr>
        <w:t>einer</w:t>
      </w:r>
      <w:r w:rsidRPr="005A2C45">
        <w:rPr>
          <w:lang w:eastAsia="de-DE" w:bidi="ar-SA"/>
        </w:rPr>
        <w:t xml:space="preserve"> Umgebungsvariable</w:t>
      </w:r>
      <w:r w:rsidR="00412926">
        <w:rPr>
          <w:lang w:eastAsia="de-DE" w:bidi="ar-SA"/>
        </w:rPr>
        <w:t>n</w:t>
      </w:r>
      <w:r w:rsidRPr="005A2C45">
        <w:rPr>
          <w:lang w:eastAsia="de-DE" w:bidi="ar-SA"/>
        </w:rPr>
        <w:t xml:space="preserve"> erreicht.</w:t>
      </w:r>
    </w:p>
    <w:p w14:paraId="362FC1F7" w14:textId="77777777" w:rsidR="0086145C" w:rsidRPr="005A2C45" w:rsidRDefault="0086145C" w:rsidP="0086145C">
      <w:pPr>
        <w:pStyle w:val="berschrift4"/>
      </w:pPr>
      <w:r w:rsidRPr="005A2C45">
        <w:t>Implementierung</w:t>
      </w:r>
    </w:p>
    <w:p w14:paraId="6130E5BD" w14:textId="77FFE5E8" w:rsidR="007D7FF8" w:rsidRPr="005A2C45" w:rsidRDefault="00412926" w:rsidP="007D7FF8">
      <w:pPr>
        <w:rPr>
          <w:lang w:eastAsia="de-DE" w:bidi="ar-SA"/>
        </w:rPr>
      </w:pPr>
      <w:r>
        <w:rPr>
          <w:lang w:eastAsia="de-DE" w:bidi="ar-SA"/>
        </w:rPr>
        <w:t>Die</w:t>
      </w:r>
      <w:r w:rsidR="00DF2989" w:rsidRPr="005A2C45">
        <w:rPr>
          <w:lang w:eastAsia="de-DE" w:bidi="ar-SA"/>
        </w:rPr>
        <w:t xml:space="preserve"> </w:t>
      </w:r>
      <w:proofErr w:type="spellStart"/>
      <w:r w:rsidR="00DF2989" w:rsidRPr="005A2C45">
        <w:rPr>
          <w:lang w:eastAsia="de-DE" w:bidi="ar-SA"/>
        </w:rPr>
        <w:t>TestUpdateFirmware</w:t>
      </w:r>
      <w:proofErr w:type="spellEnd"/>
      <w:r w:rsidR="00DF2989" w:rsidRPr="005A2C45">
        <w:rPr>
          <w:lang w:eastAsia="de-DE" w:bidi="ar-SA"/>
        </w:rPr>
        <w:t xml:space="preserve"> setzt </w:t>
      </w:r>
      <w:r w:rsidR="00DB39D3" w:rsidRPr="005A2C45">
        <w:rPr>
          <w:lang w:eastAsia="de-DE" w:bidi="ar-SA"/>
        </w:rPr>
        <w:t>eine</w:t>
      </w:r>
      <w:r w:rsidR="00DF2989" w:rsidRPr="005A2C45">
        <w:rPr>
          <w:lang w:eastAsia="de-DE" w:bidi="ar-SA"/>
        </w:rPr>
        <w:t xml:space="preserve"> Umgebungsvariable, welche später im Test dazu genützt wird</w:t>
      </w:r>
      <w:r>
        <w:rPr>
          <w:lang w:eastAsia="de-DE" w:bidi="ar-SA"/>
        </w:rPr>
        <w:t>,</w:t>
      </w:r>
      <w:r w:rsidR="00DF2989" w:rsidRPr="005A2C45">
        <w:rPr>
          <w:lang w:eastAsia="de-DE" w:bidi="ar-SA"/>
        </w:rPr>
        <w:t xml:space="preserve"> </w:t>
      </w:r>
      <w:r w:rsidR="00DB39D3" w:rsidRPr="005A2C45">
        <w:rPr>
          <w:lang w:eastAsia="de-DE" w:bidi="ar-SA"/>
        </w:rPr>
        <w:t xml:space="preserve">um nur die Testinformationen auf Gültigkeit zu überprüfen. </w:t>
      </w:r>
      <w:r w:rsidR="00236E5E">
        <w:rPr>
          <w:lang w:eastAsia="de-DE" w:bidi="ar-SA"/>
        </w:rPr>
        <w:t xml:space="preserve">Dabei wird eine Umgebungsvariable von der C </w:t>
      </w:r>
      <w:proofErr w:type="spellStart"/>
      <w:r w:rsidR="00236E5E">
        <w:rPr>
          <w:lang w:eastAsia="de-DE" w:bidi="ar-SA"/>
        </w:rPr>
        <w:t>Libary</w:t>
      </w:r>
      <w:proofErr w:type="spellEnd"/>
      <w:r w:rsidR="00236E5E">
        <w:rPr>
          <w:lang w:eastAsia="de-DE" w:bidi="ar-SA"/>
        </w:rPr>
        <w:t xml:space="preserve"> verwendet</w:t>
      </w:r>
      <w:r w:rsidR="00DB39D3" w:rsidRPr="005A2C45">
        <w:rPr>
          <w:lang w:eastAsia="de-DE" w:bidi="ar-SA"/>
        </w:rPr>
        <w:t xml:space="preserve">, </w:t>
      </w:r>
      <w:r w:rsidR="00236E5E">
        <w:rPr>
          <w:lang w:eastAsia="de-DE" w:bidi="ar-SA"/>
        </w:rPr>
        <w:t>diese muss nicht initialisiert werden</w:t>
      </w:r>
      <w:r w:rsidR="00DB39D3" w:rsidRPr="005A2C45">
        <w:rPr>
          <w:lang w:eastAsia="de-DE" w:bidi="ar-SA"/>
        </w:rPr>
        <w:t>. Genauere Details sind im Anhang (</w:t>
      </w:r>
      <w:r w:rsidR="00DB39D3" w:rsidRPr="005A2C45">
        <w:rPr>
          <w:lang w:eastAsia="de-DE" w:bidi="ar-SA"/>
        </w:rPr>
        <w:fldChar w:fldCharType="begin"/>
      </w:r>
      <w:r w:rsidR="00DB39D3" w:rsidRPr="005A2C45">
        <w:rPr>
          <w:lang w:eastAsia="de-DE" w:bidi="ar-SA"/>
        </w:rPr>
        <w:instrText xml:space="preserve"> REF _Ref491512275 \h </w:instrText>
      </w:r>
      <w:r w:rsidR="00DB39D3" w:rsidRPr="005A2C45">
        <w:rPr>
          <w:lang w:eastAsia="de-DE" w:bidi="ar-SA"/>
        </w:rPr>
      </w:r>
      <w:r w:rsidR="00DB39D3" w:rsidRPr="005A2C45">
        <w:rPr>
          <w:lang w:eastAsia="de-DE" w:bidi="ar-SA"/>
        </w:rPr>
        <w:fldChar w:fldCharType="separate"/>
      </w:r>
      <w:r w:rsidR="00425D0A" w:rsidRPr="005A2C45">
        <w:t>C.1.1.1.</w:t>
      </w:r>
      <w:r w:rsidR="00DB39D3" w:rsidRPr="005A2C45">
        <w:rPr>
          <w:lang w:eastAsia="de-DE" w:bidi="ar-SA"/>
        </w:rPr>
        <w:fldChar w:fldCharType="end"/>
      </w:r>
      <w:r w:rsidR="00DB39D3" w:rsidRPr="005A2C45">
        <w:rPr>
          <w:lang w:eastAsia="de-DE" w:bidi="ar-SA"/>
        </w:rPr>
        <w:t>) zu finden.</w:t>
      </w:r>
    </w:p>
    <w:p w14:paraId="2BEA68AA" w14:textId="6AE64A71" w:rsidR="00DB39D3" w:rsidRPr="005A2C45" w:rsidRDefault="00DB39D3" w:rsidP="00DB39D3">
      <w:r w:rsidRPr="005A2C45">
        <w:t>In der Testphase dieses Ansatzes tritt nach einer zuf</w:t>
      </w:r>
      <w:r w:rsidR="00412926">
        <w:t>älligen Anzahl von erfolgreich</w:t>
      </w:r>
      <w:r w:rsidRPr="005A2C45">
        <w:t xml:space="preserve"> ausgeführten Tests ein unerwarteter Absturz auf. Aus dem Absturzprogramm des CVI gehen keine genaueren Informationen hervor. Dies kann auch im </w:t>
      </w:r>
      <w:proofErr w:type="spellStart"/>
      <w:r w:rsidRPr="005A2C45">
        <w:t>Debug</w:t>
      </w:r>
      <w:proofErr w:type="spellEnd"/>
      <w:r w:rsidRPr="005A2C45">
        <w:t xml:space="preserve"> Modus nicht reproduziert werden. Meine Vermutung ist, dass beim ständigen Auf- und Abbau der Datenbankverbindung eine Ressource nicht ordnungsgemäss geschlossen werden kann.</w:t>
      </w:r>
    </w:p>
    <w:p w14:paraId="5ABE15E7" w14:textId="31F4D559" w:rsidR="00DB39D3" w:rsidRPr="005A2C45" w:rsidRDefault="00412926" w:rsidP="007D7FF8">
      <w:pPr>
        <w:rPr>
          <w:lang w:eastAsia="de-DE" w:bidi="ar-SA"/>
        </w:rPr>
      </w:pPr>
      <w:r>
        <w:t>Deshalb</w:t>
      </w:r>
      <w:r w:rsidR="00DB39D3" w:rsidRPr="005A2C45">
        <w:t xml:space="preserve"> wird ein neuer Ansatz gewählt, welche</w:t>
      </w:r>
      <w:r>
        <w:t>r</w:t>
      </w:r>
      <w:r w:rsidR="00DB39D3" w:rsidRPr="005A2C45">
        <w:t xml:space="preserve"> im Kapitel </w:t>
      </w:r>
      <w:r w:rsidR="00A240EF">
        <w:fldChar w:fldCharType="begin"/>
      </w:r>
      <w:r w:rsidR="00A240EF">
        <w:instrText xml:space="preserve"> REF _Ref491948483 \r \h </w:instrText>
      </w:r>
      <w:r w:rsidR="00A240EF">
        <w:fldChar w:fldCharType="separate"/>
      </w:r>
      <w:r w:rsidR="00A240EF">
        <w:t>5.2.2</w:t>
      </w:r>
      <w:r w:rsidR="00A240EF">
        <w:fldChar w:fldCharType="end"/>
      </w:r>
      <w:r w:rsidR="00CC1D88" w:rsidRPr="005A2C45">
        <w:t xml:space="preserve"> beschrieben wird, da dieser auch Einfluss auf die Testentwicklung hat. Dadurch </w:t>
      </w:r>
      <w:r>
        <w:t>werden</w:t>
      </w:r>
      <w:r w:rsidR="00CC1D88" w:rsidRPr="005A2C45">
        <w:t xml:space="preserve"> zuerst die Tests und anschliessend das </w:t>
      </w:r>
      <w:proofErr w:type="spellStart"/>
      <w:r w:rsidR="00CC1D88" w:rsidRPr="005A2C45">
        <w:t>TestUpdateFirmware</w:t>
      </w:r>
      <w:proofErr w:type="spellEnd"/>
      <w:r w:rsidR="00CC1D88" w:rsidRPr="005A2C45">
        <w:t xml:space="preserve"> Programm dementsprechend angepasst.</w:t>
      </w:r>
    </w:p>
    <w:p w14:paraId="495B1815" w14:textId="77777777" w:rsidR="00B062D4" w:rsidRPr="005A2C45" w:rsidRDefault="00B062D4" w:rsidP="00B062D4">
      <w:pPr>
        <w:pStyle w:val="berschrift3"/>
      </w:pPr>
      <w:bookmarkStart w:id="148" w:name="_Ref491512038"/>
      <w:bookmarkStart w:id="149" w:name="_Toc491858355"/>
      <w:bookmarkStart w:id="150" w:name="_Toc491948098"/>
      <w:r w:rsidRPr="005A2C45">
        <w:t>Abfrage Testinformationen</w:t>
      </w:r>
      <w:bookmarkEnd w:id="148"/>
      <w:bookmarkEnd w:id="149"/>
      <w:bookmarkEnd w:id="150"/>
    </w:p>
    <w:p w14:paraId="46B7BD50" w14:textId="77777777" w:rsidR="0086145C" w:rsidRPr="005A2C45" w:rsidRDefault="0086145C" w:rsidP="0086145C">
      <w:pPr>
        <w:pStyle w:val="berschrift4"/>
      </w:pPr>
      <w:r w:rsidRPr="005A2C45">
        <w:t>Entwurf</w:t>
      </w:r>
    </w:p>
    <w:p w14:paraId="11E67E2E" w14:textId="652A57AF" w:rsidR="00504556" w:rsidRPr="005A2C45" w:rsidRDefault="007D265C" w:rsidP="00504556">
      <w:pPr>
        <w:rPr>
          <w:lang w:eastAsia="de-DE" w:bidi="ar-SA"/>
        </w:rPr>
      </w:pPr>
      <w:r w:rsidRPr="005A2C45">
        <w:rPr>
          <w:lang w:eastAsia="de-DE" w:bidi="ar-SA"/>
        </w:rPr>
        <w:t>Nach dem gescheiterten Lösungsversuch 1 (</w:t>
      </w:r>
      <w:r w:rsidRPr="005A2C45">
        <w:rPr>
          <w:lang w:eastAsia="de-DE" w:bidi="ar-SA"/>
        </w:rPr>
        <w:fldChar w:fldCharType="begin"/>
      </w:r>
      <w:r w:rsidRPr="005A2C45">
        <w:rPr>
          <w:lang w:eastAsia="de-DE" w:bidi="ar-SA"/>
        </w:rPr>
        <w:instrText xml:space="preserve"> REF _Ref487976290 \h </w:instrText>
      </w:r>
      <w:r w:rsidRPr="005A2C45">
        <w:rPr>
          <w:lang w:eastAsia="de-DE" w:bidi="ar-SA"/>
        </w:rPr>
      </w:r>
      <w:r w:rsidRPr="005A2C45">
        <w:rPr>
          <w:lang w:eastAsia="de-DE" w:bidi="ar-SA"/>
        </w:rPr>
        <w:fldChar w:fldCharType="separate"/>
      </w:r>
      <w:r w:rsidR="00425D0A" w:rsidRPr="005A2C45">
        <w:t xml:space="preserve">Abbildung </w:t>
      </w:r>
      <w:r w:rsidR="00425D0A">
        <w:rPr>
          <w:noProof/>
        </w:rPr>
        <w:t>15</w:t>
      </w:r>
      <w:r w:rsidRPr="005A2C45">
        <w:rPr>
          <w:lang w:eastAsia="de-DE" w:bidi="ar-SA"/>
        </w:rPr>
        <w:fldChar w:fldCharType="end"/>
      </w:r>
      <w:r w:rsidR="00493615">
        <w:rPr>
          <w:lang w:eastAsia="de-DE" w:bidi="ar-SA"/>
        </w:rPr>
        <w:t>) wird nun nach der</w:t>
      </w:r>
      <w:r w:rsidRPr="005A2C45">
        <w:rPr>
          <w:lang w:eastAsia="de-DE" w:bidi="ar-SA"/>
        </w:rPr>
        <w:t xml:space="preserve"> Ausführung </w:t>
      </w:r>
      <w:r w:rsidR="00493615">
        <w:rPr>
          <w:lang w:eastAsia="de-DE" w:bidi="ar-SA"/>
        </w:rPr>
        <w:t>des Tests die Umgebungsvariablen</w:t>
      </w:r>
      <w:r w:rsidRPr="005A2C45">
        <w:rPr>
          <w:lang w:eastAsia="de-DE" w:bidi="ar-SA"/>
        </w:rPr>
        <w:t xml:space="preserve"> für die Testinform</w:t>
      </w:r>
      <w:r w:rsidR="00493615">
        <w:rPr>
          <w:lang w:eastAsia="de-DE" w:bidi="ar-SA"/>
        </w:rPr>
        <w:t>ationen ausgelesen und zwischen</w:t>
      </w:r>
      <w:r w:rsidRPr="005A2C45">
        <w:rPr>
          <w:lang w:eastAsia="de-DE" w:bidi="ar-SA"/>
        </w:rPr>
        <w:t>gespeichert. Diese wird für den nächsten Arbeitsschritt benötigt um die Testinformationen auf Aktualität zu überprüfen.</w:t>
      </w:r>
    </w:p>
    <w:p w14:paraId="52837590" w14:textId="77777777" w:rsidR="0086145C" w:rsidRPr="005A2C45" w:rsidRDefault="0086145C" w:rsidP="0086145C">
      <w:pPr>
        <w:pStyle w:val="berschrift4"/>
      </w:pPr>
      <w:bookmarkStart w:id="151" w:name="_Ref491522243"/>
      <w:bookmarkStart w:id="152" w:name="_Ref487976139"/>
      <w:r w:rsidRPr="005A2C45">
        <w:t>Implementierung</w:t>
      </w:r>
      <w:bookmarkEnd w:id="151"/>
    </w:p>
    <w:p w14:paraId="184200C3" w14:textId="632615CD" w:rsidR="007D265C" w:rsidRPr="005A2C45" w:rsidRDefault="007D265C" w:rsidP="007D265C">
      <w:pPr>
        <w:rPr>
          <w:lang w:eastAsia="de-DE" w:bidi="ar-SA"/>
        </w:rPr>
      </w:pPr>
      <w:r w:rsidRPr="005A2C45">
        <w:rPr>
          <w:lang w:eastAsia="de-DE" w:bidi="ar-SA"/>
        </w:rPr>
        <w:t>Bei den Umgebungsvariablen, welche die Testinformationen des Tests beinhalt</w:t>
      </w:r>
      <w:r w:rsidR="00493615">
        <w:rPr>
          <w:lang w:eastAsia="de-DE" w:bidi="ar-SA"/>
        </w:rPr>
        <w:t>en</w:t>
      </w:r>
      <w:r w:rsidRPr="005A2C45">
        <w:rPr>
          <w:lang w:eastAsia="de-DE" w:bidi="ar-SA"/>
        </w:rPr>
        <w:t>, handelt es sich um die von CVI (</w:t>
      </w:r>
      <w:r w:rsidR="00EB0C9D" w:rsidRPr="005A2C45">
        <w:rPr>
          <w:lang w:eastAsia="de-DE" w:bidi="ar-SA"/>
        </w:rPr>
        <w:t>Kapitel</w:t>
      </w:r>
      <w:r w:rsidRPr="005A2C45">
        <w:rPr>
          <w:lang w:eastAsia="de-DE" w:bidi="ar-SA"/>
        </w:rPr>
        <w:t xml:space="preserve"> </w:t>
      </w:r>
      <w:r w:rsidRPr="005A2C45">
        <w:rPr>
          <w:lang w:eastAsia="de-DE" w:bidi="ar-SA"/>
        </w:rPr>
        <w:fldChar w:fldCharType="begin"/>
      </w:r>
      <w:r w:rsidRPr="005A2C45">
        <w:rPr>
          <w:lang w:eastAsia="de-DE" w:bidi="ar-SA"/>
        </w:rPr>
        <w:instrText xml:space="preserve"> REF _Ref491521624 \r \h </w:instrText>
      </w:r>
      <w:r w:rsidRPr="005A2C45">
        <w:rPr>
          <w:lang w:eastAsia="de-DE" w:bidi="ar-SA"/>
        </w:rPr>
      </w:r>
      <w:r w:rsidRPr="005A2C45">
        <w:rPr>
          <w:lang w:eastAsia="de-DE" w:bidi="ar-SA"/>
        </w:rPr>
        <w:fldChar w:fldCharType="separate"/>
      </w:r>
      <w:r w:rsidR="00425D0A">
        <w:rPr>
          <w:lang w:eastAsia="de-DE" w:bidi="ar-SA"/>
        </w:rPr>
        <w:t>5.2.2.2</w:t>
      </w:r>
      <w:r w:rsidRPr="005A2C45">
        <w:rPr>
          <w:lang w:eastAsia="de-DE" w:bidi="ar-SA"/>
        </w:rPr>
        <w:fldChar w:fldCharType="end"/>
      </w:r>
      <w:r w:rsidRPr="005A2C45">
        <w:rPr>
          <w:lang w:eastAsia="de-DE" w:bidi="ar-SA"/>
        </w:rPr>
        <w:t>)</w:t>
      </w:r>
      <w:r w:rsidR="00EB0C9D" w:rsidRPr="005A2C45">
        <w:rPr>
          <w:lang w:eastAsia="de-DE" w:bidi="ar-SA"/>
        </w:rPr>
        <w:t>. CVI bietet Callback Funktionen an, welche bei Veränderung</w:t>
      </w:r>
      <w:r w:rsidR="00493615">
        <w:rPr>
          <w:lang w:eastAsia="de-DE" w:bidi="ar-SA"/>
        </w:rPr>
        <w:t>en</w:t>
      </w:r>
      <w:r w:rsidR="00EB0C9D" w:rsidRPr="005A2C45">
        <w:rPr>
          <w:lang w:eastAsia="de-DE" w:bidi="ar-SA"/>
        </w:rPr>
        <w:t xml:space="preserve"> der Umgebungsvariable</w:t>
      </w:r>
      <w:r w:rsidR="00493615">
        <w:rPr>
          <w:lang w:eastAsia="de-DE" w:bidi="ar-SA"/>
        </w:rPr>
        <w:t>n</w:t>
      </w:r>
      <w:r w:rsidR="00EB0C9D" w:rsidRPr="005A2C45">
        <w:rPr>
          <w:lang w:eastAsia="de-DE" w:bidi="ar-SA"/>
        </w:rPr>
        <w:t xml:space="preserve"> ausgelöst werden. So wird nach Ausführung des Tests, welche die Umgebungsvariable</w:t>
      </w:r>
      <w:r w:rsidR="00493615">
        <w:rPr>
          <w:lang w:eastAsia="de-DE" w:bidi="ar-SA"/>
        </w:rPr>
        <w:t>n</w:t>
      </w:r>
      <w:r w:rsidR="00EB0C9D" w:rsidRPr="005A2C45">
        <w:rPr>
          <w:lang w:eastAsia="de-DE" w:bidi="ar-SA"/>
        </w:rPr>
        <w:t xml:space="preserve"> mit den Testinformationen beschreibt, der Wert der Umgebungsvariable</w:t>
      </w:r>
      <w:r w:rsidR="00493615">
        <w:rPr>
          <w:lang w:eastAsia="de-DE" w:bidi="ar-SA"/>
        </w:rPr>
        <w:t>n</w:t>
      </w:r>
      <w:r w:rsidR="00EB0C9D" w:rsidRPr="005A2C45">
        <w:rPr>
          <w:lang w:eastAsia="de-DE" w:bidi="ar-SA"/>
        </w:rPr>
        <w:t xml:space="preserve"> ausgelesen und zwischengespeichert. Dieser wird im nächsten Arbeitsschritt mit dem Wert in der </w:t>
      </w:r>
      <w:proofErr w:type="spellStart"/>
      <w:r w:rsidR="00EB0C9D" w:rsidRPr="005A2C45">
        <w:rPr>
          <w:lang w:eastAsia="de-DE" w:bidi="ar-SA"/>
        </w:rPr>
        <w:t>SoftwareVersionsDatabase</w:t>
      </w:r>
      <w:proofErr w:type="spellEnd"/>
      <w:r w:rsidR="00EB0C9D" w:rsidRPr="005A2C45">
        <w:rPr>
          <w:lang w:eastAsia="de-DE" w:bidi="ar-SA"/>
        </w:rPr>
        <w:t xml:space="preserve"> auf Aktualität überprüft.</w:t>
      </w:r>
    </w:p>
    <w:p w14:paraId="3723FE73" w14:textId="77777777" w:rsidR="00B062D4" w:rsidRPr="005A2C45" w:rsidRDefault="00B062D4" w:rsidP="00B062D4">
      <w:pPr>
        <w:pStyle w:val="berschrift3"/>
      </w:pPr>
      <w:bookmarkStart w:id="153" w:name="_Ref491496484"/>
      <w:bookmarkStart w:id="154" w:name="_Toc491858356"/>
      <w:bookmarkStart w:id="155" w:name="_Toc491948099"/>
      <w:r w:rsidRPr="005A2C45">
        <w:t xml:space="preserve">Testinformationen in </w:t>
      </w:r>
      <w:proofErr w:type="spellStart"/>
      <w:r w:rsidRPr="005A2C45">
        <w:t>SoftwareVersionsDatabase</w:t>
      </w:r>
      <w:proofErr w:type="spellEnd"/>
      <w:r w:rsidRPr="005A2C45">
        <w:t xml:space="preserve"> schreiben</w:t>
      </w:r>
      <w:bookmarkEnd w:id="152"/>
      <w:bookmarkEnd w:id="153"/>
      <w:bookmarkEnd w:id="154"/>
      <w:bookmarkEnd w:id="155"/>
    </w:p>
    <w:p w14:paraId="7AE551CC" w14:textId="77777777" w:rsidR="0086145C" w:rsidRPr="005A2C45" w:rsidRDefault="0086145C" w:rsidP="0086145C">
      <w:pPr>
        <w:pStyle w:val="berschrift4"/>
      </w:pPr>
      <w:r w:rsidRPr="005A2C45">
        <w:t>Entwurf</w:t>
      </w:r>
    </w:p>
    <w:p w14:paraId="4A7FFF03" w14:textId="24D6E101" w:rsidR="0055370E" w:rsidRPr="005A2C45" w:rsidRDefault="008409E7" w:rsidP="0055370E">
      <w:pPr>
        <w:rPr>
          <w:lang w:eastAsia="de-DE" w:bidi="ar-SA"/>
        </w:rPr>
      </w:pPr>
      <w:r w:rsidRPr="005A2C45">
        <w:rPr>
          <w:lang w:eastAsia="de-DE" w:bidi="ar-SA"/>
        </w:rPr>
        <w:t>Zuerst werden die Hardware Anforderungstypen auf Aktualität geprüft. Anschliessend werden die ausgelesenen Testinformationen</w:t>
      </w:r>
      <w:r w:rsidR="0079785C">
        <w:rPr>
          <w:lang w:eastAsia="de-DE" w:bidi="ar-SA"/>
        </w:rPr>
        <w:t xml:space="preserve"> und die</w:t>
      </w:r>
      <w:r w:rsidRPr="005A2C45">
        <w:rPr>
          <w:lang w:eastAsia="de-DE" w:bidi="ar-SA"/>
        </w:rPr>
        <w:t xml:space="preserve"> Umgebungsvariable</w:t>
      </w:r>
      <w:r w:rsidR="0079785C">
        <w:rPr>
          <w:lang w:eastAsia="de-DE" w:bidi="ar-SA"/>
        </w:rPr>
        <w:t>n</w:t>
      </w:r>
      <w:r w:rsidRPr="005A2C45">
        <w:rPr>
          <w:lang w:eastAsia="de-DE" w:bidi="ar-SA"/>
        </w:rPr>
        <w:t xml:space="preserve"> Werte auf Aktualität in der </w:t>
      </w:r>
      <w:proofErr w:type="spellStart"/>
      <w:r w:rsidRPr="005A2C45">
        <w:rPr>
          <w:lang w:eastAsia="de-DE" w:bidi="ar-SA"/>
        </w:rPr>
        <w:t>SoftwareVersionsDatabase</w:t>
      </w:r>
      <w:proofErr w:type="spellEnd"/>
      <w:r w:rsidRPr="005A2C45">
        <w:rPr>
          <w:lang w:eastAsia="de-DE" w:bidi="ar-SA"/>
        </w:rPr>
        <w:t xml:space="preserve"> geprüft. Diese Funktionalität wurde bereits im Kapitel </w:t>
      </w:r>
      <w:r w:rsidRPr="005A2C45">
        <w:rPr>
          <w:lang w:eastAsia="de-DE" w:bidi="ar-SA"/>
        </w:rPr>
        <w:fldChar w:fldCharType="begin"/>
      </w:r>
      <w:r w:rsidRPr="005A2C45">
        <w:rPr>
          <w:lang w:eastAsia="de-DE" w:bidi="ar-SA"/>
        </w:rPr>
        <w:instrText xml:space="preserve"> REF _Ref491524058 \r \h </w:instrText>
      </w:r>
      <w:r w:rsidRPr="005A2C45">
        <w:rPr>
          <w:lang w:eastAsia="de-DE" w:bidi="ar-SA"/>
        </w:rPr>
      </w:r>
      <w:r w:rsidRPr="005A2C45">
        <w:rPr>
          <w:lang w:eastAsia="de-DE" w:bidi="ar-SA"/>
        </w:rPr>
        <w:fldChar w:fldCharType="separate"/>
      </w:r>
      <w:r w:rsidR="00425D0A">
        <w:rPr>
          <w:lang w:eastAsia="de-DE" w:bidi="ar-SA"/>
        </w:rPr>
        <w:t>5.2.1.2</w:t>
      </w:r>
      <w:r w:rsidRPr="005A2C45">
        <w:rPr>
          <w:lang w:eastAsia="de-DE" w:bidi="ar-SA"/>
        </w:rPr>
        <w:fldChar w:fldCharType="end"/>
      </w:r>
      <w:r w:rsidRPr="005A2C45">
        <w:rPr>
          <w:lang w:eastAsia="de-DE" w:bidi="ar-SA"/>
        </w:rPr>
        <w:t xml:space="preserve"> beschrieben. Nun wurde sie von den einzelnen Tests in das </w:t>
      </w:r>
      <w:proofErr w:type="spellStart"/>
      <w:r w:rsidRPr="005A2C45">
        <w:rPr>
          <w:lang w:eastAsia="de-DE" w:bidi="ar-SA"/>
        </w:rPr>
        <w:t>TestUpdateFirmware</w:t>
      </w:r>
      <w:proofErr w:type="spellEnd"/>
      <w:r w:rsidRPr="005A2C45">
        <w:rPr>
          <w:lang w:eastAsia="de-DE" w:bidi="ar-SA"/>
        </w:rPr>
        <w:t xml:space="preserve"> Programm </w:t>
      </w:r>
      <w:r w:rsidR="00F65238" w:rsidRPr="005A2C45">
        <w:rPr>
          <w:lang w:eastAsia="de-DE" w:bidi="ar-SA"/>
        </w:rPr>
        <w:t>übernommen. Deswegen wird auf das Implementationskapitel verzichtet.</w:t>
      </w:r>
    </w:p>
    <w:p w14:paraId="7389B7B4" w14:textId="77777777" w:rsidR="00011357" w:rsidRDefault="00011357">
      <w:pPr>
        <w:spacing w:before="0" w:after="200" w:line="276" w:lineRule="auto"/>
        <w:jc w:val="left"/>
        <w:rPr>
          <w:rFonts w:eastAsia="Times New Roman" w:cs="Times New Roman"/>
          <w:b/>
          <w:color w:val="17365D" w:themeColor="text2" w:themeShade="BF"/>
          <w:sz w:val="28"/>
          <w:szCs w:val="24"/>
          <w:lang w:eastAsia="de-DE" w:bidi="ar-SA"/>
        </w:rPr>
      </w:pPr>
      <w:bookmarkStart w:id="156" w:name="_Toc491858357"/>
      <w:r>
        <w:br w:type="page"/>
      </w:r>
    </w:p>
    <w:p w14:paraId="2B66F254" w14:textId="4851572A" w:rsidR="001B7CCF" w:rsidRPr="005A2C45" w:rsidRDefault="00B062D4" w:rsidP="001B7CCF">
      <w:pPr>
        <w:pStyle w:val="berschrift2"/>
      </w:pPr>
      <w:bookmarkStart w:id="157" w:name="_Toc491948100"/>
      <w:r w:rsidRPr="005A2C45">
        <w:lastRenderedPageBreak/>
        <w:t>TTIC2</w:t>
      </w:r>
      <w:bookmarkEnd w:id="156"/>
      <w:bookmarkEnd w:id="157"/>
    </w:p>
    <w:p w14:paraId="276B4AFF" w14:textId="5013A593" w:rsidR="001B7CCF" w:rsidRPr="005A2C45" w:rsidRDefault="001B7CCF" w:rsidP="001B7CCF">
      <w:r w:rsidRPr="005A2C45">
        <w:rPr>
          <w:rStyle w:val="Fett"/>
          <w:b w:val="0"/>
          <w:bCs w:val="0"/>
        </w:rPr>
        <w:t xml:space="preserve">In </w:t>
      </w:r>
      <w:r w:rsidRPr="005A2C45">
        <w:rPr>
          <w:rStyle w:val="Fett"/>
          <w:b w:val="0"/>
          <w:bCs w:val="0"/>
        </w:rPr>
        <w:fldChar w:fldCharType="begin"/>
      </w:r>
      <w:r w:rsidRPr="005A2C45">
        <w:rPr>
          <w:rStyle w:val="Fett"/>
          <w:b w:val="0"/>
          <w:bCs w:val="0"/>
        </w:rPr>
        <w:instrText xml:space="preserve"> REF _Ref491526717 \h </w:instrText>
      </w:r>
      <w:r w:rsidRPr="005A2C45">
        <w:rPr>
          <w:rStyle w:val="Fett"/>
          <w:b w:val="0"/>
          <w:bCs w:val="0"/>
        </w:rPr>
      </w:r>
      <w:r w:rsidRPr="005A2C45">
        <w:rPr>
          <w:rStyle w:val="Fett"/>
          <w:b w:val="0"/>
          <w:bCs w:val="0"/>
        </w:rPr>
        <w:fldChar w:fldCharType="separate"/>
      </w:r>
      <w:r w:rsidR="00425D0A" w:rsidRPr="005A2C45">
        <w:t xml:space="preserve">Abbildung </w:t>
      </w:r>
      <w:r w:rsidR="00425D0A">
        <w:rPr>
          <w:noProof/>
        </w:rPr>
        <w:t>16</w:t>
      </w:r>
      <w:r w:rsidRPr="005A2C45">
        <w:rPr>
          <w:rStyle w:val="Fett"/>
          <w:b w:val="0"/>
          <w:bCs w:val="0"/>
        </w:rPr>
        <w:fldChar w:fldCharType="end"/>
      </w:r>
      <w:r w:rsidRPr="005A2C45">
        <w:rPr>
          <w:rStyle w:val="Fett"/>
          <w:b w:val="0"/>
          <w:bCs w:val="0"/>
        </w:rPr>
        <w:t xml:space="preserve"> sind die beteiligten Testumgebungselemente, welche für die Erweiterung des TTIC2 gebraucht werden</w:t>
      </w:r>
      <w:r w:rsidR="00EC79FA" w:rsidRPr="005A2C45">
        <w:rPr>
          <w:rStyle w:val="Fett"/>
          <w:b w:val="0"/>
          <w:bCs w:val="0"/>
        </w:rPr>
        <w:t xml:space="preserve"> ersichtlich</w:t>
      </w:r>
      <w:r w:rsidRPr="005A2C45">
        <w:rPr>
          <w:rStyle w:val="Fett"/>
          <w:b w:val="0"/>
          <w:bCs w:val="0"/>
        </w:rPr>
        <w:t>.</w:t>
      </w:r>
    </w:p>
    <w:p w14:paraId="5A28E13E" w14:textId="77777777" w:rsidR="001B7CCF" w:rsidRPr="005A2C45" w:rsidRDefault="001B7CCF" w:rsidP="001B7CCF">
      <w:r w:rsidRPr="005A2C45">
        <w:rPr>
          <w:noProof/>
          <w:lang w:val="de-DE" w:eastAsia="de-DE" w:bidi="ar-SA"/>
        </w:rPr>
        <w:drawing>
          <wp:inline distT="0" distB="0" distL="0" distR="0" wp14:anchorId="122A97FA" wp14:editId="0880EEB7">
            <wp:extent cx="5553075" cy="1647825"/>
            <wp:effectExtent l="0" t="0" r="9525" b="9525"/>
            <wp:docPr id="1030" name="Grafik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Zugriff SoftwareVersionsDatabase.png"/>
                    <pic:cNvPicPr/>
                  </pic:nvPicPr>
                  <pic:blipFill>
                    <a:blip r:embed="rId34">
                      <a:extLst>
                        <a:ext uri="{28A0092B-C50C-407E-A947-70E740481C1C}">
                          <a14:useLocalDpi xmlns:a14="http://schemas.microsoft.com/office/drawing/2010/main" val="0"/>
                        </a:ext>
                      </a:extLst>
                    </a:blip>
                    <a:stretch>
                      <a:fillRect/>
                    </a:stretch>
                  </pic:blipFill>
                  <pic:spPr>
                    <a:xfrm>
                      <a:off x="0" y="0"/>
                      <a:ext cx="5553075" cy="1647825"/>
                    </a:xfrm>
                    <a:prstGeom prst="rect">
                      <a:avLst/>
                    </a:prstGeom>
                  </pic:spPr>
                </pic:pic>
              </a:graphicData>
            </a:graphic>
          </wp:inline>
        </w:drawing>
      </w:r>
      <w:bookmarkStart w:id="158" w:name="_Ref491526717"/>
    </w:p>
    <w:p w14:paraId="6D55E1BC" w14:textId="59B08F33" w:rsidR="00B062D4" w:rsidRPr="005A2C45" w:rsidRDefault="00B062D4" w:rsidP="00B062D4">
      <w:pPr>
        <w:pStyle w:val="Beschriftung"/>
      </w:pPr>
      <w:bookmarkStart w:id="159" w:name="_Toc491947965"/>
      <w:r w:rsidRPr="005A2C45">
        <w:t xml:space="preserve">Abbildung </w:t>
      </w:r>
      <w:fldSimple w:instr=" SEQ Abbildung \* ARABIC ">
        <w:r w:rsidR="00425D0A">
          <w:rPr>
            <w:noProof/>
          </w:rPr>
          <w:t>16</w:t>
        </w:r>
      </w:fldSimple>
      <w:bookmarkEnd w:id="158"/>
      <w:r w:rsidRPr="005A2C45">
        <w:t xml:space="preserve">: TTIC2 Zugriff auf </w:t>
      </w:r>
      <w:proofErr w:type="spellStart"/>
      <w:r w:rsidRPr="005A2C45">
        <w:t>SoftwareVersionsDatabase</w:t>
      </w:r>
      <w:bookmarkEnd w:id="159"/>
      <w:proofErr w:type="spellEnd"/>
    </w:p>
    <w:p w14:paraId="12C1DDD0" w14:textId="469ED18A" w:rsidR="001B7CCF" w:rsidRPr="005A2C45" w:rsidRDefault="00C74B48" w:rsidP="00B062D4">
      <w:pPr>
        <w:rPr>
          <w:lang w:eastAsia="de-DE" w:bidi="ar-SA"/>
        </w:rPr>
      </w:pPr>
      <w:r w:rsidRPr="005A2C45">
        <w:rPr>
          <w:lang w:eastAsia="de-DE" w:bidi="ar-SA"/>
        </w:rPr>
        <w:t xml:space="preserve">Die </w:t>
      </w:r>
      <w:proofErr w:type="spellStart"/>
      <w:r w:rsidRPr="005A2C45">
        <w:rPr>
          <w:lang w:eastAsia="de-DE" w:bidi="ar-SA"/>
        </w:rPr>
        <w:t>SoftwareVersionsDatabase</w:t>
      </w:r>
      <w:proofErr w:type="spellEnd"/>
      <w:r w:rsidRPr="005A2C45">
        <w:rPr>
          <w:lang w:eastAsia="de-DE" w:bidi="ar-SA"/>
        </w:rPr>
        <w:t xml:space="preserve"> liefert auf der einen Seite die </w:t>
      </w:r>
      <w:r w:rsidR="00805B8D">
        <w:rPr>
          <w:lang w:eastAsia="de-DE" w:bidi="ar-SA"/>
        </w:rPr>
        <w:t>Testinformationen</w:t>
      </w:r>
      <w:r w:rsidR="001B7CCF" w:rsidRPr="005A2C45">
        <w:rPr>
          <w:lang w:eastAsia="de-DE" w:bidi="ar-SA"/>
        </w:rPr>
        <w:t>. Andererseits werden die Testresultate abgespeichert.</w:t>
      </w:r>
      <w:r w:rsidR="00EC79FA" w:rsidRPr="005A2C45">
        <w:rPr>
          <w:lang w:eastAsia="de-DE" w:bidi="ar-SA"/>
        </w:rPr>
        <w:t xml:space="preserve"> In den nächsten Unterkapiteln werden die einzelnen Arbeitsschritte genauer erläutert.</w:t>
      </w:r>
    </w:p>
    <w:p w14:paraId="3267396C" w14:textId="77777777" w:rsidR="00B062D4" w:rsidRPr="005A2C45" w:rsidRDefault="00B062D4" w:rsidP="00B062D4">
      <w:pPr>
        <w:pStyle w:val="berschrift3"/>
      </w:pPr>
      <w:bookmarkStart w:id="160" w:name="_Ref486178495"/>
      <w:bookmarkStart w:id="161" w:name="_Toc491858358"/>
      <w:bookmarkStart w:id="162" w:name="_Toc491948101"/>
      <w:r w:rsidRPr="005A2C45">
        <w:t>Auslesung der Testinformationen</w:t>
      </w:r>
      <w:bookmarkEnd w:id="160"/>
      <w:bookmarkEnd w:id="161"/>
      <w:bookmarkEnd w:id="162"/>
    </w:p>
    <w:p w14:paraId="3D12BB4D" w14:textId="77777777" w:rsidR="0086145C" w:rsidRPr="005A2C45" w:rsidRDefault="0086145C" w:rsidP="0086145C">
      <w:pPr>
        <w:pStyle w:val="berschrift4"/>
      </w:pPr>
      <w:r w:rsidRPr="005A2C45">
        <w:t>Entwurf</w:t>
      </w:r>
    </w:p>
    <w:p w14:paraId="12A8555D" w14:textId="4C4C63E9" w:rsidR="000B40BA" w:rsidRPr="005A2C45" w:rsidRDefault="00EC79FA" w:rsidP="00EC79FA">
      <w:pPr>
        <w:rPr>
          <w:lang w:eastAsia="de-DE" w:bidi="ar-SA"/>
        </w:rPr>
      </w:pPr>
      <w:r w:rsidRPr="005A2C45">
        <w:rPr>
          <w:lang w:eastAsia="de-DE" w:bidi="ar-SA"/>
        </w:rPr>
        <w:t>Die wichtigste Frage im Entwurf zur Auslesung der Testinfo</w:t>
      </w:r>
      <w:r w:rsidR="0079785C">
        <w:rPr>
          <w:lang w:eastAsia="de-DE" w:bidi="ar-SA"/>
        </w:rPr>
        <w:t>rmationen befasst sich damit, wa</w:t>
      </w:r>
      <w:r w:rsidRPr="005A2C45">
        <w:rPr>
          <w:lang w:eastAsia="de-DE" w:bidi="ar-SA"/>
        </w:rPr>
        <w:t xml:space="preserve">nn die Daten ausgelesen werden sollen. Dabei gibt es mehrere Ansätze. </w:t>
      </w:r>
      <w:r w:rsidR="0079785C">
        <w:rPr>
          <w:lang w:eastAsia="de-DE" w:bidi="ar-SA"/>
        </w:rPr>
        <w:t>Einer ist die Daten</w:t>
      </w:r>
      <w:r w:rsidRPr="005A2C45">
        <w:rPr>
          <w:lang w:eastAsia="de-DE" w:bidi="ar-SA"/>
        </w:rPr>
        <w:t xml:space="preserve"> können beim </w:t>
      </w:r>
      <w:proofErr w:type="spellStart"/>
      <w:r w:rsidRPr="005A2C45">
        <w:rPr>
          <w:lang w:eastAsia="de-DE" w:bidi="ar-SA"/>
        </w:rPr>
        <w:t>Aufstart</w:t>
      </w:r>
      <w:r w:rsidR="0079785C">
        <w:rPr>
          <w:lang w:eastAsia="de-DE" w:bidi="ar-SA"/>
        </w:rPr>
        <w:t>en</w:t>
      </w:r>
      <w:proofErr w:type="spellEnd"/>
      <w:r w:rsidRPr="005A2C45">
        <w:rPr>
          <w:lang w:eastAsia="de-DE" w:bidi="ar-SA"/>
        </w:rPr>
        <w:t xml:space="preserve"> des TTIC2 ausgelesen und anschliessend zwischengespeichert werden. </w:t>
      </w:r>
      <w:r w:rsidR="000B40BA" w:rsidRPr="005A2C45">
        <w:rPr>
          <w:lang w:eastAsia="de-DE" w:bidi="ar-SA"/>
        </w:rPr>
        <w:t xml:space="preserve">Dies hat zum Vorteil, dass anschliessend die Daten immer schnell zur Verfügung </w:t>
      </w:r>
      <w:r w:rsidR="0079785C">
        <w:rPr>
          <w:lang w:eastAsia="de-DE" w:bidi="ar-SA"/>
        </w:rPr>
        <w:t>stehen</w:t>
      </w:r>
      <w:r w:rsidR="000B40BA" w:rsidRPr="005A2C45">
        <w:rPr>
          <w:lang w:eastAsia="de-DE" w:bidi="ar-SA"/>
        </w:rPr>
        <w:t>. Der zweite Ansatz ist, dass die Daten nur bei Anforderung ausgelesen werden. Hier liegt der Vorteil darin, dass die Daten nur ausge</w:t>
      </w:r>
      <w:r w:rsidR="0079785C">
        <w:rPr>
          <w:lang w:eastAsia="de-DE" w:bidi="ar-SA"/>
        </w:rPr>
        <w:t>lesen werden</w:t>
      </w:r>
      <w:r w:rsidR="000B40BA" w:rsidRPr="005A2C45">
        <w:rPr>
          <w:lang w:eastAsia="de-DE" w:bidi="ar-SA"/>
        </w:rPr>
        <w:t>, wenn sie auch wirklich benötigt werden und somit braucht das Programm weniger lang</w:t>
      </w:r>
      <w:r w:rsidR="0079785C">
        <w:rPr>
          <w:lang w:eastAsia="de-DE" w:bidi="ar-SA"/>
        </w:rPr>
        <w:t>e</w:t>
      </w:r>
      <w:r w:rsidR="000B40BA" w:rsidRPr="005A2C45">
        <w:rPr>
          <w:lang w:eastAsia="de-DE" w:bidi="ar-SA"/>
        </w:rPr>
        <w:t xml:space="preserve"> beim </w:t>
      </w:r>
      <w:proofErr w:type="spellStart"/>
      <w:r w:rsidR="000B40BA" w:rsidRPr="005A2C45">
        <w:rPr>
          <w:lang w:eastAsia="de-DE" w:bidi="ar-SA"/>
        </w:rPr>
        <w:t>Aufstarten</w:t>
      </w:r>
      <w:proofErr w:type="spellEnd"/>
      <w:r w:rsidR="000B40BA" w:rsidRPr="005A2C45">
        <w:rPr>
          <w:lang w:eastAsia="de-DE" w:bidi="ar-SA"/>
        </w:rPr>
        <w:t>. Da die Applikation nicht zeitkritisch ist</w:t>
      </w:r>
      <w:r w:rsidR="0079785C">
        <w:rPr>
          <w:lang w:eastAsia="de-DE" w:bidi="ar-SA"/>
        </w:rPr>
        <w:t>,</w:t>
      </w:r>
      <w:r w:rsidR="000B40BA" w:rsidRPr="005A2C45">
        <w:rPr>
          <w:lang w:eastAsia="de-DE" w:bidi="ar-SA"/>
        </w:rPr>
        <w:t xml:space="preserve"> werden die Daten nur bei Anforderung ausgelesen.</w:t>
      </w:r>
    </w:p>
    <w:p w14:paraId="5EDF82D6" w14:textId="77777777" w:rsidR="0086145C" w:rsidRPr="005A2C45" w:rsidRDefault="0086145C" w:rsidP="0086145C">
      <w:pPr>
        <w:pStyle w:val="berschrift4"/>
      </w:pPr>
      <w:r w:rsidRPr="005A2C45">
        <w:t>Implementierung</w:t>
      </w:r>
    </w:p>
    <w:p w14:paraId="3FAB3278" w14:textId="027CB1E7" w:rsidR="000B40BA" w:rsidRPr="005A2C45" w:rsidRDefault="000B40BA" w:rsidP="000B40BA">
      <w:pPr>
        <w:rPr>
          <w:lang w:eastAsia="de-DE" w:bidi="ar-SA"/>
        </w:rPr>
      </w:pPr>
      <w:r w:rsidRPr="005A2C45">
        <w:rPr>
          <w:lang w:eastAsia="de-DE" w:bidi="ar-SA"/>
        </w:rPr>
        <w:t>Die erste Frage stellt sich</w:t>
      </w:r>
      <w:r w:rsidR="0079785C">
        <w:rPr>
          <w:lang w:eastAsia="de-DE" w:bidi="ar-SA"/>
        </w:rPr>
        <w:t>,</w:t>
      </w:r>
      <w:r w:rsidRPr="005A2C45">
        <w:rPr>
          <w:lang w:eastAsia="de-DE" w:bidi="ar-SA"/>
        </w:rPr>
        <w:t xml:space="preserve"> welche Informationen werden minimal beim </w:t>
      </w:r>
      <w:proofErr w:type="spellStart"/>
      <w:r w:rsidRPr="005A2C45">
        <w:rPr>
          <w:lang w:eastAsia="de-DE" w:bidi="ar-SA"/>
        </w:rPr>
        <w:t>Aufstarten</w:t>
      </w:r>
      <w:proofErr w:type="spellEnd"/>
      <w:r w:rsidRPr="005A2C45">
        <w:rPr>
          <w:lang w:eastAsia="de-DE" w:bidi="ar-SA"/>
        </w:rPr>
        <w:t xml:space="preserve"> des TTIC2 benötigt</w:t>
      </w:r>
      <w:r w:rsidR="0079785C">
        <w:rPr>
          <w:lang w:eastAsia="de-DE" w:bidi="ar-SA"/>
        </w:rPr>
        <w:t>,</w:t>
      </w:r>
      <w:r w:rsidRPr="005A2C45">
        <w:rPr>
          <w:lang w:eastAsia="de-DE" w:bidi="ar-SA"/>
        </w:rPr>
        <w:t xml:space="preserve"> um anschliessend die Testinformationen auf Aufforderung zu bearbeiten. Unabhängig von den Testinformationen muss zuerst eine Liste mit allen verfügbaren Tests erstellt werden. Dies erreicht</w:t>
      </w:r>
      <w:r w:rsidR="0079785C">
        <w:rPr>
          <w:lang w:eastAsia="de-DE" w:bidi="ar-SA"/>
        </w:rPr>
        <w:t xml:space="preserve"> man mit der Suche </w:t>
      </w:r>
      <w:r w:rsidRPr="005A2C45">
        <w:rPr>
          <w:lang w:eastAsia="de-DE" w:bidi="ar-SA"/>
        </w:rPr>
        <w:t>im Test Pfad nach exe File</w:t>
      </w:r>
      <w:r w:rsidR="0079785C">
        <w:rPr>
          <w:lang w:eastAsia="de-DE" w:bidi="ar-SA"/>
        </w:rPr>
        <w:t>s.</w:t>
      </w:r>
      <w:r w:rsidRPr="005A2C45">
        <w:rPr>
          <w:lang w:eastAsia="de-DE" w:bidi="ar-SA"/>
        </w:rPr>
        <w:t xml:space="preserve"> Der Pfad wird durch den Benutzer beim </w:t>
      </w:r>
      <w:proofErr w:type="spellStart"/>
      <w:r w:rsidRPr="005A2C45">
        <w:rPr>
          <w:lang w:eastAsia="de-DE" w:bidi="ar-SA"/>
        </w:rPr>
        <w:t>Auf</w:t>
      </w:r>
      <w:r w:rsidR="0079785C">
        <w:rPr>
          <w:lang w:eastAsia="de-DE" w:bidi="ar-SA"/>
        </w:rPr>
        <w:t>s</w:t>
      </w:r>
      <w:r w:rsidRPr="005A2C45">
        <w:rPr>
          <w:lang w:eastAsia="de-DE" w:bidi="ar-SA"/>
        </w:rPr>
        <w:t>tart</w:t>
      </w:r>
      <w:r w:rsidR="0079785C">
        <w:rPr>
          <w:lang w:eastAsia="de-DE" w:bidi="ar-SA"/>
        </w:rPr>
        <w:t>en</w:t>
      </w:r>
      <w:proofErr w:type="spellEnd"/>
      <w:r w:rsidRPr="005A2C45">
        <w:rPr>
          <w:lang w:eastAsia="de-DE" w:bidi="ar-SA"/>
        </w:rPr>
        <w:t xml:space="preserve"> des TTIC2 ausgewählt.</w:t>
      </w:r>
    </w:p>
    <w:p w14:paraId="25BC008F" w14:textId="029B9E3E" w:rsidR="003D6AEB" w:rsidRPr="005A2C45" w:rsidRDefault="0079785C" w:rsidP="000B40BA">
      <w:pPr>
        <w:rPr>
          <w:lang w:eastAsia="de-DE" w:bidi="ar-SA"/>
        </w:rPr>
      </w:pPr>
      <w:r>
        <w:rPr>
          <w:lang w:eastAsia="de-DE" w:bidi="ar-SA"/>
        </w:rPr>
        <w:t>Die</w:t>
      </w:r>
      <w:r w:rsidR="003D6AEB" w:rsidRPr="005A2C45">
        <w:rPr>
          <w:lang w:eastAsia="de-DE" w:bidi="ar-SA"/>
        </w:rPr>
        <w:t xml:space="preserve"> Hardware Anforderungen </w:t>
      </w:r>
      <w:r>
        <w:rPr>
          <w:lang w:eastAsia="de-DE" w:bidi="ar-SA"/>
        </w:rPr>
        <w:t xml:space="preserve">werden </w:t>
      </w:r>
      <w:r w:rsidR="003D6AEB" w:rsidRPr="005A2C45">
        <w:rPr>
          <w:lang w:eastAsia="de-DE" w:bidi="ar-SA"/>
        </w:rPr>
        <w:t xml:space="preserve">mit der Testversion verlinkt. Hat man eine Referenz zu der Testversion kann man nicht nur die verlinkten Hardware Anforderungen auslesen sondern auch die generellen Testversions Informationen. Die generellen Testinformationen können mit </w:t>
      </w:r>
      <w:r>
        <w:rPr>
          <w:lang w:eastAsia="de-DE" w:bidi="ar-SA"/>
        </w:rPr>
        <w:t>Hilfe</w:t>
      </w:r>
      <w:r w:rsidR="003D6AEB" w:rsidRPr="005A2C45">
        <w:rPr>
          <w:lang w:eastAsia="de-DE" w:bidi="ar-SA"/>
        </w:rPr>
        <w:t xml:space="preserve"> des Testnamen</w:t>
      </w:r>
      <w:r>
        <w:rPr>
          <w:lang w:eastAsia="de-DE" w:bidi="ar-SA"/>
        </w:rPr>
        <w:t>s</w:t>
      </w:r>
      <w:r w:rsidR="003D6AEB" w:rsidRPr="005A2C45">
        <w:rPr>
          <w:lang w:eastAsia="de-DE" w:bidi="ar-SA"/>
        </w:rPr>
        <w:t xml:space="preserve"> ausgelesen werden.</w:t>
      </w:r>
    </w:p>
    <w:p w14:paraId="4D0187B7" w14:textId="77777777" w:rsidR="00DD0A14" w:rsidRDefault="00DD0A14">
      <w:pPr>
        <w:spacing w:before="0" w:after="200" w:line="276" w:lineRule="auto"/>
        <w:jc w:val="left"/>
        <w:rPr>
          <w:b/>
          <w:lang w:eastAsia="de-DE" w:bidi="ar-SA"/>
        </w:rPr>
      </w:pPr>
      <w:r>
        <w:rPr>
          <w:b/>
          <w:lang w:eastAsia="de-DE" w:bidi="ar-SA"/>
        </w:rPr>
        <w:br w:type="page"/>
      </w:r>
    </w:p>
    <w:p w14:paraId="0978EFD2" w14:textId="46B5F194" w:rsidR="0079785C" w:rsidRPr="00931F20" w:rsidRDefault="0079785C" w:rsidP="000B40BA">
      <w:pPr>
        <w:rPr>
          <w:b/>
          <w:lang w:eastAsia="de-DE" w:bidi="ar-SA"/>
        </w:rPr>
      </w:pPr>
      <w:r w:rsidRPr="00931F20">
        <w:rPr>
          <w:b/>
          <w:lang w:eastAsia="de-DE" w:bidi="ar-SA"/>
        </w:rPr>
        <w:lastRenderedPageBreak/>
        <w:t>Fazit</w:t>
      </w:r>
    </w:p>
    <w:p w14:paraId="386E350F" w14:textId="461BED18" w:rsidR="004C6E45" w:rsidRPr="005A2C45" w:rsidRDefault="003D6AEB" w:rsidP="000B40BA">
      <w:pPr>
        <w:rPr>
          <w:lang w:eastAsia="de-DE" w:bidi="ar-SA"/>
        </w:rPr>
      </w:pPr>
      <w:r w:rsidRPr="005A2C45">
        <w:rPr>
          <w:lang w:eastAsia="de-DE" w:bidi="ar-SA"/>
        </w:rPr>
        <w:t xml:space="preserve">Zusätzlich wird die Referenz zur Testversion gebraucht. </w:t>
      </w:r>
      <w:r w:rsidR="004C6E45" w:rsidRPr="005A2C45">
        <w:rPr>
          <w:lang w:eastAsia="de-DE" w:bidi="ar-SA"/>
        </w:rPr>
        <w:t>Die Testversion ist nur Inhalt des einzelnen Tests. Da die vorherigen Testversionen auch noch unterstützt werden müssen</w:t>
      </w:r>
      <w:r w:rsidR="0079785C">
        <w:rPr>
          <w:lang w:eastAsia="de-DE" w:bidi="ar-SA"/>
        </w:rPr>
        <w:t>,</w:t>
      </w:r>
      <w:r w:rsidR="004C6E45" w:rsidRPr="005A2C45">
        <w:rPr>
          <w:lang w:eastAsia="de-DE" w:bidi="ar-SA"/>
        </w:rPr>
        <w:t xml:space="preserve"> kann nicht die aktuellste Version in der Datenbank zum entsprechenden Test hinterlegt werden. Somit muss unweigerlich der einzelne Test aufgerufen werden und seine Testversion abgefragt werden. Dies wird nachdem der Benutzer den Pfad angegeben hat durchgeführt und jeder Test wird einzeln abgefragt. In einem Ladebalken wird der Fortschritt grafisch dargestellt</w:t>
      </w:r>
      <w:r w:rsidR="0079785C">
        <w:rPr>
          <w:lang w:eastAsia="de-DE" w:bidi="ar-SA"/>
        </w:rPr>
        <w:t xml:space="preserve"> (</w:t>
      </w:r>
      <w:r w:rsidR="00FE1798" w:rsidRPr="005A2C45">
        <w:rPr>
          <w:lang w:eastAsia="de-DE" w:bidi="ar-SA"/>
        </w:rPr>
        <w:fldChar w:fldCharType="begin"/>
      </w:r>
      <w:r w:rsidR="00FE1798" w:rsidRPr="005A2C45">
        <w:rPr>
          <w:lang w:eastAsia="de-DE" w:bidi="ar-SA"/>
        </w:rPr>
        <w:instrText xml:space="preserve"> REF _Ref491586698 \h </w:instrText>
      </w:r>
      <w:r w:rsidR="00FE1798" w:rsidRPr="005A2C45">
        <w:rPr>
          <w:lang w:eastAsia="de-DE" w:bidi="ar-SA"/>
        </w:rPr>
      </w:r>
      <w:r w:rsidR="00FE1798" w:rsidRPr="005A2C45">
        <w:rPr>
          <w:lang w:eastAsia="de-DE" w:bidi="ar-SA"/>
        </w:rPr>
        <w:fldChar w:fldCharType="separate"/>
      </w:r>
      <w:r w:rsidR="00425D0A" w:rsidRPr="005A2C45">
        <w:t xml:space="preserve">Abbildung </w:t>
      </w:r>
      <w:r w:rsidR="00425D0A">
        <w:rPr>
          <w:noProof/>
        </w:rPr>
        <w:t>17</w:t>
      </w:r>
      <w:r w:rsidR="00FE1798" w:rsidRPr="005A2C45">
        <w:rPr>
          <w:lang w:eastAsia="de-DE" w:bidi="ar-SA"/>
        </w:rPr>
        <w:fldChar w:fldCharType="end"/>
      </w:r>
      <w:r w:rsidR="0079785C">
        <w:rPr>
          <w:lang w:eastAsia="de-DE" w:bidi="ar-SA"/>
        </w:rPr>
        <w:t>)</w:t>
      </w:r>
      <w:r w:rsidR="004C6E45" w:rsidRPr="005A2C45">
        <w:rPr>
          <w:lang w:eastAsia="de-DE" w:bidi="ar-SA"/>
        </w:rPr>
        <w:t>.</w:t>
      </w:r>
    </w:p>
    <w:p w14:paraId="76F64262" w14:textId="77777777" w:rsidR="00A23A0F" w:rsidRPr="005A2C45" w:rsidRDefault="00A23A0F" w:rsidP="000B40BA">
      <w:pPr>
        <w:rPr>
          <w:lang w:eastAsia="de-DE" w:bidi="ar-SA"/>
        </w:rPr>
      </w:pPr>
      <w:r w:rsidRPr="005A2C45">
        <w:rPr>
          <w:noProof/>
          <w:lang w:val="de-DE" w:eastAsia="de-DE" w:bidi="ar-SA"/>
        </w:rPr>
        <w:drawing>
          <wp:inline distT="0" distB="0" distL="0" distR="0" wp14:anchorId="4B0916D6" wp14:editId="5552944F">
            <wp:extent cx="1701800" cy="118595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tschrittbalken TTIC2.png"/>
                    <pic:cNvPicPr/>
                  </pic:nvPicPr>
                  <pic:blipFill>
                    <a:blip r:embed="rId35">
                      <a:extLst>
                        <a:ext uri="{28A0092B-C50C-407E-A947-70E740481C1C}">
                          <a14:useLocalDpi xmlns:a14="http://schemas.microsoft.com/office/drawing/2010/main" val="0"/>
                        </a:ext>
                      </a:extLst>
                    </a:blip>
                    <a:stretch>
                      <a:fillRect/>
                    </a:stretch>
                  </pic:blipFill>
                  <pic:spPr>
                    <a:xfrm>
                      <a:off x="0" y="0"/>
                      <a:ext cx="1705096" cy="1188254"/>
                    </a:xfrm>
                    <a:prstGeom prst="rect">
                      <a:avLst/>
                    </a:prstGeom>
                  </pic:spPr>
                </pic:pic>
              </a:graphicData>
            </a:graphic>
          </wp:inline>
        </w:drawing>
      </w:r>
    </w:p>
    <w:p w14:paraId="605DA3CF" w14:textId="72FDE338" w:rsidR="00A23A0F" w:rsidRPr="005A2C45" w:rsidRDefault="00A23A0F" w:rsidP="00A23A0F">
      <w:pPr>
        <w:pStyle w:val="Beschriftung"/>
        <w:rPr>
          <w:lang w:eastAsia="de-DE" w:bidi="ar-SA"/>
        </w:rPr>
      </w:pPr>
      <w:bookmarkStart w:id="163" w:name="_Ref491586698"/>
      <w:bookmarkStart w:id="164" w:name="_Toc491947966"/>
      <w:r w:rsidRPr="005A2C45">
        <w:t xml:space="preserve">Abbildung </w:t>
      </w:r>
      <w:fldSimple w:instr=" SEQ Abbildung \* ARABIC ">
        <w:r w:rsidR="00425D0A">
          <w:rPr>
            <w:noProof/>
          </w:rPr>
          <w:t>17</w:t>
        </w:r>
      </w:fldSimple>
      <w:bookmarkEnd w:id="163"/>
      <w:r w:rsidRPr="005A2C45">
        <w:t>: Fortschrittbalken Auslesung Testversionen</w:t>
      </w:r>
      <w:bookmarkEnd w:id="164"/>
    </w:p>
    <w:p w14:paraId="03621FEF" w14:textId="77777777" w:rsidR="00B062D4" w:rsidRPr="005A2C45" w:rsidRDefault="00B062D4" w:rsidP="00B062D4">
      <w:pPr>
        <w:pStyle w:val="berschrift3"/>
      </w:pPr>
      <w:bookmarkStart w:id="165" w:name="_Toc491858359"/>
      <w:bookmarkStart w:id="166" w:name="_Toc491948102"/>
      <w:r w:rsidRPr="005A2C45">
        <w:t>Hinterlegung des Grundzustandes</w:t>
      </w:r>
      <w:bookmarkEnd w:id="165"/>
      <w:bookmarkEnd w:id="166"/>
    </w:p>
    <w:p w14:paraId="666FBE3B" w14:textId="77777777" w:rsidR="0086145C" w:rsidRPr="005A2C45" w:rsidRDefault="0086145C" w:rsidP="0086145C">
      <w:pPr>
        <w:pStyle w:val="berschrift4"/>
      </w:pPr>
      <w:r w:rsidRPr="005A2C45">
        <w:t>Entwurf</w:t>
      </w:r>
    </w:p>
    <w:p w14:paraId="67E1D64A" w14:textId="6B531602" w:rsidR="004C6E45" w:rsidRPr="005A2C45" w:rsidRDefault="00946004" w:rsidP="004C6E45">
      <w:pPr>
        <w:rPr>
          <w:lang w:eastAsia="de-DE" w:bidi="ar-SA"/>
        </w:rPr>
      </w:pPr>
      <w:r w:rsidRPr="005A2C45">
        <w:rPr>
          <w:lang w:eastAsia="de-DE" w:bidi="ar-SA"/>
        </w:rPr>
        <w:t>Um zu einem späteren Zeitpunkt ein Fehlerfall wieder reproduzieren zu können</w:t>
      </w:r>
      <w:r w:rsidR="003102AD">
        <w:rPr>
          <w:lang w:eastAsia="de-DE" w:bidi="ar-SA"/>
        </w:rPr>
        <w:t>,</w:t>
      </w:r>
      <w:r w:rsidRPr="005A2C45">
        <w:rPr>
          <w:lang w:eastAsia="de-DE" w:bidi="ar-SA"/>
        </w:rPr>
        <w:t xml:space="preserve"> ist es unumgänglich die gleiche Ausgangslage</w:t>
      </w:r>
      <w:r w:rsidR="003102AD">
        <w:rPr>
          <w:lang w:eastAsia="de-DE" w:bidi="ar-SA"/>
        </w:rPr>
        <w:t xml:space="preserve"> wie</w:t>
      </w:r>
      <w:r w:rsidRPr="005A2C45">
        <w:rPr>
          <w:lang w:eastAsia="de-DE" w:bidi="ar-SA"/>
        </w:rPr>
        <w:t xml:space="preserve"> vor der Ausführung des Tests herzustellen. Dazu zählen die einzelnen Firmwaren, welche das Vent</w:t>
      </w:r>
      <w:r w:rsidR="003102AD">
        <w:rPr>
          <w:lang w:eastAsia="de-DE" w:bidi="ar-SA"/>
        </w:rPr>
        <w:t>il benötigt. Zusätzlich können k</w:t>
      </w:r>
      <w:r w:rsidRPr="005A2C45">
        <w:rPr>
          <w:lang w:eastAsia="de-DE" w:bidi="ar-SA"/>
        </w:rPr>
        <w:t xml:space="preserve">undenspezifische Ventileinstellungen in </w:t>
      </w:r>
      <w:r w:rsidR="00D65D7D" w:rsidRPr="005A2C45">
        <w:rPr>
          <w:lang w:eastAsia="de-DE" w:bidi="ar-SA"/>
        </w:rPr>
        <w:t xml:space="preserve">einem File definiert werden. Diese können sich über die Laufzeit verändern und haben zusätzlich einen Index, welcher hochgezählt wird. </w:t>
      </w:r>
      <w:r w:rsidR="003102AD">
        <w:rPr>
          <w:lang w:eastAsia="de-DE" w:bidi="ar-SA"/>
        </w:rPr>
        <w:t>Auss</w:t>
      </w:r>
      <w:r w:rsidR="003102AD" w:rsidRPr="005A2C45">
        <w:rPr>
          <w:lang w:eastAsia="de-DE" w:bidi="ar-SA"/>
        </w:rPr>
        <w:t>erdem</w:t>
      </w:r>
      <w:r w:rsidR="00D65D7D" w:rsidRPr="005A2C45">
        <w:rPr>
          <w:lang w:eastAsia="de-DE" w:bidi="ar-SA"/>
        </w:rPr>
        <w:t xml:space="preserve"> kann auch die Reihenfolge der Tests einen Einfluss auf das Testergebnis haben, welche in der Testkollektion definiert wird.</w:t>
      </w:r>
    </w:p>
    <w:p w14:paraId="5DE6D48F" w14:textId="77777777" w:rsidR="0086145C" w:rsidRPr="005A2C45" w:rsidRDefault="0086145C" w:rsidP="0086145C">
      <w:pPr>
        <w:pStyle w:val="berschrift4"/>
      </w:pPr>
      <w:r w:rsidRPr="005A2C45">
        <w:t>Implementierung</w:t>
      </w:r>
    </w:p>
    <w:p w14:paraId="7B755F91" w14:textId="24DCD593" w:rsidR="0073635D" w:rsidRPr="005A2C45" w:rsidRDefault="0073635D" w:rsidP="00C57505">
      <w:pPr>
        <w:rPr>
          <w:lang w:eastAsia="de-DE" w:bidi="ar-SA"/>
        </w:rPr>
      </w:pPr>
      <w:r w:rsidRPr="005A2C45">
        <w:rPr>
          <w:lang w:eastAsia="de-DE" w:bidi="ar-SA"/>
        </w:rPr>
        <w:t xml:space="preserve">Nachdem der Benutzer den Pfad der Tests ausgewählt hat, </w:t>
      </w:r>
      <w:r w:rsidR="003102AD">
        <w:rPr>
          <w:lang w:eastAsia="de-DE" w:bidi="ar-SA"/>
        </w:rPr>
        <w:t>erscheint</w:t>
      </w:r>
      <w:r w:rsidRPr="005A2C45">
        <w:rPr>
          <w:lang w:eastAsia="de-DE" w:bidi="ar-SA"/>
        </w:rPr>
        <w:t xml:space="preserve"> die </w:t>
      </w:r>
      <w:r w:rsidR="003102AD">
        <w:rPr>
          <w:lang w:eastAsia="de-DE" w:bidi="ar-SA"/>
        </w:rPr>
        <w:t>Standardansicht des TTIC2, in der</w:t>
      </w:r>
      <w:r w:rsidRPr="005A2C45">
        <w:rPr>
          <w:lang w:eastAsia="de-DE" w:bidi="ar-SA"/>
        </w:rPr>
        <w:t xml:space="preserve"> die Testkollektion zusammen </w:t>
      </w:r>
      <w:r w:rsidR="003102AD">
        <w:rPr>
          <w:lang w:eastAsia="de-DE" w:bidi="ar-SA"/>
        </w:rPr>
        <w:t>geführt</w:t>
      </w:r>
      <w:r w:rsidRPr="005A2C45">
        <w:rPr>
          <w:lang w:eastAsia="de-DE" w:bidi="ar-SA"/>
        </w:rPr>
        <w:t xml:space="preserve"> wird. Neu in dieser Masterarbeit realisiert, kann im oberen Bereich der Ansicht der Grundzustand vom Benutzer definiert werden</w:t>
      </w:r>
      <w:r w:rsidR="00240E80">
        <w:rPr>
          <w:lang w:eastAsia="de-DE" w:bidi="ar-SA"/>
        </w:rPr>
        <w:t xml:space="preserve"> (</w:t>
      </w:r>
      <w:r w:rsidRPr="005A2C45">
        <w:rPr>
          <w:lang w:eastAsia="de-DE" w:bidi="ar-SA"/>
        </w:rPr>
        <w:fldChar w:fldCharType="begin"/>
      </w:r>
      <w:r w:rsidRPr="005A2C45">
        <w:rPr>
          <w:lang w:eastAsia="de-DE" w:bidi="ar-SA"/>
        </w:rPr>
        <w:instrText xml:space="preserve"> REF _Ref491587814 \h </w:instrText>
      </w:r>
      <w:r w:rsidRPr="005A2C45">
        <w:rPr>
          <w:lang w:eastAsia="de-DE" w:bidi="ar-SA"/>
        </w:rPr>
      </w:r>
      <w:r w:rsidRPr="005A2C45">
        <w:rPr>
          <w:lang w:eastAsia="de-DE" w:bidi="ar-SA"/>
        </w:rPr>
        <w:fldChar w:fldCharType="separate"/>
      </w:r>
      <w:r w:rsidR="00425D0A" w:rsidRPr="005A2C45">
        <w:t xml:space="preserve">Abbildung </w:t>
      </w:r>
      <w:r w:rsidR="00425D0A">
        <w:rPr>
          <w:noProof/>
        </w:rPr>
        <w:t>18</w:t>
      </w:r>
      <w:r w:rsidRPr="005A2C45">
        <w:rPr>
          <w:lang w:eastAsia="de-DE" w:bidi="ar-SA"/>
        </w:rPr>
        <w:fldChar w:fldCharType="end"/>
      </w:r>
      <w:r w:rsidR="00240E80">
        <w:rPr>
          <w:lang w:eastAsia="de-DE" w:bidi="ar-SA"/>
        </w:rPr>
        <w:t>)</w:t>
      </w:r>
      <w:r w:rsidRPr="005A2C45">
        <w:rPr>
          <w:lang w:eastAsia="de-DE" w:bidi="ar-SA"/>
        </w:rPr>
        <w:t>.</w:t>
      </w:r>
      <w:r w:rsidRPr="005A2C45">
        <w:rPr>
          <w:noProof/>
          <w:lang w:val="de-DE" w:eastAsia="de-DE" w:bidi="ar-SA"/>
        </w:rPr>
        <w:drawing>
          <wp:inline distT="0" distB="0" distL="0" distR="0" wp14:anchorId="2D359C22" wp14:editId="5C106C85">
            <wp:extent cx="5759450" cy="42481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TIC2_InititalStateFirmware_Auswah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424815"/>
                    </a:xfrm>
                    <a:prstGeom prst="rect">
                      <a:avLst/>
                    </a:prstGeom>
                  </pic:spPr>
                </pic:pic>
              </a:graphicData>
            </a:graphic>
          </wp:inline>
        </w:drawing>
      </w:r>
    </w:p>
    <w:p w14:paraId="60E033E9" w14:textId="4F39A95A" w:rsidR="0073635D" w:rsidRPr="005A2C45" w:rsidRDefault="0073635D" w:rsidP="0073635D">
      <w:pPr>
        <w:pStyle w:val="Beschriftung"/>
        <w:rPr>
          <w:lang w:eastAsia="de-DE" w:bidi="ar-SA"/>
        </w:rPr>
      </w:pPr>
      <w:bookmarkStart w:id="167" w:name="_Ref491587814"/>
      <w:bookmarkStart w:id="168" w:name="_Toc491947967"/>
      <w:r w:rsidRPr="005A2C45">
        <w:t xml:space="preserve">Abbildung </w:t>
      </w:r>
      <w:fldSimple w:instr=" SEQ Abbildung \* ARABIC ">
        <w:r w:rsidR="00425D0A">
          <w:rPr>
            <w:noProof/>
          </w:rPr>
          <w:t>18</w:t>
        </w:r>
      </w:fldSimple>
      <w:bookmarkEnd w:id="167"/>
      <w:r w:rsidRPr="005A2C45">
        <w:t>: Definition Grundzustand TTIC2</w:t>
      </w:r>
      <w:bookmarkEnd w:id="168"/>
    </w:p>
    <w:p w14:paraId="143463C3" w14:textId="616266D4" w:rsidR="0073635D" w:rsidRPr="005A2C45" w:rsidRDefault="003746BA" w:rsidP="00C57505">
      <w:pPr>
        <w:rPr>
          <w:lang w:eastAsia="de-DE" w:bidi="ar-SA"/>
        </w:rPr>
      </w:pPr>
      <w:r w:rsidRPr="005A2C45">
        <w:rPr>
          <w:lang w:eastAsia="de-DE" w:bidi="ar-SA"/>
        </w:rPr>
        <w:t xml:space="preserve">Beim </w:t>
      </w:r>
      <w:proofErr w:type="spellStart"/>
      <w:r w:rsidRPr="005A2C45">
        <w:rPr>
          <w:lang w:eastAsia="de-DE" w:bidi="ar-SA"/>
        </w:rPr>
        <w:t>Aufstarten</w:t>
      </w:r>
      <w:proofErr w:type="spellEnd"/>
      <w:r w:rsidRPr="005A2C45">
        <w:rPr>
          <w:lang w:eastAsia="de-DE" w:bidi="ar-SA"/>
        </w:rPr>
        <w:t xml:space="preserve"> des TTIC2 </w:t>
      </w:r>
      <w:r w:rsidR="00AE42E3" w:rsidRPr="005A2C45">
        <w:rPr>
          <w:lang w:eastAsia="de-DE" w:bidi="ar-SA"/>
        </w:rPr>
        <w:t>wird</w:t>
      </w:r>
      <w:r w:rsidR="00240E80">
        <w:rPr>
          <w:lang w:eastAsia="de-DE" w:bidi="ar-SA"/>
        </w:rPr>
        <w:t xml:space="preserve"> die</w:t>
      </w:r>
      <w:r w:rsidR="00AE42E3" w:rsidRPr="005A2C45">
        <w:rPr>
          <w:lang w:eastAsia="de-DE" w:bidi="ar-SA"/>
        </w:rPr>
        <w:t xml:space="preserve"> aktuell angeschlossene Ventil Hardware ausgelesen und ihre Wer</w:t>
      </w:r>
      <w:r w:rsidR="00240E80">
        <w:rPr>
          <w:lang w:eastAsia="de-DE" w:bidi="ar-SA"/>
        </w:rPr>
        <w:t>te werden in die Auswahlfelder</w:t>
      </w:r>
      <w:r w:rsidR="00AE42E3" w:rsidRPr="005A2C45">
        <w:rPr>
          <w:lang w:eastAsia="de-DE" w:bidi="ar-SA"/>
        </w:rPr>
        <w:t xml:space="preserve"> gesetzt.</w:t>
      </w:r>
      <w:r w:rsidR="002D7D0C" w:rsidRPr="005A2C45">
        <w:rPr>
          <w:lang w:eastAsia="de-DE" w:bidi="ar-SA"/>
        </w:rPr>
        <w:t xml:space="preserve"> </w:t>
      </w:r>
      <w:r w:rsidR="00805B8D">
        <w:rPr>
          <w:lang w:eastAsia="de-DE" w:bidi="ar-SA"/>
        </w:rPr>
        <w:t xml:space="preserve">Die Voraussetzung dafür ist, dass der Eintrag bereits in der </w:t>
      </w:r>
      <w:proofErr w:type="spellStart"/>
      <w:r w:rsidR="00805B8D">
        <w:rPr>
          <w:lang w:eastAsia="de-DE" w:bidi="ar-SA"/>
        </w:rPr>
        <w:t>SoftwareVersionsDatabase</w:t>
      </w:r>
      <w:proofErr w:type="spellEnd"/>
      <w:r w:rsidR="00805B8D">
        <w:rPr>
          <w:lang w:eastAsia="de-DE" w:bidi="ar-SA"/>
        </w:rPr>
        <w:t xml:space="preserve"> existiert</w:t>
      </w:r>
      <w:r w:rsidR="002D7D0C" w:rsidRPr="005A2C45">
        <w:rPr>
          <w:lang w:eastAsia="de-DE" w:bidi="ar-SA"/>
        </w:rPr>
        <w:t>.</w:t>
      </w:r>
      <w:r w:rsidR="00AE42E3" w:rsidRPr="005A2C45">
        <w:rPr>
          <w:lang w:eastAsia="de-DE" w:bidi="ar-SA"/>
        </w:rPr>
        <w:t xml:space="preserve"> Ist ein Eintrag nicht in der Datenbank zu finden, so wird </w:t>
      </w:r>
      <w:r w:rsidR="00283AE6" w:rsidRPr="005A2C45">
        <w:rPr>
          <w:lang w:eastAsia="de-DE" w:bidi="ar-SA"/>
        </w:rPr>
        <w:t xml:space="preserve">der Eintrag </w:t>
      </w:r>
      <w:proofErr w:type="spellStart"/>
      <w:r w:rsidR="00240E80" w:rsidRPr="005A2C45">
        <w:rPr>
          <w:lang w:eastAsia="de-DE" w:bidi="ar-SA"/>
        </w:rPr>
        <w:t>undef</w:t>
      </w:r>
      <w:proofErr w:type="spellEnd"/>
      <w:r w:rsidR="00240E80" w:rsidRPr="005A2C45">
        <w:rPr>
          <w:lang w:eastAsia="de-DE" w:bidi="ar-SA"/>
        </w:rPr>
        <w:t xml:space="preserve"> </w:t>
      </w:r>
      <w:r w:rsidR="00283AE6" w:rsidRPr="005A2C45">
        <w:rPr>
          <w:lang w:eastAsia="de-DE" w:bidi="ar-SA"/>
        </w:rPr>
        <w:t xml:space="preserve">gesetzt. Bei der Valve Firmware kann eine </w:t>
      </w:r>
      <w:proofErr w:type="spellStart"/>
      <w:r w:rsidR="00283AE6" w:rsidRPr="005A2C45">
        <w:rPr>
          <w:lang w:eastAsia="de-DE" w:bidi="ar-SA"/>
        </w:rPr>
        <w:t>trunk</w:t>
      </w:r>
      <w:proofErr w:type="spellEnd"/>
      <w:r w:rsidR="00283AE6" w:rsidRPr="005A2C45">
        <w:rPr>
          <w:lang w:eastAsia="de-DE" w:bidi="ar-SA"/>
        </w:rPr>
        <w:t xml:space="preserve"> Version</w:t>
      </w:r>
      <w:r w:rsidR="00240E80">
        <w:rPr>
          <w:lang w:eastAsia="de-DE" w:bidi="ar-SA"/>
        </w:rPr>
        <w:t xml:space="preserve"> manuell zum Laden</w:t>
      </w:r>
      <w:r w:rsidR="00283AE6" w:rsidRPr="005A2C45">
        <w:rPr>
          <w:lang w:eastAsia="de-DE" w:bidi="ar-SA"/>
        </w:rPr>
        <w:t xml:space="preserve"> ausgewählt</w:t>
      </w:r>
      <w:r w:rsidR="00240E80">
        <w:rPr>
          <w:lang w:eastAsia="de-DE" w:bidi="ar-SA"/>
        </w:rPr>
        <w:t xml:space="preserve"> werden</w:t>
      </w:r>
      <w:r w:rsidR="00283AE6" w:rsidRPr="005A2C45">
        <w:rPr>
          <w:lang w:eastAsia="de-DE" w:bidi="ar-SA"/>
        </w:rPr>
        <w:t>. Ist kein Feldbus Interface ange</w:t>
      </w:r>
      <w:r w:rsidR="00240E80">
        <w:rPr>
          <w:lang w:eastAsia="de-DE" w:bidi="ar-SA"/>
        </w:rPr>
        <w:t>schlossen (EtherCAT und</w:t>
      </w:r>
      <w:r w:rsidR="00283AE6" w:rsidRPr="005A2C45">
        <w:rPr>
          <w:lang w:eastAsia="de-DE" w:bidi="ar-SA"/>
        </w:rPr>
        <w:t xml:space="preserve"> </w:t>
      </w:r>
      <w:proofErr w:type="spellStart"/>
      <w:r w:rsidR="00283AE6" w:rsidRPr="005A2C45">
        <w:rPr>
          <w:lang w:eastAsia="de-DE" w:bidi="ar-SA"/>
        </w:rPr>
        <w:t>DeviceNet</w:t>
      </w:r>
      <w:proofErr w:type="spellEnd"/>
      <w:r w:rsidR="00283AE6" w:rsidRPr="005A2C45">
        <w:rPr>
          <w:lang w:eastAsia="de-DE" w:bidi="ar-SA"/>
        </w:rPr>
        <w:t xml:space="preserve">) wird auch hier der </w:t>
      </w:r>
      <w:proofErr w:type="spellStart"/>
      <w:r w:rsidR="00283AE6" w:rsidRPr="005A2C45">
        <w:rPr>
          <w:lang w:eastAsia="de-DE" w:bidi="ar-SA"/>
        </w:rPr>
        <w:t>undef</w:t>
      </w:r>
      <w:proofErr w:type="spellEnd"/>
      <w:r w:rsidR="00283AE6" w:rsidRPr="005A2C45">
        <w:rPr>
          <w:lang w:eastAsia="de-DE" w:bidi="ar-SA"/>
        </w:rPr>
        <w:t xml:space="preserve"> Eintrag gesetzt. </w:t>
      </w:r>
      <w:r w:rsidR="00240E80">
        <w:rPr>
          <w:lang w:eastAsia="de-DE" w:bidi="ar-SA"/>
        </w:rPr>
        <w:t xml:space="preserve">Wenn </w:t>
      </w:r>
      <w:r w:rsidR="00283AE6" w:rsidRPr="005A2C45">
        <w:rPr>
          <w:lang w:eastAsia="de-DE" w:bidi="ar-SA"/>
        </w:rPr>
        <w:t xml:space="preserve">keine kundenspezifische Ventileinstellungen ausgewählt </w:t>
      </w:r>
      <w:r w:rsidR="00240E80">
        <w:rPr>
          <w:lang w:eastAsia="de-DE" w:bidi="ar-SA"/>
        </w:rPr>
        <w:t xml:space="preserve">werden </w:t>
      </w:r>
      <w:r w:rsidR="00283AE6" w:rsidRPr="005A2C45">
        <w:rPr>
          <w:lang w:eastAsia="de-DE" w:bidi="ar-SA"/>
        </w:rPr>
        <w:t>(</w:t>
      </w:r>
      <w:r w:rsidR="001D6419" w:rsidRPr="005A2C45">
        <w:rPr>
          <w:lang w:eastAsia="de-DE" w:bidi="ar-SA"/>
        </w:rPr>
        <w:t xml:space="preserve">Drive- und </w:t>
      </w:r>
      <w:proofErr w:type="spellStart"/>
      <w:r w:rsidR="00283AE6" w:rsidRPr="005A2C45">
        <w:rPr>
          <w:lang w:eastAsia="de-DE" w:bidi="ar-SA"/>
        </w:rPr>
        <w:t>Configuration</w:t>
      </w:r>
      <w:proofErr w:type="spellEnd"/>
      <w:r w:rsidR="00283AE6" w:rsidRPr="005A2C45">
        <w:rPr>
          <w:lang w:eastAsia="de-DE" w:bidi="ar-SA"/>
        </w:rPr>
        <w:t xml:space="preserve"> File)</w:t>
      </w:r>
      <w:r w:rsidR="00240E80">
        <w:rPr>
          <w:lang w:eastAsia="de-DE" w:bidi="ar-SA"/>
        </w:rPr>
        <w:t>,</w:t>
      </w:r>
      <w:r w:rsidR="001D6419" w:rsidRPr="005A2C45">
        <w:rPr>
          <w:lang w:eastAsia="de-DE" w:bidi="ar-SA"/>
        </w:rPr>
        <w:t xml:space="preserve"> werden alle Ventilein</w:t>
      </w:r>
      <w:r w:rsidR="00240E80">
        <w:rPr>
          <w:lang w:eastAsia="de-DE" w:bidi="ar-SA"/>
        </w:rPr>
        <w:t>stellungen auf Standard zurück</w:t>
      </w:r>
      <w:r w:rsidR="001D6419" w:rsidRPr="005A2C45">
        <w:rPr>
          <w:lang w:eastAsia="de-DE" w:bidi="ar-SA"/>
        </w:rPr>
        <w:t>gesetzt.</w:t>
      </w:r>
    </w:p>
    <w:p w14:paraId="38E3FBD1" w14:textId="40260574" w:rsidR="0073635D" w:rsidRPr="005A2C45" w:rsidRDefault="001D6419" w:rsidP="00C57505">
      <w:pPr>
        <w:rPr>
          <w:lang w:eastAsia="de-DE" w:bidi="ar-SA"/>
        </w:rPr>
      </w:pPr>
      <w:r w:rsidRPr="005A2C45">
        <w:rPr>
          <w:lang w:eastAsia="de-DE" w:bidi="ar-SA"/>
        </w:rPr>
        <w:t xml:space="preserve">Da die Drive- und </w:t>
      </w:r>
      <w:proofErr w:type="spellStart"/>
      <w:r w:rsidRPr="005A2C45">
        <w:rPr>
          <w:lang w:eastAsia="de-DE" w:bidi="ar-SA"/>
        </w:rPr>
        <w:t>Configuration</w:t>
      </w:r>
      <w:proofErr w:type="spellEnd"/>
      <w:r w:rsidRPr="005A2C45">
        <w:rPr>
          <w:lang w:eastAsia="de-DE" w:bidi="ar-SA"/>
        </w:rPr>
        <w:t xml:space="preserve"> Files nicht in der Firmware Database bearbeitet werden können, liefert die TTIC2 Oberfläche die Möglichkeit den Filenamen zu erstellen oder zu entfernen. </w:t>
      </w:r>
      <w:r w:rsidR="00240E80">
        <w:rPr>
          <w:lang w:eastAsia="de-DE" w:bidi="ar-SA"/>
        </w:rPr>
        <w:t>Ist das File</w:t>
      </w:r>
      <w:r w:rsidR="002D7D0C" w:rsidRPr="005A2C45">
        <w:rPr>
          <w:lang w:eastAsia="de-DE" w:bidi="ar-SA"/>
        </w:rPr>
        <w:t>, welche</w:t>
      </w:r>
      <w:r w:rsidR="00240E80">
        <w:rPr>
          <w:lang w:eastAsia="de-DE" w:bidi="ar-SA"/>
        </w:rPr>
        <w:t>s</w:t>
      </w:r>
      <w:r w:rsidR="002D7D0C" w:rsidRPr="005A2C45">
        <w:rPr>
          <w:lang w:eastAsia="de-DE" w:bidi="ar-SA"/>
        </w:rPr>
        <w:t xml:space="preserve"> gelöscht werden möchte</w:t>
      </w:r>
      <w:r w:rsidR="00240E80">
        <w:rPr>
          <w:lang w:eastAsia="de-DE" w:bidi="ar-SA"/>
        </w:rPr>
        <w:t>,</w:t>
      </w:r>
      <w:r w:rsidR="002D7D0C" w:rsidRPr="005A2C45">
        <w:rPr>
          <w:lang w:eastAsia="de-DE" w:bidi="ar-SA"/>
        </w:rPr>
        <w:t xml:space="preserve"> schon in einem älteren Testresu</w:t>
      </w:r>
      <w:r w:rsidR="00240E80">
        <w:rPr>
          <w:lang w:eastAsia="de-DE" w:bidi="ar-SA"/>
        </w:rPr>
        <w:t>ltat verwendet worden, so</w:t>
      </w:r>
      <w:r w:rsidR="002D7D0C" w:rsidRPr="005A2C45">
        <w:rPr>
          <w:lang w:eastAsia="de-DE" w:bidi="ar-SA"/>
        </w:rPr>
        <w:t xml:space="preserve"> kann dieser Eintrag nicht gelöscht werden, sondern der </w:t>
      </w:r>
      <w:proofErr w:type="spellStart"/>
      <w:r w:rsidR="002D7D0C" w:rsidRPr="005A2C45">
        <w:rPr>
          <w:lang w:eastAsia="de-DE" w:bidi="ar-SA"/>
        </w:rPr>
        <w:t>Activity</w:t>
      </w:r>
      <w:proofErr w:type="spellEnd"/>
      <w:r w:rsidR="002D7D0C" w:rsidRPr="005A2C45">
        <w:rPr>
          <w:lang w:eastAsia="de-DE" w:bidi="ar-SA"/>
        </w:rPr>
        <w:t xml:space="preserve"> State wird auf </w:t>
      </w:r>
      <w:proofErr w:type="spellStart"/>
      <w:r w:rsidR="002D7D0C" w:rsidRPr="005A2C45">
        <w:rPr>
          <w:lang w:eastAsia="de-DE" w:bidi="ar-SA"/>
        </w:rPr>
        <w:t>False</w:t>
      </w:r>
      <w:proofErr w:type="spellEnd"/>
      <w:r w:rsidR="002D7D0C" w:rsidRPr="005A2C45">
        <w:rPr>
          <w:lang w:eastAsia="de-DE" w:bidi="ar-SA"/>
        </w:rPr>
        <w:t xml:space="preserve"> gesetzt. </w:t>
      </w:r>
      <w:r w:rsidRPr="005A2C45">
        <w:rPr>
          <w:lang w:eastAsia="de-DE" w:bidi="ar-SA"/>
        </w:rPr>
        <w:t>Diese Files führen einen Index, wird dieser erhöht</w:t>
      </w:r>
      <w:r w:rsidR="00240E80">
        <w:rPr>
          <w:lang w:eastAsia="de-DE" w:bidi="ar-SA"/>
        </w:rPr>
        <w:t>, so</w:t>
      </w:r>
      <w:r w:rsidRPr="005A2C45">
        <w:rPr>
          <w:lang w:eastAsia="de-DE" w:bidi="ar-SA"/>
        </w:rPr>
        <w:t xml:space="preserve"> wird der </w:t>
      </w:r>
      <w:proofErr w:type="spellStart"/>
      <w:r w:rsidRPr="005A2C45">
        <w:rPr>
          <w:lang w:eastAsia="de-DE" w:bidi="ar-SA"/>
        </w:rPr>
        <w:t>Activity</w:t>
      </w:r>
      <w:proofErr w:type="spellEnd"/>
      <w:r w:rsidRPr="005A2C45">
        <w:rPr>
          <w:lang w:eastAsia="de-DE" w:bidi="ar-SA"/>
        </w:rPr>
        <w:t xml:space="preserve"> State des letzten aktiven Files auf </w:t>
      </w:r>
      <w:proofErr w:type="spellStart"/>
      <w:r w:rsidRPr="005A2C45">
        <w:rPr>
          <w:lang w:eastAsia="de-DE" w:bidi="ar-SA"/>
        </w:rPr>
        <w:t>False</w:t>
      </w:r>
      <w:proofErr w:type="spellEnd"/>
      <w:r w:rsidRPr="005A2C45">
        <w:rPr>
          <w:lang w:eastAsia="de-DE" w:bidi="ar-SA"/>
        </w:rPr>
        <w:t xml:space="preserve"> g</w:t>
      </w:r>
      <w:r w:rsidR="002D7D0C" w:rsidRPr="005A2C45">
        <w:rPr>
          <w:lang w:eastAsia="de-DE" w:bidi="ar-SA"/>
        </w:rPr>
        <w:t>e</w:t>
      </w:r>
      <w:r w:rsidR="00240E80">
        <w:rPr>
          <w:lang w:eastAsia="de-DE" w:bidi="ar-SA"/>
        </w:rPr>
        <w:t>setzt. Mit dem All-Knopf</w:t>
      </w:r>
      <w:r w:rsidRPr="005A2C45">
        <w:rPr>
          <w:lang w:eastAsia="de-DE" w:bidi="ar-SA"/>
        </w:rPr>
        <w:t xml:space="preserve"> werden alle inaktiven </w:t>
      </w:r>
      <w:r w:rsidR="002D7D0C" w:rsidRPr="005A2C45">
        <w:rPr>
          <w:lang w:eastAsia="de-DE" w:bidi="ar-SA"/>
        </w:rPr>
        <w:t>Files aufgelistet.</w:t>
      </w:r>
    </w:p>
    <w:p w14:paraId="5E8F24FA" w14:textId="77777777" w:rsidR="00011357" w:rsidRDefault="00011357">
      <w:pPr>
        <w:spacing w:before="0" w:after="200" w:line="276" w:lineRule="auto"/>
        <w:jc w:val="left"/>
        <w:rPr>
          <w:lang w:eastAsia="de-DE" w:bidi="ar-SA"/>
        </w:rPr>
      </w:pPr>
      <w:r>
        <w:rPr>
          <w:lang w:eastAsia="de-DE" w:bidi="ar-SA"/>
        </w:rPr>
        <w:br w:type="page"/>
      </w:r>
    </w:p>
    <w:p w14:paraId="1D4061CF" w14:textId="0DED2AC9" w:rsidR="002D7D0C" w:rsidRPr="005A2C45" w:rsidRDefault="002D7D0C" w:rsidP="00C57505">
      <w:pPr>
        <w:rPr>
          <w:lang w:eastAsia="de-DE" w:bidi="ar-SA"/>
        </w:rPr>
      </w:pPr>
      <w:r w:rsidRPr="005A2C45">
        <w:rPr>
          <w:lang w:eastAsia="de-DE" w:bidi="ar-SA"/>
        </w:rPr>
        <w:lastRenderedPageBreak/>
        <w:t>Ist der Grundzustand und die Testzusammenstellung vom Benutzer ausgewählt worden, startet der Ablauf der Testkol</w:t>
      </w:r>
      <w:r w:rsidR="00240E80">
        <w:rPr>
          <w:lang w:eastAsia="de-DE" w:bidi="ar-SA"/>
        </w:rPr>
        <w:t>lektion mit dem Drücken des Run-Knopfes</w:t>
      </w:r>
      <w:r w:rsidRPr="005A2C45">
        <w:rPr>
          <w:lang w:eastAsia="de-DE" w:bidi="ar-SA"/>
        </w:rPr>
        <w:t xml:space="preserve">. Jetzt wird geprüft, ob der definierte Grundzustand </w:t>
      </w:r>
      <w:r w:rsidR="00240E80">
        <w:rPr>
          <w:lang w:eastAsia="de-DE" w:bidi="ar-SA"/>
        </w:rPr>
        <w:t xml:space="preserve">sich </w:t>
      </w:r>
      <w:r w:rsidRPr="005A2C45">
        <w:rPr>
          <w:lang w:eastAsia="de-DE" w:bidi="ar-SA"/>
        </w:rPr>
        <w:t xml:space="preserve">bereits auf der Ventil Hardware befindet. </w:t>
      </w:r>
      <w:r w:rsidR="00240E80">
        <w:rPr>
          <w:lang w:eastAsia="de-DE" w:bidi="ar-SA"/>
        </w:rPr>
        <w:t>Falls nicht</w:t>
      </w:r>
      <w:r w:rsidRPr="005A2C45">
        <w:rPr>
          <w:lang w:eastAsia="de-DE" w:bidi="ar-SA"/>
        </w:rPr>
        <w:t xml:space="preserve"> wird dieser automatisch herge</w:t>
      </w:r>
      <w:r w:rsidR="00240E80">
        <w:rPr>
          <w:lang w:eastAsia="de-DE" w:bidi="ar-SA"/>
        </w:rPr>
        <w:t>stellt. Ausnahmen sind;</w:t>
      </w:r>
      <w:r w:rsidRPr="005A2C45">
        <w:rPr>
          <w:lang w:eastAsia="de-DE" w:bidi="ar-SA"/>
        </w:rPr>
        <w:t xml:space="preserve"> wenn bei der Valve Firmware eine </w:t>
      </w:r>
      <w:proofErr w:type="spellStart"/>
      <w:r w:rsidRPr="005A2C45">
        <w:rPr>
          <w:lang w:eastAsia="de-DE" w:bidi="ar-SA"/>
        </w:rPr>
        <w:t>trunk</w:t>
      </w:r>
      <w:proofErr w:type="spellEnd"/>
      <w:r w:rsidRPr="005A2C45">
        <w:rPr>
          <w:lang w:eastAsia="de-DE" w:bidi="ar-SA"/>
        </w:rPr>
        <w:t xml:space="preserve"> Version ausgewählt ist oder </w:t>
      </w:r>
      <w:r w:rsidR="006903D5" w:rsidRPr="005A2C45">
        <w:rPr>
          <w:lang w:eastAsia="de-DE" w:bidi="ar-SA"/>
        </w:rPr>
        <w:t xml:space="preserve">bei den anderen Firmwaren der Eintrag </w:t>
      </w:r>
      <w:proofErr w:type="spellStart"/>
      <w:r w:rsidR="006903D5" w:rsidRPr="005A2C45">
        <w:rPr>
          <w:lang w:eastAsia="de-DE" w:bidi="ar-SA"/>
        </w:rPr>
        <w:t>undef</w:t>
      </w:r>
      <w:proofErr w:type="spellEnd"/>
      <w:r w:rsidR="006903D5" w:rsidRPr="005A2C45">
        <w:rPr>
          <w:lang w:eastAsia="de-DE" w:bidi="ar-SA"/>
        </w:rPr>
        <w:t xml:space="preserve"> ausgewählt ist, ausser wenn es sich nicht um ein Feldbus Interface handelt. </w:t>
      </w:r>
      <w:r w:rsidR="00240E80">
        <w:rPr>
          <w:lang w:eastAsia="de-DE" w:bidi="ar-SA"/>
        </w:rPr>
        <w:t>Bei diesen</w:t>
      </w:r>
      <w:r w:rsidR="006903D5" w:rsidRPr="005A2C45">
        <w:rPr>
          <w:lang w:eastAsia="de-DE" w:bidi="ar-SA"/>
        </w:rPr>
        <w:t xml:space="preserve"> Ausnahmen wird der Benutzer aufgefordert die Firmware </w:t>
      </w:r>
      <w:r w:rsidR="00240E80">
        <w:rPr>
          <w:lang w:eastAsia="de-DE" w:bidi="ar-SA"/>
        </w:rPr>
        <w:t>manuell</w:t>
      </w:r>
      <w:r w:rsidR="006903D5" w:rsidRPr="005A2C45">
        <w:rPr>
          <w:lang w:eastAsia="de-DE" w:bidi="ar-SA"/>
        </w:rPr>
        <w:t xml:space="preserve"> auszuwählen.</w:t>
      </w:r>
    </w:p>
    <w:p w14:paraId="49F516B8" w14:textId="77777777" w:rsidR="00B062D4" w:rsidRPr="005A2C45" w:rsidRDefault="00B062D4" w:rsidP="00B062D4">
      <w:pPr>
        <w:pStyle w:val="berschrift3"/>
      </w:pPr>
      <w:bookmarkStart w:id="169" w:name="_Toc491858360"/>
      <w:bookmarkStart w:id="170" w:name="_Toc491948103"/>
      <w:r w:rsidRPr="005A2C45">
        <w:t>Abspeicherung der Testresultate</w:t>
      </w:r>
      <w:bookmarkEnd w:id="169"/>
      <w:bookmarkEnd w:id="170"/>
    </w:p>
    <w:p w14:paraId="5A75667C" w14:textId="77777777" w:rsidR="0086145C" w:rsidRPr="005A2C45" w:rsidRDefault="0086145C" w:rsidP="0086145C">
      <w:pPr>
        <w:pStyle w:val="berschrift4"/>
      </w:pPr>
      <w:r w:rsidRPr="005A2C45">
        <w:t>Entwurf</w:t>
      </w:r>
    </w:p>
    <w:p w14:paraId="64E9947D" w14:textId="75B93366" w:rsidR="003423D2" w:rsidRPr="005A2C45" w:rsidRDefault="00EC4119" w:rsidP="003423D2">
      <w:pPr>
        <w:rPr>
          <w:lang w:eastAsia="de-DE" w:bidi="ar-SA"/>
        </w:rPr>
      </w:pPr>
      <w:r w:rsidRPr="005A2C45">
        <w:rPr>
          <w:lang w:eastAsia="de-DE" w:bidi="ar-SA"/>
        </w:rPr>
        <w:t>Zur Auswertung i</w:t>
      </w:r>
      <w:r w:rsidR="00F51246">
        <w:rPr>
          <w:lang w:eastAsia="de-DE" w:bidi="ar-SA"/>
        </w:rPr>
        <w:t>st einerseits die Ausgangslage</w:t>
      </w:r>
      <w:r w:rsidRPr="005A2C45">
        <w:rPr>
          <w:lang w:eastAsia="de-DE" w:bidi="ar-SA"/>
        </w:rPr>
        <w:t xml:space="preserve"> von besonderer Bedeutung</w:t>
      </w:r>
      <w:r w:rsidR="00F51246">
        <w:rPr>
          <w:lang w:eastAsia="de-DE" w:bidi="ar-SA"/>
        </w:rPr>
        <w:t>,</w:t>
      </w:r>
      <w:r w:rsidRPr="005A2C45">
        <w:rPr>
          <w:lang w:eastAsia="de-DE" w:bidi="ar-SA"/>
        </w:rPr>
        <w:t xml:space="preserve"> um später ein Fehlerfall nachbilden zu können. Weiter </w:t>
      </w:r>
      <w:r w:rsidR="00F51246">
        <w:rPr>
          <w:lang w:eastAsia="de-DE" w:bidi="ar-SA"/>
        </w:rPr>
        <w:t>ist interessant,</w:t>
      </w:r>
      <w:r w:rsidRPr="005A2C45">
        <w:rPr>
          <w:lang w:eastAsia="de-DE" w:bidi="ar-SA"/>
        </w:rPr>
        <w:t xml:space="preserve"> welche Tests </w:t>
      </w:r>
      <w:r w:rsidR="00F51246">
        <w:rPr>
          <w:lang w:eastAsia="de-DE" w:bidi="ar-SA"/>
        </w:rPr>
        <w:t>sich in der</w:t>
      </w:r>
      <w:r w:rsidRPr="005A2C45">
        <w:rPr>
          <w:lang w:eastAsia="de-DE" w:bidi="ar-SA"/>
        </w:rPr>
        <w:t xml:space="preserve"> Kollektion befinden. Die einzel</w:t>
      </w:r>
      <w:r w:rsidR="00F51246">
        <w:rPr>
          <w:lang w:eastAsia="de-DE" w:bidi="ar-SA"/>
        </w:rPr>
        <w:t>ne Auswertungen der Tests mit den</w:t>
      </w:r>
      <w:r w:rsidR="00F51246" w:rsidRPr="005A2C45">
        <w:rPr>
          <w:lang w:eastAsia="de-DE" w:bidi="ar-SA"/>
        </w:rPr>
        <w:t xml:space="preserve"> dazugehörigen Fehlermeldungen in einem negativen Testfall</w:t>
      </w:r>
      <w:r w:rsidR="00F51246">
        <w:rPr>
          <w:lang w:eastAsia="de-DE" w:bidi="ar-SA"/>
        </w:rPr>
        <w:t xml:space="preserve"> dürfen</w:t>
      </w:r>
      <w:r w:rsidRPr="005A2C45">
        <w:rPr>
          <w:lang w:eastAsia="de-DE" w:bidi="ar-SA"/>
        </w:rPr>
        <w:t xml:space="preserve"> dabei nicht fehlen.</w:t>
      </w:r>
    </w:p>
    <w:p w14:paraId="6FF25965" w14:textId="77777777" w:rsidR="0086145C" w:rsidRPr="005A2C45" w:rsidRDefault="0086145C" w:rsidP="0086145C">
      <w:pPr>
        <w:pStyle w:val="berschrift4"/>
      </w:pPr>
      <w:r w:rsidRPr="005A2C45">
        <w:t>Implementierung</w:t>
      </w:r>
    </w:p>
    <w:p w14:paraId="73D77785" w14:textId="59DA3DBA" w:rsidR="000062EE" w:rsidRPr="005A2C45" w:rsidRDefault="00B45DB9" w:rsidP="00011357">
      <w:pPr>
        <w:rPr>
          <w:lang w:eastAsia="de-DE" w:bidi="ar-SA"/>
        </w:rPr>
      </w:pPr>
      <w:r w:rsidRPr="005A2C45">
        <w:rPr>
          <w:lang w:eastAsia="de-DE" w:bidi="ar-SA"/>
        </w:rPr>
        <w:t>Startet der Ablauf der Testkollektion</w:t>
      </w:r>
      <w:r w:rsidR="00F51246">
        <w:rPr>
          <w:lang w:eastAsia="de-DE" w:bidi="ar-SA"/>
        </w:rPr>
        <w:t>,</w:t>
      </w:r>
      <w:r w:rsidRPr="005A2C45">
        <w:rPr>
          <w:lang w:eastAsia="de-DE" w:bidi="ar-SA"/>
        </w:rPr>
        <w:t xml:space="preserve"> </w:t>
      </w:r>
      <w:r w:rsidR="00F51246">
        <w:rPr>
          <w:lang w:eastAsia="de-DE" w:bidi="ar-SA"/>
        </w:rPr>
        <w:t>werden zuerst alle Parameter zurückgesetzt. Sind in der</w:t>
      </w:r>
      <w:r w:rsidRPr="005A2C45">
        <w:rPr>
          <w:lang w:eastAsia="de-DE" w:bidi="ar-SA"/>
        </w:rPr>
        <w:t xml:space="preserve"> </w:t>
      </w:r>
      <w:r w:rsidR="00F51246">
        <w:rPr>
          <w:lang w:eastAsia="de-DE" w:bidi="ar-SA"/>
        </w:rPr>
        <w:t>Ausgangslage</w:t>
      </w:r>
      <w:r w:rsidRPr="005A2C45">
        <w:rPr>
          <w:lang w:eastAsia="de-DE" w:bidi="ar-SA"/>
        </w:rPr>
        <w:t xml:space="preserve"> Drive- oder </w:t>
      </w:r>
      <w:proofErr w:type="spellStart"/>
      <w:r w:rsidRPr="005A2C45">
        <w:rPr>
          <w:lang w:eastAsia="de-DE" w:bidi="ar-SA"/>
        </w:rPr>
        <w:t>Configuration</w:t>
      </w:r>
      <w:proofErr w:type="spellEnd"/>
      <w:r w:rsidRPr="005A2C45">
        <w:rPr>
          <w:lang w:eastAsia="de-DE" w:bidi="ar-SA"/>
        </w:rPr>
        <w:t xml:space="preserve"> Files definiert, so werden diese Parameter jetzt gesetzt. Anschliessend wird dieser Zustand abgespeichert</w:t>
      </w:r>
      <w:r w:rsidR="00F51246">
        <w:rPr>
          <w:lang w:eastAsia="de-DE" w:bidi="ar-SA"/>
        </w:rPr>
        <w:t>,</w:t>
      </w:r>
      <w:r w:rsidRPr="005A2C45">
        <w:rPr>
          <w:lang w:eastAsia="de-DE" w:bidi="ar-SA"/>
        </w:rPr>
        <w:t xml:space="preserve"> um diesen nach jedem ausgeführten Test wieder neu zu setzen. </w:t>
      </w:r>
      <w:r w:rsidR="009F65AA" w:rsidRPr="005A2C45">
        <w:rPr>
          <w:lang w:eastAsia="de-DE" w:bidi="ar-SA"/>
        </w:rPr>
        <w:t xml:space="preserve">Im nächsten Schritt wird der Grundzustand und die Test Kollektion in der </w:t>
      </w:r>
      <w:proofErr w:type="spellStart"/>
      <w:r w:rsidR="009F65AA" w:rsidRPr="005A2C45">
        <w:rPr>
          <w:lang w:eastAsia="de-DE" w:bidi="ar-SA"/>
        </w:rPr>
        <w:t>SoftwareVersionsDatabase</w:t>
      </w:r>
      <w:proofErr w:type="spellEnd"/>
      <w:r w:rsidR="009F65AA" w:rsidRPr="005A2C45">
        <w:rPr>
          <w:lang w:eastAsia="de-DE" w:bidi="ar-SA"/>
        </w:rPr>
        <w:t xml:space="preserve"> hinterlegt. Weiter wird auch die verwendete Ventil Hardware abgespeichert. Startet ein </w:t>
      </w:r>
      <w:r w:rsidR="00F51246">
        <w:rPr>
          <w:lang w:eastAsia="de-DE" w:bidi="ar-SA"/>
        </w:rPr>
        <w:t>einzelner Test so wird dieser in der</w:t>
      </w:r>
      <w:r w:rsidR="009F65AA" w:rsidRPr="005A2C45">
        <w:rPr>
          <w:lang w:eastAsia="de-DE" w:bidi="ar-SA"/>
        </w:rPr>
        <w:t xml:space="preserve"> </w:t>
      </w:r>
      <w:proofErr w:type="spellStart"/>
      <w:r w:rsidR="009F65AA" w:rsidRPr="005A2C45">
        <w:rPr>
          <w:lang w:eastAsia="de-DE" w:bidi="ar-SA"/>
        </w:rPr>
        <w:t>ResultTestCollection</w:t>
      </w:r>
      <w:proofErr w:type="spellEnd"/>
      <w:r w:rsidR="009F65AA" w:rsidRPr="005A2C45">
        <w:rPr>
          <w:lang w:eastAsia="de-DE" w:bidi="ar-SA"/>
        </w:rPr>
        <w:t xml:space="preserve"> Tabelle einge</w:t>
      </w:r>
      <w:r w:rsidR="00F51246">
        <w:rPr>
          <w:lang w:eastAsia="de-DE" w:bidi="ar-SA"/>
        </w:rPr>
        <w:t>tragen. Nach Ablauf des Tests we</w:t>
      </w:r>
      <w:r w:rsidR="009F65AA" w:rsidRPr="005A2C45">
        <w:rPr>
          <w:lang w:eastAsia="de-DE" w:bidi="ar-SA"/>
        </w:rPr>
        <w:t>rd</w:t>
      </w:r>
      <w:r w:rsidR="00F51246">
        <w:rPr>
          <w:lang w:eastAsia="de-DE" w:bidi="ar-SA"/>
        </w:rPr>
        <w:t>en</w:t>
      </w:r>
      <w:r w:rsidR="009F65AA" w:rsidRPr="005A2C45">
        <w:rPr>
          <w:lang w:eastAsia="de-DE" w:bidi="ar-SA"/>
        </w:rPr>
        <w:t xml:space="preserve"> sein Resultat und die Endzeit neu gesetzt. </w:t>
      </w:r>
      <w:r w:rsidR="00C114E9" w:rsidRPr="005A2C45">
        <w:rPr>
          <w:lang w:eastAsia="de-DE" w:bidi="ar-SA"/>
        </w:rPr>
        <w:t xml:space="preserve">Dabei </w:t>
      </w:r>
      <w:r w:rsidR="00F51246">
        <w:rPr>
          <w:lang w:eastAsia="de-DE" w:bidi="ar-SA"/>
        </w:rPr>
        <w:t>fällt auf</w:t>
      </w:r>
      <w:r w:rsidR="00C114E9" w:rsidRPr="005A2C45">
        <w:rPr>
          <w:lang w:eastAsia="de-DE" w:bidi="ar-SA"/>
        </w:rPr>
        <w:t xml:space="preserve">, dass die von CVI zur Verfügung gestellte Funktion </w:t>
      </w:r>
      <w:proofErr w:type="spellStart"/>
      <w:r w:rsidR="00C114E9" w:rsidRPr="005A2C45">
        <w:rPr>
          <w:lang w:eastAsia="de-DE" w:bidi="ar-SA"/>
        </w:rPr>
        <w:t>GetSystemTime</w:t>
      </w:r>
      <w:proofErr w:type="spellEnd"/>
      <w:r w:rsidR="00C114E9" w:rsidRPr="005A2C45">
        <w:rPr>
          <w:lang w:eastAsia="de-DE" w:bidi="ar-SA"/>
        </w:rPr>
        <w:t xml:space="preserve"> für die Stunde nach Mitternacht den Wert 24 liefert. Hingegen wird dieser Wert mit 0 in der Datenbank hinterlegt und auch wieder ausgelesen. Dies musste in der Implementation berücksichtigt werden. </w:t>
      </w:r>
      <w:r w:rsidR="009F65AA" w:rsidRPr="005A2C45">
        <w:rPr>
          <w:lang w:eastAsia="de-DE" w:bidi="ar-SA"/>
        </w:rPr>
        <w:t>Je nach Einstellung der «</w:t>
      </w:r>
      <w:r w:rsidR="009F65AA" w:rsidRPr="005A2C45">
        <w:t>soll der Test bei einem Fehler abgebrochen werden</w:t>
      </w:r>
      <w:r w:rsidR="009F65AA" w:rsidRPr="005A2C45">
        <w:rPr>
          <w:lang w:eastAsia="de-DE" w:bidi="ar-SA"/>
        </w:rPr>
        <w:t>» wird der Testablauf bei einem Fehler abgebrochen oder fortgeführt. Nach Ablauf der Testkol</w:t>
      </w:r>
      <w:r w:rsidR="00F51246">
        <w:rPr>
          <w:lang w:eastAsia="de-DE" w:bidi="ar-SA"/>
        </w:rPr>
        <w:t>lektion wird der Eintrag mit der</w:t>
      </w:r>
      <w:r w:rsidR="009F65AA" w:rsidRPr="005A2C45">
        <w:rPr>
          <w:lang w:eastAsia="de-DE" w:bidi="ar-SA"/>
        </w:rPr>
        <w:t xml:space="preserve"> Anzahl fehlerhaften Tests sowie die Endzeit der Testkollektion neu gesetzt. </w:t>
      </w:r>
      <w:r w:rsidR="00F51246">
        <w:rPr>
          <w:lang w:eastAsia="de-DE" w:bidi="ar-SA"/>
        </w:rPr>
        <w:t>Dazu</w:t>
      </w:r>
      <w:r w:rsidR="009F65AA" w:rsidRPr="005A2C45">
        <w:rPr>
          <w:lang w:eastAsia="de-DE" w:bidi="ar-SA"/>
        </w:rPr>
        <w:t xml:space="preserve"> wird bei einem Abbruch deren Grund hinterlegt.</w:t>
      </w:r>
    </w:p>
    <w:p w14:paraId="4D1F8319" w14:textId="77777777" w:rsidR="00011357" w:rsidRDefault="00011357">
      <w:pPr>
        <w:spacing w:before="0" w:after="200" w:line="276" w:lineRule="auto"/>
        <w:jc w:val="left"/>
        <w:rPr>
          <w:rFonts w:eastAsia="Times New Roman" w:cs="Times New Roman"/>
          <w:b/>
          <w:color w:val="17365D" w:themeColor="text2" w:themeShade="BF"/>
          <w:sz w:val="28"/>
          <w:szCs w:val="24"/>
          <w:lang w:eastAsia="de-DE" w:bidi="ar-SA"/>
        </w:rPr>
      </w:pPr>
      <w:bookmarkStart w:id="171" w:name="_Toc491858361"/>
      <w:r>
        <w:br w:type="page"/>
      </w:r>
    </w:p>
    <w:p w14:paraId="5A4DB3E7" w14:textId="75DD7D5E" w:rsidR="000062EE" w:rsidRPr="005A2C45" w:rsidRDefault="000062EE" w:rsidP="000062EE">
      <w:pPr>
        <w:pStyle w:val="berschrift2"/>
      </w:pPr>
      <w:bookmarkStart w:id="172" w:name="_Toc491948104"/>
      <w:r w:rsidRPr="005A2C45">
        <w:lastRenderedPageBreak/>
        <w:t>ETIC2</w:t>
      </w:r>
      <w:bookmarkEnd w:id="171"/>
      <w:bookmarkEnd w:id="172"/>
    </w:p>
    <w:p w14:paraId="71FB9A41" w14:textId="65D4F466" w:rsidR="0018745B" w:rsidRPr="005A2C45" w:rsidRDefault="00C27FD9" w:rsidP="00723E19">
      <w:pPr>
        <w:rPr>
          <w:lang w:eastAsia="de-DE" w:bidi="ar-SA"/>
        </w:rPr>
      </w:pPr>
      <w:r w:rsidRPr="005A2C45">
        <w:rPr>
          <w:lang w:eastAsia="de-DE" w:bidi="ar-SA"/>
        </w:rPr>
        <w:t>In diesem Kapitel wird erklärt, wie die Testresultate im ETIC2 angezeigt werden, um eine schnelle und einfache Auswert</w:t>
      </w:r>
      <w:r w:rsidR="00745251" w:rsidRPr="005A2C45">
        <w:rPr>
          <w:lang w:eastAsia="de-DE" w:bidi="ar-SA"/>
        </w:rPr>
        <w:t xml:space="preserve">ung vornehmen zu können. Weiter soll eine einfache Suche nach Fehlermeldungen inkludiert sein, um eine Aussage zu treffen, ob </w:t>
      </w:r>
      <w:r w:rsidR="00F51246">
        <w:rPr>
          <w:lang w:eastAsia="de-DE" w:bidi="ar-SA"/>
        </w:rPr>
        <w:t>das</w:t>
      </w:r>
      <w:r w:rsidR="00745251" w:rsidRPr="005A2C45">
        <w:rPr>
          <w:lang w:eastAsia="de-DE" w:bidi="ar-SA"/>
        </w:rPr>
        <w:t xml:space="preserve"> Fehlerbild schon in der Vergangenheit aufgetreten ist.</w:t>
      </w:r>
      <w:r w:rsidR="0018745B" w:rsidRPr="005A2C45">
        <w:rPr>
          <w:lang w:eastAsia="de-DE" w:bidi="ar-SA"/>
        </w:rPr>
        <w:t xml:space="preserve"> In der Disposition wurde zudem die Aufgabe die Applikation mit Unit Tests zu verifizieren</w:t>
      </w:r>
      <w:r w:rsidR="00B77939">
        <w:rPr>
          <w:lang w:eastAsia="de-DE" w:bidi="ar-SA"/>
        </w:rPr>
        <w:t xml:space="preserve"> definiert</w:t>
      </w:r>
      <w:r w:rsidR="0018745B" w:rsidRPr="005A2C45">
        <w:rPr>
          <w:lang w:eastAsia="de-DE" w:bidi="ar-SA"/>
        </w:rPr>
        <w:t>. Da das ETIC2 nur Daten von der Datenbank über das Entity Framework wiedergibt</w:t>
      </w:r>
      <w:r w:rsidR="00B77939">
        <w:rPr>
          <w:lang w:eastAsia="de-DE" w:bidi="ar-SA"/>
        </w:rPr>
        <w:t>,</w:t>
      </w:r>
      <w:r w:rsidR="0018745B" w:rsidRPr="005A2C45">
        <w:rPr>
          <w:lang w:eastAsia="de-DE" w:bidi="ar-SA"/>
        </w:rPr>
        <w:t xml:space="preserve"> wird </w:t>
      </w:r>
      <w:r w:rsidR="00B77939">
        <w:rPr>
          <w:lang w:eastAsia="de-DE" w:bidi="ar-SA"/>
        </w:rPr>
        <w:t xml:space="preserve">aber </w:t>
      </w:r>
      <w:r w:rsidR="0018745B" w:rsidRPr="005A2C45">
        <w:rPr>
          <w:lang w:eastAsia="de-DE" w:bidi="ar-SA"/>
        </w:rPr>
        <w:t>bewusst darauf verzichtet.</w:t>
      </w:r>
    </w:p>
    <w:p w14:paraId="5C599AAF" w14:textId="77777777" w:rsidR="00E529A7" w:rsidRPr="005A2C45" w:rsidRDefault="00E529A7" w:rsidP="00E529A7">
      <w:pPr>
        <w:pStyle w:val="berschrift3"/>
      </w:pPr>
      <w:bookmarkStart w:id="173" w:name="_Toc491858362"/>
      <w:bookmarkStart w:id="174" w:name="_Toc491948105"/>
      <w:r w:rsidRPr="005A2C45">
        <w:t xml:space="preserve">Anbindung </w:t>
      </w:r>
      <w:proofErr w:type="spellStart"/>
      <w:r w:rsidRPr="005A2C45">
        <w:t>SoftwareVersionsDatabase</w:t>
      </w:r>
      <w:bookmarkEnd w:id="173"/>
      <w:bookmarkEnd w:id="174"/>
      <w:proofErr w:type="spellEnd"/>
    </w:p>
    <w:p w14:paraId="74901B24" w14:textId="77777777" w:rsidR="00E529A7" w:rsidRPr="005A2C45" w:rsidRDefault="00E529A7" w:rsidP="00E529A7">
      <w:pPr>
        <w:pStyle w:val="berschrift4"/>
      </w:pPr>
      <w:r w:rsidRPr="005A2C45">
        <w:t>Entwurf</w:t>
      </w:r>
    </w:p>
    <w:p w14:paraId="576E1FAD" w14:textId="1B98AF99" w:rsidR="00E529A7" w:rsidRPr="005A2C45" w:rsidRDefault="00E529A7" w:rsidP="00E529A7">
      <w:pPr>
        <w:rPr>
          <w:lang w:eastAsia="de-DE" w:bidi="ar-SA"/>
        </w:rPr>
      </w:pPr>
      <w:r w:rsidRPr="005A2C45">
        <w:rPr>
          <w:lang w:eastAsia="de-DE" w:bidi="ar-SA"/>
        </w:rPr>
        <w:t xml:space="preserve">Das ETIC2 braucht Zugriff auf die Testresultate der </w:t>
      </w:r>
      <w:proofErr w:type="spellStart"/>
      <w:r w:rsidRPr="005A2C45">
        <w:rPr>
          <w:lang w:eastAsia="de-DE" w:bidi="ar-SA"/>
        </w:rPr>
        <w:t>SoftwareVersionsDatabase</w:t>
      </w:r>
      <w:proofErr w:type="spellEnd"/>
      <w:r w:rsidR="00F51246">
        <w:rPr>
          <w:lang w:eastAsia="de-DE" w:bidi="ar-SA"/>
        </w:rPr>
        <w:t>,</w:t>
      </w:r>
      <w:r w:rsidRPr="005A2C45">
        <w:rPr>
          <w:lang w:eastAsia="de-DE" w:bidi="ar-SA"/>
        </w:rPr>
        <w:t xml:space="preserve"> um diese später an</w:t>
      </w:r>
      <w:r w:rsidR="00642DF3">
        <w:rPr>
          <w:lang w:eastAsia="de-DE" w:bidi="ar-SA"/>
        </w:rPr>
        <w:t>zu</w:t>
      </w:r>
      <w:r w:rsidRPr="005A2C45">
        <w:rPr>
          <w:lang w:eastAsia="de-DE" w:bidi="ar-SA"/>
        </w:rPr>
        <w:t xml:space="preserve">zeigen. </w:t>
      </w:r>
      <w:r w:rsidR="00642DF3">
        <w:rPr>
          <w:lang w:eastAsia="de-DE" w:bidi="ar-SA"/>
        </w:rPr>
        <w:t>Hierbei</w:t>
      </w:r>
      <w:r w:rsidRPr="005A2C45">
        <w:rPr>
          <w:lang w:eastAsia="de-DE" w:bidi="ar-SA"/>
        </w:rPr>
        <w:t xml:space="preserve"> handelt es sich um eine bereits existierende Datenbank.</w:t>
      </w:r>
    </w:p>
    <w:p w14:paraId="36C20365" w14:textId="77777777" w:rsidR="00E529A7" w:rsidRPr="005A2C45" w:rsidRDefault="00E529A7" w:rsidP="00E529A7">
      <w:pPr>
        <w:pStyle w:val="berschrift4"/>
      </w:pPr>
      <w:r w:rsidRPr="005A2C45">
        <w:t>Implementierung</w:t>
      </w:r>
    </w:p>
    <w:p w14:paraId="4C090179" w14:textId="7F1A1998" w:rsidR="00E529A7" w:rsidRPr="005A2C45" w:rsidRDefault="00041A0D" w:rsidP="00E529A7">
      <w:pPr>
        <w:rPr>
          <w:lang w:eastAsia="de-DE" w:bidi="ar-SA"/>
        </w:rPr>
      </w:pPr>
      <w:r w:rsidRPr="005A2C45">
        <w:rPr>
          <w:lang w:eastAsia="de-DE" w:bidi="ar-SA"/>
        </w:rPr>
        <w:t xml:space="preserve">Das .NET Framework, </w:t>
      </w:r>
      <w:r w:rsidR="00642DF3">
        <w:rPr>
          <w:lang w:eastAsia="de-DE" w:bidi="ar-SA"/>
        </w:rPr>
        <w:t>zu</w:t>
      </w:r>
      <w:r w:rsidRPr="005A2C45">
        <w:rPr>
          <w:lang w:eastAsia="de-DE" w:bidi="ar-SA"/>
        </w:rPr>
        <w:t xml:space="preserve"> welchem auch das Visual Studio </w:t>
      </w:r>
      <w:r w:rsidR="00642DF3">
        <w:rPr>
          <w:lang w:eastAsia="de-DE" w:bidi="ar-SA"/>
        </w:rPr>
        <w:t>gehört</w:t>
      </w:r>
      <w:r w:rsidRPr="005A2C45">
        <w:rPr>
          <w:lang w:eastAsia="de-DE" w:bidi="ar-SA"/>
        </w:rPr>
        <w:t>, bietet gratis das Entity Framework für relationale Datenbanken an. Dieses bietet verschiedene Modellierungsansätze an</w:t>
      </w:r>
      <w:r w:rsidR="00642DF3">
        <w:rPr>
          <w:lang w:eastAsia="de-DE" w:bidi="ar-SA"/>
        </w:rPr>
        <w:t>,</w:t>
      </w:r>
      <w:r w:rsidR="00AC6D93" w:rsidRPr="005A2C45">
        <w:rPr>
          <w:lang w:eastAsia="de-DE" w:bidi="ar-SA"/>
        </w:rPr>
        <w:t xml:space="preserve"> je nachdem ob die Datenbank schon besteht oder ob der Code oder das Model zuerst kommt. Da die Datenbank schon besteht und die </w:t>
      </w:r>
      <w:r w:rsidR="00642DF3">
        <w:rPr>
          <w:lang w:eastAsia="de-DE" w:bidi="ar-SA"/>
        </w:rPr>
        <w:t xml:space="preserve">manuelle Erstellung von </w:t>
      </w:r>
      <w:r w:rsidR="00AC6D93" w:rsidRPr="005A2C45">
        <w:rPr>
          <w:lang w:eastAsia="de-DE" w:bidi="ar-SA"/>
        </w:rPr>
        <w:t>Entity-Klassen sehr arbeitsintensiv ist, wird der Ansatz Model First mit bestehender Datenbank gewählt. Mit Hilfe des Assistenten vom Entity Framework wird nun aus der bestehenden Datenbankstruktur das passende Modell erstellt, diese werden in entsprechende Klassen umgewandelt und im Projekt inkludiert. Im erzeugten Code wird einzig der Datenbankkontext angepasst, so dass ein Verbindungsstring übergeben werden kann.</w:t>
      </w:r>
    </w:p>
    <w:p w14:paraId="108A5940" w14:textId="66194918" w:rsidR="000062EE" w:rsidRPr="005A2C45" w:rsidRDefault="000062EE" w:rsidP="00986E5B">
      <w:pPr>
        <w:pStyle w:val="berschrift3"/>
      </w:pPr>
      <w:bookmarkStart w:id="175" w:name="_Toc491858363"/>
      <w:bookmarkStart w:id="176" w:name="_Toc491948106"/>
      <w:r w:rsidRPr="005A2C45">
        <w:t>Codierung nach MVVM</w:t>
      </w:r>
      <w:bookmarkEnd w:id="175"/>
      <w:bookmarkEnd w:id="176"/>
    </w:p>
    <w:p w14:paraId="268E9B02" w14:textId="77777777" w:rsidR="0086145C" w:rsidRPr="005A2C45" w:rsidRDefault="0086145C" w:rsidP="0086145C">
      <w:pPr>
        <w:pStyle w:val="berschrift4"/>
      </w:pPr>
      <w:r w:rsidRPr="005A2C45">
        <w:t>Entwurf</w:t>
      </w:r>
    </w:p>
    <w:p w14:paraId="47DD5C64" w14:textId="550E47F8" w:rsidR="00402341" w:rsidRPr="005A2C45" w:rsidRDefault="009123B4" w:rsidP="00745251">
      <w:pPr>
        <w:rPr>
          <w:lang w:eastAsia="de-DE" w:bidi="ar-SA"/>
        </w:rPr>
      </w:pPr>
      <w:r w:rsidRPr="005A2C45">
        <w:rPr>
          <w:lang w:eastAsia="de-DE" w:bidi="ar-SA"/>
        </w:rPr>
        <w:t xml:space="preserve">Durch </w:t>
      </w:r>
      <w:r w:rsidR="00642DF3">
        <w:rPr>
          <w:lang w:eastAsia="de-DE" w:bidi="ar-SA"/>
        </w:rPr>
        <w:t xml:space="preserve">die </w:t>
      </w:r>
      <w:r w:rsidRPr="005A2C45">
        <w:rPr>
          <w:lang w:eastAsia="de-DE" w:bidi="ar-SA"/>
        </w:rPr>
        <w:t xml:space="preserve">Auswahl der Programmiersprache C# für das Auswertungstool ETIC2 (Kapitel </w:t>
      </w:r>
      <w:r w:rsidRPr="005A2C45">
        <w:rPr>
          <w:lang w:eastAsia="de-DE" w:bidi="ar-SA"/>
        </w:rPr>
        <w:fldChar w:fldCharType="begin"/>
      </w:r>
      <w:r w:rsidRPr="005A2C45">
        <w:rPr>
          <w:lang w:eastAsia="de-DE" w:bidi="ar-SA"/>
        </w:rPr>
        <w:instrText xml:space="preserve"> REF _Ref491451064 \r \h </w:instrText>
      </w:r>
      <w:r w:rsidRPr="005A2C45">
        <w:rPr>
          <w:lang w:eastAsia="de-DE" w:bidi="ar-SA"/>
        </w:rPr>
      </w:r>
      <w:r w:rsidRPr="005A2C45">
        <w:rPr>
          <w:lang w:eastAsia="de-DE" w:bidi="ar-SA"/>
        </w:rPr>
        <w:fldChar w:fldCharType="separate"/>
      </w:r>
      <w:r w:rsidR="00425D0A">
        <w:rPr>
          <w:lang w:eastAsia="de-DE" w:bidi="ar-SA"/>
        </w:rPr>
        <w:t>4.2.3</w:t>
      </w:r>
      <w:r w:rsidRPr="005A2C45">
        <w:rPr>
          <w:lang w:eastAsia="de-DE" w:bidi="ar-SA"/>
        </w:rPr>
        <w:fldChar w:fldCharType="end"/>
      </w:r>
      <w:r w:rsidRPr="005A2C45">
        <w:rPr>
          <w:lang w:eastAsia="de-DE" w:bidi="ar-SA"/>
        </w:rPr>
        <w:t>) und den bereits erworbenen Erfahrungen aus der Vergangenheit mit</w:t>
      </w:r>
      <w:r w:rsidR="00642DF3">
        <w:rPr>
          <w:lang w:eastAsia="de-DE" w:bidi="ar-SA"/>
        </w:rPr>
        <w:t xml:space="preserve"> der Firmware Database sowie der</w:t>
      </w:r>
      <w:r w:rsidRPr="005A2C45">
        <w:rPr>
          <w:lang w:eastAsia="de-DE" w:bidi="ar-SA"/>
        </w:rPr>
        <w:t xml:space="preserve"> erworbenem </w:t>
      </w:r>
      <w:proofErr w:type="spellStart"/>
      <w:r w:rsidRPr="005A2C45">
        <w:rPr>
          <w:lang w:eastAsia="de-DE" w:bidi="ar-SA"/>
        </w:rPr>
        <w:t>DevExpress</w:t>
      </w:r>
      <w:proofErr w:type="spellEnd"/>
      <w:r w:rsidRPr="005A2C45">
        <w:rPr>
          <w:lang w:eastAsia="de-DE" w:bidi="ar-SA"/>
        </w:rPr>
        <w:t xml:space="preserve"> Bibliothek für WPF Elemente wird </w:t>
      </w:r>
      <w:r w:rsidR="009959F2" w:rsidRPr="005A2C45">
        <w:rPr>
          <w:lang w:eastAsia="de-DE" w:bidi="ar-SA"/>
        </w:rPr>
        <w:t>das ETIC2 mit dem MVVM Entwurfsmuster gelöst</w:t>
      </w:r>
      <w:r w:rsidRPr="005A2C45">
        <w:rPr>
          <w:lang w:eastAsia="de-DE" w:bidi="ar-SA"/>
        </w:rPr>
        <w:t>.</w:t>
      </w:r>
      <w:r w:rsidR="009959F2" w:rsidRPr="005A2C45">
        <w:rPr>
          <w:lang w:eastAsia="de-DE" w:bidi="ar-SA"/>
        </w:rPr>
        <w:t xml:space="preserve"> </w:t>
      </w:r>
    </w:p>
    <w:p w14:paraId="122E38CE" w14:textId="2EBBFBA9" w:rsidR="00745251" w:rsidRPr="005A2C45" w:rsidRDefault="00402341" w:rsidP="00745251">
      <w:pPr>
        <w:rPr>
          <w:lang w:eastAsia="de-DE" w:bidi="ar-SA"/>
        </w:rPr>
      </w:pPr>
      <w:r w:rsidRPr="005A2C45">
        <w:rPr>
          <w:lang w:eastAsia="de-DE" w:bidi="ar-SA"/>
        </w:rPr>
        <w:t>In der Entwurfsphase lag der Fokus i</w:t>
      </w:r>
      <w:r w:rsidR="00642DF3">
        <w:rPr>
          <w:lang w:eastAsia="de-DE" w:bidi="ar-SA"/>
        </w:rPr>
        <w:t>n der Gestaltung der Ansicht</w:t>
      </w:r>
      <w:r w:rsidR="005E670E">
        <w:rPr>
          <w:lang w:eastAsia="de-DE" w:bidi="ar-SA"/>
        </w:rPr>
        <w:t xml:space="preserve"> (</w:t>
      </w:r>
      <w:r w:rsidR="005E670E">
        <w:rPr>
          <w:lang w:eastAsia="de-DE" w:bidi="ar-SA"/>
        </w:rPr>
        <w:fldChar w:fldCharType="begin"/>
      </w:r>
      <w:r w:rsidR="005E670E">
        <w:rPr>
          <w:lang w:eastAsia="de-DE" w:bidi="ar-SA"/>
        </w:rPr>
        <w:instrText xml:space="preserve"> REF _Ref491677080 \h </w:instrText>
      </w:r>
      <w:r w:rsidR="005E670E">
        <w:rPr>
          <w:lang w:eastAsia="de-DE" w:bidi="ar-SA"/>
        </w:rPr>
      </w:r>
      <w:r w:rsidR="005E670E">
        <w:rPr>
          <w:lang w:eastAsia="de-DE" w:bidi="ar-SA"/>
        </w:rPr>
        <w:fldChar w:fldCharType="separate"/>
      </w:r>
      <w:r w:rsidR="00425D0A" w:rsidRPr="005A2C45">
        <w:t xml:space="preserve">Abbildung </w:t>
      </w:r>
      <w:r w:rsidR="00425D0A">
        <w:rPr>
          <w:noProof/>
        </w:rPr>
        <w:t>19</w:t>
      </w:r>
      <w:r w:rsidR="005E670E">
        <w:rPr>
          <w:lang w:eastAsia="de-DE" w:bidi="ar-SA"/>
        </w:rPr>
        <w:fldChar w:fldCharType="end"/>
      </w:r>
      <w:r w:rsidR="005E670E">
        <w:rPr>
          <w:lang w:eastAsia="de-DE" w:bidi="ar-SA"/>
        </w:rPr>
        <w:t>)</w:t>
      </w:r>
      <w:r w:rsidR="00642DF3">
        <w:rPr>
          <w:lang w:eastAsia="de-DE" w:bidi="ar-SA"/>
        </w:rPr>
        <w:t>. Die</w:t>
      </w:r>
      <w:r w:rsidRPr="005A2C45">
        <w:rPr>
          <w:lang w:eastAsia="de-DE" w:bidi="ar-SA"/>
        </w:rPr>
        <w:t>s wurde auch</w:t>
      </w:r>
      <w:r w:rsidR="00867EF2" w:rsidRPr="005A2C45">
        <w:rPr>
          <w:lang w:eastAsia="de-DE" w:bidi="ar-SA"/>
        </w:rPr>
        <w:t xml:space="preserve"> schon beim Start der gesamten Arbeit überlegt, da die Modellierung der Datenbank sehr entscheidend ist und auf die Applikation abgestimmt ist. Das Ziel lag im einfachen Aufbau und der schnellen Auswertung der Testresultate. Um dies zu erreichen </w:t>
      </w:r>
      <w:r w:rsidR="00642DF3">
        <w:rPr>
          <w:lang w:eastAsia="de-DE" w:bidi="ar-SA"/>
        </w:rPr>
        <w:t>teilte ich</w:t>
      </w:r>
      <w:r w:rsidR="00867EF2" w:rsidRPr="005A2C45">
        <w:rPr>
          <w:lang w:eastAsia="de-DE" w:bidi="ar-SA"/>
        </w:rPr>
        <w:t xml:space="preserve"> die Daten in unterschiedliche Ebenen </w:t>
      </w:r>
      <w:r w:rsidR="005E670E">
        <w:rPr>
          <w:lang w:eastAsia="de-DE" w:bidi="ar-SA"/>
        </w:rPr>
        <w:t xml:space="preserve">ein. </w:t>
      </w:r>
      <w:r w:rsidR="00867EF2" w:rsidRPr="005A2C45">
        <w:rPr>
          <w:lang w:eastAsia="de-DE" w:bidi="ar-SA"/>
        </w:rPr>
        <w:t>Dabei stellte sich die Frage, welche Daten stehen im Vordergrund. Dies</w:t>
      </w:r>
      <w:r w:rsidR="00642DF3">
        <w:rPr>
          <w:lang w:eastAsia="de-DE" w:bidi="ar-SA"/>
        </w:rPr>
        <w:t>e</w:t>
      </w:r>
      <w:r w:rsidR="00867EF2" w:rsidRPr="005A2C45">
        <w:rPr>
          <w:lang w:eastAsia="de-DE" w:bidi="ar-SA"/>
        </w:rPr>
        <w:t xml:space="preserve"> konnte einerseits mit der Firmware beantwortet werden, da für einen Testreport einer Firmware die Auflistung aller ausgeführten Tests</w:t>
      </w:r>
      <w:r w:rsidR="00642DF3">
        <w:rPr>
          <w:lang w:eastAsia="de-DE" w:bidi="ar-SA"/>
        </w:rPr>
        <w:t xml:space="preserve"> zu dieser Firmware interessieren. Wie bekannt</w:t>
      </w:r>
      <w:r w:rsidR="00867EF2" w:rsidRPr="005A2C45">
        <w:rPr>
          <w:lang w:eastAsia="de-DE" w:bidi="ar-SA"/>
        </w:rPr>
        <w:t xml:space="preserve"> führt das TTIC2 nicht einzelne Tests aus sondern </w:t>
      </w:r>
      <w:r w:rsidR="00642DF3">
        <w:rPr>
          <w:lang w:eastAsia="de-DE" w:bidi="ar-SA"/>
        </w:rPr>
        <w:t>eine</w:t>
      </w:r>
      <w:r w:rsidR="00867EF2" w:rsidRPr="005A2C45">
        <w:rPr>
          <w:lang w:eastAsia="de-DE" w:bidi="ar-SA"/>
        </w:rPr>
        <w:t xml:space="preserve"> Test Kollektion. Da nicht nur die Ventil Firmware entscheidend ist für das Testergebnis sondern auch die Motion Controller sowie die Interface Firmwaren, werden diese zusammen in der gleichen Ebene aufgelistet. Zum Ausgangszustand sind neben den Firmwaren auch die kundenspezifischen </w:t>
      </w:r>
      <w:r w:rsidR="003E5FA4" w:rsidRPr="005A2C45">
        <w:rPr>
          <w:lang w:eastAsia="de-DE" w:bidi="ar-SA"/>
        </w:rPr>
        <w:t>Einstellungen sowie die ausgewählte Test Kollektion entscheiden</w:t>
      </w:r>
      <w:r w:rsidR="00896357" w:rsidRPr="005A2C45">
        <w:rPr>
          <w:lang w:eastAsia="de-DE" w:bidi="ar-SA"/>
        </w:rPr>
        <w:t>d.</w:t>
      </w:r>
    </w:p>
    <w:p w14:paraId="1245ED76" w14:textId="70521D04" w:rsidR="00896357" w:rsidRPr="005A2C45" w:rsidRDefault="005E670E" w:rsidP="00745251">
      <w:pPr>
        <w:rPr>
          <w:lang w:eastAsia="de-DE" w:bidi="ar-SA"/>
        </w:rPr>
      </w:pPr>
      <w:r>
        <w:rPr>
          <w:noProof/>
          <w:lang w:val="de-DE" w:eastAsia="de-DE" w:bidi="ar-SA"/>
        </w:rPr>
        <w:lastRenderedPageBreak/>
        <w:drawing>
          <wp:inline distT="0" distB="0" distL="0" distR="0" wp14:anchorId="19302727" wp14:editId="7D2011A4">
            <wp:extent cx="5341620" cy="3538437"/>
            <wp:effectExtent l="0" t="0" r="0" b="5080"/>
            <wp:docPr id="1033" name="Grafik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ETIC2 Ansicht.png"/>
                    <pic:cNvPicPr/>
                  </pic:nvPicPr>
                  <pic:blipFill>
                    <a:blip r:embed="rId37"/>
                    <a:stretch>
                      <a:fillRect/>
                    </a:stretch>
                  </pic:blipFill>
                  <pic:spPr>
                    <a:xfrm>
                      <a:off x="0" y="0"/>
                      <a:ext cx="5359033" cy="3549972"/>
                    </a:xfrm>
                    <a:prstGeom prst="rect">
                      <a:avLst/>
                    </a:prstGeom>
                  </pic:spPr>
                </pic:pic>
              </a:graphicData>
            </a:graphic>
          </wp:inline>
        </w:drawing>
      </w:r>
    </w:p>
    <w:p w14:paraId="1FB38B4E" w14:textId="65DEF55D" w:rsidR="00896357" w:rsidRPr="005A2C45" w:rsidRDefault="00896357" w:rsidP="00896357">
      <w:pPr>
        <w:pStyle w:val="Beschriftung"/>
        <w:rPr>
          <w:lang w:eastAsia="de-DE" w:bidi="ar-SA"/>
        </w:rPr>
      </w:pPr>
      <w:bookmarkStart w:id="177" w:name="_Ref491677080"/>
      <w:bookmarkStart w:id="178" w:name="_Toc491947968"/>
      <w:r w:rsidRPr="005A2C45">
        <w:t xml:space="preserve">Abbildung </w:t>
      </w:r>
      <w:fldSimple w:instr=" SEQ Abbildung \* ARABIC ">
        <w:r w:rsidR="00425D0A">
          <w:rPr>
            <w:noProof/>
          </w:rPr>
          <w:t>19</w:t>
        </w:r>
      </w:fldSimple>
      <w:bookmarkEnd w:id="177"/>
      <w:r w:rsidRPr="005A2C45">
        <w:t>: ETIC2 Konzept Ansicht Testresultate</w:t>
      </w:r>
      <w:bookmarkEnd w:id="178"/>
    </w:p>
    <w:p w14:paraId="45F3F518" w14:textId="35F466DB" w:rsidR="003E5FA4" w:rsidRPr="005A2C45" w:rsidRDefault="003E5FA4" w:rsidP="00745251">
      <w:pPr>
        <w:rPr>
          <w:lang w:eastAsia="de-DE" w:bidi="ar-SA"/>
        </w:rPr>
      </w:pPr>
      <w:r w:rsidRPr="005A2C45">
        <w:rPr>
          <w:lang w:eastAsia="de-DE" w:bidi="ar-SA"/>
        </w:rPr>
        <w:t>Für die Einführung und Garantie über Einhaltung der Anforderungen</w:t>
      </w:r>
      <w:r w:rsidR="00E9125E" w:rsidRPr="005A2C45">
        <w:rPr>
          <w:lang w:eastAsia="de-DE" w:bidi="ar-SA"/>
        </w:rPr>
        <w:t xml:space="preserve"> an die Ventilmechanik</w:t>
      </w:r>
      <w:r w:rsidRPr="005A2C45">
        <w:rPr>
          <w:lang w:eastAsia="de-DE" w:bidi="ar-SA"/>
        </w:rPr>
        <w:t xml:space="preserve"> is</w:t>
      </w:r>
      <w:r w:rsidR="00E9125E" w:rsidRPr="005A2C45">
        <w:rPr>
          <w:lang w:eastAsia="de-DE" w:bidi="ar-SA"/>
        </w:rPr>
        <w:t>t es wichtig die einzelnen Tests auf den verschiedenen Ventilreihen auszuführen. Um dies einfach und schnell zu kontrollieren sowie einen Testreport erstellen zu können, soll es eine w</w:t>
      </w:r>
      <w:r w:rsidR="008F6101">
        <w:rPr>
          <w:lang w:eastAsia="de-DE" w:bidi="ar-SA"/>
        </w:rPr>
        <w:t>eitere Ansicht geben, in welcher</w:t>
      </w:r>
      <w:r w:rsidR="00E9125E" w:rsidRPr="005A2C45">
        <w:rPr>
          <w:lang w:eastAsia="de-DE" w:bidi="ar-SA"/>
        </w:rPr>
        <w:t xml:space="preserve"> diese Informationen in der obersten Ebene angezeigt </w:t>
      </w:r>
      <w:r w:rsidR="008F6101">
        <w:rPr>
          <w:lang w:eastAsia="de-DE" w:bidi="ar-SA"/>
        </w:rPr>
        <w:t>werden</w:t>
      </w:r>
      <w:r w:rsidR="00E9125E" w:rsidRPr="005A2C45">
        <w:rPr>
          <w:lang w:eastAsia="de-DE" w:bidi="ar-SA"/>
        </w:rPr>
        <w:t xml:space="preserve">. </w:t>
      </w:r>
    </w:p>
    <w:p w14:paraId="388B6A04" w14:textId="77777777" w:rsidR="0055183F" w:rsidRDefault="00E9125E" w:rsidP="0055183F">
      <w:pPr>
        <w:rPr>
          <w:lang w:eastAsia="de-DE" w:bidi="ar-SA"/>
        </w:rPr>
      </w:pPr>
      <w:r w:rsidRPr="005A2C45">
        <w:rPr>
          <w:lang w:eastAsia="de-DE" w:bidi="ar-SA"/>
        </w:rPr>
        <w:t xml:space="preserve">In den unteren Ebenen sollen Informationen zur Anzahl fehlerhaften Tests folgen sowie </w:t>
      </w:r>
      <w:r w:rsidR="0055183F">
        <w:rPr>
          <w:lang w:eastAsia="de-DE" w:bidi="ar-SA"/>
        </w:rPr>
        <w:t>die</w:t>
      </w:r>
      <w:r w:rsidRPr="005A2C45">
        <w:rPr>
          <w:lang w:eastAsia="de-DE" w:bidi="ar-SA"/>
        </w:rPr>
        <w:t xml:space="preserve"> Auflistung der einzelnen Tests. Wird in einem Test ein Fehlerfall festgestellt, so sollen die letzten 3 Fehlermeldungen aufgelistet werden. </w:t>
      </w:r>
    </w:p>
    <w:p w14:paraId="35121F82" w14:textId="579CE1B3" w:rsidR="0086145C" w:rsidRPr="005A2C45" w:rsidRDefault="0086145C" w:rsidP="0055183F">
      <w:pPr>
        <w:pStyle w:val="berschrift4"/>
      </w:pPr>
      <w:r w:rsidRPr="005A2C45">
        <w:t>Implementierung</w:t>
      </w:r>
    </w:p>
    <w:p w14:paraId="134F9B24" w14:textId="02311041" w:rsidR="00896357" w:rsidRPr="005A2C45" w:rsidRDefault="00896357" w:rsidP="00896357">
      <w:pPr>
        <w:rPr>
          <w:lang w:eastAsia="de-DE" w:bidi="ar-SA"/>
        </w:rPr>
      </w:pPr>
      <w:r w:rsidRPr="005A2C45">
        <w:rPr>
          <w:lang w:eastAsia="de-DE" w:bidi="ar-SA"/>
        </w:rPr>
        <w:t xml:space="preserve">In der Umsetzungsphase </w:t>
      </w:r>
      <w:r w:rsidR="008F6101">
        <w:rPr>
          <w:lang w:eastAsia="de-DE" w:bidi="ar-SA"/>
        </w:rPr>
        <w:t>würde</w:t>
      </w:r>
      <w:r w:rsidRPr="005A2C45">
        <w:rPr>
          <w:lang w:eastAsia="de-DE" w:bidi="ar-SA"/>
        </w:rPr>
        <w:t xml:space="preserve"> als erstes die </w:t>
      </w:r>
      <w:r w:rsidR="00CA2A8A" w:rsidRPr="005A2C45">
        <w:rPr>
          <w:lang w:eastAsia="de-DE" w:bidi="ar-SA"/>
        </w:rPr>
        <w:t>Umsetzung</w:t>
      </w:r>
      <w:r w:rsidRPr="005A2C45">
        <w:rPr>
          <w:lang w:eastAsia="de-DE" w:bidi="ar-SA"/>
        </w:rPr>
        <w:t xml:space="preserve"> der gewünschten Ansicht geprüft. Dabei wurde als erstes die </w:t>
      </w:r>
      <w:proofErr w:type="spellStart"/>
      <w:r w:rsidRPr="005A2C45">
        <w:rPr>
          <w:lang w:eastAsia="de-DE" w:bidi="ar-SA"/>
        </w:rPr>
        <w:t>DevExpress</w:t>
      </w:r>
      <w:proofErr w:type="spellEnd"/>
      <w:r w:rsidRPr="005A2C45">
        <w:rPr>
          <w:lang w:eastAsia="de-DE" w:bidi="ar-SA"/>
        </w:rPr>
        <w:t xml:space="preserve"> Bibliothek nach nütz</w:t>
      </w:r>
      <w:r w:rsidR="00CA2A8A" w:rsidRPr="005A2C45">
        <w:rPr>
          <w:lang w:eastAsia="de-DE" w:bidi="ar-SA"/>
        </w:rPr>
        <w:t>lichen Datenansichten durchsuch</w:t>
      </w:r>
      <w:r w:rsidR="008F6101">
        <w:rPr>
          <w:lang w:eastAsia="de-DE" w:bidi="ar-SA"/>
        </w:rPr>
        <w:t>t</w:t>
      </w:r>
      <w:r w:rsidRPr="005A2C45">
        <w:rPr>
          <w:lang w:eastAsia="de-DE" w:bidi="ar-SA"/>
        </w:rPr>
        <w:t>. Dabei stellte sich schnell heraus, d</w:t>
      </w:r>
      <w:r w:rsidR="00CA2A8A" w:rsidRPr="005A2C45">
        <w:rPr>
          <w:lang w:eastAsia="de-DE" w:bidi="ar-SA"/>
        </w:rPr>
        <w:t>ass das</w:t>
      </w:r>
      <w:r w:rsidRPr="005A2C45">
        <w:rPr>
          <w:lang w:eastAsia="de-DE" w:bidi="ar-SA"/>
        </w:rPr>
        <w:t xml:space="preserve"> Master-</w:t>
      </w:r>
      <w:r w:rsidR="00CA2A8A" w:rsidRPr="005A2C45">
        <w:rPr>
          <w:lang w:eastAsia="de-DE" w:bidi="ar-SA"/>
        </w:rPr>
        <w:t xml:space="preserve">Detail via Entity Framework Element sehr nahe </w:t>
      </w:r>
      <w:r w:rsidR="008F6101">
        <w:rPr>
          <w:lang w:eastAsia="de-DE" w:bidi="ar-SA"/>
        </w:rPr>
        <w:t>an das</w:t>
      </w:r>
      <w:r w:rsidR="00CA2A8A" w:rsidRPr="005A2C45">
        <w:rPr>
          <w:lang w:eastAsia="de-DE" w:bidi="ar-SA"/>
        </w:rPr>
        <w:t xml:space="preserve"> Konzept kommt</w:t>
      </w:r>
      <w:r w:rsidR="008F6101">
        <w:rPr>
          <w:lang w:eastAsia="de-DE" w:bidi="ar-SA"/>
        </w:rPr>
        <w:t>. (</w:t>
      </w:r>
      <w:r w:rsidR="00CA2A8A" w:rsidRPr="005A2C45">
        <w:rPr>
          <w:lang w:eastAsia="de-DE" w:bidi="ar-SA"/>
        </w:rPr>
        <w:fldChar w:fldCharType="begin"/>
      </w:r>
      <w:r w:rsidR="00CA2A8A" w:rsidRPr="005A2C45">
        <w:rPr>
          <w:lang w:eastAsia="de-DE" w:bidi="ar-SA"/>
        </w:rPr>
        <w:instrText xml:space="preserve"> REF _Ref491677596 \h </w:instrText>
      </w:r>
      <w:r w:rsidR="00CA2A8A" w:rsidRPr="005A2C45">
        <w:rPr>
          <w:lang w:eastAsia="de-DE" w:bidi="ar-SA"/>
        </w:rPr>
      </w:r>
      <w:r w:rsidR="00CA2A8A" w:rsidRPr="005A2C45">
        <w:rPr>
          <w:lang w:eastAsia="de-DE" w:bidi="ar-SA"/>
        </w:rPr>
        <w:fldChar w:fldCharType="separate"/>
      </w:r>
      <w:r w:rsidR="00425D0A" w:rsidRPr="005A2C45">
        <w:t xml:space="preserve">Abbildung </w:t>
      </w:r>
      <w:r w:rsidR="00425D0A">
        <w:rPr>
          <w:noProof/>
        </w:rPr>
        <w:t>20</w:t>
      </w:r>
      <w:r w:rsidR="00CA2A8A" w:rsidRPr="005A2C45">
        <w:rPr>
          <w:lang w:eastAsia="de-DE" w:bidi="ar-SA"/>
        </w:rPr>
        <w:fldChar w:fldCharType="end"/>
      </w:r>
      <w:r w:rsidR="008F6101">
        <w:rPr>
          <w:lang w:eastAsia="de-DE" w:bidi="ar-SA"/>
        </w:rPr>
        <w:t>)</w:t>
      </w:r>
      <w:r w:rsidR="00CA2A8A" w:rsidRPr="005A2C45">
        <w:rPr>
          <w:lang w:eastAsia="de-DE" w:bidi="ar-SA"/>
        </w:rPr>
        <w:t>.</w:t>
      </w:r>
    </w:p>
    <w:p w14:paraId="6FFF708B" w14:textId="77777777" w:rsidR="00CA2A8A" w:rsidRPr="005A2C45" w:rsidRDefault="00CA2A8A" w:rsidP="00896357">
      <w:pPr>
        <w:rPr>
          <w:lang w:eastAsia="de-DE" w:bidi="ar-SA"/>
        </w:rPr>
      </w:pPr>
      <w:r w:rsidRPr="005A2C45">
        <w:rPr>
          <w:noProof/>
          <w:lang w:val="de-DE" w:eastAsia="de-DE" w:bidi="ar-SA"/>
        </w:rPr>
        <w:drawing>
          <wp:inline distT="0" distB="0" distL="0" distR="0" wp14:anchorId="357B5A3A" wp14:editId="5251ACEC">
            <wp:extent cx="5284470" cy="22140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vExpress_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16610" cy="2227465"/>
                    </a:xfrm>
                    <a:prstGeom prst="rect">
                      <a:avLst/>
                    </a:prstGeom>
                  </pic:spPr>
                </pic:pic>
              </a:graphicData>
            </a:graphic>
          </wp:inline>
        </w:drawing>
      </w:r>
    </w:p>
    <w:p w14:paraId="358D74BD" w14:textId="6B456CAA" w:rsidR="00CA2A8A" w:rsidRPr="005A2C45" w:rsidRDefault="00CA2A8A" w:rsidP="00CA2A8A">
      <w:pPr>
        <w:pStyle w:val="Beschriftung"/>
        <w:rPr>
          <w:lang w:eastAsia="de-DE" w:bidi="ar-SA"/>
        </w:rPr>
      </w:pPr>
      <w:bookmarkStart w:id="179" w:name="_Ref491677596"/>
      <w:bookmarkStart w:id="180" w:name="_Toc491947969"/>
      <w:r w:rsidRPr="005A2C45">
        <w:t xml:space="preserve">Abbildung </w:t>
      </w:r>
      <w:fldSimple w:instr=" SEQ Abbildung \* ARABIC ">
        <w:r w:rsidR="00425D0A">
          <w:rPr>
            <w:noProof/>
          </w:rPr>
          <w:t>20</w:t>
        </w:r>
      </w:fldSimple>
      <w:bookmarkEnd w:id="179"/>
      <w:r w:rsidRPr="005A2C45">
        <w:t xml:space="preserve">: </w:t>
      </w:r>
      <w:proofErr w:type="spellStart"/>
      <w:r w:rsidRPr="005A2C45">
        <w:t>DevExpress</w:t>
      </w:r>
      <w:proofErr w:type="spellEnd"/>
      <w:r w:rsidRPr="005A2C45">
        <w:t xml:space="preserve"> Master-Detail via </w:t>
      </w:r>
      <w:proofErr w:type="spellStart"/>
      <w:r w:rsidRPr="005A2C45">
        <w:t>EntityFramework</w:t>
      </w:r>
      <w:proofErr w:type="spellEnd"/>
      <w:r w:rsidRPr="005A2C45">
        <w:t xml:space="preserve"> Element</w:t>
      </w:r>
      <w:bookmarkEnd w:id="180"/>
    </w:p>
    <w:p w14:paraId="2CEE0870" w14:textId="77777777" w:rsidR="0055183F" w:rsidRDefault="0055183F">
      <w:pPr>
        <w:spacing w:before="0" w:after="200" w:line="276" w:lineRule="auto"/>
        <w:jc w:val="left"/>
        <w:rPr>
          <w:b/>
          <w:lang w:eastAsia="de-DE" w:bidi="ar-SA"/>
        </w:rPr>
      </w:pPr>
      <w:r>
        <w:rPr>
          <w:b/>
          <w:lang w:eastAsia="de-DE" w:bidi="ar-SA"/>
        </w:rPr>
        <w:br w:type="page"/>
      </w:r>
    </w:p>
    <w:p w14:paraId="0EC45466" w14:textId="58CC33DA" w:rsidR="00F645B1" w:rsidRPr="005A2C45" w:rsidRDefault="00F645B1" w:rsidP="00F645B1">
      <w:pPr>
        <w:rPr>
          <w:b/>
          <w:lang w:eastAsia="de-DE" w:bidi="ar-SA"/>
        </w:rPr>
      </w:pPr>
      <w:r w:rsidRPr="005A2C45">
        <w:rPr>
          <w:b/>
          <w:lang w:eastAsia="de-DE" w:bidi="ar-SA"/>
        </w:rPr>
        <w:lastRenderedPageBreak/>
        <w:t>Model</w:t>
      </w:r>
    </w:p>
    <w:p w14:paraId="1CE68973" w14:textId="7CA388F8" w:rsidR="00AC6D93" w:rsidRPr="005A2C45" w:rsidRDefault="003F4294" w:rsidP="003F4294">
      <w:pPr>
        <w:rPr>
          <w:lang w:eastAsia="de-DE" w:bidi="ar-SA"/>
        </w:rPr>
      </w:pPr>
      <w:r w:rsidRPr="005A2C45">
        <w:rPr>
          <w:lang w:eastAsia="de-DE" w:bidi="ar-SA"/>
        </w:rPr>
        <w:t xml:space="preserve">Im Model werden die Testresultate von der </w:t>
      </w:r>
      <w:proofErr w:type="spellStart"/>
      <w:r w:rsidRPr="005A2C45">
        <w:rPr>
          <w:lang w:eastAsia="de-DE" w:bidi="ar-SA"/>
        </w:rPr>
        <w:t>SoftwareVersionsDatabase</w:t>
      </w:r>
      <w:proofErr w:type="spellEnd"/>
      <w:r w:rsidRPr="005A2C45">
        <w:rPr>
          <w:lang w:eastAsia="de-DE" w:bidi="ar-SA"/>
        </w:rPr>
        <w:t xml:space="preserve"> ausgelesen. </w:t>
      </w:r>
      <w:r w:rsidR="008F6101">
        <w:rPr>
          <w:lang w:eastAsia="de-DE" w:bidi="ar-SA"/>
        </w:rPr>
        <w:t>Es</w:t>
      </w:r>
      <w:r w:rsidR="00CA2A8A" w:rsidRPr="005A2C45">
        <w:rPr>
          <w:lang w:eastAsia="de-DE" w:bidi="ar-SA"/>
        </w:rPr>
        <w:t xml:space="preserve"> soll eine Tren</w:t>
      </w:r>
      <w:r w:rsidR="008F6101">
        <w:rPr>
          <w:lang w:eastAsia="de-DE" w:bidi="ar-SA"/>
        </w:rPr>
        <w:t>nung der Datenbankklassen</w:t>
      </w:r>
      <w:r w:rsidR="00CA2A8A" w:rsidRPr="005A2C45">
        <w:rPr>
          <w:lang w:eastAsia="de-DE" w:bidi="ar-SA"/>
        </w:rPr>
        <w:t xml:space="preserve"> von </w:t>
      </w:r>
      <w:r w:rsidR="00E529A7" w:rsidRPr="005A2C45">
        <w:rPr>
          <w:lang w:eastAsia="de-DE" w:bidi="ar-SA"/>
        </w:rPr>
        <w:t>d</w:t>
      </w:r>
      <w:r w:rsidR="00CA2A8A" w:rsidRPr="005A2C45">
        <w:rPr>
          <w:lang w:eastAsia="de-DE" w:bidi="ar-SA"/>
        </w:rPr>
        <w:t xml:space="preserve">er </w:t>
      </w:r>
      <w:r w:rsidR="00E529A7" w:rsidRPr="005A2C45">
        <w:rPr>
          <w:lang w:eastAsia="de-DE" w:bidi="ar-SA"/>
        </w:rPr>
        <w:t>Applikation</w:t>
      </w:r>
      <w:r w:rsidR="00CA2A8A" w:rsidRPr="005A2C45">
        <w:rPr>
          <w:lang w:eastAsia="de-DE" w:bidi="ar-SA"/>
        </w:rPr>
        <w:t xml:space="preserve"> erreicht werde</w:t>
      </w:r>
      <w:r w:rsidR="00E529A7" w:rsidRPr="005A2C45">
        <w:rPr>
          <w:lang w:eastAsia="de-DE" w:bidi="ar-SA"/>
        </w:rPr>
        <w:t>n</w:t>
      </w:r>
      <w:r w:rsidR="00CA2A8A" w:rsidRPr="005A2C45">
        <w:rPr>
          <w:lang w:eastAsia="de-DE" w:bidi="ar-SA"/>
        </w:rPr>
        <w:t>.</w:t>
      </w:r>
      <w:r w:rsidR="00AC6D93" w:rsidRPr="005A2C45">
        <w:rPr>
          <w:lang w:eastAsia="de-DE" w:bidi="ar-SA"/>
        </w:rPr>
        <w:t xml:space="preserve"> </w:t>
      </w:r>
    </w:p>
    <w:p w14:paraId="5333C3B0" w14:textId="5581F58A" w:rsidR="003F4294" w:rsidRPr="005A2C45" w:rsidRDefault="00AC6D93" w:rsidP="003F4294">
      <w:pPr>
        <w:rPr>
          <w:lang w:eastAsia="de-DE" w:bidi="ar-SA"/>
        </w:rPr>
      </w:pPr>
      <w:r w:rsidRPr="005A2C45">
        <w:rPr>
          <w:lang w:eastAsia="de-DE" w:bidi="ar-SA"/>
        </w:rPr>
        <w:t xml:space="preserve">Der </w:t>
      </w:r>
      <w:proofErr w:type="spellStart"/>
      <w:r w:rsidRPr="005A2C45">
        <w:rPr>
          <w:lang w:eastAsia="de-DE" w:bidi="ar-SA"/>
        </w:rPr>
        <w:t>DatabaseAccessManager</w:t>
      </w:r>
      <w:proofErr w:type="spellEnd"/>
      <w:r w:rsidRPr="005A2C45">
        <w:rPr>
          <w:lang w:eastAsia="de-DE" w:bidi="ar-SA"/>
        </w:rPr>
        <w:t xml:space="preserve"> stellt eine Verbindung durch Übergabe des Verbindungsnamen mit dem vorher erstellten Datenbankk</w:t>
      </w:r>
      <w:r w:rsidR="008F6101">
        <w:rPr>
          <w:lang w:eastAsia="de-DE" w:bidi="ar-SA"/>
        </w:rPr>
        <w:t>ontext vom Entity Framework her (</w:t>
      </w:r>
      <w:r w:rsidRPr="005A2C45">
        <w:rPr>
          <w:lang w:eastAsia="de-DE" w:bidi="ar-SA"/>
        </w:rPr>
        <w:fldChar w:fldCharType="begin"/>
      </w:r>
      <w:r w:rsidRPr="005A2C45">
        <w:rPr>
          <w:lang w:eastAsia="de-DE" w:bidi="ar-SA"/>
        </w:rPr>
        <w:instrText xml:space="preserve"> REF _Ref491679853 \h </w:instrText>
      </w:r>
      <w:r w:rsidRPr="005A2C45">
        <w:rPr>
          <w:lang w:eastAsia="de-DE" w:bidi="ar-SA"/>
        </w:rPr>
      </w:r>
      <w:r w:rsidRPr="005A2C45">
        <w:rPr>
          <w:lang w:eastAsia="de-DE" w:bidi="ar-SA"/>
        </w:rPr>
        <w:fldChar w:fldCharType="separate"/>
      </w:r>
      <w:r w:rsidR="00425D0A" w:rsidRPr="005A2C45">
        <w:t xml:space="preserve">Abbildung </w:t>
      </w:r>
      <w:r w:rsidR="00425D0A">
        <w:rPr>
          <w:noProof/>
        </w:rPr>
        <w:t>21</w:t>
      </w:r>
      <w:r w:rsidRPr="005A2C45">
        <w:rPr>
          <w:lang w:eastAsia="de-DE" w:bidi="ar-SA"/>
        </w:rPr>
        <w:fldChar w:fldCharType="end"/>
      </w:r>
      <w:r w:rsidR="008F6101">
        <w:rPr>
          <w:lang w:eastAsia="de-DE" w:bidi="ar-SA"/>
        </w:rPr>
        <w:t>)</w:t>
      </w:r>
      <w:r w:rsidRPr="005A2C45">
        <w:rPr>
          <w:lang w:eastAsia="de-DE" w:bidi="ar-SA"/>
        </w:rPr>
        <w:t>.</w:t>
      </w:r>
    </w:p>
    <w:p w14:paraId="03E718A6" w14:textId="77777777" w:rsidR="003F4294" w:rsidRPr="005A2C45" w:rsidRDefault="00E529A7" w:rsidP="003F4294">
      <w:pPr>
        <w:rPr>
          <w:lang w:eastAsia="de-DE" w:bidi="ar-SA"/>
        </w:rPr>
      </w:pPr>
      <w:r w:rsidRPr="005A2C45">
        <w:rPr>
          <w:noProof/>
          <w:lang w:val="de-DE" w:eastAsia="de-DE" w:bidi="ar-SA"/>
        </w:rPr>
        <w:drawing>
          <wp:inline distT="0" distB="0" distL="0" distR="0" wp14:anchorId="567D6E56" wp14:editId="2263CCC0">
            <wp:extent cx="5759450" cy="173672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odel_Argo.gi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1736725"/>
                    </a:xfrm>
                    <a:prstGeom prst="rect">
                      <a:avLst/>
                    </a:prstGeom>
                  </pic:spPr>
                </pic:pic>
              </a:graphicData>
            </a:graphic>
          </wp:inline>
        </w:drawing>
      </w:r>
    </w:p>
    <w:p w14:paraId="53A94662" w14:textId="68D16CB2" w:rsidR="00CA2A8A" w:rsidRPr="005A2C45" w:rsidRDefault="00CA2A8A" w:rsidP="00CA2A8A">
      <w:pPr>
        <w:pStyle w:val="Beschriftung"/>
      </w:pPr>
      <w:bookmarkStart w:id="181" w:name="_Ref491679853"/>
      <w:bookmarkStart w:id="182" w:name="_Toc491947970"/>
      <w:r w:rsidRPr="005A2C45">
        <w:t xml:space="preserve">Abbildung </w:t>
      </w:r>
      <w:fldSimple w:instr=" SEQ Abbildung \* ARABIC ">
        <w:r w:rsidR="00425D0A">
          <w:rPr>
            <w:noProof/>
          </w:rPr>
          <w:t>21</w:t>
        </w:r>
      </w:fldSimple>
      <w:bookmarkEnd w:id="181"/>
      <w:r w:rsidR="00E529A7" w:rsidRPr="005A2C45">
        <w:t xml:space="preserve">: </w:t>
      </w:r>
      <w:r w:rsidRPr="005A2C45">
        <w:t>Model ETIC2</w:t>
      </w:r>
      <w:r w:rsidR="00E529A7" w:rsidRPr="005A2C45">
        <w:t xml:space="preserve"> in UML</w:t>
      </w:r>
      <w:bookmarkEnd w:id="182"/>
    </w:p>
    <w:p w14:paraId="1FFE12A4" w14:textId="421E1721" w:rsidR="00AC6D93" w:rsidRPr="005A2C45" w:rsidRDefault="00F701D1" w:rsidP="00AC6D93">
      <w:r w:rsidRPr="005A2C45">
        <w:t xml:space="preserve">Die </w:t>
      </w:r>
      <w:proofErr w:type="spellStart"/>
      <w:r w:rsidRPr="005A2C45">
        <w:t>DatabaseConnectionSettings</w:t>
      </w:r>
      <w:proofErr w:type="spellEnd"/>
      <w:r w:rsidRPr="005A2C45">
        <w:t xml:space="preserve"> Klasse wird erstellt</w:t>
      </w:r>
      <w:r w:rsidR="00626F13">
        <w:t>,</w:t>
      </w:r>
      <w:r w:rsidRPr="005A2C45">
        <w:t xml:space="preserve"> um der Datenbankversion eine Nummer zu geben, welche später für die Überprüfung</w:t>
      </w:r>
      <w:r w:rsidR="00626F13">
        <w:t>,</w:t>
      </w:r>
      <w:r w:rsidRPr="005A2C45">
        <w:t xml:space="preserve"> ob die Applikationsversion mit der Datenbankversion </w:t>
      </w:r>
      <w:r w:rsidR="00626F13" w:rsidRPr="005A2C45">
        <w:t>dient</w:t>
      </w:r>
      <w:r w:rsidR="00626F13">
        <w:t>.</w:t>
      </w:r>
      <w:r w:rsidR="00626F13" w:rsidRPr="005A2C45">
        <w:t xml:space="preserve"> </w:t>
      </w:r>
      <w:r w:rsidRPr="005A2C45">
        <w:t xml:space="preserve">Weiter </w:t>
      </w:r>
      <w:r w:rsidR="00626F13">
        <w:t>wurden</w:t>
      </w:r>
      <w:r w:rsidRPr="005A2C45">
        <w:t xml:space="preserve"> Klassen (</w:t>
      </w:r>
      <w:proofErr w:type="spellStart"/>
      <w:r w:rsidRPr="005A2C45">
        <w:t>InitialStateFirmware</w:t>
      </w:r>
      <w:proofErr w:type="spellEnd"/>
      <w:r w:rsidRPr="005A2C45">
        <w:t xml:space="preserve">, </w:t>
      </w:r>
      <w:proofErr w:type="spellStart"/>
      <w:r w:rsidRPr="005A2C45">
        <w:t>ValveHardware</w:t>
      </w:r>
      <w:proofErr w:type="spellEnd"/>
      <w:r w:rsidRPr="005A2C45">
        <w:t xml:space="preserve">, </w:t>
      </w:r>
      <w:proofErr w:type="spellStart"/>
      <w:r w:rsidRPr="005A2C45">
        <w:t>TestCollectionResult</w:t>
      </w:r>
      <w:proofErr w:type="spellEnd"/>
      <w:r w:rsidRPr="005A2C45">
        <w:t xml:space="preserve">, </w:t>
      </w:r>
      <w:proofErr w:type="spellStart"/>
      <w:r w:rsidRPr="005A2C45">
        <w:t>TestResult</w:t>
      </w:r>
      <w:proofErr w:type="spellEnd"/>
      <w:r w:rsidRPr="005A2C45">
        <w:t xml:space="preserve">, </w:t>
      </w:r>
      <w:proofErr w:type="spellStart"/>
      <w:r w:rsidRPr="005A2C45">
        <w:t>TestErrorMessage</w:t>
      </w:r>
      <w:proofErr w:type="spellEnd"/>
      <w:r w:rsidRPr="005A2C45">
        <w:t>) erstellt</w:t>
      </w:r>
      <w:r w:rsidR="00BC4120">
        <w:t>,</w:t>
      </w:r>
      <w:r w:rsidRPr="005A2C45">
        <w:t xml:space="preserve"> um die Daten aus der Datenbank abzuholen und diese in verwendbare Daten für die Applikation umzuwandeln. Das heisst</w:t>
      </w:r>
      <w:r w:rsidR="00AB22A5" w:rsidRPr="005A2C45">
        <w:t xml:space="preserve">, dass die Referenzen </w:t>
      </w:r>
      <w:r w:rsidR="008B6F84">
        <w:t xml:space="preserve">(ID) </w:t>
      </w:r>
      <w:r w:rsidR="00AB22A5" w:rsidRPr="005A2C45">
        <w:t>ersetzt we</w:t>
      </w:r>
      <w:r w:rsidRPr="005A2C45">
        <w:t xml:space="preserve">rden mit den </w:t>
      </w:r>
      <w:r w:rsidR="00AB22A5" w:rsidRPr="005A2C45">
        <w:t>realen Datenwerten</w:t>
      </w:r>
      <w:r w:rsidRPr="005A2C45">
        <w:t xml:space="preserve">. Dazu wurden die Klassen </w:t>
      </w:r>
      <w:r w:rsidR="00AB22A5" w:rsidRPr="005A2C45">
        <w:t>für die</w:t>
      </w:r>
      <w:r w:rsidRPr="005A2C45">
        <w:t xml:space="preserve"> Applikation in einem eigenen </w:t>
      </w:r>
      <w:r w:rsidR="00BC4120">
        <w:t>Namensraum</w:t>
      </w:r>
      <w:r w:rsidR="00AB22A5" w:rsidRPr="005A2C45">
        <w:t xml:space="preserve"> definiert</w:t>
      </w:r>
      <w:r w:rsidRPr="005A2C45">
        <w:t>.</w:t>
      </w:r>
    </w:p>
    <w:p w14:paraId="711DECC6" w14:textId="439E821F" w:rsidR="00AB22A5" w:rsidRPr="005A2C45" w:rsidRDefault="00AB22A5" w:rsidP="00AC6D93">
      <w:r w:rsidRPr="005A2C45">
        <w:t>Das ETIC2</w:t>
      </w:r>
      <w:r w:rsidR="00BC4120">
        <w:t xml:space="preserve"> </w:t>
      </w:r>
      <w:r w:rsidRPr="005A2C45">
        <w:t xml:space="preserve">Model beinhaltet alle Datenbankobjekte, welche vom </w:t>
      </w:r>
      <w:proofErr w:type="spellStart"/>
      <w:r w:rsidRPr="005A2C45">
        <w:t>DatabaseAccessManager</w:t>
      </w:r>
      <w:proofErr w:type="spellEnd"/>
      <w:r w:rsidRPr="005A2C45">
        <w:t xml:space="preserve"> ableiten. Diese werden später im </w:t>
      </w:r>
      <w:proofErr w:type="spellStart"/>
      <w:r w:rsidRPr="005A2C45">
        <w:t>ViewModel</w:t>
      </w:r>
      <w:proofErr w:type="spellEnd"/>
      <w:r w:rsidRPr="005A2C45">
        <w:t xml:space="preserve"> </w:t>
      </w:r>
      <w:r w:rsidR="00BC4120" w:rsidRPr="005A2C45">
        <w:t>angesprochen</w:t>
      </w:r>
      <w:r w:rsidR="00BC4120">
        <w:t>,</w:t>
      </w:r>
      <w:r w:rsidRPr="005A2C45">
        <w:t xml:space="preserve"> um die Daten auszulesen. Weiter besitzt das ETIC2</w:t>
      </w:r>
      <w:r w:rsidR="00BC4120">
        <w:t xml:space="preserve"> </w:t>
      </w:r>
      <w:r w:rsidRPr="005A2C45">
        <w:t>Model auch eine Funktion</w:t>
      </w:r>
      <w:r w:rsidR="00BC4120">
        <w:t>,</w:t>
      </w:r>
      <w:r w:rsidRPr="005A2C45">
        <w:t xml:space="preserve"> um die Datenbankverbindung mit allen Datenbankklassen herzustellen. Da diese in der Applikation geändert werde</w:t>
      </w:r>
      <w:r w:rsidR="00BC4120">
        <w:t>n kö</w:t>
      </w:r>
      <w:r w:rsidRPr="005A2C45">
        <w:t>nn</w:t>
      </w:r>
      <w:r w:rsidR="00BC4120">
        <w:t>en</w:t>
      </w:r>
      <w:r w:rsidRPr="005A2C45">
        <w:t>.</w:t>
      </w:r>
    </w:p>
    <w:p w14:paraId="241167E9" w14:textId="77777777" w:rsidR="00F645B1" w:rsidRPr="005A2C45" w:rsidRDefault="00F645B1" w:rsidP="00F645B1">
      <w:pPr>
        <w:rPr>
          <w:b/>
          <w:lang w:eastAsia="de-DE" w:bidi="ar-SA"/>
        </w:rPr>
      </w:pPr>
      <w:proofErr w:type="spellStart"/>
      <w:r w:rsidRPr="005A2C45">
        <w:rPr>
          <w:b/>
          <w:lang w:eastAsia="de-DE" w:bidi="ar-SA"/>
        </w:rPr>
        <w:t>ViewModel</w:t>
      </w:r>
      <w:proofErr w:type="spellEnd"/>
    </w:p>
    <w:p w14:paraId="4ACC1269" w14:textId="2F85E8AB" w:rsidR="00B4358A" w:rsidRPr="005A2C45" w:rsidRDefault="002D2D47" w:rsidP="002D2D47">
      <w:pPr>
        <w:rPr>
          <w:lang w:eastAsia="de-DE" w:bidi="ar-SA"/>
        </w:rPr>
      </w:pPr>
      <w:r w:rsidRPr="005A2C45">
        <w:rPr>
          <w:lang w:eastAsia="de-DE" w:bidi="ar-SA"/>
        </w:rPr>
        <w:t xml:space="preserve">Um das Master-Detail </w:t>
      </w:r>
      <w:r w:rsidR="00702865" w:rsidRPr="005A2C45">
        <w:rPr>
          <w:lang w:eastAsia="de-DE" w:bidi="ar-SA"/>
        </w:rPr>
        <w:t>Element umsetzen zu können</w:t>
      </w:r>
      <w:r w:rsidR="00BC4120">
        <w:rPr>
          <w:lang w:eastAsia="de-DE" w:bidi="ar-SA"/>
        </w:rPr>
        <w:t>,</w:t>
      </w:r>
      <w:r w:rsidR="00702865" w:rsidRPr="005A2C45">
        <w:rPr>
          <w:lang w:eastAsia="de-DE" w:bidi="ar-SA"/>
        </w:rPr>
        <w:t xml:space="preserve"> müssen die Daten der einzelnen Werte zusammengefasst werden. </w:t>
      </w:r>
      <w:r w:rsidR="00BC4120">
        <w:rPr>
          <w:lang w:eastAsia="de-DE" w:bidi="ar-SA"/>
        </w:rPr>
        <w:t>Die unter</w:t>
      </w:r>
      <w:r w:rsidR="00695ADD">
        <w:rPr>
          <w:lang w:eastAsia="de-DE" w:bidi="ar-SA"/>
        </w:rPr>
        <w:t>e</w:t>
      </w:r>
      <w:r w:rsidR="00BC4120">
        <w:rPr>
          <w:lang w:eastAsia="de-DE" w:bidi="ar-SA"/>
        </w:rPr>
        <w:t xml:space="preserve">n </w:t>
      </w:r>
      <w:r w:rsidR="00702865" w:rsidRPr="005A2C45">
        <w:rPr>
          <w:lang w:eastAsia="de-DE" w:bidi="ar-SA"/>
        </w:rPr>
        <w:t xml:space="preserve">müssen in der oberen </w:t>
      </w:r>
      <w:r w:rsidR="00695ADD">
        <w:rPr>
          <w:lang w:eastAsia="de-DE" w:bidi="ar-SA"/>
        </w:rPr>
        <w:t xml:space="preserve">Ebene </w:t>
      </w:r>
      <w:r w:rsidR="00702865" w:rsidRPr="005A2C45">
        <w:rPr>
          <w:lang w:eastAsia="de-DE" w:bidi="ar-SA"/>
        </w:rPr>
        <w:t>in einer Liste eingetragen</w:t>
      </w:r>
      <w:r w:rsidR="00695ADD">
        <w:rPr>
          <w:lang w:eastAsia="de-DE" w:bidi="ar-SA"/>
        </w:rPr>
        <w:t xml:space="preserve"> werden. Das wird in der</w:t>
      </w:r>
      <w:r w:rsidR="00702865" w:rsidRPr="005A2C45">
        <w:rPr>
          <w:lang w:eastAsia="de-DE" w:bidi="ar-SA"/>
        </w:rPr>
        <w:t xml:space="preserve"> </w:t>
      </w:r>
      <w:proofErr w:type="spellStart"/>
      <w:r w:rsidR="00702865" w:rsidRPr="005A2C45">
        <w:rPr>
          <w:lang w:eastAsia="de-DE" w:bidi="ar-SA"/>
        </w:rPr>
        <w:t>InitialStateFirmwareViewModel</w:t>
      </w:r>
      <w:proofErr w:type="spellEnd"/>
      <w:r w:rsidR="00702865" w:rsidRPr="005A2C45">
        <w:rPr>
          <w:lang w:eastAsia="de-DE" w:bidi="ar-SA"/>
        </w:rPr>
        <w:t xml:space="preserve"> Klasse gezeigt, welche die oberste Ebene der Firmware Ansicht dar</w:t>
      </w:r>
      <w:r w:rsidR="00695ADD">
        <w:rPr>
          <w:lang w:eastAsia="de-DE" w:bidi="ar-SA"/>
        </w:rPr>
        <w:t>stellt (</w:t>
      </w:r>
      <w:r w:rsidR="00702865" w:rsidRPr="005A2C45">
        <w:rPr>
          <w:lang w:eastAsia="de-DE" w:bidi="ar-SA"/>
        </w:rPr>
        <w:fldChar w:fldCharType="begin"/>
      </w:r>
      <w:r w:rsidR="00702865" w:rsidRPr="005A2C45">
        <w:rPr>
          <w:lang w:eastAsia="de-DE" w:bidi="ar-SA"/>
        </w:rPr>
        <w:instrText xml:space="preserve"> REF _Ref491682475 \h </w:instrText>
      </w:r>
      <w:r w:rsidR="00702865" w:rsidRPr="005A2C45">
        <w:rPr>
          <w:lang w:eastAsia="de-DE" w:bidi="ar-SA"/>
        </w:rPr>
      </w:r>
      <w:r w:rsidR="00702865" w:rsidRPr="005A2C45">
        <w:rPr>
          <w:lang w:eastAsia="de-DE" w:bidi="ar-SA"/>
        </w:rPr>
        <w:fldChar w:fldCharType="separate"/>
      </w:r>
      <w:r w:rsidR="00425D0A" w:rsidRPr="005A2C45">
        <w:t xml:space="preserve">Abbildung </w:t>
      </w:r>
      <w:r w:rsidR="00425D0A">
        <w:rPr>
          <w:noProof/>
        </w:rPr>
        <w:t>22</w:t>
      </w:r>
      <w:r w:rsidR="00702865" w:rsidRPr="005A2C45">
        <w:rPr>
          <w:lang w:eastAsia="de-DE" w:bidi="ar-SA"/>
        </w:rPr>
        <w:fldChar w:fldCharType="end"/>
      </w:r>
      <w:r w:rsidR="00695ADD">
        <w:rPr>
          <w:lang w:eastAsia="de-DE" w:bidi="ar-SA"/>
        </w:rPr>
        <w:t>)</w:t>
      </w:r>
      <w:r w:rsidR="00702865" w:rsidRPr="005A2C45">
        <w:rPr>
          <w:lang w:eastAsia="de-DE" w:bidi="ar-SA"/>
        </w:rPr>
        <w:t xml:space="preserve">. </w:t>
      </w:r>
    </w:p>
    <w:p w14:paraId="11EB2BE6" w14:textId="77777777" w:rsidR="00B4358A" w:rsidRPr="005A2C45" w:rsidRDefault="00B4358A" w:rsidP="002D2D47">
      <w:pPr>
        <w:rPr>
          <w:lang w:eastAsia="de-DE" w:bidi="ar-SA"/>
        </w:rPr>
      </w:pPr>
      <w:r w:rsidRPr="005A2C45">
        <w:rPr>
          <w:noProof/>
          <w:lang w:val="de-DE" w:eastAsia="de-DE" w:bidi="ar-SA"/>
        </w:rPr>
        <w:drawing>
          <wp:inline distT="0" distB="0" distL="0" distR="0" wp14:anchorId="5D705889" wp14:editId="69B2B49E">
            <wp:extent cx="5759450" cy="186753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Model.gi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1867535"/>
                    </a:xfrm>
                    <a:prstGeom prst="rect">
                      <a:avLst/>
                    </a:prstGeom>
                  </pic:spPr>
                </pic:pic>
              </a:graphicData>
            </a:graphic>
          </wp:inline>
        </w:drawing>
      </w:r>
    </w:p>
    <w:p w14:paraId="05FFE3A9" w14:textId="6CDFAE42" w:rsidR="00B4358A" w:rsidRPr="005A2C45" w:rsidRDefault="00B4358A" w:rsidP="00B4358A">
      <w:pPr>
        <w:pStyle w:val="Beschriftung"/>
        <w:rPr>
          <w:b w:val="0"/>
          <w:lang w:eastAsia="de-DE" w:bidi="ar-SA"/>
        </w:rPr>
      </w:pPr>
      <w:bookmarkStart w:id="183" w:name="_Ref491682475"/>
      <w:bookmarkStart w:id="184" w:name="_Toc491947971"/>
      <w:r w:rsidRPr="005A2C45">
        <w:t xml:space="preserve">Abbildung </w:t>
      </w:r>
      <w:fldSimple w:instr=" SEQ Abbildung \* ARABIC ">
        <w:r w:rsidR="00425D0A">
          <w:rPr>
            <w:noProof/>
          </w:rPr>
          <w:t>22</w:t>
        </w:r>
      </w:fldSimple>
      <w:bookmarkEnd w:id="183"/>
      <w:r w:rsidRPr="005A2C45">
        <w:t xml:space="preserve"> </w:t>
      </w:r>
      <w:proofErr w:type="spellStart"/>
      <w:r w:rsidRPr="005A2C45">
        <w:t>ViewModel</w:t>
      </w:r>
      <w:proofErr w:type="spellEnd"/>
      <w:r w:rsidRPr="005A2C45">
        <w:t xml:space="preserve"> ETIC2 in UML</w:t>
      </w:r>
      <w:bookmarkEnd w:id="184"/>
    </w:p>
    <w:p w14:paraId="44CD7A59" w14:textId="206B8105" w:rsidR="00702865" w:rsidRPr="005A2C45" w:rsidRDefault="00702865" w:rsidP="002D2D47">
      <w:pPr>
        <w:rPr>
          <w:lang w:eastAsia="de-DE" w:bidi="ar-SA"/>
        </w:rPr>
      </w:pPr>
      <w:r w:rsidRPr="005A2C45">
        <w:rPr>
          <w:lang w:eastAsia="de-DE" w:bidi="ar-SA"/>
        </w:rPr>
        <w:t>In der unteren Ebene werden die Informationen der Test Kollektion sowie der verwen</w:t>
      </w:r>
      <w:r w:rsidR="00695ADD">
        <w:rPr>
          <w:lang w:eastAsia="de-DE" w:bidi="ar-SA"/>
        </w:rPr>
        <w:t>deten Test Hardware aufgelistet</w:t>
      </w:r>
      <w:r w:rsidRPr="005A2C45">
        <w:rPr>
          <w:lang w:eastAsia="de-DE" w:bidi="ar-SA"/>
        </w:rPr>
        <w:t xml:space="preserve">. Die gesamten Daten </w:t>
      </w:r>
      <w:r w:rsidR="00695ADD">
        <w:rPr>
          <w:lang w:eastAsia="de-DE" w:bidi="ar-SA"/>
        </w:rPr>
        <w:t>sind</w:t>
      </w:r>
      <w:r w:rsidRPr="005A2C45">
        <w:rPr>
          <w:lang w:eastAsia="de-DE" w:bidi="ar-SA"/>
        </w:rPr>
        <w:t xml:space="preserve"> in der </w:t>
      </w:r>
      <w:proofErr w:type="spellStart"/>
      <w:r w:rsidRPr="005A2C45">
        <w:rPr>
          <w:lang w:eastAsia="de-DE" w:bidi="ar-SA"/>
        </w:rPr>
        <w:t>FirmwareDatabaseDataGridViewModel</w:t>
      </w:r>
      <w:proofErr w:type="spellEnd"/>
      <w:r w:rsidRPr="005A2C45">
        <w:rPr>
          <w:lang w:eastAsia="de-DE" w:bidi="ar-SA"/>
        </w:rPr>
        <w:t xml:space="preserve"> hinterlegt. Es gibt noch zwei weitere, </w:t>
      </w:r>
      <w:r w:rsidR="00695ADD">
        <w:rPr>
          <w:lang w:eastAsia="de-DE" w:bidi="ar-SA"/>
        </w:rPr>
        <w:t>bei einer</w:t>
      </w:r>
      <w:r w:rsidRPr="005A2C45">
        <w:rPr>
          <w:lang w:eastAsia="de-DE" w:bidi="ar-SA"/>
        </w:rPr>
        <w:t xml:space="preserve"> wird die Hardware Auflistung nach dem gleichen System entwickelt. </w:t>
      </w:r>
      <w:r w:rsidR="00695ADD">
        <w:rPr>
          <w:lang w:eastAsia="de-DE" w:bidi="ar-SA"/>
        </w:rPr>
        <w:t>Bei der anderen</w:t>
      </w:r>
      <w:r w:rsidRPr="005A2C45">
        <w:rPr>
          <w:lang w:eastAsia="de-DE" w:bidi="ar-SA"/>
        </w:rPr>
        <w:t xml:space="preserve"> gibt es noch eine Ansicht der Fehler, welche nicht in Ebenen aufgeteilt ist. </w:t>
      </w:r>
      <w:r w:rsidRPr="005A2C45">
        <w:rPr>
          <w:lang w:eastAsia="de-DE" w:bidi="ar-SA"/>
        </w:rPr>
        <w:lastRenderedPageBreak/>
        <w:t xml:space="preserve">Der Verwendungszweck wird anschliessend im Unterpunkt View erklärt. </w:t>
      </w:r>
      <w:r w:rsidR="00B4358A" w:rsidRPr="005A2C45">
        <w:rPr>
          <w:lang w:eastAsia="de-DE" w:bidi="ar-SA"/>
        </w:rPr>
        <w:t>In Zukunft werden die Ansichten noch erweitert mit der</w:t>
      </w:r>
      <w:r w:rsidR="00695ADD">
        <w:rPr>
          <w:lang w:eastAsia="de-DE" w:bidi="ar-SA"/>
        </w:rPr>
        <w:t xml:space="preserve"> </w:t>
      </w:r>
      <w:proofErr w:type="spellStart"/>
      <w:r w:rsidR="00B4358A" w:rsidRPr="005A2C45">
        <w:rPr>
          <w:lang w:eastAsia="de-DE" w:bidi="ar-SA"/>
        </w:rPr>
        <w:t>Buglist</w:t>
      </w:r>
      <w:proofErr w:type="spellEnd"/>
      <w:r w:rsidR="00B4358A" w:rsidRPr="005A2C45">
        <w:rPr>
          <w:lang w:eastAsia="de-DE" w:bidi="ar-SA"/>
        </w:rPr>
        <w:t>, um die Fehler im E</w:t>
      </w:r>
      <w:r w:rsidR="00695ADD">
        <w:rPr>
          <w:lang w:eastAsia="de-DE" w:bidi="ar-SA"/>
        </w:rPr>
        <w:t>TIC2 bearbeiten zu können</w:t>
      </w:r>
      <w:r w:rsidR="00B4358A" w:rsidRPr="005A2C45">
        <w:rPr>
          <w:lang w:eastAsia="de-DE" w:bidi="ar-SA"/>
        </w:rPr>
        <w:t xml:space="preserve"> </w:t>
      </w:r>
      <w:r w:rsidR="00695ADD">
        <w:rPr>
          <w:lang w:eastAsia="de-DE" w:bidi="ar-SA"/>
        </w:rPr>
        <w:t>(</w:t>
      </w:r>
      <w:r w:rsidR="00B4358A" w:rsidRPr="005A2C45">
        <w:rPr>
          <w:lang w:eastAsia="de-DE" w:bidi="ar-SA"/>
        </w:rPr>
        <w:t xml:space="preserve">Kapitel </w:t>
      </w:r>
      <w:r w:rsidR="00B4358A" w:rsidRPr="005A2C45">
        <w:rPr>
          <w:lang w:eastAsia="de-DE" w:bidi="ar-SA"/>
        </w:rPr>
        <w:fldChar w:fldCharType="begin"/>
      </w:r>
      <w:r w:rsidR="00B4358A" w:rsidRPr="005A2C45">
        <w:rPr>
          <w:lang w:eastAsia="de-DE" w:bidi="ar-SA"/>
        </w:rPr>
        <w:instrText xml:space="preserve"> REF _Ref491683209 \r \h </w:instrText>
      </w:r>
      <w:r w:rsidR="00B4358A" w:rsidRPr="005A2C45">
        <w:rPr>
          <w:lang w:eastAsia="de-DE" w:bidi="ar-SA"/>
        </w:rPr>
      </w:r>
      <w:r w:rsidR="00B4358A" w:rsidRPr="005A2C45">
        <w:rPr>
          <w:lang w:eastAsia="de-DE" w:bidi="ar-SA"/>
        </w:rPr>
        <w:fldChar w:fldCharType="separate"/>
      </w:r>
      <w:r w:rsidR="00425D0A">
        <w:rPr>
          <w:lang w:eastAsia="de-DE" w:bidi="ar-SA"/>
        </w:rPr>
        <w:t>8.1.2</w:t>
      </w:r>
      <w:r w:rsidR="00B4358A" w:rsidRPr="005A2C45">
        <w:rPr>
          <w:lang w:eastAsia="de-DE" w:bidi="ar-SA"/>
        </w:rPr>
        <w:fldChar w:fldCharType="end"/>
      </w:r>
      <w:r w:rsidR="00695ADD">
        <w:rPr>
          <w:lang w:eastAsia="de-DE" w:bidi="ar-SA"/>
        </w:rPr>
        <w:t>)</w:t>
      </w:r>
      <w:r w:rsidR="00B4358A" w:rsidRPr="005A2C45">
        <w:rPr>
          <w:lang w:eastAsia="de-DE" w:bidi="ar-SA"/>
        </w:rPr>
        <w:t xml:space="preserve">. </w:t>
      </w:r>
      <w:r w:rsidRPr="005A2C45">
        <w:rPr>
          <w:lang w:eastAsia="de-DE" w:bidi="ar-SA"/>
        </w:rPr>
        <w:t>Diese einzelnen Ansichten werden i</w:t>
      </w:r>
      <w:r w:rsidR="00B4358A" w:rsidRPr="005A2C45">
        <w:rPr>
          <w:lang w:eastAsia="de-DE" w:bidi="ar-SA"/>
        </w:rPr>
        <w:t xml:space="preserve">m </w:t>
      </w:r>
      <w:proofErr w:type="spellStart"/>
      <w:r w:rsidR="00B4358A" w:rsidRPr="005A2C45">
        <w:rPr>
          <w:lang w:eastAsia="de-DE" w:bidi="ar-SA"/>
        </w:rPr>
        <w:t>WorkspaceViewModel</w:t>
      </w:r>
      <w:proofErr w:type="spellEnd"/>
      <w:r w:rsidR="00B4358A" w:rsidRPr="005A2C45">
        <w:rPr>
          <w:lang w:eastAsia="de-DE" w:bidi="ar-SA"/>
        </w:rPr>
        <w:t xml:space="preserve"> verwendet, wobei nur eine aktiv sein kann. Das </w:t>
      </w:r>
      <w:proofErr w:type="spellStart"/>
      <w:r w:rsidR="00B4358A" w:rsidRPr="005A2C45">
        <w:rPr>
          <w:lang w:eastAsia="de-DE" w:bidi="ar-SA"/>
        </w:rPr>
        <w:t>WorkspaceViewModel</w:t>
      </w:r>
      <w:proofErr w:type="spellEnd"/>
      <w:r w:rsidR="00B4358A" w:rsidRPr="005A2C45">
        <w:rPr>
          <w:lang w:eastAsia="de-DE" w:bidi="ar-SA"/>
        </w:rPr>
        <w:t xml:space="preserve"> wird im </w:t>
      </w:r>
      <w:proofErr w:type="spellStart"/>
      <w:r w:rsidR="00B4358A" w:rsidRPr="005A2C45">
        <w:rPr>
          <w:lang w:eastAsia="de-DE" w:bidi="ar-SA"/>
        </w:rPr>
        <w:t>MainWindowViewModel</w:t>
      </w:r>
      <w:proofErr w:type="spellEnd"/>
      <w:r w:rsidR="00B4358A" w:rsidRPr="005A2C45">
        <w:rPr>
          <w:lang w:eastAsia="de-DE" w:bidi="ar-SA"/>
        </w:rPr>
        <w:t xml:space="preserve"> erzeugt. Welches noch wei</w:t>
      </w:r>
      <w:r w:rsidR="00695ADD">
        <w:rPr>
          <w:lang w:eastAsia="de-DE" w:bidi="ar-SA"/>
        </w:rPr>
        <w:t xml:space="preserve">tere </w:t>
      </w:r>
      <w:proofErr w:type="spellStart"/>
      <w:r w:rsidR="00695ADD">
        <w:rPr>
          <w:lang w:eastAsia="de-DE" w:bidi="ar-SA"/>
        </w:rPr>
        <w:t>ViewModels</w:t>
      </w:r>
      <w:proofErr w:type="spellEnd"/>
      <w:r w:rsidR="00695ADD">
        <w:rPr>
          <w:lang w:eastAsia="de-DE" w:bidi="ar-SA"/>
        </w:rPr>
        <w:t xml:space="preserve"> für das Menü</w:t>
      </w:r>
      <w:r w:rsidR="00B4358A" w:rsidRPr="005A2C45">
        <w:rPr>
          <w:lang w:eastAsia="de-DE" w:bidi="ar-SA"/>
        </w:rPr>
        <w:t xml:space="preserve"> sowie der </w:t>
      </w:r>
      <w:proofErr w:type="spellStart"/>
      <w:r w:rsidR="00B4358A" w:rsidRPr="005A2C45">
        <w:rPr>
          <w:lang w:eastAsia="de-DE" w:bidi="ar-SA"/>
        </w:rPr>
        <w:t>StatusBar</w:t>
      </w:r>
      <w:proofErr w:type="spellEnd"/>
      <w:r w:rsidR="00B4358A" w:rsidRPr="005A2C45">
        <w:rPr>
          <w:lang w:eastAsia="de-DE" w:bidi="ar-SA"/>
        </w:rPr>
        <w:t xml:space="preserve"> besitzt.</w:t>
      </w:r>
    </w:p>
    <w:p w14:paraId="19DB8BC4" w14:textId="1D58C160" w:rsidR="0018745B" w:rsidRPr="005A2C45" w:rsidRDefault="0018745B" w:rsidP="002D2D47">
      <w:pPr>
        <w:rPr>
          <w:lang w:eastAsia="de-DE" w:bidi="ar-SA"/>
        </w:rPr>
      </w:pPr>
      <w:r w:rsidRPr="005A2C45">
        <w:rPr>
          <w:lang w:eastAsia="de-DE" w:bidi="ar-SA"/>
        </w:rPr>
        <w:t xml:space="preserve">Alle </w:t>
      </w:r>
      <w:proofErr w:type="spellStart"/>
      <w:r w:rsidRPr="005A2C45">
        <w:rPr>
          <w:lang w:eastAsia="de-DE" w:bidi="ar-SA"/>
        </w:rPr>
        <w:t>ViewModel</w:t>
      </w:r>
      <w:proofErr w:type="spellEnd"/>
      <w:r w:rsidRPr="005A2C45">
        <w:rPr>
          <w:lang w:eastAsia="de-DE" w:bidi="ar-SA"/>
        </w:rPr>
        <w:t xml:space="preserve"> Klassen leiten von der </w:t>
      </w:r>
      <w:proofErr w:type="spellStart"/>
      <w:r w:rsidRPr="005A2C45">
        <w:rPr>
          <w:lang w:eastAsia="de-DE" w:bidi="ar-SA"/>
        </w:rPr>
        <w:t>BasisViewModel</w:t>
      </w:r>
      <w:proofErr w:type="spellEnd"/>
      <w:r w:rsidRPr="005A2C45">
        <w:rPr>
          <w:lang w:eastAsia="de-DE" w:bidi="ar-SA"/>
        </w:rPr>
        <w:t xml:space="preserve"> Klasse ab. Diese Klasse </w:t>
      </w:r>
      <w:r w:rsidR="00695ADD">
        <w:rPr>
          <w:lang w:eastAsia="de-DE" w:bidi="ar-SA"/>
        </w:rPr>
        <w:t xml:space="preserve">leitet </w:t>
      </w:r>
      <w:r w:rsidRPr="005A2C45">
        <w:rPr>
          <w:lang w:eastAsia="de-DE" w:bidi="ar-SA"/>
        </w:rPr>
        <w:t xml:space="preserve">ihrerseits von </w:t>
      </w:r>
      <w:proofErr w:type="spellStart"/>
      <w:r w:rsidRPr="005A2C45">
        <w:rPr>
          <w:lang w:eastAsia="de-DE" w:bidi="ar-SA"/>
        </w:rPr>
        <w:t>INotifyPropertyChanged</w:t>
      </w:r>
      <w:proofErr w:type="spellEnd"/>
      <w:r w:rsidRPr="005A2C45">
        <w:rPr>
          <w:lang w:eastAsia="de-DE" w:bidi="ar-SA"/>
        </w:rPr>
        <w:t xml:space="preserve"> </w:t>
      </w:r>
      <w:r w:rsidR="00695ADD">
        <w:rPr>
          <w:lang w:eastAsia="de-DE" w:bidi="ar-SA"/>
        </w:rPr>
        <w:t>ab</w:t>
      </w:r>
      <w:r w:rsidRPr="005A2C45">
        <w:rPr>
          <w:lang w:eastAsia="de-DE" w:bidi="ar-SA"/>
        </w:rPr>
        <w:t xml:space="preserve">, welche benötigt wird um Änderungen einer Geschäftsobjekteigenschaft an ein gebundenes Steuerelement mitzuteilen. Weiter besitzt das </w:t>
      </w:r>
      <w:proofErr w:type="spellStart"/>
      <w:r w:rsidRPr="005A2C45">
        <w:rPr>
          <w:lang w:eastAsia="de-DE" w:bidi="ar-SA"/>
        </w:rPr>
        <w:t>BasisViewModel</w:t>
      </w:r>
      <w:proofErr w:type="spellEnd"/>
      <w:r w:rsidRPr="005A2C45">
        <w:rPr>
          <w:lang w:eastAsia="de-DE" w:bidi="ar-SA"/>
        </w:rPr>
        <w:t xml:space="preserve"> virtuelle Methoden (</w:t>
      </w:r>
      <w:proofErr w:type="spellStart"/>
      <w:r w:rsidRPr="005A2C45">
        <w:rPr>
          <w:lang w:eastAsia="de-DE" w:bidi="ar-SA"/>
        </w:rPr>
        <w:t>Init</w:t>
      </w:r>
      <w:proofErr w:type="spellEnd"/>
      <w:r w:rsidRPr="005A2C45">
        <w:rPr>
          <w:lang w:eastAsia="de-DE" w:bidi="ar-SA"/>
        </w:rPr>
        <w:t xml:space="preserve">, </w:t>
      </w:r>
      <w:proofErr w:type="spellStart"/>
      <w:r w:rsidRPr="005A2C45">
        <w:rPr>
          <w:lang w:eastAsia="de-DE" w:bidi="ar-SA"/>
        </w:rPr>
        <w:t>SubscribeEvent</w:t>
      </w:r>
      <w:r w:rsidR="007C5C26" w:rsidRPr="005A2C45">
        <w:rPr>
          <w:lang w:eastAsia="de-DE" w:bidi="ar-SA"/>
        </w:rPr>
        <w:t>s</w:t>
      </w:r>
      <w:proofErr w:type="spellEnd"/>
      <w:r w:rsidR="007C5C26" w:rsidRPr="005A2C45">
        <w:rPr>
          <w:lang w:eastAsia="de-DE" w:bidi="ar-SA"/>
        </w:rPr>
        <w:t xml:space="preserve">, </w:t>
      </w:r>
      <w:proofErr w:type="spellStart"/>
      <w:r w:rsidR="007C5C26" w:rsidRPr="005A2C45">
        <w:rPr>
          <w:lang w:eastAsia="de-DE" w:bidi="ar-SA"/>
        </w:rPr>
        <w:t>UnsubscribeEvents</w:t>
      </w:r>
      <w:proofErr w:type="spellEnd"/>
      <w:r w:rsidRPr="005A2C45">
        <w:rPr>
          <w:lang w:eastAsia="de-DE" w:bidi="ar-SA"/>
        </w:rPr>
        <w:t>)</w:t>
      </w:r>
      <w:r w:rsidR="00695ADD">
        <w:rPr>
          <w:lang w:eastAsia="de-DE" w:bidi="ar-SA"/>
        </w:rPr>
        <w:t>,</w:t>
      </w:r>
      <w:r w:rsidR="007C5C26" w:rsidRPr="005A2C45">
        <w:rPr>
          <w:lang w:eastAsia="de-DE" w:bidi="ar-SA"/>
        </w:rPr>
        <w:t xml:space="preserve"> um diese in den </w:t>
      </w:r>
      <w:proofErr w:type="spellStart"/>
      <w:r w:rsidR="007C5C26" w:rsidRPr="005A2C45">
        <w:rPr>
          <w:lang w:eastAsia="de-DE" w:bidi="ar-SA"/>
        </w:rPr>
        <w:t>ViewModels</w:t>
      </w:r>
      <w:proofErr w:type="spellEnd"/>
      <w:r w:rsidR="007C5C26" w:rsidRPr="005A2C45">
        <w:rPr>
          <w:lang w:eastAsia="de-DE" w:bidi="ar-SA"/>
        </w:rPr>
        <w:t xml:space="preserve"> zu überschreiben. </w:t>
      </w:r>
      <w:r w:rsidR="00695ADD">
        <w:rPr>
          <w:lang w:eastAsia="de-DE" w:bidi="ar-SA"/>
        </w:rPr>
        <w:t>Dazu</w:t>
      </w:r>
      <w:r w:rsidR="007C5C26" w:rsidRPr="005A2C45">
        <w:rPr>
          <w:lang w:eastAsia="de-DE" w:bidi="ar-SA"/>
        </w:rPr>
        <w:t xml:space="preserve"> besitzt die Klasse Events</w:t>
      </w:r>
      <w:r w:rsidR="00695ADD">
        <w:rPr>
          <w:lang w:eastAsia="de-DE" w:bidi="ar-SA"/>
        </w:rPr>
        <w:t>,</w:t>
      </w:r>
      <w:r w:rsidR="007C5C26" w:rsidRPr="005A2C45">
        <w:rPr>
          <w:lang w:eastAsia="de-DE" w:bidi="ar-SA"/>
        </w:rPr>
        <w:t xml:space="preserve"> um ein Dialog zu öffnen oder den Benutzer über Auffälligkeiten oder Fehler zu informieren.</w:t>
      </w:r>
    </w:p>
    <w:p w14:paraId="168D931B" w14:textId="77777777" w:rsidR="00F645B1" w:rsidRPr="005A2C45" w:rsidRDefault="00F645B1" w:rsidP="00F645B1">
      <w:pPr>
        <w:rPr>
          <w:b/>
          <w:lang w:eastAsia="de-DE" w:bidi="ar-SA"/>
        </w:rPr>
      </w:pPr>
      <w:r w:rsidRPr="005A2C45">
        <w:rPr>
          <w:b/>
          <w:lang w:eastAsia="de-DE" w:bidi="ar-SA"/>
        </w:rPr>
        <w:t>View</w:t>
      </w:r>
    </w:p>
    <w:p w14:paraId="50512F6D" w14:textId="36EF07E8" w:rsidR="00A27963" w:rsidRPr="005A2C45" w:rsidRDefault="008B6F84" w:rsidP="00F645B1">
      <w:pPr>
        <w:rPr>
          <w:b/>
          <w:lang w:eastAsia="de-DE" w:bidi="ar-SA"/>
        </w:rPr>
      </w:pPr>
      <w:r>
        <w:rPr>
          <w:lang w:eastAsia="de-DE" w:bidi="ar-SA"/>
        </w:rPr>
        <w:t>Die Ansicht des E</w:t>
      </w:r>
      <w:r w:rsidR="00A27963" w:rsidRPr="005A2C45">
        <w:rPr>
          <w:lang w:eastAsia="de-DE" w:bidi="ar-SA"/>
        </w:rPr>
        <w:t xml:space="preserve">TIC2 ist in </w:t>
      </w:r>
      <w:r w:rsidR="00F26594">
        <w:rPr>
          <w:lang w:eastAsia="de-DE" w:bidi="ar-SA"/>
        </w:rPr>
        <w:t>vier</w:t>
      </w:r>
      <w:r w:rsidR="00A27963" w:rsidRPr="005A2C45">
        <w:rPr>
          <w:lang w:eastAsia="de-DE" w:bidi="ar-SA"/>
        </w:rPr>
        <w:t xml:space="preserve"> Module unterteilt</w:t>
      </w:r>
      <w:r w:rsidR="00695ADD">
        <w:rPr>
          <w:lang w:eastAsia="de-DE" w:bidi="ar-SA"/>
        </w:rPr>
        <w:t xml:space="preserve"> (</w:t>
      </w:r>
      <w:r w:rsidR="00A27963" w:rsidRPr="005A2C45">
        <w:rPr>
          <w:lang w:eastAsia="de-DE" w:bidi="ar-SA"/>
        </w:rPr>
        <w:fldChar w:fldCharType="begin"/>
      </w:r>
      <w:r w:rsidR="00A27963" w:rsidRPr="005A2C45">
        <w:rPr>
          <w:lang w:eastAsia="de-DE" w:bidi="ar-SA"/>
        </w:rPr>
        <w:instrText xml:space="preserve"> REF _Ref491704038 \h </w:instrText>
      </w:r>
      <w:r w:rsidR="00A27963" w:rsidRPr="005A2C45">
        <w:rPr>
          <w:lang w:eastAsia="de-DE" w:bidi="ar-SA"/>
        </w:rPr>
      </w:r>
      <w:r w:rsidR="00A27963" w:rsidRPr="005A2C45">
        <w:rPr>
          <w:lang w:eastAsia="de-DE" w:bidi="ar-SA"/>
        </w:rPr>
        <w:fldChar w:fldCharType="separate"/>
      </w:r>
      <w:r w:rsidR="00425D0A" w:rsidRPr="005A2C45">
        <w:t xml:space="preserve">Abbildung </w:t>
      </w:r>
      <w:r w:rsidR="00425D0A">
        <w:rPr>
          <w:noProof/>
        </w:rPr>
        <w:t>23</w:t>
      </w:r>
      <w:r w:rsidR="00A27963" w:rsidRPr="005A2C45">
        <w:rPr>
          <w:lang w:eastAsia="de-DE" w:bidi="ar-SA"/>
        </w:rPr>
        <w:fldChar w:fldCharType="end"/>
      </w:r>
      <w:r w:rsidR="00695ADD">
        <w:rPr>
          <w:lang w:eastAsia="de-DE" w:bidi="ar-SA"/>
        </w:rPr>
        <w:t>)</w:t>
      </w:r>
      <w:r w:rsidR="00A27963" w:rsidRPr="005A2C45">
        <w:rPr>
          <w:lang w:eastAsia="de-DE" w:bidi="ar-SA"/>
        </w:rPr>
        <w:t>.</w:t>
      </w:r>
    </w:p>
    <w:p w14:paraId="5595406A" w14:textId="77777777" w:rsidR="00A27963" w:rsidRPr="005A2C45" w:rsidRDefault="00543B61" w:rsidP="00F645B1">
      <w:pPr>
        <w:rPr>
          <w:lang w:eastAsia="de-DE" w:bidi="ar-SA"/>
        </w:rPr>
      </w:pPr>
      <w:r w:rsidRPr="005A2C45">
        <w:rPr>
          <w:noProof/>
          <w:lang w:val="de-DE" w:eastAsia="de-DE" w:bidi="ar-SA"/>
        </w:rPr>
        <w:drawing>
          <wp:inline distT="0" distB="0" distL="0" distR="0" wp14:anchorId="64699E37" wp14:editId="07C80D8F">
            <wp:extent cx="5759450" cy="3368040"/>
            <wp:effectExtent l="0" t="0" r="0" b="381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TIC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3368040"/>
                    </a:xfrm>
                    <a:prstGeom prst="rect">
                      <a:avLst/>
                    </a:prstGeom>
                  </pic:spPr>
                </pic:pic>
              </a:graphicData>
            </a:graphic>
          </wp:inline>
        </w:drawing>
      </w:r>
    </w:p>
    <w:p w14:paraId="59D4F7DA" w14:textId="2F0A4B30" w:rsidR="00A27963" w:rsidRPr="005A2C45" w:rsidRDefault="00A27963" w:rsidP="00A27963">
      <w:pPr>
        <w:pStyle w:val="Beschriftung"/>
        <w:rPr>
          <w:lang w:eastAsia="de-DE" w:bidi="ar-SA"/>
        </w:rPr>
      </w:pPr>
      <w:bookmarkStart w:id="185" w:name="_Ref491704038"/>
      <w:bookmarkStart w:id="186" w:name="_Toc491947972"/>
      <w:r w:rsidRPr="005A2C45">
        <w:t xml:space="preserve">Abbildung </w:t>
      </w:r>
      <w:fldSimple w:instr=" SEQ Abbildung \* ARABIC ">
        <w:r w:rsidR="00425D0A">
          <w:rPr>
            <w:noProof/>
          </w:rPr>
          <w:t>23</w:t>
        </w:r>
      </w:fldSimple>
      <w:bookmarkEnd w:id="185"/>
      <w:r w:rsidRPr="005A2C45">
        <w:t>: View ETIC2</w:t>
      </w:r>
      <w:bookmarkEnd w:id="186"/>
    </w:p>
    <w:p w14:paraId="5A353BC3" w14:textId="7A79AD71" w:rsidR="006D2B9F" w:rsidRPr="005A2C45" w:rsidRDefault="00A27963" w:rsidP="00F645B1">
      <w:pPr>
        <w:rPr>
          <w:lang w:eastAsia="de-DE" w:bidi="ar-SA"/>
        </w:rPr>
      </w:pPr>
      <w:r w:rsidRPr="005A2C45">
        <w:rPr>
          <w:lang w:eastAsia="de-DE" w:bidi="ar-SA"/>
        </w:rPr>
        <w:t>Das Workspace umfasst die ganze Ansicht. Darin befindet</w:t>
      </w:r>
      <w:r w:rsidR="00695ADD">
        <w:rPr>
          <w:lang w:eastAsia="de-DE" w:bidi="ar-SA"/>
        </w:rPr>
        <w:t xml:space="preserve"> sich im oberen Bereich das Menü</w:t>
      </w:r>
      <w:r w:rsidRPr="005A2C45">
        <w:rPr>
          <w:lang w:eastAsia="de-DE" w:bidi="ar-SA"/>
        </w:rPr>
        <w:t>. In welchem die Datenbankeinstellungen geändert werden können. Zusätzlich können weitere Informationen über die Applikation abgefragt sowie die Applikation beenden</w:t>
      </w:r>
      <w:r w:rsidR="00695ADD" w:rsidRPr="00695ADD">
        <w:rPr>
          <w:lang w:eastAsia="de-DE" w:bidi="ar-SA"/>
        </w:rPr>
        <w:t xml:space="preserve"> </w:t>
      </w:r>
      <w:r w:rsidR="00695ADD" w:rsidRPr="005A2C45">
        <w:rPr>
          <w:lang w:eastAsia="de-DE" w:bidi="ar-SA"/>
        </w:rPr>
        <w:t>werden</w:t>
      </w:r>
      <w:r w:rsidRPr="005A2C45">
        <w:rPr>
          <w:lang w:eastAsia="de-DE" w:bidi="ar-SA"/>
        </w:rPr>
        <w:t xml:space="preserve">. </w:t>
      </w:r>
    </w:p>
    <w:p w14:paraId="79699276" w14:textId="77777777" w:rsidR="005740D1" w:rsidRDefault="00695ADD" w:rsidP="00F645B1">
      <w:pPr>
        <w:rPr>
          <w:lang w:eastAsia="de-DE" w:bidi="ar-SA"/>
        </w:rPr>
      </w:pPr>
      <w:r>
        <w:rPr>
          <w:lang w:eastAsia="de-DE" w:bidi="ar-SA"/>
        </w:rPr>
        <w:t>Unterhalb des Menüs</w:t>
      </w:r>
      <w:r w:rsidR="00A27963" w:rsidRPr="005A2C45">
        <w:rPr>
          <w:lang w:eastAsia="de-DE" w:bidi="ar-SA"/>
        </w:rPr>
        <w:t xml:space="preserve"> kann der Benutzer mit Hilfe eines Auswahlfeldes bestimmen, welche Ansicht des </w:t>
      </w:r>
      <w:proofErr w:type="spellStart"/>
      <w:r w:rsidR="00A27963" w:rsidRPr="005A2C45">
        <w:rPr>
          <w:lang w:eastAsia="de-DE" w:bidi="ar-SA"/>
        </w:rPr>
        <w:t>DataGrids</w:t>
      </w:r>
      <w:proofErr w:type="spellEnd"/>
      <w:r w:rsidR="00A27963" w:rsidRPr="005A2C45">
        <w:rPr>
          <w:lang w:eastAsia="de-DE" w:bidi="ar-SA"/>
        </w:rPr>
        <w:t xml:space="preserve"> er gerne haben möchte. Dabei kann er zwischen Firmware, Hardware und Error selektionieren. Wählt er </w:t>
      </w:r>
      <w:r>
        <w:rPr>
          <w:lang w:eastAsia="de-DE" w:bidi="ar-SA"/>
        </w:rPr>
        <w:t>zum Beispiel</w:t>
      </w:r>
      <w:r w:rsidR="00A27963" w:rsidRPr="005A2C45">
        <w:rPr>
          <w:lang w:eastAsia="de-DE" w:bidi="ar-SA"/>
        </w:rPr>
        <w:t xml:space="preserve"> Firmware aus, so wird in der ersten Ebene der Grundzustand der Firmwaren aufge</w:t>
      </w:r>
      <w:r>
        <w:rPr>
          <w:lang w:eastAsia="de-DE" w:bidi="ar-SA"/>
        </w:rPr>
        <w:t>listet. Die Ansicht umfasst vier</w:t>
      </w:r>
      <w:r w:rsidR="00A27963" w:rsidRPr="005A2C45">
        <w:rPr>
          <w:lang w:eastAsia="de-DE" w:bidi="ar-SA"/>
        </w:rPr>
        <w:t xml:space="preserve"> Ebenen bis in der untersten die einzelnen Fehlermeldungen aufgelistet werden. In der Implementierungsphase fiel auf, dass das Master-Detail Element von </w:t>
      </w:r>
      <w:proofErr w:type="spellStart"/>
      <w:r w:rsidR="00A27963" w:rsidRPr="005A2C45">
        <w:rPr>
          <w:lang w:eastAsia="de-DE" w:bidi="ar-SA"/>
        </w:rPr>
        <w:t>DevExpress</w:t>
      </w:r>
      <w:proofErr w:type="spellEnd"/>
      <w:r w:rsidR="00A27963" w:rsidRPr="005A2C45">
        <w:rPr>
          <w:lang w:eastAsia="de-DE" w:bidi="ar-SA"/>
        </w:rPr>
        <w:t xml:space="preserve"> Einschränkungen bezüglich des Suchpanels hat. </w:t>
      </w:r>
      <w:r>
        <w:rPr>
          <w:lang w:eastAsia="de-DE" w:bidi="ar-SA"/>
        </w:rPr>
        <w:t>Es</w:t>
      </w:r>
      <w:r w:rsidR="00A27963" w:rsidRPr="005A2C45">
        <w:rPr>
          <w:lang w:eastAsia="de-DE" w:bidi="ar-SA"/>
        </w:rPr>
        <w:t xml:space="preserve"> kann </w:t>
      </w:r>
      <w:r>
        <w:rPr>
          <w:lang w:eastAsia="de-DE" w:bidi="ar-SA"/>
        </w:rPr>
        <w:t xml:space="preserve">nämlich </w:t>
      </w:r>
      <w:r w:rsidR="00A27963" w:rsidRPr="005A2C45">
        <w:rPr>
          <w:lang w:eastAsia="de-DE" w:bidi="ar-SA"/>
        </w:rPr>
        <w:t>nur über die erste Eben</w:t>
      </w:r>
      <w:r w:rsidR="00561A54" w:rsidRPr="005A2C45">
        <w:rPr>
          <w:lang w:eastAsia="de-DE" w:bidi="ar-SA"/>
        </w:rPr>
        <w:t xml:space="preserve">e gesucht und gefiltert werden, was für den Anwendungsfall nicht akzeptabel ist. Die Recherche bei </w:t>
      </w:r>
      <w:proofErr w:type="spellStart"/>
      <w:r w:rsidR="00561A54" w:rsidRPr="005A2C45">
        <w:rPr>
          <w:lang w:eastAsia="de-DE" w:bidi="ar-SA"/>
        </w:rPr>
        <w:t>DevExpress</w:t>
      </w:r>
      <w:proofErr w:type="spellEnd"/>
      <w:r w:rsidR="00561A54" w:rsidRPr="005A2C45">
        <w:rPr>
          <w:lang w:eastAsia="de-DE" w:bidi="ar-SA"/>
        </w:rPr>
        <w:t xml:space="preserve"> hat ergeben, dass mit einer kleinen Anpassung auch die zweite Ebene durchsucht werden kann. Was aber bei dieser Alternative </w:t>
      </w:r>
      <w:r w:rsidR="005740D1">
        <w:rPr>
          <w:lang w:eastAsia="de-DE" w:bidi="ar-SA"/>
        </w:rPr>
        <w:t>immer noch eine</w:t>
      </w:r>
      <w:r w:rsidR="00561A54" w:rsidRPr="005A2C45">
        <w:rPr>
          <w:lang w:eastAsia="de-DE" w:bidi="ar-SA"/>
        </w:rPr>
        <w:t xml:space="preserve"> Einschränkung </w:t>
      </w:r>
      <w:r w:rsidR="005740D1">
        <w:rPr>
          <w:lang w:eastAsia="de-DE" w:bidi="ar-SA"/>
        </w:rPr>
        <w:t>ist, dass nur noch zwei</w:t>
      </w:r>
      <w:r w:rsidR="00561A54" w:rsidRPr="005A2C45">
        <w:rPr>
          <w:lang w:eastAsia="de-DE" w:bidi="ar-SA"/>
        </w:rPr>
        <w:t xml:space="preserve"> Ebene</w:t>
      </w:r>
      <w:r w:rsidR="005740D1">
        <w:rPr>
          <w:lang w:eastAsia="de-DE" w:bidi="ar-SA"/>
        </w:rPr>
        <w:t>n</w:t>
      </w:r>
      <w:r w:rsidR="00561A54" w:rsidRPr="005A2C45">
        <w:rPr>
          <w:lang w:eastAsia="de-DE" w:bidi="ar-SA"/>
        </w:rPr>
        <w:t xml:space="preserve"> mit dem Master-Detail Element möglich </w:t>
      </w:r>
      <w:r w:rsidR="005740D1">
        <w:rPr>
          <w:lang w:eastAsia="de-DE" w:bidi="ar-SA"/>
        </w:rPr>
        <w:t>sind. Um die Suche auch über vier</w:t>
      </w:r>
      <w:r w:rsidR="00561A54" w:rsidRPr="005A2C45">
        <w:rPr>
          <w:lang w:eastAsia="de-DE" w:bidi="ar-SA"/>
        </w:rPr>
        <w:t xml:space="preserve"> Ebenen zu ermöglichen</w:t>
      </w:r>
      <w:r w:rsidR="005740D1">
        <w:rPr>
          <w:lang w:eastAsia="de-DE" w:bidi="ar-SA"/>
        </w:rPr>
        <w:t>,</w:t>
      </w:r>
      <w:r w:rsidR="00561A54" w:rsidRPr="005A2C45">
        <w:rPr>
          <w:lang w:eastAsia="de-DE" w:bidi="ar-SA"/>
        </w:rPr>
        <w:t xml:space="preserve"> müsste </w:t>
      </w:r>
      <w:r w:rsidR="005740D1">
        <w:rPr>
          <w:lang w:eastAsia="de-DE" w:bidi="ar-SA"/>
        </w:rPr>
        <w:t xml:space="preserve">man </w:t>
      </w:r>
      <w:r w:rsidR="00561A54" w:rsidRPr="005A2C45">
        <w:rPr>
          <w:lang w:eastAsia="de-DE" w:bidi="ar-SA"/>
        </w:rPr>
        <w:t>zwangswei</w:t>
      </w:r>
      <w:r w:rsidR="005740D1">
        <w:rPr>
          <w:lang w:eastAsia="de-DE" w:bidi="ar-SA"/>
        </w:rPr>
        <w:t>se ein eigener Filter implementieren</w:t>
      </w:r>
      <w:r w:rsidR="00561A54" w:rsidRPr="005A2C45">
        <w:rPr>
          <w:lang w:eastAsia="de-DE" w:bidi="ar-SA"/>
        </w:rPr>
        <w:t xml:space="preserve"> und auch die entsprechenden Ebenen müssten aufgeklappt werden. Dieser Ansatz </w:t>
      </w:r>
      <w:r w:rsidR="005740D1">
        <w:rPr>
          <w:lang w:eastAsia="de-DE" w:bidi="ar-SA"/>
        </w:rPr>
        <w:t>wurde</w:t>
      </w:r>
      <w:r w:rsidR="00561A54" w:rsidRPr="005A2C45">
        <w:rPr>
          <w:lang w:eastAsia="de-DE" w:bidi="ar-SA"/>
        </w:rPr>
        <w:t xml:space="preserve"> aus Zeitgründen nicht weiter verfolgt.</w:t>
      </w:r>
    </w:p>
    <w:p w14:paraId="122A8031" w14:textId="77777777" w:rsidR="005740D1" w:rsidRPr="00931F20" w:rsidRDefault="00561A54" w:rsidP="00F645B1">
      <w:pPr>
        <w:rPr>
          <w:b/>
          <w:lang w:eastAsia="de-DE" w:bidi="ar-SA"/>
        </w:rPr>
      </w:pPr>
      <w:r w:rsidRPr="00931F20">
        <w:rPr>
          <w:b/>
          <w:lang w:eastAsia="de-DE" w:bidi="ar-SA"/>
        </w:rPr>
        <w:lastRenderedPageBreak/>
        <w:t>Fa</w:t>
      </w:r>
      <w:r w:rsidR="005740D1" w:rsidRPr="00931F20">
        <w:rPr>
          <w:b/>
          <w:lang w:eastAsia="de-DE" w:bidi="ar-SA"/>
        </w:rPr>
        <w:t>zit</w:t>
      </w:r>
    </w:p>
    <w:p w14:paraId="47429250" w14:textId="0DAE9AA2" w:rsidR="00256068" w:rsidRPr="005A2C45" w:rsidRDefault="005740D1" w:rsidP="00F645B1">
      <w:pPr>
        <w:rPr>
          <w:lang w:eastAsia="de-DE" w:bidi="ar-SA"/>
        </w:rPr>
      </w:pPr>
      <w:r>
        <w:rPr>
          <w:lang w:eastAsia="de-DE" w:bidi="ar-SA"/>
        </w:rPr>
        <w:t>D</w:t>
      </w:r>
      <w:r w:rsidR="00561A54" w:rsidRPr="005A2C45">
        <w:rPr>
          <w:lang w:eastAsia="de-DE" w:bidi="ar-SA"/>
        </w:rPr>
        <w:t>as Master-Detail bietet nur eine Suche in der ersten Ebene an</w:t>
      </w:r>
      <w:r>
        <w:rPr>
          <w:lang w:eastAsia="de-DE" w:bidi="ar-SA"/>
        </w:rPr>
        <w:t>,</w:t>
      </w:r>
      <w:r w:rsidR="00561A54" w:rsidRPr="005A2C45">
        <w:rPr>
          <w:lang w:eastAsia="de-DE" w:bidi="ar-SA"/>
        </w:rPr>
        <w:t xml:space="preserve"> was schlussendlich zur Lösung führte. </w:t>
      </w:r>
      <w:r>
        <w:rPr>
          <w:lang w:eastAsia="de-DE" w:bidi="ar-SA"/>
        </w:rPr>
        <w:t>D</w:t>
      </w:r>
      <w:r w:rsidRPr="005A2C45">
        <w:rPr>
          <w:lang w:eastAsia="de-DE" w:bidi="ar-SA"/>
        </w:rPr>
        <w:t xml:space="preserve">ie Fehlermeldungen </w:t>
      </w:r>
      <w:r>
        <w:rPr>
          <w:lang w:eastAsia="de-DE" w:bidi="ar-SA"/>
        </w:rPr>
        <w:t>mü</w:t>
      </w:r>
      <w:r w:rsidR="00561A54" w:rsidRPr="005A2C45">
        <w:rPr>
          <w:lang w:eastAsia="de-DE" w:bidi="ar-SA"/>
        </w:rPr>
        <w:t>ss</w:t>
      </w:r>
      <w:r>
        <w:rPr>
          <w:lang w:eastAsia="de-DE" w:bidi="ar-SA"/>
        </w:rPr>
        <w:t>en</w:t>
      </w:r>
      <w:r w:rsidR="00561A54" w:rsidRPr="005A2C45">
        <w:rPr>
          <w:lang w:eastAsia="de-DE" w:bidi="ar-SA"/>
        </w:rPr>
        <w:t xml:space="preserve"> zwangsweise in der ersten Ebene aufgelistet werden. Die Suche nach den Fehlermeldungen wird gebraucht, wenn bei der Auswertung ausfällt das ein Fehler aufgetreten ist. Anschliessend möchte man herausfinden, ob dieser schon einmal aufgetreten ist. Wenn dieser öfters </w:t>
      </w:r>
      <w:r>
        <w:rPr>
          <w:lang w:eastAsia="de-DE" w:bidi="ar-SA"/>
        </w:rPr>
        <w:t>auftrat</w:t>
      </w:r>
      <w:r w:rsidR="00561A54" w:rsidRPr="005A2C45">
        <w:rPr>
          <w:lang w:eastAsia="de-DE" w:bidi="ar-SA"/>
        </w:rPr>
        <w:t xml:space="preserve">, möchte man eine Systematik des Fehlers hinsichtlich der verwendeten Hardware oder auch der </w:t>
      </w:r>
      <w:r w:rsidR="005A7DD5">
        <w:rPr>
          <w:lang w:eastAsia="de-DE" w:bidi="ar-SA"/>
        </w:rPr>
        <w:t>Firmware</w:t>
      </w:r>
      <w:r w:rsidR="00561A54" w:rsidRPr="005A2C45">
        <w:rPr>
          <w:lang w:eastAsia="de-DE" w:bidi="ar-SA"/>
        </w:rPr>
        <w:t xml:space="preserve"> </w:t>
      </w:r>
      <w:r w:rsidR="005A7DD5">
        <w:rPr>
          <w:lang w:eastAsia="de-DE" w:bidi="ar-SA"/>
        </w:rPr>
        <w:t>h</w:t>
      </w:r>
      <w:r w:rsidRPr="005A2C45">
        <w:rPr>
          <w:lang w:eastAsia="de-DE" w:bidi="ar-SA"/>
        </w:rPr>
        <w:t>erausfinden</w:t>
      </w:r>
      <w:r w:rsidR="005A7DD5">
        <w:rPr>
          <w:lang w:eastAsia="de-DE" w:bidi="ar-SA"/>
        </w:rPr>
        <w:t>.</w:t>
      </w:r>
      <w:r w:rsidRPr="005A2C45">
        <w:rPr>
          <w:lang w:eastAsia="de-DE" w:bidi="ar-SA"/>
        </w:rPr>
        <w:t xml:space="preserve"> </w:t>
      </w:r>
      <w:r w:rsidR="003A36F3" w:rsidRPr="005A2C45">
        <w:rPr>
          <w:lang w:eastAsia="de-DE" w:bidi="ar-SA"/>
        </w:rPr>
        <w:t xml:space="preserve">Dies liefert also neben der Anforderung die Fehlermeldungen in die erste Ebene zu nehmen auch noch, dass zusätzlich Hardware und Firmware Informationen in dieser aufgelistet werden. Dies wurde </w:t>
      </w:r>
      <w:r>
        <w:rPr>
          <w:lang w:eastAsia="de-DE" w:bidi="ar-SA"/>
        </w:rPr>
        <w:t>schliesslich</w:t>
      </w:r>
      <w:r w:rsidR="003A36F3" w:rsidRPr="005A2C45">
        <w:rPr>
          <w:lang w:eastAsia="de-DE" w:bidi="ar-SA"/>
        </w:rPr>
        <w:t xml:space="preserve"> auch unter diese</w:t>
      </w:r>
      <w:r w:rsidR="009B1131" w:rsidRPr="005A2C45">
        <w:rPr>
          <w:lang w:eastAsia="de-DE" w:bidi="ar-SA"/>
        </w:rPr>
        <w:t xml:space="preserve">r Ansicht umgesetzt, in der </w:t>
      </w:r>
      <w:r w:rsidR="009B1131" w:rsidRPr="005A2C45">
        <w:rPr>
          <w:lang w:eastAsia="de-DE" w:bidi="ar-SA"/>
        </w:rPr>
        <w:fldChar w:fldCharType="begin"/>
      </w:r>
      <w:r w:rsidR="009B1131" w:rsidRPr="005A2C45">
        <w:rPr>
          <w:lang w:eastAsia="de-DE" w:bidi="ar-SA"/>
        </w:rPr>
        <w:instrText xml:space="preserve"> REF _Ref491708457 \h </w:instrText>
      </w:r>
      <w:r w:rsidR="009B1131" w:rsidRPr="005A2C45">
        <w:rPr>
          <w:lang w:eastAsia="de-DE" w:bidi="ar-SA"/>
        </w:rPr>
      </w:r>
      <w:r w:rsidR="009B1131" w:rsidRPr="005A2C45">
        <w:rPr>
          <w:lang w:eastAsia="de-DE" w:bidi="ar-SA"/>
        </w:rPr>
        <w:fldChar w:fldCharType="separate"/>
      </w:r>
      <w:r w:rsidR="00425D0A" w:rsidRPr="005A2C45">
        <w:t xml:space="preserve">Tabelle </w:t>
      </w:r>
      <w:r w:rsidR="00425D0A">
        <w:rPr>
          <w:noProof/>
        </w:rPr>
        <w:t>4</w:t>
      </w:r>
      <w:r w:rsidR="009B1131" w:rsidRPr="005A2C45">
        <w:rPr>
          <w:lang w:eastAsia="de-DE" w:bidi="ar-SA"/>
        </w:rPr>
        <w:fldChar w:fldCharType="end"/>
      </w:r>
      <w:r w:rsidR="009B1131" w:rsidRPr="005A2C45">
        <w:rPr>
          <w:lang w:eastAsia="de-DE" w:bidi="ar-SA"/>
        </w:rPr>
        <w:t xml:space="preserve"> sind nochmals alle Lösungsvorschläge und ihre Einschränkungen kurz aufgelistet.</w:t>
      </w:r>
    </w:p>
    <w:tbl>
      <w:tblPr>
        <w:tblStyle w:val="Tabellenraster"/>
        <w:tblW w:w="0" w:type="auto"/>
        <w:tblLook w:val="04A0" w:firstRow="1" w:lastRow="0" w:firstColumn="1" w:lastColumn="0" w:noHBand="0" w:noVBand="1"/>
      </w:tblPr>
      <w:tblGrid>
        <w:gridCol w:w="4605"/>
        <w:gridCol w:w="4605"/>
      </w:tblGrid>
      <w:tr w:rsidR="007354AC" w:rsidRPr="005A2C45" w14:paraId="16614104" w14:textId="77777777" w:rsidTr="00DD0A14">
        <w:tc>
          <w:tcPr>
            <w:tcW w:w="4605" w:type="dxa"/>
            <w:shd w:val="clear" w:color="auto" w:fill="D9D9D9" w:themeFill="background1" w:themeFillShade="D9"/>
          </w:tcPr>
          <w:p w14:paraId="5FF3E52C" w14:textId="77777777" w:rsidR="007354AC" w:rsidRPr="00DD0A14" w:rsidRDefault="007354AC" w:rsidP="00E75B92">
            <w:pPr>
              <w:spacing w:before="0" w:after="0"/>
              <w:rPr>
                <w:b/>
                <w:lang w:eastAsia="de-DE" w:bidi="ar-SA"/>
              </w:rPr>
            </w:pPr>
            <w:r w:rsidRPr="00DD0A14">
              <w:rPr>
                <w:b/>
                <w:lang w:eastAsia="de-DE" w:bidi="ar-SA"/>
              </w:rPr>
              <w:t>Lösungsvorschlag</w:t>
            </w:r>
          </w:p>
        </w:tc>
        <w:tc>
          <w:tcPr>
            <w:tcW w:w="4605" w:type="dxa"/>
            <w:shd w:val="clear" w:color="auto" w:fill="D9D9D9" w:themeFill="background1" w:themeFillShade="D9"/>
          </w:tcPr>
          <w:p w14:paraId="2AABA838" w14:textId="77777777" w:rsidR="007354AC" w:rsidRPr="00DD0A14" w:rsidRDefault="009B1131" w:rsidP="00E75B92">
            <w:pPr>
              <w:spacing w:before="0" w:after="0"/>
              <w:rPr>
                <w:b/>
                <w:lang w:eastAsia="de-DE" w:bidi="ar-SA"/>
              </w:rPr>
            </w:pPr>
            <w:r w:rsidRPr="00DD0A14">
              <w:rPr>
                <w:b/>
                <w:lang w:eastAsia="de-DE" w:bidi="ar-SA"/>
              </w:rPr>
              <w:t>Einschränkung</w:t>
            </w:r>
          </w:p>
        </w:tc>
      </w:tr>
      <w:tr w:rsidR="007354AC" w:rsidRPr="005A2C45" w14:paraId="6E13B486" w14:textId="77777777" w:rsidTr="007354AC">
        <w:tc>
          <w:tcPr>
            <w:tcW w:w="4605" w:type="dxa"/>
          </w:tcPr>
          <w:p w14:paraId="2C07F3AC" w14:textId="77777777" w:rsidR="007354AC" w:rsidRPr="005A2C45" w:rsidRDefault="007354AC" w:rsidP="00E75B92">
            <w:pPr>
              <w:spacing w:before="0" w:after="0"/>
              <w:rPr>
                <w:lang w:eastAsia="de-DE" w:bidi="ar-SA"/>
              </w:rPr>
            </w:pPr>
            <w:r w:rsidRPr="005A2C45">
              <w:rPr>
                <w:lang w:eastAsia="de-DE" w:bidi="ar-SA"/>
              </w:rPr>
              <w:t xml:space="preserve">Detail-View </w:t>
            </w:r>
            <w:r w:rsidR="009B1131" w:rsidRPr="005A2C45">
              <w:rPr>
                <w:lang w:eastAsia="de-DE" w:bidi="ar-SA"/>
              </w:rPr>
              <w:t>über vier</w:t>
            </w:r>
            <w:r w:rsidRPr="005A2C45">
              <w:rPr>
                <w:lang w:eastAsia="de-DE" w:bidi="ar-SA"/>
              </w:rPr>
              <w:t xml:space="preserve"> Ebenen</w:t>
            </w:r>
          </w:p>
        </w:tc>
        <w:tc>
          <w:tcPr>
            <w:tcW w:w="4605" w:type="dxa"/>
          </w:tcPr>
          <w:p w14:paraId="481BD052" w14:textId="77777777" w:rsidR="007354AC" w:rsidRPr="005A2C45" w:rsidRDefault="007354AC" w:rsidP="00E75B92">
            <w:pPr>
              <w:spacing w:before="0" w:after="0"/>
              <w:rPr>
                <w:lang w:eastAsia="de-DE" w:bidi="ar-SA"/>
              </w:rPr>
            </w:pPr>
            <w:r w:rsidRPr="005A2C45">
              <w:rPr>
                <w:lang w:eastAsia="de-DE" w:bidi="ar-SA"/>
              </w:rPr>
              <w:t>Suchfeld nur über erste Ebene</w:t>
            </w:r>
          </w:p>
        </w:tc>
      </w:tr>
      <w:tr w:rsidR="007354AC" w:rsidRPr="005A2C45" w14:paraId="223207EC" w14:textId="77777777" w:rsidTr="007354AC">
        <w:tc>
          <w:tcPr>
            <w:tcW w:w="4605" w:type="dxa"/>
          </w:tcPr>
          <w:p w14:paraId="0501779D" w14:textId="77777777" w:rsidR="007354AC" w:rsidRPr="005A2C45" w:rsidRDefault="007354AC" w:rsidP="00E75B92">
            <w:pPr>
              <w:spacing w:before="0" w:after="0"/>
              <w:rPr>
                <w:lang w:eastAsia="de-DE" w:bidi="ar-SA"/>
              </w:rPr>
            </w:pPr>
            <w:r w:rsidRPr="005A2C45">
              <w:rPr>
                <w:lang w:eastAsia="de-DE" w:bidi="ar-SA"/>
              </w:rPr>
              <w:t xml:space="preserve">Detail-View mit Workaround Ansatz </w:t>
            </w:r>
            <w:proofErr w:type="spellStart"/>
            <w:r w:rsidRPr="005A2C45">
              <w:rPr>
                <w:lang w:eastAsia="de-DE" w:bidi="ar-SA"/>
              </w:rPr>
              <w:t>DevExpress</w:t>
            </w:r>
            <w:proofErr w:type="spellEnd"/>
            <w:r w:rsidRPr="005A2C45">
              <w:rPr>
                <w:lang w:eastAsia="de-DE" w:bidi="ar-SA"/>
              </w:rPr>
              <w:t xml:space="preserve"> (</w:t>
            </w:r>
            <w:proofErr w:type="spellStart"/>
            <w:r w:rsidRPr="005A2C45">
              <w:rPr>
                <w:lang w:eastAsia="de-DE" w:bidi="ar-SA"/>
              </w:rPr>
              <w:t>DevExpress</w:t>
            </w:r>
            <w:proofErr w:type="spellEnd"/>
            <w:r w:rsidRPr="005A2C45">
              <w:rPr>
                <w:lang w:eastAsia="de-DE" w:bidi="ar-SA"/>
              </w:rPr>
              <w:t>, 2016)</w:t>
            </w:r>
          </w:p>
        </w:tc>
        <w:tc>
          <w:tcPr>
            <w:tcW w:w="4605" w:type="dxa"/>
          </w:tcPr>
          <w:p w14:paraId="24566A20" w14:textId="77777777" w:rsidR="007354AC" w:rsidRPr="005A2C45" w:rsidRDefault="007354AC" w:rsidP="00E75B92">
            <w:pPr>
              <w:spacing w:before="0" w:after="0"/>
              <w:rPr>
                <w:lang w:eastAsia="de-DE" w:bidi="ar-SA"/>
              </w:rPr>
            </w:pPr>
            <w:r w:rsidRPr="005A2C45">
              <w:rPr>
                <w:lang w:eastAsia="de-DE" w:bidi="ar-SA"/>
              </w:rPr>
              <w:t>Detail-View nur über zwei Ebenen</w:t>
            </w:r>
          </w:p>
        </w:tc>
      </w:tr>
      <w:tr w:rsidR="007354AC" w:rsidRPr="005A2C45" w14:paraId="5E92138F" w14:textId="77777777" w:rsidTr="007354AC">
        <w:tc>
          <w:tcPr>
            <w:tcW w:w="4605" w:type="dxa"/>
          </w:tcPr>
          <w:p w14:paraId="7466A858" w14:textId="77777777" w:rsidR="007354AC" w:rsidRPr="005A2C45" w:rsidRDefault="009B1131" w:rsidP="00E75B92">
            <w:pPr>
              <w:spacing w:before="0" w:after="0"/>
              <w:rPr>
                <w:lang w:eastAsia="de-DE" w:bidi="ar-SA"/>
              </w:rPr>
            </w:pPr>
            <w:r w:rsidRPr="005A2C45">
              <w:rPr>
                <w:lang w:eastAsia="de-DE" w:bidi="ar-SA"/>
              </w:rPr>
              <w:t>Detail-View über vier Ebenen mit eigenem Filter</w:t>
            </w:r>
          </w:p>
        </w:tc>
        <w:tc>
          <w:tcPr>
            <w:tcW w:w="4605" w:type="dxa"/>
          </w:tcPr>
          <w:p w14:paraId="21554057" w14:textId="77777777" w:rsidR="007354AC" w:rsidRPr="005A2C45" w:rsidRDefault="009B1131" w:rsidP="00E75B92">
            <w:pPr>
              <w:spacing w:before="0" w:after="0"/>
              <w:rPr>
                <w:lang w:eastAsia="de-DE" w:bidi="ar-SA"/>
              </w:rPr>
            </w:pPr>
            <w:r w:rsidRPr="005A2C45">
              <w:rPr>
                <w:lang w:eastAsia="de-DE" w:bidi="ar-SA"/>
              </w:rPr>
              <w:t>Nicht innerhalb geeigneter Zeit implementierbar</w:t>
            </w:r>
          </w:p>
        </w:tc>
      </w:tr>
      <w:tr w:rsidR="007354AC" w:rsidRPr="005A2C45" w14:paraId="2E7C91D7" w14:textId="77777777" w:rsidTr="007354AC">
        <w:tc>
          <w:tcPr>
            <w:tcW w:w="4605" w:type="dxa"/>
          </w:tcPr>
          <w:p w14:paraId="25053981" w14:textId="77777777" w:rsidR="007354AC" w:rsidRPr="005A2C45" w:rsidRDefault="009B1131" w:rsidP="00E75B92">
            <w:pPr>
              <w:spacing w:before="0" w:after="0"/>
              <w:rPr>
                <w:lang w:eastAsia="de-DE" w:bidi="ar-SA"/>
              </w:rPr>
            </w:pPr>
            <w:r w:rsidRPr="005A2C45">
              <w:rPr>
                <w:lang w:eastAsia="de-DE" w:bidi="ar-SA"/>
              </w:rPr>
              <w:t>Detail-View mit einer Ebene</w:t>
            </w:r>
          </w:p>
        </w:tc>
        <w:tc>
          <w:tcPr>
            <w:tcW w:w="4605" w:type="dxa"/>
          </w:tcPr>
          <w:p w14:paraId="547BDA8F" w14:textId="77777777" w:rsidR="007354AC" w:rsidRPr="005A2C45" w:rsidRDefault="009B1131" w:rsidP="00E75B92">
            <w:pPr>
              <w:spacing w:before="0" w:after="0"/>
              <w:rPr>
                <w:lang w:eastAsia="de-DE" w:bidi="ar-SA"/>
              </w:rPr>
            </w:pPr>
            <w:r w:rsidRPr="005A2C45">
              <w:rPr>
                <w:lang w:eastAsia="de-DE" w:bidi="ar-SA"/>
              </w:rPr>
              <w:t>Keine Einteilung der Daten mehr möglich</w:t>
            </w:r>
          </w:p>
        </w:tc>
      </w:tr>
    </w:tbl>
    <w:p w14:paraId="7BF3C28A" w14:textId="4B860087" w:rsidR="00256068" w:rsidRPr="005A2C45" w:rsidRDefault="009B1131" w:rsidP="009B1131">
      <w:pPr>
        <w:pStyle w:val="Beschriftung"/>
        <w:rPr>
          <w:lang w:eastAsia="de-DE" w:bidi="ar-SA"/>
        </w:rPr>
      </w:pPr>
      <w:bookmarkStart w:id="187" w:name="_Ref491708457"/>
      <w:bookmarkStart w:id="188" w:name="_Toc491942827"/>
      <w:r w:rsidRPr="005A2C45">
        <w:t xml:space="preserve">Tabelle </w:t>
      </w:r>
      <w:fldSimple w:instr=" SEQ Tabelle \* ARABIC ">
        <w:r w:rsidR="00425D0A">
          <w:rPr>
            <w:noProof/>
          </w:rPr>
          <w:t>4</w:t>
        </w:r>
      </w:fldSimple>
      <w:bookmarkEnd w:id="187"/>
      <w:r w:rsidRPr="005A2C45">
        <w:t>: Lösungsvorschläge Suche nach Fehlermeldung in ETIC2</w:t>
      </w:r>
      <w:bookmarkEnd w:id="188"/>
    </w:p>
    <w:p w14:paraId="517B1561" w14:textId="3BBBF5B3" w:rsidR="00B4358A" w:rsidRPr="005A2C45" w:rsidRDefault="005740D1" w:rsidP="00F645B1">
      <w:pPr>
        <w:rPr>
          <w:lang w:eastAsia="de-DE" w:bidi="ar-SA"/>
        </w:rPr>
      </w:pPr>
      <w:r>
        <w:rPr>
          <w:lang w:eastAsia="de-DE" w:bidi="ar-SA"/>
        </w:rPr>
        <w:t>Die letzte Ansicht der Hardware</w:t>
      </w:r>
      <w:r w:rsidR="00144784">
        <w:rPr>
          <w:lang w:eastAsia="de-DE" w:bidi="ar-SA"/>
        </w:rPr>
        <w:t xml:space="preserve"> ist das Konzept mit den vier</w:t>
      </w:r>
      <w:r w:rsidR="003A36F3" w:rsidRPr="005A2C45">
        <w:rPr>
          <w:lang w:eastAsia="de-DE" w:bidi="ar-SA"/>
        </w:rPr>
        <w:t xml:space="preserve"> Ebenen </w:t>
      </w:r>
      <w:r w:rsidR="00144784">
        <w:rPr>
          <w:lang w:eastAsia="de-DE" w:bidi="ar-SA"/>
        </w:rPr>
        <w:t>so</w:t>
      </w:r>
      <w:r w:rsidR="003A36F3" w:rsidRPr="005A2C45">
        <w:rPr>
          <w:lang w:eastAsia="de-DE" w:bidi="ar-SA"/>
        </w:rPr>
        <w:t xml:space="preserve"> wie bei der Firmware Ansicht. Der einzige Unterschied liegt darin, dass bei der Hardware Ansicht die erste Ebene von der Hardware eingenommen wird und die Informationen bezüglich der verwendeten Firmwaren wird in der zweite</w:t>
      </w:r>
      <w:r w:rsidR="00144784">
        <w:rPr>
          <w:lang w:eastAsia="de-DE" w:bidi="ar-SA"/>
        </w:rPr>
        <w:t>n</w:t>
      </w:r>
      <w:r w:rsidR="003A36F3" w:rsidRPr="005A2C45">
        <w:rPr>
          <w:lang w:eastAsia="de-DE" w:bidi="ar-SA"/>
        </w:rPr>
        <w:t xml:space="preserve"> Ebene aufgelistet.</w:t>
      </w:r>
      <w:r w:rsidR="006D2B9F" w:rsidRPr="005A2C45">
        <w:rPr>
          <w:lang w:eastAsia="de-DE" w:bidi="ar-SA"/>
        </w:rPr>
        <w:t xml:space="preserve"> Alle drei Ebenen können mit einem Refresh Knopf upgedatet werden. </w:t>
      </w:r>
      <w:r w:rsidR="005C4AA9" w:rsidRPr="005A2C45">
        <w:rPr>
          <w:lang w:eastAsia="de-DE" w:bidi="ar-SA"/>
        </w:rPr>
        <w:t>Dabei werden alle Daten neu aus der Datenbank ausgelesen und in die Ansicht eingefügt.</w:t>
      </w:r>
    </w:p>
    <w:p w14:paraId="51E1DC1B" w14:textId="58974EB2" w:rsidR="00DD0A14" w:rsidRPr="00E75B92" w:rsidRDefault="003A36F3" w:rsidP="00E75B92">
      <w:pPr>
        <w:rPr>
          <w:lang w:eastAsia="de-DE" w:bidi="ar-SA"/>
        </w:rPr>
      </w:pPr>
      <w:r w:rsidRPr="005A2C45">
        <w:rPr>
          <w:lang w:eastAsia="de-DE" w:bidi="ar-SA"/>
        </w:rPr>
        <w:t xml:space="preserve">Unterhalb dieser </w:t>
      </w:r>
      <w:proofErr w:type="spellStart"/>
      <w:r w:rsidRPr="005A2C45">
        <w:rPr>
          <w:lang w:eastAsia="de-DE" w:bidi="ar-SA"/>
        </w:rPr>
        <w:t>DataGrid</w:t>
      </w:r>
      <w:proofErr w:type="spellEnd"/>
      <w:r w:rsidRPr="005A2C45">
        <w:rPr>
          <w:lang w:eastAsia="de-DE" w:bidi="ar-SA"/>
        </w:rPr>
        <w:t xml:space="preserve"> Ansicht befindet sich die Datenbank Statuszeile. Diese liefert den aktuellen Datenbanknamen der</w:t>
      </w:r>
      <w:bookmarkStart w:id="189" w:name="_Toc491858364"/>
      <w:r w:rsidR="00E75B92">
        <w:rPr>
          <w:lang w:eastAsia="de-DE" w:bidi="ar-SA"/>
        </w:rPr>
        <w:t xml:space="preserve"> Verbindung sowie ihren Status.</w:t>
      </w:r>
      <w:r w:rsidR="00DD0A14">
        <w:br w:type="page"/>
      </w:r>
    </w:p>
    <w:p w14:paraId="06E7CFCE" w14:textId="44DC48CE" w:rsidR="000062EE" w:rsidRPr="005A2C45" w:rsidRDefault="000062EE" w:rsidP="00986E5B">
      <w:pPr>
        <w:pStyle w:val="berschrift3"/>
      </w:pPr>
      <w:bookmarkStart w:id="190" w:name="_Toc491948107"/>
      <w:r w:rsidRPr="005A2C45">
        <w:lastRenderedPageBreak/>
        <w:t>Ausgabe Bericht</w:t>
      </w:r>
      <w:bookmarkEnd w:id="189"/>
      <w:bookmarkEnd w:id="190"/>
    </w:p>
    <w:p w14:paraId="061BC5EA" w14:textId="77777777" w:rsidR="0086145C" w:rsidRPr="005A2C45" w:rsidRDefault="0086145C" w:rsidP="0086145C">
      <w:pPr>
        <w:pStyle w:val="berschrift4"/>
      </w:pPr>
      <w:r w:rsidRPr="005A2C45">
        <w:t>Entwurf</w:t>
      </w:r>
    </w:p>
    <w:p w14:paraId="72845EB2" w14:textId="542BB698" w:rsidR="009B1131" w:rsidRPr="005A2C45" w:rsidRDefault="009B1131" w:rsidP="009B1131">
      <w:pPr>
        <w:rPr>
          <w:lang w:eastAsia="de-DE" w:bidi="ar-SA"/>
        </w:rPr>
      </w:pPr>
      <w:r w:rsidRPr="005A2C45">
        <w:rPr>
          <w:lang w:eastAsia="de-DE" w:bidi="ar-SA"/>
        </w:rPr>
        <w:t xml:space="preserve">Für die interne Analyse sowie die Auszeichnung gegenüber dem Kunden in </w:t>
      </w:r>
      <w:r w:rsidR="009C3A68">
        <w:rPr>
          <w:lang w:eastAsia="de-DE" w:bidi="ar-SA"/>
        </w:rPr>
        <w:t>Bezug auf die Software Qualität</w:t>
      </w:r>
      <w:r w:rsidRPr="005A2C45">
        <w:rPr>
          <w:lang w:eastAsia="de-DE" w:bidi="ar-SA"/>
        </w:rPr>
        <w:t xml:space="preserve"> ist eines der wichtigsten Ziele des ETIC2, auf Knopfdruck einen Report der Tes</w:t>
      </w:r>
      <w:r w:rsidR="006D2B9F" w:rsidRPr="005A2C45">
        <w:rPr>
          <w:lang w:eastAsia="de-DE" w:bidi="ar-SA"/>
        </w:rPr>
        <w:t xml:space="preserve">tresultate erstellen zu können. </w:t>
      </w:r>
      <w:r w:rsidR="009C3A68">
        <w:rPr>
          <w:lang w:eastAsia="de-DE" w:bidi="ar-SA"/>
        </w:rPr>
        <w:t>D</w:t>
      </w:r>
      <w:r w:rsidR="009C3A68" w:rsidRPr="005A2C45">
        <w:rPr>
          <w:lang w:eastAsia="de-DE" w:bidi="ar-SA"/>
        </w:rPr>
        <w:t xml:space="preserve">as Drucken der Testansicht wird </w:t>
      </w:r>
      <w:r w:rsidR="006D2B9F" w:rsidRPr="005A2C45">
        <w:rPr>
          <w:lang w:eastAsia="de-DE" w:bidi="ar-SA"/>
        </w:rPr>
        <w:t>als</w:t>
      </w:r>
      <w:r w:rsidR="009C3A68">
        <w:rPr>
          <w:lang w:eastAsia="de-DE" w:bidi="ar-SA"/>
        </w:rPr>
        <w:t xml:space="preserve"> weitere</w:t>
      </w:r>
      <w:r w:rsidR="006D2B9F" w:rsidRPr="005A2C45">
        <w:rPr>
          <w:lang w:eastAsia="de-DE" w:bidi="ar-SA"/>
        </w:rPr>
        <w:t xml:space="preserve"> nützliche Funktion erachtet.</w:t>
      </w:r>
    </w:p>
    <w:p w14:paraId="5B31D7CF" w14:textId="77777777" w:rsidR="0086145C" w:rsidRPr="005A2C45" w:rsidRDefault="0086145C" w:rsidP="0086145C">
      <w:pPr>
        <w:pStyle w:val="berschrift4"/>
      </w:pPr>
      <w:r w:rsidRPr="005A2C45">
        <w:t>Implementierung</w:t>
      </w:r>
    </w:p>
    <w:p w14:paraId="223117DD" w14:textId="6D549521" w:rsidR="005C5A02" w:rsidRPr="005A2C45" w:rsidRDefault="005C4AA9" w:rsidP="006D2B9F">
      <w:pPr>
        <w:rPr>
          <w:lang w:eastAsia="de-DE" w:bidi="ar-SA"/>
        </w:rPr>
      </w:pPr>
      <w:r w:rsidRPr="005A2C45">
        <w:rPr>
          <w:lang w:eastAsia="de-DE" w:bidi="ar-SA"/>
        </w:rPr>
        <w:t xml:space="preserve">Die </w:t>
      </w:r>
      <w:proofErr w:type="spellStart"/>
      <w:r w:rsidRPr="005A2C45">
        <w:rPr>
          <w:lang w:eastAsia="de-DE" w:bidi="ar-SA"/>
        </w:rPr>
        <w:t>DevExpress</w:t>
      </w:r>
      <w:proofErr w:type="spellEnd"/>
      <w:r w:rsidRPr="005A2C45">
        <w:rPr>
          <w:lang w:eastAsia="de-DE" w:bidi="ar-SA"/>
        </w:rPr>
        <w:t xml:space="preserve"> Bibliothek liefert viele Möglichkeiten wie das </w:t>
      </w:r>
      <w:proofErr w:type="spellStart"/>
      <w:r w:rsidRPr="005A2C45">
        <w:rPr>
          <w:lang w:eastAsia="de-DE" w:bidi="ar-SA"/>
        </w:rPr>
        <w:t>DataGrid</w:t>
      </w:r>
      <w:proofErr w:type="spellEnd"/>
      <w:r w:rsidRPr="005A2C45">
        <w:rPr>
          <w:lang w:eastAsia="de-DE" w:bidi="ar-SA"/>
        </w:rPr>
        <w:t xml:space="preserve"> exportiert werden kann. Zu den möglichen Forma</w:t>
      </w:r>
      <w:r w:rsidR="009C3A68">
        <w:rPr>
          <w:lang w:eastAsia="de-DE" w:bidi="ar-SA"/>
        </w:rPr>
        <w:t>ten gehören PDF, SLS, XLSX, RTF und CSV. Um die Daten an einen</w:t>
      </w:r>
      <w:r w:rsidRPr="005A2C45">
        <w:rPr>
          <w:lang w:eastAsia="de-DE" w:bidi="ar-SA"/>
        </w:rPr>
        <w:t xml:space="preserve"> Kunden zu schicken</w:t>
      </w:r>
      <w:r w:rsidR="009C3A68">
        <w:rPr>
          <w:lang w:eastAsia="de-DE" w:bidi="ar-SA"/>
        </w:rPr>
        <w:t>,</w:t>
      </w:r>
      <w:r w:rsidRPr="005A2C45">
        <w:rPr>
          <w:lang w:eastAsia="de-DE" w:bidi="ar-SA"/>
        </w:rPr>
        <w:t xml:space="preserve"> bietet sich das PDF Format an</w:t>
      </w:r>
      <w:r w:rsidR="005C5A02" w:rsidRPr="005A2C45">
        <w:rPr>
          <w:lang w:eastAsia="de-DE" w:bidi="ar-SA"/>
        </w:rPr>
        <w:t xml:space="preserve">, da dieses Format auf allen Betriebssystemen gleich aussieht. </w:t>
      </w:r>
      <w:r w:rsidR="009C3A68">
        <w:rPr>
          <w:lang w:eastAsia="de-DE" w:bidi="ar-SA"/>
        </w:rPr>
        <w:t xml:space="preserve">Die </w:t>
      </w:r>
      <w:r w:rsidR="005C5A02" w:rsidRPr="005A2C45">
        <w:rPr>
          <w:lang w:eastAsia="de-DE" w:bidi="ar-SA"/>
        </w:rPr>
        <w:t xml:space="preserve">Standardansicht des PDF ist im Hochformat, aber dies ist bei einer breiten Tabelle nicht von Vorteil. Aus diesem Grund werden die Testresultate des ETIC2 im Querformat erstellt. </w:t>
      </w:r>
      <w:r w:rsidR="009C3A68">
        <w:rPr>
          <w:lang w:eastAsia="de-DE" w:bidi="ar-SA"/>
        </w:rPr>
        <w:t>Das</w:t>
      </w:r>
      <w:r w:rsidR="005C5A02" w:rsidRPr="005A2C45">
        <w:rPr>
          <w:lang w:eastAsia="de-DE" w:bidi="ar-SA"/>
        </w:rPr>
        <w:t xml:space="preserve"> wurde auch </w:t>
      </w:r>
      <w:r w:rsidR="009C3A68">
        <w:rPr>
          <w:lang w:eastAsia="de-DE" w:bidi="ar-SA"/>
        </w:rPr>
        <w:t>mit dem CSV Format ausprobiert, d</w:t>
      </w:r>
      <w:r w:rsidR="005C5A02" w:rsidRPr="005A2C45">
        <w:rPr>
          <w:lang w:eastAsia="de-DE" w:bidi="ar-SA"/>
        </w:rPr>
        <w:t xml:space="preserve">a es </w:t>
      </w:r>
      <w:r w:rsidR="009C3A68">
        <w:rPr>
          <w:lang w:eastAsia="de-DE" w:bidi="ar-SA"/>
        </w:rPr>
        <w:t xml:space="preserve">aber </w:t>
      </w:r>
      <w:r w:rsidR="005C5A02" w:rsidRPr="005A2C45">
        <w:rPr>
          <w:lang w:eastAsia="de-DE" w:bidi="ar-SA"/>
        </w:rPr>
        <w:t>nur die erste Ebene auflistet, wird es nicht als brauchbar eingestuft.</w:t>
      </w:r>
    </w:p>
    <w:p w14:paraId="506D2FD5" w14:textId="720EE31B" w:rsidR="005C5A02" w:rsidRPr="005A2C45" w:rsidRDefault="009C3A68" w:rsidP="006D2B9F">
      <w:pPr>
        <w:rPr>
          <w:lang w:eastAsia="de-DE" w:bidi="ar-SA"/>
        </w:rPr>
      </w:pPr>
      <w:r>
        <w:rPr>
          <w:lang w:eastAsia="de-DE" w:bidi="ar-SA"/>
        </w:rPr>
        <w:t>H</w:t>
      </w:r>
      <w:r w:rsidR="005C5A02" w:rsidRPr="005A2C45">
        <w:rPr>
          <w:lang w:eastAsia="de-DE" w:bidi="ar-SA"/>
        </w:rPr>
        <w:t xml:space="preserve">insichtlich der Möglichkeit die Ansicht zu drucken, bietet </w:t>
      </w:r>
      <w:proofErr w:type="spellStart"/>
      <w:r w:rsidR="005C5A02" w:rsidRPr="005A2C45">
        <w:rPr>
          <w:lang w:eastAsia="de-DE" w:bidi="ar-SA"/>
        </w:rPr>
        <w:t>DevExpress</w:t>
      </w:r>
      <w:proofErr w:type="spellEnd"/>
      <w:r w:rsidR="005C5A02" w:rsidRPr="005A2C45">
        <w:rPr>
          <w:lang w:eastAsia="de-DE" w:bidi="ar-SA"/>
        </w:rPr>
        <w:t xml:space="preserve"> zwei Standardfunktionen an. Einerseits kann eine Druckvorschau erstellt werden oder </w:t>
      </w:r>
      <w:r>
        <w:rPr>
          <w:lang w:eastAsia="de-DE" w:bidi="ar-SA"/>
        </w:rPr>
        <w:t xml:space="preserve">andererseits </w:t>
      </w:r>
      <w:r w:rsidR="005C5A02" w:rsidRPr="005A2C45">
        <w:rPr>
          <w:lang w:eastAsia="de-DE" w:bidi="ar-SA"/>
        </w:rPr>
        <w:t xml:space="preserve">gleich direkt gedruckt werden. Die Vorschau macht nicht viel Sinn, da auch hier nur </w:t>
      </w:r>
      <w:r>
        <w:rPr>
          <w:lang w:eastAsia="de-DE" w:bidi="ar-SA"/>
        </w:rPr>
        <w:t xml:space="preserve">das </w:t>
      </w:r>
      <w:r w:rsidR="005C5A02" w:rsidRPr="005A2C45">
        <w:rPr>
          <w:lang w:eastAsia="de-DE" w:bidi="ar-SA"/>
        </w:rPr>
        <w:t xml:space="preserve">Querformat in Frage kommt. Der zu verwendende Drucker kann auch in der direkten Form noch ausgewählt werden, dadurch </w:t>
      </w:r>
      <w:r>
        <w:rPr>
          <w:lang w:eastAsia="de-DE" w:bidi="ar-SA"/>
        </w:rPr>
        <w:t>wurde</w:t>
      </w:r>
      <w:r w:rsidR="005C5A02" w:rsidRPr="005A2C45">
        <w:rPr>
          <w:lang w:eastAsia="de-DE" w:bidi="ar-SA"/>
        </w:rPr>
        <w:t xml:space="preserve"> die direkte Druckfunktion implementiert. </w:t>
      </w:r>
      <w:r w:rsidR="00DD13EF" w:rsidRPr="005A2C45">
        <w:rPr>
          <w:lang w:eastAsia="de-DE" w:bidi="ar-SA"/>
        </w:rPr>
        <w:t xml:space="preserve">Alle drei unterschiedlichen Ansichten der Testresultate können über die Knöpfe PDF exportiert bzw. über Print gedruckt werden. Diese Funktionen sind im Codebehind programmiert worden, da es ausschliesslich mit der View zu tun hat. Zusätzlich im Codebehind </w:t>
      </w:r>
      <w:r>
        <w:rPr>
          <w:lang w:eastAsia="de-DE" w:bidi="ar-SA"/>
        </w:rPr>
        <w:t xml:space="preserve">wurde </w:t>
      </w:r>
      <w:r w:rsidR="00DD13EF" w:rsidRPr="005A2C45">
        <w:rPr>
          <w:lang w:eastAsia="de-DE" w:bidi="ar-SA"/>
        </w:rPr>
        <w:t>gelöst, dass die Einstellungen der Ansichten bei</w:t>
      </w:r>
      <w:r>
        <w:rPr>
          <w:lang w:eastAsia="de-DE" w:bidi="ar-SA"/>
        </w:rPr>
        <w:t>m</w:t>
      </w:r>
      <w:r w:rsidR="00DD13EF" w:rsidRPr="005A2C45">
        <w:rPr>
          <w:lang w:eastAsia="de-DE" w:bidi="ar-SA"/>
        </w:rPr>
        <w:t xml:space="preserve"> Schliessen der Applikation abgespeichert und beim nächsten </w:t>
      </w:r>
      <w:proofErr w:type="spellStart"/>
      <w:r w:rsidR="00DD13EF" w:rsidRPr="005A2C45">
        <w:rPr>
          <w:lang w:eastAsia="de-DE" w:bidi="ar-SA"/>
        </w:rPr>
        <w:t>Aufstarten</w:t>
      </w:r>
      <w:proofErr w:type="spellEnd"/>
      <w:r w:rsidR="00DD13EF" w:rsidRPr="005A2C45">
        <w:rPr>
          <w:lang w:eastAsia="de-DE" w:bidi="ar-SA"/>
        </w:rPr>
        <w:t xml:space="preserve"> wieder </w:t>
      </w:r>
      <w:r w:rsidR="00EB5126" w:rsidRPr="005A2C45">
        <w:rPr>
          <w:lang w:eastAsia="de-DE" w:bidi="ar-SA"/>
        </w:rPr>
        <w:t>übernommen werden</w:t>
      </w:r>
      <w:r w:rsidR="00DD13EF" w:rsidRPr="005A2C45">
        <w:rPr>
          <w:lang w:eastAsia="de-DE" w:bidi="ar-SA"/>
        </w:rPr>
        <w:t>.</w:t>
      </w:r>
    </w:p>
    <w:p w14:paraId="07D0E137"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735C9E7E" w14:textId="77777777" w:rsidR="000062EE" w:rsidRPr="005A2C45" w:rsidRDefault="000062EE" w:rsidP="000062EE">
      <w:pPr>
        <w:pStyle w:val="berschrift1"/>
      </w:pPr>
      <w:bookmarkStart w:id="191" w:name="_Ref491337655"/>
      <w:bookmarkStart w:id="192" w:name="_Toc491858365"/>
      <w:bookmarkStart w:id="193" w:name="_Toc491948108"/>
      <w:r w:rsidRPr="005A2C45">
        <w:lastRenderedPageBreak/>
        <w:t>Ergebnisse</w:t>
      </w:r>
      <w:bookmarkEnd w:id="191"/>
      <w:bookmarkEnd w:id="192"/>
      <w:bookmarkEnd w:id="193"/>
    </w:p>
    <w:p w14:paraId="43394BB9" w14:textId="345911B3" w:rsidR="00412AEA" w:rsidRPr="005A2C45" w:rsidRDefault="00C76961" w:rsidP="00412AEA">
      <w:pPr>
        <w:pStyle w:val="Standardeinzug"/>
        <w:ind w:left="0"/>
      </w:pPr>
      <w:r>
        <w:t xml:space="preserve">Hier </w:t>
      </w:r>
      <w:r w:rsidR="00412AEA" w:rsidRPr="005A2C45">
        <w:t>wird beschrieben, ob</w:t>
      </w:r>
      <w:r w:rsidR="00477847" w:rsidRPr="005A2C45">
        <w:t xml:space="preserve"> und wie</w:t>
      </w:r>
      <w:r w:rsidR="00412AEA" w:rsidRPr="005A2C45">
        <w:t xml:space="preserve"> die </w:t>
      </w:r>
      <w:r>
        <w:t xml:space="preserve">in </w:t>
      </w:r>
      <w:r w:rsidR="00412AEA" w:rsidRPr="005A2C45">
        <w:t xml:space="preserve">Kapitel </w:t>
      </w:r>
      <w:r w:rsidR="00412AEA" w:rsidRPr="005A2C45">
        <w:fldChar w:fldCharType="begin"/>
      </w:r>
      <w:r w:rsidR="00412AEA" w:rsidRPr="005A2C45">
        <w:instrText xml:space="preserve"> REF _Ref491713098 \r \h </w:instrText>
      </w:r>
      <w:r w:rsidR="00412AEA" w:rsidRPr="005A2C45">
        <w:fldChar w:fldCharType="separate"/>
      </w:r>
      <w:r w:rsidR="00425D0A">
        <w:t>3.3</w:t>
      </w:r>
      <w:r w:rsidR="00412AEA" w:rsidRPr="005A2C45">
        <w:fldChar w:fldCharType="end"/>
      </w:r>
      <w:r w:rsidR="00412AEA" w:rsidRPr="005A2C45">
        <w:t xml:space="preserve"> und </w:t>
      </w:r>
      <w:r w:rsidR="00412AEA" w:rsidRPr="005A2C45">
        <w:fldChar w:fldCharType="begin"/>
      </w:r>
      <w:r w:rsidR="00412AEA" w:rsidRPr="005A2C45">
        <w:instrText xml:space="preserve"> REF _Ref491713108 \r \h </w:instrText>
      </w:r>
      <w:r w:rsidR="00412AEA" w:rsidRPr="005A2C45">
        <w:fldChar w:fldCharType="separate"/>
      </w:r>
      <w:r w:rsidR="00425D0A">
        <w:t>3.4</w:t>
      </w:r>
      <w:r w:rsidR="00412AEA" w:rsidRPr="005A2C45">
        <w:fldChar w:fldCharType="end"/>
      </w:r>
      <w:r w:rsidR="00412AEA" w:rsidRPr="005A2C45">
        <w:t xml:space="preserve"> definierten Ziele </w:t>
      </w:r>
      <w:r>
        <w:t>erfüllt</w:t>
      </w:r>
      <w:r w:rsidR="00412AEA" w:rsidRPr="005A2C45">
        <w:t xml:space="preserve"> w</w:t>
      </w:r>
      <w:r>
        <w:t>urden</w:t>
      </w:r>
      <w:r w:rsidR="00412AEA" w:rsidRPr="005A2C45">
        <w:t>.</w:t>
      </w:r>
    </w:p>
    <w:p w14:paraId="081ACD1B" w14:textId="77777777" w:rsidR="0086145C" w:rsidRPr="005A2C45" w:rsidRDefault="0086145C" w:rsidP="0086145C">
      <w:pPr>
        <w:pStyle w:val="berschrift2"/>
      </w:pPr>
      <w:bookmarkStart w:id="194" w:name="_Toc491858366"/>
      <w:bookmarkStart w:id="195" w:name="_Toc491948109"/>
      <w:r w:rsidRPr="005A2C45">
        <w:t>Quantitative Ziele</w:t>
      </w:r>
      <w:bookmarkEnd w:id="194"/>
      <w:bookmarkEnd w:id="195"/>
    </w:p>
    <w:p w14:paraId="31530A7F" w14:textId="77777777" w:rsidR="00AD5AE5" w:rsidRDefault="00AD5AE5" w:rsidP="00AD5AE5">
      <w:pPr>
        <w:pStyle w:val="Listenabsatz"/>
        <w:spacing w:before="0" w:after="0"/>
      </w:pPr>
    </w:p>
    <w:p w14:paraId="49040874" w14:textId="5E9911F7" w:rsidR="00CE47FA" w:rsidRDefault="00CE47FA" w:rsidP="00CE47FA">
      <w:pPr>
        <w:pStyle w:val="Listenabsatz"/>
        <w:numPr>
          <w:ilvl w:val="0"/>
          <w:numId w:val="8"/>
        </w:numPr>
        <w:spacing w:before="0" w:after="0"/>
      </w:pPr>
      <w:r w:rsidRPr="005A2C45">
        <w:t>Jede einzelne</w:t>
      </w:r>
      <w:r w:rsidR="00956AA4" w:rsidRPr="005A2C45">
        <w:t xml:space="preserve"> ausgeführte</w:t>
      </w:r>
      <w:r w:rsidRPr="005A2C45">
        <w:t xml:space="preserve"> Testkollektion muss im ETIC2 zu einem Grundzustand zugeordnet werden.</w:t>
      </w:r>
    </w:p>
    <w:p w14:paraId="74F35E12" w14:textId="77777777" w:rsidR="0044253F" w:rsidRPr="005A2C45" w:rsidRDefault="0044253F" w:rsidP="0044253F">
      <w:pPr>
        <w:pStyle w:val="Listenabsatz"/>
        <w:spacing w:before="0" w:after="0"/>
      </w:pPr>
    </w:p>
    <w:p w14:paraId="3AC51824" w14:textId="6109F286" w:rsidR="00857769" w:rsidRPr="005A2C45" w:rsidRDefault="00857769" w:rsidP="00A507AB">
      <w:pPr>
        <w:rPr>
          <w:lang w:eastAsia="de-DE" w:bidi="ar-SA"/>
        </w:rPr>
      </w:pPr>
      <w:r w:rsidRPr="005A2C45">
        <w:rPr>
          <w:noProof/>
          <w:lang w:val="de-DE" w:eastAsia="de-DE" w:bidi="ar-SA"/>
        </w:rPr>
        <w:drawing>
          <wp:anchor distT="0" distB="0" distL="114300" distR="114300" simplePos="0" relativeHeight="251655680" behindDoc="0" locked="0" layoutInCell="1" allowOverlap="1" wp14:anchorId="4A957C20" wp14:editId="20BCD99A">
            <wp:simplePos x="0" y="0"/>
            <wp:positionH relativeFrom="column">
              <wp:posOffset>2540</wp:posOffset>
            </wp:positionH>
            <wp:positionV relativeFrom="paragraph">
              <wp:posOffset>857250</wp:posOffset>
            </wp:positionV>
            <wp:extent cx="3757930" cy="1828800"/>
            <wp:effectExtent l="0" t="0" r="0" b="0"/>
            <wp:wrapTopAndBottom/>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lierung InitialStateFirmwar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57930" cy="1828800"/>
                    </a:xfrm>
                    <a:prstGeom prst="rect">
                      <a:avLst/>
                    </a:prstGeom>
                  </pic:spPr>
                </pic:pic>
              </a:graphicData>
            </a:graphic>
            <wp14:sizeRelH relativeFrom="page">
              <wp14:pctWidth>0</wp14:pctWidth>
            </wp14:sizeRelH>
            <wp14:sizeRelV relativeFrom="page">
              <wp14:pctHeight>0</wp14:pctHeight>
            </wp14:sizeRelV>
          </wp:anchor>
        </w:drawing>
      </w:r>
      <w:r w:rsidR="00956AA4" w:rsidRPr="005A2C45">
        <w:rPr>
          <w:lang w:eastAsia="de-DE" w:bidi="ar-SA"/>
        </w:rPr>
        <w:t xml:space="preserve">Dieses Ziel wurde </w:t>
      </w:r>
      <w:r w:rsidR="00C76961">
        <w:rPr>
          <w:lang w:eastAsia="de-DE" w:bidi="ar-SA"/>
        </w:rPr>
        <w:t>erreicht,</w:t>
      </w:r>
      <w:r w:rsidR="00956AA4" w:rsidRPr="005A2C45">
        <w:rPr>
          <w:lang w:eastAsia="de-DE" w:bidi="ar-SA"/>
        </w:rPr>
        <w:t xml:space="preserve"> die Modellierung des Grundzustandes</w:t>
      </w:r>
      <w:r w:rsidRPr="005A2C45">
        <w:rPr>
          <w:lang w:eastAsia="de-DE" w:bidi="ar-SA"/>
        </w:rPr>
        <w:t xml:space="preserve"> (</w:t>
      </w:r>
      <w:proofErr w:type="spellStart"/>
      <w:r w:rsidRPr="005A2C45">
        <w:rPr>
          <w:lang w:eastAsia="de-DE" w:bidi="ar-SA"/>
        </w:rPr>
        <w:t>InitialStateFirmware</w:t>
      </w:r>
      <w:proofErr w:type="spellEnd"/>
      <w:r w:rsidRPr="005A2C45">
        <w:rPr>
          <w:lang w:eastAsia="de-DE" w:bidi="ar-SA"/>
        </w:rPr>
        <w:t xml:space="preserve"> Tabelle)</w:t>
      </w:r>
      <w:r w:rsidR="00956AA4" w:rsidRPr="005A2C45">
        <w:rPr>
          <w:lang w:eastAsia="de-DE" w:bidi="ar-SA"/>
        </w:rPr>
        <w:t xml:space="preserve"> </w:t>
      </w:r>
      <w:r w:rsidR="00C76961">
        <w:rPr>
          <w:lang w:eastAsia="de-DE" w:bidi="ar-SA"/>
        </w:rPr>
        <w:t xml:space="preserve">erzwingt </w:t>
      </w:r>
      <w:r w:rsidR="00956AA4" w:rsidRPr="005A2C45">
        <w:rPr>
          <w:lang w:eastAsia="de-DE" w:bidi="ar-SA"/>
        </w:rPr>
        <w:t xml:space="preserve">in den Testresultaten immer einen Wert für die Testkollektion </w:t>
      </w:r>
      <w:r w:rsidR="00C76961">
        <w:rPr>
          <w:lang w:eastAsia="de-DE" w:bidi="ar-SA"/>
        </w:rPr>
        <w:t>(</w:t>
      </w:r>
      <w:r w:rsidRPr="005A2C45">
        <w:rPr>
          <w:lang w:eastAsia="de-DE" w:bidi="ar-SA"/>
        </w:rPr>
        <w:fldChar w:fldCharType="begin"/>
      </w:r>
      <w:r w:rsidRPr="005A2C45">
        <w:rPr>
          <w:lang w:eastAsia="de-DE" w:bidi="ar-SA"/>
        </w:rPr>
        <w:instrText xml:space="preserve"> REF _Ref491757623 \h </w:instrText>
      </w:r>
      <w:r w:rsidRPr="005A2C45">
        <w:rPr>
          <w:lang w:eastAsia="de-DE" w:bidi="ar-SA"/>
        </w:rPr>
      </w:r>
      <w:r w:rsidRPr="005A2C45">
        <w:rPr>
          <w:lang w:eastAsia="de-DE" w:bidi="ar-SA"/>
        </w:rPr>
        <w:fldChar w:fldCharType="separate"/>
      </w:r>
      <w:r w:rsidR="00425D0A" w:rsidRPr="005A2C45">
        <w:t xml:space="preserve">Abbildung </w:t>
      </w:r>
      <w:r w:rsidR="00425D0A">
        <w:rPr>
          <w:noProof/>
        </w:rPr>
        <w:t>24</w:t>
      </w:r>
      <w:r w:rsidRPr="005A2C45">
        <w:rPr>
          <w:lang w:eastAsia="de-DE" w:bidi="ar-SA"/>
        </w:rPr>
        <w:fldChar w:fldCharType="end"/>
      </w:r>
      <w:r w:rsidR="00C76961">
        <w:rPr>
          <w:lang w:eastAsia="de-DE" w:bidi="ar-SA"/>
        </w:rPr>
        <w:t>)</w:t>
      </w:r>
      <w:r w:rsidR="00956AA4" w:rsidRPr="005A2C45">
        <w:rPr>
          <w:lang w:eastAsia="de-DE" w:bidi="ar-SA"/>
        </w:rPr>
        <w:t xml:space="preserve">. </w:t>
      </w:r>
      <w:r w:rsidR="00C75118">
        <w:rPr>
          <w:lang w:eastAsia="de-DE" w:bidi="ar-SA"/>
        </w:rPr>
        <w:t>Diese wird bei der Firmware Ansicht in die obersten Ebene geschrieben. Im Gegensatz bei der Hardware Ansicht dort wird sie in der zweitobersten Ebene aufgelistet.</w:t>
      </w:r>
    </w:p>
    <w:p w14:paraId="20EBE3B3" w14:textId="491482C7" w:rsidR="0044253F" w:rsidRDefault="00857769" w:rsidP="0044253F">
      <w:pPr>
        <w:pStyle w:val="Beschriftung"/>
      </w:pPr>
      <w:bookmarkStart w:id="196" w:name="_Ref491757623"/>
      <w:bookmarkStart w:id="197" w:name="_Toc491947973"/>
      <w:r w:rsidRPr="005A2C45">
        <w:t xml:space="preserve">Abbildung </w:t>
      </w:r>
      <w:fldSimple w:instr=" SEQ Abbildung \* ARABIC ">
        <w:r w:rsidR="00425D0A">
          <w:rPr>
            <w:noProof/>
          </w:rPr>
          <w:t>24</w:t>
        </w:r>
      </w:fldSimple>
      <w:bookmarkEnd w:id="196"/>
      <w:r w:rsidRPr="005A2C45">
        <w:t xml:space="preserve">: Modellierung </w:t>
      </w:r>
      <w:proofErr w:type="spellStart"/>
      <w:r w:rsidRPr="005A2C45">
        <w:t>InitialStateFirmware</w:t>
      </w:r>
      <w:proofErr w:type="spellEnd"/>
      <w:r w:rsidRPr="005A2C45">
        <w:t xml:space="preserve"> der </w:t>
      </w:r>
      <w:proofErr w:type="spellStart"/>
      <w:r w:rsidRPr="005A2C45">
        <w:t>SoftwareVersionsDatabase</w:t>
      </w:r>
      <w:bookmarkEnd w:id="197"/>
      <w:proofErr w:type="spellEnd"/>
    </w:p>
    <w:p w14:paraId="21A2C466" w14:textId="77777777" w:rsidR="0044253F" w:rsidRPr="0044253F" w:rsidRDefault="0044253F" w:rsidP="0044253F"/>
    <w:p w14:paraId="35FDC139" w14:textId="4E9D5A63" w:rsidR="00857769" w:rsidRDefault="00857769" w:rsidP="00857769">
      <w:pPr>
        <w:pStyle w:val="Listenabsatz"/>
        <w:numPr>
          <w:ilvl w:val="0"/>
          <w:numId w:val="8"/>
        </w:numPr>
        <w:spacing w:before="0" w:after="0"/>
      </w:pPr>
      <w:r w:rsidRPr="005A2C45">
        <w:t xml:space="preserve">Der Grundzustand kann nur mit bereits vorhandenen Einträgen in der </w:t>
      </w:r>
      <w:proofErr w:type="spellStart"/>
      <w:r w:rsidRPr="005A2C45">
        <w:t>SoftwareVersionsDatabase</w:t>
      </w:r>
      <w:proofErr w:type="spellEnd"/>
      <w:r w:rsidRPr="005A2C45">
        <w:t xml:space="preserve"> definiert werden.</w:t>
      </w:r>
    </w:p>
    <w:p w14:paraId="05A176A3" w14:textId="77777777" w:rsidR="0044253F" w:rsidRPr="005A2C45" w:rsidRDefault="0044253F" w:rsidP="0044253F">
      <w:pPr>
        <w:pStyle w:val="Listenabsatz"/>
        <w:spacing w:before="0" w:after="0"/>
      </w:pPr>
    </w:p>
    <w:p w14:paraId="62EA8777" w14:textId="5C0EF533" w:rsidR="00857769" w:rsidRDefault="00857769" w:rsidP="00857769">
      <w:r w:rsidRPr="005A2C45">
        <w:t xml:space="preserve">Dieses Ziel </w:t>
      </w:r>
      <w:r w:rsidR="00C76961">
        <w:t>wurde</w:t>
      </w:r>
      <w:r w:rsidRPr="005A2C45">
        <w:t xml:space="preserve"> mit der Modellierung des Grundzustande erreicht. Aus der </w:t>
      </w:r>
      <w:r w:rsidRPr="005A2C45">
        <w:fldChar w:fldCharType="begin"/>
      </w:r>
      <w:r w:rsidRPr="005A2C45">
        <w:instrText xml:space="preserve"> REF _Ref491757623 \h </w:instrText>
      </w:r>
      <w:r w:rsidRPr="005A2C45">
        <w:fldChar w:fldCharType="separate"/>
      </w:r>
      <w:r w:rsidR="00425D0A" w:rsidRPr="005A2C45">
        <w:t xml:space="preserve">Abbildung </w:t>
      </w:r>
      <w:r w:rsidR="00425D0A">
        <w:rPr>
          <w:noProof/>
        </w:rPr>
        <w:t>24</w:t>
      </w:r>
      <w:r w:rsidRPr="005A2C45">
        <w:fldChar w:fldCharType="end"/>
      </w:r>
      <w:r w:rsidRPr="005A2C45">
        <w:t xml:space="preserve"> ist ersichtlich, dass nur Referenzen der </w:t>
      </w:r>
      <w:proofErr w:type="spellStart"/>
      <w:r w:rsidRPr="005A2C45">
        <w:t>Soft</w:t>
      </w:r>
      <w:r w:rsidR="00476801" w:rsidRPr="005A2C45">
        <w:t>wareVersions</w:t>
      </w:r>
      <w:proofErr w:type="spellEnd"/>
      <w:r w:rsidR="00476801" w:rsidRPr="005A2C45">
        <w:t xml:space="preserve"> Tabelle für die Firmwaren eingetragen werden könn</w:t>
      </w:r>
      <w:r w:rsidR="00C76961">
        <w:t xml:space="preserve">en. Für die </w:t>
      </w:r>
      <w:proofErr w:type="spellStart"/>
      <w:r w:rsidR="00C76961">
        <w:t>trunk</w:t>
      </w:r>
      <w:proofErr w:type="spellEnd"/>
      <w:r w:rsidR="00C76961">
        <w:t xml:space="preserve"> Version sowie</w:t>
      </w:r>
      <w:r w:rsidR="00476801" w:rsidRPr="005A2C45">
        <w:t xml:space="preserve"> wenn es keine Interface Firmware hat (kein Feldbus Interface) wurde zusätzlich ein </w:t>
      </w:r>
      <w:proofErr w:type="spellStart"/>
      <w:r w:rsidR="00476801" w:rsidRPr="005A2C45">
        <w:t>undef</w:t>
      </w:r>
      <w:proofErr w:type="spellEnd"/>
      <w:r w:rsidR="00C75118">
        <w:t xml:space="preserve"> bzw. </w:t>
      </w:r>
      <w:proofErr w:type="spellStart"/>
      <w:r w:rsidR="00C75118">
        <w:t>trunk</w:t>
      </w:r>
      <w:proofErr w:type="spellEnd"/>
      <w:r w:rsidR="00476801" w:rsidRPr="005A2C45">
        <w:t xml:space="preserve"> Eintrag in der </w:t>
      </w:r>
      <w:proofErr w:type="spellStart"/>
      <w:r w:rsidR="00476801" w:rsidRPr="005A2C45">
        <w:t>SoftwareVersions</w:t>
      </w:r>
      <w:proofErr w:type="spellEnd"/>
      <w:r w:rsidR="00476801" w:rsidRPr="005A2C45">
        <w:t xml:space="preserve"> Tabelle erstellt.</w:t>
      </w:r>
    </w:p>
    <w:p w14:paraId="341C3A6A" w14:textId="77777777" w:rsidR="0044253F" w:rsidRDefault="0044253F" w:rsidP="00857769"/>
    <w:p w14:paraId="0B659259" w14:textId="561E1A96" w:rsidR="0034150F" w:rsidRDefault="0034150F" w:rsidP="0034150F">
      <w:pPr>
        <w:pStyle w:val="Listenabsatz"/>
        <w:numPr>
          <w:ilvl w:val="0"/>
          <w:numId w:val="29"/>
        </w:numPr>
        <w:spacing w:before="0" w:after="0"/>
      </w:pPr>
      <w:r w:rsidRPr="005A2C45">
        <w:t xml:space="preserve">Die </w:t>
      </w:r>
      <w:proofErr w:type="spellStart"/>
      <w:r w:rsidRPr="005A2C45">
        <w:t>SoftwareVersionDatabase</w:t>
      </w:r>
      <w:proofErr w:type="spellEnd"/>
      <w:r w:rsidRPr="005A2C45">
        <w:t xml:space="preserve"> muss Schreibanfragen von vier Benutzern bearbeiten können.</w:t>
      </w:r>
    </w:p>
    <w:p w14:paraId="5BEEDCF5" w14:textId="77777777" w:rsidR="0044253F" w:rsidRPr="005A2C45" w:rsidRDefault="0044253F" w:rsidP="0044253F">
      <w:pPr>
        <w:pStyle w:val="Listenabsatz"/>
        <w:spacing w:before="0" w:after="0"/>
      </w:pPr>
    </w:p>
    <w:p w14:paraId="488EC786" w14:textId="77ACBFD2" w:rsidR="006C70AC" w:rsidRDefault="006C70AC" w:rsidP="0034150F">
      <w:pPr>
        <w:rPr>
          <w:lang w:eastAsia="de-DE" w:bidi="ar-SA"/>
        </w:rPr>
      </w:pPr>
      <w:r>
        <w:rPr>
          <w:lang w:eastAsia="de-DE" w:bidi="ar-SA"/>
        </w:rPr>
        <w:t>Diese</w:t>
      </w:r>
      <w:r w:rsidR="00DE6B7B">
        <w:rPr>
          <w:lang w:eastAsia="de-DE" w:bidi="ar-SA"/>
        </w:rPr>
        <w:t>s</w:t>
      </w:r>
      <w:r>
        <w:rPr>
          <w:lang w:eastAsia="de-DE" w:bidi="ar-SA"/>
        </w:rPr>
        <w:t xml:space="preserve"> Ziel </w:t>
      </w:r>
      <w:r w:rsidR="0012098F">
        <w:rPr>
          <w:lang w:eastAsia="de-DE" w:bidi="ar-SA"/>
        </w:rPr>
        <w:t>entstand aus der Anforderung, dass vier TTIC2 auf unterschiedlichen Computern ausge</w:t>
      </w:r>
      <w:r w:rsidR="00DE6B7B">
        <w:rPr>
          <w:lang w:eastAsia="de-DE" w:bidi="ar-SA"/>
        </w:rPr>
        <w:t>führt werden müssen. Das</w:t>
      </w:r>
      <w:r w:rsidR="0012098F">
        <w:rPr>
          <w:lang w:eastAsia="de-DE" w:bidi="ar-SA"/>
        </w:rPr>
        <w:t xml:space="preserve"> Ventilportfolio </w:t>
      </w:r>
      <w:r w:rsidR="00DE6B7B">
        <w:rPr>
          <w:lang w:eastAsia="de-DE" w:bidi="ar-SA"/>
        </w:rPr>
        <w:t>und</w:t>
      </w:r>
      <w:r w:rsidR="0012098F">
        <w:rPr>
          <w:lang w:eastAsia="de-DE" w:bidi="ar-SA"/>
        </w:rPr>
        <w:t xml:space="preserve"> die Anzahl der Tests </w:t>
      </w:r>
      <w:r w:rsidR="00DE6B7B">
        <w:rPr>
          <w:lang w:eastAsia="de-DE" w:bidi="ar-SA"/>
        </w:rPr>
        <w:t xml:space="preserve">vergrössern sich </w:t>
      </w:r>
      <w:r w:rsidR="0012098F">
        <w:rPr>
          <w:lang w:eastAsia="de-DE" w:bidi="ar-SA"/>
        </w:rPr>
        <w:t>laufend,</w:t>
      </w:r>
      <w:r w:rsidR="00DE6B7B">
        <w:rPr>
          <w:lang w:eastAsia="de-DE" w:bidi="ar-SA"/>
        </w:rPr>
        <w:t xml:space="preserve"> </w:t>
      </w:r>
      <w:r w:rsidR="0012098F">
        <w:rPr>
          <w:lang w:eastAsia="de-DE" w:bidi="ar-SA"/>
        </w:rPr>
        <w:t xml:space="preserve">dieser Umstand </w:t>
      </w:r>
      <w:r w:rsidR="00DE6B7B">
        <w:rPr>
          <w:lang w:eastAsia="de-DE" w:bidi="ar-SA"/>
        </w:rPr>
        <w:t xml:space="preserve">soll </w:t>
      </w:r>
      <w:r w:rsidR="0012098F">
        <w:rPr>
          <w:lang w:eastAsia="de-DE" w:bidi="ar-SA"/>
        </w:rPr>
        <w:t>mit Hilfe von mehreren</w:t>
      </w:r>
      <w:r w:rsidR="00DE6B7B">
        <w:rPr>
          <w:lang w:eastAsia="de-DE" w:bidi="ar-SA"/>
        </w:rPr>
        <w:t xml:space="preserve"> gleichzeitig laufenden</w:t>
      </w:r>
      <w:r w:rsidR="0012098F">
        <w:rPr>
          <w:lang w:eastAsia="de-DE" w:bidi="ar-SA"/>
        </w:rPr>
        <w:t xml:space="preserve"> Testventilen gelöst werden. </w:t>
      </w:r>
    </w:p>
    <w:p w14:paraId="0B12C2A3" w14:textId="3DD01A02" w:rsidR="0012098F" w:rsidRDefault="00DE6B7B" w:rsidP="0034150F">
      <w:pPr>
        <w:rPr>
          <w:lang w:eastAsia="de-DE" w:bidi="ar-SA"/>
        </w:rPr>
      </w:pPr>
      <w:r>
        <w:rPr>
          <w:lang w:eastAsia="de-DE" w:bidi="ar-SA"/>
        </w:rPr>
        <w:t xml:space="preserve">Zuerst </w:t>
      </w:r>
      <w:r w:rsidR="0012098F">
        <w:rPr>
          <w:lang w:eastAsia="de-DE" w:bidi="ar-SA"/>
        </w:rPr>
        <w:t xml:space="preserve">stellt sich die Frage, welche Programme auf die </w:t>
      </w:r>
      <w:proofErr w:type="spellStart"/>
      <w:r w:rsidR="0012098F">
        <w:rPr>
          <w:lang w:eastAsia="de-DE" w:bidi="ar-SA"/>
        </w:rPr>
        <w:t>SoftwareVersionsDatabase</w:t>
      </w:r>
      <w:proofErr w:type="spellEnd"/>
      <w:r>
        <w:rPr>
          <w:lang w:eastAsia="de-DE" w:bidi="ar-SA"/>
        </w:rPr>
        <w:t xml:space="preserve"> schreiben.</w:t>
      </w:r>
      <w:r w:rsidR="0012098F">
        <w:rPr>
          <w:lang w:eastAsia="de-DE" w:bidi="ar-SA"/>
        </w:rPr>
        <w:t xml:space="preserve"> Die Antwort lau</w:t>
      </w:r>
      <w:r>
        <w:rPr>
          <w:lang w:eastAsia="de-DE" w:bidi="ar-SA"/>
        </w:rPr>
        <w:t>tet einerseits;</w:t>
      </w:r>
      <w:r w:rsidR="0012098F">
        <w:rPr>
          <w:lang w:eastAsia="de-DE" w:bidi="ar-SA"/>
        </w:rPr>
        <w:t xml:space="preserve"> das </w:t>
      </w:r>
      <w:proofErr w:type="spellStart"/>
      <w:r w:rsidR="0012098F">
        <w:rPr>
          <w:lang w:eastAsia="de-DE" w:bidi="ar-SA"/>
        </w:rPr>
        <w:t>TestUpdateFirmware</w:t>
      </w:r>
      <w:proofErr w:type="spellEnd"/>
      <w:r w:rsidR="0012098F">
        <w:rPr>
          <w:lang w:eastAsia="de-DE" w:bidi="ar-SA"/>
        </w:rPr>
        <w:t xml:space="preserve"> Programm, welches bei einer Freigabe der Firmware, die Testinformationen sowie die Hardware Anforderungen der Tests aktualisiert. Dies wird nur auf einem Rechner ausgeführt, somit</w:t>
      </w:r>
      <w:r>
        <w:rPr>
          <w:lang w:eastAsia="de-DE" w:bidi="ar-SA"/>
        </w:rPr>
        <w:t xml:space="preserve"> stellt es</w:t>
      </w:r>
      <w:r w:rsidR="0012098F">
        <w:rPr>
          <w:lang w:eastAsia="de-DE" w:bidi="ar-SA"/>
        </w:rPr>
        <w:t xml:space="preserve"> kein Problem</w:t>
      </w:r>
      <w:r>
        <w:rPr>
          <w:lang w:eastAsia="de-DE" w:bidi="ar-SA"/>
        </w:rPr>
        <w:t xml:space="preserve"> dar</w:t>
      </w:r>
      <w:r w:rsidR="0012098F">
        <w:rPr>
          <w:lang w:eastAsia="de-DE" w:bidi="ar-SA"/>
        </w:rPr>
        <w:t>.</w:t>
      </w:r>
      <w:r>
        <w:rPr>
          <w:lang w:eastAsia="de-DE" w:bidi="ar-SA"/>
        </w:rPr>
        <w:t xml:space="preserve"> </w:t>
      </w:r>
      <w:r w:rsidR="0012098F">
        <w:rPr>
          <w:lang w:eastAsia="de-DE" w:bidi="ar-SA"/>
        </w:rPr>
        <w:t xml:space="preserve">Andererseits schreibt das TTIC2 </w:t>
      </w:r>
      <w:r>
        <w:rPr>
          <w:lang w:eastAsia="de-DE" w:bidi="ar-SA"/>
        </w:rPr>
        <w:t>seine</w:t>
      </w:r>
      <w:r w:rsidR="0012098F">
        <w:rPr>
          <w:lang w:eastAsia="de-DE" w:bidi="ar-SA"/>
        </w:rPr>
        <w:t xml:space="preserve"> Testresultate in die </w:t>
      </w:r>
      <w:proofErr w:type="spellStart"/>
      <w:r w:rsidR="0012098F">
        <w:rPr>
          <w:lang w:eastAsia="de-DE" w:bidi="ar-SA"/>
        </w:rPr>
        <w:t>SoftwareVersionsDatabase</w:t>
      </w:r>
      <w:proofErr w:type="spellEnd"/>
      <w:r w:rsidR="0012098F">
        <w:rPr>
          <w:lang w:eastAsia="de-DE" w:bidi="ar-SA"/>
        </w:rPr>
        <w:t xml:space="preserve">. </w:t>
      </w:r>
      <w:r>
        <w:rPr>
          <w:lang w:eastAsia="de-DE" w:bidi="ar-SA"/>
        </w:rPr>
        <w:t>Das TTIC2</w:t>
      </w:r>
      <w:r w:rsidR="0012098F">
        <w:rPr>
          <w:lang w:eastAsia="de-DE" w:bidi="ar-SA"/>
        </w:rPr>
        <w:t xml:space="preserve"> wird </w:t>
      </w:r>
      <w:r>
        <w:rPr>
          <w:lang w:eastAsia="de-DE" w:bidi="ar-SA"/>
        </w:rPr>
        <w:t>aber</w:t>
      </w:r>
      <w:r w:rsidR="0012098F">
        <w:rPr>
          <w:lang w:eastAsia="de-DE" w:bidi="ar-SA"/>
        </w:rPr>
        <w:t xml:space="preserve"> auf mehreren Rechnern ausge</w:t>
      </w:r>
      <w:r>
        <w:rPr>
          <w:lang w:eastAsia="de-DE" w:bidi="ar-SA"/>
        </w:rPr>
        <w:t>führt,</w:t>
      </w:r>
      <w:r w:rsidR="0012098F">
        <w:rPr>
          <w:lang w:eastAsia="de-DE" w:bidi="ar-SA"/>
        </w:rPr>
        <w:t xml:space="preserve"> </w:t>
      </w:r>
      <w:r>
        <w:rPr>
          <w:lang w:eastAsia="de-DE" w:bidi="ar-SA"/>
        </w:rPr>
        <w:t>deshalb</w:t>
      </w:r>
      <w:r w:rsidR="000D32A6">
        <w:rPr>
          <w:lang w:eastAsia="de-DE" w:bidi="ar-SA"/>
        </w:rPr>
        <w:t xml:space="preserve"> taucht die Frage nac</w:t>
      </w:r>
      <w:r>
        <w:rPr>
          <w:lang w:eastAsia="de-DE" w:bidi="ar-SA"/>
        </w:rPr>
        <w:t>h einem lost update Problem auf.</w:t>
      </w:r>
    </w:p>
    <w:p w14:paraId="7104DBD5" w14:textId="4D363E42" w:rsidR="0044253F" w:rsidRDefault="00DE6B7B" w:rsidP="00553538">
      <w:pPr>
        <w:rPr>
          <w:lang w:eastAsia="de-DE" w:bidi="ar-SA"/>
        </w:rPr>
      </w:pPr>
      <w:r>
        <w:rPr>
          <w:lang w:eastAsia="de-DE" w:bidi="ar-SA"/>
        </w:rPr>
        <w:t>Dieses Problem</w:t>
      </w:r>
      <w:r w:rsidR="000D32A6">
        <w:rPr>
          <w:lang w:eastAsia="de-DE" w:bidi="ar-SA"/>
        </w:rPr>
        <w:t xml:space="preserve"> konnte in der Realität noch nicht überprüft werden. Da sich die umgesetzte Arbeit </w:t>
      </w:r>
      <w:r>
        <w:rPr>
          <w:lang w:eastAsia="de-DE" w:bidi="ar-SA"/>
        </w:rPr>
        <w:t>noch in der Testphase befindet. Es</w:t>
      </w:r>
      <w:r w:rsidR="000D32A6">
        <w:rPr>
          <w:lang w:eastAsia="de-DE" w:bidi="ar-SA"/>
        </w:rPr>
        <w:t xml:space="preserve"> wird erst auf lokalen Datenbanken ausgeführt und erst </w:t>
      </w:r>
      <w:r>
        <w:rPr>
          <w:lang w:eastAsia="de-DE" w:bidi="ar-SA"/>
        </w:rPr>
        <w:t xml:space="preserve">zu einem </w:t>
      </w:r>
      <w:r w:rsidR="000D32A6">
        <w:rPr>
          <w:lang w:eastAsia="de-DE" w:bidi="ar-SA"/>
        </w:rPr>
        <w:t>später</w:t>
      </w:r>
      <w:r>
        <w:rPr>
          <w:lang w:eastAsia="de-DE" w:bidi="ar-SA"/>
        </w:rPr>
        <w:t>en Zeitpunkt</w:t>
      </w:r>
      <w:r w:rsidR="000D32A6">
        <w:rPr>
          <w:lang w:eastAsia="de-DE" w:bidi="ar-SA"/>
        </w:rPr>
        <w:t xml:space="preserve"> produktiv auf einer Remote Datenbank eingesetzt.</w:t>
      </w:r>
    </w:p>
    <w:p w14:paraId="568E0C3C" w14:textId="286976F2" w:rsidR="000D32A6" w:rsidRDefault="00DE6B7B" w:rsidP="0034150F">
      <w:pPr>
        <w:rPr>
          <w:lang w:eastAsia="de-DE" w:bidi="ar-SA"/>
        </w:rPr>
      </w:pPr>
      <w:r>
        <w:rPr>
          <w:lang w:eastAsia="de-DE" w:bidi="ar-SA"/>
        </w:rPr>
        <w:lastRenderedPageBreak/>
        <w:t>Nun wird die</w:t>
      </w:r>
      <w:r w:rsidR="000D32A6">
        <w:rPr>
          <w:lang w:eastAsia="de-DE" w:bidi="ar-SA"/>
        </w:rPr>
        <w:t xml:space="preserve"> Implementierung der Abspeicherung der Testresultate genauer erläutert, um das Risiko des Problems einschätzen zu können. Bei der Ausführung der Testkollektion erstellt das TTIC2 einen neuen </w:t>
      </w:r>
      <w:proofErr w:type="spellStart"/>
      <w:r w:rsidR="000D32A6">
        <w:rPr>
          <w:lang w:eastAsia="de-DE" w:bidi="ar-SA"/>
        </w:rPr>
        <w:t>InitialStateFirmware</w:t>
      </w:r>
      <w:proofErr w:type="spellEnd"/>
      <w:r w:rsidR="000D32A6">
        <w:rPr>
          <w:lang w:eastAsia="de-DE" w:bidi="ar-SA"/>
        </w:rPr>
        <w:t xml:space="preserve"> Eintrag, </w:t>
      </w:r>
      <w:r>
        <w:rPr>
          <w:lang w:eastAsia="de-DE" w:bidi="ar-SA"/>
        </w:rPr>
        <w:t>falls</w:t>
      </w:r>
      <w:r w:rsidR="000D32A6">
        <w:rPr>
          <w:lang w:eastAsia="de-DE" w:bidi="ar-SA"/>
        </w:rPr>
        <w:t xml:space="preserve"> dieser noch nicht existiert. Anschliessend speichert </w:t>
      </w:r>
      <w:r w:rsidR="00B27545">
        <w:rPr>
          <w:lang w:eastAsia="de-DE" w:bidi="ar-SA"/>
        </w:rPr>
        <w:t>es</w:t>
      </w:r>
      <w:r w:rsidR="000D32A6">
        <w:rPr>
          <w:lang w:eastAsia="de-DE" w:bidi="ar-SA"/>
        </w:rPr>
        <w:t xml:space="preserve"> diese Referenz </w:t>
      </w:r>
      <w:r w:rsidR="00B27545">
        <w:rPr>
          <w:lang w:eastAsia="de-DE" w:bidi="ar-SA"/>
        </w:rPr>
        <w:t>(ID</w:t>
      </w:r>
      <w:r w:rsidR="00784ED0">
        <w:rPr>
          <w:lang w:eastAsia="de-DE" w:bidi="ar-SA"/>
        </w:rPr>
        <w:t xml:space="preserve"> des Eintrages) </w:t>
      </w:r>
      <w:r w:rsidR="000D32A6">
        <w:rPr>
          <w:lang w:eastAsia="de-DE" w:bidi="ar-SA"/>
        </w:rPr>
        <w:t xml:space="preserve">intern. </w:t>
      </w:r>
      <w:r w:rsidR="00B27545">
        <w:rPr>
          <w:lang w:eastAsia="de-DE" w:bidi="ar-SA"/>
        </w:rPr>
        <w:t>Anschliessend</w:t>
      </w:r>
      <w:r w:rsidR="000D32A6">
        <w:rPr>
          <w:lang w:eastAsia="de-DE" w:bidi="ar-SA"/>
        </w:rPr>
        <w:t xml:space="preserve"> wird ein neuer </w:t>
      </w:r>
      <w:proofErr w:type="spellStart"/>
      <w:r w:rsidR="000D32A6">
        <w:rPr>
          <w:lang w:eastAsia="de-DE" w:bidi="ar-SA"/>
        </w:rPr>
        <w:t>TestCollectionResult</w:t>
      </w:r>
      <w:proofErr w:type="spellEnd"/>
      <w:r w:rsidR="000D32A6">
        <w:rPr>
          <w:lang w:eastAsia="de-DE" w:bidi="ar-SA"/>
        </w:rPr>
        <w:t xml:space="preserve"> Eintrag erstellt. Die Referenz wird </w:t>
      </w:r>
      <w:r w:rsidR="00B27545">
        <w:rPr>
          <w:lang w:eastAsia="de-DE" w:bidi="ar-SA"/>
        </w:rPr>
        <w:t>erneut</w:t>
      </w:r>
      <w:r w:rsidR="000D32A6">
        <w:rPr>
          <w:lang w:eastAsia="de-DE" w:bidi="ar-SA"/>
        </w:rPr>
        <w:t xml:space="preserve"> zwischengespeichert</w:t>
      </w:r>
      <w:r w:rsidR="00B27545">
        <w:rPr>
          <w:lang w:eastAsia="de-DE" w:bidi="ar-SA"/>
        </w:rPr>
        <w:t>,</w:t>
      </w:r>
      <w:r w:rsidR="000D32A6">
        <w:rPr>
          <w:lang w:eastAsia="de-DE" w:bidi="ar-SA"/>
        </w:rPr>
        <w:t xml:space="preserve"> um bei Beendigung der Testkollektion die Attribute </w:t>
      </w:r>
      <w:proofErr w:type="spellStart"/>
      <w:r w:rsidR="000D32A6">
        <w:rPr>
          <w:lang w:eastAsia="de-DE" w:bidi="ar-SA"/>
        </w:rPr>
        <w:t>CountErrorTests</w:t>
      </w:r>
      <w:proofErr w:type="spellEnd"/>
      <w:r w:rsidR="000D32A6">
        <w:rPr>
          <w:lang w:eastAsia="de-DE" w:bidi="ar-SA"/>
        </w:rPr>
        <w:t xml:space="preserve"> und </w:t>
      </w:r>
      <w:proofErr w:type="spellStart"/>
      <w:r w:rsidR="000D32A6">
        <w:rPr>
          <w:lang w:eastAsia="de-DE" w:bidi="ar-SA"/>
        </w:rPr>
        <w:t>AbortTypeId</w:t>
      </w:r>
      <w:proofErr w:type="spellEnd"/>
      <w:r w:rsidR="000D32A6">
        <w:rPr>
          <w:lang w:eastAsia="de-DE" w:bidi="ar-SA"/>
        </w:rPr>
        <w:t xml:space="preserve"> </w:t>
      </w:r>
      <w:r w:rsidR="00784ED0">
        <w:rPr>
          <w:lang w:eastAsia="de-DE" w:bidi="ar-SA"/>
        </w:rPr>
        <w:t>im Bedarfsfall an</w:t>
      </w:r>
      <w:r w:rsidR="00B27545">
        <w:rPr>
          <w:lang w:eastAsia="de-DE" w:bidi="ar-SA"/>
        </w:rPr>
        <w:t>zupassen</w:t>
      </w:r>
      <w:r w:rsidR="00784ED0">
        <w:rPr>
          <w:lang w:eastAsia="de-DE" w:bidi="ar-SA"/>
        </w:rPr>
        <w:t xml:space="preserve">. </w:t>
      </w:r>
      <w:r w:rsidR="00B27545">
        <w:rPr>
          <w:lang w:eastAsia="de-DE" w:bidi="ar-SA"/>
        </w:rPr>
        <w:t>Wenn ein Test gestartet wird</w:t>
      </w:r>
      <w:r w:rsidR="00784ED0">
        <w:rPr>
          <w:lang w:eastAsia="de-DE" w:bidi="ar-SA"/>
        </w:rPr>
        <w:t xml:space="preserve">, so wird ein neuer Eintrag in der </w:t>
      </w:r>
      <w:proofErr w:type="spellStart"/>
      <w:r w:rsidR="00784ED0">
        <w:rPr>
          <w:lang w:eastAsia="de-DE" w:bidi="ar-SA"/>
        </w:rPr>
        <w:t>TestResult</w:t>
      </w:r>
      <w:proofErr w:type="spellEnd"/>
      <w:r w:rsidR="00784ED0">
        <w:rPr>
          <w:lang w:eastAsia="de-DE" w:bidi="ar-SA"/>
        </w:rPr>
        <w:t xml:space="preserve"> Tabelle erstellt. Mit der zwischengespeicherten Referenz</w:t>
      </w:r>
      <w:r w:rsidR="000D32A6">
        <w:rPr>
          <w:lang w:eastAsia="de-DE" w:bidi="ar-SA"/>
        </w:rPr>
        <w:t xml:space="preserve"> </w:t>
      </w:r>
      <w:r w:rsidR="00784ED0">
        <w:rPr>
          <w:lang w:eastAsia="de-DE" w:bidi="ar-SA"/>
        </w:rPr>
        <w:t xml:space="preserve">wird die Endzeit und im Bedarfsfall das Resultat angepasst. </w:t>
      </w:r>
    </w:p>
    <w:p w14:paraId="11606B6C" w14:textId="123914B9" w:rsidR="00146ED0" w:rsidRPr="00146ED0" w:rsidRDefault="00146ED0" w:rsidP="0034150F">
      <w:pPr>
        <w:rPr>
          <w:b/>
          <w:lang w:eastAsia="de-DE" w:bidi="ar-SA"/>
        </w:rPr>
      </w:pPr>
      <w:r>
        <w:rPr>
          <w:b/>
          <w:lang w:eastAsia="de-DE" w:bidi="ar-SA"/>
        </w:rPr>
        <w:t>Fazit der</w:t>
      </w:r>
      <w:r w:rsidRPr="00146ED0">
        <w:rPr>
          <w:b/>
          <w:lang w:eastAsia="de-DE" w:bidi="ar-SA"/>
        </w:rPr>
        <w:t xml:space="preserve"> Analyse</w:t>
      </w:r>
    </w:p>
    <w:p w14:paraId="2040B419" w14:textId="6C50CA08" w:rsidR="00020079" w:rsidRDefault="00146ED0" w:rsidP="0034150F">
      <w:pPr>
        <w:rPr>
          <w:lang w:eastAsia="de-DE" w:bidi="ar-SA"/>
        </w:rPr>
      </w:pPr>
      <w:r>
        <w:rPr>
          <w:lang w:eastAsia="de-DE" w:bidi="ar-SA"/>
        </w:rPr>
        <w:t>E</w:t>
      </w:r>
      <w:r w:rsidR="00B27545">
        <w:rPr>
          <w:lang w:eastAsia="de-DE" w:bidi="ar-SA"/>
        </w:rPr>
        <w:t>s</w:t>
      </w:r>
      <w:r w:rsidR="00553538">
        <w:rPr>
          <w:lang w:eastAsia="de-DE" w:bidi="ar-SA"/>
        </w:rPr>
        <w:t xml:space="preserve"> ist unmöglich</w:t>
      </w:r>
      <w:r w:rsidR="00B27545">
        <w:rPr>
          <w:lang w:eastAsia="de-DE" w:bidi="ar-SA"/>
        </w:rPr>
        <w:t xml:space="preserve">, dass mehrere TTIC2 Programme </w:t>
      </w:r>
      <w:r w:rsidR="00784ED0">
        <w:rPr>
          <w:lang w:eastAsia="de-DE" w:bidi="ar-SA"/>
        </w:rPr>
        <w:t xml:space="preserve">auf den gleichen Eintrag einer Tabelle schreiben. </w:t>
      </w:r>
      <w:r w:rsidR="00B27545">
        <w:rPr>
          <w:lang w:eastAsia="de-DE" w:bidi="ar-SA"/>
        </w:rPr>
        <w:t>Es ist aber möglich</w:t>
      </w:r>
      <w:r w:rsidR="00784ED0">
        <w:rPr>
          <w:lang w:eastAsia="de-DE" w:bidi="ar-SA"/>
        </w:rPr>
        <w:t xml:space="preserve">, dass ein neuer </w:t>
      </w:r>
      <w:proofErr w:type="spellStart"/>
      <w:r w:rsidR="00784ED0">
        <w:rPr>
          <w:lang w:eastAsia="de-DE" w:bidi="ar-SA"/>
        </w:rPr>
        <w:t>InitialStateFirmware</w:t>
      </w:r>
      <w:proofErr w:type="spellEnd"/>
      <w:r w:rsidR="00784ED0">
        <w:rPr>
          <w:lang w:eastAsia="de-DE" w:bidi="ar-SA"/>
        </w:rPr>
        <w:t xml:space="preserve"> oder </w:t>
      </w:r>
      <w:proofErr w:type="spellStart"/>
      <w:r w:rsidR="00784ED0">
        <w:rPr>
          <w:lang w:eastAsia="de-DE" w:bidi="ar-SA"/>
        </w:rPr>
        <w:t>ValveHardware</w:t>
      </w:r>
      <w:proofErr w:type="spellEnd"/>
      <w:r w:rsidR="00020079">
        <w:rPr>
          <w:lang w:eastAsia="de-DE" w:bidi="ar-SA"/>
        </w:rPr>
        <w:t xml:space="preserve"> </w:t>
      </w:r>
      <w:r w:rsidR="00784ED0">
        <w:rPr>
          <w:lang w:eastAsia="de-DE" w:bidi="ar-SA"/>
        </w:rPr>
        <w:t>Ein</w:t>
      </w:r>
      <w:r w:rsidR="00B27545">
        <w:rPr>
          <w:lang w:eastAsia="de-DE" w:bidi="ar-SA"/>
        </w:rPr>
        <w:t>trag in einem TTIC2 Programm erstellt wird.</w:t>
      </w:r>
      <w:r w:rsidR="00784ED0">
        <w:rPr>
          <w:lang w:eastAsia="de-DE" w:bidi="ar-SA"/>
        </w:rPr>
        <w:t xml:space="preserve"> </w:t>
      </w:r>
      <w:r w:rsidR="00B27545">
        <w:rPr>
          <w:lang w:eastAsia="de-DE" w:bidi="ar-SA"/>
        </w:rPr>
        <w:t>Dieser ist</w:t>
      </w:r>
      <w:r w:rsidR="00784ED0">
        <w:rPr>
          <w:lang w:eastAsia="de-DE" w:bidi="ar-SA"/>
        </w:rPr>
        <w:t xml:space="preserve"> </w:t>
      </w:r>
      <w:r w:rsidR="00B27545">
        <w:rPr>
          <w:lang w:eastAsia="de-DE" w:bidi="ar-SA"/>
        </w:rPr>
        <w:t xml:space="preserve">zum Zeitpunkt der Erstellung </w:t>
      </w:r>
      <w:r w:rsidR="00784ED0">
        <w:rPr>
          <w:lang w:eastAsia="de-DE" w:bidi="ar-SA"/>
        </w:rPr>
        <w:t xml:space="preserve">noch nicht </w:t>
      </w:r>
      <w:r w:rsidR="00B27545">
        <w:rPr>
          <w:lang w:eastAsia="de-DE" w:bidi="ar-SA"/>
        </w:rPr>
        <w:t xml:space="preserve">in der </w:t>
      </w:r>
      <w:proofErr w:type="spellStart"/>
      <w:r>
        <w:rPr>
          <w:lang w:eastAsia="de-DE" w:bidi="ar-SA"/>
        </w:rPr>
        <w:t>SoftwareVersionsDatabase</w:t>
      </w:r>
      <w:proofErr w:type="spellEnd"/>
      <w:r>
        <w:rPr>
          <w:lang w:eastAsia="de-DE" w:bidi="ar-SA"/>
        </w:rPr>
        <w:t xml:space="preserve"> </w:t>
      </w:r>
      <w:r w:rsidR="0011592F">
        <w:rPr>
          <w:lang w:eastAsia="de-DE" w:bidi="ar-SA"/>
        </w:rPr>
        <w:t>hinterlegt</w:t>
      </w:r>
      <w:r w:rsidR="00784ED0">
        <w:rPr>
          <w:lang w:eastAsia="de-DE" w:bidi="ar-SA"/>
        </w:rPr>
        <w:t xml:space="preserve"> und </w:t>
      </w:r>
      <w:r w:rsidR="0011592F">
        <w:rPr>
          <w:lang w:eastAsia="de-DE" w:bidi="ar-SA"/>
        </w:rPr>
        <w:t>dadurch</w:t>
      </w:r>
      <w:r>
        <w:rPr>
          <w:lang w:eastAsia="de-DE" w:bidi="ar-SA"/>
        </w:rPr>
        <w:t xml:space="preserve"> besteht die Möglichkeit, dass</w:t>
      </w:r>
      <w:r w:rsidR="00784ED0">
        <w:rPr>
          <w:lang w:eastAsia="de-DE" w:bidi="ar-SA"/>
        </w:rPr>
        <w:t xml:space="preserve"> das zweite Programm den gleichen Eintrag nochmals erstellt. </w:t>
      </w:r>
    </w:p>
    <w:p w14:paraId="437F3E39" w14:textId="0DC0F2CE" w:rsidR="00020079" w:rsidRDefault="0011592F" w:rsidP="0034150F">
      <w:pPr>
        <w:rPr>
          <w:lang w:eastAsia="de-DE" w:bidi="ar-SA"/>
        </w:rPr>
      </w:pPr>
      <w:r>
        <w:rPr>
          <w:lang w:eastAsia="de-DE" w:bidi="ar-SA"/>
        </w:rPr>
        <w:t>Die Folgen sind, dass b</w:t>
      </w:r>
      <w:r w:rsidR="00020079">
        <w:rPr>
          <w:lang w:eastAsia="de-DE" w:bidi="ar-SA"/>
        </w:rPr>
        <w:t>ei einem zusät</w:t>
      </w:r>
      <w:r>
        <w:rPr>
          <w:lang w:eastAsia="de-DE" w:bidi="ar-SA"/>
        </w:rPr>
        <w:t xml:space="preserve">zlichen </w:t>
      </w:r>
      <w:proofErr w:type="spellStart"/>
      <w:r>
        <w:rPr>
          <w:lang w:eastAsia="de-DE" w:bidi="ar-SA"/>
        </w:rPr>
        <w:t>ValveHardware</w:t>
      </w:r>
      <w:proofErr w:type="spellEnd"/>
      <w:r>
        <w:rPr>
          <w:lang w:eastAsia="de-DE" w:bidi="ar-SA"/>
        </w:rPr>
        <w:t xml:space="preserve"> Eintrag</w:t>
      </w:r>
      <w:r w:rsidR="00020079">
        <w:rPr>
          <w:lang w:eastAsia="de-DE" w:bidi="ar-SA"/>
        </w:rPr>
        <w:t xml:space="preserve"> die Tabelle um einen unnötigen Eintrag </w:t>
      </w:r>
      <w:r>
        <w:rPr>
          <w:lang w:eastAsia="de-DE" w:bidi="ar-SA"/>
        </w:rPr>
        <w:t>erweitert</w:t>
      </w:r>
      <w:r w:rsidR="00020079">
        <w:rPr>
          <w:lang w:eastAsia="de-DE" w:bidi="ar-SA"/>
        </w:rPr>
        <w:t xml:space="preserve"> </w:t>
      </w:r>
      <w:r>
        <w:rPr>
          <w:lang w:eastAsia="de-DE" w:bidi="ar-SA"/>
        </w:rPr>
        <w:t>wird</w:t>
      </w:r>
      <w:r w:rsidR="00020079">
        <w:rPr>
          <w:lang w:eastAsia="de-DE" w:bidi="ar-SA"/>
        </w:rPr>
        <w:t xml:space="preserve">. </w:t>
      </w:r>
      <w:r>
        <w:rPr>
          <w:lang w:eastAsia="de-DE" w:bidi="ar-SA"/>
        </w:rPr>
        <w:t>Und w</w:t>
      </w:r>
      <w:r w:rsidR="00020079">
        <w:rPr>
          <w:lang w:eastAsia="de-DE" w:bidi="ar-SA"/>
        </w:rPr>
        <w:t xml:space="preserve">ird ein </w:t>
      </w:r>
      <w:proofErr w:type="spellStart"/>
      <w:r w:rsidR="00020079">
        <w:rPr>
          <w:lang w:eastAsia="de-DE" w:bidi="ar-SA"/>
        </w:rPr>
        <w:t>InitialStateFirmware</w:t>
      </w:r>
      <w:proofErr w:type="spellEnd"/>
      <w:r>
        <w:rPr>
          <w:lang w:eastAsia="de-DE" w:bidi="ar-SA"/>
        </w:rPr>
        <w:t xml:space="preserve"> Eintrag</w:t>
      </w:r>
      <w:r w:rsidR="00020079">
        <w:rPr>
          <w:lang w:eastAsia="de-DE" w:bidi="ar-SA"/>
        </w:rPr>
        <w:t xml:space="preserve"> doppelt angelegt</w:t>
      </w:r>
      <w:r>
        <w:rPr>
          <w:lang w:eastAsia="de-DE" w:bidi="ar-SA"/>
        </w:rPr>
        <w:t>,</w:t>
      </w:r>
      <w:r w:rsidR="00020079">
        <w:rPr>
          <w:lang w:eastAsia="de-DE" w:bidi="ar-SA"/>
        </w:rPr>
        <w:t xml:space="preserve"> so kommt hinzu, dass der gleiche Grundzustand </w:t>
      </w:r>
      <w:r>
        <w:rPr>
          <w:lang w:eastAsia="de-DE" w:bidi="ar-SA"/>
        </w:rPr>
        <w:t xml:space="preserve">im ETIC2 </w:t>
      </w:r>
      <w:r w:rsidR="00020079">
        <w:rPr>
          <w:lang w:eastAsia="de-DE" w:bidi="ar-SA"/>
        </w:rPr>
        <w:t>mehrfach aufgelistet wird.</w:t>
      </w:r>
    </w:p>
    <w:p w14:paraId="6541934D" w14:textId="37A78EA4" w:rsidR="0034150F" w:rsidRPr="005A2C45" w:rsidRDefault="00020079" w:rsidP="00857769">
      <w:pPr>
        <w:rPr>
          <w:lang w:eastAsia="de-DE" w:bidi="ar-SA"/>
        </w:rPr>
      </w:pPr>
      <w:r>
        <w:rPr>
          <w:lang w:eastAsia="de-DE" w:bidi="ar-SA"/>
        </w:rPr>
        <w:t xml:space="preserve">Dieses Risiko wird aktuell bewusst eingegangen. </w:t>
      </w:r>
      <w:r w:rsidR="0011592F">
        <w:rPr>
          <w:lang w:eastAsia="de-DE" w:bidi="ar-SA"/>
        </w:rPr>
        <w:t xml:space="preserve">Falls sich dies </w:t>
      </w:r>
      <w:r>
        <w:rPr>
          <w:lang w:eastAsia="de-DE" w:bidi="ar-SA"/>
        </w:rPr>
        <w:t>in der Praxis als ein erstzunehmendes Problem heraus</w:t>
      </w:r>
      <w:r w:rsidR="0011592F">
        <w:rPr>
          <w:lang w:eastAsia="de-DE" w:bidi="ar-SA"/>
        </w:rPr>
        <w:t>stellt</w:t>
      </w:r>
      <w:r>
        <w:rPr>
          <w:lang w:eastAsia="de-DE" w:bidi="ar-SA"/>
        </w:rPr>
        <w:t xml:space="preserve">, </w:t>
      </w:r>
      <w:r w:rsidR="0011592F">
        <w:rPr>
          <w:lang w:eastAsia="de-DE" w:bidi="ar-SA"/>
        </w:rPr>
        <w:t>wird über einen Einsatz eines Windows</w:t>
      </w:r>
      <w:r>
        <w:rPr>
          <w:lang w:eastAsia="de-DE" w:bidi="ar-SA"/>
        </w:rPr>
        <w:t xml:space="preserve"> Service</w:t>
      </w:r>
      <w:r w:rsidR="0011592F">
        <w:rPr>
          <w:lang w:eastAsia="de-DE" w:bidi="ar-SA"/>
        </w:rPr>
        <w:t xml:space="preserve">s nachgedacht. Dieser lokalisiert </w:t>
      </w:r>
      <w:r>
        <w:rPr>
          <w:lang w:eastAsia="de-DE" w:bidi="ar-SA"/>
        </w:rPr>
        <w:t>über ein Zeitstempelverfahren, ob die zuvor ausgelesenen Daten wirklich aktuell waren</w:t>
      </w:r>
      <w:r w:rsidR="0011592F">
        <w:rPr>
          <w:lang w:eastAsia="de-DE" w:bidi="ar-SA"/>
        </w:rPr>
        <w:t xml:space="preserve">. Ist dies nicht der Fall, </w:t>
      </w:r>
      <w:r>
        <w:rPr>
          <w:lang w:eastAsia="de-DE" w:bidi="ar-SA"/>
        </w:rPr>
        <w:t xml:space="preserve">wird der neu zu erstellende Eintrag verworfen. </w:t>
      </w:r>
    </w:p>
    <w:p w14:paraId="3F2F324D" w14:textId="77777777" w:rsidR="0044253F" w:rsidRDefault="0044253F">
      <w:pPr>
        <w:spacing w:before="0" w:after="200" w:line="276" w:lineRule="auto"/>
        <w:jc w:val="left"/>
        <w:rPr>
          <w:rFonts w:eastAsia="Times New Roman" w:cs="Times New Roman"/>
          <w:b/>
          <w:color w:val="17365D" w:themeColor="text2" w:themeShade="BF"/>
          <w:sz w:val="28"/>
          <w:szCs w:val="24"/>
          <w:lang w:eastAsia="de-DE" w:bidi="ar-SA"/>
        </w:rPr>
      </w:pPr>
      <w:bookmarkStart w:id="198" w:name="_Toc491858367"/>
      <w:r>
        <w:br w:type="page"/>
      </w:r>
    </w:p>
    <w:p w14:paraId="5A5BBF50" w14:textId="19C89600" w:rsidR="0086145C" w:rsidRPr="005A2C45" w:rsidRDefault="0086145C" w:rsidP="0086145C">
      <w:pPr>
        <w:pStyle w:val="berschrift2"/>
      </w:pPr>
      <w:bookmarkStart w:id="199" w:name="_Toc491948110"/>
      <w:r w:rsidRPr="005A2C45">
        <w:lastRenderedPageBreak/>
        <w:t>Qualitative Ziele</w:t>
      </w:r>
      <w:bookmarkEnd w:id="198"/>
      <w:bookmarkEnd w:id="199"/>
    </w:p>
    <w:p w14:paraId="3126F876" w14:textId="77777777" w:rsidR="00AD5AE5" w:rsidRDefault="00AD5AE5" w:rsidP="00AD5AE5">
      <w:pPr>
        <w:pStyle w:val="Listenabsatz"/>
        <w:spacing w:before="0" w:after="0"/>
      </w:pPr>
    </w:p>
    <w:p w14:paraId="0CC74D29" w14:textId="28E9EC9C" w:rsidR="00803932" w:rsidRDefault="00063EB3" w:rsidP="00063EB3">
      <w:pPr>
        <w:pStyle w:val="Listenabsatz"/>
        <w:numPr>
          <w:ilvl w:val="0"/>
          <w:numId w:val="7"/>
        </w:numPr>
        <w:spacing w:before="0" w:after="0"/>
      </w:pPr>
      <w:r w:rsidRPr="005A2C45">
        <w:t>Das ETIC2 soll sich durch seinen einfachen und stabilen Aufbau, verbunden mit der raschen Auswertung, ob ein Fehler in der ausgeführten Testkollektion aufgetreten ist, auszeichnen.</w:t>
      </w:r>
    </w:p>
    <w:p w14:paraId="1F8CDEFA" w14:textId="77777777" w:rsidR="0044253F" w:rsidRPr="005A2C45" w:rsidRDefault="0044253F" w:rsidP="0044253F">
      <w:pPr>
        <w:pStyle w:val="Listenabsatz"/>
        <w:spacing w:before="0" w:after="0"/>
      </w:pPr>
    </w:p>
    <w:p w14:paraId="54E7E35A" w14:textId="52B7AB69" w:rsidR="00063EB3" w:rsidRPr="005A2C45" w:rsidRDefault="00803932" w:rsidP="00803932">
      <w:pPr>
        <w:jc w:val="left"/>
        <w:rPr>
          <w:lang w:eastAsia="de-DE" w:bidi="ar-SA"/>
        </w:rPr>
      </w:pPr>
      <w:r w:rsidRPr="005A2C45">
        <w:rPr>
          <w:lang w:eastAsia="de-DE" w:bidi="ar-SA"/>
        </w:rPr>
        <w:t xml:space="preserve">Aus der </w:t>
      </w:r>
      <w:r w:rsidRPr="005A2C45">
        <w:rPr>
          <w:lang w:eastAsia="de-DE" w:bidi="ar-SA"/>
        </w:rPr>
        <w:fldChar w:fldCharType="begin"/>
      </w:r>
      <w:r w:rsidRPr="005A2C45">
        <w:rPr>
          <w:lang w:eastAsia="de-DE" w:bidi="ar-SA"/>
        </w:rPr>
        <w:instrText xml:space="preserve"> REF _Ref491759926 \h </w:instrText>
      </w:r>
      <w:r w:rsidRPr="005A2C45">
        <w:rPr>
          <w:lang w:eastAsia="de-DE" w:bidi="ar-SA"/>
        </w:rPr>
      </w:r>
      <w:r w:rsidRPr="005A2C45">
        <w:rPr>
          <w:lang w:eastAsia="de-DE" w:bidi="ar-SA"/>
        </w:rPr>
        <w:fldChar w:fldCharType="separate"/>
      </w:r>
      <w:r w:rsidR="00425D0A" w:rsidRPr="005A2C45">
        <w:t xml:space="preserve">Abbildung </w:t>
      </w:r>
      <w:r w:rsidR="00425D0A">
        <w:rPr>
          <w:noProof/>
        </w:rPr>
        <w:t>25</w:t>
      </w:r>
      <w:r w:rsidRPr="005A2C45">
        <w:rPr>
          <w:lang w:eastAsia="de-DE" w:bidi="ar-SA"/>
        </w:rPr>
        <w:fldChar w:fldCharType="end"/>
      </w:r>
      <w:r w:rsidRPr="005A2C45">
        <w:rPr>
          <w:lang w:eastAsia="de-DE" w:bidi="ar-SA"/>
        </w:rPr>
        <w:t xml:space="preserve"> ist der Aufbau des ETIC2 gekennzeichnet. In orange sind die Benutzersteuerungselemente zu sehen. Dabei fällt auf, dass der Benutzer einerseits die Ansicht wechseln, diese neu laden, exportierten oder dir</w:t>
      </w:r>
      <w:r w:rsidR="00C76961">
        <w:rPr>
          <w:lang w:eastAsia="de-DE" w:bidi="ar-SA"/>
        </w:rPr>
        <w:t>ekt ausdrucken kann. In der Menü</w:t>
      </w:r>
      <w:r w:rsidRPr="005A2C45">
        <w:rPr>
          <w:lang w:eastAsia="de-DE" w:bidi="ar-SA"/>
        </w:rPr>
        <w:t xml:space="preserve"> Leiste sind Funktionen verschachtelt, </w:t>
      </w:r>
      <w:r w:rsidR="00C76961">
        <w:rPr>
          <w:lang w:eastAsia="de-DE" w:bidi="ar-SA"/>
        </w:rPr>
        <w:t>die</w:t>
      </w:r>
      <w:r w:rsidRPr="005A2C45">
        <w:rPr>
          <w:lang w:eastAsia="de-DE" w:bidi="ar-SA"/>
        </w:rPr>
        <w:t xml:space="preserve"> nicht oft gebraucht werden und somit auch nicht prominent in der Abbildung auffallen sollen. Die Daten sind struktur</w:t>
      </w:r>
      <w:r w:rsidR="00517262">
        <w:rPr>
          <w:lang w:eastAsia="de-DE" w:bidi="ar-SA"/>
        </w:rPr>
        <w:t>iert und</w:t>
      </w:r>
      <w:r w:rsidRPr="005A2C45">
        <w:rPr>
          <w:lang w:eastAsia="de-DE" w:bidi="ar-SA"/>
        </w:rPr>
        <w:t xml:space="preserve"> in Ebenen aufgeteilt, was dem Benutzer hilft sich schneller ein Überblick zu verschaffen. Er hat immer die Möglichkeit die oberste Ebene zu durchsuchen. Eine schnelle Auswertung</w:t>
      </w:r>
      <w:r w:rsidR="006114C2" w:rsidRPr="005A2C45">
        <w:rPr>
          <w:lang w:eastAsia="de-DE" w:bidi="ar-SA"/>
        </w:rPr>
        <w:t>,</w:t>
      </w:r>
      <w:r w:rsidRPr="005A2C45">
        <w:rPr>
          <w:lang w:eastAsia="de-DE" w:bidi="ar-SA"/>
        </w:rPr>
        <w:t xml:space="preserve"> ob ein Fehler aufgetreten ist</w:t>
      </w:r>
      <w:r w:rsidR="006114C2" w:rsidRPr="005A2C45">
        <w:rPr>
          <w:lang w:eastAsia="de-DE" w:bidi="ar-SA"/>
        </w:rPr>
        <w:t xml:space="preserve">, </w:t>
      </w:r>
      <w:r w:rsidRPr="005A2C45">
        <w:rPr>
          <w:lang w:eastAsia="de-DE" w:bidi="ar-SA"/>
        </w:rPr>
        <w:t xml:space="preserve"> wird mit dem Feld Count Error Test in der Ansicht Firmware und Hardware erreicht.</w:t>
      </w:r>
    </w:p>
    <w:p w14:paraId="5F09DC25" w14:textId="77777777" w:rsidR="00604F0D" w:rsidRPr="005A2C45" w:rsidRDefault="00604F0D" w:rsidP="00063EB3">
      <w:pPr>
        <w:rPr>
          <w:lang w:eastAsia="de-DE" w:bidi="ar-SA"/>
        </w:rPr>
      </w:pPr>
      <w:r w:rsidRPr="005A2C45">
        <w:rPr>
          <w:noProof/>
          <w:lang w:val="de-DE" w:eastAsia="de-DE" w:bidi="ar-SA"/>
        </w:rPr>
        <w:drawing>
          <wp:inline distT="0" distB="0" distL="0" distR="0" wp14:anchorId="017996AE" wp14:editId="0ADCAC2A">
            <wp:extent cx="5759450" cy="3314065"/>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infacher Aufbau ETIC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3314065"/>
                    </a:xfrm>
                    <a:prstGeom prst="rect">
                      <a:avLst/>
                    </a:prstGeom>
                  </pic:spPr>
                </pic:pic>
              </a:graphicData>
            </a:graphic>
          </wp:inline>
        </w:drawing>
      </w:r>
    </w:p>
    <w:p w14:paraId="184F593A" w14:textId="234CE0D0" w:rsidR="00803932" w:rsidRPr="005A2C45" w:rsidRDefault="00803932" w:rsidP="00803932">
      <w:pPr>
        <w:pStyle w:val="Beschriftung"/>
      </w:pPr>
      <w:bookmarkStart w:id="200" w:name="_Ref491759926"/>
      <w:bookmarkStart w:id="201" w:name="_Toc491947974"/>
      <w:r w:rsidRPr="005A2C45">
        <w:t xml:space="preserve">Abbildung </w:t>
      </w:r>
      <w:fldSimple w:instr=" SEQ Abbildung \* ARABIC ">
        <w:r w:rsidR="00425D0A">
          <w:rPr>
            <w:noProof/>
          </w:rPr>
          <w:t>25</w:t>
        </w:r>
      </w:fldSimple>
      <w:bookmarkEnd w:id="200"/>
      <w:r w:rsidRPr="005A2C45">
        <w:t>: Aufbau ETIC2</w:t>
      </w:r>
      <w:bookmarkEnd w:id="201"/>
    </w:p>
    <w:p w14:paraId="779A09A2" w14:textId="77777777" w:rsidR="0044253F" w:rsidRDefault="0044253F">
      <w:pPr>
        <w:spacing w:before="0" w:after="200" w:line="276" w:lineRule="auto"/>
        <w:jc w:val="left"/>
        <w:rPr>
          <w:rFonts w:eastAsia="Times New Roman" w:cs="Times New Roman"/>
          <w:szCs w:val="20"/>
          <w:lang w:eastAsia="de-DE" w:bidi="ar-SA"/>
        </w:rPr>
      </w:pPr>
      <w:r>
        <w:br w:type="page"/>
      </w:r>
    </w:p>
    <w:p w14:paraId="371EBB1F" w14:textId="64F3874C" w:rsidR="00964B37" w:rsidRDefault="00964B37" w:rsidP="00964B37">
      <w:pPr>
        <w:pStyle w:val="Listenabsatz"/>
        <w:numPr>
          <w:ilvl w:val="0"/>
          <w:numId w:val="7"/>
        </w:numPr>
        <w:spacing w:before="0" w:after="0"/>
      </w:pPr>
      <w:r w:rsidRPr="005A2C45">
        <w:lastRenderedPageBreak/>
        <w:t>Eine ausgeprägte Suchfunktion soll ein Bestandteil des ETIC2 sein, welche eine schnelle Suche nach Fehlermeldungen erlaubt.</w:t>
      </w:r>
    </w:p>
    <w:p w14:paraId="6D9A63F2" w14:textId="77777777" w:rsidR="0044253F" w:rsidRPr="005A2C45" w:rsidRDefault="0044253F" w:rsidP="0044253F">
      <w:pPr>
        <w:pStyle w:val="Listenabsatz"/>
        <w:spacing w:before="0" w:after="0"/>
      </w:pPr>
    </w:p>
    <w:p w14:paraId="30FD5ED1" w14:textId="78A4F56F" w:rsidR="00964B37" w:rsidRPr="005A2C45" w:rsidRDefault="00A041E8" w:rsidP="00964B37">
      <w:pPr>
        <w:rPr>
          <w:lang w:eastAsia="de-DE" w:bidi="ar-SA"/>
        </w:rPr>
      </w:pPr>
      <w:r w:rsidRPr="005A2C45">
        <w:rPr>
          <w:lang w:eastAsia="de-DE" w:bidi="ar-SA"/>
        </w:rPr>
        <w:t>Nachdem in der Firmware oder Har</w:t>
      </w:r>
      <w:r w:rsidR="00517262">
        <w:rPr>
          <w:lang w:eastAsia="de-DE" w:bidi="ar-SA"/>
        </w:rPr>
        <w:t xml:space="preserve">dware Ansicht ein Fehler bei der Auswertung </w:t>
      </w:r>
      <w:r w:rsidRPr="005A2C45">
        <w:rPr>
          <w:lang w:eastAsia="de-DE" w:bidi="ar-SA"/>
        </w:rPr>
        <w:t>gefunden wird, kann zur genaueren Untersuchung über bereits gleic</w:t>
      </w:r>
      <w:r w:rsidR="00517262">
        <w:rPr>
          <w:lang w:eastAsia="de-DE" w:bidi="ar-SA"/>
        </w:rPr>
        <w:t>he Auffälligkeiten in der Error-</w:t>
      </w:r>
      <w:r w:rsidRPr="005A2C45">
        <w:rPr>
          <w:lang w:eastAsia="de-DE" w:bidi="ar-SA"/>
        </w:rPr>
        <w:t>Ansicht nach ähnlich</w:t>
      </w:r>
      <w:r w:rsidR="00517262">
        <w:rPr>
          <w:lang w:eastAsia="de-DE" w:bidi="ar-SA"/>
        </w:rPr>
        <w:t>en Fehlermeldungen gesucht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_Ref491764519 \h </w:instrText>
      </w:r>
      <w:r w:rsidRPr="005A2C45">
        <w:rPr>
          <w:lang w:eastAsia="de-DE" w:bidi="ar-SA"/>
        </w:rPr>
      </w:r>
      <w:r w:rsidRPr="005A2C45">
        <w:rPr>
          <w:lang w:eastAsia="de-DE" w:bidi="ar-SA"/>
        </w:rPr>
        <w:fldChar w:fldCharType="separate"/>
      </w:r>
      <w:r w:rsidR="00425D0A" w:rsidRPr="005A2C45">
        <w:t xml:space="preserve">Abbildung </w:t>
      </w:r>
      <w:r w:rsidR="00425D0A">
        <w:rPr>
          <w:noProof/>
        </w:rPr>
        <w:t>26</w:t>
      </w:r>
      <w:r w:rsidRPr="005A2C45">
        <w:rPr>
          <w:lang w:eastAsia="de-DE" w:bidi="ar-SA"/>
        </w:rPr>
        <w:fldChar w:fldCharType="end"/>
      </w:r>
      <w:r w:rsidR="00517262">
        <w:rPr>
          <w:lang w:eastAsia="de-DE" w:bidi="ar-SA"/>
        </w:rPr>
        <w:t>)</w:t>
      </w:r>
      <w:r w:rsidRPr="005A2C45">
        <w:rPr>
          <w:lang w:eastAsia="de-DE" w:bidi="ar-SA"/>
        </w:rPr>
        <w:t xml:space="preserve">. Zusätzlich können Rückschlüsse gezogen werden, bei welcher Firmware oder Hardware der Fehler aufgetreten ist. Diese Informationen können bei der </w:t>
      </w:r>
      <w:r w:rsidR="00B23CC3" w:rsidRPr="005A2C45">
        <w:rPr>
          <w:lang w:eastAsia="de-DE" w:bidi="ar-SA"/>
        </w:rPr>
        <w:t>Suche nach dem Bug in der Firmware sehr hilfreich sein.</w:t>
      </w:r>
    </w:p>
    <w:p w14:paraId="032B4781" w14:textId="77777777" w:rsidR="00A041E8" w:rsidRPr="005A2C45" w:rsidRDefault="00A041E8" w:rsidP="00964B37">
      <w:pPr>
        <w:rPr>
          <w:lang w:eastAsia="de-DE" w:bidi="ar-SA"/>
        </w:rPr>
      </w:pPr>
      <w:r w:rsidRPr="005A2C45">
        <w:rPr>
          <w:noProof/>
          <w:lang w:val="de-DE" w:eastAsia="de-DE" w:bidi="ar-SA"/>
        </w:rPr>
        <w:drawing>
          <wp:inline distT="0" distB="0" distL="0" distR="0" wp14:anchorId="0E2C78C1" wp14:editId="4EC58B5E">
            <wp:extent cx="5759450" cy="129032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ror Ansicht ETIC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9450" cy="1290320"/>
                    </a:xfrm>
                    <a:prstGeom prst="rect">
                      <a:avLst/>
                    </a:prstGeom>
                  </pic:spPr>
                </pic:pic>
              </a:graphicData>
            </a:graphic>
          </wp:inline>
        </w:drawing>
      </w:r>
    </w:p>
    <w:p w14:paraId="2E62CF98" w14:textId="3B3A4269" w:rsidR="00A041E8" w:rsidRDefault="00A041E8" w:rsidP="00A041E8">
      <w:pPr>
        <w:pStyle w:val="Beschriftung"/>
      </w:pPr>
      <w:bookmarkStart w:id="202" w:name="_Ref491764519"/>
      <w:bookmarkStart w:id="203" w:name="_Toc491947975"/>
      <w:r w:rsidRPr="005A2C45">
        <w:t xml:space="preserve">Abbildung </w:t>
      </w:r>
      <w:fldSimple w:instr=" SEQ Abbildung \* ARABIC ">
        <w:r w:rsidR="00425D0A">
          <w:rPr>
            <w:noProof/>
          </w:rPr>
          <w:t>26</w:t>
        </w:r>
      </w:fldSimple>
      <w:bookmarkEnd w:id="202"/>
      <w:r w:rsidRPr="005A2C45">
        <w:t>: Error Ansicht des ETIC2</w:t>
      </w:r>
      <w:bookmarkEnd w:id="203"/>
    </w:p>
    <w:p w14:paraId="666209A3" w14:textId="77777777" w:rsidR="0044253F" w:rsidRPr="0044253F" w:rsidRDefault="0044253F" w:rsidP="0044253F"/>
    <w:p w14:paraId="1FC2C8C0" w14:textId="6364C253" w:rsidR="00B23CC3" w:rsidRDefault="00B23CC3" w:rsidP="00B23CC3">
      <w:pPr>
        <w:pStyle w:val="Listenabsatz"/>
        <w:numPr>
          <w:ilvl w:val="0"/>
          <w:numId w:val="7"/>
        </w:numPr>
        <w:spacing w:before="0" w:after="0"/>
      </w:pPr>
      <w:r w:rsidRPr="005A2C45">
        <w:t>Mit dem ETIC2 soll das Resultat der ausgeführten Testkollektion unmittelbar und einfach ersichtlich sein.</w:t>
      </w:r>
    </w:p>
    <w:p w14:paraId="2B7FE0C4" w14:textId="77777777" w:rsidR="0044253F" w:rsidRPr="005A2C45" w:rsidRDefault="0044253F" w:rsidP="0044253F">
      <w:pPr>
        <w:pStyle w:val="Listenabsatz"/>
        <w:spacing w:before="0" w:after="0"/>
      </w:pPr>
    </w:p>
    <w:p w14:paraId="685F9440" w14:textId="3B1BEF71" w:rsidR="00517262" w:rsidRDefault="000957B0" w:rsidP="00B23CC3">
      <w:pPr>
        <w:rPr>
          <w:lang w:eastAsia="de-DE" w:bidi="ar-SA"/>
        </w:rPr>
      </w:pPr>
      <w:r w:rsidRPr="005A2C45">
        <w:rPr>
          <w:lang w:eastAsia="de-DE" w:bidi="ar-SA"/>
        </w:rPr>
        <w:t xml:space="preserve">Das ETIC2 kann parallel nebst dem laufenden TTIC2 betrieben werden. Das TTIC2 schreibt nach Beendigung eines Testes das Resultat in den zuvor erstellten </w:t>
      </w:r>
      <w:proofErr w:type="spellStart"/>
      <w:r w:rsidRPr="005A2C45">
        <w:rPr>
          <w:lang w:eastAsia="de-DE" w:bidi="ar-SA"/>
        </w:rPr>
        <w:t>TestCollectionResult</w:t>
      </w:r>
      <w:proofErr w:type="spellEnd"/>
      <w:r w:rsidRPr="005A2C45">
        <w:rPr>
          <w:lang w:eastAsia="de-DE" w:bidi="ar-SA"/>
        </w:rPr>
        <w:t xml:space="preserve"> Eintrag. Der Verlauf kann über</w:t>
      </w:r>
      <w:r w:rsidR="00517262">
        <w:rPr>
          <w:lang w:eastAsia="de-DE" w:bidi="ar-SA"/>
        </w:rPr>
        <w:t xml:space="preserve"> den Refresh Knopf des ETIC2 </w:t>
      </w:r>
      <w:r w:rsidRPr="005A2C45">
        <w:rPr>
          <w:lang w:eastAsia="de-DE" w:bidi="ar-SA"/>
        </w:rPr>
        <w:t xml:space="preserve">verfolgt werden. Aber um den </w:t>
      </w:r>
      <w:proofErr w:type="spellStart"/>
      <w:r w:rsidRPr="005A2C45">
        <w:rPr>
          <w:lang w:eastAsia="de-DE" w:bidi="ar-SA"/>
        </w:rPr>
        <w:t>TestCollectionResult</w:t>
      </w:r>
      <w:proofErr w:type="spellEnd"/>
      <w:r w:rsidRPr="005A2C45">
        <w:rPr>
          <w:lang w:eastAsia="de-DE" w:bidi="ar-SA"/>
        </w:rPr>
        <w:t xml:space="preserve"> Eintrag </w:t>
      </w:r>
      <w:r w:rsidR="00517262">
        <w:rPr>
          <w:lang w:eastAsia="de-DE" w:bidi="ar-SA"/>
        </w:rPr>
        <w:t>einsehen</w:t>
      </w:r>
      <w:r w:rsidRPr="005A2C45">
        <w:rPr>
          <w:lang w:eastAsia="de-DE" w:bidi="ar-SA"/>
        </w:rPr>
        <w:t xml:space="preserve"> zu können, muss der Benutzer den Grundzustand kennen. Wird dabei eine neue Firmware getestet, so kann nach der Firmware</w:t>
      </w:r>
      <w:r w:rsidR="00517262">
        <w:rPr>
          <w:lang w:eastAsia="de-DE" w:bidi="ar-SA"/>
        </w:rPr>
        <w:t xml:space="preserve"> Release Spalte sortiert werden</w:t>
      </w:r>
      <w:r w:rsidRPr="005A2C45">
        <w:rPr>
          <w:lang w:eastAsia="de-DE" w:bidi="ar-SA"/>
        </w:rPr>
        <w:t xml:space="preserve"> </w:t>
      </w:r>
      <w:r w:rsidR="00517262">
        <w:rPr>
          <w:lang w:eastAsia="de-DE" w:bidi="ar-SA"/>
        </w:rPr>
        <w:t>(</w:t>
      </w:r>
      <w:r w:rsidRPr="005A2C45">
        <w:rPr>
          <w:lang w:eastAsia="de-DE" w:bidi="ar-SA"/>
        </w:rPr>
        <w:fldChar w:fldCharType="begin"/>
      </w:r>
      <w:r w:rsidRPr="005A2C45">
        <w:rPr>
          <w:lang w:eastAsia="de-DE" w:bidi="ar-SA"/>
        </w:rPr>
        <w:instrText xml:space="preserve"> REF _Ref491765642 \h </w:instrText>
      </w:r>
      <w:r w:rsidRPr="005A2C45">
        <w:rPr>
          <w:lang w:eastAsia="de-DE" w:bidi="ar-SA"/>
        </w:rPr>
      </w:r>
      <w:r w:rsidRPr="005A2C45">
        <w:rPr>
          <w:lang w:eastAsia="de-DE" w:bidi="ar-SA"/>
        </w:rPr>
        <w:fldChar w:fldCharType="separate"/>
      </w:r>
      <w:r w:rsidR="00425D0A" w:rsidRPr="005A2C45">
        <w:t xml:space="preserve">Abbildung </w:t>
      </w:r>
      <w:r w:rsidR="00425D0A">
        <w:rPr>
          <w:noProof/>
        </w:rPr>
        <w:t>27</w:t>
      </w:r>
      <w:r w:rsidRPr="005A2C45">
        <w:rPr>
          <w:lang w:eastAsia="de-DE" w:bidi="ar-SA"/>
        </w:rPr>
        <w:fldChar w:fldCharType="end"/>
      </w:r>
      <w:r w:rsidR="00517262">
        <w:rPr>
          <w:lang w:eastAsia="de-DE" w:bidi="ar-SA"/>
        </w:rPr>
        <w:t>)</w:t>
      </w:r>
      <w:r w:rsidRPr="005A2C45">
        <w:rPr>
          <w:lang w:eastAsia="de-DE" w:bidi="ar-SA"/>
        </w:rPr>
        <w:t>. In der unte</w:t>
      </w:r>
      <w:r w:rsidR="00517262">
        <w:rPr>
          <w:lang w:eastAsia="de-DE" w:bidi="ar-SA"/>
        </w:rPr>
        <w:t>ren Ebene</w:t>
      </w:r>
      <w:r w:rsidRPr="005A2C45">
        <w:rPr>
          <w:lang w:eastAsia="de-DE" w:bidi="ar-SA"/>
        </w:rPr>
        <w:t xml:space="preserve"> werden die Test Kollektionen nach dem Ausführungszeitpunkt aufgelistet.</w:t>
      </w:r>
    </w:p>
    <w:p w14:paraId="0E9C1FA8" w14:textId="35C74E44" w:rsidR="000957B0" w:rsidRPr="005A2C45" w:rsidRDefault="00511FA5" w:rsidP="00B23CC3">
      <w:pPr>
        <w:rPr>
          <w:lang w:eastAsia="de-DE" w:bidi="ar-SA"/>
        </w:rPr>
      </w:pPr>
      <w:r w:rsidRPr="005A2C45">
        <w:rPr>
          <w:noProof/>
          <w:lang w:val="de-DE" w:eastAsia="de-DE" w:bidi="ar-SA"/>
        </w:rPr>
        <w:drawing>
          <wp:inline distT="0" distB="0" distL="0" distR="0" wp14:anchorId="2570F12E" wp14:editId="0B807343">
            <wp:extent cx="5759450" cy="28651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swertung letzte Testkollektio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450" cy="2865120"/>
                    </a:xfrm>
                    <a:prstGeom prst="rect">
                      <a:avLst/>
                    </a:prstGeom>
                  </pic:spPr>
                </pic:pic>
              </a:graphicData>
            </a:graphic>
          </wp:inline>
        </w:drawing>
      </w:r>
    </w:p>
    <w:p w14:paraId="16772276" w14:textId="49D2130D" w:rsidR="000957B0" w:rsidRPr="005A2C45" w:rsidRDefault="000957B0" w:rsidP="000957B0">
      <w:pPr>
        <w:pStyle w:val="Beschriftung"/>
      </w:pPr>
      <w:bookmarkStart w:id="204" w:name="_Ref491765642"/>
      <w:bookmarkStart w:id="205" w:name="_Toc491947976"/>
      <w:r w:rsidRPr="005A2C45">
        <w:t xml:space="preserve">Abbildung </w:t>
      </w:r>
      <w:fldSimple w:instr=" SEQ Abbildung \* ARABIC ">
        <w:r w:rsidR="00425D0A">
          <w:rPr>
            <w:noProof/>
          </w:rPr>
          <w:t>27</w:t>
        </w:r>
      </w:fldSimple>
      <w:bookmarkEnd w:id="204"/>
      <w:r w:rsidRPr="005A2C45">
        <w:t>: Auswertung der letzten ausgeführten Testkollektion</w:t>
      </w:r>
      <w:bookmarkEnd w:id="205"/>
    </w:p>
    <w:p w14:paraId="1A089401" w14:textId="77777777" w:rsidR="0044253F" w:rsidRDefault="0044253F">
      <w:pPr>
        <w:spacing w:before="0" w:after="200" w:line="276" w:lineRule="auto"/>
        <w:jc w:val="left"/>
        <w:rPr>
          <w:rFonts w:eastAsia="Times New Roman" w:cs="Times New Roman"/>
          <w:szCs w:val="20"/>
          <w:lang w:eastAsia="de-DE" w:bidi="ar-SA"/>
        </w:rPr>
      </w:pPr>
      <w:r>
        <w:br w:type="page"/>
      </w:r>
    </w:p>
    <w:p w14:paraId="7371C5B5" w14:textId="3DAC373C" w:rsidR="00511FA5" w:rsidRDefault="00511FA5" w:rsidP="00511FA5">
      <w:pPr>
        <w:pStyle w:val="Listenabsatz"/>
        <w:numPr>
          <w:ilvl w:val="0"/>
          <w:numId w:val="7"/>
        </w:numPr>
        <w:spacing w:before="0" w:after="0"/>
      </w:pPr>
      <w:r w:rsidRPr="005A2C45">
        <w:lastRenderedPageBreak/>
        <w:t>Auf Knopfdruck sollen die Testresultate exportiert werden können.</w:t>
      </w:r>
    </w:p>
    <w:p w14:paraId="12CFDB55" w14:textId="77777777" w:rsidR="0044253F" w:rsidRPr="005A2C45" w:rsidRDefault="0044253F" w:rsidP="0044253F">
      <w:pPr>
        <w:pStyle w:val="Listenabsatz"/>
        <w:spacing w:before="0" w:after="0"/>
      </w:pPr>
    </w:p>
    <w:p w14:paraId="6EBA9D79" w14:textId="7FE8F10A" w:rsidR="00511FA5" w:rsidRPr="005A2C45" w:rsidRDefault="00517262" w:rsidP="00511FA5">
      <w:pPr>
        <w:rPr>
          <w:lang w:eastAsia="de-DE" w:bidi="ar-SA"/>
        </w:rPr>
      </w:pPr>
      <w:r>
        <w:rPr>
          <w:lang w:eastAsia="de-DE" w:bidi="ar-SA"/>
        </w:rPr>
        <w:t xml:space="preserve">Alle </w:t>
      </w:r>
      <w:r w:rsidRPr="005A2C45">
        <w:rPr>
          <w:lang w:eastAsia="de-DE" w:bidi="ar-SA"/>
        </w:rPr>
        <w:t>Ansichten</w:t>
      </w:r>
      <w:r>
        <w:rPr>
          <w:lang w:eastAsia="de-DE" w:bidi="ar-SA"/>
        </w:rPr>
        <w:t xml:space="preserve"> der</w:t>
      </w:r>
      <w:r w:rsidRPr="005A2C45">
        <w:rPr>
          <w:lang w:eastAsia="de-DE" w:bidi="ar-SA"/>
        </w:rPr>
        <w:t xml:space="preserve"> </w:t>
      </w:r>
      <w:r>
        <w:rPr>
          <w:lang w:eastAsia="de-DE" w:bidi="ar-SA"/>
        </w:rPr>
        <w:t>Testresultate</w:t>
      </w:r>
      <w:r w:rsidR="00511FA5" w:rsidRPr="005A2C45">
        <w:rPr>
          <w:lang w:eastAsia="de-DE" w:bidi="ar-SA"/>
        </w:rPr>
        <w:t xml:space="preserve"> (Firmware, Hardware, Error) können über den PDF Knopf exportiert werden. Die Ansicht wird</w:t>
      </w:r>
      <w:r>
        <w:rPr>
          <w:lang w:eastAsia="de-DE" w:bidi="ar-SA"/>
        </w:rPr>
        <w:t xml:space="preserve"> jeweils</w:t>
      </w:r>
      <w:r w:rsidR="00511FA5" w:rsidRPr="005A2C45">
        <w:rPr>
          <w:lang w:eastAsia="de-DE" w:bidi="ar-SA"/>
        </w:rPr>
        <w:t xml:space="preserve"> im Querforma</w:t>
      </w:r>
      <w:r>
        <w:rPr>
          <w:lang w:eastAsia="de-DE" w:bidi="ar-SA"/>
        </w:rPr>
        <w:t>t im PDF Dokument abgespeichert</w:t>
      </w:r>
      <w:r w:rsidR="00511FA5" w:rsidRPr="005A2C45">
        <w:rPr>
          <w:lang w:eastAsia="de-DE" w:bidi="ar-SA"/>
        </w:rPr>
        <w:t xml:space="preserve"> </w:t>
      </w:r>
      <w:r>
        <w:rPr>
          <w:lang w:eastAsia="de-DE" w:bidi="ar-SA"/>
        </w:rPr>
        <w:t>(</w:t>
      </w:r>
      <w:r w:rsidR="00511FA5" w:rsidRPr="005A2C45">
        <w:rPr>
          <w:lang w:eastAsia="de-DE" w:bidi="ar-SA"/>
        </w:rPr>
        <w:fldChar w:fldCharType="begin"/>
      </w:r>
      <w:r w:rsidR="00511FA5" w:rsidRPr="005A2C45">
        <w:rPr>
          <w:lang w:eastAsia="de-DE" w:bidi="ar-SA"/>
        </w:rPr>
        <w:instrText xml:space="preserve"> REF _Ref491766762 \h </w:instrText>
      </w:r>
      <w:r w:rsidR="00511FA5" w:rsidRPr="005A2C45">
        <w:rPr>
          <w:lang w:eastAsia="de-DE" w:bidi="ar-SA"/>
        </w:rPr>
      </w:r>
      <w:r w:rsidR="00511FA5" w:rsidRPr="005A2C45">
        <w:rPr>
          <w:lang w:eastAsia="de-DE" w:bidi="ar-SA"/>
        </w:rPr>
        <w:fldChar w:fldCharType="separate"/>
      </w:r>
      <w:r w:rsidR="00425D0A" w:rsidRPr="005A2C45">
        <w:t xml:space="preserve">Abbildung </w:t>
      </w:r>
      <w:r w:rsidR="00425D0A">
        <w:rPr>
          <w:noProof/>
        </w:rPr>
        <w:t>28</w:t>
      </w:r>
      <w:r w:rsidR="00511FA5" w:rsidRPr="005A2C45">
        <w:rPr>
          <w:lang w:eastAsia="de-DE" w:bidi="ar-SA"/>
        </w:rPr>
        <w:fldChar w:fldCharType="end"/>
      </w:r>
      <w:r>
        <w:rPr>
          <w:lang w:eastAsia="de-DE" w:bidi="ar-SA"/>
        </w:rPr>
        <w:t>)</w:t>
      </w:r>
      <w:r w:rsidR="00511FA5" w:rsidRPr="005A2C45">
        <w:rPr>
          <w:lang w:eastAsia="de-DE" w:bidi="ar-SA"/>
        </w:rPr>
        <w:t>.</w:t>
      </w:r>
    </w:p>
    <w:p w14:paraId="08381A61" w14:textId="77777777" w:rsidR="00511FA5" w:rsidRPr="005A2C45" w:rsidRDefault="00511FA5" w:rsidP="00511FA5">
      <w:pPr>
        <w:rPr>
          <w:lang w:eastAsia="de-DE" w:bidi="ar-SA"/>
        </w:rPr>
      </w:pPr>
      <w:r w:rsidRPr="005A2C45">
        <w:rPr>
          <w:noProof/>
          <w:lang w:val="de-DE" w:eastAsia="de-DE" w:bidi="ar-SA"/>
        </w:rPr>
        <w:drawing>
          <wp:inline distT="0" distB="0" distL="0" distR="0" wp14:anchorId="71ACC4FA" wp14:editId="59D28A36">
            <wp:extent cx="5680710" cy="4238338"/>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sicht Testresultate im PD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92998" cy="4247506"/>
                    </a:xfrm>
                    <a:prstGeom prst="rect">
                      <a:avLst/>
                    </a:prstGeom>
                  </pic:spPr>
                </pic:pic>
              </a:graphicData>
            </a:graphic>
          </wp:inline>
        </w:drawing>
      </w:r>
    </w:p>
    <w:p w14:paraId="6B58B29C" w14:textId="569A91DB" w:rsidR="00511FA5" w:rsidRPr="005A2C45" w:rsidRDefault="00511FA5" w:rsidP="00511FA5">
      <w:pPr>
        <w:pStyle w:val="Beschriftung"/>
      </w:pPr>
      <w:bookmarkStart w:id="206" w:name="_Ref491766762"/>
      <w:bookmarkStart w:id="207" w:name="_Toc491947977"/>
      <w:r w:rsidRPr="005A2C45">
        <w:t xml:space="preserve">Abbildung </w:t>
      </w:r>
      <w:fldSimple w:instr=" SEQ Abbildung \* ARABIC ">
        <w:r w:rsidR="00425D0A">
          <w:rPr>
            <w:noProof/>
          </w:rPr>
          <w:t>28</w:t>
        </w:r>
      </w:fldSimple>
      <w:bookmarkEnd w:id="206"/>
      <w:r w:rsidRPr="005A2C45">
        <w:t>: Ansicht Testresultate im PDF</w:t>
      </w:r>
      <w:bookmarkEnd w:id="207"/>
    </w:p>
    <w:p w14:paraId="4443EACA" w14:textId="77777777" w:rsidR="0044253F" w:rsidRDefault="0044253F">
      <w:pPr>
        <w:spacing w:before="0" w:after="200" w:line="276" w:lineRule="auto"/>
        <w:jc w:val="left"/>
        <w:rPr>
          <w:rFonts w:eastAsia="Times New Roman" w:cs="Times New Roman"/>
          <w:szCs w:val="20"/>
          <w:lang w:eastAsia="de-DE" w:bidi="ar-SA"/>
        </w:rPr>
      </w:pPr>
      <w:r>
        <w:br w:type="page"/>
      </w:r>
    </w:p>
    <w:p w14:paraId="44C8ED6D" w14:textId="67EBC71E" w:rsidR="00477847" w:rsidRDefault="00477847" w:rsidP="00477847">
      <w:pPr>
        <w:pStyle w:val="Listenabsatz"/>
        <w:numPr>
          <w:ilvl w:val="0"/>
          <w:numId w:val="7"/>
        </w:numPr>
        <w:spacing w:before="0" w:after="0"/>
      </w:pPr>
      <w:r w:rsidRPr="005A2C45">
        <w:lastRenderedPageBreak/>
        <w:t>(optional) Das TTIC2 soll für die Anzeige der Testinformationen immer auf die aktuellsten im Test definierten Beschreibungen zugreifen. Auch die Anforderungen an die Ventil Hardware, welche in den Tests definiert werden, sollen auf dem aktuellsten Stand im TTIC2 sein. (Bei einem Release Prozess)</w:t>
      </w:r>
    </w:p>
    <w:p w14:paraId="5B42AB01" w14:textId="77777777" w:rsidR="0044253F" w:rsidRPr="005A2C45" w:rsidRDefault="0044253F" w:rsidP="0044253F">
      <w:pPr>
        <w:pStyle w:val="Listenabsatz"/>
        <w:spacing w:before="0" w:after="0"/>
      </w:pPr>
    </w:p>
    <w:p w14:paraId="2544A8DE" w14:textId="2424DF5B" w:rsidR="0044253F" w:rsidRDefault="00517262" w:rsidP="0044253F">
      <w:pPr>
        <w:rPr>
          <w:lang w:eastAsia="de-DE" w:bidi="ar-SA"/>
        </w:rPr>
      </w:pPr>
      <w:r>
        <w:rPr>
          <w:lang w:eastAsia="de-DE" w:bidi="ar-SA"/>
        </w:rPr>
        <w:t xml:space="preserve">Die </w:t>
      </w:r>
      <w:proofErr w:type="spellStart"/>
      <w:r>
        <w:rPr>
          <w:lang w:eastAsia="de-DE" w:bidi="ar-SA"/>
        </w:rPr>
        <w:t>TestUpdateFirmware</w:t>
      </w:r>
      <w:proofErr w:type="spellEnd"/>
      <w:r>
        <w:rPr>
          <w:lang w:eastAsia="de-DE" w:bidi="ar-SA"/>
        </w:rPr>
        <w:t>, welche</w:t>
      </w:r>
      <w:r w:rsidR="00477847" w:rsidRPr="005A2C45">
        <w:rPr>
          <w:lang w:eastAsia="de-DE" w:bidi="ar-SA"/>
        </w:rPr>
        <w:t xml:space="preserve"> früher </w:t>
      </w:r>
      <w:r w:rsidRPr="005A2C45">
        <w:rPr>
          <w:lang w:eastAsia="de-DE" w:bidi="ar-SA"/>
        </w:rPr>
        <w:t>vor einem Release Prozes</w:t>
      </w:r>
      <w:r>
        <w:rPr>
          <w:lang w:eastAsia="de-DE" w:bidi="ar-SA"/>
        </w:rPr>
        <w:t xml:space="preserve">s </w:t>
      </w:r>
      <w:r w:rsidR="00477847" w:rsidRPr="005A2C45">
        <w:rPr>
          <w:lang w:eastAsia="de-DE" w:bidi="ar-SA"/>
        </w:rPr>
        <w:t>aufgerufen wurde, um die Tests mit den aktuellen Parameterwerte</w:t>
      </w:r>
      <w:r>
        <w:rPr>
          <w:lang w:eastAsia="de-DE" w:bidi="ar-SA"/>
        </w:rPr>
        <w:t>n</w:t>
      </w:r>
      <w:r w:rsidR="00477847" w:rsidRPr="005A2C45">
        <w:rPr>
          <w:lang w:eastAsia="de-DE" w:bidi="ar-SA"/>
        </w:rPr>
        <w:t xml:space="preserve"> von der Firmware zu aktualisieren</w:t>
      </w:r>
      <w:r>
        <w:rPr>
          <w:lang w:eastAsia="de-DE" w:bidi="ar-SA"/>
        </w:rPr>
        <w:t>, wurde erweitert. Diese</w:t>
      </w:r>
      <w:r w:rsidR="00477847" w:rsidRPr="005A2C45">
        <w:rPr>
          <w:lang w:eastAsia="de-DE" w:bidi="ar-SA"/>
        </w:rPr>
        <w:t xml:space="preserve"> ruft jeden einzelnen Test auf, </w:t>
      </w:r>
      <w:r>
        <w:rPr>
          <w:lang w:eastAsia="de-DE" w:bidi="ar-SA"/>
        </w:rPr>
        <w:t>dieser liefert</w:t>
      </w:r>
      <w:r w:rsidR="00477847" w:rsidRPr="005A2C45">
        <w:rPr>
          <w:lang w:eastAsia="de-DE" w:bidi="ar-SA"/>
        </w:rPr>
        <w:t xml:space="preserve"> seine Testinformationen und Hardware Anforderungen über Umgebungsvariablen </w:t>
      </w:r>
      <w:r>
        <w:rPr>
          <w:lang w:eastAsia="de-DE" w:bidi="ar-SA"/>
        </w:rPr>
        <w:t>zurück</w:t>
      </w:r>
      <w:r w:rsidR="00477847" w:rsidRPr="005A2C45">
        <w:rPr>
          <w:lang w:eastAsia="de-DE" w:bidi="ar-SA"/>
        </w:rPr>
        <w:t xml:space="preserve">. </w:t>
      </w:r>
      <w:r>
        <w:rPr>
          <w:lang w:eastAsia="de-DE" w:bidi="ar-SA"/>
        </w:rPr>
        <w:t>Sie</w:t>
      </w:r>
      <w:r w:rsidR="00477847" w:rsidRPr="005A2C45">
        <w:rPr>
          <w:lang w:eastAsia="de-DE" w:bidi="ar-SA"/>
        </w:rPr>
        <w:t xml:space="preserve"> werden anschliessend auf Aktualität geprüft. So kann sichergestellt werden, dass das TTIC2 aktuelle Testinformationen bei einem Release aus der </w:t>
      </w:r>
      <w:proofErr w:type="spellStart"/>
      <w:r w:rsidR="00477847" w:rsidRPr="005A2C45">
        <w:rPr>
          <w:lang w:eastAsia="de-DE" w:bidi="ar-SA"/>
        </w:rPr>
        <w:t>Sof</w:t>
      </w:r>
      <w:r w:rsidR="0044253F">
        <w:rPr>
          <w:lang w:eastAsia="de-DE" w:bidi="ar-SA"/>
        </w:rPr>
        <w:t>twareVersionsDatabase</w:t>
      </w:r>
      <w:proofErr w:type="spellEnd"/>
      <w:r w:rsidR="0044253F">
        <w:rPr>
          <w:lang w:eastAsia="de-DE" w:bidi="ar-SA"/>
        </w:rPr>
        <w:t xml:space="preserve"> ausliest.</w:t>
      </w:r>
    </w:p>
    <w:p w14:paraId="3599715D" w14:textId="77777777" w:rsidR="0044253F" w:rsidRPr="0044253F" w:rsidRDefault="0044253F" w:rsidP="0044253F">
      <w:pPr>
        <w:rPr>
          <w:lang w:eastAsia="de-DE" w:bidi="ar-SA"/>
        </w:rPr>
      </w:pPr>
    </w:p>
    <w:p w14:paraId="77C2A775" w14:textId="033C6326" w:rsidR="00477847" w:rsidRDefault="00477847" w:rsidP="00477847">
      <w:pPr>
        <w:pStyle w:val="Listenabsatz"/>
        <w:numPr>
          <w:ilvl w:val="0"/>
          <w:numId w:val="7"/>
        </w:numPr>
        <w:spacing w:before="0" w:after="0"/>
      </w:pPr>
      <w:r w:rsidRPr="005A2C45">
        <w:t xml:space="preserve">(optional) Das TTIC2 muss vor Ausführung der Test Kollektion automatisch die definierten Firmwaren und Parameterfiles (Drive- und </w:t>
      </w:r>
      <w:proofErr w:type="spellStart"/>
      <w:r w:rsidRPr="005A2C45">
        <w:t>Configuration</w:t>
      </w:r>
      <w:proofErr w:type="spellEnd"/>
      <w:r w:rsidRPr="005A2C45">
        <w:t xml:space="preserve"> File) auf die Ventil Hardware updaten.</w:t>
      </w:r>
    </w:p>
    <w:p w14:paraId="3EB46413" w14:textId="77777777" w:rsidR="0044253F" w:rsidRPr="005A2C45" w:rsidRDefault="0044253F" w:rsidP="0044253F">
      <w:pPr>
        <w:pStyle w:val="Listenabsatz"/>
        <w:spacing w:before="0" w:after="0"/>
      </w:pPr>
    </w:p>
    <w:p w14:paraId="019F2639" w14:textId="7005522C" w:rsidR="00477847" w:rsidRPr="005A2C45" w:rsidRDefault="00477847" w:rsidP="00477847">
      <w:pPr>
        <w:rPr>
          <w:lang w:eastAsia="de-DE" w:bidi="ar-SA"/>
        </w:rPr>
      </w:pPr>
      <w:r w:rsidRPr="005A2C45">
        <w:rPr>
          <w:lang w:eastAsia="de-DE" w:bidi="ar-SA"/>
        </w:rPr>
        <w:t>Ist die Testkollektion im TTIC2 definiert und die Ausführung gestartet, wird nachd</w:t>
      </w:r>
      <w:r w:rsidR="00517262">
        <w:rPr>
          <w:lang w:eastAsia="de-DE" w:bidi="ar-SA"/>
        </w:rPr>
        <w:t>em die Hardware überprüft wurde</w:t>
      </w:r>
      <w:r w:rsidRPr="005A2C45">
        <w:rPr>
          <w:lang w:eastAsia="de-DE" w:bidi="ar-SA"/>
        </w:rPr>
        <w:t xml:space="preserve"> kontrolliert ob der Grundzustand </w:t>
      </w:r>
      <w:r w:rsidR="00517262">
        <w:rPr>
          <w:lang w:eastAsia="de-DE" w:bidi="ar-SA"/>
        </w:rPr>
        <w:t>sich bereits</w:t>
      </w:r>
      <w:r w:rsidRPr="005A2C45">
        <w:rPr>
          <w:lang w:eastAsia="de-DE" w:bidi="ar-SA"/>
        </w:rPr>
        <w:t xml:space="preserve"> auf der Ventil Hardware befindet. Wenn nicht wird automatisch ein Firmware </w:t>
      </w:r>
      <w:proofErr w:type="spellStart"/>
      <w:r w:rsidRPr="005A2C45">
        <w:rPr>
          <w:lang w:eastAsia="de-DE" w:bidi="ar-SA"/>
        </w:rPr>
        <w:t>Loader</w:t>
      </w:r>
      <w:proofErr w:type="spellEnd"/>
      <w:r w:rsidRPr="005A2C45">
        <w:rPr>
          <w:lang w:eastAsia="de-DE" w:bidi="ar-SA"/>
        </w:rPr>
        <w:t xml:space="preserve"> Programm aufgerufen, welches die </w:t>
      </w:r>
      <w:r w:rsidR="00517262">
        <w:rPr>
          <w:lang w:eastAsia="de-DE" w:bidi="ar-SA"/>
        </w:rPr>
        <w:t>angegeben</w:t>
      </w:r>
      <w:r w:rsidR="0082312B" w:rsidRPr="005A2C45">
        <w:rPr>
          <w:lang w:eastAsia="de-DE" w:bidi="ar-SA"/>
        </w:rPr>
        <w:t>e</w:t>
      </w:r>
      <w:r w:rsidR="00C35030" w:rsidRPr="005A2C45">
        <w:rPr>
          <w:lang w:eastAsia="de-DE" w:bidi="ar-SA"/>
        </w:rPr>
        <w:t xml:space="preserve"> Firmware im internen VAT Firmw</w:t>
      </w:r>
      <w:r w:rsidR="007F5C82">
        <w:rPr>
          <w:lang w:eastAsia="de-DE" w:bidi="ar-SA"/>
        </w:rPr>
        <w:t>are Ordner auswählt und updatet</w:t>
      </w:r>
      <w:r w:rsidR="00C35030" w:rsidRPr="005A2C45">
        <w:rPr>
          <w:lang w:eastAsia="de-DE" w:bidi="ar-SA"/>
        </w:rPr>
        <w:t xml:space="preserve"> </w:t>
      </w:r>
      <w:r w:rsidR="007F5C82">
        <w:rPr>
          <w:lang w:eastAsia="de-DE" w:bidi="ar-SA"/>
        </w:rPr>
        <w:t>(</w:t>
      </w:r>
      <w:r w:rsidR="00C35030" w:rsidRPr="005A2C45">
        <w:rPr>
          <w:lang w:eastAsia="de-DE" w:bidi="ar-SA"/>
        </w:rPr>
        <w:fldChar w:fldCharType="begin"/>
      </w:r>
      <w:r w:rsidR="00C35030" w:rsidRPr="005A2C45">
        <w:rPr>
          <w:lang w:eastAsia="de-DE" w:bidi="ar-SA"/>
        </w:rPr>
        <w:instrText xml:space="preserve"> REF _Ref491768922 \h </w:instrText>
      </w:r>
      <w:r w:rsidR="00C35030" w:rsidRPr="005A2C45">
        <w:rPr>
          <w:lang w:eastAsia="de-DE" w:bidi="ar-SA"/>
        </w:rPr>
      </w:r>
      <w:r w:rsidR="00C35030" w:rsidRPr="005A2C45">
        <w:rPr>
          <w:lang w:eastAsia="de-DE" w:bidi="ar-SA"/>
        </w:rPr>
        <w:fldChar w:fldCharType="separate"/>
      </w:r>
      <w:r w:rsidR="00425D0A" w:rsidRPr="005A2C45">
        <w:t xml:space="preserve">Abbildung </w:t>
      </w:r>
      <w:r w:rsidR="00425D0A">
        <w:rPr>
          <w:noProof/>
        </w:rPr>
        <w:t>29</w:t>
      </w:r>
      <w:r w:rsidR="00C35030" w:rsidRPr="005A2C45">
        <w:rPr>
          <w:lang w:eastAsia="de-DE" w:bidi="ar-SA"/>
        </w:rPr>
        <w:fldChar w:fldCharType="end"/>
      </w:r>
      <w:r w:rsidR="007F5C82">
        <w:rPr>
          <w:lang w:eastAsia="de-DE" w:bidi="ar-SA"/>
        </w:rPr>
        <w:t>)</w:t>
      </w:r>
      <w:r w:rsidR="00C35030" w:rsidRPr="005A2C45">
        <w:rPr>
          <w:lang w:eastAsia="de-DE" w:bidi="ar-SA"/>
        </w:rPr>
        <w:t xml:space="preserve">. </w:t>
      </w:r>
      <w:r w:rsidR="007F5C82">
        <w:rPr>
          <w:lang w:eastAsia="de-DE" w:bidi="ar-SA"/>
        </w:rPr>
        <w:t xml:space="preserve">Wenn es sich bei der Ventil Firmware </w:t>
      </w:r>
      <w:r w:rsidR="00C35030" w:rsidRPr="005A2C45">
        <w:rPr>
          <w:lang w:eastAsia="de-DE" w:bidi="ar-SA"/>
        </w:rPr>
        <w:t xml:space="preserve">um eine </w:t>
      </w:r>
      <w:proofErr w:type="spellStart"/>
      <w:r w:rsidR="00C35030" w:rsidRPr="005A2C45">
        <w:rPr>
          <w:lang w:eastAsia="de-DE" w:bidi="ar-SA"/>
        </w:rPr>
        <w:t>trunk</w:t>
      </w:r>
      <w:proofErr w:type="spellEnd"/>
      <w:r w:rsidR="00C35030" w:rsidRPr="005A2C45">
        <w:rPr>
          <w:lang w:eastAsia="de-DE" w:bidi="ar-SA"/>
        </w:rPr>
        <w:t xml:space="preserve"> Version</w:t>
      </w:r>
      <w:r w:rsidR="007F5C82">
        <w:rPr>
          <w:lang w:eastAsia="de-DE" w:bidi="ar-SA"/>
        </w:rPr>
        <w:t xml:space="preserve"> handelt,</w:t>
      </w:r>
      <w:r w:rsidR="00C35030" w:rsidRPr="005A2C45">
        <w:rPr>
          <w:lang w:eastAsia="de-DE" w:bidi="ar-SA"/>
        </w:rPr>
        <w:t xml:space="preserve"> muss der Benutzer diese Firmware manuell im Ordner auswählen, bevor sie upgedatet werden kann.</w:t>
      </w:r>
    </w:p>
    <w:p w14:paraId="518A0FC7" w14:textId="77777777" w:rsidR="00C35030" w:rsidRPr="005A2C45" w:rsidRDefault="00C35030" w:rsidP="00477847">
      <w:pPr>
        <w:rPr>
          <w:lang w:eastAsia="de-DE" w:bidi="ar-SA"/>
        </w:rPr>
      </w:pPr>
      <w:r w:rsidRPr="005A2C45">
        <w:rPr>
          <w:noProof/>
          <w:lang w:val="de-DE" w:eastAsia="de-DE" w:bidi="ar-SA"/>
        </w:rPr>
        <w:drawing>
          <wp:inline distT="0" distB="0" distL="0" distR="0" wp14:anchorId="0013FD36" wp14:editId="7DCED704">
            <wp:extent cx="3518263" cy="2274570"/>
            <wp:effectExtent l="0" t="0" r="635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rmware Loader.png"/>
                    <pic:cNvPicPr/>
                  </pic:nvPicPr>
                  <pic:blipFill>
                    <a:blip r:embed="rId47">
                      <a:extLst>
                        <a:ext uri="{28A0092B-C50C-407E-A947-70E740481C1C}">
                          <a14:useLocalDpi xmlns:a14="http://schemas.microsoft.com/office/drawing/2010/main" val="0"/>
                        </a:ext>
                      </a:extLst>
                    </a:blip>
                    <a:stretch>
                      <a:fillRect/>
                    </a:stretch>
                  </pic:blipFill>
                  <pic:spPr>
                    <a:xfrm>
                      <a:off x="0" y="0"/>
                      <a:ext cx="3531201" cy="2282935"/>
                    </a:xfrm>
                    <a:prstGeom prst="rect">
                      <a:avLst/>
                    </a:prstGeom>
                  </pic:spPr>
                </pic:pic>
              </a:graphicData>
            </a:graphic>
          </wp:inline>
        </w:drawing>
      </w:r>
    </w:p>
    <w:p w14:paraId="388C328A" w14:textId="2D95E0C5" w:rsidR="00C35030" w:rsidRPr="005A2C45" w:rsidRDefault="00C35030" w:rsidP="00C35030">
      <w:pPr>
        <w:pStyle w:val="Beschriftung"/>
        <w:rPr>
          <w:lang w:eastAsia="de-DE" w:bidi="ar-SA"/>
        </w:rPr>
      </w:pPr>
      <w:bookmarkStart w:id="208" w:name="_Ref491768922"/>
      <w:bookmarkStart w:id="209" w:name="_Toc491947978"/>
      <w:r w:rsidRPr="005A2C45">
        <w:t xml:space="preserve">Abbildung </w:t>
      </w:r>
      <w:fldSimple w:instr=" SEQ Abbildung \* ARABIC ">
        <w:r w:rsidR="00425D0A">
          <w:rPr>
            <w:noProof/>
          </w:rPr>
          <w:t>29</w:t>
        </w:r>
      </w:fldSimple>
      <w:bookmarkEnd w:id="208"/>
      <w:r w:rsidRPr="005A2C45">
        <w:t xml:space="preserve">: Firmware </w:t>
      </w:r>
      <w:proofErr w:type="spellStart"/>
      <w:r w:rsidRPr="005A2C45">
        <w:t>Loader</w:t>
      </w:r>
      <w:bookmarkEnd w:id="209"/>
      <w:proofErr w:type="spellEnd"/>
    </w:p>
    <w:p w14:paraId="757BB6FD"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26280677" w14:textId="77777777" w:rsidR="0086145C" w:rsidRPr="005A2C45" w:rsidRDefault="000062EE" w:rsidP="0086145C">
      <w:pPr>
        <w:pStyle w:val="berschrift1"/>
        <w:spacing w:after="200" w:line="276" w:lineRule="auto"/>
        <w:jc w:val="left"/>
      </w:pPr>
      <w:bookmarkStart w:id="210" w:name="_Toc491858368"/>
      <w:bookmarkStart w:id="211" w:name="_Toc491948111"/>
      <w:r w:rsidRPr="005A2C45">
        <w:lastRenderedPageBreak/>
        <w:t>Diskussion</w:t>
      </w:r>
      <w:bookmarkEnd w:id="210"/>
      <w:bookmarkEnd w:id="211"/>
    </w:p>
    <w:p w14:paraId="756C0573" w14:textId="4E24A77C" w:rsidR="00B7245A" w:rsidRDefault="00B7245A" w:rsidP="00B7245A">
      <w:pPr>
        <w:pStyle w:val="Standardeinzug"/>
        <w:ind w:left="0"/>
      </w:pPr>
      <w:r>
        <w:t xml:space="preserve">Erfreulicherweise wurden alle im Vorhinein gesteckten </w:t>
      </w:r>
      <w:r w:rsidR="00553538">
        <w:t>Hauptz</w:t>
      </w:r>
      <w:r>
        <w:t>iele erreicht. Das primäre Ziel, eine einfache und schnelle Auswertung der ausgeführten Tests vornehmen zu können, wurde über einen kleinen Umweg mit einer zusätzlichen Error Ansicht erreicht.</w:t>
      </w:r>
    </w:p>
    <w:p w14:paraId="4C19F59A" w14:textId="77777777" w:rsidR="00B7245A" w:rsidRDefault="00B7245A" w:rsidP="00B7245A">
      <w:pPr>
        <w:pStyle w:val="Standardeinzug"/>
        <w:ind w:left="0"/>
      </w:pPr>
      <w:r>
        <w:t xml:space="preserve">In der Startphase der Arbeit wurde schnell klar, dass sich die Arbeit nicht nur um das Erstellen der ETIC2 Applikation dreht. Die Entscheidung das Auswertungstool zu erstellen und diese mit Pseudodaten aus der Datenbank zu füllen, machte wenig Sinn. Um die Anforderung der Arbeit erreichen zu können, mussten Resultate erfasst werden. Dies war kompliziert, weil sie auf mehreren Computern benutzt und ausgeführt werden. Es führte deshalb kein Weg an der Erweiterung der </w:t>
      </w:r>
      <w:proofErr w:type="spellStart"/>
      <w:r>
        <w:t>SoftwareVersionsDatabase</w:t>
      </w:r>
      <w:proofErr w:type="spellEnd"/>
      <w:r>
        <w:t xml:space="preserve"> mit den Testresultaten vorbei. Wenn die Datenbank schon erweitert wird, können gleich auch die Testinformation sowie die Hardware Anforderungen miteinbezogen werden. Diese müssen, auch verteilt auf allen Computern, die gleichen Informationen dem Benutzer liefern. Schliesslich wurde die </w:t>
      </w:r>
      <w:proofErr w:type="spellStart"/>
      <w:r>
        <w:t>SoftwareVersionsDatabase</w:t>
      </w:r>
      <w:proofErr w:type="spellEnd"/>
      <w:r>
        <w:t xml:space="preserve"> noch mit den Feldern für die Erstellung einer </w:t>
      </w:r>
      <w:proofErr w:type="spellStart"/>
      <w:r>
        <w:t>Bugliste</w:t>
      </w:r>
      <w:proofErr w:type="spellEnd"/>
      <w:r>
        <w:t xml:space="preserve"> vorgesehen, welche momentan noch in einem Excel Dokument geführt wird. All dies führte dazu, dass der Hauptfokus der Arbeit sich verlagerte zu der Erstellung einer funktionalen Testumgebung. Dabei war der Arbeitsaufwand grösser bei der Abstimmung der einzelnen Testumgebungselemente als die Erstellung des Auswertungstools.</w:t>
      </w:r>
    </w:p>
    <w:p w14:paraId="1AEFF348" w14:textId="77777777" w:rsidR="00B7245A" w:rsidRDefault="00B7245A" w:rsidP="00B7245A">
      <w:pPr>
        <w:pStyle w:val="Standardeinzug"/>
        <w:ind w:left="0"/>
      </w:pPr>
      <w:r>
        <w:t xml:space="preserve">Das Zusammenspiel aller Testumgebungselemente wurde bereits erfolgreich ausgeführt. Zwar wurden diese auf mehreren Computern mit einer lokalen Datenbank ausgeführt. Das liegt daran, dass die </w:t>
      </w:r>
      <w:proofErr w:type="spellStart"/>
      <w:r>
        <w:t>SoftwareVersionsDatabase</w:t>
      </w:r>
      <w:proofErr w:type="spellEnd"/>
      <w:r>
        <w:t xml:space="preserve"> seit längerem schon produktiv eingesetzt wird. Erfreulicherweise kann diese nach den ersten erfolgreichen Testphasen erweitert werden. So sollen die ersten Kinderkrankheiten vorher eliminiert werden.</w:t>
      </w:r>
    </w:p>
    <w:p w14:paraId="0254DEF0" w14:textId="35B0D0A3" w:rsidR="00B7245A" w:rsidRDefault="00B7245A" w:rsidP="00B7245A">
      <w:pPr>
        <w:pStyle w:val="Standardeinzug"/>
        <w:ind w:left="0"/>
      </w:pPr>
      <w:r>
        <w:t>Diese Arbeit sowie die früheren Arbeiten des TTIC2 zeigen, dass es sich lohnt bei der Erstellung einer Testumgebung in der ersten Startphase gut zu überlegen, mit welchen Hilfsmitteln die Anforderungen erreicht werden können. Meistens wird mit dem Tool gestartet, in dem die meisten Kenntnisse vorhanden sind und man sich am wohlsten fühlt. Mit der Zeit steigt die Komplexität stetig an und es ist hinsichtlich der Testanforderungen nicht mehr möglich, die verschiedene</w:t>
      </w:r>
      <w:r w:rsidR="00B77939">
        <w:t>n</w:t>
      </w:r>
      <w:r>
        <w:t xml:space="preserve"> Kommunikationsschnittstellen abzudecken speziell bei Kommunikationen über ein</w:t>
      </w:r>
      <w:r w:rsidRPr="002946EC">
        <w:t xml:space="preserve"> </w:t>
      </w:r>
      <w:r w:rsidR="00E74878">
        <w:t>Feldbuss</w:t>
      </w:r>
      <w:r>
        <w:t xml:space="preserve">ystem. Da diese von CVI nicht unterstützt wurden, musste hier mit LabVIEW gearbeitet werden. Zusätzlich wurde das Bedürfnis immer grösser die Tests in </w:t>
      </w:r>
      <w:proofErr w:type="spellStart"/>
      <w:r>
        <w:t>RealTime</w:t>
      </w:r>
      <w:proofErr w:type="spellEnd"/>
      <w:r>
        <w:t xml:space="preserve"> Umgebungen laufen zu lassen, um den Praxisfall bei der EtherCAT Kommunikation abdecken zu können.</w:t>
      </w:r>
    </w:p>
    <w:p w14:paraId="0CF93F22" w14:textId="3CC3BDB4" w:rsidR="00B7245A" w:rsidRPr="009F65AA" w:rsidRDefault="00B7245A" w:rsidP="00B7245A">
      <w:pPr>
        <w:pStyle w:val="Standardeinzug"/>
        <w:ind w:left="0"/>
      </w:pPr>
      <w:r>
        <w:t xml:space="preserve">Persönlich stellte ich mir die Lösung der Suche nach Fehlermeldungen einfacher vor. Da es sich bei der verwendeten Ansicht um ein von </w:t>
      </w:r>
      <w:proofErr w:type="spellStart"/>
      <w:r>
        <w:t>DevExpress</w:t>
      </w:r>
      <w:proofErr w:type="spellEnd"/>
      <w:r>
        <w:t xml:space="preserve"> entwickeltes Element handelt, welches Informationen in mehreren Ebenen unterteilt. Ich sehe ein grosses Bedürfnis des Anwenders darin Informationen über alle Ebenen zu suchen. Im Nachhinein sehe ich aber auch grosse Vorteile in der aktuellen Lösung mit einer zusätzlichen Ansicht, in der die Fehlermeldungen in der obersten Ebene angezeigt werden. So kann schnell verglichen werden, ob es Auffälligkeiten in Bezug auf Hardware oder </w:t>
      </w:r>
      <w:r w:rsidR="00553538">
        <w:t>Firmware</w:t>
      </w:r>
      <w:r>
        <w:t xml:space="preserve"> gibt, wenn der Fehlerfall in der Vergangenheit schon aufgetreten ist. Da in diesem Fall alle Informationen in der gleichen Ebene zu finden sind und diese nicht verschachtelt aufgelistet werden.</w:t>
      </w:r>
    </w:p>
    <w:p w14:paraId="0CEA919A" w14:textId="77777777" w:rsidR="009F65AA" w:rsidRPr="005A2C45" w:rsidRDefault="009F65AA" w:rsidP="009F65AA">
      <w:pPr>
        <w:pStyle w:val="Standardeinzug"/>
      </w:pPr>
    </w:p>
    <w:p w14:paraId="1DE06789" w14:textId="77777777" w:rsidR="000062EE" w:rsidRPr="005A2C45" w:rsidRDefault="000062EE" w:rsidP="0086145C">
      <w:pPr>
        <w:pStyle w:val="berschrift1"/>
        <w:numPr>
          <w:ilvl w:val="0"/>
          <w:numId w:val="0"/>
        </w:numPr>
        <w:spacing w:after="200" w:line="276" w:lineRule="auto"/>
        <w:jc w:val="left"/>
        <w:rPr>
          <w:szCs w:val="20"/>
        </w:rPr>
      </w:pPr>
      <w:r w:rsidRPr="005A2C45">
        <w:br w:type="page"/>
      </w:r>
    </w:p>
    <w:p w14:paraId="44F0BB26" w14:textId="77777777" w:rsidR="000062EE" w:rsidRPr="005A2C45" w:rsidRDefault="000062EE" w:rsidP="0086145C">
      <w:pPr>
        <w:pStyle w:val="berschrift1"/>
      </w:pPr>
      <w:bookmarkStart w:id="212" w:name="_Toc491858369"/>
      <w:bookmarkStart w:id="213" w:name="_Toc491948112"/>
      <w:r w:rsidRPr="005A2C45">
        <w:lastRenderedPageBreak/>
        <w:t>Ausblick</w:t>
      </w:r>
      <w:bookmarkEnd w:id="212"/>
      <w:bookmarkEnd w:id="213"/>
    </w:p>
    <w:p w14:paraId="57D01E4F" w14:textId="37A9C8A7" w:rsidR="00B7245A" w:rsidRDefault="00B7245A" w:rsidP="00B7245A">
      <w:pPr>
        <w:pStyle w:val="Standardeinzug"/>
        <w:ind w:left="0"/>
      </w:pPr>
      <w:r>
        <w:t>Zuerst werden die offenen Punkte analysiert</w:t>
      </w:r>
      <w:r w:rsidR="00200E3C">
        <w:t>.</w:t>
      </w:r>
      <w:r>
        <w:t xml:space="preserve"> </w:t>
      </w:r>
      <w:r w:rsidR="00200E3C">
        <w:t>I</w:t>
      </w:r>
      <w:r>
        <w:t>m zweiten Teil folgt der Ausblick mit den nächsten möglichen Schritten.</w:t>
      </w:r>
    </w:p>
    <w:p w14:paraId="6627993C" w14:textId="77777777" w:rsidR="00B7245A" w:rsidRPr="00F23CB6" w:rsidRDefault="00B7245A" w:rsidP="00B7245A">
      <w:pPr>
        <w:pStyle w:val="berschrift2"/>
      </w:pPr>
      <w:bookmarkStart w:id="214" w:name="_Toc491858370"/>
      <w:bookmarkStart w:id="215" w:name="_Toc491948113"/>
      <w:r>
        <w:t>Offene Punkte</w:t>
      </w:r>
      <w:bookmarkEnd w:id="214"/>
      <w:bookmarkEnd w:id="215"/>
    </w:p>
    <w:p w14:paraId="182E7927" w14:textId="77777777" w:rsidR="00B7245A" w:rsidRDefault="00B7245A" w:rsidP="00B7245A">
      <w:pPr>
        <w:pStyle w:val="berschrift3"/>
      </w:pPr>
      <w:bookmarkStart w:id="216" w:name="_Ref483469640"/>
      <w:bookmarkStart w:id="217" w:name="_Toc491525564"/>
      <w:bookmarkStart w:id="218" w:name="_Toc491858371"/>
      <w:bookmarkStart w:id="219" w:name="_Toc491948114"/>
      <w:r>
        <w:t xml:space="preserve">Umsetzung Überarbeitung </w:t>
      </w:r>
      <w:proofErr w:type="spellStart"/>
      <w:r>
        <w:t>SoftwareVersionsDatabase</w:t>
      </w:r>
      <w:bookmarkEnd w:id="216"/>
      <w:bookmarkEnd w:id="217"/>
      <w:bookmarkEnd w:id="218"/>
      <w:bookmarkEnd w:id="219"/>
      <w:proofErr w:type="spellEnd"/>
    </w:p>
    <w:p w14:paraId="49EA854A" w14:textId="6C650A51" w:rsidR="00B7245A" w:rsidRDefault="00B7245A" w:rsidP="00B7245A">
      <w:pPr>
        <w:rPr>
          <w:lang w:eastAsia="de-DE" w:bidi="ar-SA"/>
        </w:rPr>
      </w:pPr>
      <w:r>
        <w:rPr>
          <w:lang w:eastAsia="de-DE" w:bidi="ar-SA"/>
        </w:rPr>
        <w:t xml:space="preserve">Wie im Kapitel </w:t>
      </w:r>
      <w:r>
        <w:rPr>
          <w:lang w:eastAsia="de-DE" w:bidi="ar-SA"/>
        </w:rPr>
        <w:fldChar w:fldCharType="begin"/>
      </w:r>
      <w:r>
        <w:rPr>
          <w:lang w:eastAsia="de-DE" w:bidi="ar-SA"/>
        </w:rPr>
        <w:instrText xml:space="preserve"> REF _Ref486776100 \r \h </w:instrText>
      </w:r>
      <w:r>
        <w:rPr>
          <w:lang w:eastAsia="de-DE" w:bidi="ar-SA"/>
        </w:rPr>
      </w:r>
      <w:r>
        <w:rPr>
          <w:lang w:eastAsia="de-DE" w:bidi="ar-SA"/>
        </w:rPr>
        <w:fldChar w:fldCharType="separate"/>
      </w:r>
      <w:r w:rsidR="00425D0A">
        <w:rPr>
          <w:lang w:eastAsia="de-DE" w:bidi="ar-SA"/>
        </w:rPr>
        <w:t>5.1.1</w:t>
      </w:r>
      <w:r>
        <w:rPr>
          <w:lang w:eastAsia="de-DE" w:bidi="ar-SA"/>
        </w:rPr>
        <w:fldChar w:fldCharType="end"/>
      </w:r>
      <w:r>
        <w:rPr>
          <w:lang w:eastAsia="de-DE" w:bidi="ar-SA"/>
        </w:rPr>
        <w:fldChar w:fldCharType="begin"/>
      </w:r>
      <w:r>
        <w:rPr>
          <w:lang w:eastAsia="de-DE" w:bidi="ar-SA"/>
        </w:rPr>
        <w:instrText xml:space="preserve"> REF _Ref486147514 \r \h </w:instrText>
      </w:r>
      <w:r>
        <w:rPr>
          <w:lang w:eastAsia="de-DE" w:bidi="ar-SA"/>
        </w:rPr>
      </w:r>
      <w:r>
        <w:rPr>
          <w:lang w:eastAsia="de-DE" w:bidi="ar-SA"/>
        </w:rPr>
        <w:fldChar w:fldCharType="separate"/>
      </w:r>
      <w:r>
        <w:rPr>
          <w:lang w:eastAsia="de-DE" w:bidi="ar-SA"/>
        </w:rPr>
        <w:fldChar w:fldCharType="end"/>
      </w:r>
      <w:r>
        <w:rPr>
          <w:lang w:eastAsia="de-DE" w:bidi="ar-SA"/>
        </w:rPr>
        <w:t xml:space="preserve"> beschrieben, besitzt das aktuelle </w:t>
      </w:r>
      <w:proofErr w:type="spellStart"/>
      <w:r>
        <w:rPr>
          <w:lang w:eastAsia="de-DE" w:bidi="ar-SA"/>
        </w:rPr>
        <w:t>Softw</w:t>
      </w:r>
      <w:r w:rsidR="00A201E8">
        <w:rPr>
          <w:lang w:eastAsia="de-DE" w:bidi="ar-SA"/>
        </w:rPr>
        <w:t>areVersionDatabase</w:t>
      </w:r>
      <w:proofErr w:type="spellEnd"/>
      <w:r w:rsidR="00A201E8">
        <w:rPr>
          <w:lang w:eastAsia="de-DE" w:bidi="ar-SA"/>
        </w:rPr>
        <w:t xml:space="preserve"> Modell noch V</w:t>
      </w:r>
      <w:r>
        <w:rPr>
          <w:lang w:eastAsia="de-DE" w:bidi="ar-SA"/>
        </w:rPr>
        <w:t xml:space="preserve">erbesserungspotential. Die Umsetzung braucht die Anpassung der Software Verwaltungstool Oberfläche. Dies wurde in WPF und </w:t>
      </w:r>
      <w:r w:rsidR="00200E3C">
        <w:rPr>
          <w:lang w:eastAsia="de-DE" w:bidi="ar-SA"/>
        </w:rPr>
        <w:t>mit dem</w:t>
      </w:r>
      <w:r>
        <w:rPr>
          <w:lang w:eastAsia="de-DE" w:bidi="ar-SA"/>
        </w:rPr>
        <w:t xml:space="preserve"> MVVM Pattern erstellt. Nun darf die Anpassung keinen Einfluss auf das </w:t>
      </w:r>
      <w:proofErr w:type="spellStart"/>
      <w:r>
        <w:rPr>
          <w:lang w:eastAsia="de-DE" w:bidi="ar-SA"/>
        </w:rPr>
        <w:t>ModelView</w:t>
      </w:r>
      <w:proofErr w:type="spellEnd"/>
      <w:r>
        <w:rPr>
          <w:lang w:eastAsia="de-DE" w:bidi="ar-SA"/>
        </w:rPr>
        <w:t xml:space="preserve"> wie auch auf die View haben. Daher liegt der Ansatz nahe das </w:t>
      </w:r>
      <w:r w:rsidR="00A201E8">
        <w:rPr>
          <w:lang w:eastAsia="de-DE" w:bidi="ar-SA"/>
        </w:rPr>
        <w:t>MVVM Entwurfsmodell</w:t>
      </w:r>
      <w:r>
        <w:rPr>
          <w:lang w:eastAsia="de-DE" w:bidi="ar-SA"/>
        </w:rPr>
        <w:t xml:space="preserve"> auf d</w:t>
      </w:r>
      <w:r w:rsidR="00A201E8">
        <w:rPr>
          <w:lang w:eastAsia="de-DE" w:bidi="ar-SA"/>
        </w:rPr>
        <w:t>ie neue</w:t>
      </w:r>
      <w:r>
        <w:rPr>
          <w:lang w:eastAsia="de-DE" w:bidi="ar-SA"/>
        </w:rPr>
        <w:t xml:space="preserve"> </w:t>
      </w:r>
      <w:r w:rsidR="00A201E8">
        <w:rPr>
          <w:lang w:eastAsia="de-DE" w:bidi="ar-SA"/>
        </w:rPr>
        <w:t>Modellierung</w:t>
      </w:r>
      <w:r>
        <w:rPr>
          <w:lang w:eastAsia="de-DE" w:bidi="ar-SA"/>
        </w:rPr>
        <w:t xml:space="preserve"> der </w:t>
      </w:r>
      <w:proofErr w:type="spellStart"/>
      <w:r w:rsidR="00A201E8">
        <w:rPr>
          <w:lang w:eastAsia="de-DE" w:bidi="ar-SA"/>
        </w:rPr>
        <w:t>SoftwareVersionsDatabase</w:t>
      </w:r>
      <w:proofErr w:type="spellEnd"/>
      <w:r>
        <w:rPr>
          <w:lang w:eastAsia="de-DE" w:bidi="ar-SA"/>
        </w:rPr>
        <w:t xml:space="preserve"> anzupassen. Dazu wird eine Wrapper Klasse erstellt, in der die Umwandlung der alten auf die neue Struktur erfolgt.</w:t>
      </w:r>
    </w:p>
    <w:p w14:paraId="45084398" w14:textId="77777777" w:rsidR="00B7245A" w:rsidRDefault="00B7245A" w:rsidP="00B7245A">
      <w:pPr>
        <w:pStyle w:val="berschrift3"/>
      </w:pPr>
      <w:bookmarkStart w:id="220" w:name="_Toc491525565"/>
      <w:bookmarkStart w:id="221" w:name="_Ref491683209"/>
      <w:bookmarkStart w:id="222" w:name="_Toc491858372"/>
      <w:bookmarkStart w:id="223" w:name="_Toc491948115"/>
      <w:r>
        <w:t xml:space="preserve">Integration </w:t>
      </w:r>
      <w:proofErr w:type="spellStart"/>
      <w:r>
        <w:t>Buglist</w:t>
      </w:r>
      <w:proofErr w:type="spellEnd"/>
      <w:r>
        <w:t xml:space="preserve"> in ETIC2</w:t>
      </w:r>
      <w:bookmarkEnd w:id="220"/>
      <w:bookmarkEnd w:id="221"/>
      <w:bookmarkEnd w:id="222"/>
      <w:bookmarkEnd w:id="223"/>
    </w:p>
    <w:p w14:paraId="691604A5" w14:textId="77777777" w:rsidR="00B7245A" w:rsidRDefault="00B7245A" w:rsidP="00B7245A">
      <w:pPr>
        <w:rPr>
          <w:lang w:eastAsia="de-DE" w:bidi="ar-SA"/>
        </w:rPr>
      </w:pPr>
      <w:r>
        <w:rPr>
          <w:lang w:eastAsia="de-DE" w:bidi="ar-SA"/>
        </w:rPr>
        <w:t>Die Datenbankfelder für die Verwaltung der Firmware Fehler wurde bereits in dieser Arbeit erstellt. Zusätzlich soll im ETIC2 die Option bestehen diese Firmware Fehler anzeigen zu können. Auch hier ist es wichtig eine schnelle Möglichkeit zu haben, nach Fehlern zu suchen. Weiter soll dem User die Möglichkeit gegeben werden, die Firmware Fehler auch bearbeiten zu können.</w:t>
      </w:r>
    </w:p>
    <w:p w14:paraId="0CBD1366" w14:textId="709F162C" w:rsidR="00B7245A" w:rsidRDefault="00B7245A" w:rsidP="00B7245A">
      <w:pPr>
        <w:rPr>
          <w:lang w:eastAsia="de-DE" w:bidi="ar-SA"/>
        </w:rPr>
      </w:pPr>
      <w:r>
        <w:rPr>
          <w:lang w:eastAsia="de-DE" w:bidi="ar-SA"/>
        </w:rPr>
        <w:t>Die Ansicht besteht aus einem ausgewählten Eintrag, wo alle Informationen im oberen Bereich aufgelistet werden. Der grösste Teil nimmt die Ansicht aller in der Datenbank abgespeicherten Einträge ein</w:t>
      </w:r>
      <w:r w:rsidR="00AA05C1">
        <w:rPr>
          <w:lang w:eastAsia="de-DE" w:bidi="ar-SA"/>
        </w:rPr>
        <w:t xml:space="preserve">, siehe Anhang </w:t>
      </w:r>
      <w:r w:rsidR="00F26594">
        <w:rPr>
          <w:lang w:eastAsia="de-DE" w:bidi="ar-SA"/>
        </w:rPr>
        <w:fldChar w:fldCharType="begin"/>
      </w:r>
      <w:r w:rsidR="00F26594">
        <w:rPr>
          <w:lang w:eastAsia="de-DE" w:bidi="ar-SA"/>
        </w:rPr>
        <w:instrText xml:space="preserve"> REF _Ref491937211 \h </w:instrText>
      </w:r>
      <w:r w:rsidR="00F26594">
        <w:rPr>
          <w:lang w:eastAsia="de-DE" w:bidi="ar-SA"/>
        </w:rPr>
      </w:r>
      <w:r w:rsidR="00F26594">
        <w:rPr>
          <w:lang w:eastAsia="de-DE" w:bidi="ar-SA"/>
        </w:rPr>
        <w:fldChar w:fldCharType="separate"/>
      </w:r>
      <w:r w:rsidR="00425D0A">
        <w:t>B.2.</w:t>
      </w:r>
      <w:r w:rsidR="00F26594">
        <w:rPr>
          <w:lang w:eastAsia="de-DE" w:bidi="ar-SA"/>
        </w:rPr>
        <w:fldChar w:fldCharType="end"/>
      </w:r>
      <w:r w:rsidR="00F26594">
        <w:rPr>
          <w:lang w:eastAsia="de-DE" w:bidi="ar-SA"/>
        </w:rPr>
        <w:t xml:space="preserve"> Diese soll über das bereits bestehende Auswahlfeld des ETIC2 ausgewählt werden können. </w:t>
      </w:r>
    </w:p>
    <w:p w14:paraId="4C9DE148" w14:textId="77777777" w:rsidR="00B7245A" w:rsidRDefault="00B7245A" w:rsidP="00B7245A">
      <w:pPr>
        <w:pStyle w:val="berschrift3"/>
      </w:pPr>
      <w:bookmarkStart w:id="224" w:name="_Toc491858373"/>
      <w:bookmarkStart w:id="225" w:name="_Toc491948116"/>
      <w:r>
        <w:t>Logfile in ETIC2</w:t>
      </w:r>
      <w:bookmarkEnd w:id="224"/>
      <w:bookmarkEnd w:id="225"/>
    </w:p>
    <w:p w14:paraId="5FD86DF5" w14:textId="71CBB413" w:rsidR="00B7245A" w:rsidRDefault="00B7245A" w:rsidP="00B7245A">
      <w:pPr>
        <w:rPr>
          <w:lang w:eastAsia="de-DE" w:bidi="ar-SA"/>
        </w:rPr>
      </w:pPr>
      <w:r>
        <w:rPr>
          <w:lang w:eastAsia="de-DE" w:bidi="ar-SA"/>
        </w:rPr>
        <w:t>Aktuell werden alle auftretenden Ereignisse dem User über einen Dialog mitgeteilt. Diese ist</w:t>
      </w:r>
      <w:r w:rsidR="00200E3C">
        <w:rPr>
          <w:lang w:eastAsia="de-DE" w:bidi="ar-SA"/>
        </w:rPr>
        <w:t xml:space="preserve"> nur zum aktuellen Zeitpunkt dem Benutzer</w:t>
      </w:r>
      <w:r>
        <w:rPr>
          <w:lang w:eastAsia="de-DE" w:bidi="ar-SA"/>
        </w:rPr>
        <w:t xml:space="preserve"> ersichtlich. Diese sollen zusätzlich in einem Logfile hinterlegt werden, um diese später Auswerten und mögliche Bugs in der Implementierung ausmerzen zu können.</w:t>
      </w:r>
    </w:p>
    <w:p w14:paraId="0CFF31F0" w14:textId="77777777" w:rsidR="00B7245A" w:rsidRDefault="00B7245A" w:rsidP="00B7245A">
      <w:pPr>
        <w:pStyle w:val="berschrift2"/>
      </w:pPr>
      <w:bookmarkStart w:id="226" w:name="_Toc491858374"/>
      <w:bookmarkStart w:id="227" w:name="_Toc491948117"/>
      <w:r>
        <w:t>Nächste Schritte</w:t>
      </w:r>
      <w:bookmarkEnd w:id="226"/>
      <w:bookmarkEnd w:id="227"/>
    </w:p>
    <w:p w14:paraId="352B872D" w14:textId="3A23F2EB" w:rsidR="00B7245A" w:rsidRPr="00F23CB6" w:rsidRDefault="00B7245A" w:rsidP="00B7245A">
      <w:pPr>
        <w:rPr>
          <w:lang w:eastAsia="de-DE" w:bidi="ar-SA"/>
        </w:rPr>
      </w:pPr>
      <w:r>
        <w:rPr>
          <w:lang w:eastAsia="de-DE" w:bidi="ar-SA"/>
        </w:rPr>
        <w:t xml:space="preserve">Als nächstes wird wie schon in der Diskussion erwähnt weiter die aktuelle Testumgebung auf lokalen Datenbanken betrieben. Wird hier in den nächsten Release Prozessen keine Auffälligkeiten gefunden, so wird die </w:t>
      </w:r>
      <w:proofErr w:type="spellStart"/>
      <w:r>
        <w:rPr>
          <w:lang w:eastAsia="de-DE" w:bidi="ar-SA"/>
        </w:rPr>
        <w:t>SoftwareVersionsTabelle</w:t>
      </w:r>
      <w:proofErr w:type="spellEnd"/>
      <w:r>
        <w:rPr>
          <w:lang w:eastAsia="de-DE" w:bidi="ar-SA"/>
        </w:rPr>
        <w:t xml:space="preserve"> auf dem SQL Server erweitert, um die Testumgebung in Zukunft produktiv einsetzen zu können. Solange die Kenntnisse des ETIC2 noch frisch sind, ist die Einbindung der Verwaltung von Firmware Bugs angedacht. Zusätzlich soll sicherlich auch ein Logfile er</w:t>
      </w:r>
      <w:r w:rsidR="006327D2">
        <w:rPr>
          <w:lang w:eastAsia="de-DE" w:bidi="ar-SA"/>
        </w:rPr>
        <w:t xml:space="preserve">stellt werden, um die </w:t>
      </w:r>
      <w:r w:rsidR="000B5C03">
        <w:rPr>
          <w:lang w:eastAsia="de-DE" w:bidi="ar-SA"/>
        </w:rPr>
        <w:t>Ausnahmen</w:t>
      </w:r>
      <w:r>
        <w:rPr>
          <w:lang w:eastAsia="de-DE" w:bidi="ar-SA"/>
        </w:rPr>
        <w:t xml:space="preserve"> zu hinterlegen. Die Firmware Database mit der aktuellen Modellierung der Firmware Informationen stellt aktuell keine Probleme im Betrieb dar. Dadurch wird die Bereinigung nicht die höchste Priorität erhalten. Was aber in naher Zukunft zwingend implementiert werden muss, ist eine Refresh Möglichkeit der Firmware Informationen im laufendem Betrieb, da die Applikation von einigen Benutzern über den Arbeitstag hinweg nicht mehr geschlossen wird.</w:t>
      </w:r>
    </w:p>
    <w:p w14:paraId="4FCDEBA4" w14:textId="77777777" w:rsidR="000062EE" w:rsidRPr="005A2C45" w:rsidRDefault="000062EE" w:rsidP="000062EE">
      <w:pPr>
        <w:spacing w:after="200" w:line="276" w:lineRule="auto"/>
        <w:jc w:val="left"/>
        <w:rPr>
          <w:rFonts w:eastAsia="Times New Roman" w:cs="Times New Roman"/>
          <w:szCs w:val="20"/>
          <w:lang w:eastAsia="de-DE" w:bidi="ar-SA"/>
        </w:rPr>
      </w:pPr>
      <w:r w:rsidRPr="005A2C45">
        <w:br w:type="page"/>
      </w:r>
    </w:p>
    <w:p w14:paraId="29D5C214" w14:textId="77777777" w:rsidR="000062EE" w:rsidRPr="005A2C45" w:rsidRDefault="000062EE" w:rsidP="00912768">
      <w:pPr>
        <w:pStyle w:val="berschrift1"/>
      </w:pPr>
      <w:bookmarkStart w:id="228" w:name="_Toc491858375"/>
      <w:bookmarkStart w:id="229" w:name="_Toc491948118"/>
      <w:r w:rsidRPr="005A2C45">
        <w:lastRenderedPageBreak/>
        <w:t>Verzeichnisse</w:t>
      </w:r>
      <w:bookmarkEnd w:id="228"/>
      <w:bookmarkEnd w:id="229"/>
    </w:p>
    <w:bookmarkStart w:id="230" w:name="_Toc491948119" w:displacedByCustomXml="next"/>
    <w:bookmarkStart w:id="231" w:name="_Toc491858376" w:displacedByCustomXml="next"/>
    <w:sdt>
      <w:sdtPr>
        <w:rPr>
          <w:rFonts w:eastAsiaTheme="minorEastAsia" w:cstheme="minorBidi"/>
          <w:b w:val="0"/>
          <w:color w:val="auto"/>
          <w:sz w:val="22"/>
          <w:szCs w:val="22"/>
          <w:lang w:eastAsia="en-US" w:bidi="th-TH"/>
        </w:rPr>
        <w:id w:val="-1272476214"/>
        <w:docPartObj>
          <w:docPartGallery w:val="Bibliographies"/>
          <w:docPartUnique/>
        </w:docPartObj>
      </w:sdtPr>
      <w:sdtContent>
        <w:p w14:paraId="08834865" w14:textId="77777777" w:rsidR="000062EE" w:rsidRPr="005A2C45" w:rsidRDefault="000062EE" w:rsidP="000062EE">
          <w:pPr>
            <w:pStyle w:val="berschrift2"/>
            <w:numPr>
              <w:ilvl w:val="0"/>
              <w:numId w:val="0"/>
            </w:numPr>
            <w:ind w:left="576" w:hanging="576"/>
          </w:pPr>
          <w:r w:rsidRPr="005A2C45">
            <w:t>Literaturverzeichnis</w:t>
          </w:r>
          <w:bookmarkEnd w:id="231"/>
          <w:bookmarkEnd w:id="230"/>
        </w:p>
        <w:sdt>
          <w:sdtPr>
            <w:rPr>
              <w:rFonts w:cstheme="minorBidi"/>
              <w:szCs w:val="22"/>
            </w:rPr>
            <w:id w:val="111145805"/>
            <w:bibliography/>
          </w:sdtPr>
          <w:sdtContent>
            <w:p w14:paraId="770CB25E" w14:textId="77777777" w:rsidR="00AB4F96" w:rsidRDefault="000062EE" w:rsidP="00AB4F96">
              <w:pPr>
                <w:pStyle w:val="Literaturverzeichnis"/>
                <w:ind w:left="720" w:hanging="720"/>
                <w:rPr>
                  <w:noProof/>
                  <w:sz w:val="24"/>
                  <w:szCs w:val="24"/>
                </w:rPr>
              </w:pPr>
              <w:r w:rsidRPr="005A2C45">
                <w:fldChar w:fldCharType="begin"/>
              </w:r>
              <w:r w:rsidRPr="005A2C45">
                <w:instrText>BIBLIOGRAPHY</w:instrText>
              </w:r>
              <w:r w:rsidRPr="005A2C45">
                <w:fldChar w:fldCharType="separate"/>
              </w:r>
              <w:r w:rsidR="00AB4F96">
                <w:rPr>
                  <w:noProof/>
                </w:rPr>
                <w:t>Community. (2016). Abgerufen am 31. August 2017 von SQL Server 2012 connection strings: https://www.connectionstrings.com/sql-server-2012/</w:t>
              </w:r>
            </w:p>
            <w:p w14:paraId="3D23A7C6" w14:textId="77777777" w:rsidR="00AB4F96" w:rsidRDefault="00AB4F96" w:rsidP="00AB4F96">
              <w:pPr>
                <w:pStyle w:val="Literaturverzeichnis"/>
                <w:ind w:left="720" w:hanging="720"/>
                <w:rPr>
                  <w:noProof/>
                </w:rPr>
              </w:pPr>
              <w:r>
                <w:rPr>
                  <w:noProof/>
                </w:rPr>
                <w:t xml:space="preserve">DevExpress. (27. April 2016). </w:t>
              </w:r>
              <w:r>
                <w:rPr>
                  <w:i/>
                  <w:iCs/>
                  <w:noProof/>
                </w:rPr>
                <w:t>Search panel for detail views work around</w:t>
              </w:r>
              <w:r>
                <w:rPr>
                  <w:noProof/>
                </w:rPr>
                <w:t>. Abgerufen am 31. August 2017 von https://www.devexpress.com/Support/Center/Question/Details/T372420/search-panel-for-detail-views-work-around</w:t>
              </w:r>
            </w:p>
            <w:p w14:paraId="1BE838DD" w14:textId="77777777" w:rsidR="00AB4F96" w:rsidRDefault="00AB4F96" w:rsidP="00AB4F96">
              <w:pPr>
                <w:pStyle w:val="Literaturverzeichnis"/>
                <w:ind w:left="720" w:hanging="720"/>
                <w:rPr>
                  <w:noProof/>
                </w:rPr>
              </w:pPr>
              <w:r>
                <w:rPr>
                  <w:noProof/>
                </w:rPr>
                <w:t xml:space="preserve">Gebhart, G. (2013). </w:t>
              </w:r>
              <w:r>
                <w:rPr>
                  <w:i/>
                  <w:iCs/>
                  <w:noProof/>
                </w:rPr>
                <w:t>Praktisches &amp; Grundsätzliches zur Informatik</w:t>
              </w:r>
              <w:r>
                <w:rPr>
                  <w:noProof/>
                </w:rPr>
                <w:t>. Abgerufen am 31. August 2017 von http://greiterweb.de/spw/Wahl-einer-Programmiersprache.htm</w:t>
              </w:r>
            </w:p>
            <w:p w14:paraId="36DA3946" w14:textId="77777777" w:rsidR="00AB4F96" w:rsidRDefault="00AB4F96" w:rsidP="00AB4F96">
              <w:pPr>
                <w:pStyle w:val="Literaturverzeichnis"/>
                <w:ind w:left="720" w:hanging="720"/>
                <w:rPr>
                  <w:noProof/>
                </w:rPr>
              </w:pPr>
              <w:r>
                <w:rPr>
                  <w:noProof/>
                </w:rPr>
                <w:t>Jorgensen, A. (2012). Microsoft SQL Server 2012 Bible. John Wiley &amp; Sons.</w:t>
              </w:r>
            </w:p>
            <w:p w14:paraId="6CD3F4BD" w14:textId="77777777" w:rsidR="00AB4F96" w:rsidRDefault="00AB4F96" w:rsidP="00AB4F96">
              <w:pPr>
                <w:pStyle w:val="Literaturverzeichnis"/>
                <w:ind w:left="720" w:hanging="720"/>
                <w:rPr>
                  <w:noProof/>
                </w:rPr>
              </w:pPr>
              <w:r>
                <w:rPr>
                  <w:noProof/>
                </w:rPr>
                <w:t>Marugg, L. (03. 04 2010). PG_Info_Hardware. VAT Interne Präsentation. Haag.</w:t>
              </w:r>
            </w:p>
            <w:p w14:paraId="1A60ED59" w14:textId="77777777" w:rsidR="00AB4F96" w:rsidRDefault="00AB4F96" w:rsidP="00AB4F96">
              <w:pPr>
                <w:pStyle w:val="Literaturverzeichnis"/>
                <w:ind w:left="720" w:hanging="720"/>
                <w:rPr>
                  <w:noProof/>
                </w:rPr>
              </w:pPr>
              <w:r>
                <w:rPr>
                  <w:noProof/>
                </w:rPr>
                <w:t>National Instruments. (01 2002). Abgerufen am 31. August 2017 von LabWindows/CVI SQL Toolkit Reference Manual: http://www.ni.com/pdf/manuals/370502a.pdf</w:t>
              </w:r>
            </w:p>
            <w:p w14:paraId="137E3E62" w14:textId="77777777" w:rsidR="00AB4F96" w:rsidRDefault="00AB4F96" w:rsidP="00AB4F96">
              <w:pPr>
                <w:pStyle w:val="Literaturverzeichnis"/>
                <w:ind w:left="720" w:hanging="720"/>
                <w:rPr>
                  <w:noProof/>
                </w:rPr>
              </w:pPr>
              <w:r>
                <w:rPr>
                  <w:noProof/>
                </w:rPr>
                <w:t>National Instruments. (08 2012). Abgerufen am 31. August 2017 von Network Variables: http://zone.ni.com/reference/en-XX/help/370051V-01/cvi/libref/cvinetworkvariables/</w:t>
              </w:r>
            </w:p>
            <w:p w14:paraId="6D2C0147" w14:textId="77777777" w:rsidR="00AB4F96" w:rsidRDefault="00AB4F96" w:rsidP="00AB4F96">
              <w:pPr>
                <w:pStyle w:val="Literaturverzeichnis"/>
                <w:ind w:left="720" w:hanging="720"/>
                <w:rPr>
                  <w:noProof/>
                </w:rPr>
              </w:pPr>
              <w:r>
                <w:rPr>
                  <w:noProof/>
                </w:rPr>
                <w:t xml:space="preserve">Pavlov, P. (März 2014). </w:t>
              </w:r>
              <w:r>
                <w:rPr>
                  <w:i/>
                  <w:iCs/>
                  <w:noProof/>
                </w:rPr>
                <w:t>Scrum vs Wasserfall - Ein Vergleich und Erfahrungen aus der Praxis</w:t>
              </w:r>
              <w:r>
                <w:rPr>
                  <w:noProof/>
                </w:rPr>
                <w:t>. Abgerufen am 31. August 2017 von https://de.slideshare.net/axxessio/scrum-vs-wasserfall</w:t>
              </w:r>
            </w:p>
            <w:p w14:paraId="4C39EC2A" w14:textId="77777777" w:rsidR="00AB4F96" w:rsidRDefault="00AB4F96" w:rsidP="00AB4F96">
              <w:pPr>
                <w:pStyle w:val="Literaturverzeichnis"/>
                <w:ind w:left="720" w:hanging="720"/>
                <w:rPr>
                  <w:noProof/>
                </w:rPr>
              </w:pPr>
              <w:r>
                <w:rPr>
                  <w:noProof/>
                </w:rPr>
                <w:t xml:space="preserve">QMETHODS. (12. Dezember 2005). </w:t>
              </w:r>
              <w:r>
                <w:rPr>
                  <w:i/>
                  <w:iCs/>
                  <w:noProof/>
                </w:rPr>
                <w:t>Glossar Qualitätssicherung &amp; Testmanagement</w:t>
              </w:r>
              <w:r>
                <w:rPr>
                  <w:noProof/>
                </w:rPr>
                <w:t>. Abgerufen am 31. August 2017 von https://www.qmethods.de/glossar_qualitaetssicherung-test.html</w:t>
              </w:r>
            </w:p>
            <w:p w14:paraId="6525EC56" w14:textId="77777777" w:rsidR="00AB4F96" w:rsidRDefault="00AB4F96" w:rsidP="00AB4F96">
              <w:pPr>
                <w:pStyle w:val="Literaturverzeichnis"/>
                <w:ind w:left="720" w:hanging="720"/>
                <w:rPr>
                  <w:noProof/>
                </w:rPr>
              </w:pPr>
              <w:r>
                <w:rPr>
                  <w:noProof/>
                </w:rPr>
                <w:t>The Open Group. (2016). Abgerufen am 31. August 2017 von putenv: http://pubs.opengroup.org/onlinepubs/9699919799/functions/putenv.html</w:t>
              </w:r>
            </w:p>
            <w:p w14:paraId="7AE87A5A" w14:textId="77777777" w:rsidR="00AB4F96" w:rsidRDefault="00AB4F96" w:rsidP="00AB4F96">
              <w:pPr>
                <w:pStyle w:val="Literaturverzeichnis"/>
                <w:ind w:left="720" w:hanging="720"/>
                <w:rPr>
                  <w:noProof/>
                </w:rPr>
              </w:pPr>
              <w:r>
                <w:rPr>
                  <w:noProof/>
                </w:rPr>
                <w:t>The Open Group. (2016). Abgerufen am 31. August 2017 von getenv: http://pubs.opengroup.org/onlinepubs/9699919799/functions/getenv.html</w:t>
              </w:r>
            </w:p>
            <w:p w14:paraId="43AACA1A" w14:textId="77777777" w:rsidR="00AB4F96" w:rsidRDefault="00AB4F96" w:rsidP="00AB4F96">
              <w:pPr>
                <w:pStyle w:val="Literaturverzeichnis"/>
                <w:ind w:left="720" w:hanging="720"/>
                <w:rPr>
                  <w:noProof/>
                </w:rPr>
              </w:pPr>
              <w:r>
                <w:rPr>
                  <w:noProof/>
                </w:rPr>
                <w:t>VAT Group AG. (2017). Abgerufen am 31. August 2017 von http://www.vatvalve.com/de/business/industry</w:t>
              </w:r>
            </w:p>
            <w:p w14:paraId="5C55921B" w14:textId="77777777" w:rsidR="003733B3" w:rsidRPr="005A2C45" w:rsidRDefault="000062EE" w:rsidP="00AB4F96">
              <w:pPr>
                <w:jc w:val="left"/>
              </w:pPr>
              <w:r w:rsidRPr="005A2C45">
                <w:rPr>
                  <w:b/>
                  <w:bCs/>
                </w:rPr>
                <w:fldChar w:fldCharType="end"/>
              </w:r>
            </w:p>
          </w:sdtContent>
        </w:sdt>
      </w:sdtContent>
    </w:sdt>
    <w:p w14:paraId="59D30620" w14:textId="77777777" w:rsidR="003733B3" w:rsidRPr="005A2C45" w:rsidRDefault="003733B3" w:rsidP="003733B3">
      <w:pPr>
        <w:pStyle w:val="berschrift2"/>
        <w:numPr>
          <w:ilvl w:val="0"/>
          <w:numId w:val="0"/>
        </w:numPr>
        <w:ind w:left="576" w:hanging="576"/>
      </w:pPr>
      <w:bookmarkStart w:id="232" w:name="_Toc491858377"/>
      <w:bookmarkStart w:id="233" w:name="_Toc491948120"/>
      <w:r w:rsidRPr="005A2C45">
        <w:t>Abkürzungsverzeichnis</w:t>
      </w:r>
      <w:bookmarkEnd w:id="232"/>
      <w:bookmarkEnd w:id="233"/>
      <w:r w:rsidRPr="005A2C45">
        <w:tab/>
      </w:r>
    </w:p>
    <w:tbl>
      <w:tblPr>
        <w:tblStyle w:val="Tabellenraster"/>
        <w:tblW w:w="8736" w:type="dxa"/>
        <w:tblInd w:w="5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7087"/>
      </w:tblGrid>
      <w:tr w:rsidR="003733B3" w:rsidRPr="005A2C45" w14:paraId="0DC596AD" w14:textId="77777777" w:rsidTr="003733B3">
        <w:tc>
          <w:tcPr>
            <w:tcW w:w="1649" w:type="dxa"/>
          </w:tcPr>
          <w:p w14:paraId="0F9EDE2F" w14:textId="77777777" w:rsidR="003733B3" w:rsidRPr="005A2C45" w:rsidRDefault="003733B3" w:rsidP="003733B3">
            <w:pPr>
              <w:rPr>
                <w:lang w:eastAsia="de-DE" w:bidi="ar-SA"/>
              </w:rPr>
            </w:pPr>
            <w:r w:rsidRPr="005A2C45">
              <w:rPr>
                <w:lang w:eastAsia="de-DE" w:bidi="ar-SA"/>
              </w:rPr>
              <w:t>NI</w:t>
            </w:r>
          </w:p>
        </w:tc>
        <w:tc>
          <w:tcPr>
            <w:tcW w:w="7087" w:type="dxa"/>
          </w:tcPr>
          <w:p w14:paraId="5CBE5B68" w14:textId="77777777" w:rsidR="003733B3" w:rsidRPr="005A2C45" w:rsidRDefault="003733B3" w:rsidP="003733B3">
            <w:pPr>
              <w:rPr>
                <w:lang w:eastAsia="de-DE" w:bidi="ar-SA"/>
              </w:rPr>
            </w:pPr>
            <w:r w:rsidRPr="005A2C45">
              <w:rPr>
                <w:lang w:eastAsia="de-DE" w:bidi="ar-SA"/>
              </w:rPr>
              <w:t>National Instruments</w:t>
            </w:r>
          </w:p>
        </w:tc>
      </w:tr>
      <w:tr w:rsidR="00B112A9" w:rsidRPr="005A2C45" w14:paraId="59B27DF1" w14:textId="77777777" w:rsidTr="003733B3">
        <w:tc>
          <w:tcPr>
            <w:tcW w:w="1649" w:type="dxa"/>
          </w:tcPr>
          <w:p w14:paraId="703221EB" w14:textId="77777777" w:rsidR="00B112A9" w:rsidRPr="005A2C45" w:rsidRDefault="00B112A9" w:rsidP="00B112A9">
            <w:r w:rsidRPr="005A2C45">
              <w:t>WPF</w:t>
            </w:r>
          </w:p>
        </w:tc>
        <w:tc>
          <w:tcPr>
            <w:tcW w:w="7087" w:type="dxa"/>
          </w:tcPr>
          <w:p w14:paraId="4E4C219E" w14:textId="77777777" w:rsidR="00B112A9" w:rsidRPr="005A2C45" w:rsidRDefault="00B112A9" w:rsidP="00B112A9">
            <w:pPr>
              <w:pStyle w:val="Standardeinzug"/>
              <w:ind w:left="0"/>
              <w:rPr>
                <w:szCs w:val="22"/>
              </w:rPr>
            </w:pPr>
            <w:r w:rsidRPr="005A2C45">
              <w:rPr>
                <w:szCs w:val="22"/>
              </w:rPr>
              <w:t xml:space="preserve">Windows </w:t>
            </w:r>
            <w:proofErr w:type="spellStart"/>
            <w:r w:rsidRPr="005A2C45">
              <w:rPr>
                <w:szCs w:val="22"/>
              </w:rPr>
              <w:t>Presentation</w:t>
            </w:r>
            <w:proofErr w:type="spellEnd"/>
            <w:r w:rsidRPr="005A2C45">
              <w:rPr>
                <w:szCs w:val="22"/>
              </w:rPr>
              <w:t xml:space="preserve"> </w:t>
            </w:r>
            <w:proofErr w:type="spellStart"/>
            <w:r w:rsidRPr="005A2C45">
              <w:rPr>
                <w:szCs w:val="22"/>
              </w:rPr>
              <w:t>Foundation</w:t>
            </w:r>
            <w:proofErr w:type="spellEnd"/>
          </w:p>
        </w:tc>
      </w:tr>
      <w:tr w:rsidR="00B112A9" w:rsidRPr="005A2C45" w14:paraId="533627C2" w14:textId="77777777" w:rsidTr="003733B3">
        <w:tc>
          <w:tcPr>
            <w:tcW w:w="1649" w:type="dxa"/>
          </w:tcPr>
          <w:p w14:paraId="2F9674B2" w14:textId="77777777" w:rsidR="00B112A9" w:rsidRPr="005A2C45" w:rsidRDefault="00A804BB" w:rsidP="00B112A9">
            <w:pPr>
              <w:rPr>
                <w:lang w:eastAsia="de-DE" w:bidi="ar-SA"/>
              </w:rPr>
            </w:pPr>
            <w:r w:rsidRPr="005A2C45">
              <w:rPr>
                <w:lang w:eastAsia="de-DE" w:bidi="ar-SA"/>
              </w:rPr>
              <w:t>DLL</w:t>
            </w:r>
          </w:p>
        </w:tc>
        <w:tc>
          <w:tcPr>
            <w:tcW w:w="7087" w:type="dxa"/>
          </w:tcPr>
          <w:p w14:paraId="3A07AAF4" w14:textId="77777777" w:rsidR="00B112A9" w:rsidRPr="005A2C45" w:rsidRDefault="00A804BB" w:rsidP="00B112A9">
            <w:pPr>
              <w:rPr>
                <w:lang w:eastAsia="de-DE" w:bidi="ar-SA"/>
              </w:rPr>
            </w:pPr>
            <w:r w:rsidRPr="005A2C45">
              <w:rPr>
                <w:lang w:eastAsia="de-DE" w:bidi="ar-SA"/>
              </w:rPr>
              <w:t xml:space="preserve">Dynamic Link </w:t>
            </w:r>
            <w:proofErr w:type="spellStart"/>
            <w:r w:rsidRPr="005A2C45">
              <w:rPr>
                <w:lang w:eastAsia="de-DE" w:bidi="ar-SA"/>
              </w:rPr>
              <w:t>Libary</w:t>
            </w:r>
            <w:proofErr w:type="spellEnd"/>
          </w:p>
        </w:tc>
      </w:tr>
    </w:tbl>
    <w:p w14:paraId="5FA02480" w14:textId="77777777" w:rsidR="003733B3" w:rsidRPr="005A2C45" w:rsidRDefault="003733B3" w:rsidP="003733B3">
      <w:pPr>
        <w:rPr>
          <w:lang w:eastAsia="de-DE" w:bidi="ar-SA"/>
        </w:rPr>
      </w:pPr>
    </w:p>
    <w:p w14:paraId="1DA53957"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6695753A" w14:textId="77777777" w:rsidR="000062EE" w:rsidRPr="005A2C45" w:rsidRDefault="000062EE" w:rsidP="000062EE">
      <w:pPr>
        <w:pStyle w:val="berschrift2"/>
        <w:numPr>
          <w:ilvl w:val="0"/>
          <w:numId w:val="0"/>
        </w:numPr>
      </w:pPr>
      <w:bookmarkStart w:id="234" w:name="_Toc491858378"/>
      <w:bookmarkStart w:id="235" w:name="_Toc491948121"/>
      <w:r w:rsidRPr="005A2C45">
        <w:lastRenderedPageBreak/>
        <w:t>Abbildungsverzeichnis</w:t>
      </w:r>
      <w:bookmarkEnd w:id="234"/>
      <w:bookmarkEnd w:id="235"/>
    </w:p>
    <w:p w14:paraId="6594EAC5" w14:textId="672286B0" w:rsidR="00AD5AE5" w:rsidRDefault="000062EE">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"Abbildung" </w:instrText>
      </w:r>
      <w:r w:rsidRPr="005A2C45">
        <w:rPr>
          <w:lang w:eastAsia="de-DE" w:bidi="ar-SA"/>
        </w:rPr>
        <w:fldChar w:fldCharType="separate"/>
      </w:r>
      <w:hyperlink w:anchor="_Toc491947950" w:history="1">
        <w:r w:rsidR="00AD5AE5" w:rsidRPr="00F82F53">
          <w:rPr>
            <w:rStyle w:val="Hyperlink"/>
            <w:noProof/>
          </w:rPr>
          <w:t>Abbildung 1: Basiskonzept Ventil Controller (Marugg, 2010)</w:t>
        </w:r>
        <w:r w:rsidR="00AD5AE5">
          <w:rPr>
            <w:noProof/>
            <w:webHidden/>
          </w:rPr>
          <w:tab/>
        </w:r>
        <w:r w:rsidR="00AD5AE5">
          <w:rPr>
            <w:noProof/>
            <w:webHidden/>
          </w:rPr>
          <w:fldChar w:fldCharType="begin"/>
        </w:r>
        <w:r w:rsidR="00AD5AE5">
          <w:rPr>
            <w:noProof/>
            <w:webHidden/>
          </w:rPr>
          <w:instrText xml:space="preserve"> PAGEREF _Toc491947950 \h </w:instrText>
        </w:r>
        <w:r w:rsidR="00AD5AE5">
          <w:rPr>
            <w:noProof/>
            <w:webHidden/>
          </w:rPr>
        </w:r>
        <w:r w:rsidR="00AD5AE5">
          <w:rPr>
            <w:noProof/>
            <w:webHidden/>
          </w:rPr>
          <w:fldChar w:fldCharType="separate"/>
        </w:r>
        <w:r w:rsidR="00AD5AE5">
          <w:rPr>
            <w:noProof/>
            <w:webHidden/>
          </w:rPr>
          <w:t>2</w:t>
        </w:r>
        <w:r w:rsidR="00AD5AE5">
          <w:rPr>
            <w:noProof/>
            <w:webHidden/>
          </w:rPr>
          <w:fldChar w:fldCharType="end"/>
        </w:r>
      </w:hyperlink>
    </w:p>
    <w:p w14:paraId="1CFF6FCB" w14:textId="52906E84" w:rsidR="00AD5AE5" w:rsidRDefault="00AD5AE5">
      <w:pPr>
        <w:pStyle w:val="Abbildungsverzeichnis"/>
        <w:tabs>
          <w:tab w:val="right" w:leader="dot" w:pos="9060"/>
        </w:tabs>
        <w:rPr>
          <w:rFonts w:asciiTheme="minorHAnsi" w:hAnsiTheme="minorHAnsi" w:cstheme="minorBidi"/>
          <w:noProof/>
          <w:szCs w:val="22"/>
          <w:lang w:eastAsia="de-CH" w:bidi="ar-SA"/>
        </w:rPr>
      </w:pPr>
      <w:hyperlink r:id="rId48" w:anchor="_Toc491947951" w:history="1">
        <w:r w:rsidRPr="00F82F53">
          <w:rPr>
            <w:rStyle w:val="Hyperlink"/>
            <w:noProof/>
          </w:rPr>
          <w:t>Abbildung 2: Parameterbaumstruktur der Software</w:t>
        </w:r>
        <w:r>
          <w:rPr>
            <w:noProof/>
            <w:webHidden/>
          </w:rPr>
          <w:tab/>
        </w:r>
        <w:r>
          <w:rPr>
            <w:noProof/>
            <w:webHidden/>
          </w:rPr>
          <w:fldChar w:fldCharType="begin"/>
        </w:r>
        <w:r>
          <w:rPr>
            <w:noProof/>
            <w:webHidden/>
          </w:rPr>
          <w:instrText xml:space="preserve"> PAGEREF _Toc491947951 \h </w:instrText>
        </w:r>
        <w:r>
          <w:rPr>
            <w:noProof/>
            <w:webHidden/>
          </w:rPr>
        </w:r>
        <w:r>
          <w:rPr>
            <w:noProof/>
            <w:webHidden/>
          </w:rPr>
          <w:fldChar w:fldCharType="separate"/>
        </w:r>
        <w:r>
          <w:rPr>
            <w:noProof/>
            <w:webHidden/>
          </w:rPr>
          <w:t>3</w:t>
        </w:r>
        <w:r>
          <w:rPr>
            <w:noProof/>
            <w:webHidden/>
          </w:rPr>
          <w:fldChar w:fldCharType="end"/>
        </w:r>
      </w:hyperlink>
    </w:p>
    <w:p w14:paraId="0E708BA0" w14:textId="62A231F5"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52" w:history="1">
        <w:r w:rsidRPr="00F82F53">
          <w:rPr>
            <w:rStyle w:val="Hyperlink"/>
            <w:noProof/>
          </w:rPr>
          <w:t>Abbildung 3: Ist-Zustand der Testumgebung</w:t>
        </w:r>
        <w:r>
          <w:rPr>
            <w:noProof/>
            <w:webHidden/>
          </w:rPr>
          <w:tab/>
        </w:r>
        <w:r>
          <w:rPr>
            <w:noProof/>
            <w:webHidden/>
          </w:rPr>
          <w:fldChar w:fldCharType="begin"/>
        </w:r>
        <w:r>
          <w:rPr>
            <w:noProof/>
            <w:webHidden/>
          </w:rPr>
          <w:instrText xml:space="preserve"> PAGEREF _Toc491947952 \h </w:instrText>
        </w:r>
        <w:r>
          <w:rPr>
            <w:noProof/>
            <w:webHidden/>
          </w:rPr>
        </w:r>
        <w:r>
          <w:rPr>
            <w:noProof/>
            <w:webHidden/>
          </w:rPr>
          <w:fldChar w:fldCharType="separate"/>
        </w:r>
        <w:r>
          <w:rPr>
            <w:noProof/>
            <w:webHidden/>
          </w:rPr>
          <w:t>4</w:t>
        </w:r>
        <w:r>
          <w:rPr>
            <w:noProof/>
            <w:webHidden/>
          </w:rPr>
          <w:fldChar w:fldCharType="end"/>
        </w:r>
      </w:hyperlink>
    </w:p>
    <w:p w14:paraId="0EA93A8A" w14:textId="6FBE0DDC"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53" w:history="1">
        <w:r w:rsidRPr="00F82F53">
          <w:rPr>
            <w:rStyle w:val="Hyperlink"/>
            <w:noProof/>
          </w:rPr>
          <w:t>Abbildung 4: Ansicht der TTIC2 Oberfläche für die Auswahl der Testkollektion</w:t>
        </w:r>
        <w:r>
          <w:rPr>
            <w:noProof/>
            <w:webHidden/>
          </w:rPr>
          <w:tab/>
        </w:r>
        <w:r>
          <w:rPr>
            <w:noProof/>
            <w:webHidden/>
          </w:rPr>
          <w:fldChar w:fldCharType="begin"/>
        </w:r>
        <w:r>
          <w:rPr>
            <w:noProof/>
            <w:webHidden/>
          </w:rPr>
          <w:instrText xml:space="preserve"> PAGEREF _Toc491947953 \h </w:instrText>
        </w:r>
        <w:r>
          <w:rPr>
            <w:noProof/>
            <w:webHidden/>
          </w:rPr>
        </w:r>
        <w:r>
          <w:rPr>
            <w:noProof/>
            <w:webHidden/>
          </w:rPr>
          <w:fldChar w:fldCharType="separate"/>
        </w:r>
        <w:r>
          <w:rPr>
            <w:noProof/>
            <w:webHidden/>
          </w:rPr>
          <w:t>8</w:t>
        </w:r>
        <w:r>
          <w:rPr>
            <w:noProof/>
            <w:webHidden/>
          </w:rPr>
          <w:fldChar w:fldCharType="end"/>
        </w:r>
      </w:hyperlink>
    </w:p>
    <w:p w14:paraId="0D378991" w14:textId="2DFB804B"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54" w:history="1">
        <w:r w:rsidRPr="00F82F53">
          <w:rPr>
            <w:rStyle w:val="Hyperlink"/>
            <w:noProof/>
          </w:rPr>
          <w:t>Abbildung 5: Ursprüngliches Konzept Masterarbeit</w:t>
        </w:r>
        <w:r>
          <w:rPr>
            <w:noProof/>
            <w:webHidden/>
          </w:rPr>
          <w:tab/>
        </w:r>
        <w:r>
          <w:rPr>
            <w:noProof/>
            <w:webHidden/>
          </w:rPr>
          <w:fldChar w:fldCharType="begin"/>
        </w:r>
        <w:r>
          <w:rPr>
            <w:noProof/>
            <w:webHidden/>
          </w:rPr>
          <w:instrText xml:space="preserve"> PAGEREF _Toc491947954 \h </w:instrText>
        </w:r>
        <w:r>
          <w:rPr>
            <w:noProof/>
            <w:webHidden/>
          </w:rPr>
        </w:r>
        <w:r>
          <w:rPr>
            <w:noProof/>
            <w:webHidden/>
          </w:rPr>
          <w:fldChar w:fldCharType="separate"/>
        </w:r>
        <w:r>
          <w:rPr>
            <w:noProof/>
            <w:webHidden/>
          </w:rPr>
          <w:t>11</w:t>
        </w:r>
        <w:r>
          <w:rPr>
            <w:noProof/>
            <w:webHidden/>
          </w:rPr>
          <w:fldChar w:fldCharType="end"/>
        </w:r>
      </w:hyperlink>
    </w:p>
    <w:p w14:paraId="26A53374" w14:textId="358DBE3C"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55" w:history="1">
        <w:r w:rsidRPr="00F82F53">
          <w:rPr>
            <w:rStyle w:val="Hyperlink"/>
            <w:noProof/>
          </w:rPr>
          <w:t>Abbildung 6: Konzept Masterarbeit Testumgebung komplett</w:t>
        </w:r>
        <w:r>
          <w:rPr>
            <w:noProof/>
            <w:webHidden/>
          </w:rPr>
          <w:tab/>
        </w:r>
        <w:r>
          <w:rPr>
            <w:noProof/>
            <w:webHidden/>
          </w:rPr>
          <w:fldChar w:fldCharType="begin"/>
        </w:r>
        <w:r>
          <w:rPr>
            <w:noProof/>
            <w:webHidden/>
          </w:rPr>
          <w:instrText xml:space="preserve"> PAGEREF _Toc491947955 \h </w:instrText>
        </w:r>
        <w:r>
          <w:rPr>
            <w:noProof/>
            <w:webHidden/>
          </w:rPr>
        </w:r>
        <w:r>
          <w:rPr>
            <w:noProof/>
            <w:webHidden/>
          </w:rPr>
          <w:fldChar w:fldCharType="separate"/>
        </w:r>
        <w:r>
          <w:rPr>
            <w:noProof/>
            <w:webHidden/>
          </w:rPr>
          <w:t>12</w:t>
        </w:r>
        <w:r>
          <w:rPr>
            <w:noProof/>
            <w:webHidden/>
          </w:rPr>
          <w:fldChar w:fldCharType="end"/>
        </w:r>
      </w:hyperlink>
    </w:p>
    <w:p w14:paraId="2AB3B053" w14:textId="0F437CC8"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56" w:history="1">
        <w:r w:rsidRPr="00F82F53">
          <w:rPr>
            <w:rStyle w:val="Hyperlink"/>
            <w:noProof/>
          </w:rPr>
          <w:t>Abbildung 7: Wasserfallmodell (QMETHODS, 2017)</w:t>
        </w:r>
        <w:r>
          <w:rPr>
            <w:noProof/>
            <w:webHidden/>
          </w:rPr>
          <w:tab/>
        </w:r>
        <w:r>
          <w:rPr>
            <w:noProof/>
            <w:webHidden/>
          </w:rPr>
          <w:fldChar w:fldCharType="begin"/>
        </w:r>
        <w:r>
          <w:rPr>
            <w:noProof/>
            <w:webHidden/>
          </w:rPr>
          <w:instrText xml:space="preserve"> PAGEREF _Toc491947956 \h </w:instrText>
        </w:r>
        <w:r>
          <w:rPr>
            <w:noProof/>
            <w:webHidden/>
          </w:rPr>
        </w:r>
        <w:r>
          <w:rPr>
            <w:noProof/>
            <w:webHidden/>
          </w:rPr>
          <w:fldChar w:fldCharType="separate"/>
        </w:r>
        <w:r>
          <w:rPr>
            <w:noProof/>
            <w:webHidden/>
          </w:rPr>
          <w:t>14</w:t>
        </w:r>
        <w:r>
          <w:rPr>
            <w:noProof/>
            <w:webHidden/>
          </w:rPr>
          <w:fldChar w:fldCharType="end"/>
        </w:r>
      </w:hyperlink>
    </w:p>
    <w:p w14:paraId="4A80290F" w14:textId="68FE9A3B"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57" w:history="1">
        <w:r w:rsidRPr="00F82F53">
          <w:rPr>
            <w:rStyle w:val="Hyperlink"/>
            <w:noProof/>
          </w:rPr>
          <w:t>Abbildung 8: Vorgehensweise Testumgebung</w:t>
        </w:r>
        <w:r>
          <w:rPr>
            <w:noProof/>
            <w:webHidden/>
          </w:rPr>
          <w:tab/>
        </w:r>
        <w:r>
          <w:rPr>
            <w:noProof/>
            <w:webHidden/>
          </w:rPr>
          <w:fldChar w:fldCharType="begin"/>
        </w:r>
        <w:r>
          <w:rPr>
            <w:noProof/>
            <w:webHidden/>
          </w:rPr>
          <w:instrText xml:space="preserve"> PAGEREF _Toc491947957 \h </w:instrText>
        </w:r>
        <w:r>
          <w:rPr>
            <w:noProof/>
            <w:webHidden/>
          </w:rPr>
        </w:r>
        <w:r>
          <w:rPr>
            <w:noProof/>
            <w:webHidden/>
          </w:rPr>
          <w:fldChar w:fldCharType="separate"/>
        </w:r>
        <w:r>
          <w:rPr>
            <w:noProof/>
            <w:webHidden/>
          </w:rPr>
          <w:t>15</w:t>
        </w:r>
        <w:r>
          <w:rPr>
            <w:noProof/>
            <w:webHidden/>
          </w:rPr>
          <w:fldChar w:fldCharType="end"/>
        </w:r>
      </w:hyperlink>
    </w:p>
    <w:p w14:paraId="31B3F42D" w14:textId="7B9D9208"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58" w:history="1">
        <w:r w:rsidRPr="00F82F53">
          <w:rPr>
            <w:rStyle w:val="Hyperlink"/>
            <w:noProof/>
          </w:rPr>
          <w:t>Abbildung 9 Aktuelle SoftwareVersionsDatabase Struktur</w:t>
        </w:r>
        <w:r>
          <w:rPr>
            <w:noProof/>
            <w:webHidden/>
          </w:rPr>
          <w:tab/>
        </w:r>
        <w:r>
          <w:rPr>
            <w:noProof/>
            <w:webHidden/>
          </w:rPr>
          <w:fldChar w:fldCharType="begin"/>
        </w:r>
        <w:r>
          <w:rPr>
            <w:noProof/>
            <w:webHidden/>
          </w:rPr>
          <w:instrText xml:space="preserve"> PAGEREF _Toc491947958 \h </w:instrText>
        </w:r>
        <w:r>
          <w:rPr>
            <w:noProof/>
            <w:webHidden/>
          </w:rPr>
        </w:r>
        <w:r>
          <w:rPr>
            <w:noProof/>
            <w:webHidden/>
          </w:rPr>
          <w:fldChar w:fldCharType="separate"/>
        </w:r>
        <w:r>
          <w:rPr>
            <w:noProof/>
            <w:webHidden/>
          </w:rPr>
          <w:t>20</w:t>
        </w:r>
        <w:r>
          <w:rPr>
            <w:noProof/>
            <w:webHidden/>
          </w:rPr>
          <w:fldChar w:fldCharType="end"/>
        </w:r>
      </w:hyperlink>
    </w:p>
    <w:p w14:paraId="5FAB2003" w14:textId="0E25D2FA"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59" w:history="1">
        <w:r w:rsidRPr="00F82F53">
          <w:rPr>
            <w:rStyle w:val="Hyperlink"/>
            <w:noProof/>
          </w:rPr>
          <w:t>Abbildung 10: Überarbeitete SoftwareVersionsDatabase Struktur</w:t>
        </w:r>
        <w:r>
          <w:rPr>
            <w:noProof/>
            <w:webHidden/>
          </w:rPr>
          <w:tab/>
        </w:r>
        <w:r>
          <w:rPr>
            <w:noProof/>
            <w:webHidden/>
          </w:rPr>
          <w:fldChar w:fldCharType="begin"/>
        </w:r>
        <w:r>
          <w:rPr>
            <w:noProof/>
            <w:webHidden/>
          </w:rPr>
          <w:instrText xml:space="preserve"> PAGEREF _Toc491947959 \h </w:instrText>
        </w:r>
        <w:r>
          <w:rPr>
            <w:noProof/>
            <w:webHidden/>
          </w:rPr>
        </w:r>
        <w:r>
          <w:rPr>
            <w:noProof/>
            <w:webHidden/>
          </w:rPr>
          <w:fldChar w:fldCharType="separate"/>
        </w:r>
        <w:r>
          <w:rPr>
            <w:noProof/>
            <w:webHidden/>
          </w:rPr>
          <w:t>21</w:t>
        </w:r>
        <w:r>
          <w:rPr>
            <w:noProof/>
            <w:webHidden/>
          </w:rPr>
          <w:fldChar w:fldCharType="end"/>
        </w:r>
      </w:hyperlink>
    </w:p>
    <w:p w14:paraId="42F7FFBC" w14:textId="07962ABD"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0" w:history="1">
        <w:r w:rsidRPr="00F82F53">
          <w:rPr>
            <w:rStyle w:val="Hyperlink"/>
            <w:noProof/>
          </w:rPr>
          <w:t>Abbildung 11: Erweiterung SoftwareVersionsDatabase zur Speicherung der Testinformationen</w:t>
        </w:r>
        <w:r>
          <w:rPr>
            <w:noProof/>
            <w:webHidden/>
          </w:rPr>
          <w:tab/>
        </w:r>
        <w:r>
          <w:rPr>
            <w:noProof/>
            <w:webHidden/>
          </w:rPr>
          <w:fldChar w:fldCharType="begin"/>
        </w:r>
        <w:r>
          <w:rPr>
            <w:noProof/>
            <w:webHidden/>
          </w:rPr>
          <w:instrText xml:space="preserve"> PAGEREF _Toc491947960 \h </w:instrText>
        </w:r>
        <w:r>
          <w:rPr>
            <w:noProof/>
            <w:webHidden/>
          </w:rPr>
        </w:r>
        <w:r>
          <w:rPr>
            <w:noProof/>
            <w:webHidden/>
          </w:rPr>
          <w:fldChar w:fldCharType="separate"/>
        </w:r>
        <w:r>
          <w:rPr>
            <w:noProof/>
            <w:webHidden/>
          </w:rPr>
          <w:t>22</w:t>
        </w:r>
        <w:r>
          <w:rPr>
            <w:noProof/>
            <w:webHidden/>
          </w:rPr>
          <w:fldChar w:fldCharType="end"/>
        </w:r>
      </w:hyperlink>
    </w:p>
    <w:p w14:paraId="3F1AB7AC" w14:textId="21156DBB"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1" w:history="1">
        <w:r w:rsidRPr="00F82F53">
          <w:rPr>
            <w:rStyle w:val="Hyperlink"/>
            <w:noProof/>
          </w:rPr>
          <w:t>Abbildung 12: Erweiterung SoftwareVersionsDatabase zur Speicherung der Testresulate</w:t>
        </w:r>
        <w:r>
          <w:rPr>
            <w:noProof/>
            <w:webHidden/>
          </w:rPr>
          <w:tab/>
        </w:r>
        <w:r>
          <w:rPr>
            <w:noProof/>
            <w:webHidden/>
          </w:rPr>
          <w:fldChar w:fldCharType="begin"/>
        </w:r>
        <w:r>
          <w:rPr>
            <w:noProof/>
            <w:webHidden/>
          </w:rPr>
          <w:instrText xml:space="preserve"> PAGEREF _Toc491947961 \h </w:instrText>
        </w:r>
        <w:r>
          <w:rPr>
            <w:noProof/>
            <w:webHidden/>
          </w:rPr>
        </w:r>
        <w:r>
          <w:rPr>
            <w:noProof/>
            <w:webHidden/>
          </w:rPr>
          <w:fldChar w:fldCharType="separate"/>
        </w:r>
        <w:r>
          <w:rPr>
            <w:noProof/>
            <w:webHidden/>
          </w:rPr>
          <w:t>24</w:t>
        </w:r>
        <w:r>
          <w:rPr>
            <w:noProof/>
            <w:webHidden/>
          </w:rPr>
          <w:fldChar w:fldCharType="end"/>
        </w:r>
      </w:hyperlink>
    </w:p>
    <w:p w14:paraId="7F051C4B" w14:textId="5321EF15"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2" w:history="1">
        <w:r w:rsidRPr="00F82F53">
          <w:rPr>
            <w:rStyle w:val="Hyperlink"/>
            <w:noProof/>
          </w:rPr>
          <w:t>Abbildung 13: Erweiterung SoftwareVersionsDatabase zur Speicherung der Firmware Bugs</w:t>
        </w:r>
        <w:r>
          <w:rPr>
            <w:noProof/>
            <w:webHidden/>
          </w:rPr>
          <w:tab/>
        </w:r>
        <w:r>
          <w:rPr>
            <w:noProof/>
            <w:webHidden/>
          </w:rPr>
          <w:fldChar w:fldCharType="begin"/>
        </w:r>
        <w:r>
          <w:rPr>
            <w:noProof/>
            <w:webHidden/>
          </w:rPr>
          <w:instrText xml:space="preserve"> PAGEREF _Toc491947962 \h </w:instrText>
        </w:r>
        <w:r>
          <w:rPr>
            <w:noProof/>
            <w:webHidden/>
          </w:rPr>
        </w:r>
        <w:r>
          <w:rPr>
            <w:noProof/>
            <w:webHidden/>
          </w:rPr>
          <w:fldChar w:fldCharType="separate"/>
        </w:r>
        <w:r>
          <w:rPr>
            <w:noProof/>
            <w:webHidden/>
          </w:rPr>
          <w:t>25</w:t>
        </w:r>
        <w:r>
          <w:rPr>
            <w:noProof/>
            <w:webHidden/>
          </w:rPr>
          <w:fldChar w:fldCharType="end"/>
        </w:r>
      </w:hyperlink>
    </w:p>
    <w:p w14:paraId="021B6F26" w14:textId="745FF946"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3" w:history="1">
        <w:r w:rsidRPr="00F82F53">
          <w:rPr>
            <w:rStyle w:val="Hyperlink"/>
            <w:noProof/>
          </w:rPr>
          <w:t>Abbildung 14: Erster Ansatz Abspeicherung Testinformationen</w:t>
        </w:r>
        <w:r>
          <w:rPr>
            <w:noProof/>
            <w:webHidden/>
          </w:rPr>
          <w:tab/>
        </w:r>
        <w:r>
          <w:rPr>
            <w:noProof/>
            <w:webHidden/>
          </w:rPr>
          <w:fldChar w:fldCharType="begin"/>
        </w:r>
        <w:r>
          <w:rPr>
            <w:noProof/>
            <w:webHidden/>
          </w:rPr>
          <w:instrText xml:space="preserve"> PAGEREF _Toc491947963 \h </w:instrText>
        </w:r>
        <w:r>
          <w:rPr>
            <w:noProof/>
            <w:webHidden/>
          </w:rPr>
        </w:r>
        <w:r>
          <w:rPr>
            <w:noProof/>
            <w:webHidden/>
          </w:rPr>
          <w:fldChar w:fldCharType="separate"/>
        </w:r>
        <w:r>
          <w:rPr>
            <w:noProof/>
            <w:webHidden/>
          </w:rPr>
          <w:t>26</w:t>
        </w:r>
        <w:r>
          <w:rPr>
            <w:noProof/>
            <w:webHidden/>
          </w:rPr>
          <w:fldChar w:fldCharType="end"/>
        </w:r>
      </w:hyperlink>
    </w:p>
    <w:p w14:paraId="7183A8B1" w14:textId="3AED7122"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4" w:history="1">
        <w:r w:rsidRPr="00F82F53">
          <w:rPr>
            <w:rStyle w:val="Hyperlink"/>
            <w:noProof/>
          </w:rPr>
          <w:t>Abbildung 15: Verbessertes Konzept zur Abspeicherung der Testinformationen</w:t>
        </w:r>
        <w:r>
          <w:rPr>
            <w:noProof/>
            <w:webHidden/>
          </w:rPr>
          <w:tab/>
        </w:r>
        <w:r>
          <w:rPr>
            <w:noProof/>
            <w:webHidden/>
          </w:rPr>
          <w:fldChar w:fldCharType="begin"/>
        </w:r>
        <w:r>
          <w:rPr>
            <w:noProof/>
            <w:webHidden/>
          </w:rPr>
          <w:instrText xml:space="preserve"> PAGEREF _Toc491947964 \h </w:instrText>
        </w:r>
        <w:r>
          <w:rPr>
            <w:noProof/>
            <w:webHidden/>
          </w:rPr>
        </w:r>
        <w:r>
          <w:rPr>
            <w:noProof/>
            <w:webHidden/>
          </w:rPr>
          <w:fldChar w:fldCharType="separate"/>
        </w:r>
        <w:r>
          <w:rPr>
            <w:noProof/>
            <w:webHidden/>
          </w:rPr>
          <w:t>28</w:t>
        </w:r>
        <w:r>
          <w:rPr>
            <w:noProof/>
            <w:webHidden/>
          </w:rPr>
          <w:fldChar w:fldCharType="end"/>
        </w:r>
      </w:hyperlink>
    </w:p>
    <w:p w14:paraId="62EB8EBA" w14:textId="6DF4EAD1"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5" w:history="1">
        <w:r w:rsidRPr="00F82F53">
          <w:rPr>
            <w:rStyle w:val="Hyperlink"/>
            <w:noProof/>
          </w:rPr>
          <w:t>Abbildung 16: TTIC2 Zugriff auf SoftwareVersionsDatabase</w:t>
        </w:r>
        <w:r>
          <w:rPr>
            <w:noProof/>
            <w:webHidden/>
          </w:rPr>
          <w:tab/>
        </w:r>
        <w:r>
          <w:rPr>
            <w:noProof/>
            <w:webHidden/>
          </w:rPr>
          <w:fldChar w:fldCharType="begin"/>
        </w:r>
        <w:r>
          <w:rPr>
            <w:noProof/>
            <w:webHidden/>
          </w:rPr>
          <w:instrText xml:space="preserve"> PAGEREF _Toc491947965 \h </w:instrText>
        </w:r>
        <w:r>
          <w:rPr>
            <w:noProof/>
            <w:webHidden/>
          </w:rPr>
        </w:r>
        <w:r>
          <w:rPr>
            <w:noProof/>
            <w:webHidden/>
          </w:rPr>
          <w:fldChar w:fldCharType="separate"/>
        </w:r>
        <w:r>
          <w:rPr>
            <w:noProof/>
            <w:webHidden/>
          </w:rPr>
          <w:t>30</w:t>
        </w:r>
        <w:r>
          <w:rPr>
            <w:noProof/>
            <w:webHidden/>
          </w:rPr>
          <w:fldChar w:fldCharType="end"/>
        </w:r>
      </w:hyperlink>
    </w:p>
    <w:p w14:paraId="01CF733B" w14:textId="491A0D02"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6" w:history="1">
        <w:r w:rsidRPr="00F82F53">
          <w:rPr>
            <w:rStyle w:val="Hyperlink"/>
            <w:noProof/>
          </w:rPr>
          <w:t>Abbildung 17: Fortschrittbalken Auslesung Testversionen</w:t>
        </w:r>
        <w:r>
          <w:rPr>
            <w:noProof/>
            <w:webHidden/>
          </w:rPr>
          <w:tab/>
        </w:r>
        <w:r>
          <w:rPr>
            <w:noProof/>
            <w:webHidden/>
          </w:rPr>
          <w:fldChar w:fldCharType="begin"/>
        </w:r>
        <w:r>
          <w:rPr>
            <w:noProof/>
            <w:webHidden/>
          </w:rPr>
          <w:instrText xml:space="preserve"> PAGEREF _Toc491947966 \h </w:instrText>
        </w:r>
        <w:r>
          <w:rPr>
            <w:noProof/>
            <w:webHidden/>
          </w:rPr>
        </w:r>
        <w:r>
          <w:rPr>
            <w:noProof/>
            <w:webHidden/>
          </w:rPr>
          <w:fldChar w:fldCharType="separate"/>
        </w:r>
        <w:r>
          <w:rPr>
            <w:noProof/>
            <w:webHidden/>
          </w:rPr>
          <w:t>31</w:t>
        </w:r>
        <w:r>
          <w:rPr>
            <w:noProof/>
            <w:webHidden/>
          </w:rPr>
          <w:fldChar w:fldCharType="end"/>
        </w:r>
      </w:hyperlink>
    </w:p>
    <w:p w14:paraId="0E844300" w14:textId="20053288"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7" w:history="1">
        <w:r w:rsidRPr="00F82F53">
          <w:rPr>
            <w:rStyle w:val="Hyperlink"/>
            <w:noProof/>
          </w:rPr>
          <w:t>Abbildung 18: Definition Grundzustand TTIC2</w:t>
        </w:r>
        <w:r>
          <w:rPr>
            <w:noProof/>
            <w:webHidden/>
          </w:rPr>
          <w:tab/>
        </w:r>
        <w:r>
          <w:rPr>
            <w:noProof/>
            <w:webHidden/>
          </w:rPr>
          <w:fldChar w:fldCharType="begin"/>
        </w:r>
        <w:r>
          <w:rPr>
            <w:noProof/>
            <w:webHidden/>
          </w:rPr>
          <w:instrText xml:space="preserve"> PAGEREF _Toc491947967 \h </w:instrText>
        </w:r>
        <w:r>
          <w:rPr>
            <w:noProof/>
            <w:webHidden/>
          </w:rPr>
        </w:r>
        <w:r>
          <w:rPr>
            <w:noProof/>
            <w:webHidden/>
          </w:rPr>
          <w:fldChar w:fldCharType="separate"/>
        </w:r>
        <w:r>
          <w:rPr>
            <w:noProof/>
            <w:webHidden/>
          </w:rPr>
          <w:t>31</w:t>
        </w:r>
        <w:r>
          <w:rPr>
            <w:noProof/>
            <w:webHidden/>
          </w:rPr>
          <w:fldChar w:fldCharType="end"/>
        </w:r>
      </w:hyperlink>
    </w:p>
    <w:p w14:paraId="030B230F" w14:textId="3FB6FB8C"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8" w:history="1">
        <w:r w:rsidRPr="00F82F53">
          <w:rPr>
            <w:rStyle w:val="Hyperlink"/>
            <w:noProof/>
          </w:rPr>
          <w:t>Abbildung 19: ETIC2 Konzept Ansicht Testresultate</w:t>
        </w:r>
        <w:r>
          <w:rPr>
            <w:noProof/>
            <w:webHidden/>
          </w:rPr>
          <w:tab/>
        </w:r>
        <w:r>
          <w:rPr>
            <w:noProof/>
            <w:webHidden/>
          </w:rPr>
          <w:fldChar w:fldCharType="begin"/>
        </w:r>
        <w:r>
          <w:rPr>
            <w:noProof/>
            <w:webHidden/>
          </w:rPr>
          <w:instrText xml:space="preserve"> PAGEREF _Toc491947968 \h </w:instrText>
        </w:r>
        <w:r>
          <w:rPr>
            <w:noProof/>
            <w:webHidden/>
          </w:rPr>
        </w:r>
        <w:r>
          <w:rPr>
            <w:noProof/>
            <w:webHidden/>
          </w:rPr>
          <w:fldChar w:fldCharType="separate"/>
        </w:r>
        <w:r>
          <w:rPr>
            <w:noProof/>
            <w:webHidden/>
          </w:rPr>
          <w:t>34</w:t>
        </w:r>
        <w:r>
          <w:rPr>
            <w:noProof/>
            <w:webHidden/>
          </w:rPr>
          <w:fldChar w:fldCharType="end"/>
        </w:r>
      </w:hyperlink>
    </w:p>
    <w:p w14:paraId="5D4CA893" w14:textId="7FDE0B50"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69" w:history="1">
        <w:r w:rsidRPr="00F82F53">
          <w:rPr>
            <w:rStyle w:val="Hyperlink"/>
            <w:noProof/>
          </w:rPr>
          <w:t>Abbildung 20: DevExpress Master-Detail via EntityFramework Element</w:t>
        </w:r>
        <w:r>
          <w:rPr>
            <w:noProof/>
            <w:webHidden/>
          </w:rPr>
          <w:tab/>
        </w:r>
        <w:r>
          <w:rPr>
            <w:noProof/>
            <w:webHidden/>
          </w:rPr>
          <w:fldChar w:fldCharType="begin"/>
        </w:r>
        <w:r>
          <w:rPr>
            <w:noProof/>
            <w:webHidden/>
          </w:rPr>
          <w:instrText xml:space="preserve"> PAGEREF _Toc491947969 \h </w:instrText>
        </w:r>
        <w:r>
          <w:rPr>
            <w:noProof/>
            <w:webHidden/>
          </w:rPr>
        </w:r>
        <w:r>
          <w:rPr>
            <w:noProof/>
            <w:webHidden/>
          </w:rPr>
          <w:fldChar w:fldCharType="separate"/>
        </w:r>
        <w:r>
          <w:rPr>
            <w:noProof/>
            <w:webHidden/>
          </w:rPr>
          <w:t>34</w:t>
        </w:r>
        <w:r>
          <w:rPr>
            <w:noProof/>
            <w:webHidden/>
          </w:rPr>
          <w:fldChar w:fldCharType="end"/>
        </w:r>
      </w:hyperlink>
    </w:p>
    <w:p w14:paraId="60EBFD19" w14:textId="3869AC9E"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0" w:history="1">
        <w:r w:rsidRPr="00F82F53">
          <w:rPr>
            <w:rStyle w:val="Hyperlink"/>
            <w:noProof/>
          </w:rPr>
          <w:t>Abbildung 21: Model ETIC2 in UML</w:t>
        </w:r>
        <w:r>
          <w:rPr>
            <w:noProof/>
            <w:webHidden/>
          </w:rPr>
          <w:tab/>
        </w:r>
        <w:r>
          <w:rPr>
            <w:noProof/>
            <w:webHidden/>
          </w:rPr>
          <w:fldChar w:fldCharType="begin"/>
        </w:r>
        <w:r>
          <w:rPr>
            <w:noProof/>
            <w:webHidden/>
          </w:rPr>
          <w:instrText xml:space="preserve"> PAGEREF _Toc491947970 \h </w:instrText>
        </w:r>
        <w:r>
          <w:rPr>
            <w:noProof/>
            <w:webHidden/>
          </w:rPr>
        </w:r>
        <w:r>
          <w:rPr>
            <w:noProof/>
            <w:webHidden/>
          </w:rPr>
          <w:fldChar w:fldCharType="separate"/>
        </w:r>
        <w:r>
          <w:rPr>
            <w:noProof/>
            <w:webHidden/>
          </w:rPr>
          <w:t>35</w:t>
        </w:r>
        <w:r>
          <w:rPr>
            <w:noProof/>
            <w:webHidden/>
          </w:rPr>
          <w:fldChar w:fldCharType="end"/>
        </w:r>
      </w:hyperlink>
    </w:p>
    <w:p w14:paraId="585995ED" w14:textId="0BC70899"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1" w:history="1">
        <w:r w:rsidRPr="00F82F53">
          <w:rPr>
            <w:rStyle w:val="Hyperlink"/>
            <w:noProof/>
          </w:rPr>
          <w:t>Abbildung 22 ViewModel ETIC2 in UML</w:t>
        </w:r>
        <w:r>
          <w:rPr>
            <w:noProof/>
            <w:webHidden/>
          </w:rPr>
          <w:tab/>
        </w:r>
        <w:r>
          <w:rPr>
            <w:noProof/>
            <w:webHidden/>
          </w:rPr>
          <w:fldChar w:fldCharType="begin"/>
        </w:r>
        <w:r>
          <w:rPr>
            <w:noProof/>
            <w:webHidden/>
          </w:rPr>
          <w:instrText xml:space="preserve"> PAGEREF _Toc491947971 \h </w:instrText>
        </w:r>
        <w:r>
          <w:rPr>
            <w:noProof/>
            <w:webHidden/>
          </w:rPr>
        </w:r>
        <w:r>
          <w:rPr>
            <w:noProof/>
            <w:webHidden/>
          </w:rPr>
          <w:fldChar w:fldCharType="separate"/>
        </w:r>
        <w:r>
          <w:rPr>
            <w:noProof/>
            <w:webHidden/>
          </w:rPr>
          <w:t>35</w:t>
        </w:r>
        <w:r>
          <w:rPr>
            <w:noProof/>
            <w:webHidden/>
          </w:rPr>
          <w:fldChar w:fldCharType="end"/>
        </w:r>
      </w:hyperlink>
    </w:p>
    <w:p w14:paraId="7FD989DF" w14:textId="33C4C3BF"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2" w:history="1">
        <w:r w:rsidRPr="00F82F53">
          <w:rPr>
            <w:rStyle w:val="Hyperlink"/>
            <w:noProof/>
          </w:rPr>
          <w:t>Abbildung 23: View ETIC2</w:t>
        </w:r>
        <w:r>
          <w:rPr>
            <w:noProof/>
            <w:webHidden/>
          </w:rPr>
          <w:tab/>
        </w:r>
        <w:r>
          <w:rPr>
            <w:noProof/>
            <w:webHidden/>
          </w:rPr>
          <w:fldChar w:fldCharType="begin"/>
        </w:r>
        <w:r>
          <w:rPr>
            <w:noProof/>
            <w:webHidden/>
          </w:rPr>
          <w:instrText xml:space="preserve"> PAGEREF _Toc491947972 \h </w:instrText>
        </w:r>
        <w:r>
          <w:rPr>
            <w:noProof/>
            <w:webHidden/>
          </w:rPr>
        </w:r>
        <w:r>
          <w:rPr>
            <w:noProof/>
            <w:webHidden/>
          </w:rPr>
          <w:fldChar w:fldCharType="separate"/>
        </w:r>
        <w:r>
          <w:rPr>
            <w:noProof/>
            <w:webHidden/>
          </w:rPr>
          <w:t>36</w:t>
        </w:r>
        <w:r>
          <w:rPr>
            <w:noProof/>
            <w:webHidden/>
          </w:rPr>
          <w:fldChar w:fldCharType="end"/>
        </w:r>
      </w:hyperlink>
    </w:p>
    <w:p w14:paraId="578B3BFA" w14:textId="1B7FE280"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3" w:history="1">
        <w:r w:rsidRPr="00F82F53">
          <w:rPr>
            <w:rStyle w:val="Hyperlink"/>
            <w:noProof/>
          </w:rPr>
          <w:t>Abbildung 24: Modellierung InitialStateFirmware der SoftwareVersionsDatabase</w:t>
        </w:r>
        <w:r>
          <w:rPr>
            <w:noProof/>
            <w:webHidden/>
          </w:rPr>
          <w:tab/>
        </w:r>
        <w:r>
          <w:rPr>
            <w:noProof/>
            <w:webHidden/>
          </w:rPr>
          <w:fldChar w:fldCharType="begin"/>
        </w:r>
        <w:r>
          <w:rPr>
            <w:noProof/>
            <w:webHidden/>
          </w:rPr>
          <w:instrText xml:space="preserve"> PAGEREF _Toc491947973 \h </w:instrText>
        </w:r>
        <w:r>
          <w:rPr>
            <w:noProof/>
            <w:webHidden/>
          </w:rPr>
        </w:r>
        <w:r>
          <w:rPr>
            <w:noProof/>
            <w:webHidden/>
          </w:rPr>
          <w:fldChar w:fldCharType="separate"/>
        </w:r>
        <w:r>
          <w:rPr>
            <w:noProof/>
            <w:webHidden/>
          </w:rPr>
          <w:t>39</w:t>
        </w:r>
        <w:r>
          <w:rPr>
            <w:noProof/>
            <w:webHidden/>
          </w:rPr>
          <w:fldChar w:fldCharType="end"/>
        </w:r>
      </w:hyperlink>
    </w:p>
    <w:p w14:paraId="1388CB5A" w14:textId="41C5329A"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4" w:history="1">
        <w:r w:rsidRPr="00F82F53">
          <w:rPr>
            <w:rStyle w:val="Hyperlink"/>
            <w:noProof/>
          </w:rPr>
          <w:t>Abbildung 25: Aufbau ETIC2</w:t>
        </w:r>
        <w:r>
          <w:rPr>
            <w:noProof/>
            <w:webHidden/>
          </w:rPr>
          <w:tab/>
        </w:r>
        <w:r>
          <w:rPr>
            <w:noProof/>
            <w:webHidden/>
          </w:rPr>
          <w:fldChar w:fldCharType="begin"/>
        </w:r>
        <w:r>
          <w:rPr>
            <w:noProof/>
            <w:webHidden/>
          </w:rPr>
          <w:instrText xml:space="preserve"> PAGEREF _Toc491947974 \h </w:instrText>
        </w:r>
        <w:r>
          <w:rPr>
            <w:noProof/>
            <w:webHidden/>
          </w:rPr>
        </w:r>
        <w:r>
          <w:rPr>
            <w:noProof/>
            <w:webHidden/>
          </w:rPr>
          <w:fldChar w:fldCharType="separate"/>
        </w:r>
        <w:r>
          <w:rPr>
            <w:noProof/>
            <w:webHidden/>
          </w:rPr>
          <w:t>41</w:t>
        </w:r>
        <w:r>
          <w:rPr>
            <w:noProof/>
            <w:webHidden/>
          </w:rPr>
          <w:fldChar w:fldCharType="end"/>
        </w:r>
      </w:hyperlink>
    </w:p>
    <w:p w14:paraId="01EDF3E5" w14:textId="50AC74E5"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5" w:history="1">
        <w:r w:rsidRPr="00F82F53">
          <w:rPr>
            <w:rStyle w:val="Hyperlink"/>
            <w:noProof/>
          </w:rPr>
          <w:t>Abbildung 26: Error Ansicht des ETIC2</w:t>
        </w:r>
        <w:r>
          <w:rPr>
            <w:noProof/>
            <w:webHidden/>
          </w:rPr>
          <w:tab/>
        </w:r>
        <w:r>
          <w:rPr>
            <w:noProof/>
            <w:webHidden/>
          </w:rPr>
          <w:fldChar w:fldCharType="begin"/>
        </w:r>
        <w:r>
          <w:rPr>
            <w:noProof/>
            <w:webHidden/>
          </w:rPr>
          <w:instrText xml:space="preserve"> PAGEREF _Toc491947975 \h </w:instrText>
        </w:r>
        <w:r>
          <w:rPr>
            <w:noProof/>
            <w:webHidden/>
          </w:rPr>
        </w:r>
        <w:r>
          <w:rPr>
            <w:noProof/>
            <w:webHidden/>
          </w:rPr>
          <w:fldChar w:fldCharType="separate"/>
        </w:r>
        <w:r>
          <w:rPr>
            <w:noProof/>
            <w:webHidden/>
          </w:rPr>
          <w:t>42</w:t>
        </w:r>
        <w:r>
          <w:rPr>
            <w:noProof/>
            <w:webHidden/>
          </w:rPr>
          <w:fldChar w:fldCharType="end"/>
        </w:r>
      </w:hyperlink>
    </w:p>
    <w:p w14:paraId="20B25483" w14:textId="62D75769"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6" w:history="1">
        <w:r w:rsidRPr="00F82F53">
          <w:rPr>
            <w:rStyle w:val="Hyperlink"/>
            <w:noProof/>
          </w:rPr>
          <w:t>Abbildung 27: Auswertung der letzten ausgeführten Testkollektion</w:t>
        </w:r>
        <w:r>
          <w:rPr>
            <w:noProof/>
            <w:webHidden/>
          </w:rPr>
          <w:tab/>
        </w:r>
        <w:r>
          <w:rPr>
            <w:noProof/>
            <w:webHidden/>
          </w:rPr>
          <w:fldChar w:fldCharType="begin"/>
        </w:r>
        <w:r>
          <w:rPr>
            <w:noProof/>
            <w:webHidden/>
          </w:rPr>
          <w:instrText xml:space="preserve"> PAGEREF _Toc491947976 \h </w:instrText>
        </w:r>
        <w:r>
          <w:rPr>
            <w:noProof/>
            <w:webHidden/>
          </w:rPr>
        </w:r>
        <w:r>
          <w:rPr>
            <w:noProof/>
            <w:webHidden/>
          </w:rPr>
          <w:fldChar w:fldCharType="separate"/>
        </w:r>
        <w:r>
          <w:rPr>
            <w:noProof/>
            <w:webHidden/>
          </w:rPr>
          <w:t>42</w:t>
        </w:r>
        <w:r>
          <w:rPr>
            <w:noProof/>
            <w:webHidden/>
          </w:rPr>
          <w:fldChar w:fldCharType="end"/>
        </w:r>
      </w:hyperlink>
    </w:p>
    <w:p w14:paraId="7460E188" w14:textId="234F4464"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7" w:history="1">
        <w:r w:rsidRPr="00F82F53">
          <w:rPr>
            <w:rStyle w:val="Hyperlink"/>
            <w:noProof/>
          </w:rPr>
          <w:t>Abbildung 28: Ansicht Testresultate im PDF</w:t>
        </w:r>
        <w:r>
          <w:rPr>
            <w:noProof/>
            <w:webHidden/>
          </w:rPr>
          <w:tab/>
        </w:r>
        <w:r>
          <w:rPr>
            <w:noProof/>
            <w:webHidden/>
          </w:rPr>
          <w:fldChar w:fldCharType="begin"/>
        </w:r>
        <w:r>
          <w:rPr>
            <w:noProof/>
            <w:webHidden/>
          </w:rPr>
          <w:instrText xml:space="preserve"> PAGEREF _Toc491947977 \h </w:instrText>
        </w:r>
        <w:r>
          <w:rPr>
            <w:noProof/>
            <w:webHidden/>
          </w:rPr>
        </w:r>
        <w:r>
          <w:rPr>
            <w:noProof/>
            <w:webHidden/>
          </w:rPr>
          <w:fldChar w:fldCharType="separate"/>
        </w:r>
        <w:r>
          <w:rPr>
            <w:noProof/>
            <w:webHidden/>
          </w:rPr>
          <w:t>43</w:t>
        </w:r>
        <w:r>
          <w:rPr>
            <w:noProof/>
            <w:webHidden/>
          </w:rPr>
          <w:fldChar w:fldCharType="end"/>
        </w:r>
      </w:hyperlink>
    </w:p>
    <w:p w14:paraId="43B91B3D" w14:textId="33FF0A18"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8" w:history="1">
        <w:r w:rsidRPr="00F82F53">
          <w:rPr>
            <w:rStyle w:val="Hyperlink"/>
            <w:noProof/>
          </w:rPr>
          <w:t>Abbildung 29: Firmware Loader</w:t>
        </w:r>
        <w:r>
          <w:rPr>
            <w:noProof/>
            <w:webHidden/>
          </w:rPr>
          <w:tab/>
        </w:r>
        <w:r>
          <w:rPr>
            <w:noProof/>
            <w:webHidden/>
          </w:rPr>
          <w:fldChar w:fldCharType="begin"/>
        </w:r>
        <w:r>
          <w:rPr>
            <w:noProof/>
            <w:webHidden/>
          </w:rPr>
          <w:instrText xml:space="preserve"> PAGEREF _Toc491947978 \h </w:instrText>
        </w:r>
        <w:r>
          <w:rPr>
            <w:noProof/>
            <w:webHidden/>
          </w:rPr>
        </w:r>
        <w:r>
          <w:rPr>
            <w:noProof/>
            <w:webHidden/>
          </w:rPr>
          <w:fldChar w:fldCharType="separate"/>
        </w:r>
        <w:r>
          <w:rPr>
            <w:noProof/>
            <w:webHidden/>
          </w:rPr>
          <w:t>44</w:t>
        </w:r>
        <w:r>
          <w:rPr>
            <w:noProof/>
            <w:webHidden/>
          </w:rPr>
          <w:fldChar w:fldCharType="end"/>
        </w:r>
      </w:hyperlink>
    </w:p>
    <w:p w14:paraId="2F56BE51" w14:textId="432667E3"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79" w:history="1">
        <w:r w:rsidRPr="00F82F53">
          <w:rPr>
            <w:rStyle w:val="Hyperlink"/>
            <w:noProof/>
          </w:rPr>
          <w:t>Abbildung 30: Report Ansicht währendem die Tests ausgeführt werden</w:t>
        </w:r>
        <w:r>
          <w:rPr>
            <w:noProof/>
            <w:webHidden/>
          </w:rPr>
          <w:tab/>
        </w:r>
        <w:r>
          <w:rPr>
            <w:noProof/>
            <w:webHidden/>
          </w:rPr>
          <w:fldChar w:fldCharType="begin"/>
        </w:r>
        <w:r>
          <w:rPr>
            <w:noProof/>
            <w:webHidden/>
          </w:rPr>
          <w:instrText xml:space="preserve"> PAGEREF _Toc491947979 \h </w:instrText>
        </w:r>
        <w:r>
          <w:rPr>
            <w:noProof/>
            <w:webHidden/>
          </w:rPr>
        </w:r>
        <w:r>
          <w:rPr>
            <w:noProof/>
            <w:webHidden/>
          </w:rPr>
          <w:fldChar w:fldCharType="separate"/>
        </w:r>
        <w:r>
          <w:rPr>
            <w:noProof/>
            <w:webHidden/>
          </w:rPr>
          <w:t>52</w:t>
        </w:r>
        <w:r>
          <w:rPr>
            <w:noProof/>
            <w:webHidden/>
          </w:rPr>
          <w:fldChar w:fldCharType="end"/>
        </w:r>
      </w:hyperlink>
    </w:p>
    <w:p w14:paraId="2DCFE405" w14:textId="7E7070F2"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80" w:history="1">
        <w:r w:rsidRPr="00F82F53">
          <w:rPr>
            <w:rStyle w:val="Hyperlink"/>
            <w:noProof/>
          </w:rPr>
          <w:t>Abbildung 31: Konzept Ansicht Buglist</w:t>
        </w:r>
        <w:r>
          <w:rPr>
            <w:noProof/>
            <w:webHidden/>
          </w:rPr>
          <w:tab/>
        </w:r>
        <w:r>
          <w:rPr>
            <w:noProof/>
            <w:webHidden/>
          </w:rPr>
          <w:fldChar w:fldCharType="begin"/>
        </w:r>
        <w:r>
          <w:rPr>
            <w:noProof/>
            <w:webHidden/>
          </w:rPr>
          <w:instrText xml:space="preserve"> PAGEREF _Toc491947980 \h </w:instrText>
        </w:r>
        <w:r>
          <w:rPr>
            <w:noProof/>
            <w:webHidden/>
          </w:rPr>
        </w:r>
        <w:r>
          <w:rPr>
            <w:noProof/>
            <w:webHidden/>
          </w:rPr>
          <w:fldChar w:fldCharType="separate"/>
        </w:r>
        <w:r>
          <w:rPr>
            <w:noProof/>
            <w:webHidden/>
          </w:rPr>
          <w:t>53</w:t>
        </w:r>
        <w:r>
          <w:rPr>
            <w:noProof/>
            <w:webHidden/>
          </w:rPr>
          <w:fldChar w:fldCharType="end"/>
        </w:r>
      </w:hyperlink>
    </w:p>
    <w:p w14:paraId="1B6B6F4E" w14:textId="6CA97A76"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81" w:history="1">
        <w:r w:rsidRPr="00F82F53">
          <w:rPr>
            <w:rStyle w:val="Hyperlink"/>
            <w:noProof/>
          </w:rPr>
          <w:t>Abbildung 32: Funktionsumfang des SQL Toolkits (National Instruments, 2002)</w:t>
        </w:r>
        <w:r>
          <w:rPr>
            <w:noProof/>
            <w:webHidden/>
          </w:rPr>
          <w:tab/>
        </w:r>
        <w:r>
          <w:rPr>
            <w:noProof/>
            <w:webHidden/>
          </w:rPr>
          <w:fldChar w:fldCharType="begin"/>
        </w:r>
        <w:r>
          <w:rPr>
            <w:noProof/>
            <w:webHidden/>
          </w:rPr>
          <w:instrText xml:space="preserve"> PAGEREF _Toc491947981 \h </w:instrText>
        </w:r>
        <w:r>
          <w:rPr>
            <w:noProof/>
            <w:webHidden/>
          </w:rPr>
        </w:r>
        <w:r>
          <w:rPr>
            <w:noProof/>
            <w:webHidden/>
          </w:rPr>
          <w:fldChar w:fldCharType="separate"/>
        </w:r>
        <w:r>
          <w:rPr>
            <w:noProof/>
            <w:webHidden/>
          </w:rPr>
          <w:t>55</w:t>
        </w:r>
        <w:r>
          <w:rPr>
            <w:noProof/>
            <w:webHidden/>
          </w:rPr>
          <w:fldChar w:fldCharType="end"/>
        </w:r>
      </w:hyperlink>
    </w:p>
    <w:p w14:paraId="0399D4DD" w14:textId="37CD8B4F" w:rsidR="00AD5AE5" w:rsidRDefault="00AD5AE5">
      <w:pPr>
        <w:pStyle w:val="Abbildungsverzeichnis"/>
        <w:tabs>
          <w:tab w:val="right" w:leader="dot" w:pos="9060"/>
        </w:tabs>
        <w:rPr>
          <w:rFonts w:asciiTheme="minorHAnsi" w:hAnsiTheme="minorHAnsi" w:cstheme="minorBidi"/>
          <w:noProof/>
          <w:szCs w:val="22"/>
          <w:lang w:eastAsia="de-CH" w:bidi="ar-SA"/>
        </w:rPr>
      </w:pPr>
      <w:hyperlink w:anchor="_Toc491947982" w:history="1">
        <w:r w:rsidRPr="00F82F53">
          <w:rPr>
            <w:rStyle w:val="Hyperlink"/>
            <w:noProof/>
          </w:rPr>
          <w:t>Abbildung 33: Code Ausschnitt um einen neuen Eintrag zu erstellen</w:t>
        </w:r>
        <w:r>
          <w:rPr>
            <w:noProof/>
            <w:webHidden/>
          </w:rPr>
          <w:tab/>
        </w:r>
        <w:r>
          <w:rPr>
            <w:noProof/>
            <w:webHidden/>
          </w:rPr>
          <w:fldChar w:fldCharType="begin"/>
        </w:r>
        <w:r>
          <w:rPr>
            <w:noProof/>
            <w:webHidden/>
          </w:rPr>
          <w:instrText xml:space="preserve"> PAGEREF _Toc491947982 \h </w:instrText>
        </w:r>
        <w:r>
          <w:rPr>
            <w:noProof/>
            <w:webHidden/>
          </w:rPr>
        </w:r>
        <w:r>
          <w:rPr>
            <w:noProof/>
            <w:webHidden/>
          </w:rPr>
          <w:fldChar w:fldCharType="separate"/>
        </w:r>
        <w:r>
          <w:rPr>
            <w:noProof/>
            <w:webHidden/>
          </w:rPr>
          <w:t>56</w:t>
        </w:r>
        <w:r>
          <w:rPr>
            <w:noProof/>
            <w:webHidden/>
          </w:rPr>
          <w:fldChar w:fldCharType="end"/>
        </w:r>
      </w:hyperlink>
    </w:p>
    <w:p w14:paraId="541BD413" w14:textId="2E53F2C3" w:rsidR="000062EE" w:rsidRPr="005A2C45" w:rsidRDefault="000062EE" w:rsidP="000062EE">
      <w:pPr>
        <w:rPr>
          <w:lang w:eastAsia="de-DE" w:bidi="ar-SA"/>
        </w:rPr>
      </w:pPr>
      <w:r w:rsidRPr="005A2C45">
        <w:rPr>
          <w:lang w:eastAsia="de-DE" w:bidi="ar-SA"/>
        </w:rPr>
        <w:fldChar w:fldCharType="end"/>
      </w:r>
    </w:p>
    <w:p w14:paraId="07F963F4" w14:textId="77777777" w:rsidR="0044253F" w:rsidRDefault="0044253F">
      <w:pPr>
        <w:spacing w:before="0" w:after="200" w:line="276" w:lineRule="auto"/>
        <w:jc w:val="left"/>
        <w:rPr>
          <w:rFonts w:eastAsia="Times New Roman" w:cs="Times New Roman"/>
          <w:b/>
          <w:color w:val="17365D" w:themeColor="text2" w:themeShade="BF"/>
          <w:sz w:val="28"/>
          <w:szCs w:val="24"/>
          <w:lang w:eastAsia="de-DE" w:bidi="ar-SA"/>
        </w:rPr>
      </w:pPr>
      <w:bookmarkStart w:id="236" w:name="_Toc491858379"/>
      <w:r>
        <w:br w:type="page"/>
      </w:r>
    </w:p>
    <w:p w14:paraId="4AA3B10C" w14:textId="683658CB" w:rsidR="000062EE" w:rsidRPr="005A2C45" w:rsidRDefault="000062EE" w:rsidP="000062EE">
      <w:pPr>
        <w:pStyle w:val="berschrift2"/>
        <w:numPr>
          <w:ilvl w:val="0"/>
          <w:numId w:val="0"/>
        </w:numPr>
        <w:ind w:left="576" w:hanging="576"/>
      </w:pPr>
      <w:bookmarkStart w:id="237" w:name="_Toc491948122"/>
      <w:r w:rsidRPr="005A2C45">
        <w:lastRenderedPageBreak/>
        <w:t>Tabellenverzeichnis</w:t>
      </w:r>
      <w:bookmarkEnd w:id="236"/>
      <w:bookmarkEnd w:id="237"/>
    </w:p>
    <w:p w14:paraId="4E2C6505" w14:textId="12CCED57" w:rsidR="00AB4F96" w:rsidRDefault="007703F4">
      <w:pPr>
        <w:pStyle w:val="Abbildungsverzeichnis"/>
        <w:tabs>
          <w:tab w:val="right" w:leader="dot" w:pos="9060"/>
        </w:tabs>
        <w:rPr>
          <w:rFonts w:asciiTheme="minorHAnsi" w:hAnsiTheme="minorHAnsi" w:cstheme="minorBidi"/>
          <w:noProof/>
          <w:szCs w:val="22"/>
          <w:lang w:eastAsia="de-CH" w:bidi="ar-SA"/>
        </w:rPr>
      </w:pPr>
      <w:r w:rsidRPr="005A2C45">
        <w:rPr>
          <w:lang w:eastAsia="de-DE" w:bidi="ar-SA"/>
        </w:rPr>
        <w:fldChar w:fldCharType="begin"/>
      </w:r>
      <w:r w:rsidRPr="005A2C45">
        <w:rPr>
          <w:lang w:eastAsia="de-DE" w:bidi="ar-SA"/>
        </w:rPr>
        <w:instrText xml:space="preserve"> TOC \h \z \c "Tabelle" </w:instrText>
      </w:r>
      <w:r w:rsidRPr="005A2C45">
        <w:rPr>
          <w:lang w:eastAsia="de-DE" w:bidi="ar-SA"/>
        </w:rPr>
        <w:fldChar w:fldCharType="separate"/>
      </w:r>
      <w:hyperlink w:anchor="_Toc491942824" w:history="1">
        <w:r w:rsidR="00AB4F96" w:rsidRPr="00A6033F">
          <w:rPr>
            <w:rStyle w:val="Hyperlink"/>
            <w:noProof/>
          </w:rPr>
          <w:t>Tabelle 1: Phasen des Wasserfallmodells in der Dokumentation</w:t>
        </w:r>
        <w:r w:rsidR="00AB4F96">
          <w:rPr>
            <w:noProof/>
            <w:webHidden/>
          </w:rPr>
          <w:tab/>
        </w:r>
        <w:r w:rsidR="00AB4F96">
          <w:rPr>
            <w:noProof/>
            <w:webHidden/>
          </w:rPr>
          <w:fldChar w:fldCharType="begin"/>
        </w:r>
        <w:r w:rsidR="00AB4F96">
          <w:rPr>
            <w:noProof/>
            <w:webHidden/>
          </w:rPr>
          <w:instrText xml:space="preserve"> PAGEREF _Toc491942824 \h </w:instrText>
        </w:r>
        <w:r w:rsidR="00AB4F96">
          <w:rPr>
            <w:noProof/>
            <w:webHidden/>
          </w:rPr>
        </w:r>
        <w:r w:rsidR="00AB4F96">
          <w:rPr>
            <w:noProof/>
            <w:webHidden/>
          </w:rPr>
          <w:fldChar w:fldCharType="separate"/>
        </w:r>
        <w:r w:rsidR="00425D0A">
          <w:rPr>
            <w:noProof/>
            <w:webHidden/>
          </w:rPr>
          <w:t>14</w:t>
        </w:r>
        <w:r w:rsidR="00AB4F96">
          <w:rPr>
            <w:noProof/>
            <w:webHidden/>
          </w:rPr>
          <w:fldChar w:fldCharType="end"/>
        </w:r>
      </w:hyperlink>
    </w:p>
    <w:p w14:paraId="182C5BAB" w14:textId="29B22EA2" w:rsidR="00AB4F96" w:rsidRDefault="00AD5AE5">
      <w:pPr>
        <w:pStyle w:val="Abbildungsverzeichnis"/>
        <w:tabs>
          <w:tab w:val="right" w:leader="dot" w:pos="9060"/>
        </w:tabs>
        <w:rPr>
          <w:rFonts w:asciiTheme="minorHAnsi" w:hAnsiTheme="minorHAnsi" w:cstheme="minorBidi"/>
          <w:noProof/>
          <w:szCs w:val="22"/>
          <w:lang w:eastAsia="de-CH" w:bidi="ar-SA"/>
        </w:rPr>
      </w:pPr>
      <w:hyperlink w:anchor="_Toc491942825" w:history="1">
        <w:r w:rsidR="00AB4F96" w:rsidRPr="00A6033F">
          <w:rPr>
            <w:rStyle w:val="Hyperlink"/>
            <w:noProof/>
          </w:rPr>
          <w:t>Tabelle 2: Nutzwertanalyse Datenbanklösung</w:t>
        </w:r>
        <w:r w:rsidR="00AB4F96">
          <w:rPr>
            <w:noProof/>
            <w:webHidden/>
          </w:rPr>
          <w:tab/>
        </w:r>
        <w:r w:rsidR="00AB4F96">
          <w:rPr>
            <w:noProof/>
            <w:webHidden/>
          </w:rPr>
          <w:fldChar w:fldCharType="begin"/>
        </w:r>
        <w:r w:rsidR="00AB4F96">
          <w:rPr>
            <w:noProof/>
            <w:webHidden/>
          </w:rPr>
          <w:instrText xml:space="preserve"> PAGEREF _Toc491942825 \h </w:instrText>
        </w:r>
        <w:r w:rsidR="00AB4F96">
          <w:rPr>
            <w:noProof/>
            <w:webHidden/>
          </w:rPr>
        </w:r>
        <w:r w:rsidR="00AB4F96">
          <w:rPr>
            <w:noProof/>
            <w:webHidden/>
          </w:rPr>
          <w:fldChar w:fldCharType="separate"/>
        </w:r>
        <w:r w:rsidR="00425D0A">
          <w:rPr>
            <w:noProof/>
            <w:webHidden/>
          </w:rPr>
          <w:t>16</w:t>
        </w:r>
        <w:r w:rsidR="00AB4F96">
          <w:rPr>
            <w:noProof/>
            <w:webHidden/>
          </w:rPr>
          <w:fldChar w:fldCharType="end"/>
        </w:r>
      </w:hyperlink>
    </w:p>
    <w:p w14:paraId="78C56358" w14:textId="147F7EA4" w:rsidR="00AB4F96" w:rsidRDefault="00AD5AE5">
      <w:pPr>
        <w:pStyle w:val="Abbildungsverzeichnis"/>
        <w:tabs>
          <w:tab w:val="right" w:leader="dot" w:pos="9060"/>
        </w:tabs>
        <w:rPr>
          <w:rFonts w:asciiTheme="minorHAnsi" w:hAnsiTheme="minorHAnsi" w:cstheme="minorBidi"/>
          <w:noProof/>
          <w:szCs w:val="22"/>
          <w:lang w:eastAsia="de-CH" w:bidi="ar-SA"/>
        </w:rPr>
      </w:pPr>
      <w:hyperlink w:anchor="_Toc491942826" w:history="1">
        <w:r w:rsidR="00AB4F96" w:rsidRPr="00A6033F">
          <w:rPr>
            <w:rStyle w:val="Hyperlink"/>
            <w:noProof/>
          </w:rPr>
          <w:t>Tabelle 3: Nutzwertanalyse Zugriff auf SoftwareVersionsDatabase</w:t>
        </w:r>
        <w:r w:rsidR="00AB4F96">
          <w:rPr>
            <w:noProof/>
            <w:webHidden/>
          </w:rPr>
          <w:tab/>
        </w:r>
        <w:r w:rsidR="00AB4F96">
          <w:rPr>
            <w:noProof/>
            <w:webHidden/>
          </w:rPr>
          <w:fldChar w:fldCharType="begin"/>
        </w:r>
        <w:r w:rsidR="00AB4F96">
          <w:rPr>
            <w:noProof/>
            <w:webHidden/>
          </w:rPr>
          <w:instrText xml:space="preserve"> PAGEREF _Toc491942826 \h </w:instrText>
        </w:r>
        <w:r w:rsidR="00AB4F96">
          <w:rPr>
            <w:noProof/>
            <w:webHidden/>
          </w:rPr>
        </w:r>
        <w:r w:rsidR="00AB4F96">
          <w:rPr>
            <w:noProof/>
            <w:webHidden/>
          </w:rPr>
          <w:fldChar w:fldCharType="separate"/>
        </w:r>
        <w:r w:rsidR="00425D0A">
          <w:rPr>
            <w:noProof/>
            <w:webHidden/>
          </w:rPr>
          <w:t>17</w:t>
        </w:r>
        <w:r w:rsidR="00AB4F96">
          <w:rPr>
            <w:noProof/>
            <w:webHidden/>
          </w:rPr>
          <w:fldChar w:fldCharType="end"/>
        </w:r>
      </w:hyperlink>
    </w:p>
    <w:p w14:paraId="478117F6" w14:textId="3B54B779" w:rsidR="00AB4F96" w:rsidRDefault="00AD5AE5">
      <w:pPr>
        <w:pStyle w:val="Abbildungsverzeichnis"/>
        <w:tabs>
          <w:tab w:val="right" w:leader="dot" w:pos="9060"/>
        </w:tabs>
        <w:rPr>
          <w:rFonts w:asciiTheme="minorHAnsi" w:hAnsiTheme="minorHAnsi" w:cstheme="minorBidi"/>
          <w:noProof/>
          <w:szCs w:val="22"/>
          <w:lang w:eastAsia="de-CH" w:bidi="ar-SA"/>
        </w:rPr>
      </w:pPr>
      <w:hyperlink w:anchor="_Toc491942827" w:history="1">
        <w:r w:rsidR="00AB4F96" w:rsidRPr="00A6033F">
          <w:rPr>
            <w:rStyle w:val="Hyperlink"/>
            <w:noProof/>
          </w:rPr>
          <w:t>Tabelle 4: Lösungsvorschläge Suche nach Fehlermeldung in ETIC2</w:t>
        </w:r>
        <w:r w:rsidR="00AB4F96">
          <w:rPr>
            <w:noProof/>
            <w:webHidden/>
          </w:rPr>
          <w:tab/>
        </w:r>
        <w:r w:rsidR="00AB4F96">
          <w:rPr>
            <w:noProof/>
            <w:webHidden/>
          </w:rPr>
          <w:fldChar w:fldCharType="begin"/>
        </w:r>
        <w:r w:rsidR="00AB4F96">
          <w:rPr>
            <w:noProof/>
            <w:webHidden/>
          </w:rPr>
          <w:instrText xml:space="preserve"> PAGEREF _Toc491942827 \h </w:instrText>
        </w:r>
        <w:r w:rsidR="00AB4F96">
          <w:rPr>
            <w:noProof/>
            <w:webHidden/>
          </w:rPr>
        </w:r>
        <w:r w:rsidR="00AB4F96">
          <w:rPr>
            <w:noProof/>
            <w:webHidden/>
          </w:rPr>
          <w:fldChar w:fldCharType="separate"/>
        </w:r>
        <w:r w:rsidR="00425D0A">
          <w:rPr>
            <w:noProof/>
            <w:webHidden/>
          </w:rPr>
          <w:t>37</w:t>
        </w:r>
        <w:r w:rsidR="00AB4F96">
          <w:rPr>
            <w:noProof/>
            <w:webHidden/>
          </w:rPr>
          <w:fldChar w:fldCharType="end"/>
        </w:r>
      </w:hyperlink>
    </w:p>
    <w:p w14:paraId="3E810EE9" w14:textId="37111002" w:rsidR="00AB4F96" w:rsidRDefault="00AD5AE5">
      <w:pPr>
        <w:pStyle w:val="Abbildungsverzeichnis"/>
        <w:tabs>
          <w:tab w:val="right" w:leader="dot" w:pos="9060"/>
        </w:tabs>
        <w:rPr>
          <w:rFonts w:asciiTheme="minorHAnsi" w:hAnsiTheme="minorHAnsi" w:cstheme="minorBidi"/>
          <w:noProof/>
          <w:szCs w:val="22"/>
          <w:lang w:eastAsia="de-CH" w:bidi="ar-SA"/>
        </w:rPr>
      </w:pPr>
      <w:hyperlink w:anchor="_Toc491942828" w:history="1">
        <w:r w:rsidR="00AB4F96" w:rsidRPr="00A6033F">
          <w:rPr>
            <w:rStyle w:val="Hyperlink"/>
            <w:noProof/>
          </w:rPr>
          <w:t>Tabelle 5: Vergleich Umgebungsvariable</w:t>
        </w:r>
        <w:r w:rsidR="00AB4F96">
          <w:rPr>
            <w:noProof/>
            <w:webHidden/>
          </w:rPr>
          <w:tab/>
        </w:r>
        <w:r w:rsidR="00AB4F96">
          <w:rPr>
            <w:noProof/>
            <w:webHidden/>
          </w:rPr>
          <w:fldChar w:fldCharType="begin"/>
        </w:r>
        <w:r w:rsidR="00AB4F96">
          <w:rPr>
            <w:noProof/>
            <w:webHidden/>
          </w:rPr>
          <w:instrText xml:space="preserve"> PAGEREF _Toc491942828 \h </w:instrText>
        </w:r>
        <w:r w:rsidR="00AB4F96">
          <w:rPr>
            <w:noProof/>
            <w:webHidden/>
          </w:rPr>
        </w:r>
        <w:r w:rsidR="00AB4F96">
          <w:rPr>
            <w:noProof/>
            <w:webHidden/>
          </w:rPr>
          <w:fldChar w:fldCharType="separate"/>
        </w:r>
        <w:r w:rsidR="00425D0A">
          <w:rPr>
            <w:noProof/>
            <w:webHidden/>
          </w:rPr>
          <w:t>54</w:t>
        </w:r>
        <w:r w:rsidR="00AB4F96">
          <w:rPr>
            <w:noProof/>
            <w:webHidden/>
          </w:rPr>
          <w:fldChar w:fldCharType="end"/>
        </w:r>
      </w:hyperlink>
    </w:p>
    <w:p w14:paraId="25E7CE04" w14:textId="0CD122B0" w:rsidR="007703F4" w:rsidRPr="005A2C45" w:rsidRDefault="007703F4" w:rsidP="007703F4">
      <w:pPr>
        <w:rPr>
          <w:lang w:eastAsia="de-DE" w:bidi="ar-SA"/>
        </w:rPr>
      </w:pPr>
      <w:r w:rsidRPr="005A2C45">
        <w:rPr>
          <w:lang w:eastAsia="de-DE" w:bidi="ar-SA"/>
        </w:rPr>
        <w:fldChar w:fldCharType="end"/>
      </w:r>
    </w:p>
    <w:p w14:paraId="48D73536" w14:textId="77777777" w:rsidR="000062EE" w:rsidRPr="005A2C45" w:rsidRDefault="000062EE" w:rsidP="000062EE">
      <w:pPr>
        <w:spacing w:before="0" w:after="200" w:line="276" w:lineRule="auto"/>
        <w:jc w:val="left"/>
        <w:rPr>
          <w:rFonts w:eastAsia="Times New Roman" w:cs="Times New Roman"/>
          <w:b/>
          <w:color w:val="17365D" w:themeColor="text2" w:themeShade="BF"/>
          <w:sz w:val="28"/>
          <w:szCs w:val="24"/>
          <w:lang w:eastAsia="de-DE" w:bidi="ar-SA"/>
        </w:rPr>
      </w:pPr>
      <w:r w:rsidRPr="005A2C45">
        <w:br w:type="page"/>
      </w:r>
    </w:p>
    <w:p w14:paraId="03213695" w14:textId="77777777" w:rsidR="000062EE" w:rsidRPr="005A2C45" w:rsidRDefault="000062EE" w:rsidP="000062EE">
      <w:pPr>
        <w:pStyle w:val="berschrift2"/>
        <w:numPr>
          <w:ilvl w:val="0"/>
          <w:numId w:val="0"/>
        </w:numPr>
        <w:ind w:left="576" w:hanging="576"/>
      </w:pPr>
      <w:bookmarkStart w:id="238" w:name="_Toc491858380"/>
      <w:bookmarkStart w:id="239" w:name="_Toc491948123"/>
      <w:r w:rsidRPr="005A2C45">
        <w:lastRenderedPageBreak/>
        <w:t>Glossar</w:t>
      </w:r>
      <w:bookmarkEnd w:id="238"/>
      <w:bookmarkEnd w:id="239"/>
    </w:p>
    <w:tbl>
      <w:tblPr>
        <w:tblStyle w:val="Tabellenraster"/>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807"/>
      </w:tblGrid>
      <w:tr w:rsidR="000062EE" w:rsidRPr="005A2C45" w14:paraId="1D12F20B" w14:textId="77777777" w:rsidTr="00DF0861">
        <w:tc>
          <w:tcPr>
            <w:tcW w:w="1696" w:type="dxa"/>
          </w:tcPr>
          <w:p w14:paraId="2C379D10" w14:textId="77777777" w:rsidR="000062EE" w:rsidRPr="005A2C45" w:rsidRDefault="000062EE" w:rsidP="0044253F">
            <w:pPr>
              <w:spacing w:before="0"/>
            </w:pPr>
            <w:r w:rsidRPr="005A2C45">
              <w:t>Antriebsfile</w:t>
            </w:r>
          </w:p>
        </w:tc>
        <w:tc>
          <w:tcPr>
            <w:tcW w:w="6807" w:type="dxa"/>
          </w:tcPr>
          <w:p w14:paraId="6C914BB9" w14:textId="77777777" w:rsidR="000062EE" w:rsidRPr="005A2C45" w:rsidRDefault="000062EE" w:rsidP="0044253F">
            <w:pPr>
              <w:pStyle w:val="Standardeinzug"/>
              <w:spacing w:before="0"/>
              <w:ind w:left="0"/>
              <w:rPr>
                <w:szCs w:val="22"/>
              </w:rPr>
            </w:pPr>
            <w:r w:rsidRPr="005A2C45">
              <w:rPr>
                <w:szCs w:val="22"/>
              </w:rPr>
              <w:t>Enthält alle Ventilhardware spezifischen Abweichungen gegenüber den Standard Einstellungen, welche in der Firmware hinterlegt sind.</w:t>
            </w:r>
          </w:p>
        </w:tc>
      </w:tr>
      <w:tr w:rsidR="000062EE" w:rsidRPr="005A2C45" w14:paraId="285F5059" w14:textId="77777777" w:rsidTr="00DF0861">
        <w:tc>
          <w:tcPr>
            <w:tcW w:w="1696" w:type="dxa"/>
          </w:tcPr>
          <w:p w14:paraId="7ADC50F5" w14:textId="77777777" w:rsidR="000062EE" w:rsidRPr="005A2C45" w:rsidRDefault="000062EE" w:rsidP="0044253F">
            <w:pPr>
              <w:pStyle w:val="Standardeinzug"/>
              <w:spacing w:before="0"/>
              <w:ind w:left="0"/>
              <w:rPr>
                <w:szCs w:val="22"/>
              </w:rPr>
            </w:pPr>
            <w:r w:rsidRPr="005A2C45">
              <w:rPr>
                <w:szCs w:val="22"/>
              </w:rPr>
              <w:t>CVI</w:t>
            </w:r>
          </w:p>
        </w:tc>
        <w:tc>
          <w:tcPr>
            <w:tcW w:w="6807" w:type="dxa"/>
          </w:tcPr>
          <w:p w14:paraId="711AB359" w14:textId="77777777" w:rsidR="000062EE" w:rsidRPr="005A2C45" w:rsidRDefault="000062EE" w:rsidP="0044253F">
            <w:pPr>
              <w:pStyle w:val="Standardeinzug"/>
              <w:spacing w:before="0"/>
              <w:ind w:left="0"/>
              <w:rPr>
                <w:szCs w:val="22"/>
              </w:rPr>
            </w:pPr>
            <w:r w:rsidRPr="005A2C45">
              <w:rPr>
                <w:szCs w:val="22"/>
              </w:rPr>
              <w:t>Ist eine ereignisorientierte Programmiersprache, welche auf C basiert und von National Instruments entwickelt wurde. .</w:t>
            </w:r>
          </w:p>
        </w:tc>
      </w:tr>
      <w:tr w:rsidR="000062EE" w:rsidRPr="005A2C45" w14:paraId="4ED75DA1" w14:textId="77777777" w:rsidTr="00DF0861">
        <w:tc>
          <w:tcPr>
            <w:tcW w:w="1696" w:type="dxa"/>
          </w:tcPr>
          <w:p w14:paraId="6B9A3946" w14:textId="77777777" w:rsidR="000062EE" w:rsidRPr="005A2C45" w:rsidRDefault="000062EE" w:rsidP="0044253F">
            <w:pPr>
              <w:spacing w:before="0"/>
            </w:pPr>
            <w:proofErr w:type="spellStart"/>
            <w:r w:rsidRPr="005A2C45">
              <w:t>DevExpress</w:t>
            </w:r>
            <w:proofErr w:type="spellEnd"/>
          </w:p>
        </w:tc>
        <w:tc>
          <w:tcPr>
            <w:tcW w:w="6807" w:type="dxa"/>
          </w:tcPr>
          <w:p w14:paraId="1694358F" w14:textId="77777777" w:rsidR="000062EE" w:rsidRPr="005A2C45" w:rsidRDefault="000062EE" w:rsidP="0044253F">
            <w:pPr>
              <w:pStyle w:val="Standardeinzug"/>
              <w:spacing w:before="0"/>
              <w:ind w:left="0"/>
              <w:rPr>
                <w:szCs w:val="22"/>
              </w:rPr>
            </w:pPr>
            <w:r w:rsidRPr="005A2C45">
              <w:rPr>
                <w:szCs w:val="22"/>
              </w:rPr>
              <w:t>Käuflich erworbene Bibliothek für die Verwendung von WPF Elementen</w:t>
            </w:r>
          </w:p>
        </w:tc>
      </w:tr>
      <w:tr w:rsidR="000062EE" w:rsidRPr="005A2C45" w14:paraId="0E0A42C1" w14:textId="77777777" w:rsidTr="00DF0861">
        <w:tc>
          <w:tcPr>
            <w:tcW w:w="1696" w:type="dxa"/>
          </w:tcPr>
          <w:p w14:paraId="372FC98C" w14:textId="77777777" w:rsidR="000062EE" w:rsidRPr="005A2C45" w:rsidRDefault="000062EE" w:rsidP="0044253F">
            <w:pPr>
              <w:pStyle w:val="Standardeinzug"/>
              <w:spacing w:before="0"/>
              <w:ind w:left="0"/>
              <w:rPr>
                <w:szCs w:val="22"/>
              </w:rPr>
            </w:pPr>
            <w:r w:rsidRPr="005A2C45">
              <w:rPr>
                <w:szCs w:val="22"/>
              </w:rPr>
              <w:t>Diagnostik File</w:t>
            </w:r>
          </w:p>
        </w:tc>
        <w:tc>
          <w:tcPr>
            <w:tcW w:w="6807" w:type="dxa"/>
          </w:tcPr>
          <w:p w14:paraId="3F53D474" w14:textId="6FF6AF94" w:rsidR="000062EE" w:rsidRPr="005A2C45" w:rsidRDefault="000062EE" w:rsidP="0044253F">
            <w:pPr>
              <w:pStyle w:val="Standardeinzug"/>
              <w:spacing w:before="0"/>
              <w:ind w:left="0"/>
              <w:rPr>
                <w:szCs w:val="22"/>
              </w:rPr>
            </w:pPr>
            <w:r w:rsidRPr="005A2C45">
              <w:rPr>
                <w:szCs w:val="22"/>
              </w:rPr>
              <w:t>Enthält alle Ventilparameter mit ihren aktue</w:t>
            </w:r>
            <w:r w:rsidR="004D5160">
              <w:rPr>
                <w:szCs w:val="22"/>
              </w:rPr>
              <w:t>llen Werten z</w:t>
            </w:r>
            <w:r w:rsidRPr="005A2C45">
              <w:rPr>
                <w:szCs w:val="22"/>
              </w:rPr>
              <w:t>ur genaueren Auswertung eines Fehlers.</w:t>
            </w:r>
          </w:p>
        </w:tc>
      </w:tr>
      <w:tr w:rsidR="004E3C61" w:rsidRPr="005A2C45" w14:paraId="18452B02" w14:textId="77777777" w:rsidTr="00DF0861">
        <w:tc>
          <w:tcPr>
            <w:tcW w:w="1696" w:type="dxa"/>
          </w:tcPr>
          <w:p w14:paraId="3AAFAD12" w14:textId="77777777" w:rsidR="004E3C61" w:rsidRPr="005A2C45" w:rsidRDefault="004E3C61" w:rsidP="0044253F">
            <w:pPr>
              <w:pStyle w:val="Standardeinzug"/>
              <w:spacing w:before="0"/>
              <w:ind w:left="0"/>
              <w:rPr>
                <w:szCs w:val="22"/>
              </w:rPr>
            </w:pPr>
            <w:proofErr w:type="spellStart"/>
            <w:r w:rsidRPr="005A2C45">
              <w:rPr>
                <w:szCs w:val="22"/>
              </w:rPr>
              <w:t>Enum</w:t>
            </w:r>
            <w:proofErr w:type="spellEnd"/>
          </w:p>
        </w:tc>
        <w:tc>
          <w:tcPr>
            <w:tcW w:w="6807" w:type="dxa"/>
          </w:tcPr>
          <w:p w14:paraId="008F65E8" w14:textId="77777777" w:rsidR="004E3C61" w:rsidRPr="005A2C45" w:rsidRDefault="004E3C61" w:rsidP="0044253F">
            <w:pPr>
              <w:pStyle w:val="Standardeinzug"/>
              <w:spacing w:before="0"/>
              <w:ind w:left="0"/>
              <w:rPr>
                <w:szCs w:val="22"/>
              </w:rPr>
            </w:pPr>
            <w:r w:rsidRPr="005A2C45">
              <w:rPr>
                <w:szCs w:val="22"/>
              </w:rPr>
              <w:t>Ist ein Aufzählungstyp mit einer endlichen Wertemenge. Die zulässigen Werte werden mit einem eindeutigen Namen definiert.</w:t>
            </w:r>
          </w:p>
        </w:tc>
      </w:tr>
      <w:tr w:rsidR="000062EE" w:rsidRPr="005A2C45" w14:paraId="6BEF399E" w14:textId="77777777" w:rsidTr="00DF0861">
        <w:tc>
          <w:tcPr>
            <w:tcW w:w="1696" w:type="dxa"/>
          </w:tcPr>
          <w:p w14:paraId="308FA845" w14:textId="77777777" w:rsidR="000062EE" w:rsidRPr="005A2C45" w:rsidRDefault="000062EE" w:rsidP="0044253F">
            <w:pPr>
              <w:pStyle w:val="Standardeinzug"/>
              <w:spacing w:before="0"/>
              <w:ind w:left="0"/>
              <w:rPr>
                <w:szCs w:val="22"/>
              </w:rPr>
            </w:pPr>
            <w:r w:rsidRPr="005A2C45">
              <w:rPr>
                <w:szCs w:val="22"/>
              </w:rPr>
              <w:t>ERP</w:t>
            </w:r>
          </w:p>
        </w:tc>
        <w:tc>
          <w:tcPr>
            <w:tcW w:w="6807" w:type="dxa"/>
          </w:tcPr>
          <w:p w14:paraId="12373B6B" w14:textId="77777777" w:rsidR="000062EE" w:rsidRPr="005A2C45" w:rsidRDefault="000062EE" w:rsidP="0044253F">
            <w:pPr>
              <w:pStyle w:val="Standardeinzug"/>
              <w:spacing w:before="0"/>
              <w:ind w:left="0"/>
              <w:rPr>
                <w:szCs w:val="22"/>
              </w:rPr>
            </w:pPr>
            <w:r w:rsidRPr="005A2C45">
              <w:rPr>
                <w:szCs w:val="22"/>
              </w:rPr>
              <w:t>Enterprise-</w:t>
            </w:r>
            <w:proofErr w:type="spellStart"/>
            <w:r w:rsidRPr="005A2C45">
              <w:rPr>
                <w:szCs w:val="22"/>
              </w:rPr>
              <w:t>Resource</w:t>
            </w:r>
            <w:proofErr w:type="spellEnd"/>
            <w:r w:rsidRPr="005A2C45">
              <w:rPr>
                <w:szCs w:val="22"/>
              </w:rPr>
              <w:t>-</w:t>
            </w:r>
            <w:proofErr w:type="spellStart"/>
            <w:r w:rsidRPr="005A2C45">
              <w:rPr>
                <w:szCs w:val="22"/>
              </w:rPr>
              <w:t>Planing</w:t>
            </w:r>
            <w:proofErr w:type="spellEnd"/>
            <w:r w:rsidRPr="005A2C45">
              <w:rPr>
                <w:szCs w:val="22"/>
              </w:rPr>
              <w:t>: Unternehmerische Software mit deren Hilfe Ressourcen wie Kapital, Personal rechtzeitig und bedarfsgerecht geplant und gesteuert werden kann.</w:t>
            </w:r>
          </w:p>
        </w:tc>
      </w:tr>
      <w:tr w:rsidR="000062EE" w:rsidRPr="005A2C45" w14:paraId="665F9AC5" w14:textId="77777777" w:rsidTr="00DF0861">
        <w:tc>
          <w:tcPr>
            <w:tcW w:w="1696" w:type="dxa"/>
          </w:tcPr>
          <w:p w14:paraId="53825E5E" w14:textId="77777777" w:rsidR="000062EE" w:rsidRPr="005A2C45" w:rsidRDefault="000062EE" w:rsidP="0044253F">
            <w:pPr>
              <w:pStyle w:val="Standardeinzug"/>
              <w:spacing w:before="0"/>
              <w:ind w:left="0"/>
              <w:rPr>
                <w:szCs w:val="22"/>
              </w:rPr>
            </w:pPr>
            <w:r w:rsidRPr="005A2C45">
              <w:rPr>
                <w:szCs w:val="22"/>
              </w:rPr>
              <w:t>ETIC2</w:t>
            </w:r>
          </w:p>
        </w:tc>
        <w:tc>
          <w:tcPr>
            <w:tcW w:w="6807" w:type="dxa"/>
          </w:tcPr>
          <w:p w14:paraId="4B6B1709" w14:textId="77777777" w:rsidR="000062EE" w:rsidRPr="005A2C45" w:rsidRDefault="000062EE" w:rsidP="0044253F">
            <w:pPr>
              <w:pStyle w:val="Standardeinzug"/>
              <w:spacing w:before="0"/>
              <w:ind w:left="0"/>
              <w:rPr>
                <w:szCs w:val="22"/>
              </w:rPr>
            </w:pPr>
            <w:r w:rsidRPr="005A2C45">
              <w:rPr>
                <w:szCs w:val="22"/>
              </w:rPr>
              <w:t>Evaluation Tool Integrierter Controller 2: Auswertungsoberfläche für die Testkollektionen</w:t>
            </w:r>
            <w:r w:rsidR="007C723E" w:rsidRPr="005A2C45">
              <w:rPr>
                <w:szCs w:val="22"/>
              </w:rPr>
              <w:t>. Integrierter Controller werden Controller genannt, welche direkt mit der Ventil Hardware verbunden sind.</w:t>
            </w:r>
          </w:p>
        </w:tc>
      </w:tr>
      <w:tr w:rsidR="000062EE" w:rsidRPr="005A2C45" w14:paraId="1B85D491" w14:textId="77777777" w:rsidTr="00DF0861">
        <w:tc>
          <w:tcPr>
            <w:tcW w:w="1696" w:type="dxa"/>
          </w:tcPr>
          <w:p w14:paraId="7CC163FC" w14:textId="77777777" w:rsidR="000062EE" w:rsidRPr="005A2C45" w:rsidRDefault="000062EE" w:rsidP="0044253F">
            <w:pPr>
              <w:spacing w:before="0"/>
            </w:pPr>
            <w:r w:rsidRPr="005A2C45">
              <w:t>Grundzustand</w:t>
            </w:r>
          </w:p>
        </w:tc>
        <w:tc>
          <w:tcPr>
            <w:tcW w:w="6807" w:type="dxa"/>
          </w:tcPr>
          <w:p w14:paraId="2225B462" w14:textId="77777777" w:rsidR="000062EE" w:rsidRPr="005A2C45" w:rsidRDefault="000062EE" w:rsidP="0044253F">
            <w:pPr>
              <w:pStyle w:val="Standardeinzug"/>
              <w:spacing w:before="0"/>
              <w:ind w:left="0"/>
              <w:jc w:val="left"/>
              <w:rPr>
                <w:szCs w:val="22"/>
              </w:rPr>
            </w:pPr>
            <w:r w:rsidRPr="005A2C45">
              <w:rPr>
                <w:szCs w:val="22"/>
              </w:rPr>
              <w:t>Der Grundzustand setzt sich aus den Angaben der Ventil Firmware, der Motion Controller Firmware sowie optional der Interface Firmware, des Antriebsfiles sowie Konfigurationsfiles zusammen. Jeder Grundzustand erhält einen eindeutigen Namen.</w:t>
            </w:r>
          </w:p>
        </w:tc>
      </w:tr>
      <w:tr w:rsidR="000062EE" w:rsidRPr="005A2C45" w14:paraId="3A762390" w14:textId="77777777" w:rsidTr="00DF0861">
        <w:tc>
          <w:tcPr>
            <w:tcW w:w="1696" w:type="dxa"/>
          </w:tcPr>
          <w:p w14:paraId="783884A8" w14:textId="77777777" w:rsidR="000062EE" w:rsidRPr="005A2C45" w:rsidRDefault="000062EE" w:rsidP="0044253F">
            <w:pPr>
              <w:pStyle w:val="Standardeinzug"/>
              <w:spacing w:before="0"/>
              <w:ind w:left="0"/>
              <w:rPr>
                <w:szCs w:val="22"/>
              </w:rPr>
            </w:pPr>
            <w:r w:rsidRPr="005A2C45">
              <w:rPr>
                <w:szCs w:val="22"/>
              </w:rPr>
              <w:t>IC</w:t>
            </w:r>
          </w:p>
        </w:tc>
        <w:tc>
          <w:tcPr>
            <w:tcW w:w="6807" w:type="dxa"/>
          </w:tcPr>
          <w:p w14:paraId="2B4613E6" w14:textId="77777777" w:rsidR="000062EE" w:rsidRPr="005A2C45" w:rsidRDefault="000062EE" w:rsidP="0044253F">
            <w:pPr>
              <w:pStyle w:val="Standardeinzug"/>
              <w:spacing w:before="0"/>
              <w:ind w:left="0"/>
              <w:rPr>
                <w:szCs w:val="22"/>
              </w:rPr>
            </w:pPr>
            <w:r w:rsidRPr="005A2C45">
              <w:rPr>
                <w:szCs w:val="22"/>
              </w:rPr>
              <w:t>Integrierter Controller: Der Controller befindet sich direkt beim Vakuumventil.</w:t>
            </w:r>
          </w:p>
        </w:tc>
      </w:tr>
      <w:tr w:rsidR="00E4643C" w:rsidRPr="005A2C45" w14:paraId="78EB2533" w14:textId="77777777" w:rsidTr="00DF0861">
        <w:tc>
          <w:tcPr>
            <w:tcW w:w="1696" w:type="dxa"/>
          </w:tcPr>
          <w:p w14:paraId="613F3050" w14:textId="77777777" w:rsidR="00E4643C" w:rsidRPr="005A2C45" w:rsidRDefault="00E4643C" w:rsidP="0044253F">
            <w:pPr>
              <w:pStyle w:val="Standardeinzug"/>
              <w:spacing w:before="0"/>
              <w:ind w:left="0"/>
              <w:rPr>
                <w:szCs w:val="22"/>
              </w:rPr>
            </w:pPr>
            <w:r w:rsidRPr="005A2C45">
              <w:rPr>
                <w:szCs w:val="22"/>
              </w:rPr>
              <w:t>IC2</w:t>
            </w:r>
          </w:p>
        </w:tc>
        <w:tc>
          <w:tcPr>
            <w:tcW w:w="6807" w:type="dxa"/>
          </w:tcPr>
          <w:p w14:paraId="502D6792" w14:textId="77777777" w:rsidR="00E4643C" w:rsidRPr="005A2C45" w:rsidRDefault="00E4643C" w:rsidP="0044253F">
            <w:pPr>
              <w:pStyle w:val="Standardeinzug"/>
              <w:spacing w:before="0"/>
              <w:ind w:left="0"/>
              <w:rPr>
                <w:szCs w:val="22"/>
              </w:rPr>
            </w:pPr>
            <w:r w:rsidRPr="005A2C45">
              <w:rPr>
                <w:szCs w:val="22"/>
              </w:rPr>
              <w:t>Integrierter Controller der zweiten Generation. Neueste Generation der IC Generation, welche mit den Tests q</w:t>
            </w:r>
            <w:r w:rsidR="00CD28EC" w:rsidRPr="005A2C45">
              <w:rPr>
                <w:szCs w:val="22"/>
              </w:rPr>
              <w:t>ualifiziert wird.</w:t>
            </w:r>
          </w:p>
        </w:tc>
      </w:tr>
      <w:tr w:rsidR="000062EE" w:rsidRPr="005A2C45" w14:paraId="6BCD79D4" w14:textId="77777777" w:rsidTr="00DF0861">
        <w:tc>
          <w:tcPr>
            <w:tcW w:w="1696" w:type="dxa"/>
          </w:tcPr>
          <w:p w14:paraId="6FFF1B92" w14:textId="77777777" w:rsidR="000062EE" w:rsidRPr="005A2C45" w:rsidRDefault="000062EE" w:rsidP="0044253F">
            <w:pPr>
              <w:pStyle w:val="Standardeinzug"/>
              <w:spacing w:before="0"/>
              <w:ind w:left="0"/>
              <w:rPr>
                <w:szCs w:val="22"/>
              </w:rPr>
            </w:pPr>
            <w:r w:rsidRPr="005A2C45">
              <w:rPr>
                <w:szCs w:val="22"/>
              </w:rPr>
              <w:t>Konfigurations-</w:t>
            </w:r>
          </w:p>
          <w:p w14:paraId="28D1AE98" w14:textId="77777777" w:rsidR="000062EE" w:rsidRPr="005A2C45" w:rsidRDefault="000062EE" w:rsidP="0044253F">
            <w:pPr>
              <w:pStyle w:val="Standardeinzug"/>
              <w:spacing w:before="0"/>
              <w:ind w:left="0"/>
              <w:rPr>
                <w:szCs w:val="22"/>
              </w:rPr>
            </w:pPr>
            <w:proofErr w:type="spellStart"/>
            <w:r w:rsidRPr="005A2C45">
              <w:rPr>
                <w:szCs w:val="22"/>
              </w:rPr>
              <w:t>file</w:t>
            </w:r>
            <w:proofErr w:type="spellEnd"/>
          </w:p>
        </w:tc>
        <w:tc>
          <w:tcPr>
            <w:tcW w:w="6807" w:type="dxa"/>
          </w:tcPr>
          <w:p w14:paraId="0F23CF1E" w14:textId="77777777" w:rsidR="000062EE" w:rsidRPr="005A2C45" w:rsidRDefault="000062EE" w:rsidP="0044253F">
            <w:pPr>
              <w:pStyle w:val="Standardeinzug"/>
              <w:spacing w:before="0"/>
              <w:ind w:left="0"/>
              <w:rPr>
                <w:szCs w:val="22"/>
              </w:rPr>
            </w:pPr>
            <w:r w:rsidRPr="005A2C45">
              <w:rPr>
                <w:szCs w:val="22"/>
              </w:rPr>
              <w:t xml:space="preserve">Enthält alle Abweichungen der </w:t>
            </w:r>
            <w:r w:rsidR="00876572" w:rsidRPr="005A2C45">
              <w:rPr>
                <w:szCs w:val="22"/>
              </w:rPr>
              <w:t>Firmware</w:t>
            </w:r>
            <w:r w:rsidRPr="005A2C45">
              <w:rPr>
                <w:szCs w:val="22"/>
              </w:rPr>
              <w:t xml:space="preserve"> gegenüber den Standard Ventil Firmware Einstellungen, welche in der Firmware hinterlegt sind.</w:t>
            </w:r>
          </w:p>
        </w:tc>
      </w:tr>
      <w:tr w:rsidR="000062EE" w:rsidRPr="005A2C45" w14:paraId="7AE79DB3" w14:textId="77777777" w:rsidTr="00DF0861">
        <w:tc>
          <w:tcPr>
            <w:tcW w:w="1696" w:type="dxa"/>
          </w:tcPr>
          <w:p w14:paraId="44C7A23E" w14:textId="77777777" w:rsidR="000062EE" w:rsidRPr="005A2C45" w:rsidRDefault="000062EE" w:rsidP="0044253F">
            <w:pPr>
              <w:spacing w:before="0"/>
            </w:pPr>
            <w:r w:rsidRPr="005A2C45">
              <w:t>MVVM</w:t>
            </w:r>
          </w:p>
        </w:tc>
        <w:tc>
          <w:tcPr>
            <w:tcW w:w="6807" w:type="dxa"/>
          </w:tcPr>
          <w:p w14:paraId="39A7F17A" w14:textId="4FC425B0" w:rsidR="000062EE" w:rsidRPr="005A2C45" w:rsidRDefault="000062EE" w:rsidP="0044253F">
            <w:pPr>
              <w:pStyle w:val="Standardeinzug"/>
              <w:spacing w:before="0"/>
              <w:ind w:left="0"/>
              <w:rPr>
                <w:szCs w:val="22"/>
              </w:rPr>
            </w:pPr>
            <w:r w:rsidRPr="005A2C45">
              <w:rPr>
                <w:szCs w:val="22"/>
              </w:rPr>
              <w:t xml:space="preserve">Mode View </w:t>
            </w:r>
            <w:proofErr w:type="spellStart"/>
            <w:r w:rsidRPr="005A2C45">
              <w:rPr>
                <w:szCs w:val="22"/>
              </w:rPr>
              <w:t>ViewModel</w:t>
            </w:r>
            <w:proofErr w:type="spellEnd"/>
            <w:r w:rsidR="00213DAC">
              <w:rPr>
                <w:szCs w:val="22"/>
              </w:rPr>
              <w:t xml:space="preserve">: </w:t>
            </w:r>
            <w:r w:rsidR="00407C1C">
              <w:rPr>
                <w:szCs w:val="22"/>
              </w:rPr>
              <w:t>Ist ein Entwurfsmuster, welches eingesetzt wird</w:t>
            </w:r>
            <w:r w:rsidR="004D5160">
              <w:rPr>
                <w:szCs w:val="22"/>
              </w:rPr>
              <w:t>,</w:t>
            </w:r>
            <w:r w:rsidR="00407C1C">
              <w:rPr>
                <w:szCs w:val="22"/>
              </w:rPr>
              <w:t xml:space="preserve"> um Darstellung und Logik der Benutzerschnittstelle zu trennen.</w:t>
            </w:r>
          </w:p>
        </w:tc>
      </w:tr>
      <w:tr w:rsidR="00655619" w:rsidRPr="005A2C45" w14:paraId="5AD8279D" w14:textId="77777777" w:rsidTr="00DF0861">
        <w:tc>
          <w:tcPr>
            <w:tcW w:w="1696" w:type="dxa"/>
          </w:tcPr>
          <w:p w14:paraId="3998E60E" w14:textId="2193CA92" w:rsidR="00655619" w:rsidRPr="005A2C45" w:rsidRDefault="00655619" w:rsidP="0044253F">
            <w:pPr>
              <w:spacing w:before="0"/>
            </w:pPr>
            <w:r>
              <w:t xml:space="preserve">MySQL </w:t>
            </w:r>
            <w:proofErr w:type="spellStart"/>
            <w:r>
              <w:t>Workbench</w:t>
            </w:r>
            <w:proofErr w:type="spellEnd"/>
          </w:p>
        </w:tc>
        <w:tc>
          <w:tcPr>
            <w:tcW w:w="6807" w:type="dxa"/>
          </w:tcPr>
          <w:p w14:paraId="39BE7696" w14:textId="07998077" w:rsidR="00655619" w:rsidRPr="005A2C45" w:rsidRDefault="00655619" w:rsidP="0044253F">
            <w:pPr>
              <w:pStyle w:val="Standardeinzug"/>
              <w:spacing w:before="0"/>
              <w:ind w:left="0"/>
              <w:rPr>
                <w:szCs w:val="22"/>
              </w:rPr>
            </w:pPr>
            <w:r>
              <w:rPr>
                <w:szCs w:val="22"/>
              </w:rPr>
              <w:t>Wird als Datenbank-Modellierungswerkzeug eingesetzt.</w:t>
            </w:r>
            <w:r w:rsidR="007D7C30">
              <w:rPr>
                <w:szCs w:val="22"/>
              </w:rPr>
              <w:t xml:space="preserve"> Besitzt eine grafische Oberfläche für die Modellierung der Datenbanktabellen. </w:t>
            </w:r>
          </w:p>
        </w:tc>
      </w:tr>
      <w:tr w:rsidR="00041A0D" w:rsidRPr="005A2C45" w14:paraId="07E49008" w14:textId="77777777" w:rsidTr="00DF0861">
        <w:tc>
          <w:tcPr>
            <w:tcW w:w="1696" w:type="dxa"/>
          </w:tcPr>
          <w:p w14:paraId="2299C7B4" w14:textId="77777777" w:rsidR="00041A0D" w:rsidRPr="005A2C45" w:rsidRDefault="00041A0D" w:rsidP="0044253F">
            <w:pPr>
              <w:spacing w:before="0"/>
            </w:pPr>
            <w:r w:rsidRPr="005A2C45">
              <w:t>.NET</w:t>
            </w:r>
          </w:p>
        </w:tc>
        <w:tc>
          <w:tcPr>
            <w:tcW w:w="6807" w:type="dxa"/>
          </w:tcPr>
          <w:p w14:paraId="008EF89F" w14:textId="77777777" w:rsidR="00041A0D" w:rsidRPr="005A2C45" w:rsidRDefault="00041A0D" w:rsidP="0044253F">
            <w:pPr>
              <w:pStyle w:val="Standardeinzug"/>
              <w:spacing w:before="0"/>
              <w:ind w:left="0"/>
              <w:rPr>
                <w:szCs w:val="22"/>
              </w:rPr>
            </w:pPr>
            <w:r w:rsidRPr="005A2C45">
              <w:rPr>
                <w:szCs w:val="22"/>
              </w:rPr>
              <w:t>Sammelbegriff für mehrere von Microsoft entwickelte Software-Plattformen.</w:t>
            </w:r>
          </w:p>
        </w:tc>
      </w:tr>
      <w:tr w:rsidR="00BB0952" w:rsidRPr="005A2C45" w14:paraId="2A187F19" w14:textId="77777777" w:rsidTr="00DF0861">
        <w:tc>
          <w:tcPr>
            <w:tcW w:w="1696" w:type="dxa"/>
          </w:tcPr>
          <w:p w14:paraId="58D0F6A8" w14:textId="07E4A0A0" w:rsidR="00BB0952" w:rsidRPr="005A2C45" w:rsidRDefault="00BB0952" w:rsidP="0044253F">
            <w:pPr>
              <w:spacing w:before="0"/>
            </w:pPr>
            <w:r>
              <w:t>PXI</w:t>
            </w:r>
          </w:p>
        </w:tc>
        <w:tc>
          <w:tcPr>
            <w:tcW w:w="6807" w:type="dxa"/>
          </w:tcPr>
          <w:p w14:paraId="63936F0F" w14:textId="326F6AB0" w:rsidR="00BB0952" w:rsidRPr="005A2C45" w:rsidRDefault="00BB0952" w:rsidP="0044253F">
            <w:pPr>
              <w:pStyle w:val="Standardeinzug"/>
              <w:spacing w:before="0"/>
              <w:ind w:left="0"/>
              <w:rPr>
                <w:szCs w:val="22"/>
              </w:rPr>
            </w:pPr>
            <w:r>
              <w:rPr>
                <w:szCs w:val="22"/>
              </w:rPr>
              <w:t>Ist ein Produkt von NI, wobei es sich um eine PC-bas</w:t>
            </w:r>
            <w:r w:rsidR="004D5160">
              <w:rPr>
                <w:szCs w:val="22"/>
              </w:rPr>
              <w:t>ierte Plattform handelt, welche</w:t>
            </w:r>
            <w:r>
              <w:rPr>
                <w:szCs w:val="22"/>
              </w:rPr>
              <w:t xml:space="preserve"> für Automatisierungs- und Messsysteme eingesetzt wird.</w:t>
            </w:r>
          </w:p>
        </w:tc>
      </w:tr>
      <w:tr w:rsidR="000062EE" w:rsidRPr="005A2C45" w14:paraId="1988A2BE" w14:textId="77777777" w:rsidTr="00DF0861">
        <w:tc>
          <w:tcPr>
            <w:tcW w:w="1696" w:type="dxa"/>
          </w:tcPr>
          <w:p w14:paraId="66763316" w14:textId="77777777" w:rsidR="000062EE" w:rsidRPr="005A2C45" w:rsidRDefault="000062EE" w:rsidP="0044253F">
            <w:pPr>
              <w:pStyle w:val="Standardeinzug"/>
              <w:spacing w:before="0"/>
              <w:ind w:left="0"/>
              <w:rPr>
                <w:szCs w:val="22"/>
              </w:rPr>
            </w:pPr>
            <w:r w:rsidRPr="005A2C45">
              <w:rPr>
                <w:szCs w:val="22"/>
              </w:rPr>
              <w:t>SVN</w:t>
            </w:r>
          </w:p>
        </w:tc>
        <w:tc>
          <w:tcPr>
            <w:tcW w:w="6807" w:type="dxa"/>
          </w:tcPr>
          <w:p w14:paraId="5F92B077" w14:textId="77777777" w:rsidR="000062EE" w:rsidRPr="005A2C45" w:rsidRDefault="000062EE" w:rsidP="0044253F">
            <w:pPr>
              <w:pStyle w:val="Standardeinzug"/>
              <w:spacing w:before="0"/>
              <w:ind w:left="0"/>
              <w:rPr>
                <w:szCs w:val="22"/>
              </w:rPr>
            </w:pPr>
            <w:r w:rsidRPr="005A2C45">
              <w:rPr>
                <w:szCs w:val="22"/>
              </w:rPr>
              <w:t>Apache Subversion: Freie Software zur Versionsverwaltung.</w:t>
            </w:r>
          </w:p>
        </w:tc>
      </w:tr>
      <w:tr w:rsidR="00476801" w:rsidRPr="005A2C45" w14:paraId="278FC0E4" w14:textId="77777777" w:rsidTr="00DF0861">
        <w:tc>
          <w:tcPr>
            <w:tcW w:w="1696" w:type="dxa"/>
          </w:tcPr>
          <w:p w14:paraId="29D820E0" w14:textId="77777777" w:rsidR="00476801" w:rsidRPr="005A2C45" w:rsidRDefault="00476801" w:rsidP="0044253F">
            <w:pPr>
              <w:pStyle w:val="Standardeinzug"/>
              <w:spacing w:before="0"/>
              <w:ind w:left="0"/>
              <w:rPr>
                <w:szCs w:val="22"/>
              </w:rPr>
            </w:pPr>
            <w:proofErr w:type="spellStart"/>
            <w:r w:rsidRPr="005A2C45">
              <w:rPr>
                <w:szCs w:val="22"/>
              </w:rPr>
              <w:t>trunk</w:t>
            </w:r>
            <w:proofErr w:type="spellEnd"/>
          </w:p>
        </w:tc>
        <w:tc>
          <w:tcPr>
            <w:tcW w:w="6807" w:type="dxa"/>
          </w:tcPr>
          <w:p w14:paraId="637200A6" w14:textId="77777777" w:rsidR="00476801" w:rsidRPr="005A2C45" w:rsidRDefault="00476801" w:rsidP="0044253F">
            <w:pPr>
              <w:pStyle w:val="Standardeinzug"/>
              <w:spacing w:before="0"/>
              <w:ind w:left="0"/>
              <w:rPr>
                <w:szCs w:val="22"/>
              </w:rPr>
            </w:pPr>
            <w:r w:rsidRPr="005A2C45">
              <w:rPr>
                <w:szCs w:val="22"/>
              </w:rPr>
              <w:t>Aktuellste Firmware Stand, welcher noch nicht freigegeben wurde.</w:t>
            </w:r>
          </w:p>
        </w:tc>
      </w:tr>
      <w:tr w:rsidR="000062EE" w:rsidRPr="005A2C45" w14:paraId="36BBF893" w14:textId="77777777" w:rsidTr="00DF0861">
        <w:tc>
          <w:tcPr>
            <w:tcW w:w="1696" w:type="dxa"/>
          </w:tcPr>
          <w:p w14:paraId="50E7A379" w14:textId="77777777" w:rsidR="000062EE" w:rsidRPr="005A2C45" w:rsidRDefault="000062EE" w:rsidP="0044253F">
            <w:pPr>
              <w:pStyle w:val="Standardeinzug"/>
              <w:spacing w:before="0"/>
              <w:ind w:left="0"/>
              <w:rPr>
                <w:szCs w:val="22"/>
              </w:rPr>
            </w:pPr>
            <w:r w:rsidRPr="005A2C45">
              <w:rPr>
                <w:szCs w:val="22"/>
              </w:rPr>
              <w:t>TTIC2</w:t>
            </w:r>
          </w:p>
        </w:tc>
        <w:tc>
          <w:tcPr>
            <w:tcW w:w="6807" w:type="dxa"/>
          </w:tcPr>
          <w:p w14:paraId="61773F15" w14:textId="77777777" w:rsidR="000062EE" w:rsidRPr="005A2C45" w:rsidRDefault="000062EE" w:rsidP="0044253F">
            <w:pPr>
              <w:pStyle w:val="Standardeinzug"/>
              <w:spacing w:before="0"/>
              <w:ind w:left="0"/>
              <w:rPr>
                <w:szCs w:val="22"/>
              </w:rPr>
            </w:pPr>
            <w:r w:rsidRPr="005A2C45">
              <w:rPr>
                <w:szCs w:val="22"/>
              </w:rPr>
              <w:t>Test Tool Integrierter Controller 2: Testoberfläche für alle integrierten Ventilcontroller der 2. Generation</w:t>
            </w:r>
          </w:p>
        </w:tc>
      </w:tr>
      <w:tr w:rsidR="00AF6DAE" w:rsidRPr="005A2C45" w14:paraId="164CD491" w14:textId="77777777" w:rsidTr="00DF0861">
        <w:tc>
          <w:tcPr>
            <w:tcW w:w="1696" w:type="dxa"/>
          </w:tcPr>
          <w:p w14:paraId="2DF92FFA" w14:textId="48794D2E" w:rsidR="00AF6DAE" w:rsidRPr="005A2C45" w:rsidRDefault="00AF6DAE" w:rsidP="0044253F">
            <w:pPr>
              <w:pStyle w:val="Standardeinzug"/>
              <w:spacing w:before="0"/>
              <w:ind w:left="0"/>
              <w:rPr>
                <w:szCs w:val="22"/>
              </w:rPr>
            </w:pPr>
            <w:r>
              <w:rPr>
                <w:szCs w:val="22"/>
              </w:rPr>
              <w:t>Zykluszeit</w:t>
            </w:r>
          </w:p>
        </w:tc>
        <w:tc>
          <w:tcPr>
            <w:tcW w:w="6807" w:type="dxa"/>
          </w:tcPr>
          <w:p w14:paraId="4BB26801" w14:textId="3CEC4883" w:rsidR="00AF6DAE" w:rsidRPr="005A2C45" w:rsidRDefault="009F2851" w:rsidP="0044253F">
            <w:pPr>
              <w:pStyle w:val="Standardeinzug"/>
              <w:spacing w:before="0"/>
              <w:ind w:left="0"/>
              <w:rPr>
                <w:szCs w:val="22"/>
              </w:rPr>
            </w:pPr>
            <w:r>
              <w:rPr>
                <w:szCs w:val="22"/>
              </w:rPr>
              <w:t>Da die eigens entwickelte</w:t>
            </w:r>
            <w:r w:rsidR="00AF6DAE">
              <w:rPr>
                <w:szCs w:val="22"/>
              </w:rPr>
              <w:t xml:space="preserve"> VAT Firmware </w:t>
            </w:r>
            <w:r w:rsidR="004D5160">
              <w:rPr>
                <w:szCs w:val="22"/>
              </w:rPr>
              <w:t xml:space="preserve">über </w:t>
            </w:r>
            <w:r w:rsidR="00AF6DAE">
              <w:rPr>
                <w:szCs w:val="22"/>
              </w:rPr>
              <w:t>kein Betri</w:t>
            </w:r>
            <w:r>
              <w:rPr>
                <w:szCs w:val="22"/>
              </w:rPr>
              <w:t xml:space="preserve">ebssystem verfügt, </w:t>
            </w:r>
            <w:r w:rsidR="004D5160">
              <w:rPr>
                <w:szCs w:val="22"/>
              </w:rPr>
              <w:t>werden</w:t>
            </w:r>
            <w:r>
              <w:rPr>
                <w:szCs w:val="22"/>
              </w:rPr>
              <w:t xml:space="preserve"> nach Ablauf der Zykluszeit alle äusseren Einflüsse wie z.B. Sensorwerte ausgelesen und auf diese entsprechend reagiert.</w:t>
            </w:r>
          </w:p>
        </w:tc>
      </w:tr>
    </w:tbl>
    <w:p w14:paraId="643BE11D" w14:textId="77777777" w:rsidR="000062EE" w:rsidRPr="005A2C45" w:rsidRDefault="000062EE" w:rsidP="000062EE">
      <w:pPr>
        <w:rPr>
          <w:lang w:eastAsia="de-DE" w:bidi="ar-SA"/>
        </w:rPr>
      </w:pPr>
    </w:p>
    <w:p w14:paraId="6837FAD6" w14:textId="77777777" w:rsidR="000062EE" w:rsidRPr="005A2C45" w:rsidRDefault="000062EE" w:rsidP="000062EE">
      <w:pPr>
        <w:spacing w:after="200" w:line="276" w:lineRule="auto"/>
        <w:jc w:val="left"/>
        <w:rPr>
          <w:lang w:eastAsia="de-DE" w:bidi="ar-SA"/>
        </w:rPr>
      </w:pPr>
      <w:r w:rsidRPr="005A2C45">
        <w:rPr>
          <w:lang w:eastAsia="de-DE" w:bidi="ar-SA"/>
        </w:rPr>
        <w:br w:type="page"/>
      </w:r>
    </w:p>
    <w:p w14:paraId="7183C857" w14:textId="77777777" w:rsidR="006D32C3" w:rsidRDefault="006D32C3" w:rsidP="00AA1764">
      <w:pPr>
        <w:pStyle w:val="berschrift1"/>
        <w:numPr>
          <w:ilvl w:val="0"/>
          <w:numId w:val="0"/>
        </w:numPr>
        <w:ind w:left="432" w:hanging="432"/>
        <w:sectPr w:rsidR="006D32C3" w:rsidSect="00D768FE">
          <w:pgSz w:w="11906" w:h="16838" w:code="9"/>
          <w:pgMar w:top="1418" w:right="1418" w:bottom="1134" w:left="1418" w:header="851" w:footer="567" w:gutter="0"/>
          <w:paperSrc w:first="7" w:other="7"/>
          <w:cols w:space="720"/>
          <w:titlePg/>
          <w:docGrid w:linePitch="299"/>
        </w:sectPr>
      </w:pPr>
      <w:bookmarkStart w:id="240" w:name="_Toc491858381"/>
    </w:p>
    <w:p w14:paraId="469ED3C3" w14:textId="36DDAEB3" w:rsidR="00AA1764" w:rsidRPr="005A2C45" w:rsidRDefault="00AA1764" w:rsidP="00AA1764">
      <w:pPr>
        <w:pStyle w:val="berschrift1"/>
        <w:numPr>
          <w:ilvl w:val="0"/>
          <w:numId w:val="0"/>
        </w:numPr>
        <w:ind w:left="432" w:hanging="432"/>
      </w:pPr>
      <w:bookmarkStart w:id="241" w:name="_Toc491948124"/>
      <w:r w:rsidRPr="005A2C45">
        <w:lastRenderedPageBreak/>
        <w:t>A.</w:t>
      </w:r>
      <w:r w:rsidRPr="005A2C45">
        <w:tab/>
        <w:t>Projektmanagement</w:t>
      </w:r>
      <w:bookmarkEnd w:id="240"/>
      <w:bookmarkEnd w:id="241"/>
    </w:p>
    <w:p w14:paraId="562EA885" w14:textId="77777777" w:rsidR="001F2E5D" w:rsidRPr="005A2C45" w:rsidRDefault="00B02059" w:rsidP="001F2E5D">
      <w:pPr>
        <w:pStyle w:val="berschrift2"/>
        <w:numPr>
          <w:ilvl w:val="0"/>
          <w:numId w:val="0"/>
        </w:numPr>
        <w:ind w:left="576" w:hanging="576"/>
      </w:pPr>
      <w:bookmarkStart w:id="242" w:name="_Toc491858382"/>
      <w:bookmarkStart w:id="243" w:name="_Toc491948125"/>
      <w:r w:rsidRPr="005A2C45">
        <w:t>A.1</w:t>
      </w:r>
      <w:r w:rsidR="001F2E5D" w:rsidRPr="005A2C45">
        <w:t>.</w:t>
      </w:r>
      <w:r w:rsidR="001F2E5D" w:rsidRPr="005A2C45">
        <w:tab/>
        <w:t>Zeitplan</w:t>
      </w:r>
      <w:bookmarkEnd w:id="242"/>
      <w:bookmarkEnd w:id="243"/>
    </w:p>
    <w:tbl>
      <w:tblPr>
        <w:tblStyle w:val="Tabellenraster"/>
        <w:tblW w:w="14992" w:type="dxa"/>
        <w:tblLook w:val="04A0" w:firstRow="1" w:lastRow="0" w:firstColumn="1" w:lastColumn="0" w:noHBand="0" w:noVBand="1"/>
      </w:tblPr>
      <w:tblGrid>
        <w:gridCol w:w="7479"/>
        <w:gridCol w:w="1902"/>
        <w:gridCol w:w="1375"/>
        <w:gridCol w:w="1311"/>
        <w:gridCol w:w="1398"/>
        <w:gridCol w:w="1527"/>
      </w:tblGrid>
      <w:tr w:rsidR="004D5966" w:rsidRPr="00C3348B" w14:paraId="6521AC1D" w14:textId="7D1649BF" w:rsidTr="004D5966">
        <w:tc>
          <w:tcPr>
            <w:tcW w:w="7479" w:type="dxa"/>
            <w:shd w:val="clear" w:color="auto" w:fill="A6A6A6" w:themeFill="background1" w:themeFillShade="A6"/>
          </w:tcPr>
          <w:p w14:paraId="4A5B5FE3" w14:textId="77777777" w:rsidR="004D5966" w:rsidRPr="00C3348B" w:rsidRDefault="004D5966" w:rsidP="00E75B92">
            <w:pPr>
              <w:spacing w:after="0"/>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Projektplan</w:t>
            </w:r>
          </w:p>
        </w:tc>
        <w:tc>
          <w:tcPr>
            <w:tcW w:w="1902" w:type="dxa"/>
            <w:shd w:val="clear" w:color="auto" w:fill="A6A6A6" w:themeFill="background1" w:themeFillShade="A6"/>
          </w:tcPr>
          <w:p w14:paraId="192F4940" w14:textId="6645C35D" w:rsidR="004D5966" w:rsidRPr="00C3348B" w:rsidRDefault="004D5966" w:rsidP="00E75B92">
            <w:pPr>
              <w:spacing w:after="0"/>
              <w:ind w:right="100"/>
              <w:rPr>
                <w:rFonts w:cs="Arial"/>
                <w:b/>
                <w:color w:val="FFFFFF" w:themeColor="background1"/>
                <w:szCs w:val="24"/>
                <w:highlight w:val="darkGray"/>
                <w:lang w:eastAsia="de-CH"/>
              </w:rPr>
            </w:pPr>
            <w:r>
              <w:rPr>
                <w:rFonts w:cs="Arial"/>
                <w:b/>
                <w:color w:val="FFFFFF" w:themeColor="background1"/>
                <w:szCs w:val="24"/>
                <w:highlight w:val="darkGray"/>
                <w:lang w:eastAsia="de-CH"/>
              </w:rPr>
              <w:t>Bemerkungen</w:t>
            </w:r>
          </w:p>
        </w:tc>
        <w:tc>
          <w:tcPr>
            <w:tcW w:w="1375" w:type="dxa"/>
            <w:shd w:val="clear" w:color="auto" w:fill="A6A6A6" w:themeFill="background1" w:themeFillShade="A6"/>
          </w:tcPr>
          <w:p w14:paraId="2E7A76BC" w14:textId="15E1F98D" w:rsidR="004D5966" w:rsidRPr="00C3348B" w:rsidRDefault="004D5966" w:rsidP="00E75B92">
            <w:pPr>
              <w:spacing w:after="0"/>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Start</w:t>
            </w:r>
          </w:p>
        </w:tc>
        <w:tc>
          <w:tcPr>
            <w:tcW w:w="1311" w:type="dxa"/>
            <w:shd w:val="clear" w:color="auto" w:fill="A6A6A6" w:themeFill="background1" w:themeFillShade="A6"/>
          </w:tcPr>
          <w:p w14:paraId="2B29DA06" w14:textId="77777777" w:rsidR="004D5966" w:rsidRPr="00C3348B" w:rsidRDefault="004D5966" w:rsidP="00E75B92">
            <w:pPr>
              <w:spacing w:after="0"/>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Ende</w:t>
            </w:r>
          </w:p>
        </w:tc>
        <w:tc>
          <w:tcPr>
            <w:tcW w:w="1398" w:type="dxa"/>
            <w:shd w:val="clear" w:color="auto" w:fill="A6A6A6" w:themeFill="background1" w:themeFillShade="A6"/>
          </w:tcPr>
          <w:p w14:paraId="7F9DD5D8" w14:textId="63D5521B" w:rsidR="004D5966" w:rsidRPr="00C3348B" w:rsidRDefault="004D5966" w:rsidP="00E75B92">
            <w:pPr>
              <w:spacing w:after="0"/>
              <w:ind w:right="100"/>
              <w:rPr>
                <w:rFonts w:cs="Arial"/>
                <w:b/>
                <w:color w:val="FFFFFF" w:themeColor="background1"/>
                <w:szCs w:val="24"/>
                <w:highlight w:val="darkGray"/>
                <w:lang w:eastAsia="de-CH"/>
              </w:rPr>
            </w:pPr>
            <w:r w:rsidRPr="00C3348B">
              <w:rPr>
                <w:rFonts w:cs="Arial"/>
                <w:b/>
                <w:color w:val="FFFFFF" w:themeColor="background1"/>
                <w:szCs w:val="24"/>
                <w:highlight w:val="darkGray"/>
                <w:lang w:eastAsia="de-CH"/>
              </w:rPr>
              <w:t>Aufwand [h]</w:t>
            </w:r>
            <w:r>
              <w:rPr>
                <w:rFonts w:cs="Arial"/>
                <w:b/>
                <w:color w:val="FFFFFF" w:themeColor="background1"/>
                <w:szCs w:val="24"/>
                <w:highlight w:val="darkGray"/>
                <w:lang w:eastAsia="de-CH"/>
              </w:rPr>
              <w:t xml:space="preserve"> (Plan)</w:t>
            </w:r>
          </w:p>
        </w:tc>
        <w:tc>
          <w:tcPr>
            <w:tcW w:w="1527" w:type="dxa"/>
            <w:shd w:val="clear" w:color="auto" w:fill="A6A6A6" w:themeFill="background1" w:themeFillShade="A6"/>
          </w:tcPr>
          <w:p w14:paraId="5B1820C4" w14:textId="78FA6A92" w:rsidR="004D5966" w:rsidRPr="00C3348B" w:rsidRDefault="004D5966" w:rsidP="00E75B92">
            <w:pPr>
              <w:spacing w:after="0"/>
              <w:ind w:right="100"/>
              <w:rPr>
                <w:rFonts w:cs="Arial"/>
                <w:b/>
                <w:color w:val="FFFFFF" w:themeColor="background1"/>
                <w:szCs w:val="24"/>
                <w:highlight w:val="darkGray"/>
                <w:lang w:eastAsia="de-CH"/>
              </w:rPr>
            </w:pPr>
            <w:r>
              <w:rPr>
                <w:rFonts w:cs="Arial"/>
                <w:b/>
                <w:color w:val="FFFFFF" w:themeColor="background1"/>
                <w:szCs w:val="24"/>
                <w:highlight w:val="darkGray"/>
                <w:lang w:eastAsia="de-CH"/>
              </w:rPr>
              <w:t>Aufwand [h] (effektiv)</w:t>
            </w:r>
          </w:p>
        </w:tc>
      </w:tr>
      <w:tr w:rsidR="004D5966" w:rsidRPr="00C3348B" w14:paraId="76442F65" w14:textId="47ADED1F" w:rsidTr="004D5966">
        <w:tc>
          <w:tcPr>
            <w:tcW w:w="7479" w:type="dxa"/>
          </w:tcPr>
          <w:p w14:paraId="57D4BD0F" w14:textId="77777777" w:rsidR="004D5966" w:rsidRPr="00E75B92" w:rsidRDefault="004D5966" w:rsidP="00E75B92">
            <w:pPr>
              <w:spacing w:before="0" w:after="0"/>
              <w:ind w:right="100"/>
              <w:rPr>
                <w:sz w:val="20"/>
              </w:rPr>
            </w:pPr>
            <w:r w:rsidRPr="00E75B92">
              <w:rPr>
                <w:sz w:val="20"/>
              </w:rPr>
              <w:t>Einreichen der Disposition</w:t>
            </w:r>
          </w:p>
        </w:tc>
        <w:tc>
          <w:tcPr>
            <w:tcW w:w="1902" w:type="dxa"/>
          </w:tcPr>
          <w:p w14:paraId="6B451612" w14:textId="77777777" w:rsidR="004D5966" w:rsidRPr="00E75B92" w:rsidRDefault="004D5966" w:rsidP="00E75B92">
            <w:pPr>
              <w:spacing w:before="0" w:after="0"/>
              <w:ind w:right="100"/>
              <w:rPr>
                <w:sz w:val="20"/>
              </w:rPr>
            </w:pPr>
          </w:p>
        </w:tc>
        <w:tc>
          <w:tcPr>
            <w:tcW w:w="1375" w:type="dxa"/>
          </w:tcPr>
          <w:p w14:paraId="1765D134" w14:textId="4619EA7A" w:rsidR="004D5966" w:rsidRPr="00E75B92" w:rsidRDefault="004D5966" w:rsidP="00A00251">
            <w:pPr>
              <w:spacing w:before="0" w:after="0"/>
              <w:ind w:right="100"/>
              <w:jc w:val="right"/>
              <w:rPr>
                <w:sz w:val="20"/>
              </w:rPr>
            </w:pPr>
            <w:bookmarkStart w:id="244" w:name="OLE_LINK12"/>
            <w:bookmarkStart w:id="245" w:name="OLE_LINK13"/>
            <w:r w:rsidRPr="00E75B92">
              <w:rPr>
                <w:sz w:val="20"/>
              </w:rPr>
              <w:t>28.02.2017</w:t>
            </w:r>
            <w:bookmarkEnd w:id="244"/>
            <w:bookmarkEnd w:id="245"/>
          </w:p>
        </w:tc>
        <w:tc>
          <w:tcPr>
            <w:tcW w:w="1311" w:type="dxa"/>
          </w:tcPr>
          <w:p w14:paraId="381768D2" w14:textId="77777777" w:rsidR="004D5966" w:rsidRPr="00E75B92" w:rsidRDefault="004D5966" w:rsidP="00A00251">
            <w:pPr>
              <w:spacing w:before="0" w:after="0"/>
              <w:ind w:right="100"/>
              <w:jc w:val="right"/>
              <w:rPr>
                <w:sz w:val="20"/>
              </w:rPr>
            </w:pPr>
            <w:r w:rsidRPr="00E75B92">
              <w:rPr>
                <w:sz w:val="20"/>
              </w:rPr>
              <w:t>28.02.2017</w:t>
            </w:r>
          </w:p>
        </w:tc>
        <w:tc>
          <w:tcPr>
            <w:tcW w:w="1398" w:type="dxa"/>
          </w:tcPr>
          <w:p w14:paraId="751D0B37" w14:textId="77777777" w:rsidR="004D5966" w:rsidRPr="00E75B92" w:rsidRDefault="004D5966" w:rsidP="00E75B92">
            <w:pPr>
              <w:spacing w:before="0" w:after="0"/>
              <w:ind w:right="100"/>
              <w:jc w:val="center"/>
              <w:rPr>
                <w:sz w:val="20"/>
              </w:rPr>
            </w:pPr>
          </w:p>
        </w:tc>
        <w:tc>
          <w:tcPr>
            <w:tcW w:w="1527" w:type="dxa"/>
          </w:tcPr>
          <w:p w14:paraId="766EAA01" w14:textId="77777777" w:rsidR="004D5966" w:rsidRPr="00E75B92" w:rsidRDefault="004D5966" w:rsidP="00E75B92">
            <w:pPr>
              <w:spacing w:before="0" w:after="0"/>
              <w:ind w:right="100"/>
              <w:jc w:val="center"/>
              <w:rPr>
                <w:sz w:val="20"/>
              </w:rPr>
            </w:pPr>
          </w:p>
        </w:tc>
      </w:tr>
      <w:tr w:rsidR="004D5966" w:rsidRPr="00C3348B" w14:paraId="7CD62E4D" w14:textId="0E7CF036" w:rsidTr="004D5966">
        <w:tc>
          <w:tcPr>
            <w:tcW w:w="7479" w:type="dxa"/>
          </w:tcPr>
          <w:p w14:paraId="30DB1D9E" w14:textId="77777777" w:rsidR="004D5966" w:rsidRPr="00E75B92" w:rsidRDefault="004D5966" w:rsidP="00E75B92">
            <w:pPr>
              <w:spacing w:before="0" w:after="0"/>
              <w:ind w:right="100"/>
              <w:rPr>
                <w:sz w:val="20"/>
              </w:rPr>
            </w:pPr>
            <w:r w:rsidRPr="00E75B92">
              <w:rPr>
                <w:sz w:val="20"/>
              </w:rPr>
              <w:t>Start Masterarbeit</w:t>
            </w:r>
          </w:p>
        </w:tc>
        <w:tc>
          <w:tcPr>
            <w:tcW w:w="1902" w:type="dxa"/>
          </w:tcPr>
          <w:p w14:paraId="66B172C5" w14:textId="77777777" w:rsidR="004D5966" w:rsidRPr="00E75B92" w:rsidRDefault="004D5966" w:rsidP="00E75B92">
            <w:pPr>
              <w:spacing w:before="0" w:after="0"/>
              <w:ind w:right="100"/>
              <w:rPr>
                <w:sz w:val="20"/>
              </w:rPr>
            </w:pPr>
          </w:p>
        </w:tc>
        <w:tc>
          <w:tcPr>
            <w:tcW w:w="1375" w:type="dxa"/>
          </w:tcPr>
          <w:p w14:paraId="610C0DD7" w14:textId="546CA2E1" w:rsidR="004D5966" w:rsidRPr="00E75B92" w:rsidRDefault="004D5966" w:rsidP="00A00251">
            <w:pPr>
              <w:spacing w:before="0" w:after="0"/>
              <w:ind w:right="100"/>
              <w:jc w:val="right"/>
              <w:rPr>
                <w:sz w:val="20"/>
              </w:rPr>
            </w:pPr>
            <w:bookmarkStart w:id="246" w:name="OLE_LINK14"/>
            <w:bookmarkStart w:id="247" w:name="OLE_LINK15"/>
            <w:r w:rsidRPr="00E75B92">
              <w:rPr>
                <w:sz w:val="20"/>
              </w:rPr>
              <w:t>01.05.2017</w:t>
            </w:r>
            <w:bookmarkEnd w:id="246"/>
            <w:bookmarkEnd w:id="247"/>
          </w:p>
        </w:tc>
        <w:tc>
          <w:tcPr>
            <w:tcW w:w="1311" w:type="dxa"/>
          </w:tcPr>
          <w:p w14:paraId="267BC9F9" w14:textId="77777777" w:rsidR="004D5966" w:rsidRPr="00E75B92" w:rsidRDefault="004D5966" w:rsidP="00A00251">
            <w:pPr>
              <w:spacing w:before="0" w:after="0"/>
              <w:ind w:right="100"/>
              <w:jc w:val="right"/>
              <w:rPr>
                <w:sz w:val="20"/>
              </w:rPr>
            </w:pPr>
            <w:r w:rsidRPr="00E75B92">
              <w:rPr>
                <w:sz w:val="20"/>
              </w:rPr>
              <w:t>01.05.2017</w:t>
            </w:r>
          </w:p>
        </w:tc>
        <w:tc>
          <w:tcPr>
            <w:tcW w:w="1398" w:type="dxa"/>
          </w:tcPr>
          <w:p w14:paraId="76001944" w14:textId="77777777" w:rsidR="004D5966" w:rsidRPr="00E75B92" w:rsidRDefault="004D5966" w:rsidP="00E75B92">
            <w:pPr>
              <w:spacing w:before="0" w:after="0"/>
              <w:ind w:right="100"/>
              <w:jc w:val="center"/>
              <w:rPr>
                <w:sz w:val="20"/>
              </w:rPr>
            </w:pPr>
          </w:p>
        </w:tc>
        <w:tc>
          <w:tcPr>
            <w:tcW w:w="1527" w:type="dxa"/>
          </w:tcPr>
          <w:p w14:paraId="6A18073B" w14:textId="77777777" w:rsidR="004D5966" w:rsidRPr="00E75B92" w:rsidRDefault="004D5966" w:rsidP="00E75B92">
            <w:pPr>
              <w:spacing w:before="0" w:after="0"/>
              <w:ind w:right="100"/>
              <w:jc w:val="center"/>
              <w:rPr>
                <w:sz w:val="20"/>
              </w:rPr>
            </w:pPr>
          </w:p>
        </w:tc>
      </w:tr>
      <w:tr w:rsidR="004D5966" w:rsidRPr="00C3348B" w14:paraId="24390976" w14:textId="36DA4471" w:rsidTr="004D5966">
        <w:tc>
          <w:tcPr>
            <w:tcW w:w="7479" w:type="dxa"/>
          </w:tcPr>
          <w:p w14:paraId="3FBB2FB1" w14:textId="624DAFC7" w:rsidR="004D5966" w:rsidRPr="00E75B92" w:rsidRDefault="004D5966" w:rsidP="00E75B92">
            <w:pPr>
              <w:tabs>
                <w:tab w:val="right" w:pos="5888"/>
              </w:tabs>
              <w:spacing w:before="0" w:after="0"/>
              <w:ind w:right="100"/>
              <w:rPr>
                <w:b/>
                <w:sz w:val="20"/>
              </w:rPr>
            </w:pPr>
            <w:proofErr w:type="spellStart"/>
            <w:r w:rsidRPr="00E75B92">
              <w:rPr>
                <w:b/>
                <w:sz w:val="20"/>
              </w:rPr>
              <w:t>Softw</w:t>
            </w:r>
            <w:r w:rsidR="00E75B92">
              <w:rPr>
                <w:b/>
                <w:sz w:val="20"/>
              </w:rPr>
              <w:t>areVersionsDatabase</w:t>
            </w:r>
            <w:proofErr w:type="spellEnd"/>
            <w:r w:rsidRPr="00E75B92">
              <w:rPr>
                <w:b/>
                <w:sz w:val="20"/>
              </w:rPr>
              <w:tab/>
            </w:r>
          </w:p>
        </w:tc>
        <w:tc>
          <w:tcPr>
            <w:tcW w:w="1902" w:type="dxa"/>
          </w:tcPr>
          <w:p w14:paraId="7561FD94" w14:textId="77777777" w:rsidR="004D5966" w:rsidRPr="00E75B92" w:rsidRDefault="004D5966" w:rsidP="00E75B92">
            <w:pPr>
              <w:spacing w:before="0" w:after="0"/>
              <w:ind w:right="100"/>
              <w:rPr>
                <w:sz w:val="20"/>
              </w:rPr>
            </w:pPr>
          </w:p>
        </w:tc>
        <w:tc>
          <w:tcPr>
            <w:tcW w:w="1375" w:type="dxa"/>
          </w:tcPr>
          <w:p w14:paraId="0B216C8D" w14:textId="408CD206" w:rsidR="004D5966" w:rsidRPr="00E75B92" w:rsidRDefault="004D5966" w:rsidP="00A00251">
            <w:pPr>
              <w:spacing w:before="0" w:after="0"/>
              <w:ind w:right="100"/>
              <w:jc w:val="right"/>
              <w:rPr>
                <w:sz w:val="20"/>
              </w:rPr>
            </w:pPr>
            <w:r w:rsidRPr="00E75B92">
              <w:rPr>
                <w:sz w:val="20"/>
              </w:rPr>
              <w:t>02.05.2017</w:t>
            </w:r>
          </w:p>
        </w:tc>
        <w:tc>
          <w:tcPr>
            <w:tcW w:w="1311" w:type="dxa"/>
          </w:tcPr>
          <w:p w14:paraId="1C4E0922" w14:textId="5CBE8EC7" w:rsidR="004D5966" w:rsidRPr="00E75B92" w:rsidRDefault="004D5966" w:rsidP="00A00251">
            <w:pPr>
              <w:spacing w:before="0" w:after="0"/>
              <w:ind w:right="100"/>
              <w:jc w:val="right"/>
              <w:rPr>
                <w:sz w:val="20"/>
              </w:rPr>
            </w:pPr>
            <w:r w:rsidRPr="00E75B92">
              <w:rPr>
                <w:sz w:val="20"/>
              </w:rPr>
              <w:t>18.05.2017</w:t>
            </w:r>
          </w:p>
        </w:tc>
        <w:tc>
          <w:tcPr>
            <w:tcW w:w="1398" w:type="dxa"/>
          </w:tcPr>
          <w:p w14:paraId="78C121C2" w14:textId="77777777" w:rsidR="004D5966" w:rsidRPr="00E75B92" w:rsidRDefault="004D5966" w:rsidP="00E75B92">
            <w:pPr>
              <w:spacing w:before="0" w:after="0"/>
              <w:ind w:right="100"/>
              <w:jc w:val="center"/>
              <w:rPr>
                <w:sz w:val="20"/>
              </w:rPr>
            </w:pPr>
            <w:r w:rsidRPr="00E75B92">
              <w:rPr>
                <w:sz w:val="20"/>
              </w:rPr>
              <w:t>15</w:t>
            </w:r>
          </w:p>
        </w:tc>
        <w:tc>
          <w:tcPr>
            <w:tcW w:w="1527" w:type="dxa"/>
          </w:tcPr>
          <w:p w14:paraId="6E806D01" w14:textId="01EC61AF" w:rsidR="004D5966" w:rsidRPr="00E75B92" w:rsidRDefault="004D5966" w:rsidP="00E75B92">
            <w:pPr>
              <w:spacing w:before="0" w:after="0"/>
              <w:ind w:right="100"/>
              <w:jc w:val="center"/>
              <w:rPr>
                <w:sz w:val="20"/>
              </w:rPr>
            </w:pPr>
            <w:r w:rsidRPr="00E75B92">
              <w:rPr>
                <w:sz w:val="20"/>
              </w:rPr>
              <w:t>31</w:t>
            </w:r>
          </w:p>
        </w:tc>
      </w:tr>
      <w:tr w:rsidR="004D5966" w:rsidRPr="00C3348B" w14:paraId="39381765" w14:textId="77777777" w:rsidTr="004D5966">
        <w:tc>
          <w:tcPr>
            <w:tcW w:w="7479" w:type="dxa"/>
          </w:tcPr>
          <w:p w14:paraId="01D89438" w14:textId="589FE064" w:rsidR="004D5966" w:rsidRPr="00E75B92" w:rsidRDefault="004D5966" w:rsidP="00E75B92">
            <w:pPr>
              <w:pStyle w:val="Listenabsatz"/>
              <w:numPr>
                <w:ilvl w:val="0"/>
                <w:numId w:val="31"/>
              </w:numPr>
              <w:tabs>
                <w:tab w:val="right" w:pos="5888"/>
              </w:tabs>
              <w:spacing w:before="0" w:after="0"/>
              <w:ind w:right="100"/>
              <w:rPr>
                <w:sz w:val="20"/>
              </w:rPr>
            </w:pPr>
            <w:r w:rsidRPr="00E75B92">
              <w:rPr>
                <w:sz w:val="20"/>
              </w:rPr>
              <w:t xml:space="preserve">Modellierung im MySQL </w:t>
            </w:r>
            <w:proofErr w:type="spellStart"/>
            <w:r w:rsidRPr="00E75B92">
              <w:rPr>
                <w:sz w:val="20"/>
              </w:rPr>
              <w:t>Workbench</w:t>
            </w:r>
            <w:proofErr w:type="spellEnd"/>
          </w:p>
        </w:tc>
        <w:tc>
          <w:tcPr>
            <w:tcW w:w="1902" w:type="dxa"/>
          </w:tcPr>
          <w:p w14:paraId="724671F2" w14:textId="77777777" w:rsidR="004D5966" w:rsidRPr="00E75B92" w:rsidRDefault="004D5966" w:rsidP="00E75B92">
            <w:pPr>
              <w:spacing w:before="0" w:after="0"/>
              <w:ind w:right="100"/>
              <w:rPr>
                <w:sz w:val="20"/>
              </w:rPr>
            </w:pPr>
          </w:p>
        </w:tc>
        <w:tc>
          <w:tcPr>
            <w:tcW w:w="1375" w:type="dxa"/>
          </w:tcPr>
          <w:p w14:paraId="6CBADFDD" w14:textId="4B4A08F5" w:rsidR="004D5966" w:rsidRPr="00E75B92" w:rsidRDefault="004D5966" w:rsidP="00A00251">
            <w:pPr>
              <w:spacing w:before="0" w:after="0"/>
              <w:ind w:right="100"/>
              <w:jc w:val="right"/>
              <w:rPr>
                <w:sz w:val="20"/>
              </w:rPr>
            </w:pPr>
            <w:r w:rsidRPr="00E75B92">
              <w:rPr>
                <w:sz w:val="20"/>
              </w:rPr>
              <w:t>02.05.2017</w:t>
            </w:r>
          </w:p>
        </w:tc>
        <w:tc>
          <w:tcPr>
            <w:tcW w:w="1311" w:type="dxa"/>
          </w:tcPr>
          <w:p w14:paraId="582B11FA" w14:textId="7AC5073E" w:rsidR="004D5966" w:rsidRPr="00E75B92" w:rsidRDefault="004D5966" w:rsidP="00A00251">
            <w:pPr>
              <w:spacing w:before="0" w:after="0"/>
              <w:ind w:right="100"/>
              <w:jc w:val="right"/>
              <w:rPr>
                <w:sz w:val="20"/>
              </w:rPr>
            </w:pPr>
            <w:r w:rsidRPr="00E75B92">
              <w:rPr>
                <w:sz w:val="20"/>
              </w:rPr>
              <w:t>17.05.2017</w:t>
            </w:r>
          </w:p>
        </w:tc>
        <w:tc>
          <w:tcPr>
            <w:tcW w:w="1398" w:type="dxa"/>
          </w:tcPr>
          <w:p w14:paraId="075D9BEF" w14:textId="193275CB" w:rsidR="004D5966" w:rsidRPr="00E75B92" w:rsidRDefault="004D5966" w:rsidP="00E75B92">
            <w:pPr>
              <w:spacing w:before="0" w:after="0"/>
              <w:ind w:right="100"/>
              <w:jc w:val="center"/>
              <w:rPr>
                <w:sz w:val="20"/>
              </w:rPr>
            </w:pPr>
            <w:r w:rsidRPr="00E75B92">
              <w:rPr>
                <w:sz w:val="20"/>
              </w:rPr>
              <w:t>13</w:t>
            </w:r>
          </w:p>
        </w:tc>
        <w:tc>
          <w:tcPr>
            <w:tcW w:w="1527" w:type="dxa"/>
          </w:tcPr>
          <w:p w14:paraId="2D33D9D2" w14:textId="4F32183E" w:rsidR="004D5966" w:rsidRPr="00E75B92" w:rsidRDefault="004D5966" w:rsidP="00E75B92">
            <w:pPr>
              <w:spacing w:before="0" w:after="0"/>
              <w:ind w:right="100"/>
              <w:jc w:val="center"/>
              <w:rPr>
                <w:sz w:val="20"/>
              </w:rPr>
            </w:pPr>
            <w:r w:rsidRPr="00E75B92">
              <w:rPr>
                <w:sz w:val="20"/>
              </w:rPr>
              <w:t>21</w:t>
            </w:r>
          </w:p>
        </w:tc>
      </w:tr>
      <w:tr w:rsidR="004D5966" w:rsidRPr="00C3348B" w14:paraId="08748C41" w14:textId="77777777" w:rsidTr="004D5966">
        <w:tc>
          <w:tcPr>
            <w:tcW w:w="7479" w:type="dxa"/>
          </w:tcPr>
          <w:p w14:paraId="744838DF" w14:textId="5F82E72B" w:rsidR="004D5966" w:rsidRPr="00E75B92" w:rsidRDefault="004D5966" w:rsidP="00E75B92">
            <w:pPr>
              <w:pStyle w:val="Listenabsatz"/>
              <w:numPr>
                <w:ilvl w:val="0"/>
                <w:numId w:val="31"/>
              </w:numPr>
              <w:tabs>
                <w:tab w:val="right" w:pos="5888"/>
              </w:tabs>
              <w:spacing w:before="0" w:after="0"/>
              <w:ind w:right="100"/>
              <w:rPr>
                <w:sz w:val="20"/>
              </w:rPr>
            </w:pPr>
            <w:r w:rsidRPr="00E75B92">
              <w:rPr>
                <w:sz w:val="20"/>
              </w:rPr>
              <w:t>Scripts erstellen</w:t>
            </w:r>
          </w:p>
        </w:tc>
        <w:tc>
          <w:tcPr>
            <w:tcW w:w="1902" w:type="dxa"/>
          </w:tcPr>
          <w:p w14:paraId="563AD8AD" w14:textId="77777777" w:rsidR="004D5966" w:rsidRPr="00E75B92" w:rsidRDefault="004D5966" w:rsidP="00E75B92">
            <w:pPr>
              <w:spacing w:before="0" w:after="0"/>
              <w:ind w:right="100"/>
              <w:rPr>
                <w:sz w:val="20"/>
              </w:rPr>
            </w:pPr>
          </w:p>
        </w:tc>
        <w:tc>
          <w:tcPr>
            <w:tcW w:w="1375" w:type="dxa"/>
          </w:tcPr>
          <w:p w14:paraId="11BAAAF1" w14:textId="138E540B" w:rsidR="004D5966" w:rsidRPr="00E75B92" w:rsidRDefault="004D5966" w:rsidP="00A00251">
            <w:pPr>
              <w:spacing w:before="0" w:after="0"/>
              <w:ind w:right="100"/>
              <w:jc w:val="right"/>
              <w:rPr>
                <w:sz w:val="20"/>
              </w:rPr>
            </w:pPr>
            <w:r w:rsidRPr="00E75B92">
              <w:rPr>
                <w:sz w:val="20"/>
              </w:rPr>
              <w:t>17.05.2017</w:t>
            </w:r>
          </w:p>
        </w:tc>
        <w:tc>
          <w:tcPr>
            <w:tcW w:w="1311" w:type="dxa"/>
          </w:tcPr>
          <w:p w14:paraId="413C90A1" w14:textId="2D106655" w:rsidR="004D5966" w:rsidRPr="00E75B92" w:rsidRDefault="004D5966" w:rsidP="00A00251">
            <w:pPr>
              <w:spacing w:before="0" w:after="0"/>
              <w:ind w:right="100"/>
              <w:jc w:val="right"/>
              <w:rPr>
                <w:sz w:val="20"/>
              </w:rPr>
            </w:pPr>
            <w:r w:rsidRPr="00E75B92">
              <w:rPr>
                <w:sz w:val="20"/>
              </w:rPr>
              <w:t>18.05.2017</w:t>
            </w:r>
          </w:p>
        </w:tc>
        <w:tc>
          <w:tcPr>
            <w:tcW w:w="1398" w:type="dxa"/>
          </w:tcPr>
          <w:p w14:paraId="4B85495A" w14:textId="2FC6A5CA" w:rsidR="004D5966" w:rsidRPr="00E75B92" w:rsidRDefault="004D5966" w:rsidP="00E75B92">
            <w:pPr>
              <w:spacing w:before="0" w:after="0"/>
              <w:ind w:right="100"/>
              <w:jc w:val="center"/>
              <w:rPr>
                <w:sz w:val="20"/>
              </w:rPr>
            </w:pPr>
            <w:r w:rsidRPr="00E75B92">
              <w:rPr>
                <w:sz w:val="20"/>
              </w:rPr>
              <w:t>2</w:t>
            </w:r>
          </w:p>
        </w:tc>
        <w:tc>
          <w:tcPr>
            <w:tcW w:w="1527" w:type="dxa"/>
          </w:tcPr>
          <w:p w14:paraId="535BEBDE" w14:textId="51F88F77" w:rsidR="004D5966" w:rsidRPr="00E75B92" w:rsidRDefault="004D5966" w:rsidP="00E75B92">
            <w:pPr>
              <w:spacing w:before="0" w:after="0"/>
              <w:ind w:right="100"/>
              <w:jc w:val="center"/>
              <w:rPr>
                <w:sz w:val="20"/>
              </w:rPr>
            </w:pPr>
            <w:r w:rsidRPr="00E75B92">
              <w:rPr>
                <w:sz w:val="20"/>
              </w:rPr>
              <w:t>10</w:t>
            </w:r>
          </w:p>
        </w:tc>
      </w:tr>
      <w:tr w:rsidR="00C90706" w:rsidRPr="00C3348B" w14:paraId="60D22406" w14:textId="77777777" w:rsidTr="004D5966">
        <w:tc>
          <w:tcPr>
            <w:tcW w:w="7479" w:type="dxa"/>
          </w:tcPr>
          <w:p w14:paraId="1F384524" w14:textId="40AA1B7D" w:rsidR="00C90706" w:rsidRPr="00E75B92" w:rsidRDefault="00C90706" w:rsidP="00E75B92">
            <w:pPr>
              <w:spacing w:before="0" w:after="0"/>
              <w:ind w:right="100"/>
              <w:rPr>
                <w:sz w:val="20"/>
              </w:rPr>
            </w:pPr>
            <w:r w:rsidRPr="00E75B92">
              <w:rPr>
                <w:sz w:val="20"/>
              </w:rPr>
              <w:t>Firmware Database</w:t>
            </w:r>
            <w:r w:rsidR="00E75B92">
              <w:rPr>
                <w:sz w:val="20"/>
              </w:rPr>
              <w:t xml:space="preserve"> (Anpassung an neue Datenbankmodellierung)</w:t>
            </w:r>
          </w:p>
        </w:tc>
        <w:tc>
          <w:tcPr>
            <w:tcW w:w="1902" w:type="dxa"/>
          </w:tcPr>
          <w:p w14:paraId="4CC1291B" w14:textId="368BE64E" w:rsidR="00C90706" w:rsidRPr="00E75B92" w:rsidRDefault="00C90706" w:rsidP="00E75B92">
            <w:pPr>
              <w:spacing w:before="0" w:after="0"/>
              <w:ind w:right="100"/>
              <w:rPr>
                <w:sz w:val="20"/>
              </w:rPr>
            </w:pPr>
            <w:r w:rsidRPr="00E75B92">
              <w:rPr>
                <w:sz w:val="20"/>
              </w:rPr>
              <w:t>Abbruch</w:t>
            </w:r>
          </w:p>
        </w:tc>
        <w:tc>
          <w:tcPr>
            <w:tcW w:w="1375" w:type="dxa"/>
          </w:tcPr>
          <w:p w14:paraId="2952BF09" w14:textId="7CDCEBFC" w:rsidR="00C90706" w:rsidRPr="00E75B92" w:rsidRDefault="00C90706" w:rsidP="00A00251">
            <w:pPr>
              <w:spacing w:before="0" w:after="0"/>
              <w:ind w:right="100"/>
              <w:jc w:val="right"/>
              <w:rPr>
                <w:sz w:val="20"/>
              </w:rPr>
            </w:pPr>
            <w:r w:rsidRPr="00E75B92">
              <w:rPr>
                <w:sz w:val="20"/>
              </w:rPr>
              <w:t>08.05.2017</w:t>
            </w:r>
          </w:p>
        </w:tc>
        <w:tc>
          <w:tcPr>
            <w:tcW w:w="1311" w:type="dxa"/>
          </w:tcPr>
          <w:p w14:paraId="66778805" w14:textId="42EB9A76" w:rsidR="00C90706" w:rsidRPr="00E75B92" w:rsidRDefault="00C90706" w:rsidP="00A00251">
            <w:pPr>
              <w:spacing w:before="0" w:after="0"/>
              <w:ind w:right="100"/>
              <w:jc w:val="right"/>
              <w:rPr>
                <w:sz w:val="20"/>
              </w:rPr>
            </w:pPr>
            <w:r w:rsidRPr="00E75B92">
              <w:rPr>
                <w:sz w:val="20"/>
              </w:rPr>
              <w:t>08.05.201</w:t>
            </w:r>
            <w:r w:rsidR="00A00251">
              <w:rPr>
                <w:sz w:val="20"/>
              </w:rPr>
              <w:t>7</w:t>
            </w:r>
          </w:p>
        </w:tc>
        <w:tc>
          <w:tcPr>
            <w:tcW w:w="1398" w:type="dxa"/>
          </w:tcPr>
          <w:p w14:paraId="12AA1A29" w14:textId="77777777" w:rsidR="00C90706" w:rsidRPr="00E75B92" w:rsidRDefault="00C90706" w:rsidP="00E75B92">
            <w:pPr>
              <w:spacing w:before="0" w:after="0"/>
              <w:ind w:right="100"/>
              <w:jc w:val="center"/>
              <w:rPr>
                <w:sz w:val="20"/>
              </w:rPr>
            </w:pPr>
          </w:p>
        </w:tc>
        <w:tc>
          <w:tcPr>
            <w:tcW w:w="1527" w:type="dxa"/>
          </w:tcPr>
          <w:p w14:paraId="22BA516A" w14:textId="77777777" w:rsidR="00C90706" w:rsidRPr="00E75B92" w:rsidRDefault="00C90706" w:rsidP="00E75B92">
            <w:pPr>
              <w:spacing w:before="0" w:after="0"/>
              <w:ind w:right="100"/>
              <w:jc w:val="center"/>
              <w:rPr>
                <w:sz w:val="20"/>
              </w:rPr>
            </w:pPr>
          </w:p>
        </w:tc>
      </w:tr>
      <w:tr w:rsidR="004D5966" w:rsidRPr="00C3348B" w14:paraId="2F335D10" w14:textId="77777777" w:rsidTr="004D5966">
        <w:tc>
          <w:tcPr>
            <w:tcW w:w="7479" w:type="dxa"/>
          </w:tcPr>
          <w:p w14:paraId="6E940F9F" w14:textId="3A873392" w:rsidR="004D5966" w:rsidRPr="00E75B92" w:rsidRDefault="004D5966" w:rsidP="00E75B92">
            <w:pPr>
              <w:spacing w:before="0" w:after="0"/>
              <w:ind w:right="100"/>
              <w:rPr>
                <w:b/>
                <w:sz w:val="20"/>
              </w:rPr>
            </w:pPr>
            <w:r w:rsidRPr="00E75B92">
              <w:rPr>
                <w:b/>
                <w:sz w:val="20"/>
              </w:rPr>
              <w:t>Test</w:t>
            </w:r>
          </w:p>
        </w:tc>
        <w:tc>
          <w:tcPr>
            <w:tcW w:w="1902" w:type="dxa"/>
          </w:tcPr>
          <w:p w14:paraId="083B4CE1" w14:textId="77777777" w:rsidR="004D5966" w:rsidRPr="00E75B92" w:rsidRDefault="004D5966" w:rsidP="00E75B92">
            <w:pPr>
              <w:spacing w:before="0" w:after="0"/>
              <w:ind w:right="100"/>
              <w:rPr>
                <w:sz w:val="20"/>
              </w:rPr>
            </w:pPr>
          </w:p>
        </w:tc>
        <w:tc>
          <w:tcPr>
            <w:tcW w:w="1375" w:type="dxa"/>
          </w:tcPr>
          <w:p w14:paraId="41284192" w14:textId="476D3C1D" w:rsidR="004D5966" w:rsidRPr="00E75B92" w:rsidRDefault="004D5966" w:rsidP="00A00251">
            <w:pPr>
              <w:spacing w:before="0" w:after="0"/>
              <w:ind w:right="100"/>
              <w:jc w:val="right"/>
              <w:rPr>
                <w:sz w:val="20"/>
              </w:rPr>
            </w:pPr>
            <w:r w:rsidRPr="00E75B92">
              <w:rPr>
                <w:sz w:val="20"/>
              </w:rPr>
              <w:t>17.05.2017</w:t>
            </w:r>
          </w:p>
        </w:tc>
        <w:tc>
          <w:tcPr>
            <w:tcW w:w="1311" w:type="dxa"/>
          </w:tcPr>
          <w:p w14:paraId="40684CCA" w14:textId="58125B13" w:rsidR="004D5966" w:rsidRPr="00E75B92" w:rsidRDefault="004D5966" w:rsidP="00A00251">
            <w:pPr>
              <w:spacing w:before="0" w:after="0"/>
              <w:ind w:right="100"/>
              <w:jc w:val="right"/>
              <w:rPr>
                <w:sz w:val="20"/>
              </w:rPr>
            </w:pPr>
            <w:r w:rsidRPr="00E75B92">
              <w:rPr>
                <w:sz w:val="20"/>
              </w:rPr>
              <w:t>21.06.2017</w:t>
            </w:r>
          </w:p>
        </w:tc>
        <w:tc>
          <w:tcPr>
            <w:tcW w:w="1398" w:type="dxa"/>
          </w:tcPr>
          <w:p w14:paraId="7C56B78C" w14:textId="0BDE6D0B" w:rsidR="004D5966" w:rsidRPr="00E75B92" w:rsidRDefault="00EE7DBF" w:rsidP="00E75B92">
            <w:pPr>
              <w:spacing w:before="0" w:after="0"/>
              <w:ind w:right="100"/>
              <w:jc w:val="center"/>
              <w:rPr>
                <w:sz w:val="20"/>
              </w:rPr>
            </w:pPr>
            <w:r w:rsidRPr="00E75B92">
              <w:rPr>
                <w:sz w:val="20"/>
              </w:rPr>
              <w:t>*</w:t>
            </w:r>
          </w:p>
        </w:tc>
        <w:tc>
          <w:tcPr>
            <w:tcW w:w="1527" w:type="dxa"/>
          </w:tcPr>
          <w:p w14:paraId="25CC71B8" w14:textId="52F3CCA1" w:rsidR="004D5966" w:rsidRPr="00E75B92" w:rsidRDefault="00EE7DBF" w:rsidP="00E75B92">
            <w:pPr>
              <w:spacing w:before="0" w:after="0"/>
              <w:ind w:right="100"/>
              <w:jc w:val="center"/>
              <w:rPr>
                <w:sz w:val="20"/>
              </w:rPr>
            </w:pPr>
            <w:r w:rsidRPr="00E75B92">
              <w:rPr>
                <w:sz w:val="20"/>
              </w:rPr>
              <w:t>41.5</w:t>
            </w:r>
          </w:p>
        </w:tc>
      </w:tr>
      <w:tr w:rsidR="004D5966" w:rsidRPr="00C3348B" w14:paraId="0BD860D6" w14:textId="77777777" w:rsidTr="004D5966">
        <w:tc>
          <w:tcPr>
            <w:tcW w:w="7479" w:type="dxa"/>
          </w:tcPr>
          <w:p w14:paraId="345EA1FC" w14:textId="4DD44F9E" w:rsidR="004D5966" w:rsidRPr="00E75B92" w:rsidRDefault="004D5966" w:rsidP="00E75B92">
            <w:pPr>
              <w:pStyle w:val="Listenabsatz"/>
              <w:numPr>
                <w:ilvl w:val="0"/>
                <w:numId w:val="31"/>
              </w:numPr>
              <w:spacing w:before="0" w:after="0"/>
              <w:ind w:right="100"/>
              <w:rPr>
                <w:sz w:val="20"/>
              </w:rPr>
            </w:pPr>
            <w:r w:rsidRPr="00E75B92">
              <w:rPr>
                <w:sz w:val="20"/>
              </w:rPr>
              <w:t xml:space="preserve">Testinformationen in </w:t>
            </w:r>
            <w:proofErr w:type="spellStart"/>
            <w:r w:rsidRPr="00E75B92">
              <w:rPr>
                <w:sz w:val="20"/>
              </w:rPr>
              <w:t>SoftwareVersionsDatabase</w:t>
            </w:r>
            <w:proofErr w:type="spellEnd"/>
            <w:r w:rsidRPr="00E75B92">
              <w:rPr>
                <w:sz w:val="20"/>
              </w:rPr>
              <w:t xml:space="preserve"> schreiben</w:t>
            </w:r>
          </w:p>
        </w:tc>
        <w:tc>
          <w:tcPr>
            <w:tcW w:w="1902" w:type="dxa"/>
          </w:tcPr>
          <w:p w14:paraId="50E8F5DE" w14:textId="521FDB45" w:rsidR="004D5966" w:rsidRPr="00E75B92" w:rsidRDefault="004D5966" w:rsidP="00E75B92">
            <w:pPr>
              <w:spacing w:before="0" w:after="0"/>
              <w:ind w:right="100"/>
              <w:rPr>
                <w:sz w:val="20"/>
              </w:rPr>
            </w:pPr>
            <w:r w:rsidRPr="00E75B92">
              <w:rPr>
                <w:sz w:val="20"/>
              </w:rPr>
              <w:t>Erster Ansatz</w:t>
            </w:r>
          </w:p>
        </w:tc>
        <w:tc>
          <w:tcPr>
            <w:tcW w:w="1375" w:type="dxa"/>
          </w:tcPr>
          <w:p w14:paraId="2D790FAC" w14:textId="73F47ECD" w:rsidR="004D5966" w:rsidRPr="00E75B92" w:rsidRDefault="00EE7DBF" w:rsidP="00A00251">
            <w:pPr>
              <w:spacing w:before="0" w:after="0"/>
              <w:ind w:right="100"/>
              <w:jc w:val="right"/>
              <w:rPr>
                <w:sz w:val="20"/>
              </w:rPr>
            </w:pPr>
            <w:r w:rsidRPr="00E75B92">
              <w:rPr>
                <w:sz w:val="20"/>
              </w:rPr>
              <w:t>17.05.2017</w:t>
            </w:r>
          </w:p>
        </w:tc>
        <w:tc>
          <w:tcPr>
            <w:tcW w:w="1311" w:type="dxa"/>
          </w:tcPr>
          <w:p w14:paraId="185B0C22" w14:textId="2A379D25" w:rsidR="004D5966" w:rsidRPr="00E75B92" w:rsidRDefault="00EE7DBF" w:rsidP="00A00251">
            <w:pPr>
              <w:spacing w:before="0" w:after="0"/>
              <w:ind w:right="100"/>
              <w:jc w:val="right"/>
              <w:rPr>
                <w:sz w:val="20"/>
              </w:rPr>
            </w:pPr>
            <w:r w:rsidRPr="00E75B92">
              <w:rPr>
                <w:sz w:val="20"/>
              </w:rPr>
              <w:t>31.05.2017</w:t>
            </w:r>
          </w:p>
        </w:tc>
        <w:tc>
          <w:tcPr>
            <w:tcW w:w="1398" w:type="dxa"/>
          </w:tcPr>
          <w:p w14:paraId="77ED353D" w14:textId="241BF854" w:rsidR="004D5966" w:rsidRPr="00E75B92" w:rsidRDefault="00EE7DBF" w:rsidP="00E75B92">
            <w:pPr>
              <w:spacing w:before="0" w:after="0"/>
              <w:ind w:right="100"/>
              <w:jc w:val="center"/>
              <w:rPr>
                <w:sz w:val="20"/>
              </w:rPr>
            </w:pPr>
            <w:r w:rsidRPr="00E75B92">
              <w:rPr>
                <w:sz w:val="20"/>
              </w:rPr>
              <w:t>*</w:t>
            </w:r>
          </w:p>
        </w:tc>
        <w:tc>
          <w:tcPr>
            <w:tcW w:w="1527" w:type="dxa"/>
          </w:tcPr>
          <w:p w14:paraId="62204A89" w14:textId="3E257033" w:rsidR="004D5966" w:rsidRPr="00E75B92" w:rsidRDefault="00EE7DBF" w:rsidP="00E75B92">
            <w:pPr>
              <w:spacing w:before="0" w:after="0"/>
              <w:ind w:right="100"/>
              <w:jc w:val="center"/>
              <w:rPr>
                <w:sz w:val="20"/>
              </w:rPr>
            </w:pPr>
            <w:r w:rsidRPr="00E75B92">
              <w:rPr>
                <w:sz w:val="20"/>
              </w:rPr>
              <w:t>27.5</w:t>
            </w:r>
          </w:p>
        </w:tc>
      </w:tr>
      <w:tr w:rsidR="004D5966" w:rsidRPr="00C3348B" w14:paraId="267AD892" w14:textId="77777777" w:rsidTr="004D5966">
        <w:tc>
          <w:tcPr>
            <w:tcW w:w="7479" w:type="dxa"/>
          </w:tcPr>
          <w:p w14:paraId="4D554746" w14:textId="244193D5" w:rsidR="004D5966" w:rsidRPr="00E75B92" w:rsidRDefault="004D5966" w:rsidP="00E75B92">
            <w:pPr>
              <w:pStyle w:val="Listenabsatz"/>
              <w:numPr>
                <w:ilvl w:val="0"/>
                <w:numId w:val="31"/>
              </w:numPr>
              <w:spacing w:before="0" w:after="0"/>
              <w:ind w:right="100"/>
              <w:rPr>
                <w:sz w:val="20"/>
              </w:rPr>
            </w:pPr>
            <w:r w:rsidRPr="00E75B92">
              <w:rPr>
                <w:sz w:val="20"/>
              </w:rPr>
              <w:t xml:space="preserve">Testinformationen an </w:t>
            </w:r>
            <w:proofErr w:type="spellStart"/>
            <w:r w:rsidRPr="00E75B92">
              <w:rPr>
                <w:sz w:val="20"/>
              </w:rPr>
              <w:t>TestUpdateFirmware</w:t>
            </w:r>
            <w:proofErr w:type="spellEnd"/>
            <w:r w:rsidRPr="00E75B92">
              <w:rPr>
                <w:sz w:val="20"/>
              </w:rPr>
              <w:t xml:space="preserve"> über Umgebungsvariablen</w:t>
            </w:r>
          </w:p>
        </w:tc>
        <w:tc>
          <w:tcPr>
            <w:tcW w:w="1902" w:type="dxa"/>
          </w:tcPr>
          <w:p w14:paraId="2231EF2E" w14:textId="7544DF66" w:rsidR="004D5966" w:rsidRPr="00E75B92" w:rsidRDefault="004D5966" w:rsidP="00E75B92">
            <w:pPr>
              <w:spacing w:before="0" w:after="0"/>
              <w:ind w:right="100"/>
              <w:rPr>
                <w:sz w:val="20"/>
              </w:rPr>
            </w:pPr>
            <w:r w:rsidRPr="00E75B92">
              <w:rPr>
                <w:sz w:val="20"/>
              </w:rPr>
              <w:t>Aktueller Ansatz</w:t>
            </w:r>
          </w:p>
        </w:tc>
        <w:tc>
          <w:tcPr>
            <w:tcW w:w="1375" w:type="dxa"/>
          </w:tcPr>
          <w:p w14:paraId="5B9C397F" w14:textId="3EBF7FF5" w:rsidR="004D5966" w:rsidRPr="00E75B92" w:rsidRDefault="00EE7DBF" w:rsidP="00A00251">
            <w:pPr>
              <w:spacing w:before="0" w:after="0"/>
              <w:ind w:right="100"/>
              <w:jc w:val="right"/>
              <w:rPr>
                <w:sz w:val="20"/>
              </w:rPr>
            </w:pPr>
            <w:r w:rsidRPr="00E75B92">
              <w:rPr>
                <w:sz w:val="20"/>
              </w:rPr>
              <w:t>15.06.2017</w:t>
            </w:r>
          </w:p>
        </w:tc>
        <w:tc>
          <w:tcPr>
            <w:tcW w:w="1311" w:type="dxa"/>
          </w:tcPr>
          <w:p w14:paraId="13569AA6" w14:textId="3043D639" w:rsidR="004D5966" w:rsidRPr="00E75B92" w:rsidRDefault="00EE7DBF" w:rsidP="00A00251">
            <w:pPr>
              <w:spacing w:before="0" w:after="0"/>
              <w:ind w:right="100"/>
              <w:jc w:val="right"/>
              <w:rPr>
                <w:sz w:val="20"/>
              </w:rPr>
            </w:pPr>
            <w:r w:rsidRPr="00E75B92">
              <w:rPr>
                <w:sz w:val="20"/>
              </w:rPr>
              <w:t>21.06.2017</w:t>
            </w:r>
          </w:p>
        </w:tc>
        <w:tc>
          <w:tcPr>
            <w:tcW w:w="1398" w:type="dxa"/>
          </w:tcPr>
          <w:p w14:paraId="7C77A027" w14:textId="19DD225B" w:rsidR="004D5966" w:rsidRPr="00E75B92" w:rsidRDefault="00EE7DBF" w:rsidP="00E75B92">
            <w:pPr>
              <w:spacing w:before="0" w:after="0"/>
              <w:ind w:right="100"/>
              <w:jc w:val="center"/>
              <w:rPr>
                <w:sz w:val="20"/>
              </w:rPr>
            </w:pPr>
            <w:r w:rsidRPr="00E75B92">
              <w:rPr>
                <w:sz w:val="20"/>
              </w:rPr>
              <w:t>*</w:t>
            </w:r>
          </w:p>
        </w:tc>
        <w:tc>
          <w:tcPr>
            <w:tcW w:w="1527" w:type="dxa"/>
          </w:tcPr>
          <w:p w14:paraId="1447EDCF" w14:textId="14C0F97C" w:rsidR="004D5966" w:rsidRPr="00E75B92" w:rsidRDefault="00EE7DBF" w:rsidP="00E75B92">
            <w:pPr>
              <w:spacing w:before="0" w:after="0"/>
              <w:ind w:right="100"/>
              <w:jc w:val="center"/>
              <w:rPr>
                <w:sz w:val="20"/>
              </w:rPr>
            </w:pPr>
            <w:r w:rsidRPr="00E75B92">
              <w:rPr>
                <w:sz w:val="20"/>
              </w:rPr>
              <w:t>14</w:t>
            </w:r>
          </w:p>
        </w:tc>
      </w:tr>
      <w:tr w:rsidR="004D5966" w:rsidRPr="00C3348B" w14:paraId="42D015DB" w14:textId="77777777" w:rsidTr="004D5966">
        <w:tc>
          <w:tcPr>
            <w:tcW w:w="7479" w:type="dxa"/>
          </w:tcPr>
          <w:p w14:paraId="762B2A98" w14:textId="6C63DE7A" w:rsidR="004D5966" w:rsidRPr="00E75B92" w:rsidRDefault="004D5966" w:rsidP="00E75B92">
            <w:pPr>
              <w:spacing w:before="0" w:after="0"/>
              <w:ind w:right="100"/>
              <w:rPr>
                <w:b/>
                <w:sz w:val="20"/>
              </w:rPr>
            </w:pPr>
            <w:proofErr w:type="spellStart"/>
            <w:r w:rsidRPr="00E75B92">
              <w:rPr>
                <w:b/>
                <w:sz w:val="20"/>
              </w:rPr>
              <w:t>TestUpdateFirmware</w:t>
            </w:r>
            <w:proofErr w:type="spellEnd"/>
          </w:p>
        </w:tc>
        <w:tc>
          <w:tcPr>
            <w:tcW w:w="1902" w:type="dxa"/>
          </w:tcPr>
          <w:p w14:paraId="62C5B276" w14:textId="77777777" w:rsidR="004D5966" w:rsidRPr="00E75B92" w:rsidRDefault="004D5966" w:rsidP="00E75B92">
            <w:pPr>
              <w:spacing w:before="0" w:after="0"/>
              <w:ind w:right="100"/>
              <w:rPr>
                <w:sz w:val="20"/>
              </w:rPr>
            </w:pPr>
          </w:p>
        </w:tc>
        <w:tc>
          <w:tcPr>
            <w:tcW w:w="1375" w:type="dxa"/>
          </w:tcPr>
          <w:p w14:paraId="710DFA35" w14:textId="4ED1EED2" w:rsidR="004D5966" w:rsidRPr="00E75B92" w:rsidRDefault="00EE7DBF" w:rsidP="00A00251">
            <w:pPr>
              <w:spacing w:before="0" w:after="0"/>
              <w:ind w:right="100"/>
              <w:jc w:val="right"/>
              <w:rPr>
                <w:sz w:val="20"/>
              </w:rPr>
            </w:pPr>
            <w:r w:rsidRPr="00E75B92">
              <w:rPr>
                <w:sz w:val="20"/>
              </w:rPr>
              <w:t>18.05.2017</w:t>
            </w:r>
          </w:p>
        </w:tc>
        <w:tc>
          <w:tcPr>
            <w:tcW w:w="1311" w:type="dxa"/>
          </w:tcPr>
          <w:p w14:paraId="4044C029" w14:textId="26C37AE6" w:rsidR="004D5966" w:rsidRPr="00E75B92" w:rsidRDefault="00EE7DBF" w:rsidP="00A00251">
            <w:pPr>
              <w:spacing w:before="0" w:after="0"/>
              <w:ind w:right="100"/>
              <w:jc w:val="right"/>
              <w:rPr>
                <w:sz w:val="20"/>
              </w:rPr>
            </w:pPr>
            <w:r w:rsidRPr="00E75B92">
              <w:rPr>
                <w:sz w:val="20"/>
              </w:rPr>
              <w:t>20.06.2017</w:t>
            </w:r>
          </w:p>
        </w:tc>
        <w:tc>
          <w:tcPr>
            <w:tcW w:w="1398" w:type="dxa"/>
          </w:tcPr>
          <w:p w14:paraId="288CB6F1" w14:textId="1FC0EB26" w:rsidR="004D5966" w:rsidRPr="00E75B92" w:rsidRDefault="00EE7DBF" w:rsidP="00E75B92">
            <w:pPr>
              <w:spacing w:before="0" w:after="0"/>
              <w:ind w:right="100"/>
              <w:jc w:val="center"/>
              <w:rPr>
                <w:sz w:val="20"/>
              </w:rPr>
            </w:pPr>
            <w:r w:rsidRPr="00E75B92">
              <w:rPr>
                <w:sz w:val="20"/>
              </w:rPr>
              <w:t>*</w:t>
            </w:r>
          </w:p>
        </w:tc>
        <w:tc>
          <w:tcPr>
            <w:tcW w:w="1527" w:type="dxa"/>
          </w:tcPr>
          <w:p w14:paraId="3953116B" w14:textId="318D6186" w:rsidR="004D5966" w:rsidRPr="00E75B92" w:rsidRDefault="00EE7DBF" w:rsidP="00E75B92">
            <w:pPr>
              <w:spacing w:before="0" w:after="0"/>
              <w:ind w:right="100"/>
              <w:jc w:val="center"/>
              <w:rPr>
                <w:sz w:val="20"/>
              </w:rPr>
            </w:pPr>
            <w:r w:rsidRPr="00E75B92">
              <w:rPr>
                <w:sz w:val="20"/>
              </w:rPr>
              <w:t>22</w:t>
            </w:r>
          </w:p>
        </w:tc>
      </w:tr>
      <w:tr w:rsidR="004D5966" w:rsidRPr="00C3348B" w14:paraId="07A8B081" w14:textId="77777777" w:rsidTr="004D5966">
        <w:tc>
          <w:tcPr>
            <w:tcW w:w="7479" w:type="dxa"/>
          </w:tcPr>
          <w:p w14:paraId="44CA9015" w14:textId="31C359DB" w:rsidR="004D5966" w:rsidRPr="00E75B92" w:rsidRDefault="004D5966" w:rsidP="00E75B92">
            <w:pPr>
              <w:pStyle w:val="Listenabsatz"/>
              <w:numPr>
                <w:ilvl w:val="0"/>
                <w:numId w:val="32"/>
              </w:numPr>
              <w:spacing w:before="0" w:after="0"/>
              <w:ind w:right="100"/>
              <w:rPr>
                <w:sz w:val="20"/>
              </w:rPr>
            </w:pPr>
            <w:r w:rsidRPr="00E75B92">
              <w:rPr>
                <w:sz w:val="20"/>
              </w:rPr>
              <w:t>Anweisung Update Testinformationen</w:t>
            </w:r>
          </w:p>
        </w:tc>
        <w:tc>
          <w:tcPr>
            <w:tcW w:w="1902" w:type="dxa"/>
          </w:tcPr>
          <w:p w14:paraId="4D069BF1" w14:textId="6669D355" w:rsidR="004D5966" w:rsidRPr="00E75B92" w:rsidRDefault="004D5966" w:rsidP="00E75B92">
            <w:pPr>
              <w:spacing w:before="0" w:after="0"/>
              <w:ind w:right="100"/>
              <w:rPr>
                <w:sz w:val="20"/>
              </w:rPr>
            </w:pPr>
            <w:r w:rsidRPr="00E75B92">
              <w:rPr>
                <w:sz w:val="20"/>
              </w:rPr>
              <w:t>Erster Ansatz</w:t>
            </w:r>
          </w:p>
        </w:tc>
        <w:tc>
          <w:tcPr>
            <w:tcW w:w="1375" w:type="dxa"/>
          </w:tcPr>
          <w:p w14:paraId="2A064E6C" w14:textId="6747050A" w:rsidR="004D5966" w:rsidRPr="00E75B92" w:rsidRDefault="00EE7DBF" w:rsidP="00A00251">
            <w:pPr>
              <w:spacing w:before="0" w:after="0"/>
              <w:ind w:right="100"/>
              <w:jc w:val="right"/>
              <w:rPr>
                <w:sz w:val="20"/>
              </w:rPr>
            </w:pPr>
            <w:r w:rsidRPr="00E75B92">
              <w:rPr>
                <w:sz w:val="20"/>
              </w:rPr>
              <w:t>18.05.2017</w:t>
            </w:r>
          </w:p>
        </w:tc>
        <w:tc>
          <w:tcPr>
            <w:tcW w:w="1311" w:type="dxa"/>
          </w:tcPr>
          <w:p w14:paraId="4EFB4213" w14:textId="1369317D" w:rsidR="004D5966" w:rsidRPr="00E75B92" w:rsidRDefault="00EE7DBF" w:rsidP="00A00251">
            <w:pPr>
              <w:spacing w:before="0" w:after="0"/>
              <w:ind w:right="100"/>
              <w:jc w:val="right"/>
              <w:rPr>
                <w:sz w:val="20"/>
              </w:rPr>
            </w:pPr>
            <w:r w:rsidRPr="00E75B92">
              <w:rPr>
                <w:sz w:val="20"/>
              </w:rPr>
              <w:t>18.05.2017</w:t>
            </w:r>
          </w:p>
        </w:tc>
        <w:tc>
          <w:tcPr>
            <w:tcW w:w="1398" w:type="dxa"/>
          </w:tcPr>
          <w:p w14:paraId="1822BFA0" w14:textId="363FF1E9" w:rsidR="004D5966" w:rsidRPr="00E75B92" w:rsidRDefault="00EE7DBF" w:rsidP="00E75B92">
            <w:pPr>
              <w:spacing w:before="0" w:after="0"/>
              <w:ind w:right="100"/>
              <w:jc w:val="center"/>
              <w:rPr>
                <w:sz w:val="20"/>
              </w:rPr>
            </w:pPr>
            <w:r w:rsidRPr="00E75B92">
              <w:rPr>
                <w:sz w:val="20"/>
              </w:rPr>
              <w:t>*</w:t>
            </w:r>
          </w:p>
        </w:tc>
        <w:tc>
          <w:tcPr>
            <w:tcW w:w="1527" w:type="dxa"/>
          </w:tcPr>
          <w:p w14:paraId="081E261C" w14:textId="064407AA" w:rsidR="004D5966" w:rsidRPr="00E75B92" w:rsidRDefault="00EE7DBF" w:rsidP="00E75B92">
            <w:pPr>
              <w:spacing w:before="0" w:after="0"/>
              <w:ind w:right="100"/>
              <w:jc w:val="center"/>
              <w:rPr>
                <w:sz w:val="20"/>
              </w:rPr>
            </w:pPr>
            <w:r w:rsidRPr="00E75B92">
              <w:rPr>
                <w:sz w:val="20"/>
              </w:rPr>
              <w:t>3</w:t>
            </w:r>
          </w:p>
        </w:tc>
      </w:tr>
      <w:tr w:rsidR="004D5966" w:rsidRPr="00C3348B" w14:paraId="4517B5D9" w14:textId="77777777" w:rsidTr="004D5966">
        <w:tc>
          <w:tcPr>
            <w:tcW w:w="7479" w:type="dxa"/>
          </w:tcPr>
          <w:p w14:paraId="6B9661D1" w14:textId="4C71B22E" w:rsidR="004D5966" w:rsidRPr="00E75B92" w:rsidRDefault="004D5966" w:rsidP="00E75B92">
            <w:pPr>
              <w:pStyle w:val="Listenabsatz"/>
              <w:numPr>
                <w:ilvl w:val="0"/>
                <w:numId w:val="32"/>
              </w:numPr>
              <w:spacing w:before="0" w:after="0"/>
              <w:ind w:right="100"/>
              <w:rPr>
                <w:sz w:val="20"/>
              </w:rPr>
            </w:pPr>
            <w:r w:rsidRPr="00E75B92">
              <w:rPr>
                <w:sz w:val="20"/>
              </w:rPr>
              <w:t>Abfrage Testinformationen</w:t>
            </w:r>
          </w:p>
        </w:tc>
        <w:tc>
          <w:tcPr>
            <w:tcW w:w="1902" w:type="dxa"/>
          </w:tcPr>
          <w:p w14:paraId="42956053" w14:textId="6171FBD0" w:rsidR="004D5966" w:rsidRPr="00E75B92" w:rsidRDefault="004D5966" w:rsidP="00E75B92">
            <w:pPr>
              <w:spacing w:before="0" w:after="0"/>
              <w:ind w:right="100"/>
              <w:rPr>
                <w:sz w:val="20"/>
              </w:rPr>
            </w:pPr>
            <w:r w:rsidRPr="00E75B92">
              <w:rPr>
                <w:sz w:val="20"/>
              </w:rPr>
              <w:t>Aktueller Ansatz</w:t>
            </w:r>
          </w:p>
        </w:tc>
        <w:tc>
          <w:tcPr>
            <w:tcW w:w="1375" w:type="dxa"/>
          </w:tcPr>
          <w:p w14:paraId="033375BB" w14:textId="25C80078" w:rsidR="004D5966" w:rsidRPr="00E75B92" w:rsidRDefault="00EE7DBF" w:rsidP="00A00251">
            <w:pPr>
              <w:spacing w:before="0" w:after="0"/>
              <w:ind w:right="100"/>
              <w:jc w:val="right"/>
              <w:rPr>
                <w:sz w:val="20"/>
              </w:rPr>
            </w:pPr>
            <w:r w:rsidRPr="00E75B92">
              <w:rPr>
                <w:sz w:val="20"/>
              </w:rPr>
              <w:t>16.06.2017</w:t>
            </w:r>
          </w:p>
        </w:tc>
        <w:tc>
          <w:tcPr>
            <w:tcW w:w="1311" w:type="dxa"/>
          </w:tcPr>
          <w:p w14:paraId="68384280" w14:textId="3A793019" w:rsidR="004D5966" w:rsidRPr="00E75B92" w:rsidRDefault="00EE7DBF" w:rsidP="00A00251">
            <w:pPr>
              <w:spacing w:before="0" w:after="0"/>
              <w:ind w:right="100"/>
              <w:jc w:val="right"/>
              <w:rPr>
                <w:sz w:val="20"/>
              </w:rPr>
            </w:pPr>
            <w:r w:rsidRPr="00E75B92">
              <w:rPr>
                <w:sz w:val="20"/>
              </w:rPr>
              <w:t>17.06.2017</w:t>
            </w:r>
          </w:p>
        </w:tc>
        <w:tc>
          <w:tcPr>
            <w:tcW w:w="1398" w:type="dxa"/>
          </w:tcPr>
          <w:p w14:paraId="515C11DA" w14:textId="3306126D" w:rsidR="004D5966" w:rsidRPr="00E75B92" w:rsidRDefault="00EE7DBF" w:rsidP="00E75B92">
            <w:pPr>
              <w:spacing w:before="0" w:after="0"/>
              <w:ind w:right="100"/>
              <w:jc w:val="center"/>
              <w:rPr>
                <w:sz w:val="20"/>
              </w:rPr>
            </w:pPr>
            <w:r w:rsidRPr="00E75B92">
              <w:rPr>
                <w:sz w:val="20"/>
              </w:rPr>
              <w:t>*</w:t>
            </w:r>
          </w:p>
        </w:tc>
        <w:tc>
          <w:tcPr>
            <w:tcW w:w="1527" w:type="dxa"/>
          </w:tcPr>
          <w:p w14:paraId="5425B182" w14:textId="6A804EF0" w:rsidR="004D5966" w:rsidRPr="00E75B92" w:rsidRDefault="00EE7DBF" w:rsidP="00E75B92">
            <w:pPr>
              <w:spacing w:before="0" w:after="0"/>
              <w:ind w:right="100"/>
              <w:jc w:val="center"/>
              <w:rPr>
                <w:sz w:val="20"/>
              </w:rPr>
            </w:pPr>
            <w:r w:rsidRPr="00E75B92">
              <w:rPr>
                <w:sz w:val="20"/>
              </w:rPr>
              <w:t>9</w:t>
            </w:r>
          </w:p>
        </w:tc>
      </w:tr>
      <w:tr w:rsidR="004D5966" w:rsidRPr="00C3348B" w14:paraId="0D6A6709" w14:textId="77777777" w:rsidTr="004D5966">
        <w:tc>
          <w:tcPr>
            <w:tcW w:w="7479" w:type="dxa"/>
          </w:tcPr>
          <w:p w14:paraId="46BA806C" w14:textId="29BA4913" w:rsidR="004D5966" w:rsidRPr="00E75B92" w:rsidRDefault="004D5966" w:rsidP="00E75B92">
            <w:pPr>
              <w:pStyle w:val="Listenabsatz"/>
              <w:numPr>
                <w:ilvl w:val="0"/>
                <w:numId w:val="32"/>
              </w:numPr>
              <w:spacing w:before="0" w:after="0"/>
              <w:ind w:right="100"/>
              <w:rPr>
                <w:sz w:val="20"/>
              </w:rPr>
            </w:pPr>
            <w:r w:rsidRPr="00E75B92">
              <w:rPr>
                <w:sz w:val="20"/>
              </w:rPr>
              <w:t xml:space="preserve">Testinformationen in </w:t>
            </w:r>
            <w:proofErr w:type="spellStart"/>
            <w:r w:rsidRPr="00E75B92">
              <w:rPr>
                <w:sz w:val="20"/>
              </w:rPr>
              <w:t>SoftwareVersionsDatabase</w:t>
            </w:r>
            <w:proofErr w:type="spellEnd"/>
            <w:r w:rsidRPr="00E75B92">
              <w:rPr>
                <w:sz w:val="20"/>
              </w:rPr>
              <w:t xml:space="preserve"> schreiben</w:t>
            </w:r>
          </w:p>
        </w:tc>
        <w:tc>
          <w:tcPr>
            <w:tcW w:w="1902" w:type="dxa"/>
          </w:tcPr>
          <w:p w14:paraId="6360C6F2" w14:textId="1AB98D3E" w:rsidR="004D5966" w:rsidRPr="00E75B92" w:rsidRDefault="004D5966" w:rsidP="00E75B92">
            <w:pPr>
              <w:spacing w:before="0" w:after="0"/>
              <w:ind w:right="100"/>
              <w:rPr>
                <w:sz w:val="20"/>
              </w:rPr>
            </w:pPr>
            <w:r w:rsidRPr="00E75B92">
              <w:rPr>
                <w:sz w:val="20"/>
              </w:rPr>
              <w:t>Aktueller Ansatz</w:t>
            </w:r>
          </w:p>
        </w:tc>
        <w:tc>
          <w:tcPr>
            <w:tcW w:w="1375" w:type="dxa"/>
          </w:tcPr>
          <w:p w14:paraId="7BDD89E5" w14:textId="446DD325" w:rsidR="004D5966" w:rsidRPr="00E75B92" w:rsidRDefault="00EE7DBF" w:rsidP="00A00251">
            <w:pPr>
              <w:spacing w:before="0" w:after="0"/>
              <w:ind w:right="100"/>
              <w:jc w:val="right"/>
              <w:rPr>
                <w:sz w:val="20"/>
              </w:rPr>
            </w:pPr>
            <w:r w:rsidRPr="00E75B92">
              <w:rPr>
                <w:sz w:val="20"/>
              </w:rPr>
              <w:t>17.06.2017</w:t>
            </w:r>
          </w:p>
        </w:tc>
        <w:tc>
          <w:tcPr>
            <w:tcW w:w="1311" w:type="dxa"/>
          </w:tcPr>
          <w:p w14:paraId="7D000E26" w14:textId="3AEEF1CA" w:rsidR="004D5966" w:rsidRPr="00E75B92" w:rsidRDefault="00EE7DBF" w:rsidP="00A00251">
            <w:pPr>
              <w:spacing w:before="0" w:after="0"/>
              <w:ind w:right="100"/>
              <w:jc w:val="right"/>
              <w:rPr>
                <w:sz w:val="20"/>
              </w:rPr>
            </w:pPr>
            <w:r w:rsidRPr="00E75B92">
              <w:rPr>
                <w:sz w:val="20"/>
              </w:rPr>
              <w:t>20.06.2017</w:t>
            </w:r>
          </w:p>
        </w:tc>
        <w:tc>
          <w:tcPr>
            <w:tcW w:w="1398" w:type="dxa"/>
          </w:tcPr>
          <w:p w14:paraId="062BC0AB" w14:textId="71FF930A" w:rsidR="004D5966" w:rsidRPr="00E75B92" w:rsidRDefault="00EE7DBF" w:rsidP="00E75B92">
            <w:pPr>
              <w:spacing w:before="0" w:after="0"/>
              <w:ind w:right="100"/>
              <w:jc w:val="center"/>
              <w:rPr>
                <w:sz w:val="20"/>
              </w:rPr>
            </w:pPr>
            <w:r w:rsidRPr="00E75B92">
              <w:rPr>
                <w:sz w:val="20"/>
              </w:rPr>
              <w:t>*</w:t>
            </w:r>
          </w:p>
        </w:tc>
        <w:tc>
          <w:tcPr>
            <w:tcW w:w="1527" w:type="dxa"/>
          </w:tcPr>
          <w:p w14:paraId="578B1325" w14:textId="653BA0BF" w:rsidR="004D5966" w:rsidRPr="00E75B92" w:rsidRDefault="00EE7DBF" w:rsidP="00E75B92">
            <w:pPr>
              <w:spacing w:before="0" w:after="0"/>
              <w:ind w:right="100"/>
              <w:jc w:val="center"/>
              <w:rPr>
                <w:sz w:val="20"/>
              </w:rPr>
            </w:pPr>
            <w:r w:rsidRPr="00E75B92">
              <w:rPr>
                <w:sz w:val="20"/>
              </w:rPr>
              <w:t>10</w:t>
            </w:r>
          </w:p>
        </w:tc>
      </w:tr>
      <w:tr w:rsidR="00287FA3" w:rsidRPr="00C3348B" w14:paraId="371FD8EE" w14:textId="77777777" w:rsidTr="004D5966">
        <w:tc>
          <w:tcPr>
            <w:tcW w:w="7479" w:type="dxa"/>
          </w:tcPr>
          <w:p w14:paraId="68E38790" w14:textId="67C7E7F4" w:rsidR="00287FA3" w:rsidRPr="00E75B92" w:rsidRDefault="00287FA3" w:rsidP="00E75B92">
            <w:pPr>
              <w:spacing w:before="0" w:after="0"/>
              <w:ind w:right="100"/>
              <w:rPr>
                <w:b/>
                <w:sz w:val="20"/>
              </w:rPr>
            </w:pPr>
            <w:r w:rsidRPr="00E75B92">
              <w:rPr>
                <w:b/>
                <w:sz w:val="20"/>
              </w:rPr>
              <w:t>TTIC2</w:t>
            </w:r>
          </w:p>
        </w:tc>
        <w:tc>
          <w:tcPr>
            <w:tcW w:w="1902" w:type="dxa"/>
          </w:tcPr>
          <w:p w14:paraId="7BD47EB1" w14:textId="77777777" w:rsidR="00287FA3" w:rsidRPr="00E75B92" w:rsidRDefault="00287FA3" w:rsidP="00E75B92">
            <w:pPr>
              <w:spacing w:before="0" w:after="0"/>
              <w:ind w:right="100"/>
              <w:rPr>
                <w:sz w:val="20"/>
              </w:rPr>
            </w:pPr>
          </w:p>
        </w:tc>
        <w:tc>
          <w:tcPr>
            <w:tcW w:w="1375" w:type="dxa"/>
          </w:tcPr>
          <w:p w14:paraId="220D5546" w14:textId="490A09D8" w:rsidR="00287FA3" w:rsidRPr="00E75B92" w:rsidRDefault="00287FA3" w:rsidP="00A00251">
            <w:pPr>
              <w:spacing w:before="0" w:after="0"/>
              <w:ind w:right="100"/>
              <w:jc w:val="right"/>
              <w:rPr>
                <w:sz w:val="20"/>
              </w:rPr>
            </w:pPr>
            <w:r w:rsidRPr="00E75B92">
              <w:rPr>
                <w:sz w:val="20"/>
              </w:rPr>
              <w:t>23.06.2017</w:t>
            </w:r>
          </w:p>
        </w:tc>
        <w:tc>
          <w:tcPr>
            <w:tcW w:w="1311" w:type="dxa"/>
          </w:tcPr>
          <w:p w14:paraId="748D1367" w14:textId="13C1E4DF" w:rsidR="00287FA3" w:rsidRPr="00E75B92" w:rsidRDefault="00287FA3" w:rsidP="00A00251">
            <w:pPr>
              <w:spacing w:before="0" w:after="0"/>
              <w:ind w:right="100"/>
              <w:jc w:val="right"/>
              <w:rPr>
                <w:sz w:val="20"/>
              </w:rPr>
            </w:pPr>
            <w:r w:rsidRPr="00E75B92">
              <w:rPr>
                <w:sz w:val="20"/>
              </w:rPr>
              <w:t>29.07.2017</w:t>
            </w:r>
          </w:p>
        </w:tc>
        <w:tc>
          <w:tcPr>
            <w:tcW w:w="1398" w:type="dxa"/>
          </w:tcPr>
          <w:p w14:paraId="632E405D" w14:textId="0449B696" w:rsidR="00287FA3" w:rsidRPr="00E75B92" w:rsidRDefault="00287FA3" w:rsidP="00E75B92">
            <w:pPr>
              <w:spacing w:before="0" w:after="0"/>
              <w:ind w:right="100"/>
              <w:jc w:val="center"/>
              <w:rPr>
                <w:sz w:val="20"/>
              </w:rPr>
            </w:pPr>
            <w:r w:rsidRPr="00E75B92">
              <w:rPr>
                <w:sz w:val="20"/>
              </w:rPr>
              <w:t>30</w:t>
            </w:r>
          </w:p>
        </w:tc>
        <w:tc>
          <w:tcPr>
            <w:tcW w:w="1527" w:type="dxa"/>
          </w:tcPr>
          <w:p w14:paraId="006829FF" w14:textId="590ED74D" w:rsidR="00287FA3" w:rsidRPr="00E75B92" w:rsidRDefault="00287FA3" w:rsidP="00E75B92">
            <w:pPr>
              <w:spacing w:before="0" w:after="0"/>
              <w:ind w:right="100"/>
              <w:jc w:val="center"/>
              <w:rPr>
                <w:sz w:val="20"/>
              </w:rPr>
            </w:pPr>
            <w:r w:rsidRPr="00E75B92">
              <w:rPr>
                <w:sz w:val="20"/>
              </w:rPr>
              <w:t>114</w:t>
            </w:r>
          </w:p>
        </w:tc>
      </w:tr>
      <w:tr w:rsidR="00287FA3" w:rsidRPr="00C3348B" w14:paraId="24B6640B" w14:textId="77777777" w:rsidTr="004D5966">
        <w:tc>
          <w:tcPr>
            <w:tcW w:w="7479" w:type="dxa"/>
          </w:tcPr>
          <w:p w14:paraId="649D0D32" w14:textId="6AE82B5D" w:rsidR="00287FA3" w:rsidRPr="00E75B92" w:rsidRDefault="00287FA3" w:rsidP="00E75B92">
            <w:pPr>
              <w:pStyle w:val="Listenabsatz"/>
              <w:numPr>
                <w:ilvl w:val="0"/>
                <w:numId w:val="7"/>
              </w:numPr>
              <w:spacing w:before="0" w:after="0"/>
              <w:ind w:right="100"/>
              <w:rPr>
                <w:sz w:val="20"/>
              </w:rPr>
            </w:pPr>
            <w:r w:rsidRPr="00E75B92">
              <w:rPr>
                <w:sz w:val="20"/>
              </w:rPr>
              <w:t>Auslesung der Testinformationen</w:t>
            </w:r>
          </w:p>
        </w:tc>
        <w:tc>
          <w:tcPr>
            <w:tcW w:w="1902" w:type="dxa"/>
          </w:tcPr>
          <w:p w14:paraId="78102AB3" w14:textId="77777777" w:rsidR="00287FA3" w:rsidRPr="00E75B92" w:rsidRDefault="00287FA3" w:rsidP="00E75B92">
            <w:pPr>
              <w:spacing w:before="0" w:after="0"/>
              <w:ind w:right="100"/>
              <w:rPr>
                <w:sz w:val="20"/>
              </w:rPr>
            </w:pPr>
          </w:p>
        </w:tc>
        <w:tc>
          <w:tcPr>
            <w:tcW w:w="1375" w:type="dxa"/>
          </w:tcPr>
          <w:p w14:paraId="1F4318AE" w14:textId="245972D0" w:rsidR="00287FA3" w:rsidRPr="00E75B92" w:rsidRDefault="00287FA3" w:rsidP="00A00251">
            <w:pPr>
              <w:spacing w:before="0" w:after="0"/>
              <w:ind w:right="100"/>
              <w:jc w:val="right"/>
              <w:rPr>
                <w:sz w:val="20"/>
              </w:rPr>
            </w:pPr>
            <w:r w:rsidRPr="00E75B92">
              <w:rPr>
                <w:sz w:val="20"/>
              </w:rPr>
              <w:t>23.06.2017</w:t>
            </w:r>
          </w:p>
        </w:tc>
        <w:tc>
          <w:tcPr>
            <w:tcW w:w="1311" w:type="dxa"/>
          </w:tcPr>
          <w:p w14:paraId="6C16843B" w14:textId="6E7E002F" w:rsidR="00287FA3" w:rsidRPr="00E75B92" w:rsidRDefault="00287FA3" w:rsidP="00A00251">
            <w:pPr>
              <w:spacing w:before="0" w:after="0"/>
              <w:ind w:right="100"/>
              <w:jc w:val="right"/>
              <w:rPr>
                <w:sz w:val="20"/>
              </w:rPr>
            </w:pPr>
            <w:r w:rsidRPr="00E75B92">
              <w:rPr>
                <w:sz w:val="20"/>
              </w:rPr>
              <w:t>30.06.2017</w:t>
            </w:r>
          </w:p>
        </w:tc>
        <w:tc>
          <w:tcPr>
            <w:tcW w:w="1398" w:type="dxa"/>
          </w:tcPr>
          <w:p w14:paraId="36DBAE0A" w14:textId="60B0D6FC" w:rsidR="00287FA3" w:rsidRPr="00E75B92" w:rsidRDefault="00287FA3" w:rsidP="00E75B92">
            <w:pPr>
              <w:spacing w:before="0" w:after="0"/>
              <w:ind w:right="100"/>
              <w:jc w:val="center"/>
              <w:rPr>
                <w:sz w:val="20"/>
              </w:rPr>
            </w:pPr>
            <w:r w:rsidRPr="00E75B92">
              <w:rPr>
                <w:sz w:val="20"/>
              </w:rPr>
              <w:t>*</w:t>
            </w:r>
          </w:p>
        </w:tc>
        <w:tc>
          <w:tcPr>
            <w:tcW w:w="1527" w:type="dxa"/>
          </w:tcPr>
          <w:p w14:paraId="24B090F9" w14:textId="046017D2" w:rsidR="00287FA3" w:rsidRPr="00E75B92" w:rsidRDefault="00287FA3" w:rsidP="00E75B92">
            <w:pPr>
              <w:spacing w:before="0" w:after="0"/>
              <w:ind w:right="100"/>
              <w:jc w:val="center"/>
              <w:rPr>
                <w:sz w:val="20"/>
              </w:rPr>
            </w:pPr>
            <w:r w:rsidRPr="00E75B92">
              <w:rPr>
                <w:sz w:val="20"/>
              </w:rPr>
              <w:t>26</w:t>
            </w:r>
          </w:p>
        </w:tc>
      </w:tr>
      <w:tr w:rsidR="00287FA3" w:rsidRPr="00C3348B" w14:paraId="5EF3A299" w14:textId="77777777" w:rsidTr="004D5966">
        <w:tc>
          <w:tcPr>
            <w:tcW w:w="7479" w:type="dxa"/>
          </w:tcPr>
          <w:p w14:paraId="7D896376" w14:textId="38EFCF6F" w:rsidR="00287FA3" w:rsidRPr="00E75B92" w:rsidRDefault="00287FA3" w:rsidP="00E75B92">
            <w:pPr>
              <w:pStyle w:val="Listenabsatz"/>
              <w:numPr>
                <w:ilvl w:val="0"/>
                <w:numId w:val="7"/>
              </w:numPr>
              <w:spacing w:before="0" w:after="0"/>
              <w:ind w:right="100"/>
              <w:rPr>
                <w:sz w:val="20"/>
              </w:rPr>
            </w:pPr>
            <w:r w:rsidRPr="00E75B92">
              <w:rPr>
                <w:sz w:val="20"/>
              </w:rPr>
              <w:t>Hinterlegung des Grundzustandes</w:t>
            </w:r>
          </w:p>
        </w:tc>
        <w:tc>
          <w:tcPr>
            <w:tcW w:w="1902" w:type="dxa"/>
          </w:tcPr>
          <w:p w14:paraId="1AB9AFBD" w14:textId="77777777" w:rsidR="00287FA3" w:rsidRPr="00E75B92" w:rsidRDefault="00287FA3" w:rsidP="00E75B92">
            <w:pPr>
              <w:spacing w:before="0" w:after="0"/>
              <w:ind w:right="100"/>
              <w:rPr>
                <w:sz w:val="20"/>
              </w:rPr>
            </w:pPr>
          </w:p>
        </w:tc>
        <w:tc>
          <w:tcPr>
            <w:tcW w:w="1375" w:type="dxa"/>
          </w:tcPr>
          <w:p w14:paraId="6097A187" w14:textId="3523E639" w:rsidR="00287FA3" w:rsidRPr="00E75B92" w:rsidRDefault="00287FA3" w:rsidP="00A00251">
            <w:pPr>
              <w:spacing w:before="0" w:after="0"/>
              <w:ind w:right="100"/>
              <w:jc w:val="right"/>
              <w:rPr>
                <w:sz w:val="20"/>
              </w:rPr>
            </w:pPr>
            <w:r w:rsidRPr="00E75B92">
              <w:rPr>
                <w:sz w:val="20"/>
              </w:rPr>
              <w:t>01.07.2017</w:t>
            </w:r>
          </w:p>
        </w:tc>
        <w:tc>
          <w:tcPr>
            <w:tcW w:w="1311" w:type="dxa"/>
          </w:tcPr>
          <w:p w14:paraId="341C96E7" w14:textId="3FE0BBB3" w:rsidR="00287FA3" w:rsidRPr="00E75B92" w:rsidRDefault="00287FA3" w:rsidP="00A00251">
            <w:pPr>
              <w:spacing w:before="0" w:after="0"/>
              <w:ind w:right="100"/>
              <w:jc w:val="right"/>
              <w:rPr>
                <w:sz w:val="20"/>
              </w:rPr>
            </w:pPr>
            <w:r w:rsidRPr="00E75B92">
              <w:rPr>
                <w:sz w:val="20"/>
              </w:rPr>
              <w:t>14.07.2017</w:t>
            </w:r>
          </w:p>
        </w:tc>
        <w:tc>
          <w:tcPr>
            <w:tcW w:w="1398" w:type="dxa"/>
          </w:tcPr>
          <w:p w14:paraId="47D5F41C" w14:textId="1546438D" w:rsidR="00287FA3" w:rsidRPr="00E75B92" w:rsidRDefault="00287FA3" w:rsidP="00E75B92">
            <w:pPr>
              <w:spacing w:before="0" w:after="0"/>
              <w:ind w:right="100"/>
              <w:jc w:val="center"/>
              <w:rPr>
                <w:sz w:val="20"/>
              </w:rPr>
            </w:pPr>
            <w:r w:rsidRPr="00E75B92">
              <w:rPr>
                <w:sz w:val="20"/>
              </w:rPr>
              <w:t>*</w:t>
            </w:r>
          </w:p>
        </w:tc>
        <w:tc>
          <w:tcPr>
            <w:tcW w:w="1527" w:type="dxa"/>
          </w:tcPr>
          <w:p w14:paraId="7602A7FE" w14:textId="0A88DEE3" w:rsidR="00287FA3" w:rsidRPr="00E75B92" w:rsidRDefault="00287FA3" w:rsidP="00E75B92">
            <w:pPr>
              <w:spacing w:before="0" w:after="0"/>
              <w:ind w:right="100"/>
              <w:jc w:val="center"/>
              <w:rPr>
                <w:sz w:val="20"/>
              </w:rPr>
            </w:pPr>
            <w:r w:rsidRPr="00E75B92">
              <w:rPr>
                <w:sz w:val="20"/>
              </w:rPr>
              <w:t>47</w:t>
            </w:r>
          </w:p>
        </w:tc>
      </w:tr>
      <w:tr w:rsidR="00287FA3" w:rsidRPr="00C3348B" w14:paraId="4C0C55C4" w14:textId="77777777" w:rsidTr="004D5966">
        <w:tc>
          <w:tcPr>
            <w:tcW w:w="7479" w:type="dxa"/>
          </w:tcPr>
          <w:p w14:paraId="196B1E05" w14:textId="7D36F179" w:rsidR="00287FA3" w:rsidRPr="00E75B92" w:rsidRDefault="00287FA3" w:rsidP="00E75B92">
            <w:pPr>
              <w:pStyle w:val="Listenabsatz"/>
              <w:numPr>
                <w:ilvl w:val="0"/>
                <w:numId w:val="7"/>
              </w:numPr>
              <w:spacing w:before="0" w:after="0"/>
              <w:ind w:right="100"/>
              <w:rPr>
                <w:sz w:val="20"/>
              </w:rPr>
            </w:pPr>
            <w:r w:rsidRPr="00E75B92">
              <w:rPr>
                <w:sz w:val="20"/>
              </w:rPr>
              <w:t>Abspeicherung der Testresultate</w:t>
            </w:r>
          </w:p>
        </w:tc>
        <w:tc>
          <w:tcPr>
            <w:tcW w:w="1902" w:type="dxa"/>
          </w:tcPr>
          <w:p w14:paraId="3D6B626F" w14:textId="77777777" w:rsidR="00287FA3" w:rsidRPr="00E75B92" w:rsidRDefault="00287FA3" w:rsidP="00E75B92">
            <w:pPr>
              <w:spacing w:before="0" w:after="0"/>
              <w:ind w:right="100"/>
              <w:rPr>
                <w:sz w:val="20"/>
              </w:rPr>
            </w:pPr>
          </w:p>
        </w:tc>
        <w:tc>
          <w:tcPr>
            <w:tcW w:w="1375" w:type="dxa"/>
          </w:tcPr>
          <w:p w14:paraId="5BAC1424" w14:textId="158FAFE5" w:rsidR="00287FA3" w:rsidRPr="00E75B92" w:rsidRDefault="00287FA3" w:rsidP="00A00251">
            <w:pPr>
              <w:spacing w:before="0" w:after="0"/>
              <w:ind w:right="100"/>
              <w:jc w:val="right"/>
              <w:rPr>
                <w:sz w:val="20"/>
              </w:rPr>
            </w:pPr>
            <w:r w:rsidRPr="00E75B92">
              <w:rPr>
                <w:sz w:val="20"/>
              </w:rPr>
              <w:t>15.07.2017</w:t>
            </w:r>
          </w:p>
        </w:tc>
        <w:tc>
          <w:tcPr>
            <w:tcW w:w="1311" w:type="dxa"/>
          </w:tcPr>
          <w:p w14:paraId="738D7E6B" w14:textId="2D284A9C" w:rsidR="00287FA3" w:rsidRPr="00E75B92" w:rsidRDefault="00287FA3" w:rsidP="00A00251">
            <w:pPr>
              <w:spacing w:before="0" w:after="0"/>
              <w:ind w:right="100"/>
              <w:jc w:val="right"/>
              <w:rPr>
                <w:sz w:val="20"/>
              </w:rPr>
            </w:pPr>
            <w:r w:rsidRPr="00E75B92">
              <w:rPr>
                <w:sz w:val="20"/>
              </w:rPr>
              <w:t>29.07.2017</w:t>
            </w:r>
          </w:p>
        </w:tc>
        <w:tc>
          <w:tcPr>
            <w:tcW w:w="1398" w:type="dxa"/>
          </w:tcPr>
          <w:p w14:paraId="1637CACE" w14:textId="5991A427" w:rsidR="00287FA3" w:rsidRPr="00E75B92" w:rsidRDefault="00287FA3" w:rsidP="00E75B92">
            <w:pPr>
              <w:spacing w:before="0" w:after="0"/>
              <w:ind w:right="100"/>
              <w:jc w:val="center"/>
              <w:rPr>
                <w:sz w:val="20"/>
              </w:rPr>
            </w:pPr>
            <w:r w:rsidRPr="00E75B92">
              <w:rPr>
                <w:sz w:val="20"/>
              </w:rPr>
              <w:t>30</w:t>
            </w:r>
          </w:p>
        </w:tc>
        <w:tc>
          <w:tcPr>
            <w:tcW w:w="1527" w:type="dxa"/>
          </w:tcPr>
          <w:p w14:paraId="756C0518" w14:textId="26D3DDDB" w:rsidR="00287FA3" w:rsidRPr="00E75B92" w:rsidRDefault="00287FA3" w:rsidP="00E75B92">
            <w:pPr>
              <w:spacing w:before="0" w:after="0"/>
              <w:ind w:right="100"/>
              <w:jc w:val="center"/>
              <w:rPr>
                <w:sz w:val="20"/>
              </w:rPr>
            </w:pPr>
            <w:r w:rsidRPr="00E75B92">
              <w:rPr>
                <w:sz w:val="20"/>
              </w:rPr>
              <w:t>41</w:t>
            </w:r>
          </w:p>
        </w:tc>
      </w:tr>
      <w:tr w:rsidR="00287FA3" w:rsidRPr="00C3348B" w14:paraId="4BDD7196" w14:textId="450120CF" w:rsidTr="004D5966">
        <w:tc>
          <w:tcPr>
            <w:tcW w:w="7479" w:type="dxa"/>
          </w:tcPr>
          <w:p w14:paraId="77CEA36A" w14:textId="1CF43C9E" w:rsidR="00287FA3" w:rsidRPr="00E75B92" w:rsidRDefault="00287FA3" w:rsidP="00E75B92">
            <w:pPr>
              <w:spacing w:before="0" w:after="0"/>
              <w:ind w:right="100"/>
              <w:rPr>
                <w:b/>
                <w:sz w:val="20"/>
              </w:rPr>
            </w:pPr>
            <w:bookmarkStart w:id="248" w:name="_Hlk472973494"/>
            <w:r w:rsidRPr="00E75B92">
              <w:rPr>
                <w:b/>
                <w:sz w:val="20"/>
              </w:rPr>
              <w:t>ETIC2</w:t>
            </w:r>
          </w:p>
        </w:tc>
        <w:tc>
          <w:tcPr>
            <w:tcW w:w="1902" w:type="dxa"/>
          </w:tcPr>
          <w:p w14:paraId="13EEFDA3" w14:textId="77777777" w:rsidR="00287FA3" w:rsidRPr="00E75B92" w:rsidRDefault="00287FA3" w:rsidP="00E75B92">
            <w:pPr>
              <w:spacing w:before="0" w:after="0"/>
              <w:ind w:right="100"/>
              <w:rPr>
                <w:sz w:val="20"/>
              </w:rPr>
            </w:pPr>
          </w:p>
        </w:tc>
        <w:tc>
          <w:tcPr>
            <w:tcW w:w="1375" w:type="dxa"/>
          </w:tcPr>
          <w:p w14:paraId="4D601810" w14:textId="5CD37CB4" w:rsidR="00287FA3" w:rsidRPr="00E75B92" w:rsidRDefault="00287FA3" w:rsidP="00A00251">
            <w:pPr>
              <w:spacing w:before="0" w:after="0"/>
              <w:ind w:right="100"/>
              <w:jc w:val="right"/>
              <w:rPr>
                <w:sz w:val="20"/>
              </w:rPr>
            </w:pPr>
            <w:r w:rsidRPr="00E75B92">
              <w:rPr>
                <w:sz w:val="20"/>
              </w:rPr>
              <w:t>28.07.2017</w:t>
            </w:r>
          </w:p>
        </w:tc>
        <w:tc>
          <w:tcPr>
            <w:tcW w:w="1311" w:type="dxa"/>
          </w:tcPr>
          <w:p w14:paraId="7A87EFB5" w14:textId="0E3552D5" w:rsidR="00287FA3" w:rsidRPr="00E75B92" w:rsidRDefault="00287FA3" w:rsidP="00A00251">
            <w:pPr>
              <w:spacing w:before="0" w:after="0"/>
              <w:ind w:right="100"/>
              <w:jc w:val="right"/>
              <w:rPr>
                <w:sz w:val="20"/>
              </w:rPr>
            </w:pPr>
            <w:r w:rsidRPr="00E75B92">
              <w:rPr>
                <w:sz w:val="20"/>
              </w:rPr>
              <w:t>28.08.2017</w:t>
            </w:r>
          </w:p>
        </w:tc>
        <w:tc>
          <w:tcPr>
            <w:tcW w:w="1398" w:type="dxa"/>
          </w:tcPr>
          <w:p w14:paraId="4C03E10C" w14:textId="77777777" w:rsidR="00287FA3" w:rsidRPr="00E75B92" w:rsidRDefault="00287FA3" w:rsidP="00E75B92">
            <w:pPr>
              <w:spacing w:before="0" w:after="0"/>
              <w:ind w:right="100"/>
              <w:jc w:val="center"/>
              <w:rPr>
                <w:sz w:val="20"/>
              </w:rPr>
            </w:pPr>
            <w:r w:rsidRPr="00E75B92">
              <w:rPr>
                <w:sz w:val="20"/>
              </w:rPr>
              <w:t>155</w:t>
            </w:r>
          </w:p>
        </w:tc>
        <w:tc>
          <w:tcPr>
            <w:tcW w:w="1527" w:type="dxa"/>
          </w:tcPr>
          <w:p w14:paraId="57547A64" w14:textId="63AEB41C" w:rsidR="00287FA3" w:rsidRPr="00E75B92" w:rsidRDefault="00303D27" w:rsidP="00E75B92">
            <w:pPr>
              <w:spacing w:before="0" w:after="0"/>
              <w:ind w:right="100"/>
              <w:jc w:val="center"/>
              <w:rPr>
                <w:sz w:val="20"/>
              </w:rPr>
            </w:pPr>
            <w:r w:rsidRPr="00E75B92">
              <w:rPr>
                <w:sz w:val="20"/>
              </w:rPr>
              <w:t>117.5</w:t>
            </w:r>
          </w:p>
        </w:tc>
      </w:tr>
      <w:bookmarkEnd w:id="248"/>
      <w:tr w:rsidR="00287FA3" w:rsidRPr="00C3348B" w14:paraId="616804CD" w14:textId="5EE83C52" w:rsidTr="004D5966">
        <w:tc>
          <w:tcPr>
            <w:tcW w:w="7479" w:type="dxa"/>
          </w:tcPr>
          <w:p w14:paraId="721A45E1" w14:textId="77777777" w:rsidR="00287FA3" w:rsidRPr="00E75B92" w:rsidRDefault="00287FA3" w:rsidP="00E75B92">
            <w:pPr>
              <w:pStyle w:val="Listenabsatz"/>
              <w:numPr>
                <w:ilvl w:val="0"/>
                <w:numId w:val="30"/>
              </w:numPr>
              <w:spacing w:before="0" w:after="0"/>
              <w:ind w:right="100"/>
              <w:rPr>
                <w:sz w:val="20"/>
                <w:szCs w:val="22"/>
              </w:rPr>
            </w:pPr>
            <w:r w:rsidRPr="00E75B92">
              <w:rPr>
                <w:sz w:val="20"/>
                <w:szCs w:val="22"/>
              </w:rPr>
              <w:t>Codierung nach MVVM</w:t>
            </w:r>
          </w:p>
        </w:tc>
        <w:tc>
          <w:tcPr>
            <w:tcW w:w="1902" w:type="dxa"/>
          </w:tcPr>
          <w:p w14:paraId="55DFD0D1" w14:textId="77777777" w:rsidR="00287FA3" w:rsidRPr="00E75B92" w:rsidRDefault="00287FA3" w:rsidP="00E75B92">
            <w:pPr>
              <w:spacing w:before="0" w:after="0"/>
              <w:ind w:right="100"/>
              <w:rPr>
                <w:sz w:val="20"/>
              </w:rPr>
            </w:pPr>
          </w:p>
        </w:tc>
        <w:tc>
          <w:tcPr>
            <w:tcW w:w="1375" w:type="dxa"/>
          </w:tcPr>
          <w:p w14:paraId="74F7BED3" w14:textId="2AF3C986" w:rsidR="00287FA3" w:rsidRPr="00E75B92" w:rsidRDefault="00287FA3" w:rsidP="00A00251">
            <w:pPr>
              <w:spacing w:before="0" w:after="0"/>
              <w:ind w:right="100"/>
              <w:jc w:val="right"/>
              <w:rPr>
                <w:sz w:val="20"/>
              </w:rPr>
            </w:pPr>
            <w:r w:rsidRPr="00E75B92">
              <w:rPr>
                <w:sz w:val="20"/>
              </w:rPr>
              <w:t>28.07.2017</w:t>
            </w:r>
          </w:p>
        </w:tc>
        <w:tc>
          <w:tcPr>
            <w:tcW w:w="1311" w:type="dxa"/>
          </w:tcPr>
          <w:p w14:paraId="5F6088AE" w14:textId="2983C65B" w:rsidR="00287FA3" w:rsidRPr="00E75B92" w:rsidRDefault="00287FA3" w:rsidP="00A00251">
            <w:pPr>
              <w:spacing w:before="0" w:after="0"/>
              <w:ind w:right="100"/>
              <w:jc w:val="right"/>
              <w:rPr>
                <w:sz w:val="20"/>
              </w:rPr>
            </w:pPr>
            <w:r w:rsidRPr="00E75B92">
              <w:rPr>
                <w:sz w:val="20"/>
              </w:rPr>
              <w:t>28.08.2017</w:t>
            </w:r>
          </w:p>
        </w:tc>
        <w:tc>
          <w:tcPr>
            <w:tcW w:w="1398" w:type="dxa"/>
          </w:tcPr>
          <w:p w14:paraId="156867EF" w14:textId="2C95022F" w:rsidR="00287FA3" w:rsidRPr="00E75B92" w:rsidRDefault="00287FA3" w:rsidP="00E75B92">
            <w:pPr>
              <w:spacing w:before="0" w:after="0"/>
              <w:ind w:right="100"/>
              <w:jc w:val="center"/>
              <w:rPr>
                <w:sz w:val="20"/>
              </w:rPr>
            </w:pPr>
            <w:r w:rsidRPr="00E75B92">
              <w:rPr>
                <w:sz w:val="20"/>
              </w:rPr>
              <w:t>110</w:t>
            </w:r>
          </w:p>
        </w:tc>
        <w:tc>
          <w:tcPr>
            <w:tcW w:w="1527" w:type="dxa"/>
          </w:tcPr>
          <w:p w14:paraId="0E5F0882" w14:textId="2163C2E5" w:rsidR="00287FA3" w:rsidRPr="00E75B92" w:rsidRDefault="00303D27" w:rsidP="00E75B92">
            <w:pPr>
              <w:spacing w:before="0" w:after="0"/>
              <w:ind w:right="100"/>
              <w:jc w:val="center"/>
              <w:rPr>
                <w:sz w:val="20"/>
              </w:rPr>
            </w:pPr>
            <w:r w:rsidRPr="00E75B92">
              <w:rPr>
                <w:sz w:val="20"/>
              </w:rPr>
              <w:t>108</w:t>
            </w:r>
          </w:p>
        </w:tc>
      </w:tr>
      <w:tr w:rsidR="00287FA3" w:rsidRPr="00C3348B" w14:paraId="3C4C0D97" w14:textId="6ED61A39" w:rsidTr="004D5966">
        <w:tc>
          <w:tcPr>
            <w:tcW w:w="7479" w:type="dxa"/>
          </w:tcPr>
          <w:p w14:paraId="6E8D2987" w14:textId="77777777" w:rsidR="00287FA3" w:rsidRPr="00E75B92" w:rsidRDefault="00287FA3" w:rsidP="00E75B92">
            <w:pPr>
              <w:pStyle w:val="Listenabsatz"/>
              <w:numPr>
                <w:ilvl w:val="0"/>
                <w:numId w:val="30"/>
              </w:numPr>
              <w:spacing w:before="0" w:after="0"/>
              <w:ind w:right="100"/>
              <w:rPr>
                <w:sz w:val="20"/>
                <w:szCs w:val="22"/>
              </w:rPr>
            </w:pPr>
            <w:r w:rsidRPr="00E75B92">
              <w:rPr>
                <w:sz w:val="20"/>
                <w:szCs w:val="22"/>
              </w:rPr>
              <w:t xml:space="preserve">Anbindung </w:t>
            </w:r>
            <w:proofErr w:type="spellStart"/>
            <w:r w:rsidRPr="00E75B92">
              <w:rPr>
                <w:sz w:val="20"/>
                <w:szCs w:val="22"/>
              </w:rPr>
              <w:t>SoftwareVersionsDatabase</w:t>
            </w:r>
            <w:proofErr w:type="spellEnd"/>
          </w:p>
        </w:tc>
        <w:tc>
          <w:tcPr>
            <w:tcW w:w="1902" w:type="dxa"/>
          </w:tcPr>
          <w:p w14:paraId="6141271E" w14:textId="77777777" w:rsidR="00287FA3" w:rsidRPr="00E75B92" w:rsidRDefault="00287FA3" w:rsidP="00E75B92">
            <w:pPr>
              <w:spacing w:before="0" w:after="0"/>
              <w:ind w:right="100"/>
              <w:rPr>
                <w:sz w:val="20"/>
              </w:rPr>
            </w:pPr>
          </w:p>
        </w:tc>
        <w:tc>
          <w:tcPr>
            <w:tcW w:w="1375" w:type="dxa"/>
          </w:tcPr>
          <w:p w14:paraId="387EFFF4" w14:textId="152FE028" w:rsidR="00287FA3" w:rsidRPr="00E75B92" w:rsidRDefault="00287FA3" w:rsidP="00A00251">
            <w:pPr>
              <w:spacing w:before="0" w:after="0"/>
              <w:ind w:right="100"/>
              <w:jc w:val="right"/>
              <w:rPr>
                <w:sz w:val="20"/>
              </w:rPr>
            </w:pPr>
            <w:r w:rsidRPr="00E75B92">
              <w:rPr>
                <w:sz w:val="20"/>
              </w:rPr>
              <w:t>06.08.2017</w:t>
            </w:r>
          </w:p>
        </w:tc>
        <w:tc>
          <w:tcPr>
            <w:tcW w:w="1311" w:type="dxa"/>
          </w:tcPr>
          <w:p w14:paraId="7B2DFA4B" w14:textId="72314604" w:rsidR="00287FA3" w:rsidRPr="00E75B92" w:rsidRDefault="00287FA3" w:rsidP="00A00251">
            <w:pPr>
              <w:spacing w:before="0" w:after="0"/>
              <w:ind w:right="100"/>
              <w:jc w:val="right"/>
              <w:rPr>
                <w:sz w:val="20"/>
              </w:rPr>
            </w:pPr>
            <w:r w:rsidRPr="00E75B92">
              <w:rPr>
                <w:sz w:val="20"/>
              </w:rPr>
              <w:t>06.08.2017</w:t>
            </w:r>
          </w:p>
        </w:tc>
        <w:tc>
          <w:tcPr>
            <w:tcW w:w="1398" w:type="dxa"/>
          </w:tcPr>
          <w:p w14:paraId="2DE81A77" w14:textId="77777777" w:rsidR="00287FA3" w:rsidRPr="00E75B92" w:rsidRDefault="00287FA3" w:rsidP="00E75B92">
            <w:pPr>
              <w:spacing w:before="0" w:after="0"/>
              <w:ind w:right="100"/>
              <w:jc w:val="center"/>
              <w:rPr>
                <w:sz w:val="20"/>
              </w:rPr>
            </w:pPr>
            <w:r w:rsidRPr="00E75B92">
              <w:rPr>
                <w:sz w:val="20"/>
              </w:rPr>
              <w:t>5</w:t>
            </w:r>
          </w:p>
        </w:tc>
        <w:tc>
          <w:tcPr>
            <w:tcW w:w="1527" w:type="dxa"/>
          </w:tcPr>
          <w:p w14:paraId="26B8E2FC" w14:textId="1CE96EBA" w:rsidR="00287FA3" w:rsidRPr="00E75B92" w:rsidRDefault="00287FA3" w:rsidP="00E75B92">
            <w:pPr>
              <w:spacing w:before="0" w:after="0"/>
              <w:ind w:right="100"/>
              <w:jc w:val="center"/>
              <w:rPr>
                <w:sz w:val="20"/>
              </w:rPr>
            </w:pPr>
            <w:r w:rsidRPr="00E75B92">
              <w:rPr>
                <w:sz w:val="20"/>
              </w:rPr>
              <w:t>3</w:t>
            </w:r>
          </w:p>
        </w:tc>
      </w:tr>
      <w:tr w:rsidR="00287FA3" w:rsidRPr="00C3348B" w14:paraId="1C7FD6FF" w14:textId="1DE8B524" w:rsidTr="004D5966">
        <w:tc>
          <w:tcPr>
            <w:tcW w:w="7479" w:type="dxa"/>
          </w:tcPr>
          <w:p w14:paraId="4CB222D6" w14:textId="77777777" w:rsidR="00287FA3" w:rsidRPr="00E75B92" w:rsidRDefault="00287FA3" w:rsidP="00E75B92">
            <w:pPr>
              <w:pStyle w:val="Listenabsatz"/>
              <w:numPr>
                <w:ilvl w:val="0"/>
                <w:numId w:val="30"/>
              </w:numPr>
              <w:spacing w:before="0" w:after="0"/>
              <w:ind w:right="100"/>
              <w:rPr>
                <w:sz w:val="20"/>
                <w:szCs w:val="22"/>
              </w:rPr>
            </w:pPr>
            <w:r w:rsidRPr="00E75B92">
              <w:rPr>
                <w:sz w:val="20"/>
                <w:szCs w:val="22"/>
              </w:rPr>
              <w:t>Ausgabe Bericht</w:t>
            </w:r>
          </w:p>
        </w:tc>
        <w:tc>
          <w:tcPr>
            <w:tcW w:w="1902" w:type="dxa"/>
          </w:tcPr>
          <w:p w14:paraId="127E7B14" w14:textId="77777777" w:rsidR="00287FA3" w:rsidRPr="00E75B92" w:rsidRDefault="00287FA3" w:rsidP="00E75B92">
            <w:pPr>
              <w:spacing w:before="0" w:after="0"/>
              <w:ind w:right="100"/>
              <w:rPr>
                <w:sz w:val="20"/>
              </w:rPr>
            </w:pPr>
          </w:p>
        </w:tc>
        <w:tc>
          <w:tcPr>
            <w:tcW w:w="1375" w:type="dxa"/>
          </w:tcPr>
          <w:p w14:paraId="68EF426F" w14:textId="5FCFA116" w:rsidR="00287FA3" w:rsidRPr="00E75B92" w:rsidRDefault="00287FA3" w:rsidP="00A00251">
            <w:pPr>
              <w:spacing w:before="0" w:after="0"/>
              <w:ind w:right="100"/>
              <w:jc w:val="right"/>
              <w:rPr>
                <w:sz w:val="20"/>
              </w:rPr>
            </w:pPr>
            <w:r w:rsidRPr="00E75B92">
              <w:rPr>
                <w:sz w:val="20"/>
              </w:rPr>
              <w:t>21.08.2017</w:t>
            </w:r>
          </w:p>
        </w:tc>
        <w:tc>
          <w:tcPr>
            <w:tcW w:w="1311" w:type="dxa"/>
          </w:tcPr>
          <w:p w14:paraId="3DD47C3C" w14:textId="59642EF1" w:rsidR="00287FA3" w:rsidRPr="00E75B92" w:rsidRDefault="00287FA3" w:rsidP="00A00251">
            <w:pPr>
              <w:spacing w:before="0" w:after="0"/>
              <w:ind w:right="100"/>
              <w:jc w:val="right"/>
              <w:rPr>
                <w:sz w:val="20"/>
              </w:rPr>
            </w:pPr>
            <w:r w:rsidRPr="00E75B92">
              <w:rPr>
                <w:sz w:val="20"/>
              </w:rPr>
              <w:t>22.08.2017</w:t>
            </w:r>
          </w:p>
        </w:tc>
        <w:tc>
          <w:tcPr>
            <w:tcW w:w="1398" w:type="dxa"/>
          </w:tcPr>
          <w:p w14:paraId="1BAED075" w14:textId="23071E7D" w:rsidR="00287FA3" w:rsidRPr="00E75B92" w:rsidRDefault="00287FA3" w:rsidP="00E75B92">
            <w:pPr>
              <w:spacing w:before="0" w:after="0"/>
              <w:ind w:right="100"/>
              <w:jc w:val="center"/>
              <w:rPr>
                <w:sz w:val="20"/>
              </w:rPr>
            </w:pPr>
            <w:r w:rsidRPr="00E75B92">
              <w:rPr>
                <w:sz w:val="20"/>
              </w:rPr>
              <w:t>20</w:t>
            </w:r>
          </w:p>
        </w:tc>
        <w:tc>
          <w:tcPr>
            <w:tcW w:w="1527" w:type="dxa"/>
          </w:tcPr>
          <w:p w14:paraId="0379E685" w14:textId="409B32A9" w:rsidR="00287FA3" w:rsidRPr="00E75B92" w:rsidRDefault="00287FA3" w:rsidP="00E75B92">
            <w:pPr>
              <w:spacing w:before="0" w:after="0"/>
              <w:ind w:right="100"/>
              <w:jc w:val="center"/>
              <w:rPr>
                <w:sz w:val="20"/>
              </w:rPr>
            </w:pPr>
            <w:r w:rsidRPr="00E75B92">
              <w:rPr>
                <w:sz w:val="20"/>
              </w:rPr>
              <w:t>6</w:t>
            </w:r>
          </w:p>
        </w:tc>
      </w:tr>
      <w:tr w:rsidR="00287FA3" w:rsidRPr="00C3348B" w14:paraId="0BCD6B7F" w14:textId="768D37E2" w:rsidTr="004D5966">
        <w:tc>
          <w:tcPr>
            <w:tcW w:w="7479" w:type="dxa"/>
          </w:tcPr>
          <w:p w14:paraId="6F67BAD8" w14:textId="77777777" w:rsidR="00287FA3" w:rsidRPr="00E75B92" w:rsidRDefault="00287FA3" w:rsidP="00E75B92">
            <w:pPr>
              <w:pStyle w:val="Listenabsatz"/>
              <w:numPr>
                <w:ilvl w:val="0"/>
                <w:numId w:val="30"/>
              </w:numPr>
              <w:spacing w:before="0" w:after="0"/>
              <w:ind w:right="100"/>
              <w:rPr>
                <w:sz w:val="20"/>
                <w:szCs w:val="22"/>
              </w:rPr>
            </w:pPr>
            <w:r w:rsidRPr="00E75B92">
              <w:rPr>
                <w:sz w:val="20"/>
                <w:szCs w:val="22"/>
              </w:rPr>
              <w:t>Reserve</w:t>
            </w:r>
          </w:p>
        </w:tc>
        <w:tc>
          <w:tcPr>
            <w:tcW w:w="1902" w:type="dxa"/>
          </w:tcPr>
          <w:p w14:paraId="6E1916B2" w14:textId="77777777" w:rsidR="00287FA3" w:rsidRPr="00E75B92" w:rsidRDefault="00287FA3" w:rsidP="00E75B92">
            <w:pPr>
              <w:spacing w:before="0" w:after="0"/>
              <w:ind w:right="100"/>
              <w:rPr>
                <w:sz w:val="20"/>
              </w:rPr>
            </w:pPr>
          </w:p>
        </w:tc>
        <w:tc>
          <w:tcPr>
            <w:tcW w:w="1375" w:type="dxa"/>
          </w:tcPr>
          <w:p w14:paraId="7977D1DF" w14:textId="1944590D" w:rsidR="00287FA3" w:rsidRPr="00E75B92" w:rsidRDefault="00287FA3" w:rsidP="00A00251">
            <w:pPr>
              <w:spacing w:before="0" w:after="0"/>
              <w:ind w:right="100"/>
              <w:jc w:val="right"/>
              <w:rPr>
                <w:sz w:val="20"/>
              </w:rPr>
            </w:pPr>
            <w:r w:rsidRPr="00E75B92">
              <w:rPr>
                <w:sz w:val="20"/>
              </w:rPr>
              <w:t>31.07.2017</w:t>
            </w:r>
          </w:p>
        </w:tc>
        <w:tc>
          <w:tcPr>
            <w:tcW w:w="1311" w:type="dxa"/>
          </w:tcPr>
          <w:p w14:paraId="04BB5D50" w14:textId="77777777" w:rsidR="00287FA3" w:rsidRPr="00E75B92" w:rsidRDefault="00287FA3" w:rsidP="00A00251">
            <w:pPr>
              <w:spacing w:before="0" w:after="0"/>
              <w:ind w:right="100"/>
              <w:jc w:val="right"/>
              <w:rPr>
                <w:sz w:val="20"/>
              </w:rPr>
            </w:pPr>
            <w:r w:rsidRPr="00E75B92">
              <w:rPr>
                <w:sz w:val="20"/>
              </w:rPr>
              <w:t>13.08.2017</w:t>
            </w:r>
          </w:p>
        </w:tc>
        <w:tc>
          <w:tcPr>
            <w:tcW w:w="1398" w:type="dxa"/>
          </w:tcPr>
          <w:p w14:paraId="22F77EEF" w14:textId="77777777" w:rsidR="00287FA3" w:rsidRPr="00E75B92" w:rsidRDefault="00287FA3" w:rsidP="00E75B92">
            <w:pPr>
              <w:spacing w:before="0" w:after="0"/>
              <w:ind w:right="100"/>
              <w:jc w:val="center"/>
              <w:rPr>
                <w:sz w:val="20"/>
              </w:rPr>
            </w:pPr>
            <w:r w:rsidRPr="00E75B92">
              <w:rPr>
                <w:sz w:val="20"/>
              </w:rPr>
              <w:t>20</w:t>
            </w:r>
          </w:p>
        </w:tc>
        <w:tc>
          <w:tcPr>
            <w:tcW w:w="1527" w:type="dxa"/>
          </w:tcPr>
          <w:p w14:paraId="22A5C274" w14:textId="3DC50DB1" w:rsidR="00287FA3" w:rsidRPr="00E75B92" w:rsidRDefault="00287FA3" w:rsidP="00E75B92">
            <w:pPr>
              <w:spacing w:before="0" w:after="0"/>
              <w:ind w:right="100"/>
              <w:jc w:val="center"/>
              <w:rPr>
                <w:sz w:val="20"/>
              </w:rPr>
            </w:pPr>
            <w:r w:rsidRPr="00E75B92">
              <w:rPr>
                <w:sz w:val="20"/>
              </w:rPr>
              <w:t>-</w:t>
            </w:r>
          </w:p>
        </w:tc>
      </w:tr>
      <w:tr w:rsidR="00287FA3" w:rsidRPr="00C3348B" w14:paraId="6348F1B7" w14:textId="4C219E9A" w:rsidTr="004D5966">
        <w:tc>
          <w:tcPr>
            <w:tcW w:w="7479" w:type="dxa"/>
          </w:tcPr>
          <w:p w14:paraId="62A1A45A" w14:textId="77777777" w:rsidR="00287FA3" w:rsidRPr="00E75B92" w:rsidRDefault="00287FA3" w:rsidP="00E75B92">
            <w:pPr>
              <w:spacing w:before="0" w:after="0"/>
              <w:ind w:right="100"/>
              <w:rPr>
                <w:sz w:val="20"/>
              </w:rPr>
            </w:pPr>
            <w:r w:rsidRPr="00E75B92">
              <w:rPr>
                <w:sz w:val="20"/>
              </w:rPr>
              <w:t>Schriftliche Arbeit</w:t>
            </w:r>
          </w:p>
        </w:tc>
        <w:tc>
          <w:tcPr>
            <w:tcW w:w="1902" w:type="dxa"/>
          </w:tcPr>
          <w:p w14:paraId="39E53CDE" w14:textId="77777777" w:rsidR="00287FA3" w:rsidRPr="00E75B92" w:rsidRDefault="00287FA3" w:rsidP="00E75B92">
            <w:pPr>
              <w:spacing w:before="0" w:after="0"/>
              <w:ind w:right="100"/>
              <w:rPr>
                <w:sz w:val="20"/>
              </w:rPr>
            </w:pPr>
          </w:p>
        </w:tc>
        <w:tc>
          <w:tcPr>
            <w:tcW w:w="1375" w:type="dxa"/>
          </w:tcPr>
          <w:p w14:paraId="6E2AF9E4" w14:textId="538895BC" w:rsidR="00287FA3" w:rsidRPr="00E75B92" w:rsidRDefault="00287FA3" w:rsidP="00A00251">
            <w:pPr>
              <w:spacing w:before="0" w:after="0"/>
              <w:ind w:right="100"/>
              <w:jc w:val="right"/>
              <w:rPr>
                <w:sz w:val="20"/>
              </w:rPr>
            </w:pPr>
            <w:r w:rsidRPr="00E75B92">
              <w:rPr>
                <w:sz w:val="20"/>
              </w:rPr>
              <w:t>01.05.2017</w:t>
            </w:r>
          </w:p>
        </w:tc>
        <w:tc>
          <w:tcPr>
            <w:tcW w:w="1311" w:type="dxa"/>
          </w:tcPr>
          <w:p w14:paraId="01C1A0EF" w14:textId="773BB69C" w:rsidR="00287FA3" w:rsidRPr="00E75B92" w:rsidRDefault="00287FA3" w:rsidP="00A00251">
            <w:pPr>
              <w:spacing w:before="0" w:after="0"/>
              <w:ind w:right="100"/>
              <w:jc w:val="right"/>
              <w:rPr>
                <w:sz w:val="20"/>
              </w:rPr>
            </w:pPr>
            <w:r w:rsidRPr="00E75B92">
              <w:rPr>
                <w:sz w:val="20"/>
              </w:rPr>
              <w:t>30.07.2017</w:t>
            </w:r>
          </w:p>
        </w:tc>
        <w:tc>
          <w:tcPr>
            <w:tcW w:w="1398" w:type="dxa"/>
          </w:tcPr>
          <w:p w14:paraId="7C47A319" w14:textId="77777777" w:rsidR="00287FA3" w:rsidRPr="00E75B92" w:rsidRDefault="00287FA3" w:rsidP="00E75B92">
            <w:pPr>
              <w:spacing w:before="0" w:after="0"/>
              <w:ind w:right="100"/>
              <w:jc w:val="center"/>
              <w:rPr>
                <w:sz w:val="20"/>
              </w:rPr>
            </w:pPr>
            <w:r w:rsidRPr="00E75B92">
              <w:rPr>
                <w:sz w:val="20"/>
              </w:rPr>
              <w:t>80</w:t>
            </w:r>
          </w:p>
        </w:tc>
        <w:tc>
          <w:tcPr>
            <w:tcW w:w="1527" w:type="dxa"/>
          </w:tcPr>
          <w:p w14:paraId="40CE5835" w14:textId="691D904F" w:rsidR="00287FA3" w:rsidRPr="00E75B92" w:rsidRDefault="00303D27" w:rsidP="00E75B92">
            <w:pPr>
              <w:spacing w:before="0" w:after="0"/>
              <w:ind w:right="100"/>
              <w:jc w:val="center"/>
              <w:rPr>
                <w:sz w:val="20"/>
              </w:rPr>
            </w:pPr>
            <w:r w:rsidRPr="00E75B92">
              <w:rPr>
                <w:sz w:val="20"/>
              </w:rPr>
              <w:t>53.5</w:t>
            </w:r>
          </w:p>
        </w:tc>
      </w:tr>
      <w:tr w:rsidR="00287FA3" w:rsidRPr="00C3348B" w14:paraId="0641FB19" w14:textId="471AB010" w:rsidTr="004D5966">
        <w:tc>
          <w:tcPr>
            <w:tcW w:w="7479" w:type="dxa"/>
          </w:tcPr>
          <w:p w14:paraId="006DDF2A" w14:textId="77777777" w:rsidR="00287FA3" w:rsidRPr="00E75B92" w:rsidRDefault="00287FA3" w:rsidP="00E75B92">
            <w:pPr>
              <w:spacing w:before="0" w:after="0"/>
              <w:ind w:right="100"/>
              <w:rPr>
                <w:sz w:val="20"/>
              </w:rPr>
            </w:pPr>
            <w:r w:rsidRPr="00E75B92">
              <w:rPr>
                <w:sz w:val="20"/>
              </w:rPr>
              <w:t>Fertigstellen der schriftlichen Arbeit</w:t>
            </w:r>
          </w:p>
        </w:tc>
        <w:tc>
          <w:tcPr>
            <w:tcW w:w="1902" w:type="dxa"/>
          </w:tcPr>
          <w:p w14:paraId="468612A6" w14:textId="77777777" w:rsidR="00287FA3" w:rsidRPr="00E75B92" w:rsidRDefault="00287FA3" w:rsidP="00E75B92">
            <w:pPr>
              <w:spacing w:before="0" w:after="0"/>
              <w:ind w:right="100"/>
              <w:rPr>
                <w:sz w:val="20"/>
              </w:rPr>
            </w:pPr>
          </w:p>
        </w:tc>
        <w:tc>
          <w:tcPr>
            <w:tcW w:w="1375" w:type="dxa"/>
          </w:tcPr>
          <w:p w14:paraId="1216EE08" w14:textId="2A5CD5E2" w:rsidR="00287FA3" w:rsidRPr="00E75B92" w:rsidRDefault="00287FA3" w:rsidP="00A00251">
            <w:pPr>
              <w:spacing w:before="0" w:after="0"/>
              <w:ind w:right="100"/>
              <w:jc w:val="right"/>
              <w:rPr>
                <w:sz w:val="20"/>
              </w:rPr>
            </w:pPr>
            <w:r w:rsidRPr="00E75B92">
              <w:rPr>
                <w:sz w:val="20"/>
              </w:rPr>
              <w:t>14.08.2017</w:t>
            </w:r>
          </w:p>
        </w:tc>
        <w:tc>
          <w:tcPr>
            <w:tcW w:w="1311" w:type="dxa"/>
          </w:tcPr>
          <w:p w14:paraId="14B65CFC" w14:textId="77777777" w:rsidR="00287FA3" w:rsidRPr="00E75B92" w:rsidRDefault="00287FA3" w:rsidP="00A00251">
            <w:pPr>
              <w:spacing w:before="0" w:after="0"/>
              <w:ind w:right="100"/>
              <w:jc w:val="right"/>
              <w:rPr>
                <w:sz w:val="20"/>
              </w:rPr>
            </w:pPr>
            <w:r w:rsidRPr="00E75B92">
              <w:rPr>
                <w:sz w:val="20"/>
              </w:rPr>
              <w:t>31.08.2017</w:t>
            </w:r>
          </w:p>
        </w:tc>
        <w:tc>
          <w:tcPr>
            <w:tcW w:w="1398" w:type="dxa"/>
          </w:tcPr>
          <w:p w14:paraId="3319F7BE" w14:textId="77777777" w:rsidR="00287FA3" w:rsidRPr="00E75B92" w:rsidRDefault="00287FA3" w:rsidP="00E75B92">
            <w:pPr>
              <w:spacing w:before="0" w:after="0"/>
              <w:ind w:right="100"/>
              <w:jc w:val="center"/>
              <w:rPr>
                <w:sz w:val="20"/>
              </w:rPr>
            </w:pPr>
            <w:r w:rsidRPr="00E75B92">
              <w:rPr>
                <w:sz w:val="20"/>
              </w:rPr>
              <w:t>40</w:t>
            </w:r>
          </w:p>
        </w:tc>
        <w:tc>
          <w:tcPr>
            <w:tcW w:w="1527" w:type="dxa"/>
          </w:tcPr>
          <w:p w14:paraId="65E1223D" w14:textId="0A90ABB4" w:rsidR="00287FA3" w:rsidRPr="00E75B92" w:rsidRDefault="00303D27" w:rsidP="00E75B92">
            <w:pPr>
              <w:spacing w:before="0" w:after="0"/>
              <w:ind w:right="100"/>
              <w:jc w:val="center"/>
              <w:rPr>
                <w:sz w:val="20"/>
              </w:rPr>
            </w:pPr>
            <w:r w:rsidRPr="00E75B92">
              <w:rPr>
                <w:sz w:val="20"/>
              </w:rPr>
              <w:t>76</w:t>
            </w:r>
          </w:p>
        </w:tc>
      </w:tr>
      <w:tr w:rsidR="00287FA3" w:rsidRPr="00C3348B" w14:paraId="5BD52E9A" w14:textId="08EB627E" w:rsidTr="004D5966">
        <w:tc>
          <w:tcPr>
            <w:tcW w:w="7479" w:type="dxa"/>
            <w:tcBorders>
              <w:bottom w:val="single" w:sz="8" w:space="0" w:color="000000"/>
            </w:tcBorders>
          </w:tcPr>
          <w:p w14:paraId="2C4A995B" w14:textId="77777777" w:rsidR="00287FA3" w:rsidRPr="00E75B92" w:rsidRDefault="00287FA3" w:rsidP="00E75B92">
            <w:pPr>
              <w:spacing w:before="0" w:after="0"/>
              <w:ind w:right="100"/>
              <w:rPr>
                <w:sz w:val="20"/>
              </w:rPr>
            </w:pPr>
            <w:r w:rsidRPr="00E75B92">
              <w:rPr>
                <w:sz w:val="20"/>
              </w:rPr>
              <w:t>Abgabe der Masterarbeit</w:t>
            </w:r>
          </w:p>
        </w:tc>
        <w:tc>
          <w:tcPr>
            <w:tcW w:w="1902" w:type="dxa"/>
            <w:tcBorders>
              <w:bottom w:val="single" w:sz="8" w:space="0" w:color="000000"/>
            </w:tcBorders>
          </w:tcPr>
          <w:p w14:paraId="573C5048" w14:textId="77777777" w:rsidR="00287FA3" w:rsidRPr="00E75B92" w:rsidRDefault="00287FA3" w:rsidP="00E75B92">
            <w:pPr>
              <w:spacing w:before="0" w:after="0"/>
              <w:ind w:right="100"/>
              <w:rPr>
                <w:sz w:val="20"/>
              </w:rPr>
            </w:pPr>
          </w:p>
        </w:tc>
        <w:tc>
          <w:tcPr>
            <w:tcW w:w="1375" w:type="dxa"/>
            <w:tcBorders>
              <w:bottom w:val="single" w:sz="8" w:space="0" w:color="000000"/>
            </w:tcBorders>
          </w:tcPr>
          <w:p w14:paraId="44E9FAC8" w14:textId="20863217" w:rsidR="00287FA3" w:rsidRPr="00E75B92" w:rsidRDefault="00287FA3" w:rsidP="00A00251">
            <w:pPr>
              <w:spacing w:before="0" w:after="0"/>
              <w:ind w:right="100"/>
              <w:jc w:val="right"/>
              <w:rPr>
                <w:sz w:val="20"/>
              </w:rPr>
            </w:pPr>
            <w:r w:rsidRPr="00E75B92">
              <w:rPr>
                <w:sz w:val="20"/>
              </w:rPr>
              <w:t>31.08.2017</w:t>
            </w:r>
          </w:p>
        </w:tc>
        <w:tc>
          <w:tcPr>
            <w:tcW w:w="1311" w:type="dxa"/>
            <w:tcBorders>
              <w:bottom w:val="single" w:sz="8" w:space="0" w:color="000000"/>
            </w:tcBorders>
          </w:tcPr>
          <w:p w14:paraId="5F46AE1F" w14:textId="77777777" w:rsidR="00287FA3" w:rsidRPr="00E75B92" w:rsidRDefault="00287FA3" w:rsidP="00A00251">
            <w:pPr>
              <w:spacing w:before="0" w:after="0"/>
              <w:ind w:right="100"/>
              <w:jc w:val="right"/>
              <w:rPr>
                <w:sz w:val="20"/>
              </w:rPr>
            </w:pPr>
          </w:p>
        </w:tc>
        <w:tc>
          <w:tcPr>
            <w:tcW w:w="1398" w:type="dxa"/>
            <w:tcBorders>
              <w:bottom w:val="single" w:sz="8" w:space="0" w:color="000000"/>
            </w:tcBorders>
          </w:tcPr>
          <w:p w14:paraId="3592CD27" w14:textId="77777777" w:rsidR="00287FA3" w:rsidRPr="00E75B92" w:rsidRDefault="00287FA3" w:rsidP="00E75B92">
            <w:pPr>
              <w:spacing w:before="0" w:after="0"/>
              <w:ind w:right="100"/>
              <w:jc w:val="center"/>
              <w:rPr>
                <w:sz w:val="20"/>
              </w:rPr>
            </w:pPr>
          </w:p>
        </w:tc>
        <w:tc>
          <w:tcPr>
            <w:tcW w:w="1527" w:type="dxa"/>
            <w:tcBorders>
              <w:bottom w:val="single" w:sz="8" w:space="0" w:color="000000"/>
            </w:tcBorders>
          </w:tcPr>
          <w:p w14:paraId="492E3791" w14:textId="77777777" w:rsidR="00287FA3" w:rsidRPr="00E75B92" w:rsidRDefault="00287FA3" w:rsidP="00E75B92">
            <w:pPr>
              <w:spacing w:before="0" w:after="0"/>
              <w:ind w:right="100"/>
              <w:jc w:val="center"/>
              <w:rPr>
                <w:sz w:val="20"/>
              </w:rPr>
            </w:pPr>
          </w:p>
        </w:tc>
      </w:tr>
      <w:tr w:rsidR="00287FA3" w:rsidRPr="00C3348B" w14:paraId="3DD2C95E" w14:textId="0D168D92" w:rsidTr="004D5966">
        <w:tc>
          <w:tcPr>
            <w:tcW w:w="7479" w:type="dxa"/>
            <w:tcBorders>
              <w:top w:val="single" w:sz="8" w:space="0" w:color="000000"/>
            </w:tcBorders>
          </w:tcPr>
          <w:p w14:paraId="1C69B731" w14:textId="77777777" w:rsidR="00287FA3" w:rsidRPr="00E75B92" w:rsidRDefault="00287FA3" w:rsidP="00E75B92">
            <w:pPr>
              <w:spacing w:before="0" w:after="0"/>
              <w:ind w:right="100"/>
              <w:rPr>
                <w:b/>
                <w:sz w:val="20"/>
              </w:rPr>
            </w:pPr>
            <w:r w:rsidRPr="00E75B92">
              <w:rPr>
                <w:b/>
                <w:sz w:val="20"/>
              </w:rPr>
              <w:t>Total Projektarbeit</w:t>
            </w:r>
          </w:p>
        </w:tc>
        <w:tc>
          <w:tcPr>
            <w:tcW w:w="1902" w:type="dxa"/>
            <w:tcBorders>
              <w:top w:val="single" w:sz="8" w:space="0" w:color="000000"/>
            </w:tcBorders>
          </w:tcPr>
          <w:p w14:paraId="29B0F775" w14:textId="77777777" w:rsidR="00287FA3" w:rsidRPr="00E75B92" w:rsidRDefault="00287FA3" w:rsidP="00E75B92">
            <w:pPr>
              <w:spacing w:before="0" w:after="0"/>
              <w:ind w:right="100"/>
              <w:rPr>
                <w:b/>
                <w:sz w:val="20"/>
              </w:rPr>
            </w:pPr>
          </w:p>
        </w:tc>
        <w:tc>
          <w:tcPr>
            <w:tcW w:w="1375" w:type="dxa"/>
            <w:tcBorders>
              <w:top w:val="single" w:sz="8" w:space="0" w:color="000000"/>
            </w:tcBorders>
          </w:tcPr>
          <w:p w14:paraId="1EA5A633" w14:textId="3FE0AF46" w:rsidR="00287FA3" w:rsidRPr="008A6AEC" w:rsidRDefault="00287FA3" w:rsidP="00A00251">
            <w:pPr>
              <w:spacing w:before="0" w:after="0"/>
              <w:ind w:right="100"/>
              <w:jc w:val="right"/>
              <w:rPr>
                <w:sz w:val="20"/>
              </w:rPr>
            </w:pPr>
            <w:r w:rsidRPr="008A6AEC">
              <w:rPr>
                <w:sz w:val="20"/>
              </w:rPr>
              <w:t>28.02.2017</w:t>
            </w:r>
          </w:p>
        </w:tc>
        <w:tc>
          <w:tcPr>
            <w:tcW w:w="1311" w:type="dxa"/>
            <w:tcBorders>
              <w:top w:val="single" w:sz="8" w:space="0" w:color="000000"/>
            </w:tcBorders>
          </w:tcPr>
          <w:p w14:paraId="53E5AC5F" w14:textId="77777777" w:rsidR="00287FA3" w:rsidRPr="008A6AEC" w:rsidRDefault="00287FA3" w:rsidP="00A00251">
            <w:pPr>
              <w:spacing w:before="0" w:after="0"/>
              <w:ind w:right="100"/>
              <w:jc w:val="right"/>
              <w:rPr>
                <w:sz w:val="20"/>
              </w:rPr>
            </w:pPr>
            <w:r w:rsidRPr="008A6AEC">
              <w:rPr>
                <w:sz w:val="20"/>
              </w:rPr>
              <w:t>31.08.2017</w:t>
            </w:r>
          </w:p>
        </w:tc>
        <w:tc>
          <w:tcPr>
            <w:tcW w:w="1398" w:type="dxa"/>
            <w:tcBorders>
              <w:top w:val="single" w:sz="8" w:space="0" w:color="000000"/>
            </w:tcBorders>
          </w:tcPr>
          <w:p w14:paraId="2D129B0B" w14:textId="77777777" w:rsidR="00287FA3" w:rsidRPr="00E75B92" w:rsidRDefault="00287FA3" w:rsidP="00E75B92">
            <w:pPr>
              <w:spacing w:before="0" w:after="0"/>
              <w:ind w:right="100"/>
              <w:jc w:val="center"/>
              <w:rPr>
                <w:b/>
                <w:sz w:val="20"/>
              </w:rPr>
            </w:pPr>
            <w:r w:rsidRPr="00E75B92">
              <w:rPr>
                <w:b/>
                <w:sz w:val="20"/>
              </w:rPr>
              <w:t>320</w:t>
            </w:r>
          </w:p>
        </w:tc>
        <w:tc>
          <w:tcPr>
            <w:tcW w:w="1527" w:type="dxa"/>
            <w:tcBorders>
              <w:top w:val="single" w:sz="8" w:space="0" w:color="000000"/>
            </w:tcBorders>
          </w:tcPr>
          <w:p w14:paraId="3541CFFD" w14:textId="165852FF" w:rsidR="00287FA3" w:rsidRPr="00E75B92" w:rsidRDefault="00303D27" w:rsidP="00E75B92">
            <w:pPr>
              <w:spacing w:before="0" w:after="0"/>
              <w:ind w:right="100"/>
              <w:jc w:val="center"/>
              <w:rPr>
                <w:b/>
                <w:sz w:val="20"/>
              </w:rPr>
            </w:pPr>
            <w:r w:rsidRPr="00E75B92">
              <w:rPr>
                <w:b/>
                <w:sz w:val="20"/>
              </w:rPr>
              <w:t>461.5</w:t>
            </w:r>
          </w:p>
        </w:tc>
      </w:tr>
    </w:tbl>
    <w:p w14:paraId="44722365" w14:textId="797784B9" w:rsidR="00C90706" w:rsidRDefault="00C90706" w:rsidP="00C90706">
      <w:bookmarkStart w:id="249" w:name="_Toc491858383"/>
      <w:r>
        <w:t>* Wurde nicht geplant, nach erster Analyse als nötig betrachtet</w:t>
      </w:r>
    </w:p>
    <w:p w14:paraId="6E3374D1" w14:textId="1302AD28" w:rsidR="006D32C3" w:rsidRPr="00C90706" w:rsidRDefault="006D32C3" w:rsidP="00C90706">
      <w:pPr>
        <w:tabs>
          <w:tab w:val="left" w:pos="1440"/>
        </w:tabs>
        <w:rPr>
          <w:lang w:eastAsia="de-DE" w:bidi="ar-SA"/>
        </w:rPr>
        <w:sectPr w:rsidR="006D32C3" w:rsidRPr="00C90706" w:rsidSect="0044253F">
          <w:pgSz w:w="16838" w:h="11906" w:orient="landscape" w:code="9"/>
          <w:pgMar w:top="1418" w:right="1418" w:bottom="1418" w:left="1134" w:header="851" w:footer="567" w:gutter="0"/>
          <w:paperSrc w:first="7" w:other="7"/>
          <w:cols w:space="720"/>
          <w:titlePg/>
          <w:docGrid w:linePitch="299"/>
        </w:sectPr>
      </w:pPr>
    </w:p>
    <w:p w14:paraId="496F1387" w14:textId="124D8EF6" w:rsidR="00B220E0" w:rsidRPr="006D32C3" w:rsidRDefault="001F2E5D" w:rsidP="00404E66">
      <w:pPr>
        <w:pStyle w:val="berschrift1"/>
        <w:numPr>
          <w:ilvl w:val="0"/>
          <w:numId w:val="0"/>
        </w:numPr>
        <w:ind w:left="432" w:hanging="432"/>
      </w:pPr>
      <w:bookmarkStart w:id="250" w:name="_Toc491948126"/>
      <w:r w:rsidRPr="005A2C45">
        <w:lastRenderedPageBreak/>
        <w:t>B</w:t>
      </w:r>
      <w:r w:rsidR="00116BC3" w:rsidRPr="005A2C45">
        <w:t>.</w:t>
      </w:r>
      <w:r w:rsidRPr="005A2C45">
        <w:tab/>
      </w:r>
      <w:r w:rsidR="00B220E0" w:rsidRPr="005A2C45">
        <w:t>Testumgebung</w:t>
      </w:r>
      <w:bookmarkEnd w:id="249"/>
      <w:bookmarkEnd w:id="250"/>
    </w:p>
    <w:p w14:paraId="454D0D91" w14:textId="77777777" w:rsidR="00B220E0" w:rsidRPr="005A2C45" w:rsidRDefault="00AA1764" w:rsidP="00404E66">
      <w:pPr>
        <w:pStyle w:val="berschrift2"/>
        <w:numPr>
          <w:ilvl w:val="0"/>
          <w:numId w:val="0"/>
        </w:numPr>
        <w:ind w:left="576" w:hanging="576"/>
      </w:pPr>
      <w:bookmarkStart w:id="251" w:name="_Toc491858384"/>
      <w:bookmarkStart w:id="252" w:name="_Ref491935619"/>
      <w:bookmarkStart w:id="253" w:name="_Ref491935698"/>
      <w:bookmarkStart w:id="254" w:name="_Toc491948127"/>
      <w:r w:rsidRPr="004D5966">
        <w:rPr>
          <w:rStyle w:val="berschrift2Zchn"/>
          <w:b/>
        </w:rPr>
        <w:t>B.1.</w:t>
      </w:r>
      <w:r w:rsidRPr="005A2C45">
        <w:tab/>
      </w:r>
      <w:r w:rsidR="00B220E0" w:rsidRPr="005A2C45">
        <w:t>TTIC2</w:t>
      </w:r>
      <w:bookmarkEnd w:id="251"/>
      <w:bookmarkEnd w:id="252"/>
      <w:bookmarkEnd w:id="253"/>
      <w:bookmarkEnd w:id="254"/>
    </w:p>
    <w:p w14:paraId="380E4041" w14:textId="26A37748" w:rsidR="0089158D" w:rsidRPr="005A2C45" w:rsidRDefault="00535976" w:rsidP="0089158D">
      <w:pPr>
        <w:pStyle w:val="Standardeinzug"/>
        <w:ind w:left="0"/>
      </w:pPr>
      <w:r w:rsidRPr="005A2C45">
        <w:t xml:space="preserve">In der unteren Abbildung wird das Reportfenster gezeigt, welche im Kapitel </w:t>
      </w:r>
      <w:r w:rsidRPr="005A2C45">
        <w:fldChar w:fldCharType="begin"/>
      </w:r>
      <w:r w:rsidRPr="005A2C45">
        <w:instrText xml:space="preserve"> REF _Ref491268347 \r \h </w:instrText>
      </w:r>
      <w:r w:rsidRPr="005A2C45">
        <w:fldChar w:fldCharType="separate"/>
      </w:r>
      <w:r w:rsidR="00425D0A">
        <w:t>2.2.6.1</w:t>
      </w:r>
      <w:r w:rsidRPr="005A2C45">
        <w:fldChar w:fldCharType="end"/>
      </w:r>
      <w:r w:rsidRPr="005A2C45">
        <w:t xml:space="preserve"> beschrieben wird.</w:t>
      </w:r>
    </w:p>
    <w:p w14:paraId="15C3C985" w14:textId="77777777" w:rsidR="00B220E0" w:rsidRPr="005A2C45" w:rsidRDefault="00B112A9" w:rsidP="00B220E0">
      <w:pPr>
        <w:pStyle w:val="Standardeinzug"/>
        <w:ind w:left="0"/>
      </w:pPr>
      <w:r w:rsidRPr="005A2C45">
        <w:rPr>
          <w:noProof/>
          <w:lang w:val="de-DE"/>
        </w:rPr>
        <w:drawing>
          <wp:inline distT="0" distB="0" distL="0" distR="0" wp14:anchorId="1C09F098" wp14:editId="78E9EA19">
            <wp:extent cx="5759450" cy="3674110"/>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oberfläche.jpg"/>
                    <pic:cNvPicPr/>
                  </pic:nvPicPr>
                  <pic:blipFill>
                    <a:blip r:embed="rId49">
                      <a:extLst>
                        <a:ext uri="{28A0092B-C50C-407E-A947-70E740481C1C}">
                          <a14:useLocalDpi xmlns:a14="http://schemas.microsoft.com/office/drawing/2010/main" val="0"/>
                        </a:ext>
                      </a:extLst>
                    </a:blip>
                    <a:stretch>
                      <a:fillRect/>
                    </a:stretch>
                  </pic:blipFill>
                  <pic:spPr>
                    <a:xfrm>
                      <a:off x="0" y="0"/>
                      <a:ext cx="5759450" cy="3674110"/>
                    </a:xfrm>
                    <a:prstGeom prst="rect">
                      <a:avLst/>
                    </a:prstGeom>
                  </pic:spPr>
                </pic:pic>
              </a:graphicData>
            </a:graphic>
          </wp:inline>
        </w:drawing>
      </w:r>
    </w:p>
    <w:p w14:paraId="1316A6DF" w14:textId="5E219299" w:rsidR="00B112A9" w:rsidRPr="005A2C45" w:rsidRDefault="00B112A9" w:rsidP="00B112A9">
      <w:pPr>
        <w:pStyle w:val="Beschriftung"/>
      </w:pPr>
      <w:bookmarkStart w:id="255" w:name="_Ref485577589"/>
      <w:bookmarkStart w:id="256" w:name="_Toc491947979"/>
      <w:r w:rsidRPr="005A2C45">
        <w:t xml:space="preserve">Abbildung </w:t>
      </w:r>
      <w:fldSimple w:instr=" SEQ Abbildung \* ARABIC ">
        <w:r w:rsidR="00425D0A">
          <w:rPr>
            <w:noProof/>
          </w:rPr>
          <w:t>30</w:t>
        </w:r>
      </w:fldSimple>
      <w:bookmarkEnd w:id="255"/>
      <w:r w:rsidRPr="005A2C45">
        <w:t>: Report Ansicht währendem die Tests ausgeführt werden</w:t>
      </w:r>
      <w:bookmarkEnd w:id="256"/>
    </w:p>
    <w:p w14:paraId="28FEB601" w14:textId="7A9F633F" w:rsidR="00AA05C1" w:rsidRDefault="00A00251" w:rsidP="000062EE">
      <w:pPr>
        <w:spacing w:after="200" w:line="276" w:lineRule="auto"/>
        <w:jc w:val="left"/>
        <w:rPr>
          <w:lang w:eastAsia="de-DE" w:bidi="ar-SA"/>
        </w:rPr>
      </w:pPr>
      <w:r>
        <w:rPr>
          <w:lang w:eastAsia="de-DE" w:bidi="ar-SA"/>
        </w:rPr>
        <w:t>Auf der link</w:t>
      </w:r>
      <w:r w:rsidR="00404E66">
        <w:rPr>
          <w:lang w:eastAsia="de-DE" w:bidi="ar-SA"/>
        </w:rPr>
        <w:t>en Seite werden alle Test</w:t>
      </w:r>
      <w:r>
        <w:rPr>
          <w:lang w:eastAsia="de-DE" w:bidi="ar-SA"/>
        </w:rPr>
        <w:t>s</w:t>
      </w:r>
      <w:r w:rsidR="00404E66">
        <w:rPr>
          <w:lang w:eastAsia="de-DE" w:bidi="ar-SA"/>
        </w:rPr>
        <w:t xml:space="preserve"> der Testkollektion aufgelistet. Im Hauptfenster werden die einzelnen Testschritte </w:t>
      </w:r>
      <w:r>
        <w:rPr>
          <w:lang w:eastAsia="de-DE" w:bidi="ar-SA"/>
        </w:rPr>
        <w:t>angezeigt</w:t>
      </w:r>
      <w:r w:rsidR="00404E66">
        <w:rPr>
          <w:lang w:eastAsia="de-DE" w:bidi="ar-SA"/>
        </w:rPr>
        <w:t>. Mit dem Knopf Exit Test kann der Benutzer die Ausführung der Testkollektion abbrechen</w:t>
      </w:r>
      <w:r>
        <w:rPr>
          <w:lang w:eastAsia="de-DE" w:bidi="ar-SA"/>
        </w:rPr>
        <w:t>.</w:t>
      </w:r>
    </w:p>
    <w:p w14:paraId="04A657B4" w14:textId="77777777" w:rsidR="00F26594" w:rsidRDefault="00F26594">
      <w:pPr>
        <w:spacing w:before="0" w:after="200" w:line="276" w:lineRule="auto"/>
        <w:jc w:val="left"/>
        <w:rPr>
          <w:rFonts w:eastAsia="Times New Roman" w:cs="Times New Roman"/>
          <w:b/>
          <w:color w:val="17365D" w:themeColor="text2" w:themeShade="BF"/>
          <w:sz w:val="28"/>
          <w:szCs w:val="24"/>
          <w:lang w:eastAsia="de-DE" w:bidi="ar-SA"/>
        </w:rPr>
      </w:pPr>
      <w:r>
        <w:br w:type="page"/>
      </w:r>
    </w:p>
    <w:p w14:paraId="56AEEC4B" w14:textId="25FD23FB" w:rsidR="00AA05C1" w:rsidRDefault="00AA05C1" w:rsidP="00AA05C1">
      <w:pPr>
        <w:pStyle w:val="berschrift2"/>
        <w:numPr>
          <w:ilvl w:val="0"/>
          <w:numId w:val="0"/>
        </w:numPr>
      </w:pPr>
      <w:bookmarkStart w:id="257" w:name="_Ref491937211"/>
      <w:bookmarkStart w:id="258" w:name="_Toc491948128"/>
      <w:r>
        <w:lastRenderedPageBreak/>
        <w:t>B.2.</w:t>
      </w:r>
      <w:r w:rsidR="000077C5">
        <w:tab/>
      </w:r>
      <w:r>
        <w:t>ETIC2</w:t>
      </w:r>
      <w:bookmarkEnd w:id="257"/>
      <w:bookmarkEnd w:id="258"/>
    </w:p>
    <w:p w14:paraId="5F8630C1" w14:textId="0F26B899" w:rsidR="00AA05C1" w:rsidRDefault="00AA05C1" w:rsidP="00AA05C1">
      <w:r>
        <w:t xml:space="preserve">Die </w:t>
      </w:r>
      <w:r w:rsidR="00F26594">
        <w:fldChar w:fldCharType="begin"/>
      </w:r>
      <w:r w:rsidR="00F26594">
        <w:instrText xml:space="preserve"> REF _Ref491937043 \h </w:instrText>
      </w:r>
      <w:r w:rsidR="00F26594">
        <w:fldChar w:fldCharType="separate"/>
      </w:r>
      <w:r w:rsidR="00425D0A">
        <w:t xml:space="preserve">Abbildung </w:t>
      </w:r>
      <w:r w:rsidR="00425D0A">
        <w:rPr>
          <w:noProof/>
        </w:rPr>
        <w:t>31</w:t>
      </w:r>
      <w:r w:rsidR="00F26594">
        <w:fldChar w:fldCharType="end"/>
      </w:r>
      <w:r w:rsidR="00F26594">
        <w:t xml:space="preserve"> zeigt die Gestaltung der </w:t>
      </w:r>
      <w:proofErr w:type="spellStart"/>
      <w:r w:rsidR="00F26594">
        <w:t>Buglist</w:t>
      </w:r>
      <w:proofErr w:type="spellEnd"/>
      <w:r w:rsidR="00F26594">
        <w:t xml:space="preserve"> Ansicht.</w:t>
      </w:r>
    </w:p>
    <w:p w14:paraId="56B1DF29" w14:textId="67E8DB5D" w:rsidR="00F26594" w:rsidRDefault="00F26594" w:rsidP="00AA05C1">
      <w:r>
        <w:rPr>
          <w:noProof/>
        </w:rPr>
        <w:drawing>
          <wp:inline distT="0" distB="0" distL="0" distR="0" wp14:anchorId="59456837" wp14:editId="377F5416">
            <wp:extent cx="5759450" cy="4106545"/>
            <wp:effectExtent l="0" t="0" r="0" b="8255"/>
            <wp:docPr id="1036" name="Grafik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4106545"/>
                    </a:xfrm>
                    <a:prstGeom prst="rect">
                      <a:avLst/>
                    </a:prstGeom>
                  </pic:spPr>
                </pic:pic>
              </a:graphicData>
            </a:graphic>
          </wp:inline>
        </w:drawing>
      </w:r>
    </w:p>
    <w:p w14:paraId="6B347ADD" w14:textId="5A173909" w:rsidR="00F26594" w:rsidRDefault="00F26594" w:rsidP="00F26594">
      <w:pPr>
        <w:pStyle w:val="Beschriftung"/>
      </w:pPr>
      <w:bookmarkStart w:id="259" w:name="_Ref491937043"/>
      <w:bookmarkStart w:id="260" w:name="_Toc491947980"/>
      <w:r>
        <w:t xml:space="preserve">Abbildung </w:t>
      </w:r>
      <w:fldSimple w:instr=" SEQ Abbildung \* ARABIC ">
        <w:r w:rsidR="00425D0A">
          <w:rPr>
            <w:noProof/>
          </w:rPr>
          <w:t>31</w:t>
        </w:r>
      </w:fldSimple>
      <w:bookmarkEnd w:id="259"/>
      <w:r>
        <w:t xml:space="preserve">: Konzept Ansicht </w:t>
      </w:r>
      <w:proofErr w:type="spellStart"/>
      <w:r>
        <w:t>Buglist</w:t>
      </w:r>
      <w:bookmarkEnd w:id="260"/>
      <w:proofErr w:type="spellEnd"/>
    </w:p>
    <w:p w14:paraId="670C6B49" w14:textId="3ADC8D82" w:rsidR="000062EE" w:rsidRPr="005A2C45" w:rsidRDefault="00F26594" w:rsidP="00AA05C1">
      <w:r>
        <w:t xml:space="preserve">Die Ansicht ist in fünf Module (Workspace, Menu, User Input, </w:t>
      </w:r>
      <w:proofErr w:type="spellStart"/>
      <w:r>
        <w:t>DataGrid</w:t>
      </w:r>
      <w:proofErr w:type="spellEnd"/>
      <w:r>
        <w:t>, Status)</w:t>
      </w:r>
      <w:r w:rsidR="000077C5">
        <w:t xml:space="preserve"> unterteilt. Dabei sind die Module Workspace, Menu und Status bereits im bestehenden ETIC2 erstellt worden. Das </w:t>
      </w:r>
      <w:proofErr w:type="spellStart"/>
      <w:r w:rsidR="000077C5">
        <w:t>UserInput</w:t>
      </w:r>
      <w:proofErr w:type="spellEnd"/>
      <w:r w:rsidR="000077C5">
        <w:t xml:space="preserve"> zeigt den ausgewählten Eintrag aus dem </w:t>
      </w:r>
      <w:proofErr w:type="spellStart"/>
      <w:r w:rsidR="000077C5">
        <w:t>DataGrid</w:t>
      </w:r>
      <w:proofErr w:type="spellEnd"/>
      <w:r w:rsidR="000077C5">
        <w:t xml:space="preserve">. Hier werden alle Einträge der </w:t>
      </w:r>
      <w:proofErr w:type="spellStart"/>
      <w:r w:rsidR="000077C5">
        <w:t>Buglist</w:t>
      </w:r>
      <w:proofErr w:type="spellEnd"/>
      <w:r w:rsidR="000077C5">
        <w:t xml:space="preserve"> angezeigt um diese bearbeiten zu können. Im </w:t>
      </w:r>
      <w:proofErr w:type="spellStart"/>
      <w:r w:rsidR="000077C5">
        <w:t>DataGrid</w:t>
      </w:r>
      <w:proofErr w:type="spellEnd"/>
      <w:r w:rsidR="000077C5">
        <w:t xml:space="preserve"> Modul werden alle Einträge der </w:t>
      </w:r>
      <w:proofErr w:type="spellStart"/>
      <w:r w:rsidR="000077C5">
        <w:t>Buglist</w:t>
      </w:r>
      <w:proofErr w:type="spellEnd"/>
      <w:r w:rsidR="000077C5">
        <w:t xml:space="preserve"> angezeigt welche </w:t>
      </w:r>
      <w:r w:rsidR="00A00251">
        <w:t>durchsucht und sortiert werden können</w:t>
      </w:r>
      <w:r w:rsidR="000077C5">
        <w:t xml:space="preserve">. </w:t>
      </w:r>
      <w:r w:rsidR="000062EE" w:rsidRPr="005A2C45">
        <w:br w:type="page"/>
      </w:r>
    </w:p>
    <w:p w14:paraId="627CCB26" w14:textId="77777777" w:rsidR="00116BC3" w:rsidRPr="005A2C45" w:rsidRDefault="00116BC3" w:rsidP="00116BC3">
      <w:pPr>
        <w:pStyle w:val="berschrift1"/>
        <w:numPr>
          <w:ilvl w:val="0"/>
          <w:numId w:val="0"/>
        </w:numPr>
        <w:ind w:left="432" w:hanging="432"/>
      </w:pPr>
      <w:bookmarkStart w:id="261" w:name="_Toc491858385"/>
      <w:bookmarkStart w:id="262" w:name="_Toc491948129"/>
      <w:r w:rsidRPr="005A2C45">
        <w:lastRenderedPageBreak/>
        <w:t>C.</w:t>
      </w:r>
      <w:r w:rsidRPr="005A2C45">
        <w:tab/>
        <w:t>Hilfsmittel</w:t>
      </w:r>
      <w:bookmarkEnd w:id="261"/>
      <w:bookmarkEnd w:id="262"/>
    </w:p>
    <w:p w14:paraId="688A65C4" w14:textId="77777777" w:rsidR="007F7A98" w:rsidRPr="005A2C45" w:rsidRDefault="007F7A98" w:rsidP="007F7A98">
      <w:pPr>
        <w:pStyle w:val="berschrift2"/>
        <w:numPr>
          <w:ilvl w:val="0"/>
          <w:numId w:val="0"/>
        </w:numPr>
      </w:pPr>
      <w:bookmarkStart w:id="263" w:name="_Toc491858386"/>
      <w:bookmarkStart w:id="264" w:name="_Toc491948130"/>
      <w:r w:rsidRPr="005A2C45">
        <w:t>C.1.</w:t>
      </w:r>
      <w:r w:rsidRPr="005A2C45">
        <w:tab/>
        <w:t>CVI</w:t>
      </w:r>
      <w:bookmarkEnd w:id="263"/>
      <w:bookmarkEnd w:id="264"/>
    </w:p>
    <w:p w14:paraId="206EFECD" w14:textId="77777777" w:rsidR="007F7A98" w:rsidRPr="005A2C45" w:rsidRDefault="007F7A98" w:rsidP="007F7A98">
      <w:pPr>
        <w:pStyle w:val="berschrift3"/>
        <w:numPr>
          <w:ilvl w:val="0"/>
          <w:numId w:val="0"/>
        </w:numPr>
      </w:pPr>
      <w:bookmarkStart w:id="265" w:name="_Ref491457030"/>
      <w:bookmarkStart w:id="266" w:name="_Toc491858387"/>
      <w:bookmarkStart w:id="267" w:name="_Toc491948131"/>
      <w:r w:rsidRPr="005A2C45">
        <w:t>C.1.1.</w:t>
      </w:r>
      <w:r w:rsidRPr="005A2C45">
        <w:tab/>
        <w:t>Umgebungsvariable</w:t>
      </w:r>
      <w:bookmarkEnd w:id="265"/>
      <w:bookmarkEnd w:id="266"/>
      <w:bookmarkEnd w:id="267"/>
    </w:p>
    <w:p w14:paraId="5D31B5D8" w14:textId="21288CE4" w:rsidR="007F7A98" w:rsidRPr="005A2C45" w:rsidRDefault="007F7A98" w:rsidP="007F7A98">
      <w:pPr>
        <w:rPr>
          <w:lang w:eastAsia="de-DE" w:bidi="ar-SA"/>
        </w:rPr>
      </w:pPr>
      <w:r w:rsidRPr="005A2C45">
        <w:rPr>
          <w:lang w:eastAsia="de-DE" w:bidi="ar-SA"/>
        </w:rPr>
        <w:t>Im nächsten Abschnitt soll die Umgebungsvariable, welche von NI zur Verfügung gestellt wird, näher vorgestellt werden. Die Umgebungsvariable wird gebraucht um Daten zwischen mehreren Applikationen auf dem gleichen wie auch auf unterschiedlichen Rechnern zu teilen. Wenn sich die Applikationen auf unterschiedlichen Rechnern befindet, werden die Daten über TCP miteinander ausgetauscht. Die Umgebungsvariablen können direkt oder indirekt erzeugt werden. Direkt können die Variablen über das Distributed System Manager Programm erzeugt werden wie auch programmatisch in der CVI Programmierumgebung. Die Variablen können einzeln wie auch mehrere in einem Cluster definiert werden. Es kann definiert werden ob auf die Variable geschrieben oder ob sie nur gelesen werden kann oder beides wie auch deren Datentyp. Es kann auch bestimmt werden, wann die Umgebungsvariable beschrieben werden soll, immer sofort oder erst ab einer bestimmten Datenmenge. Das Distributed System Manager Programm kann bei der indirekten Variante gebraucht werden, um die aktuellen Werte auszulesen oder auch einen Wert zu manipulieren, was beim Debuggen einige Zeit ersparen kann.</w:t>
      </w:r>
      <w:sdt>
        <w:sdtPr>
          <w:rPr>
            <w:lang w:eastAsia="de-DE" w:bidi="ar-SA"/>
          </w:rPr>
          <w:id w:val="1979252487"/>
          <w:citation/>
        </w:sdtPr>
        <w:sdtContent>
          <w:r w:rsidRPr="005A2C45">
            <w:rPr>
              <w:lang w:eastAsia="de-DE" w:bidi="ar-SA"/>
            </w:rPr>
            <w:fldChar w:fldCharType="begin"/>
          </w:r>
          <w:r w:rsidR="0005755C">
            <w:rPr>
              <w:lang w:eastAsia="de-DE" w:bidi="ar-SA"/>
            </w:rPr>
            <w:instrText xml:space="preserve">CITATION SQL \l 2055 </w:instrText>
          </w:r>
          <w:r w:rsidRPr="005A2C45">
            <w:rPr>
              <w:lang w:eastAsia="de-DE" w:bidi="ar-SA"/>
            </w:rPr>
            <w:fldChar w:fldCharType="separate"/>
          </w:r>
          <w:r w:rsidR="0005755C">
            <w:rPr>
              <w:noProof/>
              <w:lang w:eastAsia="de-DE" w:bidi="ar-SA"/>
            </w:rPr>
            <w:t xml:space="preserve"> (Community, 2016)</w:t>
          </w:r>
          <w:r w:rsidRPr="005A2C45">
            <w:rPr>
              <w:lang w:eastAsia="de-DE" w:bidi="ar-SA"/>
            </w:rPr>
            <w:fldChar w:fldCharType="end"/>
          </w:r>
        </w:sdtContent>
      </w:sdt>
    </w:p>
    <w:p w14:paraId="571A0239" w14:textId="77777777" w:rsidR="007F7A98" w:rsidRPr="005A2C45" w:rsidRDefault="008F67B0" w:rsidP="008F67B0">
      <w:pPr>
        <w:pStyle w:val="berschrift3"/>
        <w:numPr>
          <w:ilvl w:val="0"/>
          <w:numId w:val="0"/>
        </w:numPr>
      </w:pPr>
      <w:bookmarkStart w:id="268" w:name="_Ref491512275"/>
      <w:bookmarkStart w:id="269" w:name="_Toc491858388"/>
      <w:bookmarkStart w:id="270" w:name="_Toc491948132"/>
      <w:r w:rsidRPr="005A2C45">
        <w:t>C.1.1.1.</w:t>
      </w:r>
      <w:r w:rsidRPr="005A2C45">
        <w:tab/>
        <w:t xml:space="preserve">Gegenüberstellung zu C </w:t>
      </w:r>
      <w:proofErr w:type="spellStart"/>
      <w:r w:rsidRPr="005A2C45">
        <w:t>Libary</w:t>
      </w:r>
      <w:proofErr w:type="spellEnd"/>
      <w:r w:rsidRPr="005A2C45">
        <w:t xml:space="preserve"> Umgebungsvariable</w:t>
      </w:r>
      <w:bookmarkEnd w:id="268"/>
      <w:bookmarkEnd w:id="269"/>
      <w:bookmarkEnd w:id="270"/>
    </w:p>
    <w:p w14:paraId="1BD42DFC" w14:textId="4565E98A" w:rsidR="008F67B0" w:rsidRPr="005A2C45" w:rsidRDefault="008F67B0" w:rsidP="008F67B0">
      <w:pPr>
        <w:pStyle w:val="Standardeinzug"/>
        <w:ind w:left="0"/>
      </w:pPr>
      <w:r w:rsidRPr="005A2C45">
        <w:t xml:space="preserve">Die C </w:t>
      </w:r>
      <w:proofErr w:type="spellStart"/>
      <w:r w:rsidRPr="005A2C45">
        <w:t>Libary</w:t>
      </w:r>
      <w:proofErr w:type="spellEnd"/>
      <w:r w:rsidRPr="005A2C45">
        <w:t xml:space="preserve"> bietet die Möglichkeit eine Umgebungsvariable vom Typ String zu benutzen. Unter Angabe des Namens der Umgebungsvariable und dessen Wert wird dieser unter dem System abgelegt  </w:t>
      </w:r>
      <w:sdt>
        <w:sdtPr>
          <w:id w:val="1950973176"/>
          <w:citation/>
        </w:sdtPr>
        <w:sdtContent>
          <w:r w:rsidRPr="005A2C45">
            <w:fldChar w:fldCharType="begin"/>
          </w:r>
          <w:r w:rsidR="00AB4F96">
            <w:instrText xml:space="preserve">CITATION The16 \l 2055 </w:instrText>
          </w:r>
          <w:r w:rsidRPr="005A2C45">
            <w:fldChar w:fldCharType="separate"/>
          </w:r>
          <w:r w:rsidR="00AB4F96">
            <w:rPr>
              <w:noProof/>
            </w:rPr>
            <w:t>(The Open Group, 2016)</w:t>
          </w:r>
          <w:r w:rsidRPr="005A2C45">
            <w:fldChar w:fldCharType="end"/>
          </w:r>
        </w:sdtContent>
      </w:sdt>
      <w:r w:rsidRPr="005A2C45">
        <w:t>. Dieser kann unter Angabe des Namens der Umgebungsvariable ausgelesen werden.</w:t>
      </w:r>
      <w:sdt>
        <w:sdtPr>
          <w:id w:val="-1743796404"/>
          <w:citation/>
        </w:sdtPr>
        <w:sdtContent>
          <w:r w:rsidRPr="005A2C45">
            <w:fldChar w:fldCharType="begin"/>
          </w:r>
          <w:r w:rsidR="00AB4F96">
            <w:instrText xml:space="preserve">CITATION The161 \l 2055 </w:instrText>
          </w:r>
          <w:r w:rsidRPr="005A2C45">
            <w:fldChar w:fldCharType="separate"/>
          </w:r>
          <w:r w:rsidR="00AB4F96">
            <w:rPr>
              <w:noProof/>
            </w:rPr>
            <w:t xml:space="preserve"> (The Open Group, 2016)</w:t>
          </w:r>
          <w:r w:rsidRPr="005A2C45">
            <w:fldChar w:fldCharType="end"/>
          </w:r>
        </w:sdtContent>
      </w:sdt>
      <w:r w:rsidRPr="005A2C45">
        <w:t xml:space="preserve"> Dabei kann die erzeugte Umgebungsvariable nicht mehr überschrieben werden.</w:t>
      </w:r>
    </w:p>
    <w:tbl>
      <w:tblPr>
        <w:tblStyle w:val="Tabellenraster"/>
        <w:tblW w:w="0" w:type="auto"/>
        <w:tblLook w:val="04A0" w:firstRow="1" w:lastRow="0" w:firstColumn="1" w:lastColumn="0" w:noHBand="0" w:noVBand="1"/>
      </w:tblPr>
      <w:tblGrid>
        <w:gridCol w:w="4361"/>
        <w:gridCol w:w="2268"/>
        <w:gridCol w:w="2581"/>
      </w:tblGrid>
      <w:tr w:rsidR="00F028EE" w:rsidRPr="005A2C45" w14:paraId="0D0B1A47" w14:textId="77777777" w:rsidTr="00F028EE">
        <w:tc>
          <w:tcPr>
            <w:tcW w:w="4361" w:type="dxa"/>
            <w:vMerge w:val="restart"/>
            <w:shd w:val="clear" w:color="auto" w:fill="D9D9D9" w:themeFill="background1" w:themeFillShade="D9"/>
          </w:tcPr>
          <w:p w14:paraId="7B8C0D90" w14:textId="45EFDED5" w:rsidR="00F028EE" w:rsidRPr="00E75B92" w:rsidRDefault="00F028EE" w:rsidP="00E75B92">
            <w:pPr>
              <w:pStyle w:val="Standardeinzug"/>
              <w:spacing w:before="0" w:after="0"/>
              <w:ind w:left="0"/>
              <w:rPr>
                <w:b/>
              </w:rPr>
            </w:pPr>
            <w:r w:rsidRPr="008A6AEC">
              <w:t>Kriterium</w:t>
            </w:r>
          </w:p>
        </w:tc>
        <w:tc>
          <w:tcPr>
            <w:tcW w:w="4849" w:type="dxa"/>
            <w:gridSpan w:val="2"/>
            <w:shd w:val="clear" w:color="auto" w:fill="D9D9D9" w:themeFill="background1" w:themeFillShade="D9"/>
          </w:tcPr>
          <w:p w14:paraId="35F4D7E4" w14:textId="2B5420B2" w:rsidR="00F028EE" w:rsidRPr="00E75B92" w:rsidRDefault="00F028EE" w:rsidP="00E75B92">
            <w:pPr>
              <w:pStyle w:val="Standardeinzug"/>
              <w:spacing w:before="0" w:after="0"/>
              <w:ind w:left="0"/>
              <w:jc w:val="center"/>
              <w:rPr>
                <w:b/>
              </w:rPr>
            </w:pPr>
            <w:r w:rsidRPr="00E75B92">
              <w:rPr>
                <w:b/>
              </w:rPr>
              <w:t>Umgebungsvariable</w:t>
            </w:r>
          </w:p>
        </w:tc>
      </w:tr>
      <w:tr w:rsidR="00F028EE" w:rsidRPr="005A2C45" w14:paraId="35CD439B" w14:textId="77777777" w:rsidTr="008F67B0">
        <w:tc>
          <w:tcPr>
            <w:tcW w:w="4361" w:type="dxa"/>
            <w:vMerge/>
            <w:shd w:val="clear" w:color="auto" w:fill="D9D9D9" w:themeFill="background1" w:themeFillShade="D9"/>
          </w:tcPr>
          <w:p w14:paraId="7DFBBE1A" w14:textId="25FBBF8A" w:rsidR="00F028EE" w:rsidRPr="008A6AEC" w:rsidRDefault="00F028EE" w:rsidP="00E75B92">
            <w:pPr>
              <w:pStyle w:val="Standardeinzug"/>
              <w:spacing w:before="0" w:after="0"/>
              <w:ind w:left="0"/>
            </w:pPr>
          </w:p>
        </w:tc>
        <w:tc>
          <w:tcPr>
            <w:tcW w:w="2268" w:type="dxa"/>
            <w:shd w:val="clear" w:color="auto" w:fill="D9D9D9" w:themeFill="background1" w:themeFillShade="D9"/>
          </w:tcPr>
          <w:p w14:paraId="3DB8E102" w14:textId="77777777" w:rsidR="00F028EE" w:rsidRPr="00E75B92" w:rsidRDefault="00F028EE" w:rsidP="00E75B92">
            <w:pPr>
              <w:pStyle w:val="Standardeinzug"/>
              <w:spacing w:before="0" w:after="0"/>
              <w:ind w:left="0"/>
              <w:rPr>
                <w:b/>
              </w:rPr>
            </w:pPr>
            <w:r w:rsidRPr="00E75B92">
              <w:rPr>
                <w:b/>
              </w:rPr>
              <w:t>CVI</w:t>
            </w:r>
          </w:p>
        </w:tc>
        <w:tc>
          <w:tcPr>
            <w:tcW w:w="2581" w:type="dxa"/>
            <w:shd w:val="clear" w:color="auto" w:fill="D9D9D9" w:themeFill="background1" w:themeFillShade="D9"/>
          </w:tcPr>
          <w:p w14:paraId="789CE36A" w14:textId="77777777" w:rsidR="00F028EE" w:rsidRPr="00E75B92" w:rsidRDefault="00F028EE" w:rsidP="00E75B92">
            <w:pPr>
              <w:pStyle w:val="Standardeinzug"/>
              <w:spacing w:before="0" w:after="0"/>
              <w:ind w:left="0"/>
              <w:rPr>
                <w:b/>
              </w:rPr>
            </w:pPr>
            <w:r w:rsidRPr="00E75B92">
              <w:rPr>
                <w:b/>
              </w:rPr>
              <w:t xml:space="preserve">C </w:t>
            </w:r>
            <w:proofErr w:type="spellStart"/>
            <w:r w:rsidRPr="00E75B92">
              <w:rPr>
                <w:b/>
              </w:rPr>
              <w:t>Libary</w:t>
            </w:r>
            <w:proofErr w:type="spellEnd"/>
          </w:p>
        </w:tc>
      </w:tr>
      <w:tr w:rsidR="008F67B0" w:rsidRPr="005A2C45" w14:paraId="2A7A986F" w14:textId="77777777" w:rsidTr="008F67B0">
        <w:tc>
          <w:tcPr>
            <w:tcW w:w="4361" w:type="dxa"/>
          </w:tcPr>
          <w:p w14:paraId="1EA772F1" w14:textId="77777777" w:rsidR="008F67B0" w:rsidRPr="005A2C45" w:rsidRDefault="008F67B0" w:rsidP="00E75B92">
            <w:pPr>
              <w:pStyle w:val="Standardeinzug"/>
              <w:spacing w:before="0" w:after="0"/>
              <w:ind w:left="0"/>
            </w:pPr>
            <w:r w:rsidRPr="005A2C45">
              <w:t>Lese Zugriff</w:t>
            </w:r>
          </w:p>
        </w:tc>
        <w:tc>
          <w:tcPr>
            <w:tcW w:w="2268" w:type="dxa"/>
          </w:tcPr>
          <w:p w14:paraId="18F15508" w14:textId="77777777" w:rsidR="008F67B0" w:rsidRPr="005A2C45" w:rsidRDefault="008F67B0" w:rsidP="00E75B92">
            <w:pPr>
              <w:pStyle w:val="Standardeinzug"/>
              <w:spacing w:before="0" w:after="0"/>
              <w:ind w:left="0"/>
            </w:pPr>
            <w:r w:rsidRPr="005A2C45">
              <w:t>immer</w:t>
            </w:r>
          </w:p>
        </w:tc>
        <w:tc>
          <w:tcPr>
            <w:tcW w:w="2581" w:type="dxa"/>
          </w:tcPr>
          <w:p w14:paraId="7D57C056" w14:textId="77777777" w:rsidR="008F67B0" w:rsidRPr="005A2C45" w:rsidRDefault="008F67B0" w:rsidP="00E75B92">
            <w:pPr>
              <w:pStyle w:val="Standardeinzug"/>
              <w:spacing w:before="0" w:after="0"/>
              <w:ind w:left="0"/>
            </w:pPr>
            <w:r w:rsidRPr="005A2C45">
              <w:t>immer</w:t>
            </w:r>
          </w:p>
        </w:tc>
      </w:tr>
      <w:tr w:rsidR="008F67B0" w:rsidRPr="005A2C45" w14:paraId="2F1AF187" w14:textId="77777777" w:rsidTr="008F67B0">
        <w:tc>
          <w:tcPr>
            <w:tcW w:w="4361" w:type="dxa"/>
          </w:tcPr>
          <w:p w14:paraId="3C369119" w14:textId="77777777" w:rsidR="008F67B0" w:rsidRPr="005A2C45" w:rsidRDefault="008F67B0" w:rsidP="00E75B92">
            <w:pPr>
              <w:pStyle w:val="Standardeinzug"/>
              <w:spacing w:before="0" w:after="0"/>
              <w:ind w:left="0"/>
            </w:pPr>
            <w:r w:rsidRPr="005A2C45">
              <w:t>Schreib Zugriff</w:t>
            </w:r>
          </w:p>
        </w:tc>
        <w:tc>
          <w:tcPr>
            <w:tcW w:w="2268" w:type="dxa"/>
          </w:tcPr>
          <w:p w14:paraId="14693D75" w14:textId="77777777" w:rsidR="008F67B0" w:rsidRPr="005A2C45" w:rsidRDefault="008F67B0" w:rsidP="00E75B92">
            <w:pPr>
              <w:pStyle w:val="Standardeinzug"/>
              <w:spacing w:before="0" w:after="0"/>
              <w:ind w:left="0"/>
            </w:pPr>
            <w:r w:rsidRPr="005A2C45">
              <w:t>überschreibbar</w:t>
            </w:r>
          </w:p>
        </w:tc>
        <w:tc>
          <w:tcPr>
            <w:tcW w:w="2581" w:type="dxa"/>
          </w:tcPr>
          <w:p w14:paraId="24676F06" w14:textId="60DBADD7" w:rsidR="008F67B0" w:rsidRPr="005A2C45" w:rsidRDefault="00F028EE" w:rsidP="00E75B92">
            <w:pPr>
              <w:pStyle w:val="Standardeinzug"/>
              <w:spacing w:before="0" w:after="0"/>
              <w:ind w:left="0"/>
            </w:pPr>
            <w:r>
              <w:t>e</w:t>
            </w:r>
            <w:r w:rsidR="008F67B0" w:rsidRPr="005A2C45">
              <w:t>inmalig</w:t>
            </w:r>
            <w:r w:rsidR="00683677" w:rsidRPr="005A2C45">
              <w:t xml:space="preserve"> im Betrieb</w:t>
            </w:r>
          </w:p>
        </w:tc>
      </w:tr>
      <w:tr w:rsidR="008F67B0" w:rsidRPr="005A2C45" w14:paraId="425DCAD7" w14:textId="77777777" w:rsidTr="008F67B0">
        <w:tc>
          <w:tcPr>
            <w:tcW w:w="4361" w:type="dxa"/>
          </w:tcPr>
          <w:p w14:paraId="37B0924C" w14:textId="77777777" w:rsidR="008F67B0" w:rsidRPr="005A2C45" w:rsidRDefault="008F67B0" w:rsidP="00E75B92">
            <w:pPr>
              <w:pStyle w:val="Standardeinzug"/>
              <w:spacing w:before="0" w:after="0"/>
              <w:ind w:left="0"/>
            </w:pPr>
            <w:r w:rsidRPr="005A2C45">
              <w:t>Datentyp</w:t>
            </w:r>
          </w:p>
        </w:tc>
        <w:tc>
          <w:tcPr>
            <w:tcW w:w="2268" w:type="dxa"/>
          </w:tcPr>
          <w:p w14:paraId="0BE947AD" w14:textId="77777777" w:rsidR="008F67B0" w:rsidRPr="005A2C45" w:rsidRDefault="008F67B0" w:rsidP="00E75B92">
            <w:pPr>
              <w:pStyle w:val="Standardeinzug"/>
              <w:spacing w:before="0" w:after="0"/>
              <w:ind w:left="0"/>
            </w:pPr>
            <w:r w:rsidRPr="005A2C45">
              <w:t>gebräuchlichsten</w:t>
            </w:r>
          </w:p>
        </w:tc>
        <w:tc>
          <w:tcPr>
            <w:tcW w:w="2581" w:type="dxa"/>
          </w:tcPr>
          <w:p w14:paraId="0F6F7811" w14:textId="77777777" w:rsidR="008F67B0" w:rsidRPr="005A2C45" w:rsidRDefault="008F67B0" w:rsidP="00E75B92">
            <w:pPr>
              <w:pStyle w:val="Standardeinzug"/>
              <w:spacing w:before="0" w:after="0"/>
              <w:ind w:left="0"/>
            </w:pPr>
            <w:r w:rsidRPr="005A2C45">
              <w:t>String</w:t>
            </w:r>
          </w:p>
        </w:tc>
      </w:tr>
      <w:tr w:rsidR="008F67B0" w:rsidRPr="005A2C45" w14:paraId="13A5B2F1" w14:textId="77777777" w:rsidTr="008F67B0">
        <w:tc>
          <w:tcPr>
            <w:tcW w:w="4361" w:type="dxa"/>
          </w:tcPr>
          <w:p w14:paraId="233B6975" w14:textId="77777777" w:rsidR="008F67B0" w:rsidRPr="005A2C45" w:rsidRDefault="008F67B0" w:rsidP="00E75B92">
            <w:pPr>
              <w:pStyle w:val="Standardeinzug"/>
              <w:spacing w:before="0" w:after="0"/>
              <w:ind w:left="0"/>
            </w:pPr>
            <w:r w:rsidRPr="005A2C45">
              <w:t>Cluster zusammenfassen</w:t>
            </w:r>
          </w:p>
        </w:tc>
        <w:tc>
          <w:tcPr>
            <w:tcW w:w="2268" w:type="dxa"/>
          </w:tcPr>
          <w:p w14:paraId="39496EB1" w14:textId="77777777" w:rsidR="008F67B0" w:rsidRPr="005A2C45" w:rsidRDefault="008F67B0" w:rsidP="00E75B92">
            <w:pPr>
              <w:pStyle w:val="Standardeinzug"/>
              <w:spacing w:before="0" w:after="0"/>
              <w:ind w:left="0"/>
            </w:pPr>
            <w:r w:rsidRPr="005A2C45">
              <w:t>ja</w:t>
            </w:r>
          </w:p>
        </w:tc>
        <w:tc>
          <w:tcPr>
            <w:tcW w:w="2581" w:type="dxa"/>
          </w:tcPr>
          <w:p w14:paraId="51285730" w14:textId="77777777" w:rsidR="008F67B0" w:rsidRPr="005A2C45" w:rsidRDefault="008F67B0" w:rsidP="00E75B92">
            <w:pPr>
              <w:pStyle w:val="Standardeinzug"/>
              <w:spacing w:before="0" w:after="0"/>
              <w:ind w:left="0"/>
            </w:pPr>
            <w:r w:rsidRPr="005A2C45">
              <w:t>nein</w:t>
            </w:r>
          </w:p>
        </w:tc>
      </w:tr>
      <w:tr w:rsidR="008F67B0" w:rsidRPr="005A2C45" w14:paraId="4505CD06" w14:textId="77777777" w:rsidTr="008F67B0">
        <w:tc>
          <w:tcPr>
            <w:tcW w:w="4361" w:type="dxa"/>
          </w:tcPr>
          <w:p w14:paraId="56CE8D9C" w14:textId="77777777" w:rsidR="008F67B0" w:rsidRPr="005A2C45" w:rsidRDefault="008F67B0" w:rsidP="00E75B92">
            <w:pPr>
              <w:pStyle w:val="Standardeinzug"/>
              <w:spacing w:before="0" w:after="0"/>
              <w:ind w:left="0"/>
            </w:pPr>
            <w:r w:rsidRPr="005A2C45">
              <w:t>Austausch über unterschiedlichen Rechnern</w:t>
            </w:r>
          </w:p>
        </w:tc>
        <w:tc>
          <w:tcPr>
            <w:tcW w:w="2268" w:type="dxa"/>
          </w:tcPr>
          <w:p w14:paraId="4D1B6D24" w14:textId="77777777" w:rsidR="008F67B0" w:rsidRPr="005A2C45" w:rsidRDefault="008F67B0" w:rsidP="00E75B92">
            <w:pPr>
              <w:pStyle w:val="Standardeinzug"/>
              <w:spacing w:before="0" w:after="0"/>
              <w:ind w:left="0"/>
            </w:pPr>
            <w:r w:rsidRPr="005A2C45">
              <w:t>ja</w:t>
            </w:r>
          </w:p>
        </w:tc>
        <w:tc>
          <w:tcPr>
            <w:tcW w:w="2581" w:type="dxa"/>
          </w:tcPr>
          <w:p w14:paraId="3036E541" w14:textId="77777777" w:rsidR="008F67B0" w:rsidRPr="005A2C45" w:rsidRDefault="008F67B0" w:rsidP="00E75B92">
            <w:pPr>
              <w:pStyle w:val="Standardeinzug"/>
              <w:spacing w:before="0" w:after="0"/>
              <w:ind w:left="0"/>
            </w:pPr>
            <w:r w:rsidRPr="005A2C45">
              <w:t>nein</w:t>
            </w:r>
          </w:p>
        </w:tc>
      </w:tr>
      <w:tr w:rsidR="00683677" w:rsidRPr="005A2C45" w14:paraId="0A86F2EA" w14:textId="77777777" w:rsidTr="008F67B0">
        <w:tc>
          <w:tcPr>
            <w:tcW w:w="4361" w:type="dxa"/>
          </w:tcPr>
          <w:p w14:paraId="0A9733ED" w14:textId="77777777" w:rsidR="00683677" w:rsidRPr="005A2C45" w:rsidRDefault="00683677" w:rsidP="00E75B92">
            <w:pPr>
              <w:pStyle w:val="Standardeinzug"/>
              <w:spacing w:before="0" w:after="0"/>
              <w:ind w:left="0"/>
            </w:pPr>
            <w:r w:rsidRPr="005A2C45">
              <w:t>Initialisierung notwendig</w:t>
            </w:r>
          </w:p>
        </w:tc>
        <w:tc>
          <w:tcPr>
            <w:tcW w:w="2268" w:type="dxa"/>
          </w:tcPr>
          <w:p w14:paraId="65AFCF48" w14:textId="77777777" w:rsidR="00683677" w:rsidRPr="005A2C45" w:rsidRDefault="00683677" w:rsidP="00E75B92">
            <w:pPr>
              <w:pStyle w:val="Standardeinzug"/>
              <w:spacing w:before="0" w:after="0"/>
              <w:ind w:left="0"/>
            </w:pPr>
            <w:r w:rsidRPr="005A2C45">
              <w:t>ja</w:t>
            </w:r>
          </w:p>
        </w:tc>
        <w:tc>
          <w:tcPr>
            <w:tcW w:w="2581" w:type="dxa"/>
          </w:tcPr>
          <w:p w14:paraId="24AFE23D" w14:textId="167198B9" w:rsidR="00683677" w:rsidRPr="005A2C45" w:rsidRDefault="00F028EE" w:rsidP="00E75B92">
            <w:pPr>
              <w:pStyle w:val="Standardeinzug"/>
              <w:spacing w:before="0" w:after="0"/>
              <w:ind w:left="0"/>
            </w:pPr>
            <w:r>
              <w:t>d</w:t>
            </w:r>
            <w:r w:rsidR="00683677" w:rsidRPr="005A2C45">
              <w:t>irekt mit Wert versehbar</w:t>
            </w:r>
          </w:p>
        </w:tc>
      </w:tr>
    </w:tbl>
    <w:p w14:paraId="7621A9AF" w14:textId="213A2DE4" w:rsidR="008F67B0" w:rsidRPr="005A2C45" w:rsidRDefault="004C0AC4" w:rsidP="004C0AC4">
      <w:pPr>
        <w:pStyle w:val="Beschriftung"/>
      </w:pPr>
      <w:bookmarkStart w:id="271" w:name="_Toc491942828"/>
      <w:r w:rsidRPr="005A2C45">
        <w:t xml:space="preserve">Tabelle </w:t>
      </w:r>
      <w:fldSimple w:instr=" SEQ Tabelle \* ARABIC ">
        <w:r w:rsidR="00425D0A">
          <w:rPr>
            <w:noProof/>
          </w:rPr>
          <w:t>5</w:t>
        </w:r>
      </w:fldSimple>
      <w:r w:rsidRPr="005A2C45">
        <w:t>: Vergleich Umgebungsvariable</w:t>
      </w:r>
      <w:bookmarkEnd w:id="271"/>
    </w:p>
    <w:p w14:paraId="0477A500" w14:textId="77777777" w:rsidR="007F7A98" w:rsidRPr="005A2C45" w:rsidRDefault="007F7A98" w:rsidP="007F7A98">
      <w:pPr>
        <w:spacing w:before="0" w:after="200" w:line="276" w:lineRule="auto"/>
        <w:jc w:val="left"/>
        <w:rPr>
          <w:rFonts w:eastAsia="Times New Roman" w:cs="Times New Roman"/>
          <w:szCs w:val="20"/>
          <w:lang w:eastAsia="de-DE" w:bidi="ar-SA"/>
        </w:rPr>
      </w:pPr>
      <w:r w:rsidRPr="005A2C45">
        <w:br w:type="page"/>
      </w:r>
    </w:p>
    <w:p w14:paraId="7D019F61" w14:textId="77777777" w:rsidR="00116BC3" w:rsidRPr="005A2C45" w:rsidRDefault="007F7A98" w:rsidP="00116BC3">
      <w:pPr>
        <w:pStyle w:val="berschrift2"/>
        <w:numPr>
          <w:ilvl w:val="0"/>
          <w:numId w:val="0"/>
        </w:numPr>
        <w:ind w:left="576" w:hanging="576"/>
      </w:pPr>
      <w:bookmarkStart w:id="272" w:name="_Ref491416555"/>
      <w:bookmarkStart w:id="273" w:name="_Toc491858389"/>
      <w:bookmarkStart w:id="274" w:name="_Toc491948133"/>
      <w:r w:rsidRPr="005A2C45">
        <w:lastRenderedPageBreak/>
        <w:t>C.2</w:t>
      </w:r>
      <w:r w:rsidR="00116BC3" w:rsidRPr="005A2C45">
        <w:t>.</w:t>
      </w:r>
      <w:r w:rsidR="00116BC3" w:rsidRPr="005A2C45">
        <w:tab/>
        <w:t>SQL Toolkit</w:t>
      </w:r>
      <w:bookmarkEnd w:id="272"/>
      <w:bookmarkEnd w:id="273"/>
      <w:bookmarkEnd w:id="274"/>
    </w:p>
    <w:p w14:paraId="424C36C9" w14:textId="77777777" w:rsidR="00116BC3" w:rsidRPr="005A2C45" w:rsidRDefault="007F7A98" w:rsidP="00074B6D">
      <w:pPr>
        <w:pStyle w:val="berschrift3"/>
        <w:numPr>
          <w:ilvl w:val="0"/>
          <w:numId w:val="0"/>
        </w:numPr>
      </w:pPr>
      <w:bookmarkStart w:id="275" w:name="_Toc491858390"/>
      <w:bookmarkStart w:id="276" w:name="_Toc491948134"/>
      <w:r w:rsidRPr="005A2C45">
        <w:t>C.2</w:t>
      </w:r>
      <w:r w:rsidR="00074B6D" w:rsidRPr="005A2C45">
        <w:t>.1.</w:t>
      </w:r>
      <w:r w:rsidR="00074B6D" w:rsidRPr="005A2C45">
        <w:tab/>
        <w:t>Funktionsumfang</w:t>
      </w:r>
      <w:bookmarkEnd w:id="275"/>
      <w:bookmarkEnd w:id="276"/>
    </w:p>
    <w:p w14:paraId="00DEA240" w14:textId="0E885434" w:rsidR="00074B6D" w:rsidRPr="005A2C45" w:rsidRDefault="00074B6D" w:rsidP="0073635D">
      <w:pPr>
        <w:rPr>
          <w:lang w:eastAsia="de-DE" w:bidi="ar-SA"/>
        </w:rPr>
      </w:pPr>
      <w:r w:rsidRPr="005A2C45">
        <w:rPr>
          <w:lang w:eastAsia="de-DE" w:bidi="ar-SA"/>
        </w:rPr>
        <w:t xml:space="preserve">Das Ziel des nächsten Abschnittes ist es den Funktionsumfang des SQL Toolkits vorzustellen. Die </w:t>
      </w:r>
      <w:r w:rsidR="00C441C7">
        <w:rPr>
          <w:lang w:eastAsia="de-DE" w:bidi="ar-SA"/>
        </w:rPr>
        <w:fldChar w:fldCharType="begin"/>
      </w:r>
      <w:r w:rsidR="00C441C7">
        <w:rPr>
          <w:lang w:eastAsia="de-DE" w:bidi="ar-SA"/>
        </w:rPr>
        <w:instrText xml:space="preserve"> REF _Ref491941893 \h </w:instrText>
      </w:r>
      <w:r w:rsidR="00C441C7">
        <w:rPr>
          <w:lang w:eastAsia="de-DE" w:bidi="ar-SA"/>
        </w:rPr>
      </w:r>
      <w:r w:rsidR="00C441C7">
        <w:rPr>
          <w:lang w:eastAsia="de-DE" w:bidi="ar-SA"/>
        </w:rPr>
        <w:fldChar w:fldCharType="separate"/>
      </w:r>
      <w:r w:rsidR="00425D0A" w:rsidRPr="005A2C45">
        <w:t xml:space="preserve">Abbildung </w:t>
      </w:r>
      <w:r w:rsidR="00425D0A">
        <w:rPr>
          <w:noProof/>
        </w:rPr>
        <w:t>32</w:t>
      </w:r>
      <w:r w:rsidR="00C441C7">
        <w:rPr>
          <w:lang w:eastAsia="de-DE" w:bidi="ar-SA"/>
        </w:rPr>
        <w:fldChar w:fldCharType="end"/>
      </w:r>
      <w:r w:rsidR="00C441C7">
        <w:rPr>
          <w:lang w:eastAsia="de-DE" w:bidi="ar-SA"/>
        </w:rPr>
        <w:t xml:space="preserve"> </w:t>
      </w:r>
      <w:r w:rsidRPr="005A2C45">
        <w:rPr>
          <w:lang w:eastAsia="de-DE" w:bidi="ar-SA"/>
        </w:rPr>
        <w:t>zeigt dabei die einzelnen Funktionen auf.</w:t>
      </w:r>
    </w:p>
    <w:p w14:paraId="780333EF" w14:textId="77777777" w:rsidR="00074B6D" w:rsidRPr="005A2C45" w:rsidRDefault="00074B6D" w:rsidP="00074B6D">
      <w:pPr>
        <w:rPr>
          <w:lang w:eastAsia="de-DE" w:bidi="ar-SA"/>
        </w:rPr>
      </w:pPr>
      <w:r w:rsidRPr="005A2C45">
        <w:rPr>
          <w:noProof/>
          <w:lang w:val="de-DE" w:eastAsia="de-DE" w:bidi="ar-SA"/>
        </w:rPr>
        <w:drawing>
          <wp:inline distT="0" distB="0" distL="0" distR="0" wp14:anchorId="261F0D09" wp14:editId="40C6AA5B">
            <wp:extent cx="5759450" cy="5560695"/>
            <wp:effectExtent l="0" t="0" r="0" b="190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QL Toolkit Beschreibung.png"/>
                    <pic:cNvPicPr/>
                  </pic:nvPicPr>
                  <pic:blipFill>
                    <a:blip r:embed="rId51">
                      <a:extLst>
                        <a:ext uri="{28A0092B-C50C-407E-A947-70E740481C1C}">
                          <a14:useLocalDpi xmlns:a14="http://schemas.microsoft.com/office/drawing/2010/main" val="0"/>
                        </a:ext>
                      </a:extLst>
                    </a:blip>
                    <a:stretch>
                      <a:fillRect/>
                    </a:stretch>
                  </pic:blipFill>
                  <pic:spPr>
                    <a:xfrm>
                      <a:off x="0" y="0"/>
                      <a:ext cx="5759450" cy="5560695"/>
                    </a:xfrm>
                    <a:prstGeom prst="rect">
                      <a:avLst/>
                    </a:prstGeom>
                  </pic:spPr>
                </pic:pic>
              </a:graphicData>
            </a:graphic>
          </wp:inline>
        </w:drawing>
      </w:r>
    </w:p>
    <w:p w14:paraId="2DEC4AFE" w14:textId="3C23DE8D" w:rsidR="0073635D" w:rsidRPr="005A2C45" w:rsidRDefault="0073635D" w:rsidP="0073635D">
      <w:pPr>
        <w:pStyle w:val="Beschriftung"/>
        <w:rPr>
          <w:lang w:eastAsia="de-DE" w:bidi="ar-SA"/>
        </w:rPr>
      </w:pPr>
      <w:bookmarkStart w:id="277" w:name="_Ref491941893"/>
      <w:bookmarkStart w:id="278" w:name="_Toc491947981"/>
      <w:r w:rsidRPr="005A2C45">
        <w:t xml:space="preserve">Abbildung </w:t>
      </w:r>
      <w:fldSimple w:instr=" SEQ Abbildung \* ARABIC ">
        <w:r w:rsidR="00425D0A">
          <w:rPr>
            <w:noProof/>
          </w:rPr>
          <w:t>32</w:t>
        </w:r>
      </w:fldSimple>
      <w:bookmarkEnd w:id="277"/>
      <w:r w:rsidRPr="005A2C45">
        <w:t>: Funktionsumfang des SQL Toolkits</w:t>
      </w:r>
      <w:sdt>
        <w:sdtPr>
          <w:id w:val="2082864983"/>
          <w:citation/>
        </w:sdtPr>
        <w:sdtContent>
          <w:r w:rsidR="00404E66">
            <w:fldChar w:fldCharType="begin"/>
          </w:r>
          <w:r w:rsidR="0005755C">
            <w:instrText xml:space="preserve">CITATION Nat02 \l 2055 </w:instrText>
          </w:r>
          <w:r w:rsidR="00404E66">
            <w:fldChar w:fldCharType="separate"/>
          </w:r>
          <w:r w:rsidR="0005755C">
            <w:rPr>
              <w:noProof/>
            </w:rPr>
            <w:t xml:space="preserve"> (National Instruments, 2002)</w:t>
          </w:r>
          <w:r w:rsidR="00404E66">
            <w:fldChar w:fldCharType="end"/>
          </w:r>
        </w:sdtContent>
      </w:sdt>
      <w:bookmarkEnd w:id="278"/>
    </w:p>
    <w:p w14:paraId="5D05B854" w14:textId="77777777" w:rsidR="00074B6D" w:rsidRPr="005A2C45" w:rsidRDefault="00074B6D" w:rsidP="00074B6D">
      <w:pPr>
        <w:rPr>
          <w:lang w:eastAsia="de-DE" w:bidi="ar-SA"/>
        </w:rPr>
      </w:pPr>
      <w:r w:rsidRPr="005A2C45">
        <w:rPr>
          <w:lang w:eastAsia="de-DE" w:bidi="ar-SA"/>
        </w:rPr>
        <w:t xml:space="preserve">Als erster Schritt wird über die </w:t>
      </w:r>
      <w:proofErr w:type="spellStart"/>
      <w:r w:rsidRPr="005A2C45">
        <w:rPr>
          <w:lang w:eastAsia="de-DE" w:bidi="ar-SA"/>
        </w:rPr>
        <w:t>DBConnect</w:t>
      </w:r>
      <w:proofErr w:type="spellEnd"/>
      <w:r w:rsidRPr="005A2C45">
        <w:rPr>
          <w:lang w:eastAsia="de-DE" w:bidi="ar-SA"/>
        </w:rPr>
        <w:t xml:space="preserve"> Funktion eine Verbindung zur Datenbank aufgebaut. Diese wird anschliessend gebraucht, um entweder über </w:t>
      </w:r>
      <w:proofErr w:type="spellStart"/>
      <w:r w:rsidRPr="005A2C45">
        <w:rPr>
          <w:lang w:eastAsia="de-DE" w:bidi="ar-SA"/>
        </w:rPr>
        <w:t>Automatic</w:t>
      </w:r>
      <w:proofErr w:type="spellEnd"/>
      <w:r w:rsidRPr="005A2C45">
        <w:rPr>
          <w:lang w:eastAsia="de-DE" w:bidi="ar-SA"/>
        </w:rPr>
        <w:t xml:space="preserve"> SQL, Explicit SQL oder Immediate SQL Anweisungen auszuführen um Daten auszulesen, zu verändern oder zu erstellen, welche in der Datenbank hinterlegt sind.</w:t>
      </w:r>
    </w:p>
    <w:p w14:paraId="787EC908" w14:textId="77777777" w:rsidR="0044253F" w:rsidRDefault="0044253F">
      <w:pPr>
        <w:spacing w:before="0" w:after="200" w:line="276" w:lineRule="auto"/>
        <w:jc w:val="left"/>
        <w:rPr>
          <w:b/>
          <w:lang w:eastAsia="de-DE" w:bidi="ar-SA"/>
        </w:rPr>
      </w:pPr>
      <w:r>
        <w:rPr>
          <w:b/>
          <w:lang w:eastAsia="de-DE" w:bidi="ar-SA"/>
        </w:rPr>
        <w:br w:type="page"/>
      </w:r>
    </w:p>
    <w:p w14:paraId="3F7D6859" w14:textId="1327CA0B" w:rsidR="00074B6D" w:rsidRPr="005A2C45" w:rsidRDefault="00074B6D" w:rsidP="00074B6D">
      <w:pPr>
        <w:rPr>
          <w:b/>
          <w:lang w:eastAsia="de-DE" w:bidi="ar-SA"/>
        </w:rPr>
      </w:pPr>
      <w:r w:rsidRPr="005A2C45">
        <w:rPr>
          <w:b/>
          <w:lang w:eastAsia="de-DE" w:bidi="ar-SA"/>
        </w:rPr>
        <w:lastRenderedPageBreak/>
        <w:t>Auflistung Vor- und Nachteile:</w:t>
      </w:r>
    </w:p>
    <w:p w14:paraId="49190582" w14:textId="77777777" w:rsidR="00074B6D" w:rsidRPr="005A2C45" w:rsidRDefault="00074B6D" w:rsidP="00074B6D">
      <w:pPr>
        <w:rPr>
          <w:lang w:eastAsia="de-DE" w:bidi="ar-SA"/>
        </w:rPr>
      </w:pPr>
      <w:r w:rsidRPr="005A2C45">
        <w:rPr>
          <w:lang w:eastAsia="de-DE" w:bidi="ar-SA"/>
        </w:rPr>
        <w:t xml:space="preserve">Die </w:t>
      </w:r>
      <w:proofErr w:type="spellStart"/>
      <w:r w:rsidRPr="005A2C45">
        <w:rPr>
          <w:lang w:eastAsia="de-DE" w:bidi="ar-SA"/>
        </w:rPr>
        <w:t>Automatic</w:t>
      </w:r>
      <w:proofErr w:type="spellEnd"/>
      <w:r w:rsidRPr="005A2C45">
        <w:rPr>
          <w:lang w:eastAsia="de-DE" w:bidi="ar-SA"/>
        </w:rPr>
        <w:t xml:space="preserve"> SQL Variante ermöglicht einfache Select Abfragen wie auch Create Table Befehle. Dabei wird die Anweisung von der SQL Toolkit übernommen.</w:t>
      </w:r>
    </w:p>
    <w:p w14:paraId="5FF52AA2" w14:textId="4C6E2419" w:rsidR="00074B6D" w:rsidRPr="005A2C45" w:rsidRDefault="00074B6D" w:rsidP="00074B6D">
      <w:pPr>
        <w:rPr>
          <w:lang w:eastAsia="de-DE" w:bidi="ar-SA"/>
        </w:rPr>
      </w:pPr>
      <w:r w:rsidRPr="005A2C45">
        <w:rPr>
          <w:lang w:eastAsia="de-DE" w:bidi="ar-SA"/>
        </w:rPr>
        <w:t>Bei der Explicit SQL Variante muss die SQL Anweisung vom Programmierer geschrieben werden. Aus diesem Grund können komplexere Select wie auch andere Arten von</w:t>
      </w:r>
      <w:r w:rsidR="00A00251">
        <w:rPr>
          <w:lang w:eastAsia="de-DE" w:bidi="ar-SA"/>
        </w:rPr>
        <w:t xml:space="preserve"> Anweisungen ausgeführt werden.</w:t>
      </w:r>
      <w:bookmarkStart w:id="279" w:name="_GoBack"/>
      <w:bookmarkEnd w:id="279"/>
    </w:p>
    <w:p w14:paraId="5B7183F5" w14:textId="77777777" w:rsidR="00074B6D" w:rsidRPr="005A2C45" w:rsidRDefault="00074B6D" w:rsidP="00074B6D">
      <w:pPr>
        <w:rPr>
          <w:lang w:eastAsia="de-DE" w:bidi="ar-SA"/>
        </w:rPr>
      </w:pPr>
      <w:r w:rsidRPr="005A2C45">
        <w:rPr>
          <w:lang w:eastAsia="de-DE" w:bidi="ar-SA"/>
        </w:rPr>
        <w:t xml:space="preserve">Mit der Immediate SQL Möglichkeit entfallen die </w:t>
      </w:r>
      <w:proofErr w:type="spellStart"/>
      <w:r w:rsidRPr="005A2C45">
        <w:rPr>
          <w:lang w:eastAsia="de-DE" w:bidi="ar-SA"/>
        </w:rPr>
        <w:t>DBActiveSQL</w:t>
      </w:r>
      <w:proofErr w:type="spellEnd"/>
      <w:r w:rsidRPr="005A2C45">
        <w:rPr>
          <w:lang w:eastAsia="de-DE" w:bidi="ar-SA"/>
        </w:rPr>
        <w:t xml:space="preserve"> und </w:t>
      </w:r>
      <w:proofErr w:type="spellStart"/>
      <w:r w:rsidRPr="005A2C45">
        <w:rPr>
          <w:lang w:eastAsia="de-DE" w:bidi="ar-SA"/>
        </w:rPr>
        <w:t>DBDeactiveSQL</w:t>
      </w:r>
      <w:proofErr w:type="spellEnd"/>
      <w:r w:rsidRPr="005A2C45">
        <w:rPr>
          <w:lang w:eastAsia="de-DE" w:bidi="ar-SA"/>
        </w:rPr>
        <w:t xml:space="preserve"> Funktionsaufrufe. Diese wird eingesetzt, wenn nach der Anweisung, keine Daten mehr vorhanden sein müssen.</w:t>
      </w:r>
    </w:p>
    <w:p w14:paraId="2CE0388E" w14:textId="6277E5AF" w:rsidR="00074B6D" w:rsidRPr="005A2C45" w:rsidRDefault="00074B6D" w:rsidP="00074B6D">
      <w:pPr>
        <w:rPr>
          <w:lang w:eastAsia="de-DE" w:bidi="ar-SA"/>
        </w:rPr>
      </w:pPr>
      <w:r w:rsidRPr="005A2C45">
        <w:rPr>
          <w:lang w:eastAsia="de-DE" w:bidi="ar-SA"/>
        </w:rPr>
        <w:t>Bei den ersten beiden Varianten kann die Tabelleninformation in unterschiedliche Datentypen ausgelesen werden und liegt dem Programm gleich zur Weiterverarbeitung bereit. Es ist nötig vor der Ausführung einer SQL Anweisung zuerst System Ressourcen anzulegen, welche nach der Ausführung wieder freigegeben werden. Hierbei handelt es sich um temporäre Files.</w:t>
      </w:r>
      <w:sdt>
        <w:sdtPr>
          <w:rPr>
            <w:lang w:eastAsia="de-DE" w:bidi="ar-SA"/>
          </w:rPr>
          <w:id w:val="2105601847"/>
          <w:citation/>
        </w:sdtPr>
        <w:sdtContent>
          <w:r w:rsidRPr="005A2C45">
            <w:rPr>
              <w:lang w:eastAsia="de-DE" w:bidi="ar-SA"/>
            </w:rPr>
            <w:fldChar w:fldCharType="begin"/>
          </w:r>
          <w:r w:rsidR="0005755C">
            <w:rPr>
              <w:lang w:eastAsia="de-DE" w:bidi="ar-SA"/>
            </w:rPr>
            <w:instrText xml:space="preserve">CITATION Nat02 \l 2055 </w:instrText>
          </w:r>
          <w:r w:rsidRPr="005A2C45">
            <w:rPr>
              <w:lang w:eastAsia="de-DE" w:bidi="ar-SA"/>
            </w:rPr>
            <w:fldChar w:fldCharType="separate"/>
          </w:r>
          <w:r w:rsidR="0005755C">
            <w:rPr>
              <w:noProof/>
              <w:lang w:eastAsia="de-DE" w:bidi="ar-SA"/>
            </w:rPr>
            <w:t xml:space="preserve"> (National Instruments, 2002)</w:t>
          </w:r>
          <w:r w:rsidRPr="005A2C45">
            <w:rPr>
              <w:lang w:eastAsia="de-DE" w:bidi="ar-SA"/>
            </w:rPr>
            <w:fldChar w:fldCharType="end"/>
          </w:r>
        </w:sdtContent>
      </w:sdt>
    </w:p>
    <w:p w14:paraId="30E65E4D" w14:textId="77777777" w:rsidR="00074B6D" w:rsidRPr="005A2C45" w:rsidRDefault="008F67B0" w:rsidP="00074B6D">
      <w:pPr>
        <w:pStyle w:val="berschrift3"/>
        <w:numPr>
          <w:ilvl w:val="0"/>
          <w:numId w:val="0"/>
        </w:numPr>
        <w:jc w:val="left"/>
      </w:pPr>
      <w:bookmarkStart w:id="280" w:name="_Ref491456052"/>
      <w:bookmarkStart w:id="281" w:name="_Toc491858391"/>
      <w:bookmarkStart w:id="282" w:name="_Toc491948135"/>
      <w:r w:rsidRPr="005A2C45">
        <w:t>C.2</w:t>
      </w:r>
      <w:r w:rsidR="00074B6D" w:rsidRPr="005A2C45">
        <w:t>.2</w:t>
      </w:r>
      <w:r w:rsidR="00074B6D" w:rsidRPr="005A2C45">
        <w:tab/>
        <w:t>Code Ausschnitt um einen neuen Eintrag zu erstellen</w:t>
      </w:r>
      <w:bookmarkEnd w:id="280"/>
      <w:bookmarkEnd w:id="281"/>
      <w:bookmarkEnd w:id="282"/>
    </w:p>
    <w:p w14:paraId="10BC8B17" w14:textId="77777777" w:rsidR="00D4567E" w:rsidRPr="005A2C45" w:rsidRDefault="00D4567E" w:rsidP="00D4567E">
      <w:pPr>
        <w:pStyle w:val="Standardeinzug"/>
        <w:ind w:left="0"/>
      </w:pPr>
      <w:r w:rsidRPr="005A2C45">
        <w:rPr>
          <w:noProof/>
          <w:lang w:val="de-DE"/>
        </w:rPr>
        <w:drawing>
          <wp:inline distT="0" distB="0" distL="0" distR="0" wp14:anchorId="164D5C4C" wp14:editId="208246D8">
            <wp:extent cx="5759450" cy="432879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enbankSchreibCode_ohneErrorAbfrage.png"/>
                    <pic:cNvPicPr/>
                  </pic:nvPicPr>
                  <pic:blipFill>
                    <a:blip r:embed="rId52">
                      <a:extLst>
                        <a:ext uri="{28A0092B-C50C-407E-A947-70E740481C1C}">
                          <a14:useLocalDpi xmlns:a14="http://schemas.microsoft.com/office/drawing/2010/main" val="0"/>
                        </a:ext>
                      </a:extLst>
                    </a:blip>
                    <a:stretch>
                      <a:fillRect/>
                    </a:stretch>
                  </pic:blipFill>
                  <pic:spPr>
                    <a:xfrm>
                      <a:off x="0" y="0"/>
                      <a:ext cx="5759450" cy="4328795"/>
                    </a:xfrm>
                    <a:prstGeom prst="rect">
                      <a:avLst/>
                    </a:prstGeom>
                  </pic:spPr>
                </pic:pic>
              </a:graphicData>
            </a:graphic>
          </wp:inline>
        </w:drawing>
      </w:r>
    </w:p>
    <w:p w14:paraId="2C30A00A" w14:textId="335F4C2A" w:rsidR="00074B6D" w:rsidRPr="005A2C45" w:rsidRDefault="00074B6D" w:rsidP="00074B6D">
      <w:pPr>
        <w:pStyle w:val="Beschriftung"/>
      </w:pPr>
      <w:bookmarkStart w:id="283" w:name="_Ref491455824"/>
      <w:bookmarkStart w:id="284" w:name="_Toc491947982"/>
      <w:r w:rsidRPr="005A2C45">
        <w:t xml:space="preserve">Abbildung </w:t>
      </w:r>
      <w:fldSimple w:instr=" SEQ Abbildung \* ARABIC ">
        <w:r w:rsidR="00425D0A">
          <w:rPr>
            <w:noProof/>
          </w:rPr>
          <w:t>33</w:t>
        </w:r>
      </w:fldSimple>
      <w:bookmarkEnd w:id="283"/>
      <w:r w:rsidRPr="005A2C45">
        <w:t>: Code Ausschnitt um einen neuen Eintrag zu erstellen</w:t>
      </w:r>
      <w:bookmarkEnd w:id="284"/>
    </w:p>
    <w:p w14:paraId="60785953" w14:textId="2A6C8EAB" w:rsidR="00074B6D" w:rsidRPr="005A2C45" w:rsidRDefault="00074B6D" w:rsidP="00074B6D">
      <w:r w:rsidRPr="005A2C45">
        <w:t>Im Code-Ausschnitt (</w:t>
      </w:r>
      <w:r w:rsidR="00D014ED" w:rsidRPr="005A2C45">
        <w:fldChar w:fldCharType="begin"/>
      </w:r>
      <w:r w:rsidR="00D014ED" w:rsidRPr="005A2C45">
        <w:instrText xml:space="preserve"> REF _Ref491455824 \h </w:instrText>
      </w:r>
      <w:r w:rsidR="00D014ED" w:rsidRPr="005A2C45">
        <w:fldChar w:fldCharType="separate"/>
      </w:r>
      <w:r w:rsidR="00425D0A" w:rsidRPr="005A2C45">
        <w:t xml:space="preserve">Abbildung </w:t>
      </w:r>
      <w:r w:rsidR="00425D0A">
        <w:rPr>
          <w:noProof/>
        </w:rPr>
        <w:t>33</w:t>
      </w:r>
      <w:r w:rsidR="00D014ED" w:rsidRPr="005A2C45">
        <w:fldChar w:fldCharType="end"/>
      </w:r>
      <w:r w:rsidRPr="005A2C45">
        <w:t xml:space="preserve">) wurde auf die Fehlerüberprüfung verzichtet, um eine bessere Übersicht dem Leser zu geben. Der Verbindungsaufbau sowie Abbau zur Datenbank wird nur als Funktionsaufruf dargestellt. Die Aufgabe der Funktion </w:t>
      </w:r>
      <w:proofErr w:type="spellStart"/>
      <w:r w:rsidRPr="005A2C45">
        <w:t>Database_WriteControllerTypeTestInDatabase</w:t>
      </w:r>
      <w:proofErr w:type="spellEnd"/>
      <w:r w:rsidRPr="005A2C45">
        <w:t xml:space="preserve"> besteht darin zu prüfen, ob der Controller Type schon mit der Test Version verlinkt wurde. Die Verlinkungstabelle ist nötig, um mehrere Controller Typen einer Test Version zuweisen zu können. Die unterschiedlichen Controller Typen sind in einer eigenen Tabelle (</w:t>
      </w:r>
      <w:proofErr w:type="spellStart"/>
      <w:r w:rsidRPr="005A2C45">
        <w:t>ControllerTypes</w:t>
      </w:r>
      <w:proofErr w:type="spellEnd"/>
      <w:r w:rsidRPr="005A2C45">
        <w:t>) definiert. Bei der Verlinkung wird dabei eine Referenz des Controller Typs angegeben.</w:t>
      </w:r>
    </w:p>
    <w:p w14:paraId="0407C01D" w14:textId="77777777" w:rsidR="00074B6D" w:rsidRPr="005A2C45" w:rsidRDefault="00074B6D" w:rsidP="00074B6D">
      <w:r w:rsidRPr="005A2C45">
        <w:lastRenderedPageBreak/>
        <w:t xml:space="preserve">Nach Aufbau der Verbindung wird mit dem Controller Type Eingangsstruktur, der Controller Type definiert, wenn dieser noch nicht existiert. Die Funktion liefert die ID des Controller </w:t>
      </w:r>
      <w:proofErr w:type="spellStart"/>
      <w:r w:rsidRPr="005A2C45">
        <w:t>Types</w:t>
      </w:r>
      <w:proofErr w:type="spellEnd"/>
      <w:r w:rsidRPr="005A2C45">
        <w:t xml:space="preserve"> zurück. Nun wird in der Verlinkungstabelle geprüft, ob die Verbindung schon vorhanden ist. Dazu wird die </w:t>
      </w:r>
      <w:proofErr w:type="spellStart"/>
      <w:r w:rsidRPr="005A2C45">
        <w:t>DBActivateSQL</w:t>
      </w:r>
      <w:proofErr w:type="spellEnd"/>
      <w:r w:rsidRPr="005A2C45">
        <w:t xml:space="preserve"> Funktion verwendet, um einen Select Befehl auszuführen. Mit den </w:t>
      </w:r>
      <w:proofErr w:type="spellStart"/>
      <w:r w:rsidRPr="005A2C45">
        <w:t>DBBindCol</w:t>
      </w:r>
      <w:proofErr w:type="spellEnd"/>
      <w:r w:rsidRPr="005A2C45">
        <w:t xml:space="preserve"> Funktionen können Tabellenwerte im entsprechenden Datenformat direkt ausgelesen werden. Mit der </w:t>
      </w:r>
      <w:proofErr w:type="spellStart"/>
      <w:r w:rsidRPr="005A2C45">
        <w:t>while</w:t>
      </w:r>
      <w:proofErr w:type="spellEnd"/>
      <w:r w:rsidRPr="005A2C45">
        <w:t xml:space="preserve"> Befehl </w:t>
      </w:r>
      <w:proofErr w:type="spellStart"/>
      <w:r w:rsidRPr="005A2C45">
        <w:t>DBFetchNext</w:t>
      </w:r>
      <w:proofErr w:type="spellEnd"/>
      <w:r w:rsidRPr="005A2C45">
        <w:t xml:space="preserve"> werden die einzelnen Tupel der </w:t>
      </w:r>
      <w:proofErr w:type="spellStart"/>
      <w:r w:rsidRPr="005A2C45">
        <w:t>ControllerType</w:t>
      </w:r>
      <w:proofErr w:type="spellEnd"/>
      <w:r w:rsidRPr="005A2C45">
        <w:t xml:space="preserve"> Tabelle ausgelesen. Mit der </w:t>
      </w:r>
      <w:proofErr w:type="spellStart"/>
      <w:r w:rsidRPr="005A2C45">
        <w:t>if</w:t>
      </w:r>
      <w:proofErr w:type="spellEnd"/>
      <w:r w:rsidRPr="005A2C45">
        <w:t xml:space="preserve"> Anweisung wird kontrolliert, ob die Verlinkung schon eingetragen ist, wenn ja wird die </w:t>
      </w:r>
      <w:proofErr w:type="spellStart"/>
      <w:r w:rsidRPr="005A2C45">
        <w:t>while</w:t>
      </w:r>
      <w:proofErr w:type="spellEnd"/>
      <w:r w:rsidRPr="005A2C45">
        <w:t xml:space="preserve"> Bedingung abgebrochen und die Funktion verlassen. Ist hingegen kein Eintrag gefunden worden, werden die Expliziten Ressourcen wieder geschlossen und ein neues Mapping mit </w:t>
      </w:r>
      <w:proofErr w:type="spellStart"/>
      <w:r w:rsidRPr="005A2C45">
        <w:t>DBBeginMap</w:t>
      </w:r>
      <w:proofErr w:type="spellEnd"/>
      <w:r w:rsidRPr="005A2C45">
        <w:t xml:space="preserve"> Funktion erstellt. Analog mit </w:t>
      </w:r>
      <w:proofErr w:type="spellStart"/>
      <w:r w:rsidRPr="005A2C45">
        <w:t>DBMapColumnTo</w:t>
      </w:r>
      <w:proofErr w:type="spellEnd"/>
      <w:r w:rsidRPr="005A2C45">
        <w:t xml:space="preserve"> können Attribute der Tabelle in der </w:t>
      </w:r>
      <w:proofErr w:type="spellStart"/>
      <w:r w:rsidRPr="005A2C45">
        <w:t>Automatic</w:t>
      </w:r>
      <w:proofErr w:type="spellEnd"/>
      <w:r w:rsidRPr="005A2C45">
        <w:t xml:space="preserve"> Variante direkt gebunden werden. Mit der </w:t>
      </w:r>
      <w:proofErr w:type="spellStart"/>
      <w:r w:rsidRPr="005A2C45">
        <w:t>DBActiveMap</w:t>
      </w:r>
      <w:proofErr w:type="spellEnd"/>
      <w:r w:rsidRPr="005A2C45">
        <w:t xml:space="preserve"> Funktion wird die zu editierende Tabelle angegeben. Die </w:t>
      </w:r>
      <w:proofErr w:type="spellStart"/>
      <w:r w:rsidRPr="005A2C45">
        <w:t>DBCreateRecord</w:t>
      </w:r>
      <w:proofErr w:type="spellEnd"/>
      <w:r w:rsidRPr="005A2C45">
        <w:t xml:space="preserve"> erzeugt einen neuen Eintrag, in welchem anschliessend die gebundenen Werte gesetzt werden, bevor mit dem </w:t>
      </w:r>
      <w:proofErr w:type="spellStart"/>
      <w:r w:rsidRPr="005A2C45">
        <w:t>DBPutRecord</w:t>
      </w:r>
      <w:proofErr w:type="spellEnd"/>
      <w:r w:rsidRPr="005A2C45">
        <w:t xml:space="preserve"> Anweisung das Tupel in der Datenbank abgespeichert wird. Am Ende werden mit dem </w:t>
      </w:r>
      <w:proofErr w:type="spellStart"/>
      <w:r w:rsidRPr="005A2C45">
        <w:t>DBDeactivateMap</w:t>
      </w:r>
      <w:proofErr w:type="spellEnd"/>
      <w:r w:rsidRPr="005A2C45">
        <w:t xml:space="preserve"> Anweisung die erzeugten </w:t>
      </w:r>
      <w:proofErr w:type="spellStart"/>
      <w:r w:rsidRPr="005A2C45">
        <w:t>Automatic</w:t>
      </w:r>
      <w:proofErr w:type="spellEnd"/>
      <w:r w:rsidRPr="005A2C45">
        <w:t xml:space="preserve"> Ressourcen geschlossen.</w:t>
      </w:r>
    </w:p>
    <w:p w14:paraId="3861CEC9" w14:textId="77777777" w:rsidR="00074B6D" w:rsidRPr="005A2C45" w:rsidRDefault="00074B6D" w:rsidP="00074B6D">
      <w:pPr>
        <w:pStyle w:val="Standardeinzug"/>
        <w:ind w:left="0"/>
      </w:pPr>
    </w:p>
    <w:p w14:paraId="1B46BBFB" w14:textId="77777777" w:rsidR="00116BC3" w:rsidRPr="005A2C45" w:rsidRDefault="00116BC3">
      <w:pPr>
        <w:spacing w:before="0" w:after="200" w:line="276" w:lineRule="auto"/>
        <w:jc w:val="left"/>
        <w:rPr>
          <w:rFonts w:eastAsia="Times New Roman" w:cs="Times New Roman"/>
          <w:b/>
          <w:color w:val="17365D" w:themeColor="text2" w:themeShade="BF"/>
          <w:sz w:val="32"/>
          <w:szCs w:val="32"/>
          <w:lang w:eastAsia="de-DE" w:bidi="ar-SA"/>
        </w:rPr>
      </w:pPr>
      <w:r w:rsidRPr="005A2C45">
        <w:br w:type="page"/>
      </w:r>
    </w:p>
    <w:p w14:paraId="03A64030" w14:textId="77777777" w:rsidR="000062EE" w:rsidRPr="005A2C45" w:rsidRDefault="000062EE" w:rsidP="000062EE">
      <w:pPr>
        <w:pStyle w:val="berschrift1"/>
        <w:numPr>
          <w:ilvl w:val="0"/>
          <w:numId w:val="0"/>
        </w:numPr>
        <w:ind w:left="432" w:hanging="432"/>
      </w:pPr>
      <w:bookmarkStart w:id="285" w:name="_Toc491858392"/>
      <w:bookmarkStart w:id="286" w:name="_Toc491948136"/>
      <w:r w:rsidRPr="005A2C45">
        <w:lastRenderedPageBreak/>
        <w:t>Selbständigkeitserklärung</w:t>
      </w:r>
      <w:bookmarkEnd w:id="285"/>
      <w:bookmarkEnd w:id="286"/>
    </w:p>
    <w:p w14:paraId="1BF9272A" w14:textId="77777777" w:rsidR="000062EE" w:rsidRPr="005A2C45" w:rsidRDefault="000062EE" w:rsidP="000062EE">
      <w:pPr>
        <w:pStyle w:val="Standardeinzug"/>
        <w:ind w:left="0"/>
      </w:pPr>
      <w:r w:rsidRPr="005A2C45">
        <w:rPr>
          <w:noProof/>
          <w:lang w:val="de-DE"/>
        </w:rPr>
        <mc:AlternateContent>
          <mc:Choice Requires="wps">
            <w:drawing>
              <wp:anchor distT="0" distB="0" distL="114300" distR="114300" simplePos="0" relativeHeight="251658752" behindDoc="0" locked="0" layoutInCell="1" allowOverlap="1" wp14:anchorId="4D75CB8A" wp14:editId="40E48185">
                <wp:simplePos x="0" y="0"/>
                <wp:positionH relativeFrom="column">
                  <wp:posOffset>-32079</wp:posOffset>
                </wp:positionH>
                <wp:positionV relativeFrom="paragraph">
                  <wp:posOffset>190893</wp:posOffset>
                </wp:positionV>
                <wp:extent cx="5841447" cy="2170878"/>
                <wp:effectExtent l="0" t="0" r="26035" b="20320"/>
                <wp:wrapNone/>
                <wp:docPr id="1" name="Rechteck 1"/>
                <wp:cNvGraphicFramePr/>
                <a:graphic xmlns:a="http://schemas.openxmlformats.org/drawingml/2006/main">
                  <a:graphicData uri="http://schemas.microsoft.com/office/word/2010/wordprocessingShape">
                    <wps:wsp>
                      <wps:cNvSpPr/>
                      <wps:spPr>
                        <a:xfrm>
                          <a:off x="0" y="0"/>
                          <a:ext cx="5841447" cy="2170878"/>
                        </a:xfrm>
                        <a:prstGeom prst="rect">
                          <a:avLst/>
                        </a:prstGeom>
                        <a:no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52FEC2" id="Rechteck 1" o:spid="_x0000_s1026" style="position:absolute;margin-left:-2.55pt;margin-top:15.05pt;width:459.95pt;height:170.95pt;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" filled="f" strokecolor="black [3200]"/>
            </w:pict>
          </mc:Fallback>
        </mc:AlternateContent>
      </w:r>
    </w:p>
    <w:p w14:paraId="406032CD" w14:textId="77777777" w:rsidR="000062EE" w:rsidRPr="005A2C45" w:rsidRDefault="000062EE" w:rsidP="000062EE">
      <w:pPr>
        <w:pStyle w:val="Standardeinzug"/>
        <w:ind w:left="0"/>
      </w:pPr>
      <w:r w:rsidRPr="005A2C45">
        <w:t>Mit der Abgabe dieser Abschlussarbeit versichert der/die Studierende, dass er/sie die Arbeit selbständig und ohne fremde Hilfe verfasst hat (Bei Teamarbeiten gelten die Leistungen der übrigen Teammitglieder nicht als fremde Hilfe):</w:t>
      </w:r>
    </w:p>
    <w:p w14:paraId="4589B352" w14:textId="77777777" w:rsidR="000062EE" w:rsidRPr="005A2C45" w:rsidRDefault="000062EE" w:rsidP="000062EE">
      <w:pPr>
        <w:pStyle w:val="Standardeinzug"/>
        <w:ind w:left="0"/>
      </w:pPr>
    </w:p>
    <w:p w14:paraId="4EB12A41" w14:textId="77777777" w:rsidR="000062EE" w:rsidRPr="005A2C45" w:rsidRDefault="000062EE" w:rsidP="000062EE">
      <w:pPr>
        <w:pStyle w:val="Standardeinzug"/>
        <w:ind w:left="0"/>
      </w:pPr>
      <w:r w:rsidRPr="005A2C45">
        <w:t>Der/die unterzeichnende Studierende erklärt, dass alle zitierten Quellen (auch Internetseiten) im Text oder Anhang korrekt nachgewiesen sind, d.h. dass die Abschlussarbeit keine Plagiate enthält, also keine Teile, die teilweise oder vollständig aus einem fremdem Text oder einer fremden Arbeit unter Vorgabe der eigenen Urheberschaft bzw. ohne Quellenangabe übernommen worden sind.</w:t>
      </w:r>
    </w:p>
    <w:p w14:paraId="7DAED4CE" w14:textId="77777777" w:rsidR="000062EE" w:rsidRPr="005A2C45" w:rsidRDefault="000062EE" w:rsidP="000062EE">
      <w:pPr>
        <w:pStyle w:val="Standardeinzug"/>
        <w:ind w:left="0"/>
      </w:pPr>
    </w:p>
    <w:p w14:paraId="3726D0D5" w14:textId="77777777" w:rsidR="000062EE" w:rsidRPr="005A2C45" w:rsidRDefault="000062EE" w:rsidP="000062EE">
      <w:pPr>
        <w:pStyle w:val="Standardeinzug"/>
        <w:ind w:left="0"/>
      </w:pPr>
      <w:r w:rsidRPr="005A2C45">
        <w:t>Ort, Datum: …………………</w:t>
      </w:r>
      <w:r w:rsidRPr="005A2C45">
        <w:tab/>
      </w:r>
      <w:r w:rsidRPr="005A2C45">
        <w:tab/>
        <w:t>Unterschrift Studierende/r: ………............</w:t>
      </w:r>
    </w:p>
    <w:p w14:paraId="672647BB" w14:textId="77777777" w:rsidR="000062EE" w:rsidRPr="005A2C45" w:rsidRDefault="000062EE" w:rsidP="000062EE">
      <w:pPr>
        <w:spacing w:after="200" w:line="276" w:lineRule="auto"/>
        <w:jc w:val="left"/>
        <w:rPr>
          <w:lang w:eastAsia="de-DE" w:bidi="ar-SA"/>
        </w:rPr>
      </w:pPr>
    </w:p>
    <w:p w14:paraId="429AAE4B" w14:textId="77777777" w:rsidR="000C4701" w:rsidRPr="005A2C45" w:rsidRDefault="000C4701" w:rsidP="000062EE"/>
    <w:sectPr w:rsidR="000C4701" w:rsidRPr="005A2C45" w:rsidSect="0044253F">
      <w:pgSz w:w="11906" w:h="16838" w:code="9"/>
      <w:pgMar w:top="1134" w:right="1418" w:bottom="1418" w:left="1418" w:header="851" w:footer="567" w:gutter="0"/>
      <w:paperSrc w:first="7" w:other="7"/>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9D4D7C" w14:textId="77777777" w:rsidR="004A5C78" w:rsidRDefault="004A5C78">
      <w:r>
        <w:separator/>
      </w:r>
    </w:p>
  </w:endnote>
  <w:endnote w:type="continuationSeparator" w:id="0">
    <w:p w14:paraId="3AACB11A" w14:textId="77777777" w:rsidR="004A5C78" w:rsidRDefault="004A5C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500000000000000"/>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8260866"/>
      <w:docPartObj>
        <w:docPartGallery w:val="Page Numbers (Bottom of Page)"/>
        <w:docPartUnique/>
      </w:docPartObj>
    </w:sdtPr>
    <w:sdtContent>
      <w:p w14:paraId="1A5B4BC3" w14:textId="5FB6A9A4" w:rsidR="00AD5AE5" w:rsidRDefault="00AD5AE5" w:rsidP="00527879">
        <w:pPr>
          <w:pStyle w:val="Fuzeile"/>
        </w:pPr>
        <w:r>
          <w:t>Andreas Stucki</w:t>
        </w:r>
        <w:r>
          <w:tab/>
        </w:r>
        <w:r>
          <w:tab/>
          <w:t>v</w:t>
        </w:r>
      </w:p>
    </w:sdtContent>
  </w:sdt>
  <w:p w14:paraId="1A1775EE" w14:textId="48CA5914" w:rsidR="00AD5AE5" w:rsidRDefault="00AD5AE5" w:rsidP="00B40CA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A499FE" w14:textId="6AF6F082" w:rsidR="00AD5AE5" w:rsidRDefault="00AD5AE5" w:rsidP="00E860A3">
    <w:pPr>
      <w:pStyle w:val="Fuzeile"/>
    </w:pPr>
    <w:r>
      <w:tab/>
      <w:t xml:space="preserve"> </w:t>
    </w:r>
  </w:p>
  <w:sdt>
    <w:sdtPr>
      <w:id w:val="610945270"/>
      <w:docPartObj>
        <w:docPartGallery w:val="Page Numbers (Bottom of Page)"/>
        <w:docPartUnique/>
      </w:docPartObj>
    </w:sdtPr>
    <w:sdtContent>
      <w:p w14:paraId="0C94D5D7" w14:textId="348F67C4" w:rsidR="00AD5AE5" w:rsidRDefault="00AD5AE5" w:rsidP="00E860A3">
        <w:pPr>
          <w:pStyle w:val="Fuzeile"/>
        </w:pPr>
        <w:r>
          <w:tab/>
        </w:r>
      </w:p>
    </w:sdtContent>
  </w:sdt>
  <w:p w14:paraId="1BA86F58" w14:textId="22E91789" w:rsidR="00AD5AE5" w:rsidRDefault="00AD5AE5" w:rsidP="00527879">
    <w:pPr>
      <w:pStyle w:val="Fuzeile"/>
      <w:tabs>
        <w:tab w:val="clear" w:pos="4536"/>
        <w:tab w:val="clear" w:pos="9072"/>
        <w:tab w:val="left" w:pos="3804"/>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4F3E8" w14:textId="6CA3B9D1" w:rsidR="00AD5AE5" w:rsidRDefault="00AD5AE5" w:rsidP="007C15B6">
    <w:pPr>
      <w:pStyle w:val="Fuzeile"/>
      <w:tabs>
        <w:tab w:val="left" w:pos="5329"/>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4356366"/>
      <w:docPartObj>
        <w:docPartGallery w:val="Page Numbers (Bottom of Page)"/>
        <w:docPartUnique/>
      </w:docPartObj>
    </w:sdtPr>
    <w:sdtContent>
      <w:p w14:paraId="34002627" w14:textId="02C1CF0F" w:rsidR="00AD5AE5" w:rsidRDefault="00AD5AE5" w:rsidP="007C15B6">
        <w:pPr>
          <w:pStyle w:val="Fuzeile"/>
        </w:pPr>
        <w:r>
          <w:t>Andreas Stucki</w:t>
        </w:r>
        <w:r>
          <w:tab/>
        </w:r>
        <w:r>
          <w:tab/>
        </w:r>
        <w:r>
          <w:fldChar w:fldCharType="begin"/>
        </w:r>
        <w:r>
          <w:instrText>PAGE   \* MERGEFORMAT</w:instrText>
        </w:r>
        <w:r>
          <w:fldChar w:fldCharType="separate"/>
        </w:r>
        <w:r w:rsidR="00A00251" w:rsidRPr="00A00251">
          <w:rPr>
            <w:noProof/>
            <w:lang w:val="de-DE"/>
          </w:rPr>
          <w:t>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2088410"/>
      <w:docPartObj>
        <w:docPartGallery w:val="Page Numbers (Bottom of Page)"/>
        <w:docPartUnique/>
      </w:docPartObj>
    </w:sdtPr>
    <w:sdtContent>
      <w:p w14:paraId="4C5569EB" w14:textId="0C8A4AE9" w:rsidR="00AD5AE5" w:rsidRDefault="00AD5AE5" w:rsidP="00B66DCF">
        <w:pPr>
          <w:pStyle w:val="Fuzeile"/>
        </w:pPr>
        <w:r>
          <w:t xml:space="preserve">Andreas Stucki </w:t>
        </w:r>
        <w:r>
          <w:tab/>
        </w:r>
        <w:r>
          <w:tab/>
        </w:r>
        <w:r>
          <w:fldChar w:fldCharType="begin"/>
        </w:r>
        <w:r>
          <w:instrText>PAGE   \* MERGEFORMAT</w:instrText>
        </w:r>
        <w:r>
          <w:fldChar w:fldCharType="separate"/>
        </w:r>
        <w:r w:rsidR="00A00251" w:rsidRPr="00A00251">
          <w:rPr>
            <w:noProof/>
            <w:lang w:val="de-DE"/>
          </w:rPr>
          <w:t>iv</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AEA31" w14:textId="66647155" w:rsidR="00AD5AE5" w:rsidRPr="00B66DCF" w:rsidRDefault="00AD5AE5" w:rsidP="00B66DCF">
    <w:pPr>
      <w:pStyle w:val="Fuzeile"/>
    </w:pPr>
    <w:r>
      <w:t>Andreas Stucki</w:t>
    </w:r>
    <w:r>
      <w:tab/>
      <w:t xml:space="preserve">ETIC2 zur Verwaltung von Ventiltests </w:t>
    </w:r>
    <w:sdt>
      <w:sdtPr>
        <w:id w:val="495393179"/>
        <w:docPartObj>
          <w:docPartGallery w:val="Page Numbers (Bottom of Page)"/>
          <w:docPartUnique/>
        </w:docPartObj>
      </w:sdtPr>
      <w:sdtContent>
        <w:r>
          <w:tab/>
        </w:r>
        <w:r>
          <w:fldChar w:fldCharType="begin"/>
        </w:r>
        <w:r>
          <w:instrText>PAGE   \* MERGEFORMAT</w:instrText>
        </w:r>
        <w:r>
          <w:fldChar w:fldCharType="separate"/>
        </w:r>
        <w:r w:rsidR="00A00251" w:rsidRPr="00A00251">
          <w:rPr>
            <w:noProof/>
            <w:lang w:val="de-DE"/>
          </w:rPr>
          <w:t>57</w:t>
        </w:r>
        <w:r>
          <w:fldChar w:fldCharType="end"/>
        </w: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5008564"/>
      <w:docPartObj>
        <w:docPartGallery w:val="Page Numbers (Bottom of Page)"/>
        <w:docPartUnique/>
      </w:docPartObj>
    </w:sdtPr>
    <w:sdtContent>
      <w:p w14:paraId="44513E55" w14:textId="426063BB" w:rsidR="00AD5AE5" w:rsidRDefault="00AD5AE5" w:rsidP="0071262F">
        <w:pPr>
          <w:pStyle w:val="Fuzeile"/>
        </w:pPr>
        <w:r>
          <w:t>Andreas Stucki</w:t>
        </w:r>
        <w:r>
          <w:tab/>
          <w:t xml:space="preserve">ETIC2 zur Verwaltung von Ventiltests </w:t>
        </w:r>
        <w:r>
          <w:tab/>
        </w:r>
        <w:r>
          <w:fldChar w:fldCharType="begin"/>
        </w:r>
        <w:r>
          <w:instrText>PAGE   \* MERGEFORMAT</w:instrText>
        </w:r>
        <w:r>
          <w:fldChar w:fldCharType="separate"/>
        </w:r>
        <w:r w:rsidR="00A00251" w:rsidRPr="00A00251">
          <w:rPr>
            <w:noProof/>
            <w:lang w:val="de-DE"/>
          </w:rPr>
          <w:t>52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A94D31" w14:textId="77777777" w:rsidR="004A5C78" w:rsidRDefault="004A5C78">
      <w:r>
        <w:separator/>
      </w:r>
    </w:p>
  </w:footnote>
  <w:footnote w:type="continuationSeparator" w:id="0">
    <w:p w14:paraId="3B02EAAB" w14:textId="77777777" w:rsidR="004A5C78" w:rsidRDefault="004A5C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39D96" w14:textId="6E3BD3A0" w:rsidR="00AD5AE5" w:rsidRDefault="00AD5AE5" w:rsidP="00B52C34">
    <w:pPr>
      <w:pStyle w:val="Kopfzeile"/>
      <w:jc w:val="right"/>
    </w:pPr>
    <w:r>
      <w:rPr>
        <w:noProof/>
        <w:lang w:val="de-DE"/>
      </w:rPr>
      <w:drawing>
        <wp:inline distT="0" distB="0" distL="0" distR="0" wp14:anchorId="43A06839" wp14:editId="7BCB2C8B">
          <wp:extent cx="1455008" cy="789374"/>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E_de-zhaw-cmy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54941" cy="789338"/>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CCE97" w14:textId="56783C02" w:rsidR="00AD5AE5" w:rsidRDefault="00AD5AE5">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15B73" w14:textId="648772A9" w:rsidR="00AD5AE5" w:rsidRDefault="00AD5AE5" w:rsidP="007C15B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23A73"/>
    <w:multiLevelType w:val="hybridMultilevel"/>
    <w:tmpl w:val="365CC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D940A8"/>
    <w:multiLevelType w:val="hybridMultilevel"/>
    <w:tmpl w:val="45DEB8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D53CFF"/>
    <w:multiLevelType w:val="hybridMultilevel"/>
    <w:tmpl w:val="1E26165C"/>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0565AF"/>
    <w:multiLevelType w:val="hybridMultilevel"/>
    <w:tmpl w:val="76AC1F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E87138"/>
    <w:multiLevelType w:val="hybridMultilevel"/>
    <w:tmpl w:val="5E0C86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6E7948"/>
    <w:multiLevelType w:val="hybridMultilevel"/>
    <w:tmpl w:val="413E7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8A6523A"/>
    <w:multiLevelType w:val="hybridMultilevel"/>
    <w:tmpl w:val="6F405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9E219F5"/>
    <w:multiLevelType w:val="hybridMultilevel"/>
    <w:tmpl w:val="97E8150C"/>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EA30C39"/>
    <w:multiLevelType w:val="hybridMultilevel"/>
    <w:tmpl w:val="1F1CF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18B0FFB"/>
    <w:multiLevelType w:val="hybridMultilevel"/>
    <w:tmpl w:val="8EA49478"/>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26DB61EA"/>
    <w:multiLevelType w:val="hybridMultilevel"/>
    <w:tmpl w:val="4D38D6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94E49E7"/>
    <w:multiLevelType w:val="hybridMultilevel"/>
    <w:tmpl w:val="75C81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E286A8D"/>
    <w:multiLevelType w:val="hybridMultilevel"/>
    <w:tmpl w:val="CAD25E04"/>
    <w:lvl w:ilvl="0" w:tplc="0807000B">
      <w:start w:val="1"/>
      <w:numFmt w:val="bullet"/>
      <w:lvlText w:val=""/>
      <w:lvlJc w:val="left"/>
      <w:pPr>
        <w:ind w:left="720" w:hanging="360"/>
      </w:pPr>
      <w:rPr>
        <w:rFonts w:ascii="Wingdings" w:hAnsi="Wingdings"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F687350"/>
    <w:multiLevelType w:val="hybridMultilevel"/>
    <w:tmpl w:val="1338CB1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5524CA6"/>
    <w:multiLevelType w:val="hybridMultilevel"/>
    <w:tmpl w:val="5E9867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63973C9"/>
    <w:multiLevelType w:val="hybridMultilevel"/>
    <w:tmpl w:val="630C25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B770712"/>
    <w:multiLevelType w:val="hybridMultilevel"/>
    <w:tmpl w:val="E206B400"/>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2D361D8"/>
    <w:multiLevelType w:val="hybridMultilevel"/>
    <w:tmpl w:val="82C64C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B84500D"/>
    <w:multiLevelType w:val="hybridMultilevel"/>
    <w:tmpl w:val="9020C8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DEE563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 w15:restartNumberingAfterBreak="0">
    <w:nsid w:val="50C84E8E"/>
    <w:multiLevelType w:val="hybridMultilevel"/>
    <w:tmpl w:val="B6A4632A"/>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21" w15:restartNumberingAfterBreak="0">
    <w:nsid w:val="53675ECB"/>
    <w:multiLevelType w:val="hybridMultilevel"/>
    <w:tmpl w:val="DF16EF6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5B24A31"/>
    <w:multiLevelType w:val="hybridMultilevel"/>
    <w:tmpl w:val="E0A6F0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A106C16"/>
    <w:multiLevelType w:val="multilevel"/>
    <w:tmpl w:val="DC401696"/>
    <w:lvl w:ilvl="0">
      <w:start w:val="1"/>
      <w:numFmt w:val="decimal"/>
      <w:pStyle w:val="berschrift1"/>
      <w:lvlText w:val="%1"/>
      <w:lvlJc w:val="left"/>
      <w:pPr>
        <w:tabs>
          <w:tab w:val="num" w:pos="432"/>
        </w:tabs>
        <w:ind w:left="432" w:hanging="432"/>
      </w:pPr>
      <w:rPr>
        <w:lang w:val="en-US"/>
      </w:rPr>
    </w:lvl>
    <w:lvl w:ilvl="1">
      <w:start w:val="1"/>
      <w:numFmt w:val="decimal"/>
      <w:pStyle w:val="berschrift2"/>
      <w:lvlText w:val="%1.%2"/>
      <w:lvlJc w:val="left"/>
      <w:pPr>
        <w:tabs>
          <w:tab w:val="num" w:pos="576"/>
        </w:tabs>
        <w:ind w:left="576" w:hanging="576"/>
      </w:pPr>
    </w:lvl>
    <w:lvl w:ilvl="2">
      <w:start w:val="1"/>
      <w:numFmt w:val="decimal"/>
      <w:pStyle w:val="berschrift3"/>
      <w:lvlText w:val="%1.%2.%3"/>
      <w:lvlJc w:val="left"/>
      <w:pPr>
        <w:tabs>
          <w:tab w:val="num" w:pos="1146"/>
        </w:tabs>
        <w:ind w:left="1146" w:hanging="72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24" w15:restartNumberingAfterBreak="0">
    <w:nsid w:val="5C5C0C8D"/>
    <w:multiLevelType w:val="hybridMultilevel"/>
    <w:tmpl w:val="6016C0D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15:restartNumberingAfterBreak="0">
    <w:nsid w:val="5DAF4F4D"/>
    <w:multiLevelType w:val="hybridMultilevel"/>
    <w:tmpl w:val="CEEE1C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6D00912"/>
    <w:multiLevelType w:val="hybridMultilevel"/>
    <w:tmpl w:val="4BE27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D800E55"/>
    <w:multiLevelType w:val="hybridMultilevel"/>
    <w:tmpl w:val="34C85242"/>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E0E558E"/>
    <w:multiLevelType w:val="hybridMultilevel"/>
    <w:tmpl w:val="168441C0"/>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6F1C5EEF"/>
    <w:multiLevelType w:val="hybridMultilevel"/>
    <w:tmpl w:val="E0E8B0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0" w15:restartNumberingAfterBreak="0">
    <w:nsid w:val="6FDE5758"/>
    <w:multiLevelType w:val="hybridMultilevel"/>
    <w:tmpl w:val="1662271C"/>
    <w:lvl w:ilvl="0" w:tplc="08070001">
      <w:start w:val="1"/>
      <w:numFmt w:val="bullet"/>
      <w:lvlText w:val=""/>
      <w:lvlJc w:val="left"/>
      <w:pPr>
        <w:ind w:left="1287" w:hanging="360"/>
      </w:pPr>
      <w:rPr>
        <w:rFonts w:ascii="Symbol" w:hAnsi="Symbol" w:hint="default"/>
      </w:rPr>
    </w:lvl>
    <w:lvl w:ilvl="1" w:tplc="08070003" w:tentative="1">
      <w:start w:val="1"/>
      <w:numFmt w:val="bullet"/>
      <w:lvlText w:val="o"/>
      <w:lvlJc w:val="left"/>
      <w:pPr>
        <w:ind w:left="2007" w:hanging="360"/>
      </w:pPr>
      <w:rPr>
        <w:rFonts w:ascii="Courier New" w:hAnsi="Courier New" w:cs="Courier New" w:hint="default"/>
      </w:rPr>
    </w:lvl>
    <w:lvl w:ilvl="2" w:tplc="08070005" w:tentative="1">
      <w:start w:val="1"/>
      <w:numFmt w:val="bullet"/>
      <w:lvlText w:val=""/>
      <w:lvlJc w:val="left"/>
      <w:pPr>
        <w:ind w:left="2727" w:hanging="360"/>
      </w:pPr>
      <w:rPr>
        <w:rFonts w:ascii="Wingdings" w:hAnsi="Wingdings" w:hint="default"/>
      </w:rPr>
    </w:lvl>
    <w:lvl w:ilvl="3" w:tplc="08070001" w:tentative="1">
      <w:start w:val="1"/>
      <w:numFmt w:val="bullet"/>
      <w:lvlText w:val=""/>
      <w:lvlJc w:val="left"/>
      <w:pPr>
        <w:ind w:left="3447" w:hanging="360"/>
      </w:pPr>
      <w:rPr>
        <w:rFonts w:ascii="Symbol" w:hAnsi="Symbol" w:hint="default"/>
      </w:rPr>
    </w:lvl>
    <w:lvl w:ilvl="4" w:tplc="08070003" w:tentative="1">
      <w:start w:val="1"/>
      <w:numFmt w:val="bullet"/>
      <w:lvlText w:val="o"/>
      <w:lvlJc w:val="left"/>
      <w:pPr>
        <w:ind w:left="4167" w:hanging="360"/>
      </w:pPr>
      <w:rPr>
        <w:rFonts w:ascii="Courier New" w:hAnsi="Courier New" w:cs="Courier New" w:hint="default"/>
      </w:rPr>
    </w:lvl>
    <w:lvl w:ilvl="5" w:tplc="08070005" w:tentative="1">
      <w:start w:val="1"/>
      <w:numFmt w:val="bullet"/>
      <w:lvlText w:val=""/>
      <w:lvlJc w:val="left"/>
      <w:pPr>
        <w:ind w:left="4887" w:hanging="360"/>
      </w:pPr>
      <w:rPr>
        <w:rFonts w:ascii="Wingdings" w:hAnsi="Wingdings" w:hint="default"/>
      </w:rPr>
    </w:lvl>
    <w:lvl w:ilvl="6" w:tplc="08070001" w:tentative="1">
      <w:start w:val="1"/>
      <w:numFmt w:val="bullet"/>
      <w:lvlText w:val=""/>
      <w:lvlJc w:val="left"/>
      <w:pPr>
        <w:ind w:left="5607" w:hanging="360"/>
      </w:pPr>
      <w:rPr>
        <w:rFonts w:ascii="Symbol" w:hAnsi="Symbol" w:hint="default"/>
      </w:rPr>
    </w:lvl>
    <w:lvl w:ilvl="7" w:tplc="08070003" w:tentative="1">
      <w:start w:val="1"/>
      <w:numFmt w:val="bullet"/>
      <w:lvlText w:val="o"/>
      <w:lvlJc w:val="left"/>
      <w:pPr>
        <w:ind w:left="6327" w:hanging="360"/>
      </w:pPr>
      <w:rPr>
        <w:rFonts w:ascii="Courier New" w:hAnsi="Courier New" w:cs="Courier New" w:hint="default"/>
      </w:rPr>
    </w:lvl>
    <w:lvl w:ilvl="8" w:tplc="08070005" w:tentative="1">
      <w:start w:val="1"/>
      <w:numFmt w:val="bullet"/>
      <w:lvlText w:val=""/>
      <w:lvlJc w:val="left"/>
      <w:pPr>
        <w:ind w:left="7047" w:hanging="360"/>
      </w:pPr>
      <w:rPr>
        <w:rFonts w:ascii="Wingdings" w:hAnsi="Wingdings" w:hint="default"/>
      </w:rPr>
    </w:lvl>
  </w:abstractNum>
  <w:abstractNum w:abstractNumId="31" w15:restartNumberingAfterBreak="0">
    <w:nsid w:val="73D44ACC"/>
    <w:multiLevelType w:val="hybridMultilevel"/>
    <w:tmpl w:val="927C4DA6"/>
    <w:lvl w:ilvl="0" w:tplc="7E9CA792">
      <w:start w:val="1"/>
      <w:numFmt w:val="bullet"/>
      <w:pStyle w:val="command"/>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E4C762A"/>
    <w:multiLevelType w:val="hybridMultilevel"/>
    <w:tmpl w:val="354877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1"/>
  </w:num>
  <w:num w:numId="2">
    <w:abstractNumId w:val="23"/>
  </w:num>
  <w:num w:numId="3">
    <w:abstractNumId w:val="19"/>
  </w:num>
  <w:num w:numId="4">
    <w:abstractNumId w:val="32"/>
  </w:num>
  <w:num w:numId="5">
    <w:abstractNumId w:val="25"/>
  </w:num>
  <w:num w:numId="6">
    <w:abstractNumId w:val="12"/>
  </w:num>
  <w:num w:numId="7">
    <w:abstractNumId w:val="7"/>
  </w:num>
  <w:num w:numId="8">
    <w:abstractNumId w:val="2"/>
  </w:num>
  <w:num w:numId="9">
    <w:abstractNumId w:val="29"/>
  </w:num>
  <w:num w:numId="10">
    <w:abstractNumId w:val="18"/>
  </w:num>
  <w:num w:numId="11">
    <w:abstractNumId w:val="5"/>
  </w:num>
  <w:num w:numId="12">
    <w:abstractNumId w:val="24"/>
  </w:num>
  <w:num w:numId="13">
    <w:abstractNumId w:val="0"/>
  </w:num>
  <w:num w:numId="14">
    <w:abstractNumId w:val="10"/>
  </w:num>
  <w:num w:numId="15">
    <w:abstractNumId w:val="8"/>
  </w:num>
  <w:num w:numId="16">
    <w:abstractNumId w:val="14"/>
  </w:num>
  <w:num w:numId="17">
    <w:abstractNumId w:val="15"/>
  </w:num>
  <w:num w:numId="18">
    <w:abstractNumId w:val="22"/>
  </w:num>
  <w:num w:numId="19">
    <w:abstractNumId w:val="11"/>
  </w:num>
  <w:num w:numId="20">
    <w:abstractNumId w:val="27"/>
  </w:num>
  <w:num w:numId="21">
    <w:abstractNumId w:val="3"/>
  </w:num>
  <w:num w:numId="22">
    <w:abstractNumId w:val="26"/>
  </w:num>
  <w:num w:numId="23">
    <w:abstractNumId w:val="4"/>
  </w:num>
  <w:num w:numId="24">
    <w:abstractNumId w:val="20"/>
  </w:num>
  <w:num w:numId="25">
    <w:abstractNumId w:val="30"/>
  </w:num>
  <w:num w:numId="26">
    <w:abstractNumId w:val="21"/>
  </w:num>
  <w:num w:numId="27">
    <w:abstractNumId w:val="17"/>
  </w:num>
  <w:num w:numId="28">
    <w:abstractNumId w:val="1"/>
  </w:num>
  <w:num w:numId="29">
    <w:abstractNumId w:val="28"/>
  </w:num>
  <w:num w:numId="30">
    <w:abstractNumId w:val="13"/>
  </w:num>
  <w:num w:numId="31">
    <w:abstractNumId w:val="16"/>
  </w:num>
  <w:num w:numId="32">
    <w:abstractNumId w:val="9"/>
  </w:num>
  <w:num w:numId="33">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25"/>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BNT (Author-Date)&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C528C0"/>
    <w:rsid w:val="000003C1"/>
    <w:rsid w:val="0000297F"/>
    <w:rsid w:val="00002FBB"/>
    <w:rsid w:val="000039B2"/>
    <w:rsid w:val="000041B0"/>
    <w:rsid w:val="00005078"/>
    <w:rsid w:val="00005E9B"/>
    <w:rsid w:val="000062EE"/>
    <w:rsid w:val="000077C5"/>
    <w:rsid w:val="00011357"/>
    <w:rsid w:val="0001236C"/>
    <w:rsid w:val="00012FED"/>
    <w:rsid w:val="00013A51"/>
    <w:rsid w:val="00014465"/>
    <w:rsid w:val="000150FB"/>
    <w:rsid w:val="000161B9"/>
    <w:rsid w:val="00020079"/>
    <w:rsid w:val="00022988"/>
    <w:rsid w:val="00024EBE"/>
    <w:rsid w:val="0002681B"/>
    <w:rsid w:val="000279D6"/>
    <w:rsid w:val="000303C1"/>
    <w:rsid w:val="0003428C"/>
    <w:rsid w:val="00034CB1"/>
    <w:rsid w:val="00036051"/>
    <w:rsid w:val="000370C2"/>
    <w:rsid w:val="0003771E"/>
    <w:rsid w:val="00041A0D"/>
    <w:rsid w:val="00042F44"/>
    <w:rsid w:val="00044435"/>
    <w:rsid w:val="000457CE"/>
    <w:rsid w:val="000478BF"/>
    <w:rsid w:val="00051949"/>
    <w:rsid w:val="0005197C"/>
    <w:rsid w:val="00051E1B"/>
    <w:rsid w:val="0005243E"/>
    <w:rsid w:val="000544CD"/>
    <w:rsid w:val="00054830"/>
    <w:rsid w:val="00056439"/>
    <w:rsid w:val="0005755C"/>
    <w:rsid w:val="00061FAD"/>
    <w:rsid w:val="00063258"/>
    <w:rsid w:val="0006361B"/>
    <w:rsid w:val="00063EB3"/>
    <w:rsid w:val="00064541"/>
    <w:rsid w:val="00064795"/>
    <w:rsid w:val="00065C03"/>
    <w:rsid w:val="00066A5E"/>
    <w:rsid w:val="000712B3"/>
    <w:rsid w:val="000721A1"/>
    <w:rsid w:val="00073AFD"/>
    <w:rsid w:val="00073D92"/>
    <w:rsid w:val="0007400D"/>
    <w:rsid w:val="000743BC"/>
    <w:rsid w:val="00074B6D"/>
    <w:rsid w:val="000754B1"/>
    <w:rsid w:val="000806FD"/>
    <w:rsid w:val="00081937"/>
    <w:rsid w:val="00081E7C"/>
    <w:rsid w:val="00082F7F"/>
    <w:rsid w:val="0008367F"/>
    <w:rsid w:val="00083C61"/>
    <w:rsid w:val="0008551E"/>
    <w:rsid w:val="000861C9"/>
    <w:rsid w:val="00086DD3"/>
    <w:rsid w:val="00091AD8"/>
    <w:rsid w:val="00091F7E"/>
    <w:rsid w:val="00093758"/>
    <w:rsid w:val="000939AC"/>
    <w:rsid w:val="00094A52"/>
    <w:rsid w:val="00094CBD"/>
    <w:rsid w:val="00094FD5"/>
    <w:rsid w:val="000957B0"/>
    <w:rsid w:val="000961FD"/>
    <w:rsid w:val="00096764"/>
    <w:rsid w:val="000A1F92"/>
    <w:rsid w:val="000A2E34"/>
    <w:rsid w:val="000A3750"/>
    <w:rsid w:val="000A4928"/>
    <w:rsid w:val="000A4F9C"/>
    <w:rsid w:val="000A6A23"/>
    <w:rsid w:val="000A7157"/>
    <w:rsid w:val="000A7243"/>
    <w:rsid w:val="000B0AEA"/>
    <w:rsid w:val="000B3243"/>
    <w:rsid w:val="000B40BA"/>
    <w:rsid w:val="000B45C0"/>
    <w:rsid w:val="000B4DF3"/>
    <w:rsid w:val="000B5C03"/>
    <w:rsid w:val="000B5C1C"/>
    <w:rsid w:val="000C2F20"/>
    <w:rsid w:val="000C3CF7"/>
    <w:rsid w:val="000C4701"/>
    <w:rsid w:val="000C4E8A"/>
    <w:rsid w:val="000C59F2"/>
    <w:rsid w:val="000C5D7C"/>
    <w:rsid w:val="000C6597"/>
    <w:rsid w:val="000D0392"/>
    <w:rsid w:val="000D181D"/>
    <w:rsid w:val="000D20AF"/>
    <w:rsid w:val="000D32A6"/>
    <w:rsid w:val="000D5241"/>
    <w:rsid w:val="000D5B38"/>
    <w:rsid w:val="000D6D5E"/>
    <w:rsid w:val="000E0AA2"/>
    <w:rsid w:val="000E1041"/>
    <w:rsid w:val="000E1231"/>
    <w:rsid w:val="000E24B1"/>
    <w:rsid w:val="000E37E3"/>
    <w:rsid w:val="000E6269"/>
    <w:rsid w:val="000F31C1"/>
    <w:rsid w:val="000F36AE"/>
    <w:rsid w:val="000F380C"/>
    <w:rsid w:val="000F414C"/>
    <w:rsid w:val="000F77F0"/>
    <w:rsid w:val="00100D88"/>
    <w:rsid w:val="001026A8"/>
    <w:rsid w:val="00103869"/>
    <w:rsid w:val="00103B80"/>
    <w:rsid w:val="00104A4A"/>
    <w:rsid w:val="00111A8D"/>
    <w:rsid w:val="00112E34"/>
    <w:rsid w:val="00114819"/>
    <w:rsid w:val="00114A61"/>
    <w:rsid w:val="00115532"/>
    <w:rsid w:val="0011592F"/>
    <w:rsid w:val="00115D9A"/>
    <w:rsid w:val="0011623E"/>
    <w:rsid w:val="001165AE"/>
    <w:rsid w:val="00116BC3"/>
    <w:rsid w:val="00117DD8"/>
    <w:rsid w:val="0012098F"/>
    <w:rsid w:val="00124951"/>
    <w:rsid w:val="001265EE"/>
    <w:rsid w:val="00130093"/>
    <w:rsid w:val="00130764"/>
    <w:rsid w:val="00131681"/>
    <w:rsid w:val="001321AF"/>
    <w:rsid w:val="00132F8B"/>
    <w:rsid w:val="00134F3E"/>
    <w:rsid w:val="0013573D"/>
    <w:rsid w:val="0013607A"/>
    <w:rsid w:val="001361A5"/>
    <w:rsid w:val="00136729"/>
    <w:rsid w:val="001400D4"/>
    <w:rsid w:val="00141FE9"/>
    <w:rsid w:val="001436D5"/>
    <w:rsid w:val="00143BF5"/>
    <w:rsid w:val="00143C36"/>
    <w:rsid w:val="001440FE"/>
    <w:rsid w:val="00144784"/>
    <w:rsid w:val="00146ED0"/>
    <w:rsid w:val="0014763A"/>
    <w:rsid w:val="00147C68"/>
    <w:rsid w:val="00152347"/>
    <w:rsid w:val="001528FB"/>
    <w:rsid w:val="001533EE"/>
    <w:rsid w:val="0015369A"/>
    <w:rsid w:val="00153D1A"/>
    <w:rsid w:val="00156850"/>
    <w:rsid w:val="00156EBE"/>
    <w:rsid w:val="00163869"/>
    <w:rsid w:val="00165E5F"/>
    <w:rsid w:val="00165E82"/>
    <w:rsid w:val="00166C50"/>
    <w:rsid w:val="00167F02"/>
    <w:rsid w:val="001701DE"/>
    <w:rsid w:val="00171025"/>
    <w:rsid w:val="0017156B"/>
    <w:rsid w:val="00171B57"/>
    <w:rsid w:val="00172925"/>
    <w:rsid w:val="001731A7"/>
    <w:rsid w:val="0017366F"/>
    <w:rsid w:val="001760DB"/>
    <w:rsid w:val="00177B2C"/>
    <w:rsid w:val="00177BC4"/>
    <w:rsid w:val="00177BDB"/>
    <w:rsid w:val="00180BEE"/>
    <w:rsid w:val="00184752"/>
    <w:rsid w:val="0018745B"/>
    <w:rsid w:val="001919B2"/>
    <w:rsid w:val="00191CEE"/>
    <w:rsid w:val="00192E64"/>
    <w:rsid w:val="00192EE6"/>
    <w:rsid w:val="00192FE4"/>
    <w:rsid w:val="00193BE9"/>
    <w:rsid w:val="00193C24"/>
    <w:rsid w:val="00195A27"/>
    <w:rsid w:val="001A04DF"/>
    <w:rsid w:val="001A1171"/>
    <w:rsid w:val="001A1724"/>
    <w:rsid w:val="001A4FBB"/>
    <w:rsid w:val="001A54BA"/>
    <w:rsid w:val="001A574E"/>
    <w:rsid w:val="001A74B9"/>
    <w:rsid w:val="001B1DFC"/>
    <w:rsid w:val="001B2280"/>
    <w:rsid w:val="001B316B"/>
    <w:rsid w:val="001B33C1"/>
    <w:rsid w:val="001B33C2"/>
    <w:rsid w:val="001B3415"/>
    <w:rsid w:val="001B36BA"/>
    <w:rsid w:val="001B3A27"/>
    <w:rsid w:val="001B3A61"/>
    <w:rsid w:val="001B598E"/>
    <w:rsid w:val="001B6AE1"/>
    <w:rsid w:val="001B77A8"/>
    <w:rsid w:val="001B7CCF"/>
    <w:rsid w:val="001C1278"/>
    <w:rsid w:val="001C2E9D"/>
    <w:rsid w:val="001C3AFF"/>
    <w:rsid w:val="001D0992"/>
    <w:rsid w:val="001D0A69"/>
    <w:rsid w:val="001D3212"/>
    <w:rsid w:val="001D5820"/>
    <w:rsid w:val="001D6271"/>
    <w:rsid w:val="001D6419"/>
    <w:rsid w:val="001E01FE"/>
    <w:rsid w:val="001E079B"/>
    <w:rsid w:val="001E17B5"/>
    <w:rsid w:val="001E3D41"/>
    <w:rsid w:val="001E5281"/>
    <w:rsid w:val="001E53AB"/>
    <w:rsid w:val="001E684F"/>
    <w:rsid w:val="001E72A3"/>
    <w:rsid w:val="001E7D42"/>
    <w:rsid w:val="001E7F10"/>
    <w:rsid w:val="001F0823"/>
    <w:rsid w:val="001F153D"/>
    <w:rsid w:val="001F196F"/>
    <w:rsid w:val="001F1AF3"/>
    <w:rsid w:val="001F1E6E"/>
    <w:rsid w:val="001F2E5D"/>
    <w:rsid w:val="001F3095"/>
    <w:rsid w:val="001F33AD"/>
    <w:rsid w:val="001F375B"/>
    <w:rsid w:val="001F3FED"/>
    <w:rsid w:val="001F54B9"/>
    <w:rsid w:val="001F61C9"/>
    <w:rsid w:val="001F663D"/>
    <w:rsid w:val="001F6673"/>
    <w:rsid w:val="00200E3C"/>
    <w:rsid w:val="00201DAF"/>
    <w:rsid w:val="00203C9F"/>
    <w:rsid w:val="00205593"/>
    <w:rsid w:val="00205648"/>
    <w:rsid w:val="002067E6"/>
    <w:rsid w:val="00210DFC"/>
    <w:rsid w:val="002125EB"/>
    <w:rsid w:val="00213500"/>
    <w:rsid w:val="00213DAC"/>
    <w:rsid w:val="00214866"/>
    <w:rsid w:val="00214CF3"/>
    <w:rsid w:val="00215C96"/>
    <w:rsid w:val="00216F8C"/>
    <w:rsid w:val="00217D6A"/>
    <w:rsid w:val="00221F24"/>
    <w:rsid w:val="002256F2"/>
    <w:rsid w:val="0023283A"/>
    <w:rsid w:val="00232FFD"/>
    <w:rsid w:val="00236C1B"/>
    <w:rsid w:val="00236E5E"/>
    <w:rsid w:val="0023705E"/>
    <w:rsid w:val="0023777C"/>
    <w:rsid w:val="00237E01"/>
    <w:rsid w:val="00240E80"/>
    <w:rsid w:val="002426AA"/>
    <w:rsid w:val="00243E5E"/>
    <w:rsid w:val="00243F06"/>
    <w:rsid w:val="002450AC"/>
    <w:rsid w:val="002455B1"/>
    <w:rsid w:val="00245D9C"/>
    <w:rsid w:val="00247A88"/>
    <w:rsid w:val="00250112"/>
    <w:rsid w:val="002526A5"/>
    <w:rsid w:val="0025494C"/>
    <w:rsid w:val="00255AC1"/>
    <w:rsid w:val="00256068"/>
    <w:rsid w:val="00256EF6"/>
    <w:rsid w:val="002602E8"/>
    <w:rsid w:val="00260C6C"/>
    <w:rsid w:val="00261ABF"/>
    <w:rsid w:val="002641E1"/>
    <w:rsid w:val="002661C6"/>
    <w:rsid w:val="00266883"/>
    <w:rsid w:val="002679F6"/>
    <w:rsid w:val="00271AE1"/>
    <w:rsid w:val="00271E0B"/>
    <w:rsid w:val="002733AA"/>
    <w:rsid w:val="002739EB"/>
    <w:rsid w:val="002765CA"/>
    <w:rsid w:val="00276D80"/>
    <w:rsid w:val="00282B74"/>
    <w:rsid w:val="00283AE6"/>
    <w:rsid w:val="00284328"/>
    <w:rsid w:val="002864D9"/>
    <w:rsid w:val="00287FA3"/>
    <w:rsid w:val="00290CE1"/>
    <w:rsid w:val="00291771"/>
    <w:rsid w:val="00292CB5"/>
    <w:rsid w:val="00296390"/>
    <w:rsid w:val="002A025A"/>
    <w:rsid w:val="002A086D"/>
    <w:rsid w:val="002A2134"/>
    <w:rsid w:val="002A30A5"/>
    <w:rsid w:val="002A376E"/>
    <w:rsid w:val="002B0710"/>
    <w:rsid w:val="002B1348"/>
    <w:rsid w:val="002B1AC8"/>
    <w:rsid w:val="002B55B8"/>
    <w:rsid w:val="002B774E"/>
    <w:rsid w:val="002C068C"/>
    <w:rsid w:val="002C29DC"/>
    <w:rsid w:val="002C385C"/>
    <w:rsid w:val="002C3B96"/>
    <w:rsid w:val="002C4C7D"/>
    <w:rsid w:val="002C5D0C"/>
    <w:rsid w:val="002C69FD"/>
    <w:rsid w:val="002C78D9"/>
    <w:rsid w:val="002D08B2"/>
    <w:rsid w:val="002D0BAC"/>
    <w:rsid w:val="002D1B89"/>
    <w:rsid w:val="002D2D47"/>
    <w:rsid w:val="002D301A"/>
    <w:rsid w:val="002D34E0"/>
    <w:rsid w:val="002D4003"/>
    <w:rsid w:val="002D4567"/>
    <w:rsid w:val="002D5C7E"/>
    <w:rsid w:val="002D645C"/>
    <w:rsid w:val="002D6AD8"/>
    <w:rsid w:val="002D7B3A"/>
    <w:rsid w:val="002D7D0C"/>
    <w:rsid w:val="002D7DC7"/>
    <w:rsid w:val="002E11A5"/>
    <w:rsid w:val="002E17E3"/>
    <w:rsid w:val="002E2AF0"/>
    <w:rsid w:val="002E3AFB"/>
    <w:rsid w:val="002E6687"/>
    <w:rsid w:val="002E6C7C"/>
    <w:rsid w:val="002F16F3"/>
    <w:rsid w:val="002F2A08"/>
    <w:rsid w:val="002F36A5"/>
    <w:rsid w:val="002F5BFB"/>
    <w:rsid w:val="002F6A14"/>
    <w:rsid w:val="002F6B25"/>
    <w:rsid w:val="002F747D"/>
    <w:rsid w:val="002F7D47"/>
    <w:rsid w:val="00300650"/>
    <w:rsid w:val="0030228F"/>
    <w:rsid w:val="00303970"/>
    <w:rsid w:val="00303D27"/>
    <w:rsid w:val="0030499E"/>
    <w:rsid w:val="00305BA2"/>
    <w:rsid w:val="00307668"/>
    <w:rsid w:val="00307CC4"/>
    <w:rsid w:val="003102AD"/>
    <w:rsid w:val="00311FDB"/>
    <w:rsid w:val="00316FBE"/>
    <w:rsid w:val="00320C69"/>
    <w:rsid w:val="00321B68"/>
    <w:rsid w:val="00321BE6"/>
    <w:rsid w:val="00321E76"/>
    <w:rsid w:val="003228EB"/>
    <w:rsid w:val="00323DF9"/>
    <w:rsid w:val="003259FE"/>
    <w:rsid w:val="0032706E"/>
    <w:rsid w:val="00330BAD"/>
    <w:rsid w:val="0033386F"/>
    <w:rsid w:val="00335DD0"/>
    <w:rsid w:val="00336CA1"/>
    <w:rsid w:val="003372D0"/>
    <w:rsid w:val="00340E75"/>
    <w:rsid w:val="00341183"/>
    <w:rsid w:val="003411AB"/>
    <w:rsid w:val="0034150F"/>
    <w:rsid w:val="003423D2"/>
    <w:rsid w:val="00342A8F"/>
    <w:rsid w:val="0034376A"/>
    <w:rsid w:val="0035063F"/>
    <w:rsid w:val="003509A9"/>
    <w:rsid w:val="0035236F"/>
    <w:rsid w:val="00352776"/>
    <w:rsid w:val="00352A0C"/>
    <w:rsid w:val="00354275"/>
    <w:rsid w:val="00354AF1"/>
    <w:rsid w:val="003565CA"/>
    <w:rsid w:val="00356E82"/>
    <w:rsid w:val="00357424"/>
    <w:rsid w:val="00357A21"/>
    <w:rsid w:val="00362088"/>
    <w:rsid w:val="003625FB"/>
    <w:rsid w:val="00362A7E"/>
    <w:rsid w:val="00364F9A"/>
    <w:rsid w:val="00367EFE"/>
    <w:rsid w:val="00372164"/>
    <w:rsid w:val="003721D2"/>
    <w:rsid w:val="003728D1"/>
    <w:rsid w:val="00372A02"/>
    <w:rsid w:val="003733B3"/>
    <w:rsid w:val="003737F8"/>
    <w:rsid w:val="003746BA"/>
    <w:rsid w:val="00374917"/>
    <w:rsid w:val="00376950"/>
    <w:rsid w:val="003803CF"/>
    <w:rsid w:val="0038070C"/>
    <w:rsid w:val="00380F60"/>
    <w:rsid w:val="003811AF"/>
    <w:rsid w:val="00381D05"/>
    <w:rsid w:val="00382359"/>
    <w:rsid w:val="00382C99"/>
    <w:rsid w:val="00382EE5"/>
    <w:rsid w:val="00383715"/>
    <w:rsid w:val="00383B8E"/>
    <w:rsid w:val="00385C00"/>
    <w:rsid w:val="00386907"/>
    <w:rsid w:val="003941B6"/>
    <w:rsid w:val="00394D57"/>
    <w:rsid w:val="003957F3"/>
    <w:rsid w:val="003964B6"/>
    <w:rsid w:val="00396EE9"/>
    <w:rsid w:val="003A124A"/>
    <w:rsid w:val="003A2604"/>
    <w:rsid w:val="003A36F3"/>
    <w:rsid w:val="003A710C"/>
    <w:rsid w:val="003A744B"/>
    <w:rsid w:val="003B00BC"/>
    <w:rsid w:val="003B1C82"/>
    <w:rsid w:val="003B4850"/>
    <w:rsid w:val="003B4D8C"/>
    <w:rsid w:val="003B72C1"/>
    <w:rsid w:val="003B7E00"/>
    <w:rsid w:val="003B7F09"/>
    <w:rsid w:val="003C040A"/>
    <w:rsid w:val="003C0B39"/>
    <w:rsid w:val="003C1931"/>
    <w:rsid w:val="003C2D4C"/>
    <w:rsid w:val="003C3483"/>
    <w:rsid w:val="003C3B4C"/>
    <w:rsid w:val="003C4C6E"/>
    <w:rsid w:val="003D12A8"/>
    <w:rsid w:val="003D2BD3"/>
    <w:rsid w:val="003D3B76"/>
    <w:rsid w:val="003D6AEB"/>
    <w:rsid w:val="003D7E12"/>
    <w:rsid w:val="003E0D5D"/>
    <w:rsid w:val="003E0EF0"/>
    <w:rsid w:val="003E5FA4"/>
    <w:rsid w:val="003E70F6"/>
    <w:rsid w:val="003F1D42"/>
    <w:rsid w:val="003F2B4A"/>
    <w:rsid w:val="003F4294"/>
    <w:rsid w:val="003F4EB5"/>
    <w:rsid w:val="003F6B25"/>
    <w:rsid w:val="00400299"/>
    <w:rsid w:val="0040219E"/>
    <w:rsid w:val="00402341"/>
    <w:rsid w:val="00402372"/>
    <w:rsid w:val="00403083"/>
    <w:rsid w:val="00403F36"/>
    <w:rsid w:val="00404E66"/>
    <w:rsid w:val="00405824"/>
    <w:rsid w:val="004065D0"/>
    <w:rsid w:val="00407592"/>
    <w:rsid w:val="00407C1C"/>
    <w:rsid w:val="00411594"/>
    <w:rsid w:val="00411872"/>
    <w:rsid w:val="00412926"/>
    <w:rsid w:val="00412AEA"/>
    <w:rsid w:val="00412C70"/>
    <w:rsid w:val="00415014"/>
    <w:rsid w:val="00415F69"/>
    <w:rsid w:val="00416204"/>
    <w:rsid w:val="00422A26"/>
    <w:rsid w:val="004239EA"/>
    <w:rsid w:val="00425D0A"/>
    <w:rsid w:val="00426D07"/>
    <w:rsid w:val="004272E2"/>
    <w:rsid w:val="004306DC"/>
    <w:rsid w:val="004316A6"/>
    <w:rsid w:val="004327F4"/>
    <w:rsid w:val="00432DD3"/>
    <w:rsid w:val="00433288"/>
    <w:rsid w:val="004351C6"/>
    <w:rsid w:val="00435D3F"/>
    <w:rsid w:val="0044253F"/>
    <w:rsid w:val="00445024"/>
    <w:rsid w:val="0044527A"/>
    <w:rsid w:val="00445725"/>
    <w:rsid w:val="004460EA"/>
    <w:rsid w:val="00447811"/>
    <w:rsid w:val="00451FC1"/>
    <w:rsid w:val="00453662"/>
    <w:rsid w:val="0045399F"/>
    <w:rsid w:val="00453E87"/>
    <w:rsid w:val="004551EF"/>
    <w:rsid w:val="0045784A"/>
    <w:rsid w:val="00460C9E"/>
    <w:rsid w:val="004628AD"/>
    <w:rsid w:val="00462F50"/>
    <w:rsid w:val="00463503"/>
    <w:rsid w:val="00463D49"/>
    <w:rsid w:val="00463DF6"/>
    <w:rsid w:val="00464D1A"/>
    <w:rsid w:val="00465471"/>
    <w:rsid w:val="004663EF"/>
    <w:rsid w:val="004666B9"/>
    <w:rsid w:val="004675F1"/>
    <w:rsid w:val="0047169B"/>
    <w:rsid w:val="004739AA"/>
    <w:rsid w:val="004752DB"/>
    <w:rsid w:val="0047542C"/>
    <w:rsid w:val="00475F01"/>
    <w:rsid w:val="00476801"/>
    <w:rsid w:val="00477847"/>
    <w:rsid w:val="00477B7F"/>
    <w:rsid w:val="00477CAE"/>
    <w:rsid w:val="004818D4"/>
    <w:rsid w:val="00482C7C"/>
    <w:rsid w:val="0048509F"/>
    <w:rsid w:val="00485562"/>
    <w:rsid w:val="00485B2B"/>
    <w:rsid w:val="00486207"/>
    <w:rsid w:val="00490E40"/>
    <w:rsid w:val="00491624"/>
    <w:rsid w:val="00493615"/>
    <w:rsid w:val="00493995"/>
    <w:rsid w:val="00494D9F"/>
    <w:rsid w:val="00496571"/>
    <w:rsid w:val="004A04E4"/>
    <w:rsid w:val="004A1330"/>
    <w:rsid w:val="004A2298"/>
    <w:rsid w:val="004A31EE"/>
    <w:rsid w:val="004A45FD"/>
    <w:rsid w:val="004A52BB"/>
    <w:rsid w:val="004A5C78"/>
    <w:rsid w:val="004A6403"/>
    <w:rsid w:val="004A6452"/>
    <w:rsid w:val="004B08D1"/>
    <w:rsid w:val="004B45CD"/>
    <w:rsid w:val="004B48A4"/>
    <w:rsid w:val="004B4CCC"/>
    <w:rsid w:val="004B53AD"/>
    <w:rsid w:val="004B54ED"/>
    <w:rsid w:val="004B7A19"/>
    <w:rsid w:val="004C07F3"/>
    <w:rsid w:val="004C0AC4"/>
    <w:rsid w:val="004C35AB"/>
    <w:rsid w:val="004C3B58"/>
    <w:rsid w:val="004C472F"/>
    <w:rsid w:val="004C4797"/>
    <w:rsid w:val="004C5C63"/>
    <w:rsid w:val="004C5E5C"/>
    <w:rsid w:val="004C65C8"/>
    <w:rsid w:val="004C6854"/>
    <w:rsid w:val="004C6E45"/>
    <w:rsid w:val="004C7888"/>
    <w:rsid w:val="004D0D07"/>
    <w:rsid w:val="004D3DC8"/>
    <w:rsid w:val="004D4C68"/>
    <w:rsid w:val="004D5160"/>
    <w:rsid w:val="004D526A"/>
    <w:rsid w:val="004D54F8"/>
    <w:rsid w:val="004D5966"/>
    <w:rsid w:val="004D5EF0"/>
    <w:rsid w:val="004D67C5"/>
    <w:rsid w:val="004D6812"/>
    <w:rsid w:val="004D7270"/>
    <w:rsid w:val="004E0F6D"/>
    <w:rsid w:val="004E2174"/>
    <w:rsid w:val="004E3C61"/>
    <w:rsid w:val="004E56BB"/>
    <w:rsid w:val="004F128E"/>
    <w:rsid w:val="004F1F4C"/>
    <w:rsid w:val="004F4171"/>
    <w:rsid w:val="004F64F7"/>
    <w:rsid w:val="004F6B63"/>
    <w:rsid w:val="004F7912"/>
    <w:rsid w:val="00500DD7"/>
    <w:rsid w:val="00504556"/>
    <w:rsid w:val="00505374"/>
    <w:rsid w:val="00505C6A"/>
    <w:rsid w:val="00511046"/>
    <w:rsid w:val="00511FA5"/>
    <w:rsid w:val="00512B76"/>
    <w:rsid w:val="00517262"/>
    <w:rsid w:val="00517EDE"/>
    <w:rsid w:val="0052076A"/>
    <w:rsid w:val="00520F1F"/>
    <w:rsid w:val="005214A0"/>
    <w:rsid w:val="00521899"/>
    <w:rsid w:val="00521A99"/>
    <w:rsid w:val="00521D0A"/>
    <w:rsid w:val="00523FBE"/>
    <w:rsid w:val="005246B3"/>
    <w:rsid w:val="0052631F"/>
    <w:rsid w:val="005264C2"/>
    <w:rsid w:val="00527879"/>
    <w:rsid w:val="00531403"/>
    <w:rsid w:val="0053159D"/>
    <w:rsid w:val="00533855"/>
    <w:rsid w:val="00533FE1"/>
    <w:rsid w:val="005348C4"/>
    <w:rsid w:val="00535976"/>
    <w:rsid w:val="0053606D"/>
    <w:rsid w:val="0053750D"/>
    <w:rsid w:val="00541838"/>
    <w:rsid w:val="00541BAF"/>
    <w:rsid w:val="005432C6"/>
    <w:rsid w:val="00543B61"/>
    <w:rsid w:val="00546137"/>
    <w:rsid w:val="0054665B"/>
    <w:rsid w:val="005467FE"/>
    <w:rsid w:val="00551142"/>
    <w:rsid w:val="0055183F"/>
    <w:rsid w:val="00551B55"/>
    <w:rsid w:val="005522E3"/>
    <w:rsid w:val="00552D67"/>
    <w:rsid w:val="005532D8"/>
    <w:rsid w:val="0055352C"/>
    <w:rsid w:val="00553538"/>
    <w:rsid w:val="0055370E"/>
    <w:rsid w:val="00555DF6"/>
    <w:rsid w:val="005571BE"/>
    <w:rsid w:val="00560B47"/>
    <w:rsid w:val="00561A54"/>
    <w:rsid w:val="00562AF3"/>
    <w:rsid w:val="00564549"/>
    <w:rsid w:val="00564DC8"/>
    <w:rsid w:val="00565336"/>
    <w:rsid w:val="0056566D"/>
    <w:rsid w:val="00565BA9"/>
    <w:rsid w:val="00565F99"/>
    <w:rsid w:val="00566D97"/>
    <w:rsid w:val="0057003B"/>
    <w:rsid w:val="0057138D"/>
    <w:rsid w:val="00571C73"/>
    <w:rsid w:val="005729B3"/>
    <w:rsid w:val="0057318D"/>
    <w:rsid w:val="005740D1"/>
    <w:rsid w:val="00575614"/>
    <w:rsid w:val="00576157"/>
    <w:rsid w:val="00577A89"/>
    <w:rsid w:val="00586465"/>
    <w:rsid w:val="005906C4"/>
    <w:rsid w:val="0059115E"/>
    <w:rsid w:val="00592959"/>
    <w:rsid w:val="005935EA"/>
    <w:rsid w:val="00595AD7"/>
    <w:rsid w:val="00595D7A"/>
    <w:rsid w:val="005A0884"/>
    <w:rsid w:val="005A13B7"/>
    <w:rsid w:val="005A2C45"/>
    <w:rsid w:val="005A34F7"/>
    <w:rsid w:val="005A44DA"/>
    <w:rsid w:val="005A471A"/>
    <w:rsid w:val="005A51AB"/>
    <w:rsid w:val="005A54E0"/>
    <w:rsid w:val="005A7B76"/>
    <w:rsid w:val="005A7DD5"/>
    <w:rsid w:val="005B10AA"/>
    <w:rsid w:val="005B1847"/>
    <w:rsid w:val="005B31F1"/>
    <w:rsid w:val="005B3BBA"/>
    <w:rsid w:val="005B3E24"/>
    <w:rsid w:val="005B52E1"/>
    <w:rsid w:val="005B57C1"/>
    <w:rsid w:val="005B5BDC"/>
    <w:rsid w:val="005B6009"/>
    <w:rsid w:val="005B60A4"/>
    <w:rsid w:val="005B6451"/>
    <w:rsid w:val="005B6799"/>
    <w:rsid w:val="005C1E17"/>
    <w:rsid w:val="005C23ED"/>
    <w:rsid w:val="005C2AD7"/>
    <w:rsid w:val="005C4AA9"/>
    <w:rsid w:val="005C547C"/>
    <w:rsid w:val="005C5A02"/>
    <w:rsid w:val="005D05CD"/>
    <w:rsid w:val="005D0A01"/>
    <w:rsid w:val="005D1059"/>
    <w:rsid w:val="005D15C4"/>
    <w:rsid w:val="005D1A78"/>
    <w:rsid w:val="005D1C35"/>
    <w:rsid w:val="005D2E8A"/>
    <w:rsid w:val="005D3E51"/>
    <w:rsid w:val="005D4CCA"/>
    <w:rsid w:val="005D7EC7"/>
    <w:rsid w:val="005E058F"/>
    <w:rsid w:val="005E14F7"/>
    <w:rsid w:val="005E15FB"/>
    <w:rsid w:val="005E2FC2"/>
    <w:rsid w:val="005E3DD9"/>
    <w:rsid w:val="005E659D"/>
    <w:rsid w:val="005E670E"/>
    <w:rsid w:val="005E6FDD"/>
    <w:rsid w:val="005E7C60"/>
    <w:rsid w:val="005F1263"/>
    <w:rsid w:val="005F1C86"/>
    <w:rsid w:val="005F342D"/>
    <w:rsid w:val="005F40B4"/>
    <w:rsid w:val="005F45DD"/>
    <w:rsid w:val="005F582E"/>
    <w:rsid w:val="005F6D20"/>
    <w:rsid w:val="00604F0D"/>
    <w:rsid w:val="00606AF0"/>
    <w:rsid w:val="00610D5A"/>
    <w:rsid w:val="006114C2"/>
    <w:rsid w:val="00611549"/>
    <w:rsid w:val="0061214E"/>
    <w:rsid w:val="00613B9F"/>
    <w:rsid w:val="00613C99"/>
    <w:rsid w:val="00616327"/>
    <w:rsid w:val="00616CE0"/>
    <w:rsid w:val="006210AD"/>
    <w:rsid w:val="006220EA"/>
    <w:rsid w:val="00624747"/>
    <w:rsid w:val="00626F13"/>
    <w:rsid w:val="00630140"/>
    <w:rsid w:val="0063016B"/>
    <w:rsid w:val="0063195B"/>
    <w:rsid w:val="006327D2"/>
    <w:rsid w:val="00632D41"/>
    <w:rsid w:val="00634EF8"/>
    <w:rsid w:val="00634F42"/>
    <w:rsid w:val="00634F55"/>
    <w:rsid w:val="00635A79"/>
    <w:rsid w:val="006366A6"/>
    <w:rsid w:val="00640960"/>
    <w:rsid w:val="0064265B"/>
    <w:rsid w:val="00642DF3"/>
    <w:rsid w:val="00644727"/>
    <w:rsid w:val="00644E51"/>
    <w:rsid w:val="006471B3"/>
    <w:rsid w:val="00647262"/>
    <w:rsid w:val="00651E25"/>
    <w:rsid w:val="00653189"/>
    <w:rsid w:val="00655619"/>
    <w:rsid w:val="006561D8"/>
    <w:rsid w:val="00660F23"/>
    <w:rsid w:val="00661313"/>
    <w:rsid w:val="006618F6"/>
    <w:rsid w:val="006625D9"/>
    <w:rsid w:val="00662A34"/>
    <w:rsid w:val="00663419"/>
    <w:rsid w:val="006647BD"/>
    <w:rsid w:val="00666834"/>
    <w:rsid w:val="00666B0F"/>
    <w:rsid w:val="00667484"/>
    <w:rsid w:val="00667FD9"/>
    <w:rsid w:val="0067006E"/>
    <w:rsid w:val="00670078"/>
    <w:rsid w:val="0067015F"/>
    <w:rsid w:val="0067024F"/>
    <w:rsid w:val="00670A95"/>
    <w:rsid w:val="0067467A"/>
    <w:rsid w:val="006748C1"/>
    <w:rsid w:val="00675F67"/>
    <w:rsid w:val="00676A40"/>
    <w:rsid w:val="00676F93"/>
    <w:rsid w:val="00677597"/>
    <w:rsid w:val="006828CF"/>
    <w:rsid w:val="0068302B"/>
    <w:rsid w:val="00683677"/>
    <w:rsid w:val="006903D5"/>
    <w:rsid w:val="00690EB1"/>
    <w:rsid w:val="00693DF3"/>
    <w:rsid w:val="00694840"/>
    <w:rsid w:val="006948B5"/>
    <w:rsid w:val="00695052"/>
    <w:rsid w:val="00695500"/>
    <w:rsid w:val="00695ADD"/>
    <w:rsid w:val="00696ABB"/>
    <w:rsid w:val="0069719F"/>
    <w:rsid w:val="0069788C"/>
    <w:rsid w:val="00697988"/>
    <w:rsid w:val="00697AA0"/>
    <w:rsid w:val="00697C93"/>
    <w:rsid w:val="006A33CF"/>
    <w:rsid w:val="006A58C1"/>
    <w:rsid w:val="006A6340"/>
    <w:rsid w:val="006A6EA7"/>
    <w:rsid w:val="006B0F60"/>
    <w:rsid w:val="006B17FC"/>
    <w:rsid w:val="006B3E35"/>
    <w:rsid w:val="006B6DFC"/>
    <w:rsid w:val="006C00BC"/>
    <w:rsid w:val="006C0626"/>
    <w:rsid w:val="006C16AE"/>
    <w:rsid w:val="006C21D1"/>
    <w:rsid w:val="006C2E68"/>
    <w:rsid w:val="006C3B67"/>
    <w:rsid w:val="006C4131"/>
    <w:rsid w:val="006C4644"/>
    <w:rsid w:val="006C70AC"/>
    <w:rsid w:val="006D2B9F"/>
    <w:rsid w:val="006D32C3"/>
    <w:rsid w:val="006D3FA6"/>
    <w:rsid w:val="006D4F89"/>
    <w:rsid w:val="006D6888"/>
    <w:rsid w:val="006D7923"/>
    <w:rsid w:val="006E065E"/>
    <w:rsid w:val="006E0EA5"/>
    <w:rsid w:val="006E5328"/>
    <w:rsid w:val="006E6D73"/>
    <w:rsid w:val="006E7808"/>
    <w:rsid w:val="006F023D"/>
    <w:rsid w:val="006F0DA6"/>
    <w:rsid w:val="006F4BD9"/>
    <w:rsid w:val="006F5FFB"/>
    <w:rsid w:val="00701320"/>
    <w:rsid w:val="00701848"/>
    <w:rsid w:val="007022B5"/>
    <w:rsid w:val="00702865"/>
    <w:rsid w:val="00702F8F"/>
    <w:rsid w:val="0070390A"/>
    <w:rsid w:val="007072E3"/>
    <w:rsid w:val="00711144"/>
    <w:rsid w:val="00711CFC"/>
    <w:rsid w:val="0071262F"/>
    <w:rsid w:val="0071281B"/>
    <w:rsid w:val="0071650B"/>
    <w:rsid w:val="007175FA"/>
    <w:rsid w:val="00722443"/>
    <w:rsid w:val="007225B3"/>
    <w:rsid w:val="00722A18"/>
    <w:rsid w:val="00723E19"/>
    <w:rsid w:val="00724148"/>
    <w:rsid w:val="00724201"/>
    <w:rsid w:val="00724277"/>
    <w:rsid w:val="00724AB8"/>
    <w:rsid w:val="00724AE5"/>
    <w:rsid w:val="007252AB"/>
    <w:rsid w:val="00725B7C"/>
    <w:rsid w:val="00725C7C"/>
    <w:rsid w:val="0072651A"/>
    <w:rsid w:val="0072668D"/>
    <w:rsid w:val="007267A7"/>
    <w:rsid w:val="007303B6"/>
    <w:rsid w:val="0073118A"/>
    <w:rsid w:val="007315E3"/>
    <w:rsid w:val="007335B6"/>
    <w:rsid w:val="00734954"/>
    <w:rsid w:val="007354AC"/>
    <w:rsid w:val="00735A9E"/>
    <w:rsid w:val="007360D4"/>
    <w:rsid w:val="0073635D"/>
    <w:rsid w:val="0073764F"/>
    <w:rsid w:val="00740ECC"/>
    <w:rsid w:val="007411B0"/>
    <w:rsid w:val="00742091"/>
    <w:rsid w:val="00743266"/>
    <w:rsid w:val="0074401F"/>
    <w:rsid w:val="0074472F"/>
    <w:rsid w:val="00745251"/>
    <w:rsid w:val="007454A3"/>
    <w:rsid w:val="00746BC1"/>
    <w:rsid w:val="0074733C"/>
    <w:rsid w:val="0074798E"/>
    <w:rsid w:val="00751099"/>
    <w:rsid w:val="00751C63"/>
    <w:rsid w:val="00753A59"/>
    <w:rsid w:val="00753CA2"/>
    <w:rsid w:val="007541E3"/>
    <w:rsid w:val="00754D71"/>
    <w:rsid w:val="0075588A"/>
    <w:rsid w:val="007600E4"/>
    <w:rsid w:val="00760575"/>
    <w:rsid w:val="00761B3D"/>
    <w:rsid w:val="00761DC9"/>
    <w:rsid w:val="00762A97"/>
    <w:rsid w:val="00763F90"/>
    <w:rsid w:val="0076463D"/>
    <w:rsid w:val="007703F4"/>
    <w:rsid w:val="00770A99"/>
    <w:rsid w:val="00770DD7"/>
    <w:rsid w:val="00771175"/>
    <w:rsid w:val="00772432"/>
    <w:rsid w:val="00773464"/>
    <w:rsid w:val="0077666A"/>
    <w:rsid w:val="007768E4"/>
    <w:rsid w:val="0078030D"/>
    <w:rsid w:val="007803A8"/>
    <w:rsid w:val="00780540"/>
    <w:rsid w:val="00782589"/>
    <w:rsid w:val="00784B49"/>
    <w:rsid w:val="00784ED0"/>
    <w:rsid w:val="007862C1"/>
    <w:rsid w:val="00790242"/>
    <w:rsid w:val="0079211D"/>
    <w:rsid w:val="00792448"/>
    <w:rsid w:val="00792667"/>
    <w:rsid w:val="007927ED"/>
    <w:rsid w:val="00793F46"/>
    <w:rsid w:val="0079449A"/>
    <w:rsid w:val="007946BB"/>
    <w:rsid w:val="007960B8"/>
    <w:rsid w:val="007965F7"/>
    <w:rsid w:val="0079785C"/>
    <w:rsid w:val="007A1130"/>
    <w:rsid w:val="007A1B80"/>
    <w:rsid w:val="007A1DDC"/>
    <w:rsid w:val="007A4F96"/>
    <w:rsid w:val="007A68BC"/>
    <w:rsid w:val="007A768A"/>
    <w:rsid w:val="007B0204"/>
    <w:rsid w:val="007B2AF1"/>
    <w:rsid w:val="007B4FF0"/>
    <w:rsid w:val="007B5330"/>
    <w:rsid w:val="007B6385"/>
    <w:rsid w:val="007B7F6C"/>
    <w:rsid w:val="007C047D"/>
    <w:rsid w:val="007C1251"/>
    <w:rsid w:val="007C14DF"/>
    <w:rsid w:val="007C15B6"/>
    <w:rsid w:val="007C18E5"/>
    <w:rsid w:val="007C273A"/>
    <w:rsid w:val="007C291A"/>
    <w:rsid w:val="007C5C26"/>
    <w:rsid w:val="007C723E"/>
    <w:rsid w:val="007C7E7C"/>
    <w:rsid w:val="007D084F"/>
    <w:rsid w:val="007D1B32"/>
    <w:rsid w:val="007D265C"/>
    <w:rsid w:val="007D54F8"/>
    <w:rsid w:val="007D79BA"/>
    <w:rsid w:val="007D7C30"/>
    <w:rsid w:val="007D7FF8"/>
    <w:rsid w:val="007E06B4"/>
    <w:rsid w:val="007E16F3"/>
    <w:rsid w:val="007E2730"/>
    <w:rsid w:val="007E3508"/>
    <w:rsid w:val="007E489D"/>
    <w:rsid w:val="007E568E"/>
    <w:rsid w:val="007E56DD"/>
    <w:rsid w:val="007E5973"/>
    <w:rsid w:val="007E5E59"/>
    <w:rsid w:val="007E6926"/>
    <w:rsid w:val="007F0519"/>
    <w:rsid w:val="007F061B"/>
    <w:rsid w:val="007F18D6"/>
    <w:rsid w:val="007F22B2"/>
    <w:rsid w:val="007F2327"/>
    <w:rsid w:val="007F2B4A"/>
    <w:rsid w:val="007F46D5"/>
    <w:rsid w:val="007F5C82"/>
    <w:rsid w:val="007F7A98"/>
    <w:rsid w:val="00800286"/>
    <w:rsid w:val="00802C77"/>
    <w:rsid w:val="00803932"/>
    <w:rsid w:val="00804A19"/>
    <w:rsid w:val="00804BEC"/>
    <w:rsid w:val="00805B8D"/>
    <w:rsid w:val="00805CA6"/>
    <w:rsid w:val="00806682"/>
    <w:rsid w:val="00811D49"/>
    <w:rsid w:val="00811D9F"/>
    <w:rsid w:val="00812677"/>
    <w:rsid w:val="00814DC7"/>
    <w:rsid w:val="00814F51"/>
    <w:rsid w:val="00815317"/>
    <w:rsid w:val="00817E2B"/>
    <w:rsid w:val="00817FF8"/>
    <w:rsid w:val="00820606"/>
    <w:rsid w:val="008209DF"/>
    <w:rsid w:val="00820A45"/>
    <w:rsid w:val="00821D33"/>
    <w:rsid w:val="0082312B"/>
    <w:rsid w:val="00824773"/>
    <w:rsid w:val="00825913"/>
    <w:rsid w:val="008307A9"/>
    <w:rsid w:val="008308CA"/>
    <w:rsid w:val="008325F4"/>
    <w:rsid w:val="008327E3"/>
    <w:rsid w:val="00832C72"/>
    <w:rsid w:val="00832F63"/>
    <w:rsid w:val="0083308B"/>
    <w:rsid w:val="0083380C"/>
    <w:rsid w:val="00834090"/>
    <w:rsid w:val="008349CD"/>
    <w:rsid w:val="00834B8F"/>
    <w:rsid w:val="008350C4"/>
    <w:rsid w:val="0083627C"/>
    <w:rsid w:val="00837C17"/>
    <w:rsid w:val="008409E7"/>
    <w:rsid w:val="00844EC9"/>
    <w:rsid w:val="00845EBB"/>
    <w:rsid w:val="00857769"/>
    <w:rsid w:val="00857FB5"/>
    <w:rsid w:val="0086145C"/>
    <w:rsid w:val="0086269A"/>
    <w:rsid w:val="00862D30"/>
    <w:rsid w:val="008660C5"/>
    <w:rsid w:val="00866C2D"/>
    <w:rsid w:val="00867EF2"/>
    <w:rsid w:val="00871137"/>
    <w:rsid w:val="00871AA7"/>
    <w:rsid w:val="008746EF"/>
    <w:rsid w:val="00874A78"/>
    <w:rsid w:val="008759E9"/>
    <w:rsid w:val="00876572"/>
    <w:rsid w:val="00877288"/>
    <w:rsid w:val="00877D46"/>
    <w:rsid w:val="00877F7D"/>
    <w:rsid w:val="00881A32"/>
    <w:rsid w:val="00882F44"/>
    <w:rsid w:val="00882FDC"/>
    <w:rsid w:val="008831E6"/>
    <w:rsid w:val="00883CCC"/>
    <w:rsid w:val="00885DF7"/>
    <w:rsid w:val="00886174"/>
    <w:rsid w:val="0088791E"/>
    <w:rsid w:val="00887D68"/>
    <w:rsid w:val="0089015B"/>
    <w:rsid w:val="00890947"/>
    <w:rsid w:val="0089158D"/>
    <w:rsid w:val="00891863"/>
    <w:rsid w:val="008918CD"/>
    <w:rsid w:val="008924FE"/>
    <w:rsid w:val="00893ADC"/>
    <w:rsid w:val="00894169"/>
    <w:rsid w:val="00894837"/>
    <w:rsid w:val="00895181"/>
    <w:rsid w:val="0089605C"/>
    <w:rsid w:val="00896257"/>
    <w:rsid w:val="00896357"/>
    <w:rsid w:val="008A0F07"/>
    <w:rsid w:val="008A1E36"/>
    <w:rsid w:val="008A2C5B"/>
    <w:rsid w:val="008A53AF"/>
    <w:rsid w:val="008A64FD"/>
    <w:rsid w:val="008A6AEC"/>
    <w:rsid w:val="008A74DD"/>
    <w:rsid w:val="008B01FF"/>
    <w:rsid w:val="008B2278"/>
    <w:rsid w:val="008B2323"/>
    <w:rsid w:val="008B2E42"/>
    <w:rsid w:val="008B540E"/>
    <w:rsid w:val="008B57C4"/>
    <w:rsid w:val="008B6F84"/>
    <w:rsid w:val="008C2FA3"/>
    <w:rsid w:val="008C3C78"/>
    <w:rsid w:val="008C4BCA"/>
    <w:rsid w:val="008C525F"/>
    <w:rsid w:val="008D03FF"/>
    <w:rsid w:val="008D114D"/>
    <w:rsid w:val="008D2CBF"/>
    <w:rsid w:val="008D3FC4"/>
    <w:rsid w:val="008D42F1"/>
    <w:rsid w:val="008D4F35"/>
    <w:rsid w:val="008D5B95"/>
    <w:rsid w:val="008E1822"/>
    <w:rsid w:val="008E47D6"/>
    <w:rsid w:val="008E4A05"/>
    <w:rsid w:val="008E4FC5"/>
    <w:rsid w:val="008E52E8"/>
    <w:rsid w:val="008E5F99"/>
    <w:rsid w:val="008E68CB"/>
    <w:rsid w:val="008E7FB9"/>
    <w:rsid w:val="008F11E5"/>
    <w:rsid w:val="008F2063"/>
    <w:rsid w:val="008F2962"/>
    <w:rsid w:val="008F5626"/>
    <w:rsid w:val="008F6101"/>
    <w:rsid w:val="008F67B0"/>
    <w:rsid w:val="008F7464"/>
    <w:rsid w:val="008F782C"/>
    <w:rsid w:val="00902C7B"/>
    <w:rsid w:val="00903297"/>
    <w:rsid w:val="009035A4"/>
    <w:rsid w:val="009040D3"/>
    <w:rsid w:val="00905486"/>
    <w:rsid w:val="0090571A"/>
    <w:rsid w:val="00906CB6"/>
    <w:rsid w:val="009078FE"/>
    <w:rsid w:val="00911767"/>
    <w:rsid w:val="009118DF"/>
    <w:rsid w:val="009123B4"/>
    <w:rsid w:val="00912768"/>
    <w:rsid w:val="00913CEE"/>
    <w:rsid w:val="009157FF"/>
    <w:rsid w:val="009169C6"/>
    <w:rsid w:val="0091778F"/>
    <w:rsid w:val="00920CFA"/>
    <w:rsid w:val="00922D5F"/>
    <w:rsid w:val="009234A2"/>
    <w:rsid w:val="00923A81"/>
    <w:rsid w:val="00924DB1"/>
    <w:rsid w:val="009277A2"/>
    <w:rsid w:val="0093185C"/>
    <w:rsid w:val="00931CF4"/>
    <w:rsid w:val="00931F20"/>
    <w:rsid w:val="00933079"/>
    <w:rsid w:val="00937A69"/>
    <w:rsid w:val="00940F9B"/>
    <w:rsid w:val="009422EC"/>
    <w:rsid w:val="00943396"/>
    <w:rsid w:val="00944097"/>
    <w:rsid w:val="00946004"/>
    <w:rsid w:val="00946652"/>
    <w:rsid w:val="00956AA4"/>
    <w:rsid w:val="00956E92"/>
    <w:rsid w:val="009572BC"/>
    <w:rsid w:val="00962A9B"/>
    <w:rsid w:val="00963BD6"/>
    <w:rsid w:val="00964B37"/>
    <w:rsid w:val="00965802"/>
    <w:rsid w:val="0097014E"/>
    <w:rsid w:val="00973CE2"/>
    <w:rsid w:val="00973F66"/>
    <w:rsid w:val="00974A88"/>
    <w:rsid w:val="009769F3"/>
    <w:rsid w:val="00980A7D"/>
    <w:rsid w:val="00981B7E"/>
    <w:rsid w:val="00982E6A"/>
    <w:rsid w:val="00984D30"/>
    <w:rsid w:val="00986E01"/>
    <w:rsid w:val="00986E5B"/>
    <w:rsid w:val="00987EC3"/>
    <w:rsid w:val="009904A7"/>
    <w:rsid w:val="0099147D"/>
    <w:rsid w:val="00993D69"/>
    <w:rsid w:val="009944A9"/>
    <w:rsid w:val="00994503"/>
    <w:rsid w:val="009959F2"/>
    <w:rsid w:val="00997906"/>
    <w:rsid w:val="009A0102"/>
    <w:rsid w:val="009A05A3"/>
    <w:rsid w:val="009A1181"/>
    <w:rsid w:val="009A261C"/>
    <w:rsid w:val="009A383D"/>
    <w:rsid w:val="009A54A7"/>
    <w:rsid w:val="009B1131"/>
    <w:rsid w:val="009B1661"/>
    <w:rsid w:val="009B1D92"/>
    <w:rsid w:val="009B38E3"/>
    <w:rsid w:val="009B4CC1"/>
    <w:rsid w:val="009B5C05"/>
    <w:rsid w:val="009B655E"/>
    <w:rsid w:val="009C0BC4"/>
    <w:rsid w:val="009C138D"/>
    <w:rsid w:val="009C3A68"/>
    <w:rsid w:val="009C4DD8"/>
    <w:rsid w:val="009D04EF"/>
    <w:rsid w:val="009D12E2"/>
    <w:rsid w:val="009D1FC3"/>
    <w:rsid w:val="009D3FC7"/>
    <w:rsid w:val="009D63F6"/>
    <w:rsid w:val="009D65D1"/>
    <w:rsid w:val="009D6CCB"/>
    <w:rsid w:val="009E3E9E"/>
    <w:rsid w:val="009E5A9C"/>
    <w:rsid w:val="009E5F24"/>
    <w:rsid w:val="009E63AC"/>
    <w:rsid w:val="009E79CA"/>
    <w:rsid w:val="009E7C8C"/>
    <w:rsid w:val="009F0DE7"/>
    <w:rsid w:val="009F0E34"/>
    <w:rsid w:val="009F1917"/>
    <w:rsid w:val="009F1E32"/>
    <w:rsid w:val="009F23C0"/>
    <w:rsid w:val="009F2851"/>
    <w:rsid w:val="009F38BF"/>
    <w:rsid w:val="009F4932"/>
    <w:rsid w:val="009F4A6D"/>
    <w:rsid w:val="009F65AA"/>
    <w:rsid w:val="009F7E99"/>
    <w:rsid w:val="00A00251"/>
    <w:rsid w:val="00A022AD"/>
    <w:rsid w:val="00A041E8"/>
    <w:rsid w:val="00A045A6"/>
    <w:rsid w:val="00A057EC"/>
    <w:rsid w:val="00A059B2"/>
    <w:rsid w:val="00A06566"/>
    <w:rsid w:val="00A06AFE"/>
    <w:rsid w:val="00A100CF"/>
    <w:rsid w:val="00A10F42"/>
    <w:rsid w:val="00A11B7E"/>
    <w:rsid w:val="00A11BC9"/>
    <w:rsid w:val="00A12438"/>
    <w:rsid w:val="00A12E9C"/>
    <w:rsid w:val="00A130B0"/>
    <w:rsid w:val="00A15C7D"/>
    <w:rsid w:val="00A201E8"/>
    <w:rsid w:val="00A204AB"/>
    <w:rsid w:val="00A224A0"/>
    <w:rsid w:val="00A23A0F"/>
    <w:rsid w:val="00A240EF"/>
    <w:rsid w:val="00A24DEA"/>
    <w:rsid w:val="00A25782"/>
    <w:rsid w:val="00A259CA"/>
    <w:rsid w:val="00A27752"/>
    <w:rsid w:val="00A27963"/>
    <w:rsid w:val="00A30C2B"/>
    <w:rsid w:val="00A370AB"/>
    <w:rsid w:val="00A37A30"/>
    <w:rsid w:val="00A43B00"/>
    <w:rsid w:val="00A43B30"/>
    <w:rsid w:val="00A44488"/>
    <w:rsid w:val="00A44A47"/>
    <w:rsid w:val="00A456D1"/>
    <w:rsid w:val="00A464DE"/>
    <w:rsid w:val="00A46EFF"/>
    <w:rsid w:val="00A47D59"/>
    <w:rsid w:val="00A47E8F"/>
    <w:rsid w:val="00A507AB"/>
    <w:rsid w:val="00A52E9A"/>
    <w:rsid w:val="00A5303C"/>
    <w:rsid w:val="00A5390F"/>
    <w:rsid w:val="00A568E2"/>
    <w:rsid w:val="00A56F34"/>
    <w:rsid w:val="00A57612"/>
    <w:rsid w:val="00A60CB2"/>
    <w:rsid w:val="00A629F4"/>
    <w:rsid w:val="00A645FA"/>
    <w:rsid w:val="00A65317"/>
    <w:rsid w:val="00A66841"/>
    <w:rsid w:val="00A66AF0"/>
    <w:rsid w:val="00A672DA"/>
    <w:rsid w:val="00A70044"/>
    <w:rsid w:val="00A714EE"/>
    <w:rsid w:val="00A72123"/>
    <w:rsid w:val="00A73FBE"/>
    <w:rsid w:val="00A75510"/>
    <w:rsid w:val="00A77AE1"/>
    <w:rsid w:val="00A804BB"/>
    <w:rsid w:val="00A81F55"/>
    <w:rsid w:val="00A8252A"/>
    <w:rsid w:val="00A83026"/>
    <w:rsid w:val="00A848FB"/>
    <w:rsid w:val="00A8649C"/>
    <w:rsid w:val="00A86997"/>
    <w:rsid w:val="00A87787"/>
    <w:rsid w:val="00A87BA2"/>
    <w:rsid w:val="00A9004D"/>
    <w:rsid w:val="00A900B3"/>
    <w:rsid w:val="00A92827"/>
    <w:rsid w:val="00A94713"/>
    <w:rsid w:val="00A96347"/>
    <w:rsid w:val="00A968D2"/>
    <w:rsid w:val="00A974D3"/>
    <w:rsid w:val="00A976C8"/>
    <w:rsid w:val="00A97BA9"/>
    <w:rsid w:val="00AA05C1"/>
    <w:rsid w:val="00AA0C2E"/>
    <w:rsid w:val="00AA1764"/>
    <w:rsid w:val="00AA1DD5"/>
    <w:rsid w:val="00AA2CDC"/>
    <w:rsid w:val="00AA3205"/>
    <w:rsid w:val="00AA37ED"/>
    <w:rsid w:val="00AA483A"/>
    <w:rsid w:val="00AA5383"/>
    <w:rsid w:val="00AA6413"/>
    <w:rsid w:val="00AA7281"/>
    <w:rsid w:val="00AB1C8A"/>
    <w:rsid w:val="00AB22A5"/>
    <w:rsid w:val="00AB490C"/>
    <w:rsid w:val="00AB4F96"/>
    <w:rsid w:val="00AB5CCA"/>
    <w:rsid w:val="00AB5E84"/>
    <w:rsid w:val="00AB7561"/>
    <w:rsid w:val="00AC1610"/>
    <w:rsid w:val="00AC3BB5"/>
    <w:rsid w:val="00AC51A8"/>
    <w:rsid w:val="00AC6D93"/>
    <w:rsid w:val="00AD06D1"/>
    <w:rsid w:val="00AD2B47"/>
    <w:rsid w:val="00AD322F"/>
    <w:rsid w:val="00AD46BA"/>
    <w:rsid w:val="00AD5AE5"/>
    <w:rsid w:val="00AD5BEE"/>
    <w:rsid w:val="00AD69B7"/>
    <w:rsid w:val="00AD7024"/>
    <w:rsid w:val="00AE142D"/>
    <w:rsid w:val="00AE42E3"/>
    <w:rsid w:val="00AE485F"/>
    <w:rsid w:val="00AE6623"/>
    <w:rsid w:val="00AF0F8F"/>
    <w:rsid w:val="00AF5AAA"/>
    <w:rsid w:val="00AF6D8A"/>
    <w:rsid w:val="00AF6DAE"/>
    <w:rsid w:val="00B00A0F"/>
    <w:rsid w:val="00B00C3C"/>
    <w:rsid w:val="00B02059"/>
    <w:rsid w:val="00B062D4"/>
    <w:rsid w:val="00B06E6E"/>
    <w:rsid w:val="00B10918"/>
    <w:rsid w:val="00B10E7A"/>
    <w:rsid w:val="00B1125F"/>
    <w:rsid w:val="00B112A9"/>
    <w:rsid w:val="00B11374"/>
    <w:rsid w:val="00B125F5"/>
    <w:rsid w:val="00B126A8"/>
    <w:rsid w:val="00B14DE9"/>
    <w:rsid w:val="00B15732"/>
    <w:rsid w:val="00B159DD"/>
    <w:rsid w:val="00B15B69"/>
    <w:rsid w:val="00B220E0"/>
    <w:rsid w:val="00B23CC3"/>
    <w:rsid w:val="00B250F9"/>
    <w:rsid w:val="00B26A52"/>
    <w:rsid w:val="00B27545"/>
    <w:rsid w:val="00B27634"/>
    <w:rsid w:val="00B27646"/>
    <w:rsid w:val="00B27B3B"/>
    <w:rsid w:val="00B300A9"/>
    <w:rsid w:val="00B31F3A"/>
    <w:rsid w:val="00B31F5D"/>
    <w:rsid w:val="00B32F6F"/>
    <w:rsid w:val="00B35F9B"/>
    <w:rsid w:val="00B370F2"/>
    <w:rsid w:val="00B40748"/>
    <w:rsid w:val="00B40CA3"/>
    <w:rsid w:val="00B41A82"/>
    <w:rsid w:val="00B4276B"/>
    <w:rsid w:val="00B4358A"/>
    <w:rsid w:val="00B43D56"/>
    <w:rsid w:val="00B4488F"/>
    <w:rsid w:val="00B44DEC"/>
    <w:rsid w:val="00B44E68"/>
    <w:rsid w:val="00B45DB9"/>
    <w:rsid w:val="00B50C1F"/>
    <w:rsid w:val="00B52434"/>
    <w:rsid w:val="00B52C34"/>
    <w:rsid w:val="00B55342"/>
    <w:rsid w:val="00B573C0"/>
    <w:rsid w:val="00B6394F"/>
    <w:rsid w:val="00B63998"/>
    <w:rsid w:val="00B64466"/>
    <w:rsid w:val="00B65AF5"/>
    <w:rsid w:val="00B66DCF"/>
    <w:rsid w:val="00B675EE"/>
    <w:rsid w:val="00B72303"/>
    <w:rsid w:val="00B7245A"/>
    <w:rsid w:val="00B72DDE"/>
    <w:rsid w:val="00B734B7"/>
    <w:rsid w:val="00B73E0B"/>
    <w:rsid w:val="00B7524B"/>
    <w:rsid w:val="00B77939"/>
    <w:rsid w:val="00B77C66"/>
    <w:rsid w:val="00B82308"/>
    <w:rsid w:val="00B84F6A"/>
    <w:rsid w:val="00B85383"/>
    <w:rsid w:val="00B8568D"/>
    <w:rsid w:val="00B868C4"/>
    <w:rsid w:val="00B90C91"/>
    <w:rsid w:val="00B93568"/>
    <w:rsid w:val="00B9451D"/>
    <w:rsid w:val="00B94D5B"/>
    <w:rsid w:val="00B952B2"/>
    <w:rsid w:val="00BA0144"/>
    <w:rsid w:val="00BA0E98"/>
    <w:rsid w:val="00BA3A93"/>
    <w:rsid w:val="00BA4F59"/>
    <w:rsid w:val="00BA554D"/>
    <w:rsid w:val="00BA7465"/>
    <w:rsid w:val="00BA751F"/>
    <w:rsid w:val="00BA79AD"/>
    <w:rsid w:val="00BB00AE"/>
    <w:rsid w:val="00BB0952"/>
    <w:rsid w:val="00BB0FF2"/>
    <w:rsid w:val="00BB1027"/>
    <w:rsid w:val="00BB1611"/>
    <w:rsid w:val="00BB1A37"/>
    <w:rsid w:val="00BB266D"/>
    <w:rsid w:val="00BB3EBE"/>
    <w:rsid w:val="00BB60C0"/>
    <w:rsid w:val="00BC0C01"/>
    <w:rsid w:val="00BC3BCE"/>
    <w:rsid w:val="00BC4120"/>
    <w:rsid w:val="00BC59B3"/>
    <w:rsid w:val="00BC7D90"/>
    <w:rsid w:val="00BC7F21"/>
    <w:rsid w:val="00BD079B"/>
    <w:rsid w:val="00BD0E0A"/>
    <w:rsid w:val="00BD496C"/>
    <w:rsid w:val="00BD49FF"/>
    <w:rsid w:val="00BD4EB8"/>
    <w:rsid w:val="00BD57F8"/>
    <w:rsid w:val="00BD58BE"/>
    <w:rsid w:val="00BE0D7A"/>
    <w:rsid w:val="00BE0FBF"/>
    <w:rsid w:val="00BE1AF0"/>
    <w:rsid w:val="00BE1B25"/>
    <w:rsid w:val="00BE2189"/>
    <w:rsid w:val="00BE2572"/>
    <w:rsid w:val="00BE26DE"/>
    <w:rsid w:val="00BE2E7C"/>
    <w:rsid w:val="00BE3A2B"/>
    <w:rsid w:val="00BE6F55"/>
    <w:rsid w:val="00BF05AB"/>
    <w:rsid w:val="00BF0F5D"/>
    <w:rsid w:val="00BF121F"/>
    <w:rsid w:val="00BF2161"/>
    <w:rsid w:val="00BF74DF"/>
    <w:rsid w:val="00C021D1"/>
    <w:rsid w:val="00C04A36"/>
    <w:rsid w:val="00C05797"/>
    <w:rsid w:val="00C06072"/>
    <w:rsid w:val="00C06FA7"/>
    <w:rsid w:val="00C114E9"/>
    <w:rsid w:val="00C11F36"/>
    <w:rsid w:val="00C120A6"/>
    <w:rsid w:val="00C13297"/>
    <w:rsid w:val="00C14AE8"/>
    <w:rsid w:val="00C14B3B"/>
    <w:rsid w:val="00C20097"/>
    <w:rsid w:val="00C220BE"/>
    <w:rsid w:val="00C237A1"/>
    <w:rsid w:val="00C23D74"/>
    <w:rsid w:val="00C24857"/>
    <w:rsid w:val="00C2659F"/>
    <w:rsid w:val="00C275C7"/>
    <w:rsid w:val="00C278C3"/>
    <w:rsid w:val="00C27FD9"/>
    <w:rsid w:val="00C31795"/>
    <w:rsid w:val="00C3348B"/>
    <w:rsid w:val="00C33C80"/>
    <w:rsid w:val="00C33C9C"/>
    <w:rsid w:val="00C34334"/>
    <w:rsid w:val="00C34B54"/>
    <w:rsid w:val="00C35030"/>
    <w:rsid w:val="00C37008"/>
    <w:rsid w:val="00C374FE"/>
    <w:rsid w:val="00C419CB"/>
    <w:rsid w:val="00C41C35"/>
    <w:rsid w:val="00C431A3"/>
    <w:rsid w:val="00C43DCC"/>
    <w:rsid w:val="00C441C7"/>
    <w:rsid w:val="00C476A2"/>
    <w:rsid w:val="00C479B8"/>
    <w:rsid w:val="00C51262"/>
    <w:rsid w:val="00C51A0E"/>
    <w:rsid w:val="00C528C0"/>
    <w:rsid w:val="00C52AAA"/>
    <w:rsid w:val="00C535D2"/>
    <w:rsid w:val="00C54CBE"/>
    <w:rsid w:val="00C55ABB"/>
    <w:rsid w:val="00C57505"/>
    <w:rsid w:val="00C604D6"/>
    <w:rsid w:val="00C61080"/>
    <w:rsid w:val="00C616EE"/>
    <w:rsid w:val="00C61CCE"/>
    <w:rsid w:val="00C62714"/>
    <w:rsid w:val="00C62BF9"/>
    <w:rsid w:val="00C63F05"/>
    <w:rsid w:val="00C652F0"/>
    <w:rsid w:val="00C653D4"/>
    <w:rsid w:val="00C66AAF"/>
    <w:rsid w:val="00C67477"/>
    <w:rsid w:val="00C7160B"/>
    <w:rsid w:val="00C7334A"/>
    <w:rsid w:val="00C734B6"/>
    <w:rsid w:val="00C73942"/>
    <w:rsid w:val="00C740EB"/>
    <w:rsid w:val="00C74B48"/>
    <w:rsid w:val="00C75118"/>
    <w:rsid w:val="00C75E1E"/>
    <w:rsid w:val="00C76598"/>
    <w:rsid w:val="00C76961"/>
    <w:rsid w:val="00C77C9F"/>
    <w:rsid w:val="00C804CA"/>
    <w:rsid w:val="00C80CB5"/>
    <w:rsid w:val="00C80F6C"/>
    <w:rsid w:val="00C819D0"/>
    <w:rsid w:val="00C831AA"/>
    <w:rsid w:val="00C8475D"/>
    <w:rsid w:val="00C852B1"/>
    <w:rsid w:val="00C8587D"/>
    <w:rsid w:val="00C85FCA"/>
    <w:rsid w:val="00C87635"/>
    <w:rsid w:val="00C87C66"/>
    <w:rsid w:val="00C9003D"/>
    <w:rsid w:val="00C90706"/>
    <w:rsid w:val="00C91B92"/>
    <w:rsid w:val="00C9320D"/>
    <w:rsid w:val="00C948E2"/>
    <w:rsid w:val="00C94E89"/>
    <w:rsid w:val="00C97FBB"/>
    <w:rsid w:val="00C97FE7"/>
    <w:rsid w:val="00CA0CE9"/>
    <w:rsid w:val="00CA0E46"/>
    <w:rsid w:val="00CA2A8A"/>
    <w:rsid w:val="00CA2EC9"/>
    <w:rsid w:val="00CA3FB1"/>
    <w:rsid w:val="00CA4752"/>
    <w:rsid w:val="00CB0F06"/>
    <w:rsid w:val="00CB15A0"/>
    <w:rsid w:val="00CB2144"/>
    <w:rsid w:val="00CB23D2"/>
    <w:rsid w:val="00CB371D"/>
    <w:rsid w:val="00CB3C45"/>
    <w:rsid w:val="00CC1D88"/>
    <w:rsid w:val="00CC336E"/>
    <w:rsid w:val="00CC7A6E"/>
    <w:rsid w:val="00CC7EC0"/>
    <w:rsid w:val="00CD2134"/>
    <w:rsid w:val="00CD28EC"/>
    <w:rsid w:val="00CD2AEB"/>
    <w:rsid w:val="00CD3360"/>
    <w:rsid w:val="00CD34CE"/>
    <w:rsid w:val="00CD39ED"/>
    <w:rsid w:val="00CD3E88"/>
    <w:rsid w:val="00CD4B9A"/>
    <w:rsid w:val="00CD4D7B"/>
    <w:rsid w:val="00CD4DFA"/>
    <w:rsid w:val="00CD4E1F"/>
    <w:rsid w:val="00CD6F44"/>
    <w:rsid w:val="00CD7A23"/>
    <w:rsid w:val="00CD7A77"/>
    <w:rsid w:val="00CD7CD6"/>
    <w:rsid w:val="00CD7F77"/>
    <w:rsid w:val="00CE0490"/>
    <w:rsid w:val="00CE1887"/>
    <w:rsid w:val="00CE1E28"/>
    <w:rsid w:val="00CE294F"/>
    <w:rsid w:val="00CE30BE"/>
    <w:rsid w:val="00CE3D0F"/>
    <w:rsid w:val="00CE47FA"/>
    <w:rsid w:val="00CE49EB"/>
    <w:rsid w:val="00CE64FD"/>
    <w:rsid w:val="00CE700B"/>
    <w:rsid w:val="00CE7285"/>
    <w:rsid w:val="00CE7EE1"/>
    <w:rsid w:val="00CF056C"/>
    <w:rsid w:val="00CF07F4"/>
    <w:rsid w:val="00CF0C21"/>
    <w:rsid w:val="00CF2FCB"/>
    <w:rsid w:val="00CF39AF"/>
    <w:rsid w:val="00CF3C59"/>
    <w:rsid w:val="00CF46F6"/>
    <w:rsid w:val="00CF4D44"/>
    <w:rsid w:val="00CF604D"/>
    <w:rsid w:val="00D014ED"/>
    <w:rsid w:val="00D016B9"/>
    <w:rsid w:val="00D027CA"/>
    <w:rsid w:val="00D03140"/>
    <w:rsid w:val="00D03AD3"/>
    <w:rsid w:val="00D04446"/>
    <w:rsid w:val="00D04968"/>
    <w:rsid w:val="00D0504E"/>
    <w:rsid w:val="00D07ED1"/>
    <w:rsid w:val="00D07EEA"/>
    <w:rsid w:val="00D124EE"/>
    <w:rsid w:val="00D1269F"/>
    <w:rsid w:val="00D12F9C"/>
    <w:rsid w:val="00D1480C"/>
    <w:rsid w:val="00D1514B"/>
    <w:rsid w:val="00D166EF"/>
    <w:rsid w:val="00D207D7"/>
    <w:rsid w:val="00D21DFD"/>
    <w:rsid w:val="00D232DC"/>
    <w:rsid w:val="00D24FC7"/>
    <w:rsid w:val="00D25582"/>
    <w:rsid w:val="00D2568D"/>
    <w:rsid w:val="00D276A9"/>
    <w:rsid w:val="00D27F02"/>
    <w:rsid w:val="00D31BEA"/>
    <w:rsid w:val="00D327B1"/>
    <w:rsid w:val="00D357D0"/>
    <w:rsid w:val="00D361E1"/>
    <w:rsid w:val="00D418E5"/>
    <w:rsid w:val="00D42631"/>
    <w:rsid w:val="00D42FAC"/>
    <w:rsid w:val="00D432CC"/>
    <w:rsid w:val="00D4567E"/>
    <w:rsid w:val="00D471DD"/>
    <w:rsid w:val="00D47330"/>
    <w:rsid w:val="00D51749"/>
    <w:rsid w:val="00D51D7C"/>
    <w:rsid w:val="00D53E88"/>
    <w:rsid w:val="00D54B9D"/>
    <w:rsid w:val="00D553FF"/>
    <w:rsid w:val="00D560E0"/>
    <w:rsid w:val="00D57B59"/>
    <w:rsid w:val="00D61128"/>
    <w:rsid w:val="00D61ACC"/>
    <w:rsid w:val="00D62223"/>
    <w:rsid w:val="00D62446"/>
    <w:rsid w:val="00D6247E"/>
    <w:rsid w:val="00D6373B"/>
    <w:rsid w:val="00D63B68"/>
    <w:rsid w:val="00D657B9"/>
    <w:rsid w:val="00D657C8"/>
    <w:rsid w:val="00D65D7D"/>
    <w:rsid w:val="00D72645"/>
    <w:rsid w:val="00D74513"/>
    <w:rsid w:val="00D768FE"/>
    <w:rsid w:val="00D774F9"/>
    <w:rsid w:val="00D77A2D"/>
    <w:rsid w:val="00D77C2A"/>
    <w:rsid w:val="00D8021F"/>
    <w:rsid w:val="00D8086D"/>
    <w:rsid w:val="00D82255"/>
    <w:rsid w:val="00D822E6"/>
    <w:rsid w:val="00D82DF1"/>
    <w:rsid w:val="00D83FDB"/>
    <w:rsid w:val="00D842B2"/>
    <w:rsid w:val="00D86160"/>
    <w:rsid w:val="00D86433"/>
    <w:rsid w:val="00D86B83"/>
    <w:rsid w:val="00D91555"/>
    <w:rsid w:val="00D93F57"/>
    <w:rsid w:val="00D96618"/>
    <w:rsid w:val="00D96BA9"/>
    <w:rsid w:val="00D977FA"/>
    <w:rsid w:val="00DA4EFA"/>
    <w:rsid w:val="00DA70AD"/>
    <w:rsid w:val="00DB0AC4"/>
    <w:rsid w:val="00DB0D1A"/>
    <w:rsid w:val="00DB29EC"/>
    <w:rsid w:val="00DB314D"/>
    <w:rsid w:val="00DB376E"/>
    <w:rsid w:val="00DB39D3"/>
    <w:rsid w:val="00DB5B28"/>
    <w:rsid w:val="00DB7E94"/>
    <w:rsid w:val="00DC5387"/>
    <w:rsid w:val="00DD0A14"/>
    <w:rsid w:val="00DD0B4F"/>
    <w:rsid w:val="00DD13EF"/>
    <w:rsid w:val="00DD15C2"/>
    <w:rsid w:val="00DD193F"/>
    <w:rsid w:val="00DD619A"/>
    <w:rsid w:val="00DD621F"/>
    <w:rsid w:val="00DD655B"/>
    <w:rsid w:val="00DD6F7E"/>
    <w:rsid w:val="00DD7706"/>
    <w:rsid w:val="00DE0AAB"/>
    <w:rsid w:val="00DE119F"/>
    <w:rsid w:val="00DE11DA"/>
    <w:rsid w:val="00DE1B7E"/>
    <w:rsid w:val="00DE495D"/>
    <w:rsid w:val="00DE6B7B"/>
    <w:rsid w:val="00DE6EB1"/>
    <w:rsid w:val="00DF0861"/>
    <w:rsid w:val="00DF09C9"/>
    <w:rsid w:val="00DF28B2"/>
    <w:rsid w:val="00DF2989"/>
    <w:rsid w:val="00DF3BF3"/>
    <w:rsid w:val="00DF3E65"/>
    <w:rsid w:val="00DF5245"/>
    <w:rsid w:val="00DF56B5"/>
    <w:rsid w:val="00DF68AC"/>
    <w:rsid w:val="00DF7A6C"/>
    <w:rsid w:val="00E0104B"/>
    <w:rsid w:val="00E015B9"/>
    <w:rsid w:val="00E02114"/>
    <w:rsid w:val="00E029C0"/>
    <w:rsid w:val="00E031A5"/>
    <w:rsid w:val="00E035B9"/>
    <w:rsid w:val="00E03901"/>
    <w:rsid w:val="00E043EF"/>
    <w:rsid w:val="00E04467"/>
    <w:rsid w:val="00E058CC"/>
    <w:rsid w:val="00E05AE8"/>
    <w:rsid w:val="00E05FD1"/>
    <w:rsid w:val="00E0674C"/>
    <w:rsid w:val="00E0730D"/>
    <w:rsid w:val="00E0736B"/>
    <w:rsid w:val="00E1174A"/>
    <w:rsid w:val="00E11B24"/>
    <w:rsid w:val="00E11EEF"/>
    <w:rsid w:val="00E129A0"/>
    <w:rsid w:val="00E133BB"/>
    <w:rsid w:val="00E140DB"/>
    <w:rsid w:val="00E14BCF"/>
    <w:rsid w:val="00E1664D"/>
    <w:rsid w:val="00E16A98"/>
    <w:rsid w:val="00E2012B"/>
    <w:rsid w:val="00E20CA6"/>
    <w:rsid w:val="00E20DFE"/>
    <w:rsid w:val="00E21410"/>
    <w:rsid w:val="00E25617"/>
    <w:rsid w:val="00E26FD9"/>
    <w:rsid w:val="00E30EC0"/>
    <w:rsid w:val="00E354AB"/>
    <w:rsid w:val="00E36C38"/>
    <w:rsid w:val="00E371C3"/>
    <w:rsid w:val="00E423F0"/>
    <w:rsid w:val="00E429F7"/>
    <w:rsid w:val="00E42F13"/>
    <w:rsid w:val="00E43FED"/>
    <w:rsid w:val="00E45232"/>
    <w:rsid w:val="00E4643C"/>
    <w:rsid w:val="00E4798F"/>
    <w:rsid w:val="00E50257"/>
    <w:rsid w:val="00E50A0F"/>
    <w:rsid w:val="00E50ECD"/>
    <w:rsid w:val="00E529A7"/>
    <w:rsid w:val="00E53044"/>
    <w:rsid w:val="00E5364F"/>
    <w:rsid w:val="00E54130"/>
    <w:rsid w:val="00E56AE4"/>
    <w:rsid w:val="00E57203"/>
    <w:rsid w:val="00E57539"/>
    <w:rsid w:val="00E5759B"/>
    <w:rsid w:val="00E575D1"/>
    <w:rsid w:val="00E60099"/>
    <w:rsid w:val="00E619C0"/>
    <w:rsid w:val="00E61BEB"/>
    <w:rsid w:val="00E62808"/>
    <w:rsid w:val="00E63AD0"/>
    <w:rsid w:val="00E63B26"/>
    <w:rsid w:val="00E650F2"/>
    <w:rsid w:val="00E6653D"/>
    <w:rsid w:val="00E66B0B"/>
    <w:rsid w:val="00E673E0"/>
    <w:rsid w:val="00E67537"/>
    <w:rsid w:val="00E67656"/>
    <w:rsid w:val="00E67A77"/>
    <w:rsid w:val="00E7064F"/>
    <w:rsid w:val="00E71AE6"/>
    <w:rsid w:val="00E72776"/>
    <w:rsid w:val="00E737C0"/>
    <w:rsid w:val="00E738C8"/>
    <w:rsid w:val="00E74878"/>
    <w:rsid w:val="00E74951"/>
    <w:rsid w:val="00E75B92"/>
    <w:rsid w:val="00E80109"/>
    <w:rsid w:val="00E80F9B"/>
    <w:rsid w:val="00E81B2F"/>
    <w:rsid w:val="00E842F8"/>
    <w:rsid w:val="00E845A4"/>
    <w:rsid w:val="00E85287"/>
    <w:rsid w:val="00E8587C"/>
    <w:rsid w:val="00E860A3"/>
    <w:rsid w:val="00E86380"/>
    <w:rsid w:val="00E8715E"/>
    <w:rsid w:val="00E908FD"/>
    <w:rsid w:val="00E90AFA"/>
    <w:rsid w:val="00E9125E"/>
    <w:rsid w:val="00E9200D"/>
    <w:rsid w:val="00E940CC"/>
    <w:rsid w:val="00E949B6"/>
    <w:rsid w:val="00E94CA2"/>
    <w:rsid w:val="00E95A1C"/>
    <w:rsid w:val="00E964D3"/>
    <w:rsid w:val="00EA0409"/>
    <w:rsid w:val="00EA1786"/>
    <w:rsid w:val="00EA3335"/>
    <w:rsid w:val="00EA419D"/>
    <w:rsid w:val="00EA5DEE"/>
    <w:rsid w:val="00EA62AD"/>
    <w:rsid w:val="00EB07CB"/>
    <w:rsid w:val="00EB0C9D"/>
    <w:rsid w:val="00EB1FC1"/>
    <w:rsid w:val="00EB3624"/>
    <w:rsid w:val="00EB3CC7"/>
    <w:rsid w:val="00EB5126"/>
    <w:rsid w:val="00EB5772"/>
    <w:rsid w:val="00EB6740"/>
    <w:rsid w:val="00EB6780"/>
    <w:rsid w:val="00EB7F36"/>
    <w:rsid w:val="00EC038B"/>
    <w:rsid w:val="00EC4119"/>
    <w:rsid w:val="00EC4963"/>
    <w:rsid w:val="00EC5020"/>
    <w:rsid w:val="00EC524B"/>
    <w:rsid w:val="00EC74C5"/>
    <w:rsid w:val="00EC79FA"/>
    <w:rsid w:val="00EC7F01"/>
    <w:rsid w:val="00ED011B"/>
    <w:rsid w:val="00ED1BC6"/>
    <w:rsid w:val="00ED1DD2"/>
    <w:rsid w:val="00ED243C"/>
    <w:rsid w:val="00ED35E4"/>
    <w:rsid w:val="00ED4410"/>
    <w:rsid w:val="00ED4D00"/>
    <w:rsid w:val="00ED5A9B"/>
    <w:rsid w:val="00ED6A17"/>
    <w:rsid w:val="00ED6EEC"/>
    <w:rsid w:val="00ED7381"/>
    <w:rsid w:val="00EE07CA"/>
    <w:rsid w:val="00EE10E2"/>
    <w:rsid w:val="00EE3559"/>
    <w:rsid w:val="00EE519C"/>
    <w:rsid w:val="00EE538D"/>
    <w:rsid w:val="00EE55CF"/>
    <w:rsid w:val="00EE6ACD"/>
    <w:rsid w:val="00EE7D2F"/>
    <w:rsid w:val="00EE7DBF"/>
    <w:rsid w:val="00EF2C22"/>
    <w:rsid w:val="00EF358C"/>
    <w:rsid w:val="00EF4619"/>
    <w:rsid w:val="00EF52B9"/>
    <w:rsid w:val="00EF577B"/>
    <w:rsid w:val="00EF5BE7"/>
    <w:rsid w:val="00EF7DF4"/>
    <w:rsid w:val="00F01889"/>
    <w:rsid w:val="00F024AB"/>
    <w:rsid w:val="00F028EE"/>
    <w:rsid w:val="00F04598"/>
    <w:rsid w:val="00F04788"/>
    <w:rsid w:val="00F0690E"/>
    <w:rsid w:val="00F070CB"/>
    <w:rsid w:val="00F10895"/>
    <w:rsid w:val="00F1145C"/>
    <w:rsid w:val="00F12207"/>
    <w:rsid w:val="00F14EAD"/>
    <w:rsid w:val="00F15532"/>
    <w:rsid w:val="00F16678"/>
    <w:rsid w:val="00F178BF"/>
    <w:rsid w:val="00F179F3"/>
    <w:rsid w:val="00F2189C"/>
    <w:rsid w:val="00F21C07"/>
    <w:rsid w:val="00F2441D"/>
    <w:rsid w:val="00F246DD"/>
    <w:rsid w:val="00F24924"/>
    <w:rsid w:val="00F26594"/>
    <w:rsid w:val="00F26789"/>
    <w:rsid w:val="00F26A60"/>
    <w:rsid w:val="00F30400"/>
    <w:rsid w:val="00F32232"/>
    <w:rsid w:val="00F32FF6"/>
    <w:rsid w:val="00F34BB0"/>
    <w:rsid w:val="00F34ED1"/>
    <w:rsid w:val="00F356AA"/>
    <w:rsid w:val="00F35960"/>
    <w:rsid w:val="00F40443"/>
    <w:rsid w:val="00F40CE6"/>
    <w:rsid w:val="00F41C0F"/>
    <w:rsid w:val="00F448FA"/>
    <w:rsid w:val="00F461BF"/>
    <w:rsid w:val="00F47ACE"/>
    <w:rsid w:val="00F47B7D"/>
    <w:rsid w:val="00F5107C"/>
    <w:rsid w:val="00F5108C"/>
    <w:rsid w:val="00F51246"/>
    <w:rsid w:val="00F52EF5"/>
    <w:rsid w:val="00F53073"/>
    <w:rsid w:val="00F5361E"/>
    <w:rsid w:val="00F60C6B"/>
    <w:rsid w:val="00F612E1"/>
    <w:rsid w:val="00F645B1"/>
    <w:rsid w:val="00F64A7B"/>
    <w:rsid w:val="00F64F00"/>
    <w:rsid w:val="00F65238"/>
    <w:rsid w:val="00F66A3A"/>
    <w:rsid w:val="00F701D1"/>
    <w:rsid w:val="00F709A1"/>
    <w:rsid w:val="00F7166C"/>
    <w:rsid w:val="00F7506B"/>
    <w:rsid w:val="00F75F47"/>
    <w:rsid w:val="00F762CD"/>
    <w:rsid w:val="00F768D7"/>
    <w:rsid w:val="00F77E81"/>
    <w:rsid w:val="00F800CE"/>
    <w:rsid w:val="00F81CE0"/>
    <w:rsid w:val="00F82169"/>
    <w:rsid w:val="00F83B09"/>
    <w:rsid w:val="00F853E6"/>
    <w:rsid w:val="00F857C3"/>
    <w:rsid w:val="00F87120"/>
    <w:rsid w:val="00F9084D"/>
    <w:rsid w:val="00F91775"/>
    <w:rsid w:val="00F93069"/>
    <w:rsid w:val="00F97DD9"/>
    <w:rsid w:val="00FA1162"/>
    <w:rsid w:val="00FA2978"/>
    <w:rsid w:val="00FA599F"/>
    <w:rsid w:val="00FA6164"/>
    <w:rsid w:val="00FA6A50"/>
    <w:rsid w:val="00FA7D63"/>
    <w:rsid w:val="00FB1486"/>
    <w:rsid w:val="00FB1F51"/>
    <w:rsid w:val="00FB3872"/>
    <w:rsid w:val="00FB4AA2"/>
    <w:rsid w:val="00FB6061"/>
    <w:rsid w:val="00FB66E2"/>
    <w:rsid w:val="00FB6E63"/>
    <w:rsid w:val="00FB723D"/>
    <w:rsid w:val="00FC1289"/>
    <w:rsid w:val="00FC646A"/>
    <w:rsid w:val="00FC752A"/>
    <w:rsid w:val="00FC76AE"/>
    <w:rsid w:val="00FD08DA"/>
    <w:rsid w:val="00FD229D"/>
    <w:rsid w:val="00FD359E"/>
    <w:rsid w:val="00FD375B"/>
    <w:rsid w:val="00FD3E87"/>
    <w:rsid w:val="00FD3F4C"/>
    <w:rsid w:val="00FD5518"/>
    <w:rsid w:val="00FD5D5B"/>
    <w:rsid w:val="00FD6A5E"/>
    <w:rsid w:val="00FD7112"/>
    <w:rsid w:val="00FD73B4"/>
    <w:rsid w:val="00FE0075"/>
    <w:rsid w:val="00FE1798"/>
    <w:rsid w:val="00FE191C"/>
    <w:rsid w:val="00FE1E03"/>
    <w:rsid w:val="00FE2005"/>
    <w:rsid w:val="00FE2A02"/>
    <w:rsid w:val="00FE4726"/>
    <w:rsid w:val="00FE51CE"/>
    <w:rsid w:val="00FE5BC4"/>
    <w:rsid w:val="00FE6980"/>
    <w:rsid w:val="00FE6A70"/>
    <w:rsid w:val="00FE6C05"/>
    <w:rsid w:val="00FE6D75"/>
    <w:rsid w:val="00FE7B30"/>
    <w:rsid w:val="00FF0834"/>
    <w:rsid w:val="00FF3588"/>
    <w:rsid w:val="00FF39DE"/>
    <w:rsid w:val="00FF4E7C"/>
    <w:rsid w:val="00FF75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6EBAE7D"/>
  <w15:docId w15:val="{70EA1209-910A-46A0-9A2B-F12CFDD8E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73AFD"/>
    <w:pPr>
      <w:spacing w:before="120" w:after="120" w:line="259" w:lineRule="auto"/>
      <w:jc w:val="both"/>
    </w:pPr>
    <w:rPr>
      <w:rFonts w:eastAsiaTheme="minorEastAsia" w:cstheme="minorBidi"/>
      <w:sz w:val="22"/>
      <w:szCs w:val="22"/>
      <w:lang w:eastAsia="en-US" w:bidi="th-TH"/>
    </w:rPr>
  </w:style>
  <w:style w:type="paragraph" w:styleId="berschrift1">
    <w:name w:val="heading 1"/>
    <w:basedOn w:val="Standard"/>
    <w:next w:val="Standardeinzug"/>
    <w:link w:val="berschrift1Zchn"/>
    <w:uiPriority w:val="9"/>
    <w:qFormat/>
    <w:rsid w:val="001F0823"/>
    <w:pPr>
      <w:keepNext/>
      <w:numPr>
        <w:numId w:val="2"/>
      </w:numPr>
      <w:tabs>
        <w:tab w:val="left" w:pos="567"/>
      </w:tabs>
      <w:spacing w:before="240" w:line="240" w:lineRule="auto"/>
      <w:outlineLvl w:val="0"/>
    </w:pPr>
    <w:rPr>
      <w:rFonts w:eastAsia="Times New Roman" w:cs="Times New Roman"/>
      <w:b/>
      <w:color w:val="17365D" w:themeColor="text2" w:themeShade="BF"/>
      <w:sz w:val="32"/>
      <w:szCs w:val="32"/>
      <w:lang w:eastAsia="de-DE" w:bidi="ar-SA"/>
    </w:rPr>
  </w:style>
  <w:style w:type="paragraph" w:styleId="berschrift2">
    <w:name w:val="heading 2"/>
    <w:basedOn w:val="berschrift1"/>
    <w:next w:val="Standard"/>
    <w:link w:val="berschrift2Zchn"/>
    <w:qFormat/>
    <w:rsid w:val="000C5D7C"/>
    <w:pPr>
      <w:numPr>
        <w:ilvl w:val="1"/>
      </w:numPr>
      <w:tabs>
        <w:tab w:val="clear" w:pos="576"/>
      </w:tabs>
      <w:spacing w:before="120"/>
      <w:outlineLvl w:val="1"/>
    </w:pPr>
    <w:rPr>
      <w:sz w:val="28"/>
      <w:szCs w:val="24"/>
    </w:rPr>
  </w:style>
  <w:style w:type="paragraph" w:styleId="berschrift3">
    <w:name w:val="heading 3"/>
    <w:basedOn w:val="berschrift2"/>
    <w:next w:val="Standardeinzug"/>
    <w:qFormat/>
    <w:rsid w:val="000C5D7C"/>
    <w:pPr>
      <w:numPr>
        <w:ilvl w:val="2"/>
      </w:numPr>
      <w:spacing w:before="240" w:after="240"/>
      <w:outlineLvl w:val="2"/>
    </w:pPr>
    <w:rPr>
      <w:sz w:val="24"/>
      <w:szCs w:val="20"/>
    </w:rPr>
  </w:style>
  <w:style w:type="paragraph" w:styleId="berschrift4">
    <w:name w:val="heading 4"/>
    <w:basedOn w:val="Standard"/>
    <w:next w:val="Standard"/>
    <w:qFormat/>
    <w:rsid w:val="00885DF7"/>
    <w:pPr>
      <w:keepNext/>
      <w:numPr>
        <w:ilvl w:val="3"/>
        <w:numId w:val="2"/>
      </w:numPr>
      <w:spacing w:before="240" w:after="60" w:line="240" w:lineRule="auto"/>
      <w:outlineLvl w:val="3"/>
    </w:pPr>
    <w:rPr>
      <w:rFonts w:eastAsia="Times New Roman" w:cs="Times New Roman"/>
      <w:b/>
      <w:bCs/>
      <w:szCs w:val="28"/>
      <w:lang w:eastAsia="de-DE" w:bidi="ar-SA"/>
    </w:rPr>
  </w:style>
  <w:style w:type="paragraph" w:styleId="berschrift5">
    <w:name w:val="heading 5"/>
    <w:basedOn w:val="Standard"/>
    <w:next w:val="Standard"/>
    <w:qFormat/>
    <w:rsid w:val="00670078"/>
    <w:pPr>
      <w:numPr>
        <w:ilvl w:val="4"/>
        <w:numId w:val="2"/>
      </w:numPr>
      <w:spacing w:before="240" w:after="60" w:line="240" w:lineRule="auto"/>
      <w:outlineLvl w:val="4"/>
    </w:pPr>
    <w:rPr>
      <w:rFonts w:eastAsia="Times New Roman" w:cs="Times New Roman"/>
      <w:b/>
      <w:bCs/>
      <w:i/>
      <w:iCs/>
      <w:sz w:val="26"/>
      <w:szCs w:val="26"/>
      <w:lang w:eastAsia="de-DE" w:bidi="ar-SA"/>
    </w:rPr>
  </w:style>
  <w:style w:type="paragraph" w:styleId="berschrift6">
    <w:name w:val="heading 6"/>
    <w:basedOn w:val="Standard"/>
    <w:next w:val="Standard"/>
    <w:qFormat/>
    <w:rsid w:val="00670078"/>
    <w:pPr>
      <w:numPr>
        <w:ilvl w:val="5"/>
        <w:numId w:val="2"/>
      </w:numPr>
      <w:spacing w:before="240" w:after="60" w:line="240" w:lineRule="auto"/>
      <w:outlineLvl w:val="5"/>
    </w:pPr>
    <w:rPr>
      <w:rFonts w:eastAsia="Times New Roman" w:cs="Times New Roman"/>
      <w:b/>
      <w:bCs/>
      <w:lang w:eastAsia="de-DE" w:bidi="ar-SA"/>
    </w:rPr>
  </w:style>
  <w:style w:type="paragraph" w:styleId="berschrift7">
    <w:name w:val="heading 7"/>
    <w:basedOn w:val="Standard"/>
    <w:next w:val="Standard"/>
    <w:qFormat/>
    <w:rsid w:val="00670078"/>
    <w:pPr>
      <w:numPr>
        <w:ilvl w:val="6"/>
        <w:numId w:val="2"/>
      </w:numPr>
      <w:spacing w:before="240" w:after="60" w:line="240" w:lineRule="auto"/>
      <w:outlineLvl w:val="6"/>
    </w:pPr>
    <w:rPr>
      <w:rFonts w:eastAsia="Times New Roman" w:cs="Times New Roman"/>
      <w:sz w:val="24"/>
      <w:szCs w:val="24"/>
      <w:lang w:eastAsia="de-DE" w:bidi="ar-SA"/>
    </w:rPr>
  </w:style>
  <w:style w:type="paragraph" w:styleId="berschrift8">
    <w:name w:val="heading 8"/>
    <w:basedOn w:val="Standard"/>
    <w:next w:val="Standard"/>
    <w:qFormat/>
    <w:rsid w:val="00670078"/>
    <w:pPr>
      <w:numPr>
        <w:ilvl w:val="7"/>
        <w:numId w:val="2"/>
      </w:numPr>
      <w:spacing w:before="240" w:after="60" w:line="240" w:lineRule="auto"/>
      <w:outlineLvl w:val="7"/>
    </w:pPr>
    <w:rPr>
      <w:rFonts w:eastAsia="Times New Roman" w:cs="Times New Roman"/>
      <w:i/>
      <w:iCs/>
      <w:sz w:val="24"/>
      <w:szCs w:val="24"/>
      <w:lang w:eastAsia="de-DE" w:bidi="ar-SA"/>
    </w:rPr>
  </w:style>
  <w:style w:type="paragraph" w:styleId="berschrift9">
    <w:name w:val="heading 9"/>
    <w:basedOn w:val="Standard"/>
    <w:next w:val="Standard"/>
    <w:qFormat/>
    <w:rsid w:val="00670078"/>
    <w:pPr>
      <w:numPr>
        <w:ilvl w:val="8"/>
        <w:numId w:val="2"/>
      </w:numPr>
      <w:spacing w:before="240" w:after="60" w:line="240" w:lineRule="auto"/>
      <w:outlineLvl w:val="8"/>
    </w:pPr>
    <w:rPr>
      <w:rFonts w:eastAsia="Times New Roman" w:cs="Arial"/>
      <w:lang w:eastAsia="de-DE" w:bidi="ar-SA"/>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412C70"/>
    <w:pPr>
      <w:tabs>
        <w:tab w:val="center" w:pos="4536"/>
        <w:tab w:val="right" w:pos="9072"/>
      </w:tabs>
      <w:spacing w:line="240" w:lineRule="auto"/>
    </w:pPr>
    <w:rPr>
      <w:rFonts w:eastAsia="Times New Roman" w:cs="Times New Roman"/>
      <w:szCs w:val="20"/>
      <w:lang w:eastAsia="de-DE" w:bidi="ar-SA"/>
    </w:rPr>
  </w:style>
  <w:style w:type="paragraph" w:styleId="Fuzeile">
    <w:name w:val="footer"/>
    <w:basedOn w:val="Standard"/>
    <w:link w:val="FuzeileZchn"/>
    <w:uiPriority w:val="99"/>
    <w:rsid w:val="00412C70"/>
    <w:pPr>
      <w:tabs>
        <w:tab w:val="center" w:pos="4536"/>
        <w:tab w:val="right" w:pos="9072"/>
      </w:tabs>
      <w:spacing w:line="240" w:lineRule="auto"/>
    </w:pPr>
    <w:rPr>
      <w:rFonts w:eastAsia="Times New Roman" w:cs="Times New Roman"/>
      <w:sz w:val="16"/>
      <w:szCs w:val="20"/>
      <w:lang w:eastAsia="de-DE" w:bidi="ar-SA"/>
    </w:rPr>
  </w:style>
  <w:style w:type="paragraph" w:customStyle="1" w:styleId="Adresse">
    <w:name w:val="Adresse"/>
    <w:basedOn w:val="Standard"/>
    <w:rsid w:val="00412C70"/>
    <w:pPr>
      <w:spacing w:line="240" w:lineRule="auto"/>
      <w:ind w:left="5103"/>
    </w:pPr>
    <w:rPr>
      <w:rFonts w:eastAsia="Times New Roman" w:cs="Times New Roman"/>
      <w:szCs w:val="20"/>
      <w:lang w:eastAsia="de-DE" w:bidi="ar-SA"/>
    </w:rPr>
  </w:style>
  <w:style w:type="paragraph" w:styleId="Dokumentstruktur">
    <w:name w:val="Document Map"/>
    <w:basedOn w:val="Standard"/>
    <w:semiHidden/>
    <w:rsid w:val="009422EC"/>
    <w:pPr>
      <w:shd w:val="clear" w:color="auto" w:fill="000080"/>
      <w:spacing w:line="240" w:lineRule="auto"/>
    </w:pPr>
    <w:rPr>
      <w:rFonts w:ascii="Tahoma" w:eastAsia="Times New Roman" w:hAnsi="Tahoma" w:cs="Tahoma"/>
      <w:szCs w:val="20"/>
      <w:lang w:eastAsia="de-DE" w:bidi="ar-SA"/>
    </w:rPr>
  </w:style>
  <w:style w:type="character" w:styleId="Seitenzahl">
    <w:name w:val="page number"/>
    <w:basedOn w:val="Absatz-Standardschriftart"/>
    <w:rsid w:val="00D74513"/>
  </w:style>
  <w:style w:type="character" w:styleId="Hyperlink">
    <w:name w:val="Hyperlink"/>
    <w:basedOn w:val="Absatz-Standardschriftart"/>
    <w:uiPriority w:val="99"/>
    <w:rsid w:val="009E5F24"/>
    <w:rPr>
      <w:color w:val="0000FF"/>
      <w:u w:val="single"/>
    </w:rPr>
  </w:style>
  <w:style w:type="character" w:styleId="BesuchterLink">
    <w:name w:val="FollowedHyperlink"/>
    <w:basedOn w:val="Absatz-Standardschriftart"/>
    <w:rsid w:val="009E5F24"/>
    <w:rPr>
      <w:color w:val="800080"/>
      <w:u w:val="single"/>
    </w:rPr>
  </w:style>
  <w:style w:type="paragraph" w:customStyle="1" w:styleId="command">
    <w:name w:val="command"/>
    <w:basedOn w:val="Standard"/>
    <w:rsid w:val="002E3AFB"/>
    <w:pPr>
      <w:numPr>
        <w:numId w:val="1"/>
      </w:numPr>
    </w:pPr>
  </w:style>
  <w:style w:type="paragraph" w:styleId="Funotentext">
    <w:name w:val="footnote text"/>
    <w:basedOn w:val="Standard"/>
    <w:semiHidden/>
    <w:rsid w:val="008746EF"/>
    <w:pPr>
      <w:spacing w:line="240" w:lineRule="auto"/>
    </w:pPr>
    <w:rPr>
      <w:rFonts w:eastAsia="Times New Roman" w:cs="Times New Roman"/>
      <w:sz w:val="16"/>
      <w:szCs w:val="20"/>
      <w:lang w:eastAsia="de-DE" w:bidi="ar-SA"/>
    </w:rPr>
  </w:style>
  <w:style w:type="character" w:styleId="Funotenzeichen">
    <w:name w:val="footnote reference"/>
    <w:basedOn w:val="Absatz-Standardschriftart"/>
    <w:semiHidden/>
    <w:rsid w:val="00B7524B"/>
    <w:rPr>
      <w:vertAlign w:val="superscript"/>
    </w:rPr>
  </w:style>
  <w:style w:type="paragraph" w:styleId="Fu-Endnotenberschrift">
    <w:name w:val="Note Heading"/>
    <w:basedOn w:val="Standard"/>
    <w:next w:val="Standard"/>
    <w:link w:val="Fu-EndnotenberschriftZchn"/>
    <w:rsid w:val="003F4EB5"/>
    <w:pPr>
      <w:spacing w:line="240" w:lineRule="auto"/>
    </w:pPr>
    <w:rPr>
      <w:rFonts w:eastAsia="Times New Roman" w:cs="Times New Roman"/>
      <w:szCs w:val="20"/>
      <w:lang w:eastAsia="de-DE" w:bidi="ar-SA"/>
    </w:rPr>
  </w:style>
  <w:style w:type="character" w:customStyle="1" w:styleId="Fu-EndnotenberschriftZchn">
    <w:name w:val="Fuß/-Endnotenüberschrift Zchn"/>
    <w:basedOn w:val="Absatz-Standardschriftart"/>
    <w:link w:val="Fu-Endnotenberschrift"/>
    <w:rsid w:val="003F4EB5"/>
    <w:rPr>
      <w:rFonts w:ascii="Arial" w:hAnsi="Arial"/>
      <w:lang w:val="de-CH" w:eastAsia="de-DE" w:bidi="ar-SA"/>
    </w:rPr>
  </w:style>
  <w:style w:type="paragraph" w:customStyle="1" w:styleId="Default">
    <w:name w:val="Default"/>
    <w:rsid w:val="00DB7E94"/>
    <w:pPr>
      <w:autoSpaceDE w:val="0"/>
      <w:autoSpaceDN w:val="0"/>
      <w:adjustRightInd w:val="0"/>
    </w:pPr>
    <w:rPr>
      <w:rFonts w:ascii="Arial" w:hAnsi="Arial" w:cs="Arial"/>
      <w:color w:val="000000"/>
      <w:sz w:val="24"/>
      <w:szCs w:val="24"/>
      <w:lang w:val="en-US" w:eastAsia="en-US"/>
    </w:rPr>
  </w:style>
  <w:style w:type="table" w:styleId="Tabellenraster">
    <w:name w:val="Table Grid"/>
    <w:basedOn w:val="NormaleTabelle"/>
    <w:uiPriority w:val="59"/>
    <w:rsid w:val="00DB7E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KeineListe"/>
    <w:rsid w:val="0057318D"/>
    <w:pPr>
      <w:numPr>
        <w:numId w:val="3"/>
      </w:numPr>
    </w:pPr>
  </w:style>
  <w:style w:type="paragraph" w:styleId="Standardeinzug">
    <w:name w:val="Normal Indent"/>
    <w:basedOn w:val="Standard"/>
    <w:link w:val="StandardeinzugZchn"/>
    <w:rsid w:val="0057318D"/>
    <w:pPr>
      <w:spacing w:line="240" w:lineRule="auto"/>
      <w:ind w:left="567"/>
    </w:pPr>
    <w:rPr>
      <w:rFonts w:eastAsia="Times New Roman" w:cs="Times New Roman"/>
      <w:szCs w:val="20"/>
      <w:lang w:eastAsia="de-DE" w:bidi="ar-SA"/>
    </w:rPr>
  </w:style>
  <w:style w:type="paragraph" w:styleId="Verzeichnis1">
    <w:name w:val="toc 1"/>
    <w:basedOn w:val="Standard"/>
    <w:next w:val="Standard"/>
    <w:autoRedefine/>
    <w:uiPriority w:val="39"/>
    <w:rsid w:val="0025494C"/>
    <w:pPr>
      <w:spacing w:line="240" w:lineRule="auto"/>
    </w:pPr>
    <w:rPr>
      <w:rFonts w:eastAsia="Times New Roman" w:cs="Times New Roman"/>
      <w:b/>
      <w:bCs/>
      <w:caps/>
      <w:szCs w:val="20"/>
      <w:lang w:eastAsia="de-DE" w:bidi="ar-SA"/>
    </w:rPr>
  </w:style>
  <w:style w:type="paragraph" w:styleId="Verzeichnis2">
    <w:name w:val="toc 2"/>
    <w:basedOn w:val="Standard"/>
    <w:next w:val="Standard"/>
    <w:autoRedefine/>
    <w:uiPriority w:val="39"/>
    <w:rsid w:val="00695052"/>
    <w:pPr>
      <w:spacing w:line="240" w:lineRule="auto"/>
      <w:ind w:left="200"/>
    </w:pPr>
    <w:rPr>
      <w:rFonts w:eastAsia="Times New Roman" w:cs="Times New Roman"/>
      <w:smallCaps/>
      <w:szCs w:val="20"/>
      <w:lang w:eastAsia="de-DE" w:bidi="ar-SA"/>
    </w:rPr>
  </w:style>
  <w:style w:type="paragraph" w:styleId="Verzeichnis3">
    <w:name w:val="toc 3"/>
    <w:basedOn w:val="Standard"/>
    <w:next w:val="Standard"/>
    <w:autoRedefine/>
    <w:uiPriority w:val="39"/>
    <w:rsid w:val="001E53AB"/>
    <w:pPr>
      <w:spacing w:line="240" w:lineRule="auto"/>
      <w:ind w:left="400"/>
    </w:pPr>
    <w:rPr>
      <w:rFonts w:eastAsia="Times New Roman" w:cs="Times New Roman"/>
      <w:i/>
      <w:iCs/>
      <w:szCs w:val="20"/>
      <w:lang w:eastAsia="de-DE" w:bidi="ar-SA"/>
    </w:rPr>
  </w:style>
  <w:style w:type="paragraph" w:styleId="Verzeichnis4">
    <w:name w:val="toc 4"/>
    <w:basedOn w:val="Standard"/>
    <w:next w:val="Standard"/>
    <w:autoRedefine/>
    <w:uiPriority w:val="39"/>
    <w:rsid w:val="001E53AB"/>
    <w:pPr>
      <w:spacing w:line="240" w:lineRule="auto"/>
      <w:ind w:left="600"/>
    </w:pPr>
    <w:rPr>
      <w:rFonts w:eastAsia="Times New Roman" w:cs="Times New Roman"/>
      <w:szCs w:val="18"/>
      <w:lang w:eastAsia="de-DE" w:bidi="ar-SA"/>
    </w:rPr>
  </w:style>
  <w:style w:type="paragraph" w:styleId="Verzeichnis5">
    <w:name w:val="toc 5"/>
    <w:basedOn w:val="Standard"/>
    <w:next w:val="Standard"/>
    <w:autoRedefine/>
    <w:uiPriority w:val="39"/>
    <w:rsid w:val="001E53AB"/>
    <w:pPr>
      <w:spacing w:line="240" w:lineRule="auto"/>
      <w:ind w:left="800"/>
    </w:pPr>
    <w:rPr>
      <w:rFonts w:eastAsia="Times New Roman" w:cs="Times New Roman"/>
      <w:szCs w:val="18"/>
      <w:lang w:eastAsia="de-DE" w:bidi="ar-SA"/>
    </w:rPr>
  </w:style>
  <w:style w:type="paragraph" w:styleId="Verzeichnis6">
    <w:name w:val="toc 6"/>
    <w:basedOn w:val="Standard"/>
    <w:next w:val="Standard"/>
    <w:autoRedefine/>
    <w:uiPriority w:val="39"/>
    <w:rsid w:val="001E53AB"/>
    <w:pPr>
      <w:spacing w:line="240" w:lineRule="auto"/>
      <w:ind w:left="1000"/>
    </w:pPr>
    <w:rPr>
      <w:rFonts w:eastAsia="Times New Roman" w:cs="Times New Roman"/>
      <w:szCs w:val="18"/>
      <w:lang w:eastAsia="de-DE" w:bidi="ar-SA"/>
    </w:rPr>
  </w:style>
  <w:style w:type="paragraph" w:styleId="Verzeichnis7">
    <w:name w:val="toc 7"/>
    <w:basedOn w:val="Standard"/>
    <w:next w:val="Standard"/>
    <w:autoRedefine/>
    <w:uiPriority w:val="39"/>
    <w:rsid w:val="001E53AB"/>
    <w:pPr>
      <w:spacing w:line="240" w:lineRule="auto"/>
      <w:ind w:left="1200"/>
    </w:pPr>
    <w:rPr>
      <w:rFonts w:eastAsia="Times New Roman" w:cs="Times New Roman"/>
      <w:szCs w:val="18"/>
      <w:lang w:eastAsia="de-DE" w:bidi="ar-SA"/>
    </w:rPr>
  </w:style>
  <w:style w:type="paragraph" w:styleId="Verzeichnis8">
    <w:name w:val="toc 8"/>
    <w:basedOn w:val="Standard"/>
    <w:next w:val="Standard"/>
    <w:autoRedefine/>
    <w:uiPriority w:val="39"/>
    <w:rsid w:val="001E53AB"/>
    <w:pPr>
      <w:spacing w:line="240" w:lineRule="auto"/>
      <w:ind w:left="1400"/>
    </w:pPr>
    <w:rPr>
      <w:rFonts w:eastAsia="Times New Roman" w:cs="Times New Roman"/>
      <w:szCs w:val="18"/>
      <w:lang w:eastAsia="de-DE" w:bidi="ar-SA"/>
    </w:rPr>
  </w:style>
  <w:style w:type="paragraph" w:styleId="Verzeichnis9">
    <w:name w:val="toc 9"/>
    <w:basedOn w:val="Standard"/>
    <w:next w:val="Standard"/>
    <w:autoRedefine/>
    <w:uiPriority w:val="39"/>
    <w:rsid w:val="001E53AB"/>
    <w:pPr>
      <w:spacing w:line="240" w:lineRule="auto"/>
      <w:ind w:left="1600"/>
    </w:pPr>
    <w:rPr>
      <w:rFonts w:eastAsia="Times New Roman" w:cs="Times New Roman"/>
      <w:szCs w:val="18"/>
      <w:lang w:eastAsia="de-DE" w:bidi="ar-SA"/>
    </w:rPr>
  </w:style>
  <w:style w:type="paragraph" w:styleId="Sprechblasentext">
    <w:name w:val="Balloon Text"/>
    <w:basedOn w:val="Standard"/>
    <w:link w:val="SprechblasentextZchn"/>
    <w:uiPriority w:val="99"/>
    <w:semiHidden/>
    <w:unhideWhenUsed/>
    <w:rsid w:val="000D20AF"/>
    <w:pPr>
      <w:spacing w:line="240" w:lineRule="auto"/>
    </w:pPr>
    <w:rPr>
      <w:rFonts w:ascii="Tahoma" w:eastAsia="Times New Roman" w:hAnsi="Tahoma" w:cs="Tahoma"/>
      <w:sz w:val="16"/>
      <w:szCs w:val="16"/>
      <w:lang w:eastAsia="de-DE" w:bidi="ar-SA"/>
    </w:rPr>
  </w:style>
  <w:style w:type="character" w:customStyle="1" w:styleId="SprechblasentextZchn">
    <w:name w:val="Sprechblasentext Zchn"/>
    <w:basedOn w:val="Absatz-Standardschriftart"/>
    <w:link w:val="Sprechblasentext"/>
    <w:uiPriority w:val="99"/>
    <w:semiHidden/>
    <w:rsid w:val="000D20AF"/>
    <w:rPr>
      <w:rFonts w:ascii="Tahoma" w:hAnsi="Tahoma" w:cs="Tahoma"/>
      <w:sz w:val="16"/>
      <w:szCs w:val="16"/>
      <w:lang w:eastAsia="de-DE"/>
    </w:rPr>
  </w:style>
  <w:style w:type="character" w:customStyle="1" w:styleId="apple-converted-space">
    <w:name w:val="apple-converted-space"/>
    <w:basedOn w:val="Absatz-Standardschriftart"/>
    <w:rsid w:val="00AF6D8A"/>
  </w:style>
  <w:style w:type="character" w:customStyle="1" w:styleId="berschrift1Zchn">
    <w:name w:val="Überschrift 1 Zchn"/>
    <w:basedOn w:val="Absatz-Standardschriftart"/>
    <w:link w:val="berschrift1"/>
    <w:uiPriority w:val="9"/>
    <w:rsid w:val="001F0823"/>
    <w:rPr>
      <w:b/>
      <w:color w:val="17365D" w:themeColor="text2" w:themeShade="BF"/>
      <w:sz w:val="32"/>
      <w:szCs w:val="32"/>
      <w:lang w:eastAsia="de-DE"/>
    </w:rPr>
  </w:style>
  <w:style w:type="character" w:styleId="Platzhaltertext">
    <w:name w:val="Placeholder Text"/>
    <w:basedOn w:val="Absatz-Standardschriftart"/>
    <w:uiPriority w:val="99"/>
    <w:semiHidden/>
    <w:rsid w:val="005E058F"/>
    <w:rPr>
      <w:color w:val="808080"/>
    </w:rPr>
  </w:style>
  <w:style w:type="paragraph" w:styleId="HTMLVorformatiert">
    <w:name w:val="HTML Preformatted"/>
    <w:basedOn w:val="Standard"/>
    <w:link w:val="HTMLVorformatiertZchn"/>
    <w:uiPriority w:val="99"/>
    <w:semiHidden/>
    <w:unhideWhenUsed/>
    <w:rsid w:val="00FE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lang w:bidi="ar-SA"/>
    </w:rPr>
  </w:style>
  <w:style w:type="character" w:customStyle="1" w:styleId="HTMLVorformatiertZchn">
    <w:name w:val="HTML Vorformatiert Zchn"/>
    <w:basedOn w:val="Absatz-Standardschriftart"/>
    <w:link w:val="HTMLVorformatiert"/>
    <w:uiPriority w:val="99"/>
    <w:semiHidden/>
    <w:rsid w:val="00FE7B30"/>
    <w:rPr>
      <w:rFonts w:ascii="Courier New" w:hAnsi="Courier New" w:cs="Courier New"/>
      <w:lang w:val="en-US" w:eastAsia="en-US"/>
    </w:rPr>
  </w:style>
  <w:style w:type="character" w:customStyle="1" w:styleId="berschrift2Zchn">
    <w:name w:val="Überschrift 2 Zchn"/>
    <w:basedOn w:val="Absatz-Standardschriftart"/>
    <w:link w:val="berschrift2"/>
    <w:rsid w:val="000C5D7C"/>
    <w:rPr>
      <w:b/>
      <w:color w:val="17365D" w:themeColor="text2" w:themeShade="BF"/>
      <w:sz w:val="28"/>
      <w:szCs w:val="24"/>
      <w:lang w:eastAsia="de-DE"/>
    </w:rPr>
  </w:style>
  <w:style w:type="paragraph" w:styleId="NurText">
    <w:name w:val="Plain Text"/>
    <w:basedOn w:val="Standard"/>
    <w:link w:val="NurTextZchn"/>
    <w:uiPriority w:val="99"/>
    <w:unhideWhenUsed/>
    <w:rsid w:val="002E6C7C"/>
    <w:pPr>
      <w:spacing w:line="240" w:lineRule="auto"/>
    </w:pPr>
    <w:rPr>
      <w:rFonts w:ascii="Consolas" w:eastAsiaTheme="minorHAnsi" w:hAnsi="Consolas"/>
      <w:sz w:val="24"/>
      <w:szCs w:val="21"/>
      <w:lang w:bidi="ar-SA"/>
    </w:rPr>
  </w:style>
  <w:style w:type="character" w:customStyle="1" w:styleId="NurTextZchn">
    <w:name w:val="Nur Text Zchn"/>
    <w:basedOn w:val="Absatz-Standardschriftart"/>
    <w:link w:val="NurText"/>
    <w:uiPriority w:val="99"/>
    <w:rsid w:val="002E6C7C"/>
    <w:rPr>
      <w:rFonts w:ascii="Consolas" w:eastAsiaTheme="minorHAnsi" w:hAnsi="Consolas" w:cstheme="minorBidi"/>
      <w:sz w:val="24"/>
      <w:szCs w:val="21"/>
      <w:lang w:val="en-US" w:eastAsia="en-US"/>
    </w:rPr>
  </w:style>
  <w:style w:type="paragraph" w:styleId="Listenabsatz">
    <w:name w:val="List Paragraph"/>
    <w:basedOn w:val="Standard"/>
    <w:uiPriority w:val="34"/>
    <w:qFormat/>
    <w:rsid w:val="009035A4"/>
    <w:pPr>
      <w:spacing w:line="240" w:lineRule="auto"/>
      <w:ind w:left="720"/>
      <w:contextualSpacing/>
    </w:pPr>
    <w:rPr>
      <w:rFonts w:eastAsia="Times New Roman" w:cs="Times New Roman"/>
      <w:szCs w:val="20"/>
      <w:lang w:eastAsia="de-DE" w:bidi="ar-SA"/>
    </w:rPr>
  </w:style>
  <w:style w:type="character" w:styleId="Fett">
    <w:name w:val="Strong"/>
    <w:basedOn w:val="Absatz-Standardschriftart"/>
    <w:uiPriority w:val="22"/>
    <w:qFormat/>
    <w:rsid w:val="001B3A61"/>
    <w:rPr>
      <w:b/>
      <w:bCs/>
    </w:rPr>
  </w:style>
  <w:style w:type="character" w:customStyle="1" w:styleId="KopfzeileZchn">
    <w:name w:val="Kopfzeile Zchn"/>
    <w:basedOn w:val="Absatz-Standardschriftart"/>
    <w:link w:val="Kopfzeile"/>
    <w:uiPriority w:val="99"/>
    <w:rsid w:val="00595D7A"/>
    <w:rPr>
      <w:rFonts w:ascii="Arial" w:hAnsi="Arial"/>
      <w:lang w:eastAsia="de-DE"/>
    </w:rPr>
  </w:style>
  <w:style w:type="character" w:customStyle="1" w:styleId="InternetLink">
    <w:name w:val="Internet Link"/>
    <w:basedOn w:val="Absatz-Standardschriftart"/>
    <w:uiPriority w:val="99"/>
    <w:unhideWhenUsed/>
    <w:rsid w:val="003C1931"/>
    <w:rPr>
      <w:color w:val="0000FF" w:themeColor="hyperlink"/>
      <w:u w:val="single"/>
    </w:rPr>
  </w:style>
  <w:style w:type="character" w:customStyle="1" w:styleId="TitelZchn">
    <w:name w:val="Titel Zchn"/>
    <w:basedOn w:val="Absatz-Standardschriftart"/>
    <w:link w:val="Titel"/>
    <w:uiPriority w:val="10"/>
    <w:rsid w:val="003C1931"/>
    <w:rPr>
      <w:rFonts w:asciiTheme="majorHAnsi" w:eastAsiaTheme="majorEastAsia" w:hAnsiTheme="majorHAnsi" w:cstheme="majorBidi"/>
      <w:caps/>
      <w:color w:val="1F497D" w:themeColor="text2"/>
      <w:spacing w:val="-15"/>
      <w:sz w:val="72"/>
      <w:szCs w:val="72"/>
    </w:rPr>
  </w:style>
  <w:style w:type="character" w:customStyle="1" w:styleId="UntertitelZchn">
    <w:name w:val="Untertitel Zchn"/>
    <w:basedOn w:val="Absatz-Standardschriftart"/>
    <w:link w:val="Untertitel"/>
    <w:uiPriority w:val="11"/>
    <w:rsid w:val="003C1931"/>
    <w:rPr>
      <w:rFonts w:asciiTheme="majorHAnsi" w:eastAsiaTheme="majorEastAsia" w:hAnsiTheme="majorHAnsi" w:cstheme="majorBidi"/>
      <w:color w:val="4F81BD" w:themeColor="accent1"/>
      <w:sz w:val="28"/>
    </w:rPr>
  </w:style>
  <w:style w:type="paragraph" w:styleId="Titel">
    <w:name w:val="Title"/>
    <w:basedOn w:val="Standard"/>
    <w:next w:val="Standard"/>
    <w:link w:val="TitelZchn"/>
    <w:uiPriority w:val="10"/>
    <w:qFormat/>
    <w:rsid w:val="003C1931"/>
    <w:pPr>
      <w:spacing w:line="204" w:lineRule="auto"/>
      <w:contextualSpacing/>
    </w:pPr>
    <w:rPr>
      <w:rFonts w:asciiTheme="majorHAnsi" w:eastAsiaTheme="majorEastAsia" w:hAnsiTheme="majorHAnsi" w:cstheme="majorBidi"/>
      <w:caps/>
      <w:color w:val="1F497D" w:themeColor="text2"/>
      <w:spacing w:val="-15"/>
      <w:sz w:val="72"/>
      <w:szCs w:val="72"/>
      <w:lang w:eastAsia="de-CH" w:bidi="ar-SA"/>
    </w:rPr>
  </w:style>
  <w:style w:type="character" w:customStyle="1" w:styleId="TitelZchn1">
    <w:name w:val="Titel Zchn1"/>
    <w:basedOn w:val="Absatz-Standardschriftart"/>
    <w:uiPriority w:val="10"/>
    <w:rsid w:val="003C1931"/>
    <w:rPr>
      <w:rFonts w:asciiTheme="majorHAnsi" w:eastAsiaTheme="majorEastAsia" w:hAnsiTheme="majorHAnsi" w:cs="Angsana New"/>
      <w:spacing w:val="-10"/>
      <w:kern w:val="28"/>
      <w:sz w:val="56"/>
      <w:szCs w:val="71"/>
      <w:lang w:val="en-US" w:eastAsia="en-US" w:bidi="th-TH"/>
    </w:rPr>
  </w:style>
  <w:style w:type="paragraph" w:styleId="Untertitel">
    <w:name w:val="Subtitle"/>
    <w:basedOn w:val="Standard"/>
    <w:next w:val="Standard"/>
    <w:link w:val="UntertitelZchn"/>
    <w:uiPriority w:val="11"/>
    <w:qFormat/>
    <w:rsid w:val="003C1931"/>
    <w:pPr>
      <w:numPr>
        <w:ilvl w:val="1"/>
      </w:numPr>
      <w:spacing w:after="240" w:line="240" w:lineRule="auto"/>
    </w:pPr>
    <w:rPr>
      <w:rFonts w:asciiTheme="majorHAnsi" w:eastAsiaTheme="majorEastAsia" w:hAnsiTheme="majorHAnsi" w:cstheme="majorBidi"/>
      <w:color w:val="4F81BD" w:themeColor="accent1"/>
      <w:sz w:val="28"/>
      <w:szCs w:val="20"/>
      <w:lang w:eastAsia="de-CH" w:bidi="ar-SA"/>
    </w:rPr>
  </w:style>
  <w:style w:type="character" w:customStyle="1" w:styleId="UntertitelZchn1">
    <w:name w:val="Untertitel Zchn1"/>
    <w:basedOn w:val="Absatz-Standardschriftart"/>
    <w:uiPriority w:val="11"/>
    <w:rsid w:val="003C1931"/>
    <w:rPr>
      <w:rFonts w:asciiTheme="minorHAnsi" w:eastAsiaTheme="minorEastAsia" w:hAnsiTheme="minorHAnsi" w:cs="Angsana New"/>
      <w:color w:val="5A5A5A" w:themeColor="text1" w:themeTint="A5"/>
      <w:spacing w:val="15"/>
      <w:sz w:val="22"/>
      <w:szCs w:val="28"/>
      <w:lang w:val="en-US" w:eastAsia="en-US" w:bidi="th-TH"/>
    </w:rPr>
  </w:style>
  <w:style w:type="paragraph" w:styleId="Inhaltsverzeichnisberschrift">
    <w:name w:val="TOC Heading"/>
    <w:aliases w:val="Anhang Titel 1"/>
    <w:basedOn w:val="berschrift1"/>
    <w:next w:val="Standard"/>
    <w:uiPriority w:val="39"/>
    <w:unhideWhenUsed/>
    <w:qFormat/>
    <w:rsid w:val="008B2323"/>
    <w:pPr>
      <w:keepLines/>
      <w:numPr>
        <w:numId w:val="0"/>
      </w:numPr>
      <w:tabs>
        <w:tab w:val="clear" w:pos="567"/>
      </w:tabs>
      <w:spacing w:before="120" w:line="259" w:lineRule="auto"/>
      <w:outlineLvl w:val="9"/>
    </w:pPr>
    <w:rPr>
      <w:rFonts w:eastAsiaTheme="majorEastAsia" w:cstheme="majorBidi"/>
      <w:color w:val="365F91" w:themeColor="accent1" w:themeShade="BF"/>
      <w:sz w:val="24"/>
      <w:lang w:eastAsia="de-CH"/>
    </w:rPr>
  </w:style>
  <w:style w:type="paragraph" w:styleId="KeinLeerraum">
    <w:name w:val="No Spacing"/>
    <w:uiPriority w:val="1"/>
    <w:qFormat/>
    <w:rsid w:val="00C528C0"/>
    <w:pPr>
      <w:spacing w:after="0" w:line="240" w:lineRule="auto"/>
    </w:pPr>
    <w:rPr>
      <w:rFonts w:asciiTheme="minorHAnsi" w:eastAsiaTheme="minorEastAsia" w:hAnsiTheme="minorHAnsi" w:cstheme="minorBidi"/>
      <w:sz w:val="22"/>
      <w:szCs w:val="22"/>
      <w:lang w:val="en-US" w:eastAsia="en-US" w:bidi="th-TH"/>
    </w:rPr>
  </w:style>
  <w:style w:type="table" w:customStyle="1" w:styleId="TabellemithellemGitternetz1">
    <w:name w:val="Tabelle mit hellem Gitternetz1"/>
    <w:basedOn w:val="NormaleTabelle"/>
    <w:uiPriority w:val="40"/>
    <w:rsid w:val="00C528C0"/>
    <w:pPr>
      <w:spacing w:after="0" w:line="240" w:lineRule="auto"/>
    </w:pPr>
    <w:rPr>
      <w:rFonts w:asciiTheme="minorHAnsi" w:eastAsiaTheme="minorEastAsia" w:hAnsiTheme="minorHAnsi" w:cstheme="minorBidi"/>
      <w:sz w:val="22"/>
      <w:szCs w:val="22"/>
      <w:lang w:val="en-US" w:eastAsia="en-US" w:bidi="th-TH"/>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styleId="Beschriftung">
    <w:name w:val="caption"/>
    <w:aliases w:val="Anhang 2"/>
    <w:basedOn w:val="Standard"/>
    <w:next w:val="Standard"/>
    <w:uiPriority w:val="35"/>
    <w:unhideWhenUsed/>
    <w:qFormat/>
    <w:rsid w:val="008B2323"/>
    <w:pPr>
      <w:spacing w:line="240" w:lineRule="auto"/>
    </w:pPr>
    <w:rPr>
      <w:rFonts w:cs="Angsana New"/>
      <w:b/>
      <w:iCs/>
      <w:color w:val="1F497D" w:themeColor="text2"/>
    </w:rPr>
  </w:style>
  <w:style w:type="paragraph" w:styleId="Abbildungsverzeichnis">
    <w:name w:val="table of figures"/>
    <w:basedOn w:val="Standard"/>
    <w:next w:val="Standard"/>
    <w:uiPriority w:val="99"/>
    <w:unhideWhenUsed/>
    <w:rsid w:val="001B77A8"/>
    <w:rPr>
      <w:rFonts w:cs="Angsana New"/>
      <w:szCs w:val="28"/>
    </w:rPr>
  </w:style>
  <w:style w:type="paragraph" w:styleId="Endnotentext">
    <w:name w:val="endnote text"/>
    <w:basedOn w:val="Standard"/>
    <w:link w:val="EndnotentextZchn"/>
    <w:uiPriority w:val="99"/>
    <w:semiHidden/>
    <w:unhideWhenUsed/>
    <w:rsid w:val="00C80F6C"/>
    <w:pPr>
      <w:spacing w:line="240" w:lineRule="auto"/>
    </w:pPr>
    <w:rPr>
      <w:rFonts w:cs="Angsana New"/>
      <w:szCs w:val="25"/>
    </w:rPr>
  </w:style>
  <w:style w:type="character" w:customStyle="1" w:styleId="EndnotentextZchn">
    <w:name w:val="Endnotentext Zchn"/>
    <w:basedOn w:val="Absatz-Standardschriftart"/>
    <w:link w:val="Endnotentext"/>
    <w:uiPriority w:val="99"/>
    <w:semiHidden/>
    <w:rsid w:val="00C80F6C"/>
    <w:rPr>
      <w:rFonts w:ascii="Arial" w:eastAsiaTheme="minorEastAsia" w:hAnsi="Arial" w:cs="Angsana New"/>
      <w:szCs w:val="25"/>
      <w:lang w:eastAsia="en-US" w:bidi="th-TH"/>
    </w:rPr>
  </w:style>
  <w:style w:type="character" w:styleId="Endnotenzeichen">
    <w:name w:val="endnote reference"/>
    <w:basedOn w:val="Absatz-Standardschriftart"/>
    <w:uiPriority w:val="99"/>
    <w:semiHidden/>
    <w:unhideWhenUsed/>
    <w:rsid w:val="00C80F6C"/>
    <w:rPr>
      <w:vertAlign w:val="superscript"/>
    </w:rPr>
  </w:style>
  <w:style w:type="paragraph" w:customStyle="1" w:styleId="EndNoteBibliographyTitle">
    <w:name w:val="EndNote Bibliography Title"/>
    <w:basedOn w:val="Standard"/>
    <w:link w:val="EndNoteBibliographyTitleZchn"/>
    <w:rsid w:val="007252AB"/>
    <w:pPr>
      <w:jc w:val="center"/>
    </w:pPr>
    <w:rPr>
      <w:rFonts w:cs="Arial"/>
      <w:noProof/>
      <w:lang w:val="en-US"/>
    </w:rPr>
  </w:style>
  <w:style w:type="character" w:customStyle="1" w:styleId="StandardeinzugZchn">
    <w:name w:val="Standardeinzug Zchn"/>
    <w:basedOn w:val="Absatz-Standardschriftart"/>
    <w:link w:val="Standardeinzug"/>
    <w:rsid w:val="007252AB"/>
    <w:rPr>
      <w:rFonts w:ascii="Arial" w:hAnsi="Arial"/>
      <w:lang w:eastAsia="de-DE"/>
    </w:rPr>
  </w:style>
  <w:style w:type="character" w:customStyle="1" w:styleId="EndNoteBibliographyTitleZchn">
    <w:name w:val="EndNote Bibliography Title Zchn"/>
    <w:basedOn w:val="StandardeinzugZchn"/>
    <w:link w:val="EndNoteBibliographyTitle"/>
    <w:rsid w:val="007252AB"/>
    <w:rPr>
      <w:rFonts w:ascii="Arial" w:eastAsiaTheme="minorEastAsia" w:hAnsi="Arial" w:cs="Arial"/>
      <w:noProof/>
      <w:szCs w:val="22"/>
      <w:lang w:val="en-US" w:eastAsia="en-US" w:bidi="th-TH"/>
    </w:rPr>
  </w:style>
  <w:style w:type="paragraph" w:customStyle="1" w:styleId="EndNoteBibliography">
    <w:name w:val="EndNote Bibliography"/>
    <w:basedOn w:val="Standard"/>
    <w:link w:val="EndNoteBibliographyZchn"/>
    <w:rsid w:val="007252AB"/>
    <w:pPr>
      <w:spacing w:line="240" w:lineRule="auto"/>
    </w:pPr>
    <w:rPr>
      <w:rFonts w:cs="Arial"/>
      <w:noProof/>
      <w:lang w:val="en-US"/>
    </w:rPr>
  </w:style>
  <w:style w:type="character" w:customStyle="1" w:styleId="EndNoteBibliographyZchn">
    <w:name w:val="EndNote Bibliography Zchn"/>
    <w:basedOn w:val="StandardeinzugZchn"/>
    <w:link w:val="EndNoteBibliography"/>
    <w:rsid w:val="007252AB"/>
    <w:rPr>
      <w:rFonts w:ascii="Arial" w:eastAsiaTheme="minorEastAsia" w:hAnsi="Arial" w:cs="Arial"/>
      <w:noProof/>
      <w:szCs w:val="22"/>
      <w:lang w:val="en-US" w:eastAsia="en-US" w:bidi="th-TH"/>
    </w:rPr>
  </w:style>
  <w:style w:type="paragraph" w:styleId="Literaturverzeichnis">
    <w:name w:val="Bibliography"/>
    <w:basedOn w:val="Standard"/>
    <w:next w:val="Standard"/>
    <w:uiPriority w:val="37"/>
    <w:unhideWhenUsed/>
    <w:rsid w:val="006D4F89"/>
    <w:rPr>
      <w:rFonts w:cs="Angsana New"/>
      <w:szCs w:val="28"/>
    </w:rPr>
  </w:style>
  <w:style w:type="character" w:styleId="Kommentarzeichen">
    <w:name w:val="annotation reference"/>
    <w:basedOn w:val="Absatz-Standardschriftart"/>
    <w:uiPriority w:val="99"/>
    <w:semiHidden/>
    <w:unhideWhenUsed/>
    <w:rsid w:val="006D4F89"/>
    <w:rPr>
      <w:sz w:val="16"/>
      <w:szCs w:val="16"/>
    </w:rPr>
  </w:style>
  <w:style w:type="paragraph" w:styleId="Kommentartext">
    <w:name w:val="annotation text"/>
    <w:basedOn w:val="Standard"/>
    <w:link w:val="KommentartextZchn"/>
    <w:uiPriority w:val="99"/>
    <w:semiHidden/>
    <w:unhideWhenUsed/>
    <w:rsid w:val="006D4F89"/>
    <w:pPr>
      <w:spacing w:line="240" w:lineRule="auto"/>
    </w:pPr>
    <w:rPr>
      <w:rFonts w:cs="Angsana New"/>
      <w:szCs w:val="25"/>
    </w:rPr>
  </w:style>
  <w:style w:type="character" w:customStyle="1" w:styleId="KommentartextZchn">
    <w:name w:val="Kommentartext Zchn"/>
    <w:basedOn w:val="Absatz-Standardschriftart"/>
    <w:link w:val="Kommentartext"/>
    <w:uiPriority w:val="99"/>
    <w:semiHidden/>
    <w:rsid w:val="006D4F89"/>
    <w:rPr>
      <w:rFonts w:ascii="Arial" w:eastAsiaTheme="minorEastAsia" w:hAnsi="Arial" w:cs="Angsana New"/>
      <w:szCs w:val="25"/>
      <w:lang w:eastAsia="en-US" w:bidi="th-TH"/>
    </w:rPr>
  </w:style>
  <w:style w:type="paragraph" w:styleId="Kommentarthema">
    <w:name w:val="annotation subject"/>
    <w:basedOn w:val="Kommentartext"/>
    <w:next w:val="Kommentartext"/>
    <w:link w:val="KommentarthemaZchn"/>
    <w:uiPriority w:val="99"/>
    <w:semiHidden/>
    <w:unhideWhenUsed/>
    <w:rsid w:val="006D4F89"/>
    <w:rPr>
      <w:b/>
      <w:bCs/>
    </w:rPr>
  </w:style>
  <w:style w:type="character" w:customStyle="1" w:styleId="KommentarthemaZchn">
    <w:name w:val="Kommentarthema Zchn"/>
    <w:basedOn w:val="KommentartextZchn"/>
    <w:link w:val="Kommentarthema"/>
    <w:uiPriority w:val="99"/>
    <w:semiHidden/>
    <w:rsid w:val="006D4F89"/>
    <w:rPr>
      <w:rFonts w:ascii="Arial" w:eastAsiaTheme="minorEastAsia" w:hAnsi="Arial" w:cs="Angsana New"/>
      <w:b/>
      <w:bCs/>
      <w:szCs w:val="25"/>
      <w:lang w:eastAsia="en-US" w:bidi="th-TH"/>
    </w:rPr>
  </w:style>
  <w:style w:type="character" w:customStyle="1" w:styleId="FuzeileZchn">
    <w:name w:val="Fußzeile Zchn"/>
    <w:basedOn w:val="Absatz-Standardschriftart"/>
    <w:link w:val="Fuzeile"/>
    <w:uiPriority w:val="99"/>
    <w:rsid w:val="00DE0AAB"/>
    <w:rPr>
      <w:sz w:val="16"/>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153569">
      <w:bodyDiv w:val="1"/>
      <w:marLeft w:val="0"/>
      <w:marRight w:val="0"/>
      <w:marTop w:val="0"/>
      <w:marBottom w:val="0"/>
      <w:divBdr>
        <w:top w:val="none" w:sz="0" w:space="0" w:color="auto"/>
        <w:left w:val="none" w:sz="0" w:space="0" w:color="auto"/>
        <w:bottom w:val="none" w:sz="0" w:space="0" w:color="auto"/>
        <w:right w:val="none" w:sz="0" w:space="0" w:color="auto"/>
      </w:divBdr>
    </w:div>
    <w:div w:id="64110874">
      <w:bodyDiv w:val="1"/>
      <w:marLeft w:val="0"/>
      <w:marRight w:val="0"/>
      <w:marTop w:val="0"/>
      <w:marBottom w:val="0"/>
      <w:divBdr>
        <w:top w:val="none" w:sz="0" w:space="0" w:color="auto"/>
        <w:left w:val="none" w:sz="0" w:space="0" w:color="auto"/>
        <w:bottom w:val="none" w:sz="0" w:space="0" w:color="auto"/>
        <w:right w:val="none" w:sz="0" w:space="0" w:color="auto"/>
      </w:divBdr>
    </w:div>
    <w:div w:id="67848489">
      <w:bodyDiv w:val="1"/>
      <w:marLeft w:val="0"/>
      <w:marRight w:val="0"/>
      <w:marTop w:val="0"/>
      <w:marBottom w:val="0"/>
      <w:divBdr>
        <w:top w:val="none" w:sz="0" w:space="0" w:color="auto"/>
        <w:left w:val="none" w:sz="0" w:space="0" w:color="auto"/>
        <w:bottom w:val="none" w:sz="0" w:space="0" w:color="auto"/>
        <w:right w:val="none" w:sz="0" w:space="0" w:color="auto"/>
      </w:divBdr>
    </w:div>
    <w:div w:id="74516690">
      <w:bodyDiv w:val="1"/>
      <w:marLeft w:val="0"/>
      <w:marRight w:val="0"/>
      <w:marTop w:val="0"/>
      <w:marBottom w:val="0"/>
      <w:divBdr>
        <w:top w:val="none" w:sz="0" w:space="0" w:color="auto"/>
        <w:left w:val="none" w:sz="0" w:space="0" w:color="auto"/>
        <w:bottom w:val="none" w:sz="0" w:space="0" w:color="auto"/>
        <w:right w:val="none" w:sz="0" w:space="0" w:color="auto"/>
      </w:divBdr>
    </w:div>
    <w:div w:id="77480356">
      <w:bodyDiv w:val="1"/>
      <w:marLeft w:val="0"/>
      <w:marRight w:val="0"/>
      <w:marTop w:val="0"/>
      <w:marBottom w:val="0"/>
      <w:divBdr>
        <w:top w:val="none" w:sz="0" w:space="0" w:color="auto"/>
        <w:left w:val="none" w:sz="0" w:space="0" w:color="auto"/>
        <w:bottom w:val="none" w:sz="0" w:space="0" w:color="auto"/>
        <w:right w:val="none" w:sz="0" w:space="0" w:color="auto"/>
      </w:divBdr>
    </w:div>
    <w:div w:id="78984878">
      <w:bodyDiv w:val="1"/>
      <w:marLeft w:val="0"/>
      <w:marRight w:val="0"/>
      <w:marTop w:val="0"/>
      <w:marBottom w:val="0"/>
      <w:divBdr>
        <w:top w:val="none" w:sz="0" w:space="0" w:color="auto"/>
        <w:left w:val="none" w:sz="0" w:space="0" w:color="auto"/>
        <w:bottom w:val="none" w:sz="0" w:space="0" w:color="auto"/>
        <w:right w:val="none" w:sz="0" w:space="0" w:color="auto"/>
      </w:divBdr>
    </w:div>
    <w:div w:id="84694598">
      <w:bodyDiv w:val="1"/>
      <w:marLeft w:val="0"/>
      <w:marRight w:val="0"/>
      <w:marTop w:val="0"/>
      <w:marBottom w:val="0"/>
      <w:divBdr>
        <w:top w:val="none" w:sz="0" w:space="0" w:color="auto"/>
        <w:left w:val="none" w:sz="0" w:space="0" w:color="auto"/>
        <w:bottom w:val="none" w:sz="0" w:space="0" w:color="auto"/>
        <w:right w:val="none" w:sz="0" w:space="0" w:color="auto"/>
      </w:divBdr>
    </w:div>
    <w:div w:id="153567405">
      <w:bodyDiv w:val="1"/>
      <w:marLeft w:val="0"/>
      <w:marRight w:val="0"/>
      <w:marTop w:val="0"/>
      <w:marBottom w:val="0"/>
      <w:divBdr>
        <w:top w:val="none" w:sz="0" w:space="0" w:color="auto"/>
        <w:left w:val="none" w:sz="0" w:space="0" w:color="auto"/>
        <w:bottom w:val="none" w:sz="0" w:space="0" w:color="auto"/>
        <w:right w:val="none" w:sz="0" w:space="0" w:color="auto"/>
      </w:divBdr>
    </w:div>
    <w:div w:id="159586943">
      <w:bodyDiv w:val="1"/>
      <w:marLeft w:val="0"/>
      <w:marRight w:val="0"/>
      <w:marTop w:val="0"/>
      <w:marBottom w:val="0"/>
      <w:divBdr>
        <w:top w:val="none" w:sz="0" w:space="0" w:color="auto"/>
        <w:left w:val="none" w:sz="0" w:space="0" w:color="auto"/>
        <w:bottom w:val="none" w:sz="0" w:space="0" w:color="auto"/>
        <w:right w:val="none" w:sz="0" w:space="0" w:color="auto"/>
      </w:divBdr>
    </w:div>
    <w:div w:id="160970072">
      <w:bodyDiv w:val="1"/>
      <w:marLeft w:val="0"/>
      <w:marRight w:val="0"/>
      <w:marTop w:val="0"/>
      <w:marBottom w:val="0"/>
      <w:divBdr>
        <w:top w:val="none" w:sz="0" w:space="0" w:color="auto"/>
        <w:left w:val="none" w:sz="0" w:space="0" w:color="auto"/>
        <w:bottom w:val="none" w:sz="0" w:space="0" w:color="auto"/>
        <w:right w:val="none" w:sz="0" w:space="0" w:color="auto"/>
      </w:divBdr>
    </w:div>
    <w:div w:id="190999049">
      <w:bodyDiv w:val="1"/>
      <w:marLeft w:val="0"/>
      <w:marRight w:val="0"/>
      <w:marTop w:val="0"/>
      <w:marBottom w:val="0"/>
      <w:divBdr>
        <w:top w:val="none" w:sz="0" w:space="0" w:color="auto"/>
        <w:left w:val="none" w:sz="0" w:space="0" w:color="auto"/>
        <w:bottom w:val="none" w:sz="0" w:space="0" w:color="auto"/>
        <w:right w:val="none" w:sz="0" w:space="0" w:color="auto"/>
      </w:divBdr>
    </w:div>
    <w:div w:id="203449536">
      <w:bodyDiv w:val="1"/>
      <w:marLeft w:val="0"/>
      <w:marRight w:val="0"/>
      <w:marTop w:val="0"/>
      <w:marBottom w:val="0"/>
      <w:divBdr>
        <w:top w:val="none" w:sz="0" w:space="0" w:color="auto"/>
        <w:left w:val="none" w:sz="0" w:space="0" w:color="auto"/>
        <w:bottom w:val="none" w:sz="0" w:space="0" w:color="auto"/>
        <w:right w:val="none" w:sz="0" w:space="0" w:color="auto"/>
      </w:divBdr>
    </w:div>
    <w:div w:id="204681143">
      <w:bodyDiv w:val="1"/>
      <w:marLeft w:val="0"/>
      <w:marRight w:val="0"/>
      <w:marTop w:val="0"/>
      <w:marBottom w:val="0"/>
      <w:divBdr>
        <w:top w:val="none" w:sz="0" w:space="0" w:color="auto"/>
        <w:left w:val="none" w:sz="0" w:space="0" w:color="auto"/>
        <w:bottom w:val="none" w:sz="0" w:space="0" w:color="auto"/>
        <w:right w:val="none" w:sz="0" w:space="0" w:color="auto"/>
      </w:divBdr>
    </w:div>
    <w:div w:id="236595773">
      <w:bodyDiv w:val="1"/>
      <w:marLeft w:val="0"/>
      <w:marRight w:val="0"/>
      <w:marTop w:val="0"/>
      <w:marBottom w:val="0"/>
      <w:divBdr>
        <w:top w:val="none" w:sz="0" w:space="0" w:color="auto"/>
        <w:left w:val="none" w:sz="0" w:space="0" w:color="auto"/>
        <w:bottom w:val="none" w:sz="0" w:space="0" w:color="auto"/>
        <w:right w:val="none" w:sz="0" w:space="0" w:color="auto"/>
      </w:divBdr>
    </w:div>
    <w:div w:id="261301654">
      <w:bodyDiv w:val="1"/>
      <w:marLeft w:val="0"/>
      <w:marRight w:val="0"/>
      <w:marTop w:val="0"/>
      <w:marBottom w:val="0"/>
      <w:divBdr>
        <w:top w:val="none" w:sz="0" w:space="0" w:color="auto"/>
        <w:left w:val="none" w:sz="0" w:space="0" w:color="auto"/>
        <w:bottom w:val="none" w:sz="0" w:space="0" w:color="auto"/>
        <w:right w:val="none" w:sz="0" w:space="0" w:color="auto"/>
      </w:divBdr>
    </w:div>
    <w:div w:id="273948289">
      <w:bodyDiv w:val="1"/>
      <w:marLeft w:val="0"/>
      <w:marRight w:val="0"/>
      <w:marTop w:val="0"/>
      <w:marBottom w:val="0"/>
      <w:divBdr>
        <w:top w:val="none" w:sz="0" w:space="0" w:color="auto"/>
        <w:left w:val="none" w:sz="0" w:space="0" w:color="auto"/>
        <w:bottom w:val="none" w:sz="0" w:space="0" w:color="auto"/>
        <w:right w:val="none" w:sz="0" w:space="0" w:color="auto"/>
      </w:divBdr>
    </w:div>
    <w:div w:id="284385958">
      <w:bodyDiv w:val="1"/>
      <w:marLeft w:val="0"/>
      <w:marRight w:val="0"/>
      <w:marTop w:val="0"/>
      <w:marBottom w:val="0"/>
      <w:divBdr>
        <w:top w:val="none" w:sz="0" w:space="0" w:color="auto"/>
        <w:left w:val="none" w:sz="0" w:space="0" w:color="auto"/>
        <w:bottom w:val="none" w:sz="0" w:space="0" w:color="auto"/>
        <w:right w:val="none" w:sz="0" w:space="0" w:color="auto"/>
      </w:divBdr>
    </w:div>
    <w:div w:id="294288517">
      <w:bodyDiv w:val="1"/>
      <w:marLeft w:val="0"/>
      <w:marRight w:val="0"/>
      <w:marTop w:val="0"/>
      <w:marBottom w:val="0"/>
      <w:divBdr>
        <w:top w:val="none" w:sz="0" w:space="0" w:color="auto"/>
        <w:left w:val="none" w:sz="0" w:space="0" w:color="auto"/>
        <w:bottom w:val="none" w:sz="0" w:space="0" w:color="auto"/>
        <w:right w:val="none" w:sz="0" w:space="0" w:color="auto"/>
      </w:divBdr>
    </w:div>
    <w:div w:id="337461829">
      <w:bodyDiv w:val="1"/>
      <w:marLeft w:val="0"/>
      <w:marRight w:val="0"/>
      <w:marTop w:val="0"/>
      <w:marBottom w:val="0"/>
      <w:divBdr>
        <w:top w:val="none" w:sz="0" w:space="0" w:color="auto"/>
        <w:left w:val="none" w:sz="0" w:space="0" w:color="auto"/>
        <w:bottom w:val="none" w:sz="0" w:space="0" w:color="auto"/>
        <w:right w:val="none" w:sz="0" w:space="0" w:color="auto"/>
      </w:divBdr>
    </w:div>
    <w:div w:id="338585449">
      <w:bodyDiv w:val="1"/>
      <w:marLeft w:val="0"/>
      <w:marRight w:val="0"/>
      <w:marTop w:val="0"/>
      <w:marBottom w:val="0"/>
      <w:divBdr>
        <w:top w:val="none" w:sz="0" w:space="0" w:color="auto"/>
        <w:left w:val="none" w:sz="0" w:space="0" w:color="auto"/>
        <w:bottom w:val="none" w:sz="0" w:space="0" w:color="auto"/>
        <w:right w:val="none" w:sz="0" w:space="0" w:color="auto"/>
      </w:divBdr>
    </w:div>
    <w:div w:id="363099234">
      <w:bodyDiv w:val="1"/>
      <w:marLeft w:val="0"/>
      <w:marRight w:val="0"/>
      <w:marTop w:val="0"/>
      <w:marBottom w:val="0"/>
      <w:divBdr>
        <w:top w:val="none" w:sz="0" w:space="0" w:color="auto"/>
        <w:left w:val="none" w:sz="0" w:space="0" w:color="auto"/>
        <w:bottom w:val="none" w:sz="0" w:space="0" w:color="auto"/>
        <w:right w:val="none" w:sz="0" w:space="0" w:color="auto"/>
      </w:divBdr>
    </w:div>
    <w:div w:id="443160403">
      <w:bodyDiv w:val="1"/>
      <w:marLeft w:val="0"/>
      <w:marRight w:val="0"/>
      <w:marTop w:val="0"/>
      <w:marBottom w:val="0"/>
      <w:divBdr>
        <w:top w:val="none" w:sz="0" w:space="0" w:color="auto"/>
        <w:left w:val="none" w:sz="0" w:space="0" w:color="auto"/>
        <w:bottom w:val="none" w:sz="0" w:space="0" w:color="auto"/>
        <w:right w:val="none" w:sz="0" w:space="0" w:color="auto"/>
      </w:divBdr>
    </w:div>
    <w:div w:id="463428609">
      <w:bodyDiv w:val="1"/>
      <w:marLeft w:val="0"/>
      <w:marRight w:val="0"/>
      <w:marTop w:val="0"/>
      <w:marBottom w:val="0"/>
      <w:divBdr>
        <w:top w:val="none" w:sz="0" w:space="0" w:color="auto"/>
        <w:left w:val="none" w:sz="0" w:space="0" w:color="auto"/>
        <w:bottom w:val="none" w:sz="0" w:space="0" w:color="auto"/>
        <w:right w:val="none" w:sz="0" w:space="0" w:color="auto"/>
      </w:divBdr>
    </w:div>
    <w:div w:id="465464634">
      <w:bodyDiv w:val="1"/>
      <w:marLeft w:val="0"/>
      <w:marRight w:val="0"/>
      <w:marTop w:val="0"/>
      <w:marBottom w:val="0"/>
      <w:divBdr>
        <w:top w:val="none" w:sz="0" w:space="0" w:color="auto"/>
        <w:left w:val="none" w:sz="0" w:space="0" w:color="auto"/>
        <w:bottom w:val="none" w:sz="0" w:space="0" w:color="auto"/>
        <w:right w:val="none" w:sz="0" w:space="0" w:color="auto"/>
      </w:divBdr>
    </w:div>
    <w:div w:id="479078638">
      <w:bodyDiv w:val="1"/>
      <w:marLeft w:val="0"/>
      <w:marRight w:val="0"/>
      <w:marTop w:val="0"/>
      <w:marBottom w:val="0"/>
      <w:divBdr>
        <w:top w:val="none" w:sz="0" w:space="0" w:color="auto"/>
        <w:left w:val="none" w:sz="0" w:space="0" w:color="auto"/>
        <w:bottom w:val="none" w:sz="0" w:space="0" w:color="auto"/>
        <w:right w:val="none" w:sz="0" w:space="0" w:color="auto"/>
      </w:divBdr>
    </w:div>
    <w:div w:id="532154104">
      <w:bodyDiv w:val="1"/>
      <w:marLeft w:val="0"/>
      <w:marRight w:val="0"/>
      <w:marTop w:val="0"/>
      <w:marBottom w:val="0"/>
      <w:divBdr>
        <w:top w:val="none" w:sz="0" w:space="0" w:color="auto"/>
        <w:left w:val="none" w:sz="0" w:space="0" w:color="auto"/>
        <w:bottom w:val="none" w:sz="0" w:space="0" w:color="auto"/>
        <w:right w:val="none" w:sz="0" w:space="0" w:color="auto"/>
      </w:divBdr>
    </w:div>
    <w:div w:id="570967994">
      <w:bodyDiv w:val="1"/>
      <w:marLeft w:val="0"/>
      <w:marRight w:val="0"/>
      <w:marTop w:val="0"/>
      <w:marBottom w:val="0"/>
      <w:divBdr>
        <w:top w:val="none" w:sz="0" w:space="0" w:color="auto"/>
        <w:left w:val="none" w:sz="0" w:space="0" w:color="auto"/>
        <w:bottom w:val="none" w:sz="0" w:space="0" w:color="auto"/>
        <w:right w:val="none" w:sz="0" w:space="0" w:color="auto"/>
      </w:divBdr>
    </w:div>
    <w:div w:id="600723520">
      <w:bodyDiv w:val="1"/>
      <w:marLeft w:val="0"/>
      <w:marRight w:val="0"/>
      <w:marTop w:val="0"/>
      <w:marBottom w:val="0"/>
      <w:divBdr>
        <w:top w:val="none" w:sz="0" w:space="0" w:color="auto"/>
        <w:left w:val="none" w:sz="0" w:space="0" w:color="auto"/>
        <w:bottom w:val="none" w:sz="0" w:space="0" w:color="auto"/>
        <w:right w:val="none" w:sz="0" w:space="0" w:color="auto"/>
      </w:divBdr>
    </w:div>
    <w:div w:id="611009854">
      <w:bodyDiv w:val="1"/>
      <w:marLeft w:val="0"/>
      <w:marRight w:val="0"/>
      <w:marTop w:val="0"/>
      <w:marBottom w:val="0"/>
      <w:divBdr>
        <w:top w:val="none" w:sz="0" w:space="0" w:color="auto"/>
        <w:left w:val="none" w:sz="0" w:space="0" w:color="auto"/>
        <w:bottom w:val="none" w:sz="0" w:space="0" w:color="auto"/>
        <w:right w:val="none" w:sz="0" w:space="0" w:color="auto"/>
      </w:divBdr>
    </w:div>
    <w:div w:id="633366554">
      <w:bodyDiv w:val="1"/>
      <w:marLeft w:val="0"/>
      <w:marRight w:val="0"/>
      <w:marTop w:val="0"/>
      <w:marBottom w:val="0"/>
      <w:divBdr>
        <w:top w:val="none" w:sz="0" w:space="0" w:color="auto"/>
        <w:left w:val="none" w:sz="0" w:space="0" w:color="auto"/>
        <w:bottom w:val="none" w:sz="0" w:space="0" w:color="auto"/>
        <w:right w:val="none" w:sz="0" w:space="0" w:color="auto"/>
      </w:divBdr>
    </w:div>
    <w:div w:id="634531516">
      <w:bodyDiv w:val="1"/>
      <w:marLeft w:val="0"/>
      <w:marRight w:val="0"/>
      <w:marTop w:val="0"/>
      <w:marBottom w:val="0"/>
      <w:divBdr>
        <w:top w:val="none" w:sz="0" w:space="0" w:color="auto"/>
        <w:left w:val="none" w:sz="0" w:space="0" w:color="auto"/>
        <w:bottom w:val="none" w:sz="0" w:space="0" w:color="auto"/>
        <w:right w:val="none" w:sz="0" w:space="0" w:color="auto"/>
      </w:divBdr>
    </w:div>
    <w:div w:id="652878962">
      <w:bodyDiv w:val="1"/>
      <w:marLeft w:val="0"/>
      <w:marRight w:val="0"/>
      <w:marTop w:val="0"/>
      <w:marBottom w:val="0"/>
      <w:divBdr>
        <w:top w:val="none" w:sz="0" w:space="0" w:color="auto"/>
        <w:left w:val="none" w:sz="0" w:space="0" w:color="auto"/>
        <w:bottom w:val="none" w:sz="0" w:space="0" w:color="auto"/>
        <w:right w:val="none" w:sz="0" w:space="0" w:color="auto"/>
      </w:divBdr>
    </w:div>
    <w:div w:id="668144345">
      <w:bodyDiv w:val="1"/>
      <w:marLeft w:val="0"/>
      <w:marRight w:val="0"/>
      <w:marTop w:val="0"/>
      <w:marBottom w:val="0"/>
      <w:divBdr>
        <w:top w:val="none" w:sz="0" w:space="0" w:color="auto"/>
        <w:left w:val="none" w:sz="0" w:space="0" w:color="auto"/>
        <w:bottom w:val="none" w:sz="0" w:space="0" w:color="auto"/>
        <w:right w:val="none" w:sz="0" w:space="0" w:color="auto"/>
      </w:divBdr>
    </w:div>
    <w:div w:id="712271842">
      <w:bodyDiv w:val="1"/>
      <w:marLeft w:val="0"/>
      <w:marRight w:val="0"/>
      <w:marTop w:val="0"/>
      <w:marBottom w:val="0"/>
      <w:divBdr>
        <w:top w:val="none" w:sz="0" w:space="0" w:color="auto"/>
        <w:left w:val="none" w:sz="0" w:space="0" w:color="auto"/>
        <w:bottom w:val="none" w:sz="0" w:space="0" w:color="auto"/>
        <w:right w:val="none" w:sz="0" w:space="0" w:color="auto"/>
      </w:divBdr>
    </w:div>
    <w:div w:id="715590416">
      <w:bodyDiv w:val="1"/>
      <w:marLeft w:val="0"/>
      <w:marRight w:val="0"/>
      <w:marTop w:val="0"/>
      <w:marBottom w:val="0"/>
      <w:divBdr>
        <w:top w:val="none" w:sz="0" w:space="0" w:color="auto"/>
        <w:left w:val="none" w:sz="0" w:space="0" w:color="auto"/>
        <w:bottom w:val="none" w:sz="0" w:space="0" w:color="auto"/>
        <w:right w:val="none" w:sz="0" w:space="0" w:color="auto"/>
      </w:divBdr>
    </w:div>
    <w:div w:id="717362005">
      <w:bodyDiv w:val="1"/>
      <w:marLeft w:val="0"/>
      <w:marRight w:val="0"/>
      <w:marTop w:val="0"/>
      <w:marBottom w:val="0"/>
      <w:divBdr>
        <w:top w:val="none" w:sz="0" w:space="0" w:color="auto"/>
        <w:left w:val="none" w:sz="0" w:space="0" w:color="auto"/>
        <w:bottom w:val="none" w:sz="0" w:space="0" w:color="auto"/>
        <w:right w:val="none" w:sz="0" w:space="0" w:color="auto"/>
      </w:divBdr>
    </w:div>
    <w:div w:id="719355841">
      <w:bodyDiv w:val="1"/>
      <w:marLeft w:val="0"/>
      <w:marRight w:val="0"/>
      <w:marTop w:val="0"/>
      <w:marBottom w:val="0"/>
      <w:divBdr>
        <w:top w:val="none" w:sz="0" w:space="0" w:color="auto"/>
        <w:left w:val="none" w:sz="0" w:space="0" w:color="auto"/>
        <w:bottom w:val="none" w:sz="0" w:space="0" w:color="auto"/>
        <w:right w:val="none" w:sz="0" w:space="0" w:color="auto"/>
      </w:divBdr>
    </w:div>
    <w:div w:id="750196311">
      <w:bodyDiv w:val="1"/>
      <w:marLeft w:val="0"/>
      <w:marRight w:val="0"/>
      <w:marTop w:val="0"/>
      <w:marBottom w:val="0"/>
      <w:divBdr>
        <w:top w:val="none" w:sz="0" w:space="0" w:color="auto"/>
        <w:left w:val="none" w:sz="0" w:space="0" w:color="auto"/>
        <w:bottom w:val="none" w:sz="0" w:space="0" w:color="auto"/>
        <w:right w:val="none" w:sz="0" w:space="0" w:color="auto"/>
      </w:divBdr>
    </w:div>
    <w:div w:id="762074914">
      <w:bodyDiv w:val="1"/>
      <w:marLeft w:val="0"/>
      <w:marRight w:val="0"/>
      <w:marTop w:val="0"/>
      <w:marBottom w:val="0"/>
      <w:divBdr>
        <w:top w:val="none" w:sz="0" w:space="0" w:color="auto"/>
        <w:left w:val="none" w:sz="0" w:space="0" w:color="auto"/>
        <w:bottom w:val="none" w:sz="0" w:space="0" w:color="auto"/>
        <w:right w:val="none" w:sz="0" w:space="0" w:color="auto"/>
      </w:divBdr>
    </w:div>
    <w:div w:id="765809811">
      <w:bodyDiv w:val="1"/>
      <w:marLeft w:val="0"/>
      <w:marRight w:val="0"/>
      <w:marTop w:val="0"/>
      <w:marBottom w:val="0"/>
      <w:divBdr>
        <w:top w:val="none" w:sz="0" w:space="0" w:color="auto"/>
        <w:left w:val="none" w:sz="0" w:space="0" w:color="auto"/>
        <w:bottom w:val="none" w:sz="0" w:space="0" w:color="auto"/>
        <w:right w:val="none" w:sz="0" w:space="0" w:color="auto"/>
      </w:divBdr>
    </w:div>
    <w:div w:id="773786672">
      <w:bodyDiv w:val="1"/>
      <w:marLeft w:val="0"/>
      <w:marRight w:val="0"/>
      <w:marTop w:val="0"/>
      <w:marBottom w:val="0"/>
      <w:divBdr>
        <w:top w:val="none" w:sz="0" w:space="0" w:color="auto"/>
        <w:left w:val="none" w:sz="0" w:space="0" w:color="auto"/>
        <w:bottom w:val="none" w:sz="0" w:space="0" w:color="auto"/>
        <w:right w:val="none" w:sz="0" w:space="0" w:color="auto"/>
      </w:divBdr>
    </w:div>
    <w:div w:id="793326266">
      <w:bodyDiv w:val="1"/>
      <w:marLeft w:val="0"/>
      <w:marRight w:val="0"/>
      <w:marTop w:val="0"/>
      <w:marBottom w:val="0"/>
      <w:divBdr>
        <w:top w:val="none" w:sz="0" w:space="0" w:color="auto"/>
        <w:left w:val="none" w:sz="0" w:space="0" w:color="auto"/>
        <w:bottom w:val="none" w:sz="0" w:space="0" w:color="auto"/>
        <w:right w:val="none" w:sz="0" w:space="0" w:color="auto"/>
      </w:divBdr>
    </w:div>
    <w:div w:id="793912710">
      <w:bodyDiv w:val="1"/>
      <w:marLeft w:val="0"/>
      <w:marRight w:val="0"/>
      <w:marTop w:val="0"/>
      <w:marBottom w:val="0"/>
      <w:divBdr>
        <w:top w:val="none" w:sz="0" w:space="0" w:color="auto"/>
        <w:left w:val="none" w:sz="0" w:space="0" w:color="auto"/>
        <w:bottom w:val="none" w:sz="0" w:space="0" w:color="auto"/>
        <w:right w:val="none" w:sz="0" w:space="0" w:color="auto"/>
      </w:divBdr>
    </w:div>
    <w:div w:id="842629055">
      <w:bodyDiv w:val="1"/>
      <w:marLeft w:val="0"/>
      <w:marRight w:val="0"/>
      <w:marTop w:val="0"/>
      <w:marBottom w:val="0"/>
      <w:divBdr>
        <w:top w:val="none" w:sz="0" w:space="0" w:color="auto"/>
        <w:left w:val="none" w:sz="0" w:space="0" w:color="auto"/>
        <w:bottom w:val="none" w:sz="0" w:space="0" w:color="auto"/>
        <w:right w:val="none" w:sz="0" w:space="0" w:color="auto"/>
      </w:divBdr>
    </w:div>
    <w:div w:id="858592411">
      <w:bodyDiv w:val="1"/>
      <w:marLeft w:val="0"/>
      <w:marRight w:val="0"/>
      <w:marTop w:val="0"/>
      <w:marBottom w:val="0"/>
      <w:divBdr>
        <w:top w:val="none" w:sz="0" w:space="0" w:color="auto"/>
        <w:left w:val="none" w:sz="0" w:space="0" w:color="auto"/>
        <w:bottom w:val="none" w:sz="0" w:space="0" w:color="auto"/>
        <w:right w:val="none" w:sz="0" w:space="0" w:color="auto"/>
      </w:divBdr>
    </w:div>
    <w:div w:id="892160005">
      <w:bodyDiv w:val="1"/>
      <w:marLeft w:val="0"/>
      <w:marRight w:val="0"/>
      <w:marTop w:val="0"/>
      <w:marBottom w:val="0"/>
      <w:divBdr>
        <w:top w:val="none" w:sz="0" w:space="0" w:color="auto"/>
        <w:left w:val="none" w:sz="0" w:space="0" w:color="auto"/>
        <w:bottom w:val="none" w:sz="0" w:space="0" w:color="auto"/>
        <w:right w:val="none" w:sz="0" w:space="0" w:color="auto"/>
      </w:divBdr>
    </w:div>
    <w:div w:id="920406863">
      <w:bodyDiv w:val="1"/>
      <w:marLeft w:val="0"/>
      <w:marRight w:val="0"/>
      <w:marTop w:val="0"/>
      <w:marBottom w:val="0"/>
      <w:divBdr>
        <w:top w:val="none" w:sz="0" w:space="0" w:color="auto"/>
        <w:left w:val="none" w:sz="0" w:space="0" w:color="auto"/>
        <w:bottom w:val="none" w:sz="0" w:space="0" w:color="auto"/>
        <w:right w:val="none" w:sz="0" w:space="0" w:color="auto"/>
      </w:divBdr>
    </w:div>
    <w:div w:id="923338916">
      <w:bodyDiv w:val="1"/>
      <w:marLeft w:val="0"/>
      <w:marRight w:val="0"/>
      <w:marTop w:val="0"/>
      <w:marBottom w:val="0"/>
      <w:divBdr>
        <w:top w:val="none" w:sz="0" w:space="0" w:color="auto"/>
        <w:left w:val="none" w:sz="0" w:space="0" w:color="auto"/>
        <w:bottom w:val="none" w:sz="0" w:space="0" w:color="auto"/>
        <w:right w:val="none" w:sz="0" w:space="0" w:color="auto"/>
      </w:divBdr>
    </w:div>
    <w:div w:id="940992722">
      <w:bodyDiv w:val="1"/>
      <w:marLeft w:val="0"/>
      <w:marRight w:val="0"/>
      <w:marTop w:val="0"/>
      <w:marBottom w:val="0"/>
      <w:divBdr>
        <w:top w:val="none" w:sz="0" w:space="0" w:color="auto"/>
        <w:left w:val="none" w:sz="0" w:space="0" w:color="auto"/>
        <w:bottom w:val="none" w:sz="0" w:space="0" w:color="auto"/>
        <w:right w:val="none" w:sz="0" w:space="0" w:color="auto"/>
      </w:divBdr>
    </w:div>
    <w:div w:id="943029433">
      <w:bodyDiv w:val="1"/>
      <w:marLeft w:val="0"/>
      <w:marRight w:val="0"/>
      <w:marTop w:val="0"/>
      <w:marBottom w:val="0"/>
      <w:divBdr>
        <w:top w:val="none" w:sz="0" w:space="0" w:color="auto"/>
        <w:left w:val="none" w:sz="0" w:space="0" w:color="auto"/>
        <w:bottom w:val="none" w:sz="0" w:space="0" w:color="auto"/>
        <w:right w:val="none" w:sz="0" w:space="0" w:color="auto"/>
      </w:divBdr>
    </w:div>
    <w:div w:id="946035321">
      <w:bodyDiv w:val="1"/>
      <w:marLeft w:val="0"/>
      <w:marRight w:val="0"/>
      <w:marTop w:val="0"/>
      <w:marBottom w:val="0"/>
      <w:divBdr>
        <w:top w:val="none" w:sz="0" w:space="0" w:color="auto"/>
        <w:left w:val="none" w:sz="0" w:space="0" w:color="auto"/>
        <w:bottom w:val="none" w:sz="0" w:space="0" w:color="auto"/>
        <w:right w:val="none" w:sz="0" w:space="0" w:color="auto"/>
      </w:divBdr>
    </w:div>
    <w:div w:id="1019356315">
      <w:bodyDiv w:val="1"/>
      <w:marLeft w:val="0"/>
      <w:marRight w:val="0"/>
      <w:marTop w:val="0"/>
      <w:marBottom w:val="0"/>
      <w:divBdr>
        <w:top w:val="none" w:sz="0" w:space="0" w:color="auto"/>
        <w:left w:val="none" w:sz="0" w:space="0" w:color="auto"/>
        <w:bottom w:val="none" w:sz="0" w:space="0" w:color="auto"/>
        <w:right w:val="none" w:sz="0" w:space="0" w:color="auto"/>
      </w:divBdr>
    </w:div>
    <w:div w:id="1027872616">
      <w:bodyDiv w:val="1"/>
      <w:marLeft w:val="0"/>
      <w:marRight w:val="0"/>
      <w:marTop w:val="0"/>
      <w:marBottom w:val="0"/>
      <w:divBdr>
        <w:top w:val="none" w:sz="0" w:space="0" w:color="auto"/>
        <w:left w:val="none" w:sz="0" w:space="0" w:color="auto"/>
        <w:bottom w:val="none" w:sz="0" w:space="0" w:color="auto"/>
        <w:right w:val="none" w:sz="0" w:space="0" w:color="auto"/>
      </w:divBdr>
    </w:div>
    <w:div w:id="1033312403">
      <w:bodyDiv w:val="1"/>
      <w:marLeft w:val="0"/>
      <w:marRight w:val="0"/>
      <w:marTop w:val="0"/>
      <w:marBottom w:val="0"/>
      <w:divBdr>
        <w:top w:val="none" w:sz="0" w:space="0" w:color="auto"/>
        <w:left w:val="none" w:sz="0" w:space="0" w:color="auto"/>
        <w:bottom w:val="none" w:sz="0" w:space="0" w:color="auto"/>
        <w:right w:val="none" w:sz="0" w:space="0" w:color="auto"/>
      </w:divBdr>
    </w:div>
    <w:div w:id="1050029686">
      <w:bodyDiv w:val="1"/>
      <w:marLeft w:val="0"/>
      <w:marRight w:val="0"/>
      <w:marTop w:val="0"/>
      <w:marBottom w:val="0"/>
      <w:divBdr>
        <w:top w:val="none" w:sz="0" w:space="0" w:color="auto"/>
        <w:left w:val="none" w:sz="0" w:space="0" w:color="auto"/>
        <w:bottom w:val="none" w:sz="0" w:space="0" w:color="auto"/>
        <w:right w:val="none" w:sz="0" w:space="0" w:color="auto"/>
      </w:divBdr>
    </w:div>
    <w:div w:id="1053575515">
      <w:bodyDiv w:val="1"/>
      <w:marLeft w:val="0"/>
      <w:marRight w:val="0"/>
      <w:marTop w:val="0"/>
      <w:marBottom w:val="0"/>
      <w:divBdr>
        <w:top w:val="none" w:sz="0" w:space="0" w:color="auto"/>
        <w:left w:val="none" w:sz="0" w:space="0" w:color="auto"/>
        <w:bottom w:val="none" w:sz="0" w:space="0" w:color="auto"/>
        <w:right w:val="none" w:sz="0" w:space="0" w:color="auto"/>
      </w:divBdr>
    </w:div>
    <w:div w:id="1065254179">
      <w:bodyDiv w:val="1"/>
      <w:marLeft w:val="0"/>
      <w:marRight w:val="0"/>
      <w:marTop w:val="0"/>
      <w:marBottom w:val="0"/>
      <w:divBdr>
        <w:top w:val="none" w:sz="0" w:space="0" w:color="auto"/>
        <w:left w:val="none" w:sz="0" w:space="0" w:color="auto"/>
        <w:bottom w:val="none" w:sz="0" w:space="0" w:color="auto"/>
        <w:right w:val="none" w:sz="0" w:space="0" w:color="auto"/>
      </w:divBdr>
      <w:divsChild>
        <w:div w:id="1658921125">
          <w:marLeft w:val="0"/>
          <w:marRight w:val="0"/>
          <w:marTop w:val="0"/>
          <w:marBottom w:val="0"/>
          <w:divBdr>
            <w:top w:val="none" w:sz="0" w:space="0" w:color="auto"/>
            <w:left w:val="none" w:sz="0" w:space="0" w:color="auto"/>
            <w:bottom w:val="none" w:sz="0" w:space="0" w:color="auto"/>
            <w:right w:val="none" w:sz="0" w:space="0" w:color="auto"/>
          </w:divBdr>
          <w:divsChild>
            <w:div w:id="1676153373">
              <w:marLeft w:val="0"/>
              <w:marRight w:val="0"/>
              <w:marTop w:val="90"/>
              <w:marBottom w:val="30"/>
              <w:divBdr>
                <w:top w:val="none" w:sz="0" w:space="0" w:color="auto"/>
                <w:left w:val="none" w:sz="0" w:space="0" w:color="auto"/>
                <w:bottom w:val="none" w:sz="0" w:space="0" w:color="auto"/>
                <w:right w:val="none" w:sz="0" w:space="0" w:color="auto"/>
              </w:divBdr>
            </w:div>
          </w:divsChild>
        </w:div>
      </w:divsChild>
    </w:div>
    <w:div w:id="1074358494">
      <w:bodyDiv w:val="1"/>
      <w:marLeft w:val="0"/>
      <w:marRight w:val="0"/>
      <w:marTop w:val="0"/>
      <w:marBottom w:val="0"/>
      <w:divBdr>
        <w:top w:val="none" w:sz="0" w:space="0" w:color="auto"/>
        <w:left w:val="none" w:sz="0" w:space="0" w:color="auto"/>
        <w:bottom w:val="none" w:sz="0" w:space="0" w:color="auto"/>
        <w:right w:val="none" w:sz="0" w:space="0" w:color="auto"/>
      </w:divBdr>
    </w:div>
    <w:div w:id="1084497448">
      <w:bodyDiv w:val="1"/>
      <w:marLeft w:val="0"/>
      <w:marRight w:val="0"/>
      <w:marTop w:val="0"/>
      <w:marBottom w:val="0"/>
      <w:divBdr>
        <w:top w:val="none" w:sz="0" w:space="0" w:color="auto"/>
        <w:left w:val="none" w:sz="0" w:space="0" w:color="auto"/>
        <w:bottom w:val="none" w:sz="0" w:space="0" w:color="auto"/>
        <w:right w:val="none" w:sz="0" w:space="0" w:color="auto"/>
      </w:divBdr>
    </w:div>
    <w:div w:id="1113523724">
      <w:bodyDiv w:val="1"/>
      <w:marLeft w:val="0"/>
      <w:marRight w:val="0"/>
      <w:marTop w:val="0"/>
      <w:marBottom w:val="0"/>
      <w:divBdr>
        <w:top w:val="none" w:sz="0" w:space="0" w:color="auto"/>
        <w:left w:val="none" w:sz="0" w:space="0" w:color="auto"/>
        <w:bottom w:val="none" w:sz="0" w:space="0" w:color="auto"/>
        <w:right w:val="none" w:sz="0" w:space="0" w:color="auto"/>
      </w:divBdr>
    </w:div>
    <w:div w:id="1131629329">
      <w:bodyDiv w:val="1"/>
      <w:marLeft w:val="0"/>
      <w:marRight w:val="0"/>
      <w:marTop w:val="0"/>
      <w:marBottom w:val="0"/>
      <w:divBdr>
        <w:top w:val="none" w:sz="0" w:space="0" w:color="auto"/>
        <w:left w:val="none" w:sz="0" w:space="0" w:color="auto"/>
        <w:bottom w:val="none" w:sz="0" w:space="0" w:color="auto"/>
        <w:right w:val="none" w:sz="0" w:space="0" w:color="auto"/>
      </w:divBdr>
    </w:div>
    <w:div w:id="1140464873">
      <w:bodyDiv w:val="1"/>
      <w:marLeft w:val="0"/>
      <w:marRight w:val="0"/>
      <w:marTop w:val="0"/>
      <w:marBottom w:val="0"/>
      <w:divBdr>
        <w:top w:val="none" w:sz="0" w:space="0" w:color="auto"/>
        <w:left w:val="none" w:sz="0" w:space="0" w:color="auto"/>
        <w:bottom w:val="none" w:sz="0" w:space="0" w:color="auto"/>
        <w:right w:val="none" w:sz="0" w:space="0" w:color="auto"/>
      </w:divBdr>
    </w:div>
    <w:div w:id="1148664059">
      <w:bodyDiv w:val="1"/>
      <w:marLeft w:val="0"/>
      <w:marRight w:val="0"/>
      <w:marTop w:val="0"/>
      <w:marBottom w:val="0"/>
      <w:divBdr>
        <w:top w:val="none" w:sz="0" w:space="0" w:color="auto"/>
        <w:left w:val="none" w:sz="0" w:space="0" w:color="auto"/>
        <w:bottom w:val="none" w:sz="0" w:space="0" w:color="auto"/>
        <w:right w:val="none" w:sz="0" w:space="0" w:color="auto"/>
      </w:divBdr>
    </w:div>
    <w:div w:id="1165707084">
      <w:bodyDiv w:val="1"/>
      <w:marLeft w:val="0"/>
      <w:marRight w:val="0"/>
      <w:marTop w:val="0"/>
      <w:marBottom w:val="0"/>
      <w:divBdr>
        <w:top w:val="none" w:sz="0" w:space="0" w:color="auto"/>
        <w:left w:val="none" w:sz="0" w:space="0" w:color="auto"/>
        <w:bottom w:val="none" w:sz="0" w:space="0" w:color="auto"/>
        <w:right w:val="none" w:sz="0" w:space="0" w:color="auto"/>
      </w:divBdr>
    </w:div>
    <w:div w:id="1190219156">
      <w:bodyDiv w:val="1"/>
      <w:marLeft w:val="0"/>
      <w:marRight w:val="0"/>
      <w:marTop w:val="0"/>
      <w:marBottom w:val="0"/>
      <w:divBdr>
        <w:top w:val="none" w:sz="0" w:space="0" w:color="auto"/>
        <w:left w:val="none" w:sz="0" w:space="0" w:color="auto"/>
        <w:bottom w:val="none" w:sz="0" w:space="0" w:color="auto"/>
        <w:right w:val="none" w:sz="0" w:space="0" w:color="auto"/>
      </w:divBdr>
    </w:div>
    <w:div w:id="1190755982">
      <w:bodyDiv w:val="1"/>
      <w:marLeft w:val="0"/>
      <w:marRight w:val="0"/>
      <w:marTop w:val="0"/>
      <w:marBottom w:val="0"/>
      <w:divBdr>
        <w:top w:val="none" w:sz="0" w:space="0" w:color="auto"/>
        <w:left w:val="none" w:sz="0" w:space="0" w:color="auto"/>
        <w:bottom w:val="none" w:sz="0" w:space="0" w:color="auto"/>
        <w:right w:val="none" w:sz="0" w:space="0" w:color="auto"/>
      </w:divBdr>
    </w:div>
    <w:div w:id="1193348445">
      <w:bodyDiv w:val="1"/>
      <w:marLeft w:val="0"/>
      <w:marRight w:val="0"/>
      <w:marTop w:val="0"/>
      <w:marBottom w:val="0"/>
      <w:divBdr>
        <w:top w:val="none" w:sz="0" w:space="0" w:color="auto"/>
        <w:left w:val="none" w:sz="0" w:space="0" w:color="auto"/>
        <w:bottom w:val="none" w:sz="0" w:space="0" w:color="auto"/>
        <w:right w:val="none" w:sz="0" w:space="0" w:color="auto"/>
      </w:divBdr>
    </w:div>
    <w:div w:id="1200900852">
      <w:bodyDiv w:val="1"/>
      <w:marLeft w:val="0"/>
      <w:marRight w:val="0"/>
      <w:marTop w:val="0"/>
      <w:marBottom w:val="0"/>
      <w:divBdr>
        <w:top w:val="none" w:sz="0" w:space="0" w:color="auto"/>
        <w:left w:val="none" w:sz="0" w:space="0" w:color="auto"/>
        <w:bottom w:val="none" w:sz="0" w:space="0" w:color="auto"/>
        <w:right w:val="none" w:sz="0" w:space="0" w:color="auto"/>
      </w:divBdr>
    </w:div>
    <w:div w:id="1202938843">
      <w:bodyDiv w:val="1"/>
      <w:marLeft w:val="0"/>
      <w:marRight w:val="0"/>
      <w:marTop w:val="0"/>
      <w:marBottom w:val="0"/>
      <w:divBdr>
        <w:top w:val="none" w:sz="0" w:space="0" w:color="auto"/>
        <w:left w:val="none" w:sz="0" w:space="0" w:color="auto"/>
        <w:bottom w:val="none" w:sz="0" w:space="0" w:color="auto"/>
        <w:right w:val="none" w:sz="0" w:space="0" w:color="auto"/>
      </w:divBdr>
    </w:div>
    <w:div w:id="1220049774">
      <w:bodyDiv w:val="1"/>
      <w:marLeft w:val="0"/>
      <w:marRight w:val="0"/>
      <w:marTop w:val="0"/>
      <w:marBottom w:val="0"/>
      <w:divBdr>
        <w:top w:val="none" w:sz="0" w:space="0" w:color="auto"/>
        <w:left w:val="none" w:sz="0" w:space="0" w:color="auto"/>
        <w:bottom w:val="none" w:sz="0" w:space="0" w:color="auto"/>
        <w:right w:val="none" w:sz="0" w:space="0" w:color="auto"/>
      </w:divBdr>
    </w:div>
    <w:div w:id="1223445843">
      <w:bodyDiv w:val="1"/>
      <w:marLeft w:val="0"/>
      <w:marRight w:val="0"/>
      <w:marTop w:val="0"/>
      <w:marBottom w:val="0"/>
      <w:divBdr>
        <w:top w:val="none" w:sz="0" w:space="0" w:color="auto"/>
        <w:left w:val="none" w:sz="0" w:space="0" w:color="auto"/>
        <w:bottom w:val="none" w:sz="0" w:space="0" w:color="auto"/>
        <w:right w:val="none" w:sz="0" w:space="0" w:color="auto"/>
      </w:divBdr>
    </w:div>
    <w:div w:id="1229608098">
      <w:bodyDiv w:val="1"/>
      <w:marLeft w:val="0"/>
      <w:marRight w:val="0"/>
      <w:marTop w:val="0"/>
      <w:marBottom w:val="0"/>
      <w:divBdr>
        <w:top w:val="none" w:sz="0" w:space="0" w:color="auto"/>
        <w:left w:val="none" w:sz="0" w:space="0" w:color="auto"/>
        <w:bottom w:val="none" w:sz="0" w:space="0" w:color="auto"/>
        <w:right w:val="none" w:sz="0" w:space="0" w:color="auto"/>
      </w:divBdr>
    </w:div>
    <w:div w:id="1234316141">
      <w:bodyDiv w:val="1"/>
      <w:marLeft w:val="0"/>
      <w:marRight w:val="0"/>
      <w:marTop w:val="0"/>
      <w:marBottom w:val="0"/>
      <w:divBdr>
        <w:top w:val="none" w:sz="0" w:space="0" w:color="auto"/>
        <w:left w:val="none" w:sz="0" w:space="0" w:color="auto"/>
        <w:bottom w:val="none" w:sz="0" w:space="0" w:color="auto"/>
        <w:right w:val="none" w:sz="0" w:space="0" w:color="auto"/>
      </w:divBdr>
    </w:div>
    <w:div w:id="1240285731">
      <w:bodyDiv w:val="1"/>
      <w:marLeft w:val="0"/>
      <w:marRight w:val="0"/>
      <w:marTop w:val="0"/>
      <w:marBottom w:val="0"/>
      <w:divBdr>
        <w:top w:val="none" w:sz="0" w:space="0" w:color="auto"/>
        <w:left w:val="none" w:sz="0" w:space="0" w:color="auto"/>
        <w:bottom w:val="none" w:sz="0" w:space="0" w:color="auto"/>
        <w:right w:val="none" w:sz="0" w:space="0" w:color="auto"/>
      </w:divBdr>
    </w:div>
    <w:div w:id="1245531074">
      <w:bodyDiv w:val="1"/>
      <w:marLeft w:val="0"/>
      <w:marRight w:val="0"/>
      <w:marTop w:val="0"/>
      <w:marBottom w:val="0"/>
      <w:divBdr>
        <w:top w:val="none" w:sz="0" w:space="0" w:color="auto"/>
        <w:left w:val="none" w:sz="0" w:space="0" w:color="auto"/>
        <w:bottom w:val="none" w:sz="0" w:space="0" w:color="auto"/>
        <w:right w:val="none" w:sz="0" w:space="0" w:color="auto"/>
      </w:divBdr>
    </w:div>
    <w:div w:id="1274749725">
      <w:bodyDiv w:val="1"/>
      <w:marLeft w:val="0"/>
      <w:marRight w:val="0"/>
      <w:marTop w:val="0"/>
      <w:marBottom w:val="0"/>
      <w:divBdr>
        <w:top w:val="none" w:sz="0" w:space="0" w:color="auto"/>
        <w:left w:val="none" w:sz="0" w:space="0" w:color="auto"/>
        <w:bottom w:val="none" w:sz="0" w:space="0" w:color="auto"/>
        <w:right w:val="none" w:sz="0" w:space="0" w:color="auto"/>
      </w:divBdr>
    </w:div>
    <w:div w:id="1315988396">
      <w:bodyDiv w:val="1"/>
      <w:marLeft w:val="0"/>
      <w:marRight w:val="0"/>
      <w:marTop w:val="0"/>
      <w:marBottom w:val="0"/>
      <w:divBdr>
        <w:top w:val="none" w:sz="0" w:space="0" w:color="auto"/>
        <w:left w:val="none" w:sz="0" w:space="0" w:color="auto"/>
        <w:bottom w:val="none" w:sz="0" w:space="0" w:color="auto"/>
        <w:right w:val="none" w:sz="0" w:space="0" w:color="auto"/>
      </w:divBdr>
    </w:div>
    <w:div w:id="1328242334">
      <w:bodyDiv w:val="1"/>
      <w:marLeft w:val="0"/>
      <w:marRight w:val="0"/>
      <w:marTop w:val="0"/>
      <w:marBottom w:val="0"/>
      <w:divBdr>
        <w:top w:val="none" w:sz="0" w:space="0" w:color="auto"/>
        <w:left w:val="none" w:sz="0" w:space="0" w:color="auto"/>
        <w:bottom w:val="none" w:sz="0" w:space="0" w:color="auto"/>
        <w:right w:val="none" w:sz="0" w:space="0" w:color="auto"/>
      </w:divBdr>
    </w:div>
    <w:div w:id="1330137416">
      <w:bodyDiv w:val="1"/>
      <w:marLeft w:val="0"/>
      <w:marRight w:val="0"/>
      <w:marTop w:val="0"/>
      <w:marBottom w:val="0"/>
      <w:divBdr>
        <w:top w:val="none" w:sz="0" w:space="0" w:color="auto"/>
        <w:left w:val="none" w:sz="0" w:space="0" w:color="auto"/>
        <w:bottom w:val="none" w:sz="0" w:space="0" w:color="auto"/>
        <w:right w:val="none" w:sz="0" w:space="0" w:color="auto"/>
      </w:divBdr>
    </w:div>
    <w:div w:id="1342662113">
      <w:bodyDiv w:val="1"/>
      <w:marLeft w:val="0"/>
      <w:marRight w:val="0"/>
      <w:marTop w:val="0"/>
      <w:marBottom w:val="0"/>
      <w:divBdr>
        <w:top w:val="none" w:sz="0" w:space="0" w:color="auto"/>
        <w:left w:val="none" w:sz="0" w:space="0" w:color="auto"/>
        <w:bottom w:val="none" w:sz="0" w:space="0" w:color="auto"/>
        <w:right w:val="none" w:sz="0" w:space="0" w:color="auto"/>
      </w:divBdr>
    </w:div>
    <w:div w:id="1374844442">
      <w:bodyDiv w:val="1"/>
      <w:marLeft w:val="0"/>
      <w:marRight w:val="0"/>
      <w:marTop w:val="0"/>
      <w:marBottom w:val="0"/>
      <w:divBdr>
        <w:top w:val="none" w:sz="0" w:space="0" w:color="auto"/>
        <w:left w:val="none" w:sz="0" w:space="0" w:color="auto"/>
        <w:bottom w:val="none" w:sz="0" w:space="0" w:color="auto"/>
        <w:right w:val="none" w:sz="0" w:space="0" w:color="auto"/>
      </w:divBdr>
    </w:div>
    <w:div w:id="1382437837">
      <w:bodyDiv w:val="1"/>
      <w:marLeft w:val="0"/>
      <w:marRight w:val="0"/>
      <w:marTop w:val="0"/>
      <w:marBottom w:val="0"/>
      <w:divBdr>
        <w:top w:val="none" w:sz="0" w:space="0" w:color="auto"/>
        <w:left w:val="none" w:sz="0" w:space="0" w:color="auto"/>
        <w:bottom w:val="none" w:sz="0" w:space="0" w:color="auto"/>
        <w:right w:val="none" w:sz="0" w:space="0" w:color="auto"/>
      </w:divBdr>
    </w:div>
    <w:div w:id="1389918791">
      <w:bodyDiv w:val="1"/>
      <w:marLeft w:val="0"/>
      <w:marRight w:val="0"/>
      <w:marTop w:val="0"/>
      <w:marBottom w:val="0"/>
      <w:divBdr>
        <w:top w:val="none" w:sz="0" w:space="0" w:color="auto"/>
        <w:left w:val="none" w:sz="0" w:space="0" w:color="auto"/>
        <w:bottom w:val="none" w:sz="0" w:space="0" w:color="auto"/>
        <w:right w:val="none" w:sz="0" w:space="0" w:color="auto"/>
      </w:divBdr>
    </w:div>
    <w:div w:id="1391341742">
      <w:bodyDiv w:val="1"/>
      <w:marLeft w:val="0"/>
      <w:marRight w:val="0"/>
      <w:marTop w:val="0"/>
      <w:marBottom w:val="0"/>
      <w:divBdr>
        <w:top w:val="none" w:sz="0" w:space="0" w:color="auto"/>
        <w:left w:val="none" w:sz="0" w:space="0" w:color="auto"/>
        <w:bottom w:val="none" w:sz="0" w:space="0" w:color="auto"/>
        <w:right w:val="none" w:sz="0" w:space="0" w:color="auto"/>
      </w:divBdr>
    </w:div>
    <w:div w:id="1396199065">
      <w:bodyDiv w:val="1"/>
      <w:marLeft w:val="0"/>
      <w:marRight w:val="0"/>
      <w:marTop w:val="0"/>
      <w:marBottom w:val="0"/>
      <w:divBdr>
        <w:top w:val="none" w:sz="0" w:space="0" w:color="auto"/>
        <w:left w:val="none" w:sz="0" w:space="0" w:color="auto"/>
        <w:bottom w:val="none" w:sz="0" w:space="0" w:color="auto"/>
        <w:right w:val="none" w:sz="0" w:space="0" w:color="auto"/>
      </w:divBdr>
    </w:div>
    <w:div w:id="1409500035">
      <w:bodyDiv w:val="1"/>
      <w:marLeft w:val="0"/>
      <w:marRight w:val="0"/>
      <w:marTop w:val="0"/>
      <w:marBottom w:val="0"/>
      <w:divBdr>
        <w:top w:val="none" w:sz="0" w:space="0" w:color="auto"/>
        <w:left w:val="none" w:sz="0" w:space="0" w:color="auto"/>
        <w:bottom w:val="none" w:sz="0" w:space="0" w:color="auto"/>
        <w:right w:val="none" w:sz="0" w:space="0" w:color="auto"/>
      </w:divBdr>
    </w:div>
    <w:div w:id="1416173309">
      <w:bodyDiv w:val="1"/>
      <w:marLeft w:val="0"/>
      <w:marRight w:val="0"/>
      <w:marTop w:val="0"/>
      <w:marBottom w:val="0"/>
      <w:divBdr>
        <w:top w:val="none" w:sz="0" w:space="0" w:color="auto"/>
        <w:left w:val="none" w:sz="0" w:space="0" w:color="auto"/>
        <w:bottom w:val="none" w:sz="0" w:space="0" w:color="auto"/>
        <w:right w:val="none" w:sz="0" w:space="0" w:color="auto"/>
      </w:divBdr>
    </w:div>
    <w:div w:id="1449813863">
      <w:bodyDiv w:val="1"/>
      <w:marLeft w:val="0"/>
      <w:marRight w:val="0"/>
      <w:marTop w:val="0"/>
      <w:marBottom w:val="0"/>
      <w:divBdr>
        <w:top w:val="none" w:sz="0" w:space="0" w:color="auto"/>
        <w:left w:val="none" w:sz="0" w:space="0" w:color="auto"/>
        <w:bottom w:val="none" w:sz="0" w:space="0" w:color="auto"/>
        <w:right w:val="none" w:sz="0" w:space="0" w:color="auto"/>
      </w:divBdr>
    </w:div>
    <w:div w:id="1473905160">
      <w:bodyDiv w:val="1"/>
      <w:marLeft w:val="0"/>
      <w:marRight w:val="0"/>
      <w:marTop w:val="0"/>
      <w:marBottom w:val="0"/>
      <w:divBdr>
        <w:top w:val="none" w:sz="0" w:space="0" w:color="auto"/>
        <w:left w:val="none" w:sz="0" w:space="0" w:color="auto"/>
        <w:bottom w:val="none" w:sz="0" w:space="0" w:color="auto"/>
        <w:right w:val="none" w:sz="0" w:space="0" w:color="auto"/>
      </w:divBdr>
    </w:div>
    <w:div w:id="1490712032">
      <w:bodyDiv w:val="1"/>
      <w:marLeft w:val="0"/>
      <w:marRight w:val="0"/>
      <w:marTop w:val="0"/>
      <w:marBottom w:val="0"/>
      <w:divBdr>
        <w:top w:val="none" w:sz="0" w:space="0" w:color="auto"/>
        <w:left w:val="none" w:sz="0" w:space="0" w:color="auto"/>
        <w:bottom w:val="none" w:sz="0" w:space="0" w:color="auto"/>
        <w:right w:val="none" w:sz="0" w:space="0" w:color="auto"/>
      </w:divBdr>
    </w:div>
    <w:div w:id="1497266467">
      <w:bodyDiv w:val="1"/>
      <w:marLeft w:val="0"/>
      <w:marRight w:val="0"/>
      <w:marTop w:val="0"/>
      <w:marBottom w:val="0"/>
      <w:divBdr>
        <w:top w:val="none" w:sz="0" w:space="0" w:color="auto"/>
        <w:left w:val="none" w:sz="0" w:space="0" w:color="auto"/>
        <w:bottom w:val="none" w:sz="0" w:space="0" w:color="auto"/>
        <w:right w:val="none" w:sz="0" w:space="0" w:color="auto"/>
      </w:divBdr>
    </w:div>
    <w:div w:id="1502037610">
      <w:bodyDiv w:val="1"/>
      <w:marLeft w:val="0"/>
      <w:marRight w:val="0"/>
      <w:marTop w:val="0"/>
      <w:marBottom w:val="0"/>
      <w:divBdr>
        <w:top w:val="none" w:sz="0" w:space="0" w:color="auto"/>
        <w:left w:val="none" w:sz="0" w:space="0" w:color="auto"/>
        <w:bottom w:val="none" w:sz="0" w:space="0" w:color="auto"/>
        <w:right w:val="none" w:sz="0" w:space="0" w:color="auto"/>
      </w:divBdr>
    </w:div>
    <w:div w:id="1505978172">
      <w:bodyDiv w:val="1"/>
      <w:marLeft w:val="0"/>
      <w:marRight w:val="0"/>
      <w:marTop w:val="0"/>
      <w:marBottom w:val="0"/>
      <w:divBdr>
        <w:top w:val="none" w:sz="0" w:space="0" w:color="auto"/>
        <w:left w:val="none" w:sz="0" w:space="0" w:color="auto"/>
        <w:bottom w:val="none" w:sz="0" w:space="0" w:color="auto"/>
        <w:right w:val="none" w:sz="0" w:space="0" w:color="auto"/>
      </w:divBdr>
    </w:div>
    <w:div w:id="1520313840">
      <w:bodyDiv w:val="1"/>
      <w:marLeft w:val="0"/>
      <w:marRight w:val="0"/>
      <w:marTop w:val="0"/>
      <w:marBottom w:val="0"/>
      <w:divBdr>
        <w:top w:val="none" w:sz="0" w:space="0" w:color="auto"/>
        <w:left w:val="none" w:sz="0" w:space="0" w:color="auto"/>
        <w:bottom w:val="none" w:sz="0" w:space="0" w:color="auto"/>
        <w:right w:val="none" w:sz="0" w:space="0" w:color="auto"/>
      </w:divBdr>
    </w:div>
    <w:div w:id="1526751409">
      <w:bodyDiv w:val="1"/>
      <w:marLeft w:val="0"/>
      <w:marRight w:val="0"/>
      <w:marTop w:val="0"/>
      <w:marBottom w:val="0"/>
      <w:divBdr>
        <w:top w:val="none" w:sz="0" w:space="0" w:color="auto"/>
        <w:left w:val="none" w:sz="0" w:space="0" w:color="auto"/>
        <w:bottom w:val="none" w:sz="0" w:space="0" w:color="auto"/>
        <w:right w:val="none" w:sz="0" w:space="0" w:color="auto"/>
      </w:divBdr>
    </w:div>
    <w:div w:id="1538735347">
      <w:bodyDiv w:val="1"/>
      <w:marLeft w:val="0"/>
      <w:marRight w:val="0"/>
      <w:marTop w:val="0"/>
      <w:marBottom w:val="0"/>
      <w:divBdr>
        <w:top w:val="none" w:sz="0" w:space="0" w:color="auto"/>
        <w:left w:val="none" w:sz="0" w:space="0" w:color="auto"/>
        <w:bottom w:val="none" w:sz="0" w:space="0" w:color="auto"/>
        <w:right w:val="none" w:sz="0" w:space="0" w:color="auto"/>
      </w:divBdr>
    </w:div>
    <w:div w:id="1540892621">
      <w:bodyDiv w:val="1"/>
      <w:marLeft w:val="0"/>
      <w:marRight w:val="0"/>
      <w:marTop w:val="0"/>
      <w:marBottom w:val="0"/>
      <w:divBdr>
        <w:top w:val="none" w:sz="0" w:space="0" w:color="auto"/>
        <w:left w:val="none" w:sz="0" w:space="0" w:color="auto"/>
        <w:bottom w:val="none" w:sz="0" w:space="0" w:color="auto"/>
        <w:right w:val="none" w:sz="0" w:space="0" w:color="auto"/>
      </w:divBdr>
    </w:div>
    <w:div w:id="1542666174">
      <w:bodyDiv w:val="1"/>
      <w:marLeft w:val="0"/>
      <w:marRight w:val="0"/>
      <w:marTop w:val="0"/>
      <w:marBottom w:val="0"/>
      <w:divBdr>
        <w:top w:val="none" w:sz="0" w:space="0" w:color="auto"/>
        <w:left w:val="none" w:sz="0" w:space="0" w:color="auto"/>
        <w:bottom w:val="none" w:sz="0" w:space="0" w:color="auto"/>
        <w:right w:val="none" w:sz="0" w:space="0" w:color="auto"/>
      </w:divBdr>
    </w:div>
    <w:div w:id="1560943807">
      <w:bodyDiv w:val="1"/>
      <w:marLeft w:val="0"/>
      <w:marRight w:val="0"/>
      <w:marTop w:val="0"/>
      <w:marBottom w:val="0"/>
      <w:divBdr>
        <w:top w:val="none" w:sz="0" w:space="0" w:color="auto"/>
        <w:left w:val="none" w:sz="0" w:space="0" w:color="auto"/>
        <w:bottom w:val="none" w:sz="0" w:space="0" w:color="auto"/>
        <w:right w:val="none" w:sz="0" w:space="0" w:color="auto"/>
      </w:divBdr>
    </w:div>
    <w:div w:id="1561329705">
      <w:bodyDiv w:val="1"/>
      <w:marLeft w:val="0"/>
      <w:marRight w:val="0"/>
      <w:marTop w:val="0"/>
      <w:marBottom w:val="0"/>
      <w:divBdr>
        <w:top w:val="none" w:sz="0" w:space="0" w:color="auto"/>
        <w:left w:val="none" w:sz="0" w:space="0" w:color="auto"/>
        <w:bottom w:val="none" w:sz="0" w:space="0" w:color="auto"/>
        <w:right w:val="none" w:sz="0" w:space="0" w:color="auto"/>
      </w:divBdr>
    </w:div>
    <w:div w:id="1575701997">
      <w:bodyDiv w:val="1"/>
      <w:marLeft w:val="0"/>
      <w:marRight w:val="0"/>
      <w:marTop w:val="0"/>
      <w:marBottom w:val="0"/>
      <w:divBdr>
        <w:top w:val="none" w:sz="0" w:space="0" w:color="auto"/>
        <w:left w:val="none" w:sz="0" w:space="0" w:color="auto"/>
        <w:bottom w:val="none" w:sz="0" w:space="0" w:color="auto"/>
        <w:right w:val="none" w:sz="0" w:space="0" w:color="auto"/>
      </w:divBdr>
    </w:div>
    <w:div w:id="1637443502">
      <w:bodyDiv w:val="1"/>
      <w:marLeft w:val="0"/>
      <w:marRight w:val="0"/>
      <w:marTop w:val="0"/>
      <w:marBottom w:val="0"/>
      <w:divBdr>
        <w:top w:val="none" w:sz="0" w:space="0" w:color="auto"/>
        <w:left w:val="none" w:sz="0" w:space="0" w:color="auto"/>
        <w:bottom w:val="none" w:sz="0" w:space="0" w:color="auto"/>
        <w:right w:val="none" w:sz="0" w:space="0" w:color="auto"/>
      </w:divBdr>
    </w:div>
    <w:div w:id="1654333645">
      <w:bodyDiv w:val="1"/>
      <w:marLeft w:val="0"/>
      <w:marRight w:val="0"/>
      <w:marTop w:val="0"/>
      <w:marBottom w:val="0"/>
      <w:divBdr>
        <w:top w:val="none" w:sz="0" w:space="0" w:color="auto"/>
        <w:left w:val="none" w:sz="0" w:space="0" w:color="auto"/>
        <w:bottom w:val="none" w:sz="0" w:space="0" w:color="auto"/>
        <w:right w:val="none" w:sz="0" w:space="0" w:color="auto"/>
      </w:divBdr>
      <w:divsChild>
        <w:div w:id="1336810560">
          <w:marLeft w:val="0"/>
          <w:marRight w:val="0"/>
          <w:marTop w:val="0"/>
          <w:marBottom w:val="0"/>
          <w:divBdr>
            <w:top w:val="none" w:sz="0" w:space="0" w:color="auto"/>
            <w:left w:val="none" w:sz="0" w:space="0" w:color="auto"/>
            <w:bottom w:val="none" w:sz="0" w:space="0" w:color="auto"/>
            <w:right w:val="none" w:sz="0" w:space="0" w:color="auto"/>
          </w:divBdr>
        </w:div>
      </w:divsChild>
    </w:div>
    <w:div w:id="1669821264">
      <w:bodyDiv w:val="1"/>
      <w:marLeft w:val="0"/>
      <w:marRight w:val="0"/>
      <w:marTop w:val="0"/>
      <w:marBottom w:val="0"/>
      <w:divBdr>
        <w:top w:val="none" w:sz="0" w:space="0" w:color="auto"/>
        <w:left w:val="none" w:sz="0" w:space="0" w:color="auto"/>
        <w:bottom w:val="none" w:sz="0" w:space="0" w:color="auto"/>
        <w:right w:val="none" w:sz="0" w:space="0" w:color="auto"/>
      </w:divBdr>
    </w:div>
    <w:div w:id="1678147008">
      <w:bodyDiv w:val="1"/>
      <w:marLeft w:val="0"/>
      <w:marRight w:val="0"/>
      <w:marTop w:val="0"/>
      <w:marBottom w:val="0"/>
      <w:divBdr>
        <w:top w:val="none" w:sz="0" w:space="0" w:color="auto"/>
        <w:left w:val="none" w:sz="0" w:space="0" w:color="auto"/>
        <w:bottom w:val="none" w:sz="0" w:space="0" w:color="auto"/>
        <w:right w:val="none" w:sz="0" w:space="0" w:color="auto"/>
      </w:divBdr>
    </w:div>
    <w:div w:id="1690638187">
      <w:bodyDiv w:val="1"/>
      <w:marLeft w:val="0"/>
      <w:marRight w:val="0"/>
      <w:marTop w:val="0"/>
      <w:marBottom w:val="0"/>
      <w:divBdr>
        <w:top w:val="none" w:sz="0" w:space="0" w:color="auto"/>
        <w:left w:val="none" w:sz="0" w:space="0" w:color="auto"/>
        <w:bottom w:val="none" w:sz="0" w:space="0" w:color="auto"/>
        <w:right w:val="none" w:sz="0" w:space="0" w:color="auto"/>
      </w:divBdr>
    </w:div>
    <w:div w:id="1694838294">
      <w:bodyDiv w:val="1"/>
      <w:marLeft w:val="0"/>
      <w:marRight w:val="0"/>
      <w:marTop w:val="0"/>
      <w:marBottom w:val="0"/>
      <w:divBdr>
        <w:top w:val="none" w:sz="0" w:space="0" w:color="auto"/>
        <w:left w:val="none" w:sz="0" w:space="0" w:color="auto"/>
        <w:bottom w:val="none" w:sz="0" w:space="0" w:color="auto"/>
        <w:right w:val="none" w:sz="0" w:space="0" w:color="auto"/>
      </w:divBdr>
    </w:div>
    <w:div w:id="1703288845">
      <w:bodyDiv w:val="1"/>
      <w:marLeft w:val="0"/>
      <w:marRight w:val="0"/>
      <w:marTop w:val="0"/>
      <w:marBottom w:val="0"/>
      <w:divBdr>
        <w:top w:val="none" w:sz="0" w:space="0" w:color="auto"/>
        <w:left w:val="none" w:sz="0" w:space="0" w:color="auto"/>
        <w:bottom w:val="none" w:sz="0" w:space="0" w:color="auto"/>
        <w:right w:val="none" w:sz="0" w:space="0" w:color="auto"/>
      </w:divBdr>
    </w:div>
    <w:div w:id="1704480987">
      <w:bodyDiv w:val="1"/>
      <w:marLeft w:val="0"/>
      <w:marRight w:val="0"/>
      <w:marTop w:val="0"/>
      <w:marBottom w:val="0"/>
      <w:divBdr>
        <w:top w:val="none" w:sz="0" w:space="0" w:color="auto"/>
        <w:left w:val="none" w:sz="0" w:space="0" w:color="auto"/>
        <w:bottom w:val="none" w:sz="0" w:space="0" w:color="auto"/>
        <w:right w:val="none" w:sz="0" w:space="0" w:color="auto"/>
      </w:divBdr>
    </w:div>
    <w:div w:id="1704591361">
      <w:bodyDiv w:val="1"/>
      <w:marLeft w:val="0"/>
      <w:marRight w:val="0"/>
      <w:marTop w:val="0"/>
      <w:marBottom w:val="0"/>
      <w:divBdr>
        <w:top w:val="none" w:sz="0" w:space="0" w:color="auto"/>
        <w:left w:val="none" w:sz="0" w:space="0" w:color="auto"/>
        <w:bottom w:val="none" w:sz="0" w:space="0" w:color="auto"/>
        <w:right w:val="none" w:sz="0" w:space="0" w:color="auto"/>
      </w:divBdr>
    </w:div>
    <w:div w:id="1708800861">
      <w:bodyDiv w:val="1"/>
      <w:marLeft w:val="0"/>
      <w:marRight w:val="0"/>
      <w:marTop w:val="0"/>
      <w:marBottom w:val="0"/>
      <w:divBdr>
        <w:top w:val="none" w:sz="0" w:space="0" w:color="auto"/>
        <w:left w:val="none" w:sz="0" w:space="0" w:color="auto"/>
        <w:bottom w:val="none" w:sz="0" w:space="0" w:color="auto"/>
        <w:right w:val="none" w:sz="0" w:space="0" w:color="auto"/>
      </w:divBdr>
    </w:div>
    <w:div w:id="1717385628">
      <w:bodyDiv w:val="1"/>
      <w:marLeft w:val="0"/>
      <w:marRight w:val="0"/>
      <w:marTop w:val="0"/>
      <w:marBottom w:val="0"/>
      <w:divBdr>
        <w:top w:val="none" w:sz="0" w:space="0" w:color="auto"/>
        <w:left w:val="none" w:sz="0" w:space="0" w:color="auto"/>
        <w:bottom w:val="none" w:sz="0" w:space="0" w:color="auto"/>
        <w:right w:val="none" w:sz="0" w:space="0" w:color="auto"/>
      </w:divBdr>
    </w:div>
    <w:div w:id="1732195858">
      <w:bodyDiv w:val="1"/>
      <w:marLeft w:val="0"/>
      <w:marRight w:val="0"/>
      <w:marTop w:val="0"/>
      <w:marBottom w:val="0"/>
      <w:divBdr>
        <w:top w:val="none" w:sz="0" w:space="0" w:color="auto"/>
        <w:left w:val="none" w:sz="0" w:space="0" w:color="auto"/>
        <w:bottom w:val="none" w:sz="0" w:space="0" w:color="auto"/>
        <w:right w:val="none" w:sz="0" w:space="0" w:color="auto"/>
      </w:divBdr>
    </w:div>
    <w:div w:id="1733038241">
      <w:bodyDiv w:val="1"/>
      <w:marLeft w:val="0"/>
      <w:marRight w:val="0"/>
      <w:marTop w:val="0"/>
      <w:marBottom w:val="0"/>
      <w:divBdr>
        <w:top w:val="none" w:sz="0" w:space="0" w:color="auto"/>
        <w:left w:val="none" w:sz="0" w:space="0" w:color="auto"/>
        <w:bottom w:val="none" w:sz="0" w:space="0" w:color="auto"/>
        <w:right w:val="none" w:sz="0" w:space="0" w:color="auto"/>
      </w:divBdr>
    </w:div>
    <w:div w:id="1740862536">
      <w:bodyDiv w:val="1"/>
      <w:marLeft w:val="0"/>
      <w:marRight w:val="0"/>
      <w:marTop w:val="0"/>
      <w:marBottom w:val="0"/>
      <w:divBdr>
        <w:top w:val="none" w:sz="0" w:space="0" w:color="auto"/>
        <w:left w:val="none" w:sz="0" w:space="0" w:color="auto"/>
        <w:bottom w:val="none" w:sz="0" w:space="0" w:color="auto"/>
        <w:right w:val="none" w:sz="0" w:space="0" w:color="auto"/>
      </w:divBdr>
    </w:div>
    <w:div w:id="1753430225">
      <w:bodyDiv w:val="1"/>
      <w:marLeft w:val="0"/>
      <w:marRight w:val="0"/>
      <w:marTop w:val="0"/>
      <w:marBottom w:val="0"/>
      <w:divBdr>
        <w:top w:val="none" w:sz="0" w:space="0" w:color="auto"/>
        <w:left w:val="none" w:sz="0" w:space="0" w:color="auto"/>
        <w:bottom w:val="none" w:sz="0" w:space="0" w:color="auto"/>
        <w:right w:val="none" w:sz="0" w:space="0" w:color="auto"/>
      </w:divBdr>
    </w:div>
    <w:div w:id="1773207661">
      <w:bodyDiv w:val="1"/>
      <w:marLeft w:val="0"/>
      <w:marRight w:val="0"/>
      <w:marTop w:val="0"/>
      <w:marBottom w:val="0"/>
      <w:divBdr>
        <w:top w:val="none" w:sz="0" w:space="0" w:color="auto"/>
        <w:left w:val="none" w:sz="0" w:space="0" w:color="auto"/>
        <w:bottom w:val="none" w:sz="0" w:space="0" w:color="auto"/>
        <w:right w:val="none" w:sz="0" w:space="0" w:color="auto"/>
      </w:divBdr>
    </w:div>
    <w:div w:id="1805540568">
      <w:bodyDiv w:val="1"/>
      <w:marLeft w:val="0"/>
      <w:marRight w:val="0"/>
      <w:marTop w:val="0"/>
      <w:marBottom w:val="0"/>
      <w:divBdr>
        <w:top w:val="none" w:sz="0" w:space="0" w:color="auto"/>
        <w:left w:val="none" w:sz="0" w:space="0" w:color="auto"/>
        <w:bottom w:val="none" w:sz="0" w:space="0" w:color="auto"/>
        <w:right w:val="none" w:sz="0" w:space="0" w:color="auto"/>
      </w:divBdr>
    </w:div>
    <w:div w:id="1823111480">
      <w:bodyDiv w:val="1"/>
      <w:marLeft w:val="0"/>
      <w:marRight w:val="0"/>
      <w:marTop w:val="0"/>
      <w:marBottom w:val="0"/>
      <w:divBdr>
        <w:top w:val="none" w:sz="0" w:space="0" w:color="auto"/>
        <w:left w:val="none" w:sz="0" w:space="0" w:color="auto"/>
        <w:bottom w:val="none" w:sz="0" w:space="0" w:color="auto"/>
        <w:right w:val="none" w:sz="0" w:space="0" w:color="auto"/>
      </w:divBdr>
    </w:div>
    <w:div w:id="1844978371">
      <w:bodyDiv w:val="1"/>
      <w:marLeft w:val="0"/>
      <w:marRight w:val="0"/>
      <w:marTop w:val="0"/>
      <w:marBottom w:val="0"/>
      <w:divBdr>
        <w:top w:val="none" w:sz="0" w:space="0" w:color="auto"/>
        <w:left w:val="none" w:sz="0" w:space="0" w:color="auto"/>
        <w:bottom w:val="none" w:sz="0" w:space="0" w:color="auto"/>
        <w:right w:val="none" w:sz="0" w:space="0" w:color="auto"/>
      </w:divBdr>
    </w:div>
    <w:div w:id="1855991567">
      <w:bodyDiv w:val="1"/>
      <w:marLeft w:val="0"/>
      <w:marRight w:val="0"/>
      <w:marTop w:val="0"/>
      <w:marBottom w:val="0"/>
      <w:divBdr>
        <w:top w:val="none" w:sz="0" w:space="0" w:color="auto"/>
        <w:left w:val="none" w:sz="0" w:space="0" w:color="auto"/>
        <w:bottom w:val="none" w:sz="0" w:space="0" w:color="auto"/>
        <w:right w:val="none" w:sz="0" w:space="0" w:color="auto"/>
      </w:divBdr>
    </w:div>
    <w:div w:id="1901407053">
      <w:bodyDiv w:val="1"/>
      <w:marLeft w:val="0"/>
      <w:marRight w:val="0"/>
      <w:marTop w:val="0"/>
      <w:marBottom w:val="0"/>
      <w:divBdr>
        <w:top w:val="none" w:sz="0" w:space="0" w:color="auto"/>
        <w:left w:val="none" w:sz="0" w:space="0" w:color="auto"/>
        <w:bottom w:val="none" w:sz="0" w:space="0" w:color="auto"/>
        <w:right w:val="none" w:sz="0" w:space="0" w:color="auto"/>
      </w:divBdr>
    </w:div>
    <w:div w:id="1911772819">
      <w:bodyDiv w:val="1"/>
      <w:marLeft w:val="0"/>
      <w:marRight w:val="0"/>
      <w:marTop w:val="0"/>
      <w:marBottom w:val="0"/>
      <w:divBdr>
        <w:top w:val="none" w:sz="0" w:space="0" w:color="auto"/>
        <w:left w:val="none" w:sz="0" w:space="0" w:color="auto"/>
        <w:bottom w:val="none" w:sz="0" w:space="0" w:color="auto"/>
        <w:right w:val="none" w:sz="0" w:space="0" w:color="auto"/>
      </w:divBdr>
    </w:div>
    <w:div w:id="1927616934">
      <w:bodyDiv w:val="1"/>
      <w:marLeft w:val="0"/>
      <w:marRight w:val="0"/>
      <w:marTop w:val="0"/>
      <w:marBottom w:val="0"/>
      <w:divBdr>
        <w:top w:val="none" w:sz="0" w:space="0" w:color="auto"/>
        <w:left w:val="none" w:sz="0" w:space="0" w:color="auto"/>
        <w:bottom w:val="none" w:sz="0" w:space="0" w:color="auto"/>
        <w:right w:val="none" w:sz="0" w:space="0" w:color="auto"/>
      </w:divBdr>
    </w:div>
    <w:div w:id="1937247548">
      <w:bodyDiv w:val="1"/>
      <w:marLeft w:val="0"/>
      <w:marRight w:val="0"/>
      <w:marTop w:val="0"/>
      <w:marBottom w:val="0"/>
      <w:divBdr>
        <w:top w:val="none" w:sz="0" w:space="0" w:color="auto"/>
        <w:left w:val="none" w:sz="0" w:space="0" w:color="auto"/>
        <w:bottom w:val="none" w:sz="0" w:space="0" w:color="auto"/>
        <w:right w:val="none" w:sz="0" w:space="0" w:color="auto"/>
      </w:divBdr>
    </w:div>
    <w:div w:id="1944679732">
      <w:bodyDiv w:val="1"/>
      <w:marLeft w:val="0"/>
      <w:marRight w:val="0"/>
      <w:marTop w:val="0"/>
      <w:marBottom w:val="0"/>
      <w:divBdr>
        <w:top w:val="none" w:sz="0" w:space="0" w:color="auto"/>
        <w:left w:val="none" w:sz="0" w:space="0" w:color="auto"/>
        <w:bottom w:val="none" w:sz="0" w:space="0" w:color="auto"/>
        <w:right w:val="none" w:sz="0" w:space="0" w:color="auto"/>
      </w:divBdr>
    </w:div>
    <w:div w:id="1957325838">
      <w:bodyDiv w:val="1"/>
      <w:marLeft w:val="0"/>
      <w:marRight w:val="0"/>
      <w:marTop w:val="0"/>
      <w:marBottom w:val="0"/>
      <w:divBdr>
        <w:top w:val="none" w:sz="0" w:space="0" w:color="auto"/>
        <w:left w:val="none" w:sz="0" w:space="0" w:color="auto"/>
        <w:bottom w:val="none" w:sz="0" w:space="0" w:color="auto"/>
        <w:right w:val="none" w:sz="0" w:space="0" w:color="auto"/>
      </w:divBdr>
    </w:div>
    <w:div w:id="1959754943">
      <w:bodyDiv w:val="1"/>
      <w:marLeft w:val="0"/>
      <w:marRight w:val="0"/>
      <w:marTop w:val="0"/>
      <w:marBottom w:val="0"/>
      <w:divBdr>
        <w:top w:val="none" w:sz="0" w:space="0" w:color="auto"/>
        <w:left w:val="none" w:sz="0" w:space="0" w:color="auto"/>
        <w:bottom w:val="none" w:sz="0" w:space="0" w:color="auto"/>
        <w:right w:val="none" w:sz="0" w:space="0" w:color="auto"/>
      </w:divBdr>
    </w:div>
    <w:div w:id="1966159192">
      <w:bodyDiv w:val="1"/>
      <w:marLeft w:val="0"/>
      <w:marRight w:val="0"/>
      <w:marTop w:val="0"/>
      <w:marBottom w:val="0"/>
      <w:divBdr>
        <w:top w:val="none" w:sz="0" w:space="0" w:color="auto"/>
        <w:left w:val="none" w:sz="0" w:space="0" w:color="auto"/>
        <w:bottom w:val="none" w:sz="0" w:space="0" w:color="auto"/>
        <w:right w:val="none" w:sz="0" w:space="0" w:color="auto"/>
      </w:divBdr>
    </w:div>
    <w:div w:id="1987739144">
      <w:bodyDiv w:val="1"/>
      <w:marLeft w:val="0"/>
      <w:marRight w:val="0"/>
      <w:marTop w:val="0"/>
      <w:marBottom w:val="0"/>
      <w:divBdr>
        <w:top w:val="none" w:sz="0" w:space="0" w:color="auto"/>
        <w:left w:val="none" w:sz="0" w:space="0" w:color="auto"/>
        <w:bottom w:val="none" w:sz="0" w:space="0" w:color="auto"/>
        <w:right w:val="none" w:sz="0" w:space="0" w:color="auto"/>
      </w:divBdr>
    </w:div>
    <w:div w:id="2008173672">
      <w:bodyDiv w:val="1"/>
      <w:marLeft w:val="0"/>
      <w:marRight w:val="0"/>
      <w:marTop w:val="0"/>
      <w:marBottom w:val="0"/>
      <w:divBdr>
        <w:top w:val="none" w:sz="0" w:space="0" w:color="auto"/>
        <w:left w:val="none" w:sz="0" w:space="0" w:color="auto"/>
        <w:bottom w:val="none" w:sz="0" w:space="0" w:color="auto"/>
        <w:right w:val="none" w:sz="0" w:space="0" w:color="auto"/>
      </w:divBdr>
    </w:div>
    <w:div w:id="2010325533">
      <w:bodyDiv w:val="1"/>
      <w:marLeft w:val="0"/>
      <w:marRight w:val="0"/>
      <w:marTop w:val="0"/>
      <w:marBottom w:val="0"/>
      <w:divBdr>
        <w:top w:val="none" w:sz="0" w:space="0" w:color="auto"/>
        <w:left w:val="none" w:sz="0" w:space="0" w:color="auto"/>
        <w:bottom w:val="none" w:sz="0" w:space="0" w:color="auto"/>
        <w:right w:val="none" w:sz="0" w:space="0" w:color="auto"/>
      </w:divBdr>
    </w:div>
    <w:div w:id="2011713295">
      <w:bodyDiv w:val="1"/>
      <w:marLeft w:val="0"/>
      <w:marRight w:val="0"/>
      <w:marTop w:val="0"/>
      <w:marBottom w:val="0"/>
      <w:divBdr>
        <w:top w:val="none" w:sz="0" w:space="0" w:color="auto"/>
        <w:left w:val="none" w:sz="0" w:space="0" w:color="auto"/>
        <w:bottom w:val="none" w:sz="0" w:space="0" w:color="auto"/>
        <w:right w:val="none" w:sz="0" w:space="0" w:color="auto"/>
      </w:divBdr>
    </w:div>
    <w:div w:id="2020542437">
      <w:bodyDiv w:val="1"/>
      <w:marLeft w:val="0"/>
      <w:marRight w:val="0"/>
      <w:marTop w:val="0"/>
      <w:marBottom w:val="0"/>
      <w:divBdr>
        <w:top w:val="none" w:sz="0" w:space="0" w:color="auto"/>
        <w:left w:val="none" w:sz="0" w:space="0" w:color="auto"/>
        <w:bottom w:val="none" w:sz="0" w:space="0" w:color="auto"/>
        <w:right w:val="none" w:sz="0" w:space="0" w:color="auto"/>
      </w:divBdr>
    </w:div>
    <w:div w:id="2023510643">
      <w:bodyDiv w:val="1"/>
      <w:marLeft w:val="0"/>
      <w:marRight w:val="0"/>
      <w:marTop w:val="0"/>
      <w:marBottom w:val="0"/>
      <w:divBdr>
        <w:top w:val="none" w:sz="0" w:space="0" w:color="auto"/>
        <w:left w:val="none" w:sz="0" w:space="0" w:color="auto"/>
        <w:bottom w:val="none" w:sz="0" w:space="0" w:color="auto"/>
        <w:right w:val="none" w:sz="0" w:space="0" w:color="auto"/>
      </w:divBdr>
    </w:div>
    <w:div w:id="2028093592">
      <w:bodyDiv w:val="1"/>
      <w:marLeft w:val="0"/>
      <w:marRight w:val="0"/>
      <w:marTop w:val="0"/>
      <w:marBottom w:val="0"/>
      <w:divBdr>
        <w:top w:val="none" w:sz="0" w:space="0" w:color="auto"/>
        <w:left w:val="none" w:sz="0" w:space="0" w:color="auto"/>
        <w:bottom w:val="none" w:sz="0" w:space="0" w:color="auto"/>
        <w:right w:val="none" w:sz="0" w:space="0" w:color="auto"/>
      </w:divBdr>
    </w:div>
    <w:div w:id="2048293095">
      <w:bodyDiv w:val="1"/>
      <w:marLeft w:val="0"/>
      <w:marRight w:val="0"/>
      <w:marTop w:val="0"/>
      <w:marBottom w:val="0"/>
      <w:divBdr>
        <w:top w:val="none" w:sz="0" w:space="0" w:color="auto"/>
        <w:left w:val="none" w:sz="0" w:space="0" w:color="auto"/>
        <w:bottom w:val="none" w:sz="0" w:space="0" w:color="auto"/>
        <w:right w:val="none" w:sz="0" w:space="0" w:color="auto"/>
      </w:divBdr>
    </w:div>
    <w:div w:id="2053338789">
      <w:bodyDiv w:val="1"/>
      <w:marLeft w:val="0"/>
      <w:marRight w:val="0"/>
      <w:marTop w:val="0"/>
      <w:marBottom w:val="0"/>
      <w:divBdr>
        <w:top w:val="none" w:sz="0" w:space="0" w:color="auto"/>
        <w:left w:val="none" w:sz="0" w:space="0" w:color="auto"/>
        <w:bottom w:val="none" w:sz="0" w:space="0" w:color="auto"/>
        <w:right w:val="none" w:sz="0" w:space="0" w:color="auto"/>
      </w:divBdr>
    </w:div>
    <w:div w:id="2062242488">
      <w:bodyDiv w:val="1"/>
      <w:marLeft w:val="0"/>
      <w:marRight w:val="0"/>
      <w:marTop w:val="0"/>
      <w:marBottom w:val="0"/>
      <w:divBdr>
        <w:top w:val="none" w:sz="0" w:space="0" w:color="auto"/>
        <w:left w:val="none" w:sz="0" w:space="0" w:color="auto"/>
        <w:bottom w:val="none" w:sz="0" w:space="0" w:color="auto"/>
        <w:right w:val="none" w:sz="0" w:space="0" w:color="auto"/>
      </w:divBdr>
    </w:div>
    <w:div w:id="2064861298">
      <w:bodyDiv w:val="1"/>
      <w:marLeft w:val="0"/>
      <w:marRight w:val="0"/>
      <w:marTop w:val="0"/>
      <w:marBottom w:val="0"/>
      <w:divBdr>
        <w:top w:val="none" w:sz="0" w:space="0" w:color="auto"/>
        <w:left w:val="none" w:sz="0" w:space="0" w:color="auto"/>
        <w:bottom w:val="none" w:sz="0" w:space="0" w:color="auto"/>
        <w:right w:val="none" w:sz="0" w:space="0" w:color="auto"/>
      </w:divBdr>
    </w:div>
    <w:div w:id="2080788023">
      <w:bodyDiv w:val="1"/>
      <w:marLeft w:val="0"/>
      <w:marRight w:val="0"/>
      <w:marTop w:val="0"/>
      <w:marBottom w:val="0"/>
      <w:divBdr>
        <w:top w:val="none" w:sz="0" w:space="0" w:color="auto"/>
        <w:left w:val="none" w:sz="0" w:space="0" w:color="auto"/>
        <w:bottom w:val="none" w:sz="0" w:space="0" w:color="auto"/>
        <w:right w:val="none" w:sz="0" w:space="0" w:color="auto"/>
      </w:divBdr>
    </w:div>
    <w:div w:id="2095665484">
      <w:bodyDiv w:val="1"/>
      <w:marLeft w:val="0"/>
      <w:marRight w:val="0"/>
      <w:marTop w:val="0"/>
      <w:marBottom w:val="0"/>
      <w:divBdr>
        <w:top w:val="none" w:sz="0" w:space="0" w:color="auto"/>
        <w:left w:val="none" w:sz="0" w:space="0" w:color="auto"/>
        <w:bottom w:val="none" w:sz="0" w:space="0" w:color="auto"/>
        <w:right w:val="none" w:sz="0" w:space="0" w:color="auto"/>
      </w:divBdr>
    </w:div>
    <w:div w:id="2114980597">
      <w:bodyDiv w:val="1"/>
      <w:marLeft w:val="0"/>
      <w:marRight w:val="0"/>
      <w:marTop w:val="0"/>
      <w:marBottom w:val="0"/>
      <w:divBdr>
        <w:top w:val="none" w:sz="0" w:space="0" w:color="auto"/>
        <w:left w:val="none" w:sz="0" w:space="0" w:color="auto"/>
        <w:bottom w:val="none" w:sz="0" w:space="0" w:color="auto"/>
        <w:right w:val="none" w:sz="0" w:space="0" w:color="auto"/>
      </w:divBdr>
    </w:div>
    <w:div w:id="2119061036">
      <w:bodyDiv w:val="1"/>
      <w:marLeft w:val="0"/>
      <w:marRight w:val="0"/>
      <w:marTop w:val="0"/>
      <w:marBottom w:val="0"/>
      <w:divBdr>
        <w:top w:val="none" w:sz="0" w:space="0" w:color="auto"/>
        <w:left w:val="none" w:sz="0" w:space="0" w:color="auto"/>
        <w:bottom w:val="none" w:sz="0" w:space="0" w:color="auto"/>
        <w:right w:val="none" w:sz="0" w:space="0" w:color="auto"/>
      </w:divBdr>
    </w:div>
    <w:div w:id="2126000668">
      <w:bodyDiv w:val="1"/>
      <w:marLeft w:val="0"/>
      <w:marRight w:val="0"/>
      <w:marTop w:val="0"/>
      <w:marBottom w:val="0"/>
      <w:divBdr>
        <w:top w:val="none" w:sz="0" w:space="0" w:color="auto"/>
        <w:left w:val="none" w:sz="0" w:space="0" w:color="auto"/>
        <w:bottom w:val="none" w:sz="0" w:space="0" w:color="auto"/>
        <w:right w:val="none" w:sz="0" w:space="0" w:color="auto"/>
      </w:divBdr>
    </w:div>
    <w:div w:id="2132508615">
      <w:bodyDiv w:val="1"/>
      <w:marLeft w:val="0"/>
      <w:marRight w:val="0"/>
      <w:marTop w:val="0"/>
      <w:marBottom w:val="0"/>
      <w:divBdr>
        <w:top w:val="none" w:sz="0" w:space="0" w:color="auto"/>
        <w:left w:val="none" w:sz="0" w:space="0" w:color="auto"/>
        <w:bottom w:val="none" w:sz="0" w:space="0" w:color="auto"/>
        <w:right w:val="none" w:sz="0" w:space="0" w:color="auto"/>
      </w:divBdr>
    </w:div>
    <w:div w:id="2133013601">
      <w:bodyDiv w:val="1"/>
      <w:marLeft w:val="0"/>
      <w:marRight w:val="0"/>
      <w:marTop w:val="0"/>
      <w:marBottom w:val="0"/>
      <w:divBdr>
        <w:top w:val="none" w:sz="0" w:space="0" w:color="auto"/>
        <w:left w:val="none" w:sz="0" w:space="0" w:color="auto"/>
        <w:bottom w:val="none" w:sz="0" w:space="0" w:color="auto"/>
        <w:right w:val="none" w:sz="0" w:space="0" w:color="auto"/>
      </w:divBdr>
    </w:div>
    <w:div w:id="213859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7.xml"/><Relationship Id="rId26" Type="http://schemas.openxmlformats.org/officeDocument/2006/relationships/image" Target="media/image10.png"/><Relationship Id="rId39" Type="http://schemas.openxmlformats.org/officeDocument/2006/relationships/image" Target="media/image23.gif"/><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6.xml"/><Relationship Id="rId25"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gif"/><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jp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file:///C:\Masterarbeit\schriftliche%20Arbeit\Masterarbeit\20170502_ETIC2_Masterarbeit_Stucki_A_v17%20.docx" TargetMode="External"/><Relationship Id="rId8" Type="http://schemas.openxmlformats.org/officeDocument/2006/relationships/image" Target="media/image1.emf"/><Relationship Id="rId5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H:\Documents\word-vorlage.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Mar10</b:Tag>
    <b:SourceType>ElectronicSource</b:SourceType>
    <b:Guid>{82BF25EE-8CEE-476D-89FD-94626B5BD1D7}</b:Guid>
    <b:Title>PG_Info_Hardware. VAT Interne Präsentation</b:Title>
    <b:Year>2010</b:Year>
    <b:City>Haag</b:City>
    <b:Month>04</b:Month>
    <b:Day>03</b:Day>
    <b:Author>
      <b:Author>
        <b:NameList>
          <b:Person>
            <b:Last>Marugg</b:Last>
            <b:First>Leo</b:First>
          </b:Person>
        </b:NameList>
      </b:Author>
    </b:Author>
    <b:RefOrder>1</b:RefOrder>
  </b:Source>
  <b:Source>
    <b:Tag>Ada12</b:Tag>
    <b:SourceType>BookSection</b:SourceType>
    <b:Guid>{530A5FD1-2E9B-4C65-AEDF-19DDD3AF72DD}</b:Guid>
    <b:Title>Microsoft SQL Server 2012 Bible</b:Title>
    <b:Year>2012</b:Year>
    <b:Publisher>John Wiley &amp; Sons</b:Publisher>
    <b:Author>
      <b:Author>
        <b:NameList>
          <b:Person>
            <b:Last>Jorgensen</b:Last>
            <b:First>Adam</b:First>
          </b:Person>
        </b:NameList>
      </b:Author>
    </b:Author>
    <b:Pages>501</b:Pages>
    <b:RefOrder>6</b:RefOrder>
  </b:Source>
  <b:Source>
    <b:Tag>SQL</b:Tag>
    <b:SourceType>InternetSite</b:SourceType>
    <b:Guid>{6972715C-CC3E-449A-994B-8F82CCBCA579}</b:Guid>
    <b:InternetSiteTitle>SQL Server 2012 connection strings</b:InternetSiteTitle>
    <b:URL>https://www.connectionstrings.com/sql-server-2012/</b:URL>
    <b:YearAccessed>2017</b:YearAccessed>
    <b:MonthAccessed>August</b:MonthAccessed>
    <b:DayAccessed>31</b:DayAccessed>
    <b:Year>2016</b:Year>
    <b:Author>
      <b:Author>
        <b:NameList>
          <b:Person>
            <b:Last>Community</b:Last>
          </b:Person>
        </b:NameList>
      </b:Author>
    </b:Author>
    <b:RefOrder>2</b:RefOrder>
  </b:Source>
  <b:Source>
    <b:Tag>Dev16</b:Tag>
    <b:SourceType>InternetSite</b:SourceType>
    <b:Guid>{EE024B0F-117B-4F80-A34B-B4197AAC3E7A}</b:Guid>
    <b:Author>
      <b:Author>
        <b:Corporate>DevExpress</b:Corporate>
      </b:Author>
    </b:Author>
    <b:Title>Search panel for detail views work around</b:Title>
    <b:Year>2016</b:Year>
    <b:Month>April</b:Month>
    <b:Day>27</b:Day>
    <b:URL>https://www.devexpress.com/Support/Center/Question/Details/T372420/search-panel-for-detail-views-work-around</b:URL>
    <b:YearAccessed>2017</b:YearAccessed>
    <b:MonthAccessed>August</b:MonthAccessed>
    <b:DayAccessed>31</b:DayAccessed>
    <b:RefOrder>7</b:RefOrder>
  </b:Source>
  <b:Source>
    <b:Tag>Gre13</b:Tag>
    <b:SourceType>InternetSite</b:SourceType>
    <b:Guid>{1A8A1F30-9677-4748-B311-1DAE8DEF95CD}</b:Guid>
    <b:Author>
      <b:Author>
        <b:NameList>
          <b:Person>
            <b:Last>Gebhart</b:Last>
            <b:First>Greiter</b:First>
          </b:Person>
        </b:NameList>
      </b:Author>
    </b:Author>
    <b:Title>Praktisches &amp; Grundsätzliches zur Informatik</b:Title>
    <b:Year>2013</b:Year>
    <b:URL>http://greiterweb.de/spw/Wahl-einer-Programmiersprache.htm</b:URL>
    <b:YearAccessed>2017</b:YearAccessed>
    <b:MonthAccessed>August</b:MonthAccessed>
    <b:DayAccessed>31</b:DayAccessed>
    <b:RefOrder>8</b:RefOrder>
  </b:Source>
  <b:Source>
    <b:Tag>Nat02</b:Tag>
    <b:SourceType>InternetSite</b:SourceType>
    <b:Guid>{F30E8E96-AA74-4D22-81B5-5E601F2F7F37}</b:Guid>
    <b:Author>
      <b:Author>
        <b:Corporate>National Instruments</b:Corporate>
      </b:Author>
    </b:Author>
    <b:InternetSiteTitle>LabWindows/CVI SQL Toolkit Reference Manual</b:InternetSiteTitle>
    <b:Year>2002</b:Year>
    <b:Month>01</b:Month>
    <b:URL>http://www.ni.com/pdf/manuals/370502a.pdf</b:URL>
    <b:YearAccessed>2017</b:YearAccessed>
    <b:MonthAccessed>August</b:MonthAccessed>
    <b:DayAccessed>31</b:DayAccessed>
    <b:RefOrder>5</b:RefOrder>
  </b:Source>
  <b:Source>
    <b:Tag>Nat12</b:Tag>
    <b:SourceType>InternetSite</b:SourceType>
    <b:Guid>{2BFB78BD-0CD5-4B01-B6FA-EBA7CA04DD63}</b:Guid>
    <b:Author>
      <b:Author>
        <b:Corporate>National Instruments</b:Corporate>
      </b:Author>
    </b:Author>
    <b:InternetSiteTitle>Network Variables</b:InternetSiteTitle>
    <b:Year>2012</b:Year>
    <b:Month>08</b:Month>
    <b:URL>http://zone.ni.com/reference/en-XX/help/370051V-01/cvi/libref/cvinetworkvariables/</b:URL>
    <b:YearAccessed>2017</b:YearAccessed>
    <b:MonthAccessed>August</b:MonthAccessed>
    <b:DayAccessed>31</b:DayAccessed>
    <b:RefOrder>9</b:RefOrder>
  </b:Source>
  <b:Source>
    <b:Tag>Pav14</b:Tag>
    <b:SourceType>InternetSite</b:SourceType>
    <b:Guid>{81FC11D8-EC07-413A-885B-4498EA6042BD}</b:Guid>
    <b:Author>
      <b:Author>
        <b:NameList>
          <b:Person>
            <b:Last>Pavlov</b:Last>
            <b:First>Pavel</b:First>
          </b:Person>
        </b:NameList>
      </b:Author>
    </b:Author>
    <b:Title>Scrum vs Wasserfall - Ein Vergleich und Erfahrungen aus der Praxis</b:Title>
    <b:Year>2014</b:Year>
    <b:Month>März</b:Month>
    <b:URL>https://de.slideshare.net/axxessio/scrum-vs-wasserfall</b:URL>
    <b:YearAccessed>2017</b:YearAccessed>
    <b:MonthAccessed>August</b:MonthAccessed>
    <b:DayAccessed>31</b:DayAccessed>
    <b:RefOrder>10</b:RefOrder>
  </b:Source>
  <b:Source>
    <b:Tag>QME17</b:Tag>
    <b:SourceType>InternetSite</b:SourceType>
    <b:Guid>{EEECB201-4F1F-448B-B294-2418F469D069}</b:Guid>
    <b:Author>
      <b:Author>
        <b:Corporate>QMETHODS</b:Corporate>
      </b:Author>
    </b:Author>
    <b:Title>Glossar Qualitätssicherung &amp; Testmanagement</b:Title>
    <b:Year>2005</b:Year>
    <b:URL>https://www.qmethods.de/glossar_qualitaetssicherung-test.html</b:URL>
    <b:Month>Dezember</b:Month>
    <b:Day>12</b:Day>
    <b:YearAccessed>2017</b:YearAccessed>
    <b:MonthAccessed>August</b:MonthAccessed>
    <b:DayAccessed>31</b:DayAccessed>
    <b:RefOrder>11</b:RefOrder>
  </b:Source>
  <b:Source>
    <b:Tag>The16</b:Tag>
    <b:SourceType>InternetSite</b:SourceType>
    <b:Guid>{811BDEEB-EA33-467D-BD62-E76B50D51CE0}</b:Guid>
    <b:Author>
      <b:Author>
        <b:Corporate>The Open Group</b:Corporate>
      </b:Author>
    </b:Author>
    <b:Year>2016</b:Year>
    <b:URL>http://pubs.opengroup.org/onlinepubs/9699919799/functions/putenv.html</b:URL>
    <b:YearAccessed>2017</b:YearAccessed>
    <b:MonthAccessed>August</b:MonthAccessed>
    <b:DayAccessed>31</b:DayAccessed>
    <b:InternetSiteTitle>putenv</b:InternetSiteTitle>
    <b:RefOrder>3</b:RefOrder>
  </b:Source>
  <b:Source>
    <b:Tag>The161</b:Tag>
    <b:SourceType>InternetSite</b:SourceType>
    <b:Guid>{1A35552D-DA32-4608-BE41-54151C195B0C}</b:Guid>
    <b:Author>
      <b:Author>
        <b:Corporate>The Open Group</b:Corporate>
      </b:Author>
    </b:Author>
    <b:InternetSiteTitle>getenv</b:InternetSiteTitle>
    <b:Year>2016</b:Year>
    <b:URL>http://pubs.opengroup.org/onlinepubs/9699919799/functions/getenv.html</b:URL>
    <b:YearAccessed>2017</b:YearAccessed>
    <b:MonthAccessed>August</b:MonthAccessed>
    <b:DayAccessed>31</b:DayAccessed>
    <b:RefOrder>4</b:RefOrder>
  </b:Source>
  <b:Source>
    <b:Tag>VAT17</b:Tag>
    <b:SourceType>InternetSite</b:SourceType>
    <b:Guid>{B0279A29-866B-4A94-A38E-1DACC5DB1EED}</b:Guid>
    <b:Year>2017</b:Year>
    <b:Author>
      <b:Author>
        <b:Corporate>VAT Group AG</b:Corporate>
      </b:Author>
    </b:Author>
    <b:URL>http://www.vatvalve.com/de/business/industry</b:URL>
    <b:YearAccessed>2017</b:YearAccessed>
    <b:MonthAccessed>August</b:MonthAccessed>
    <b:DayAccessed>31</b:DayAccessed>
    <b:ShortTitle>Geschäftssegmente</b:ShortTitle>
    <b:RefOrder>12</b:RefOrder>
  </b:Source>
</b:Sources>
</file>

<file path=customXml/itemProps1.xml><?xml version="1.0" encoding="utf-8"?>
<ds:datastoreItem xmlns:ds="http://schemas.openxmlformats.org/officeDocument/2006/customXml" ds:itemID="{6C9C804E-721F-48E6-A608-FC4D2FAA3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word-vorlage.dotm</Template>
  <TotalTime>0</TotalTime>
  <Pages>63</Pages>
  <Words>17447</Words>
  <Characters>109922</Characters>
  <Application>Microsoft Office Word</Application>
  <DocSecurity>0</DocSecurity>
  <Lines>916</Lines>
  <Paragraphs>254</Paragraphs>
  <ScaleCrop>false</ScaleCrop>
  <HeadingPairs>
    <vt:vector size="6" baseType="variant">
      <vt:variant>
        <vt:lpstr>Titel</vt:lpstr>
      </vt:variant>
      <vt:variant>
        <vt:i4>1</vt:i4>
      </vt:variant>
      <vt:variant>
        <vt:lpstr>Title</vt:lpstr>
      </vt:variant>
      <vt:variant>
        <vt:i4>1</vt:i4>
      </vt:variant>
      <vt:variant>
        <vt:lpstr>Headings</vt:lpstr>
      </vt:variant>
      <vt:variant>
        <vt:i4>18</vt:i4>
      </vt:variant>
    </vt:vector>
  </HeadingPairs>
  <TitlesOfParts>
    <vt:vector size="20" baseType="lpstr">
      <vt:lpstr>20170831_ETIC2_Masterarbeit_Stucki_A.pdf</vt:lpstr>
      <vt:lpstr>Installationshandbuch</vt:lpstr>
      <vt:lpstr>Zweck des Dokuments</vt:lpstr>
      <vt:lpstr>Über dieses Handbuch</vt:lpstr>
      <vt:lpstr>    Einleitung</vt:lpstr>
      <vt:lpstr>    Aufbau</vt:lpstr>
      <vt:lpstr>Produkt Beschreibung</vt:lpstr>
      <vt:lpstr>    System Übersicht</vt:lpstr>
      <vt:lpstr>    Architekturbeschreibung</vt:lpstr>
      <vt:lpstr>    Architektur Diagram / Schema</vt:lpstr>
      <vt:lpstr>    Datenhaltung/-spiegelung</vt:lpstr>
      <vt:lpstr>    Applikatorischer Aufbau</vt:lpstr>
      <vt:lpstr>    Datenfllüsse und Schnittstellen</vt:lpstr>
      <vt:lpstr>Installationseinstieg</vt:lpstr>
      <vt:lpstr>    Vorarbeiten</vt:lpstr>
      <vt:lpstr>    Installationsschritte</vt:lpstr>
      <vt:lpstr>Hersteller, Lieferanten</vt:lpstr>
      <vt:lpstr>    Wartungsvereinbarungen / Nummer</vt:lpstr>
      <vt:lpstr>    Referenzen</vt:lpstr>
      <vt:lpstr>Glossar </vt:lpstr>
    </vt:vector>
  </TitlesOfParts>
  <Company>Hotelplan Management AG</Company>
  <LinksUpToDate>false</LinksUpToDate>
  <CharactersWithSpaces>127115</CharactersWithSpaces>
  <SharedDoc>false</SharedDoc>
  <HLinks>
    <vt:vector size="108" baseType="variant">
      <vt:variant>
        <vt:i4>1245241</vt:i4>
      </vt:variant>
      <vt:variant>
        <vt:i4>107</vt:i4>
      </vt:variant>
      <vt:variant>
        <vt:i4>0</vt:i4>
      </vt:variant>
      <vt:variant>
        <vt:i4>5</vt:i4>
      </vt:variant>
      <vt:variant>
        <vt:lpwstr/>
      </vt:variant>
      <vt:variant>
        <vt:lpwstr>_Toc178734306</vt:lpwstr>
      </vt:variant>
      <vt:variant>
        <vt:i4>1245241</vt:i4>
      </vt:variant>
      <vt:variant>
        <vt:i4>101</vt:i4>
      </vt:variant>
      <vt:variant>
        <vt:i4>0</vt:i4>
      </vt:variant>
      <vt:variant>
        <vt:i4>5</vt:i4>
      </vt:variant>
      <vt:variant>
        <vt:lpwstr/>
      </vt:variant>
      <vt:variant>
        <vt:lpwstr>_Toc178734305</vt:lpwstr>
      </vt:variant>
      <vt:variant>
        <vt:i4>1245241</vt:i4>
      </vt:variant>
      <vt:variant>
        <vt:i4>95</vt:i4>
      </vt:variant>
      <vt:variant>
        <vt:i4>0</vt:i4>
      </vt:variant>
      <vt:variant>
        <vt:i4>5</vt:i4>
      </vt:variant>
      <vt:variant>
        <vt:lpwstr/>
      </vt:variant>
      <vt:variant>
        <vt:lpwstr>_Toc178734304</vt:lpwstr>
      </vt:variant>
      <vt:variant>
        <vt:i4>1245241</vt:i4>
      </vt:variant>
      <vt:variant>
        <vt:i4>89</vt:i4>
      </vt:variant>
      <vt:variant>
        <vt:i4>0</vt:i4>
      </vt:variant>
      <vt:variant>
        <vt:i4>5</vt:i4>
      </vt:variant>
      <vt:variant>
        <vt:lpwstr/>
      </vt:variant>
      <vt:variant>
        <vt:lpwstr>_Toc178734303</vt:lpwstr>
      </vt:variant>
      <vt:variant>
        <vt:i4>1245241</vt:i4>
      </vt:variant>
      <vt:variant>
        <vt:i4>83</vt:i4>
      </vt:variant>
      <vt:variant>
        <vt:i4>0</vt:i4>
      </vt:variant>
      <vt:variant>
        <vt:i4>5</vt:i4>
      </vt:variant>
      <vt:variant>
        <vt:lpwstr/>
      </vt:variant>
      <vt:variant>
        <vt:lpwstr>_Toc178734302</vt:lpwstr>
      </vt:variant>
      <vt:variant>
        <vt:i4>1245241</vt:i4>
      </vt:variant>
      <vt:variant>
        <vt:i4>77</vt:i4>
      </vt:variant>
      <vt:variant>
        <vt:i4>0</vt:i4>
      </vt:variant>
      <vt:variant>
        <vt:i4>5</vt:i4>
      </vt:variant>
      <vt:variant>
        <vt:lpwstr/>
      </vt:variant>
      <vt:variant>
        <vt:lpwstr>_Toc178734301</vt:lpwstr>
      </vt:variant>
      <vt:variant>
        <vt:i4>1245241</vt:i4>
      </vt:variant>
      <vt:variant>
        <vt:i4>71</vt:i4>
      </vt:variant>
      <vt:variant>
        <vt:i4>0</vt:i4>
      </vt:variant>
      <vt:variant>
        <vt:i4>5</vt:i4>
      </vt:variant>
      <vt:variant>
        <vt:lpwstr/>
      </vt:variant>
      <vt:variant>
        <vt:lpwstr>_Toc178734300</vt:lpwstr>
      </vt:variant>
      <vt:variant>
        <vt:i4>1703992</vt:i4>
      </vt:variant>
      <vt:variant>
        <vt:i4>65</vt:i4>
      </vt:variant>
      <vt:variant>
        <vt:i4>0</vt:i4>
      </vt:variant>
      <vt:variant>
        <vt:i4>5</vt:i4>
      </vt:variant>
      <vt:variant>
        <vt:lpwstr/>
      </vt:variant>
      <vt:variant>
        <vt:lpwstr>_Toc178734299</vt:lpwstr>
      </vt:variant>
      <vt:variant>
        <vt:i4>1703992</vt:i4>
      </vt:variant>
      <vt:variant>
        <vt:i4>59</vt:i4>
      </vt:variant>
      <vt:variant>
        <vt:i4>0</vt:i4>
      </vt:variant>
      <vt:variant>
        <vt:i4>5</vt:i4>
      </vt:variant>
      <vt:variant>
        <vt:lpwstr/>
      </vt:variant>
      <vt:variant>
        <vt:lpwstr>_Toc178734298</vt:lpwstr>
      </vt:variant>
      <vt:variant>
        <vt:i4>1703992</vt:i4>
      </vt:variant>
      <vt:variant>
        <vt:i4>53</vt:i4>
      </vt:variant>
      <vt:variant>
        <vt:i4>0</vt:i4>
      </vt:variant>
      <vt:variant>
        <vt:i4>5</vt:i4>
      </vt:variant>
      <vt:variant>
        <vt:lpwstr/>
      </vt:variant>
      <vt:variant>
        <vt:lpwstr>_Toc178734297</vt:lpwstr>
      </vt:variant>
      <vt:variant>
        <vt:i4>1703992</vt:i4>
      </vt:variant>
      <vt:variant>
        <vt:i4>47</vt:i4>
      </vt:variant>
      <vt:variant>
        <vt:i4>0</vt:i4>
      </vt:variant>
      <vt:variant>
        <vt:i4>5</vt:i4>
      </vt:variant>
      <vt:variant>
        <vt:lpwstr/>
      </vt:variant>
      <vt:variant>
        <vt:lpwstr>_Toc178734296</vt:lpwstr>
      </vt:variant>
      <vt:variant>
        <vt:i4>1703992</vt:i4>
      </vt:variant>
      <vt:variant>
        <vt:i4>41</vt:i4>
      </vt:variant>
      <vt:variant>
        <vt:i4>0</vt:i4>
      </vt:variant>
      <vt:variant>
        <vt:i4>5</vt:i4>
      </vt:variant>
      <vt:variant>
        <vt:lpwstr/>
      </vt:variant>
      <vt:variant>
        <vt:lpwstr>_Toc178734295</vt:lpwstr>
      </vt:variant>
      <vt:variant>
        <vt:i4>1703992</vt:i4>
      </vt:variant>
      <vt:variant>
        <vt:i4>35</vt:i4>
      </vt:variant>
      <vt:variant>
        <vt:i4>0</vt:i4>
      </vt:variant>
      <vt:variant>
        <vt:i4>5</vt:i4>
      </vt:variant>
      <vt:variant>
        <vt:lpwstr/>
      </vt:variant>
      <vt:variant>
        <vt:lpwstr>_Toc178734294</vt:lpwstr>
      </vt:variant>
      <vt:variant>
        <vt:i4>1703992</vt:i4>
      </vt:variant>
      <vt:variant>
        <vt:i4>29</vt:i4>
      </vt:variant>
      <vt:variant>
        <vt:i4>0</vt:i4>
      </vt:variant>
      <vt:variant>
        <vt:i4>5</vt:i4>
      </vt:variant>
      <vt:variant>
        <vt:lpwstr/>
      </vt:variant>
      <vt:variant>
        <vt:lpwstr>_Toc178734293</vt:lpwstr>
      </vt:variant>
      <vt:variant>
        <vt:i4>1703992</vt:i4>
      </vt:variant>
      <vt:variant>
        <vt:i4>23</vt:i4>
      </vt:variant>
      <vt:variant>
        <vt:i4>0</vt:i4>
      </vt:variant>
      <vt:variant>
        <vt:i4>5</vt:i4>
      </vt:variant>
      <vt:variant>
        <vt:lpwstr/>
      </vt:variant>
      <vt:variant>
        <vt:lpwstr>_Toc178734292</vt:lpwstr>
      </vt:variant>
      <vt:variant>
        <vt:i4>1703992</vt:i4>
      </vt:variant>
      <vt:variant>
        <vt:i4>17</vt:i4>
      </vt:variant>
      <vt:variant>
        <vt:i4>0</vt:i4>
      </vt:variant>
      <vt:variant>
        <vt:i4>5</vt:i4>
      </vt:variant>
      <vt:variant>
        <vt:lpwstr/>
      </vt:variant>
      <vt:variant>
        <vt:lpwstr>_Toc178734291</vt:lpwstr>
      </vt:variant>
      <vt:variant>
        <vt:i4>1703992</vt:i4>
      </vt:variant>
      <vt:variant>
        <vt:i4>11</vt:i4>
      </vt:variant>
      <vt:variant>
        <vt:i4>0</vt:i4>
      </vt:variant>
      <vt:variant>
        <vt:i4>5</vt:i4>
      </vt:variant>
      <vt:variant>
        <vt:lpwstr/>
      </vt:variant>
      <vt:variant>
        <vt:lpwstr>_Toc178734290</vt:lpwstr>
      </vt:variant>
      <vt:variant>
        <vt:i4>1769528</vt:i4>
      </vt:variant>
      <vt:variant>
        <vt:i4>5</vt:i4>
      </vt:variant>
      <vt:variant>
        <vt:i4>0</vt:i4>
      </vt:variant>
      <vt:variant>
        <vt:i4>5</vt:i4>
      </vt:variant>
      <vt:variant>
        <vt:lpwstr/>
      </vt:variant>
      <vt:variant>
        <vt:lpwstr>_Toc178734289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20170831_ETIC2_Masterarbeit_Stucki_A.pdf</dc:title>
  <dc:creator>Andreas Stucki</dc:creator>
  <cp:lastModifiedBy>Andreas Stucki</cp:lastModifiedBy>
  <cp:revision>25</cp:revision>
  <cp:lastPrinted>2017-08-31T09:40:00Z</cp:lastPrinted>
  <dcterms:created xsi:type="dcterms:W3CDTF">2017-08-31T09:14:00Z</dcterms:created>
  <dcterms:modified xsi:type="dcterms:W3CDTF">2017-08-31T15:41:00Z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z$SprachTyp">
    <vt:lpwstr>wdSwissGerman</vt:lpwstr>
  </property>
  <property fmtid="{D5CDD505-2E9C-101B-9397-08002B2CF9AE}" pid="3" name="$Proz$Vorlage_Akt">
    <vt:lpwstr>T:\docas\chsih\Dokumentation.dot</vt:lpwstr>
  </property>
  <property fmtid="{D5CDD505-2E9C-101B-9397-08002B2CF9AE}" pid="4" name="Vorlage_Name">
    <vt:lpwstr>Dokumentation</vt:lpwstr>
  </property>
  <property fmtid="{D5CDD505-2E9C-101B-9397-08002B2CF9AE}" pid="5" name="DokuBetreff">
    <vt:lpwstr/>
  </property>
  <property fmtid="{D5CDD505-2E9C-101B-9397-08002B2CF9AE}" pid="6" name="DokuStichwort">
    <vt:lpwstr/>
  </property>
  <property fmtid="{D5CDD505-2E9C-101B-9397-08002B2CF9AE}" pid="7" name="DokuAutor">
    <vt:lpwstr>Daniel Berchtold</vt:lpwstr>
  </property>
</Properties>
</file>