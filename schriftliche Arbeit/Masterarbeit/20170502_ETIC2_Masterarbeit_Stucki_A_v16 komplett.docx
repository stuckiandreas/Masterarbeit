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The initial state is only allowed to be defined by previous entries in the SoftwareVersionsDatabase</w:t>
      </w:r>
    </w:p>
    <w:p w14:paraId="30C73E79" w14:textId="77777777" w:rsidR="007B6385" w:rsidRDefault="007B6385" w:rsidP="007B6385">
      <w:pPr>
        <w:rPr>
          <w:lang w:val="en-US"/>
        </w:rPr>
      </w:pPr>
      <w:r>
        <w:rPr>
          <w:lang w:val="en-US"/>
        </w:rPr>
        <w:t>A step-by-step procedure was used to achieve the above-mentioned goals for the testing framework. In a first step, the existing SoftwareVersionsDatabase,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66B46B77" w14:textId="77777777" w:rsidR="007B6385" w:rsidRDefault="007B6385" w:rsidP="007B6385">
      <w:pPr>
        <w:rPr>
          <w:lang w:val="en-US"/>
        </w:rPr>
      </w:pPr>
      <w:r>
        <w:rPr>
          <w:lang w:val="en-US"/>
        </w:rPr>
        <w:t>All the goals of this thesis have been successfully achieved. The initial state was defined by the already in use firmware, customer specific settings, and the previous test collection. The design of the SoftwareVersionsDatabase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297AC648" w14:textId="77777777" w:rsidR="00DE0AAB" w:rsidRDefault="00DE0AAB">
      <w:pPr>
        <w:spacing w:before="0" w:after="200" w:line="276" w:lineRule="auto"/>
        <w:jc w:val="left"/>
      </w:pPr>
      <w:bookmarkStart w:id="2" w:name="_GoBack"/>
      <w:bookmarkEnd w:id="2"/>
      <w:r>
        <w:br w:type="page"/>
      </w:r>
    </w:p>
    <w:sdt>
      <w:sdtPr>
        <w:rPr>
          <w:rFonts w:eastAsiaTheme="minorEastAsia" w:cstheme="minorBidi"/>
          <w:b w:val="0"/>
          <w:color w:val="auto"/>
          <w:sz w:val="22"/>
          <w:szCs w:val="22"/>
          <w:lang w:val="de-DE" w:eastAsia="en-US" w:bidi="th-TH"/>
        </w:rPr>
        <w:id w:val="-674646536"/>
        <w:docPartObj>
          <w:docPartGallery w:val="Table of Contents"/>
          <w:docPartUnique/>
        </w:docPartObj>
      </w:sdtPr>
      <w:sdtEndPr>
        <w:rPr>
          <w:bCs/>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00E74878" w:rsidRPr="007948C6">
              <w:rPr>
                <w:rStyle w:val="Hyperlink"/>
                <w:noProof/>
                <w:lang w:val="en-US"/>
              </w:rPr>
              <w:t>2</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Grundlagen</w:t>
            </w:r>
            <w:r w:rsidR="00E74878">
              <w:rPr>
                <w:noProof/>
                <w:webHidden/>
              </w:rPr>
              <w:tab/>
            </w:r>
            <w:r w:rsidR="00E74878">
              <w:rPr>
                <w:noProof/>
                <w:webHidden/>
              </w:rPr>
              <w:fldChar w:fldCharType="begin"/>
            </w:r>
            <w:r w:rsidR="00E74878">
              <w:rPr>
                <w:noProof/>
                <w:webHidden/>
              </w:rPr>
              <w:instrText xml:space="preserve"> PAGEREF _Toc491858643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786E2A5B" w14:textId="5365BD17"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00E74878" w:rsidRPr="007948C6">
              <w:rPr>
                <w:rStyle w:val="Hyperlink"/>
                <w:noProof/>
              </w:rPr>
              <w:t>2.1</w:t>
            </w:r>
            <w:r w:rsidR="00E74878">
              <w:rPr>
                <w:rFonts w:asciiTheme="minorHAnsi" w:eastAsiaTheme="minorEastAsia" w:hAnsiTheme="minorHAnsi" w:cstheme="minorBidi"/>
                <w:smallCaps w:val="0"/>
                <w:noProof/>
                <w:szCs w:val="22"/>
                <w:lang w:eastAsia="de-CH"/>
              </w:rPr>
              <w:tab/>
            </w:r>
            <w:r w:rsidR="00E74878" w:rsidRPr="007948C6">
              <w:rPr>
                <w:rStyle w:val="Hyperlink"/>
                <w:noProof/>
              </w:rPr>
              <w:t>Situation</w:t>
            </w:r>
            <w:r w:rsidR="00E74878">
              <w:rPr>
                <w:noProof/>
                <w:webHidden/>
              </w:rPr>
              <w:tab/>
            </w:r>
            <w:r w:rsidR="00E74878">
              <w:rPr>
                <w:noProof/>
                <w:webHidden/>
              </w:rPr>
              <w:fldChar w:fldCharType="begin"/>
            </w:r>
            <w:r w:rsidR="00E74878">
              <w:rPr>
                <w:noProof/>
                <w:webHidden/>
              </w:rPr>
              <w:instrText xml:space="preserve"> PAGEREF _Toc491858644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355BCD96" w14:textId="5BC1D62B"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00E74878" w:rsidRPr="007948C6">
              <w:rPr>
                <w:rStyle w:val="Hyperlink"/>
                <w:noProof/>
              </w:rPr>
              <w:t>2.1.1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Controller</w:t>
            </w:r>
            <w:r w:rsidR="00E74878">
              <w:rPr>
                <w:noProof/>
                <w:webHidden/>
              </w:rPr>
              <w:tab/>
            </w:r>
            <w:r w:rsidR="00E74878">
              <w:rPr>
                <w:noProof/>
                <w:webHidden/>
              </w:rPr>
              <w:fldChar w:fldCharType="begin"/>
            </w:r>
            <w:r w:rsidR="00E74878">
              <w:rPr>
                <w:noProof/>
                <w:webHidden/>
              </w:rPr>
              <w:instrText xml:space="preserve"> PAGEREF _Toc491858645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1DEAB5F5" w14:textId="35134CF1"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00E74878" w:rsidRPr="007948C6">
              <w:rPr>
                <w:rStyle w:val="Hyperlink"/>
                <w:noProof/>
              </w:rPr>
              <w:t>2.1.2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w:t>
            </w:r>
            <w:r w:rsidR="00E74878">
              <w:rPr>
                <w:noProof/>
                <w:webHidden/>
              </w:rPr>
              <w:tab/>
            </w:r>
            <w:r w:rsidR="00E74878">
              <w:rPr>
                <w:noProof/>
                <w:webHidden/>
              </w:rPr>
              <w:fldChar w:fldCharType="begin"/>
            </w:r>
            <w:r w:rsidR="00E74878">
              <w:rPr>
                <w:noProof/>
                <w:webHidden/>
              </w:rPr>
              <w:instrText xml:space="preserve"> PAGEREF _Toc491858646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50532FE6" w14:textId="28CB8A56"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00E74878" w:rsidRPr="007948C6">
              <w:rPr>
                <w:rStyle w:val="Hyperlink"/>
                <w:noProof/>
              </w:rPr>
              <w:t>2.1.3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Entstehung von Qualitätstest</w:t>
            </w:r>
            <w:r w:rsidR="00E74878">
              <w:rPr>
                <w:noProof/>
                <w:webHidden/>
              </w:rPr>
              <w:tab/>
            </w:r>
            <w:r w:rsidR="00E74878">
              <w:rPr>
                <w:noProof/>
                <w:webHidden/>
              </w:rPr>
              <w:fldChar w:fldCharType="begin"/>
            </w:r>
            <w:r w:rsidR="00E74878">
              <w:rPr>
                <w:noProof/>
                <w:webHidden/>
              </w:rPr>
              <w:instrText xml:space="preserve"> PAGEREF _Toc491858647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226177BA" w14:textId="7263C470"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00E74878" w:rsidRPr="007948C6">
              <w:rPr>
                <w:rStyle w:val="Hyperlink"/>
                <w:noProof/>
              </w:rPr>
              <w:t>2.2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_Toc491858648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103AE700" w14:textId="4E4CC38C"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00E74878" w:rsidRPr="007948C6">
              <w:rPr>
                <w:rStyle w:val="Hyperlink"/>
                <w:noProof/>
              </w:rPr>
              <w:t>2.2.1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Ventil Hardware</w:t>
            </w:r>
            <w:r w:rsidR="00E74878">
              <w:rPr>
                <w:noProof/>
                <w:webHidden/>
              </w:rPr>
              <w:tab/>
            </w:r>
            <w:r w:rsidR="00E74878">
              <w:rPr>
                <w:noProof/>
                <w:webHidden/>
              </w:rPr>
              <w:fldChar w:fldCharType="begin"/>
            </w:r>
            <w:r w:rsidR="00E74878">
              <w:rPr>
                <w:noProof/>
                <w:webHidden/>
              </w:rPr>
              <w:instrText xml:space="preserve"> PAGEREF _Toc491858649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3EBCA8F7" w14:textId="4B1E794E"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00E74878" w:rsidRPr="007948C6">
              <w:rPr>
                <w:rStyle w:val="Hyperlink"/>
                <w:noProof/>
              </w:rPr>
              <w:t>2.2.2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Hardware (NI PXI)</w:t>
            </w:r>
            <w:r w:rsidR="00E74878">
              <w:rPr>
                <w:noProof/>
                <w:webHidden/>
              </w:rPr>
              <w:tab/>
            </w:r>
            <w:r w:rsidR="00E74878">
              <w:rPr>
                <w:noProof/>
                <w:webHidden/>
              </w:rPr>
              <w:fldChar w:fldCharType="begin"/>
            </w:r>
            <w:r w:rsidR="00E74878">
              <w:rPr>
                <w:noProof/>
                <w:webHidden/>
              </w:rPr>
              <w:instrText xml:space="preserve"> PAGEREF _Toc491858650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66AAEDE2" w14:textId="43EB3928"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00E74878" w:rsidRPr="007948C6">
              <w:rPr>
                <w:rStyle w:val="Hyperlink"/>
                <w:noProof/>
              </w:rPr>
              <w:t>2.2.3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_Toc491858651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4674F55B" w14:textId="0DC95F07"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00E74878" w:rsidRPr="007948C6">
              <w:rPr>
                <w:rStyle w:val="Hyperlink"/>
                <w:noProof/>
              </w:rPr>
              <w:t>2.2.4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ParameterStructBuild</w:t>
            </w:r>
            <w:r w:rsidR="00E74878">
              <w:rPr>
                <w:noProof/>
                <w:webHidden/>
              </w:rPr>
              <w:tab/>
            </w:r>
            <w:r w:rsidR="00E74878">
              <w:rPr>
                <w:noProof/>
                <w:webHidden/>
              </w:rPr>
              <w:fldChar w:fldCharType="begin"/>
            </w:r>
            <w:r w:rsidR="00E74878">
              <w:rPr>
                <w:noProof/>
                <w:webHidden/>
              </w:rPr>
              <w:instrText xml:space="preserve"> PAGEREF _Toc491858652 \h </w:instrText>
            </w:r>
            <w:r w:rsidR="00E74878">
              <w:rPr>
                <w:noProof/>
                <w:webHidden/>
              </w:rPr>
            </w:r>
            <w:r w:rsidR="00E74878">
              <w:rPr>
                <w:noProof/>
                <w:webHidden/>
              </w:rPr>
              <w:fldChar w:fldCharType="separate"/>
            </w:r>
            <w:r w:rsidR="00E74878">
              <w:rPr>
                <w:noProof/>
                <w:webHidden/>
              </w:rPr>
              <w:t>6</w:t>
            </w:r>
            <w:r w:rsidR="00E74878">
              <w:rPr>
                <w:noProof/>
                <w:webHidden/>
              </w:rPr>
              <w:fldChar w:fldCharType="end"/>
            </w:r>
          </w:hyperlink>
        </w:p>
        <w:p w14:paraId="0FF58060" w14:textId="06BB5B1B"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00E74878" w:rsidRPr="007948C6">
              <w:rPr>
                <w:rStyle w:val="Hyperlink"/>
                <w:noProof/>
              </w:rPr>
              <w:t>2.2.5</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_Toc491858653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584A8DF5" w14:textId="1E8E432E"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00E74878" w:rsidRPr="007948C6">
              <w:rPr>
                <w:rStyle w:val="Hyperlink"/>
                <w:noProof/>
              </w:rPr>
              <w:t>2.2.6</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 (Test Tool)</w:t>
            </w:r>
            <w:r w:rsidR="00E74878">
              <w:rPr>
                <w:noProof/>
                <w:webHidden/>
              </w:rPr>
              <w:tab/>
            </w:r>
            <w:r w:rsidR="00E74878">
              <w:rPr>
                <w:noProof/>
                <w:webHidden/>
              </w:rPr>
              <w:fldChar w:fldCharType="begin"/>
            </w:r>
            <w:r w:rsidR="00E74878">
              <w:rPr>
                <w:noProof/>
                <w:webHidden/>
              </w:rPr>
              <w:instrText xml:space="preserve"> PAGEREF _Toc491858654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3F34DADA" w14:textId="228976F6"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00E74878" w:rsidRPr="007948C6">
              <w:rPr>
                <w:rStyle w:val="Hyperlink"/>
                <w:noProof/>
              </w:rPr>
              <w:t>2.2.7</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_Toc491858655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69BCB7C8" w14:textId="30B73D2F"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00E74878" w:rsidRPr="007948C6">
              <w:rPr>
                <w:rStyle w:val="Hyperlink"/>
                <w:noProof/>
              </w:rPr>
              <w:t>2.2.8</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 Database</w:t>
            </w:r>
            <w:r w:rsidR="00E74878">
              <w:rPr>
                <w:noProof/>
                <w:webHidden/>
              </w:rPr>
              <w:tab/>
            </w:r>
            <w:r w:rsidR="00E74878">
              <w:rPr>
                <w:noProof/>
                <w:webHidden/>
              </w:rPr>
              <w:fldChar w:fldCharType="begin"/>
            </w:r>
            <w:r w:rsidR="00E74878">
              <w:rPr>
                <w:noProof/>
                <w:webHidden/>
              </w:rPr>
              <w:instrText xml:space="preserve"> PAGEREF _Toc491858656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07E364A7" w14:textId="195E88D2"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00E74878" w:rsidRPr="007948C6">
              <w:rPr>
                <w:rStyle w:val="Hyperlink"/>
                <w:noProof/>
                <w:lang w:val="en-US"/>
              </w:rPr>
              <w:t>3</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Zielsetzung</w:t>
            </w:r>
            <w:r w:rsidR="00E74878">
              <w:rPr>
                <w:noProof/>
                <w:webHidden/>
              </w:rPr>
              <w:tab/>
            </w:r>
            <w:r w:rsidR="00E74878">
              <w:rPr>
                <w:noProof/>
                <w:webHidden/>
              </w:rPr>
              <w:fldChar w:fldCharType="begin"/>
            </w:r>
            <w:r w:rsidR="00E74878">
              <w:rPr>
                <w:noProof/>
                <w:webHidden/>
              </w:rPr>
              <w:instrText xml:space="preserve"> PAGEREF _Toc491858657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9990AD9" w14:textId="0A92CA78"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00E74878" w:rsidRPr="007948C6">
              <w:rPr>
                <w:rStyle w:val="Hyperlink"/>
                <w:noProof/>
              </w:rPr>
              <w:t>3.1</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zum Startzeitpunkt</w:t>
            </w:r>
            <w:r w:rsidR="00E74878">
              <w:rPr>
                <w:noProof/>
                <w:webHidden/>
              </w:rPr>
              <w:tab/>
            </w:r>
            <w:r w:rsidR="00E74878">
              <w:rPr>
                <w:noProof/>
                <w:webHidden/>
              </w:rPr>
              <w:fldChar w:fldCharType="begin"/>
            </w:r>
            <w:r w:rsidR="00E74878">
              <w:rPr>
                <w:noProof/>
                <w:webHidden/>
              </w:rPr>
              <w:instrText xml:space="preserve"> PAGEREF _Toc491858658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F41F8CE" w14:textId="0A8BFE58"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00E74878" w:rsidRPr="007948C6">
              <w:rPr>
                <w:rStyle w:val="Hyperlink"/>
                <w:noProof/>
              </w:rPr>
              <w:t>3.2</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nach der ersten Analyse</w:t>
            </w:r>
            <w:r w:rsidR="00E74878">
              <w:rPr>
                <w:noProof/>
                <w:webHidden/>
              </w:rPr>
              <w:tab/>
            </w:r>
            <w:r w:rsidR="00E74878">
              <w:rPr>
                <w:noProof/>
                <w:webHidden/>
              </w:rPr>
              <w:fldChar w:fldCharType="begin"/>
            </w:r>
            <w:r w:rsidR="00E74878">
              <w:rPr>
                <w:noProof/>
                <w:webHidden/>
              </w:rPr>
              <w:instrText xml:space="preserve"> PAGEREF _Toc491858659 \h </w:instrText>
            </w:r>
            <w:r w:rsidR="00E74878">
              <w:rPr>
                <w:noProof/>
                <w:webHidden/>
              </w:rPr>
            </w:r>
            <w:r w:rsidR="00E74878">
              <w:rPr>
                <w:noProof/>
                <w:webHidden/>
              </w:rPr>
              <w:fldChar w:fldCharType="separate"/>
            </w:r>
            <w:r w:rsidR="00E74878">
              <w:rPr>
                <w:noProof/>
                <w:webHidden/>
              </w:rPr>
              <w:t>12</w:t>
            </w:r>
            <w:r w:rsidR="00E74878">
              <w:rPr>
                <w:noProof/>
                <w:webHidden/>
              </w:rPr>
              <w:fldChar w:fldCharType="end"/>
            </w:r>
          </w:hyperlink>
        </w:p>
        <w:p w14:paraId="60F2C5BC" w14:textId="1F77DDE2"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00E74878" w:rsidRPr="007948C6">
              <w:rPr>
                <w:rStyle w:val="Hyperlink"/>
                <w:noProof/>
              </w:rPr>
              <w:t>3.3</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_Toc491858660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5C98A166" w14:textId="33306EB4"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00E74878" w:rsidRPr="007948C6">
              <w:rPr>
                <w:rStyle w:val="Hyperlink"/>
                <w:noProof/>
              </w:rPr>
              <w:t>3.4</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_Toc491858661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6674B9AB" w14:textId="3E35CA6D"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00E74878" w:rsidRPr="007948C6">
              <w:rPr>
                <w:rStyle w:val="Hyperlink"/>
                <w:noProof/>
              </w:rPr>
              <w:t>3.5</w:t>
            </w:r>
            <w:r w:rsidR="00E74878">
              <w:rPr>
                <w:rFonts w:asciiTheme="minorHAnsi" w:eastAsiaTheme="minorEastAsia" w:hAnsiTheme="minorHAnsi" w:cstheme="minorBidi"/>
                <w:smallCaps w:val="0"/>
                <w:noProof/>
                <w:szCs w:val="22"/>
                <w:lang w:eastAsia="de-CH"/>
              </w:rPr>
              <w:tab/>
            </w:r>
            <w:r w:rsidR="00E74878" w:rsidRPr="007948C6">
              <w:rPr>
                <w:rStyle w:val="Hyperlink"/>
                <w:noProof/>
              </w:rPr>
              <w:t>Aufgabenbegrenzung</w:t>
            </w:r>
            <w:r w:rsidR="00E74878">
              <w:rPr>
                <w:noProof/>
                <w:webHidden/>
              </w:rPr>
              <w:tab/>
            </w:r>
            <w:r w:rsidR="00E74878">
              <w:rPr>
                <w:noProof/>
                <w:webHidden/>
              </w:rPr>
              <w:fldChar w:fldCharType="begin"/>
            </w:r>
            <w:r w:rsidR="00E74878">
              <w:rPr>
                <w:noProof/>
                <w:webHidden/>
              </w:rPr>
              <w:instrText xml:space="preserve"> PAGEREF _Toc491858662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2703B961" w14:textId="2F071F5F"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00E74878" w:rsidRPr="007948C6">
              <w:rPr>
                <w:rStyle w:val="Hyperlink"/>
                <w:noProof/>
                <w:lang w:val="en-US"/>
              </w:rPr>
              <w:t>4</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Methodik</w:t>
            </w:r>
            <w:r w:rsidR="00E74878">
              <w:rPr>
                <w:noProof/>
                <w:webHidden/>
              </w:rPr>
              <w:tab/>
            </w:r>
            <w:r w:rsidR="00E74878">
              <w:rPr>
                <w:noProof/>
                <w:webHidden/>
              </w:rPr>
              <w:fldChar w:fldCharType="begin"/>
            </w:r>
            <w:r w:rsidR="00E74878">
              <w:rPr>
                <w:noProof/>
                <w:webHidden/>
              </w:rPr>
              <w:instrText xml:space="preserve"> PAGEREF _Toc491858663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54EB7310" w14:textId="79EDFD47"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00E74878" w:rsidRPr="007948C6">
              <w:rPr>
                <w:rStyle w:val="Hyperlink"/>
                <w:noProof/>
              </w:rPr>
              <w:t>4.1</w:t>
            </w:r>
            <w:r w:rsidR="00E74878">
              <w:rPr>
                <w:rFonts w:asciiTheme="minorHAnsi" w:eastAsiaTheme="minorEastAsia" w:hAnsiTheme="minorHAnsi" w:cstheme="minorBidi"/>
                <w:smallCaps w:val="0"/>
                <w:noProof/>
                <w:szCs w:val="22"/>
                <w:lang w:eastAsia="de-CH"/>
              </w:rPr>
              <w:tab/>
            </w:r>
            <w:r w:rsidR="00E74878" w:rsidRPr="007948C6">
              <w:rPr>
                <w:rStyle w:val="Hyperlink"/>
                <w:noProof/>
              </w:rPr>
              <w:t>Vorgehensweise</w:t>
            </w:r>
            <w:r w:rsidR="00E74878">
              <w:rPr>
                <w:noProof/>
                <w:webHidden/>
              </w:rPr>
              <w:tab/>
            </w:r>
            <w:r w:rsidR="00E74878">
              <w:rPr>
                <w:noProof/>
                <w:webHidden/>
              </w:rPr>
              <w:fldChar w:fldCharType="begin"/>
            </w:r>
            <w:r w:rsidR="00E74878">
              <w:rPr>
                <w:noProof/>
                <w:webHidden/>
              </w:rPr>
              <w:instrText xml:space="preserve"> PAGEREF _Toc491858664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67AA08D3" w14:textId="26341B41"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00E74878" w:rsidRPr="007948C6">
              <w:rPr>
                <w:rStyle w:val="Hyperlink"/>
                <w:noProof/>
              </w:rPr>
              <w:t>4.2</w:t>
            </w:r>
            <w:r w:rsidR="00E74878">
              <w:rPr>
                <w:rFonts w:asciiTheme="minorHAnsi" w:eastAsiaTheme="minorEastAsia" w:hAnsiTheme="minorHAnsi" w:cstheme="minorBidi"/>
                <w:small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_Toc491858665 \h </w:instrText>
            </w:r>
            <w:r w:rsidR="00E74878">
              <w:rPr>
                <w:noProof/>
                <w:webHidden/>
              </w:rPr>
            </w:r>
            <w:r w:rsidR="00E74878">
              <w:rPr>
                <w:noProof/>
                <w:webHidden/>
              </w:rPr>
              <w:fldChar w:fldCharType="separate"/>
            </w:r>
            <w:r w:rsidR="00E74878">
              <w:rPr>
                <w:noProof/>
                <w:webHidden/>
              </w:rPr>
              <w:t>15</w:t>
            </w:r>
            <w:r w:rsidR="00E74878">
              <w:rPr>
                <w:noProof/>
                <w:webHidden/>
              </w:rPr>
              <w:fldChar w:fldCharType="end"/>
            </w:r>
          </w:hyperlink>
        </w:p>
        <w:p w14:paraId="01216298" w14:textId="01A55862"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00E74878" w:rsidRPr="007948C6">
              <w:rPr>
                <w:rStyle w:val="Hyperlink"/>
                <w:noProof/>
              </w:rPr>
              <w:t>4.2.1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_Toc491858666 \h </w:instrText>
            </w:r>
            <w:r w:rsidR="00E74878">
              <w:rPr>
                <w:noProof/>
                <w:webHidden/>
              </w:rPr>
            </w:r>
            <w:r w:rsidR="00E74878">
              <w:rPr>
                <w:noProof/>
                <w:webHidden/>
              </w:rPr>
              <w:fldChar w:fldCharType="separate"/>
            </w:r>
            <w:r w:rsidR="00E74878">
              <w:rPr>
                <w:noProof/>
                <w:webHidden/>
              </w:rPr>
              <w:t>16</w:t>
            </w:r>
            <w:r w:rsidR="00E74878">
              <w:rPr>
                <w:noProof/>
                <w:webHidden/>
              </w:rPr>
              <w:fldChar w:fldCharType="end"/>
            </w:r>
          </w:hyperlink>
        </w:p>
        <w:p w14:paraId="78D00FD2" w14:textId="5CE93027"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00E74878" w:rsidRPr="007948C6">
              <w:rPr>
                <w:rStyle w:val="Hyperlink"/>
                <w:noProof/>
              </w:rPr>
              <w:t>4.2.2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TestUpdateFirmware, TTIC2</w:t>
            </w:r>
            <w:r w:rsidR="00E74878">
              <w:rPr>
                <w:noProof/>
                <w:webHidden/>
              </w:rPr>
              <w:tab/>
            </w:r>
            <w:r w:rsidR="00E74878">
              <w:rPr>
                <w:noProof/>
                <w:webHidden/>
              </w:rPr>
              <w:fldChar w:fldCharType="begin"/>
            </w:r>
            <w:r w:rsidR="00E74878">
              <w:rPr>
                <w:noProof/>
                <w:webHidden/>
              </w:rPr>
              <w:instrText xml:space="preserve"> PAGEREF _Toc491858667 \h </w:instrText>
            </w:r>
            <w:r w:rsidR="00E74878">
              <w:rPr>
                <w:noProof/>
                <w:webHidden/>
              </w:rPr>
            </w:r>
            <w:r w:rsidR="00E74878">
              <w:rPr>
                <w:noProof/>
                <w:webHidden/>
              </w:rPr>
              <w:fldChar w:fldCharType="separate"/>
            </w:r>
            <w:r w:rsidR="00E74878">
              <w:rPr>
                <w:noProof/>
                <w:webHidden/>
              </w:rPr>
              <w:t>17</w:t>
            </w:r>
            <w:r w:rsidR="00E74878">
              <w:rPr>
                <w:noProof/>
                <w:webHidden/>
              </w:rPr>
              <w:fldChar w:fldCharType="end"/>
            </w:r>
          </w:hyperlink>
        </w:p>
        <w:p w14:paraId="60FBEABE" w14:textId="270D05DF"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00E74878" w:rsidRPr="007948C6">
              <w:rPr>
                <w:rStyle w:val="Hyperlink"/>
                <w:noProof/>
              </w:rPr>
              <w:t>4.2.3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_Toc491858668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3B695F5A" w14:textId="02518487"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00E74878" w:rsidRPr="007948C6">
              <w:rPr>
                <w:rStyle w:val="Hyperlink"/>
                <w:noProof/>
                <w:lang w:val="en-US"/>
              </w:rPr>
              <w:t>5</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Auswertung der Testresultate</w:t>
            </w:r>
            <w:r w:rsidR="00E74878">
              <w:rPr>
                <w:noProof/>
                <w:webHidden/>
              </w:rPr>
              <w:tab/>
            </w:r>
            <w:r w:rsidR="00E74878">
              <w:rPr>
                <w:noProof/>
                <w:webHidden/>
              </w:rPr>
              <w:fldChar w:fldCharType="begin"/>
            </w:r>
            <w:r w:rsidR="00E74878">
              <w:rPr>
                <w:noProof/>
                <w:webHidden/>
              </w:rPr>
              <w:instrText xml:space="preserve"> PAGEREF _Toc491858669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547BE1DA" w14:textId="11D8755A"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00E74878" w:rsidRPr="007948C6">
              <w:rPr>
                <w:rStyle w:val="Hyperlink"/>
                <w:noProof/>
              </w:rPr>
              <w:t>5.1</w:t>
            </w:r>
            <w:r w:rsidR="00E74878">
              <w:rPr>
                <w:rFonts w:asciiTheme="minorHAnsi" w:eastAsiaTheme="minorEastAsia" w:hAnsiTheme="minorHAnsi" w:cstheme="minorBidi"/>
                <w:smallCap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_Toc491858670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2F944016" w14:textId="33406716"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00E74878" w:rsidRPr="007948C6">
              <w:rPr>
                <w:rStyle w:val="Hyperlink"/>
                <w:noProof/>
              </w:rPr>
              <w:t>5.1.1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Informationen</w:t>
            </w:r>
            <w:r w:rsidR="00E74878">
              <w:rPr>
                <w:noProof/>
                <w:webHidden/>
              </w:rPr>
              <w:tab/>
            </w:r>
            <w:r w:rsidR="00E74878">
              <w:rPr>
                <w:noProof/>
                <w:webHidden/>
              </w:rPr>
              <w:fldChar w:fldCharType="begin"/>
            </w:r>
            <w:r w:rsidR="00E74878">
              <w:rPr>
                <w:noProof/>
                <w:webHidden/>
              </w:rPr>
              <w:instrText xml:space="preserve"> PAGEREF _Toc491858671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656B684D" w14:textId="55A75B9F"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00E74878" w:rsidRPr="007948C6">
              <w:rPr>
                <w:rStyle w:val="Hyperlink"/>
                <w:noProof/>
              </w:rPr>
              <w:t>5.1.2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Testinformationen</w:t>
            </w:r>
            <w:r w:rsidR="00E74878">
              <w:rPr>
                <w:noProof/>
                <w:webHidden/>
              </w:rPr>
              <w:tab/>
            </w:r>
            <w:r w:rsidR="00E74878">
              <w:rPr>
                <w:noProof/>
                <w:webHidden/>
              </w:rPr>
              <w:fldChar w:fldCharType="begin"/>
            </w:r>
            <w:r w:rsidR="00E74878">
              <w:rPr>
                <w:noProof/>
                <w:webHidden/>
              </w:rPr>
              <w:instrText xml:space="preserve"> PAGEREF _Toc491858672 \h </w:instrText>
            </w:r>
            <w:r w:rsidR="00E74878">
              <w:rPr>
                <w:noProof/>
                <w:webHidden/>
              </w:rPr>
            </w:r>
            <w:r w:rsidR="00E74878">
              <w:rPr>
                <w:noProof/>
                <w:webHidden/>
              </w:rPr>
              <w:fldChar w:fldCharType="separate"/>
            </w:r>
            <w:r w:rsidR="00E74878">
              <w:rPr>
                <w:noProof/>
                <w:webHidden/>
              </w:rPr>
              <w:t>21</w:t>
            </w:r>
            <w:r w:rsidR="00E74878">
              <w:rPr>
                <w:noProof/>
                <w:webHidden/>
              </w:rPr>
              <w:fldChar w:fldCharType="end"/>
            </w:r>
          </w:hyperlink>
        </w:p>
        <w:p w14:paraId="648D49C8" w14:textId="626D3633"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00E74878" w:rsidRPr="007948C6">
              <w:rPr>
                <w:rStyle w:val="Hyperlink"/>
                <w:noProof/>
              </w:rPr>
              <w:t>5.1.3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Testresultate</w:t>
            </w:r>
            <w:r w:rsidR="00E74878">
              <w:rPr>
                <w:noProof/>
                <w:webHidden/>
              </w:rPr>
              <w:tab/>
            </w:r>
            <w:r w:rsidR="00E74878">
              <w:rPr>
                <w:noProof/>
                <w:webHidden/>
              </w:rPr>
              <w:fldChar w:fldCharType="begin"/>
            </w:r>
            <w:r w:rsidR="00E74878">
              <w:rPr>
                <w:noProof/>
                <w:webHidden/>
              </w:rPr>
              <w:instrText xml:space="preserve"> PAGEREF _Toc491858673 \h </w:instrText>
            </w:r>
            <w:r w:rsidR="00E74878">
              <w:rPr>
                <w:noProof/>
                <w:webHidden/>
              </w:rPr>
            </w:r>
            <w:r w:rsidR="00E74878">
              <w:rPr>
                <w:noProof/>
                <w:webHidden/>
              </w:rPr>
              <w:fldChar w:fldCharType="separate"/>
            </w:r>
            <w:r w:rsidR="00E74878">
              <w:rPr>
                <w:noProof/>
                <w:webHidden/>
              </w:rPr>
              <w:t>22</w:t>
            </w:r>
            <w:r w:rsidR="00E74878">
              <w:rPr>
                <w:noProof/>
                <w:webHidden/>
              </w:rPr>
              <w:fldChar w:fldCharType="end"/>
            </w:r>
          </w:hyperlink>
        </w:p>
        <w:p w14:paraId="1B546882" w14:textId="2DC6E3FD"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00E74878" w:rsidRPr="007948C6">
              <w:rPr>
                <w:rStyle w:val="Hyperlink"/>
                <w:noProof/>
              </w:rPr>
              <w:t>5.1.4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Bugs</w:t>
            </w:r>
            <w:r w:rsidR="00E74878">
              <w:rPr>
                <w:noProof/>
                <w:webHidden/>
              </w:rPr>
              <w:tab/>
            </w:r>
            <w:r w:rsidR="00E74878">
              <w:rPr>
                <w:noProof/>
                <w:webHidden/>
              </w:rPr>
              <w:fldChar w:fldCharType="begin"/>
            </w:r>
            <w:r w:rsidR="00E74878">
              <w:rPr>
                <w:noProof/>
                <w:webHidden/>
              </w:rPr>
              <w:instrText xml:space="preserve"> PAGEREF _Toc491858674 \h </w:instrText>
            </w:r>
            <w:r w:rsidR="00E74878">
              <w:rPr>
                <w:noProof/>
                <w:webHidden/>
              </w:rPr>
            </w:r>
            <w:r w:rsidR="00E74878">
              <w:rPr>
                <w:noProof/>
                <w:webHidden/>
              </w:rPr>
              <w:fldChar w:fldCharType="separate"/>
            </w:r>
            <w:r w:rsidR="00E74878">
              <w:rPr>
                <w:noProof/>
                <w:webHidden/>
              </w:rPr>
              <w:t>24</w:t>
            </w:r>
            <w:r w:rsidR="00E74878">
              <w:rPr>
                <w:noProof/>
                <w:webHidden/>
              </w:rPr>
              <w:fldChar w:fldCharType="end"/>
            </w:r>
          </w:hyperlink>
        </w:p>
        <w:p w14:paraId="1039F774" w14:textId="1790FE1C"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00E74878" w:rsidRPr="007948C6">
              <w:rPr>
                <w:rStyle w:val="Hyperlink"/>
                <w:noProof/>
              </w:rPr>
              <w:t>5.2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_Toc491858675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1AD6E7C6" w14:textId="60661C3F"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00E74878" w:rsidRPr="007948C6">
              <w:rPr>
                <w:rStyle w:val="Hyperlink"/>
                <w:noProof/>
              </w:rPr>
              <w:t>5.2.1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Testinformationen</w:t>
            </w:r>
            <w:r w:rsidR="00E74878">
              <w:rPr>
                <w:noProof/>
                <w:webHidden/>
              </w:rPr>
              <w:tab/>
            </w:r>
            <w:r w:rsidR="00E74878">
              <w:rPr>
                <w:noProof/>
                <w:webHidden/>
              </w:rPr>
              <w:fldChar w:fldCharType="begin"/>
            </w:r>
            <w:r w:rsidR="00E74878">
              <w:rPr>
                <w:noProof/>
                <w:webHidden/>
              </w:rPr>
              <w:instrText xml:space="preserve"> PAGEREF _Toc491858676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4186471C" w14:textId="70BE27F9"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00E74878" w:rsidRPr="007948C6">
              <w:rPr>
                <w:rStyle w:val="Hyperlink"/>
                <w:noProof/>
              </w:rPr>
              <w:t>5.2.2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an TestUpdateFirmware über Umgebungsvariablen</w:t>
            </w:r>
            <w:r w:rsidR="00E74878">
              <w:rPr>
                <w:noProof/>
                <w:webHidden/>
              </w:rPr>
              <w:tab/>
            </w:r>
            <w:r w:rsidR="00E74878">
              <w:rPr>
                <w:noProof/>
                <w:webHidden/>
              </w:rPr>
              <w:fldChar w:fldCharType="begin"/>
            </w:r>
            <w:r w:rsidR="00E74878">
              <w:rPr>
                <w:noProof/>
                <w:webHidden/>
              </w:rPr>
              <w:instrText xml:space="preserve"> PAGEREF _Toc491858677 \h </w:instrText>
            </w:r>
            <w:r w:rsidR="00E74878">
              <w:rPr>
                <w:noProof/>
                <w:webHidden/>
              </w:rPr>
            </w:r>
            <w:r w:rsidR="00E74878">
              <w:rPr>
                <w:noProof/>
                <w:webHidden/>
              </w:rPr>
              <w:fldChar w:fldCharType="separate"/>
            </w:r>
            <w:r w:rsidR="00E74878">
              <w:rPr>
                <w:noProof/>
                <w:webHidden/>
              </w:rPr>
              <w:t>27</w:t>
            </w:r>
            <w:r w:rsidR="00E74878">
              <w:rPr>
                <w:noProof/>
                <w:webHidden/>
              </w:rPr>
              <w:fldChar w:fldCharType="end"/>
            </w:r>
          </w:hyperlink>
        </w:p>
        <w:p w14:paraId="5762CF24" w14:textId="0D9A183E"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00E74878" w:rsidRPr="007948C6">
              <w:rPr>
                <w:rStyle w:val="Hyperlink"/>
                <w:noProof/>
              </w:rPr>
              <w:t>5.3</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_Toc491858678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04B18D58" w14:textId="5C446391"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00E74878" w:rsidRPr="007948C6">
              <w:rPr>
                <w:rStyle w:val="Hyperlink"/>
                <w:noProof/>
              </w:rPr>
              <w:t>5.3.1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Anweisung Update Testinformationen</w:t>
            </w:r>
            <w:r w:rsidR="00E74878">
              <w:rPr>
                <w:noProof/>
                <w:webHidden/>
              </w:rPr>
              <w:tab/>
            </w:r>
            <w:r w:rsidR="00E74878">
              <w:rPr>
                <w:noProof/>
                <w:webHidden/>
              </w:rPr>
              <w:fldChar w:fldCharType="begin"/>
            </w:r>
            <w:r w:rsidR="00E74878">
              <w:rPr>
                <w:noProof/>
                <w:webHidden/>
              </w:rPr>
              <w:instrText xml:space="preserve"> PAGEREF _Toc491858679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2A8826B6" w14:textId="37C1BF64"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00E74878" w:rsidRPr="007948C6">
              <w:rPr>
                <w:rStyle w:val="Hyperlink"/>
                <w:noProof/>
              </w:rPr>
              <w:t>5.3.2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Abfrage Testinformationen</w:t>
            </w:r>
            <w:r w:rsidR="00E74878">
              <w:rPr>
                <w:noProof/>
                <w:webHidden/>
              </w:rPr>
              <w:tab/>
            </w:r>
            <w:r w:rsidR="00E74878">
              <w:rPr>
                <w:noProof/>
                <w:webHidden/>
              </w:rPr>
              <w:fldChar w:fldCharType="begin"/>
            </w:r>
            <w:r w:rsidR="00E74878">
              <w:rPr>
                <w:noProof/>
                <w:webHidden/>
              </w:rPr>
              <w:instrText xml:space="preserve"> PAGEREF _Toc491858680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4441E15E" w14:textId="393DF5CD"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00E74878" w:rsidRPr="007948C6">
              <w:rPr>
                <w:rStyle w:val="Hyperlink"/>
                <w:noProof/>
              </w:rPr>
              <w:t>5.3.3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in SoftwareVersionsDatabase schreiben</w:t>
            </w:r>
            <w:r w:rsidR="00E74878">
              <w:rPr>
                <w:noProof/>
                <w:webHidden/>
              </w:rPr>
              <w:tab/>
            </w:r>
            <w:r w:rsidR="00E74878">
              <w:rPr>
                <w:noProof/>
                <w:webHidden/>
              </w:rPr>
              <w:fldChar w:fldCharType="begin"/>
            </w:r>
            <w:r w:rsidR="00E74878">
              <w:rPr>
                <w:noProof/>
                <w:webHidden/>
              </w:rPr>
              <w:instrText xml:space="preserve"> PAGEREF _Toc491858681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2E6FB767" w14:textId="563149A4"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00E74878" w:rsidRPr="007948C6">
              <w:rPr>
                <w:rStyle w:val="Hyperlink"/>
                <w:noProof/>
              </w:rPr>
              <w:t>5.4</w:t>
            </w:r>
            <w:r w:rsidR="00E74878">
              <w:rPr>
                <w:rFonts w:asciiTheme="minorHAnsi" w:eastAsiaTheme="minorEastAsia" w:hAnsiTheme="minorHAnsi" w:cstheme="minorBidi"/>
                <w:smallCap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_Toc491858682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0EDBC59C" w14:textId="7E1975E8"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00E74878" w:rsidRPr="007948C6">
              <w:rPr>
                <w:rStyle w:val="Hyperlink"/>
                <w:noProof/>
              </w:rPr>
              <w:t>5.4.1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Auslesung der Testinformationen</w:t>
            </w:r>
            <w:r w:rsidR="00E74878">
              <w:rPr>
                <w:noProof/>
                <w:webHidden/>
              </w:rPr>
              <w:tab/>
            </w:r>
            <w:r w:rsidR="00E74878">
              <w:rPr>
                <w:noProof/>
                <w:webHidden/>
              </w:rPr>
              <w:fldChar w:fldCharType="begin"/>
            </w:r>
            <w:r w:rsidR="00E74878">
              <w:rPr>
                <w:noProof/>
                <w:webHidden/>
              </w:rPr>
              <w:instrText xml:space="preserve"> PAGEREF _Toc491858683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2038A753" w14:textId="203F8DE8"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00E74878" w:rsidRPr="007948C6">
              <w:rPr>
                <w:rStyle w:val="Hyperlink"/>
                <w:noProof/>
              </w:rPr>
              <w:t>5.4.2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Hinterlegung des Grundzustandes</w:t>
            </w:r>
            <w:r w:rsidR="00E74878">
              <w:rPr>
                <w:noProof/>
                <w:webHidden/>
              </w:rPr>
              <w:tab/>
            </w:r>
            <w:r w:rsidR="00E74878">
              <w:rPr>
                <w:noProof/>
                <w:webHidden/>
              </w:rPr>
              <w:fldChar w:fldCharType="begin"/>
            </w:r>
            <w:r w:rsidR="00E74878">
              <w:rPr>
                <w:noProof/>
                <w:webHidden/>
              </w:rPr>
              <w:instrText xml:space="preserve"> PAGEREF _Toc491858684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3877D0BA" w14:textId="40686B0A"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00E74878" w:rsidRPr="007948C6">
              <w:rPr>
                <w:rStyle w:val="Hyperlink"/>
                <w:noProof/>
              </w:rPr>
              <w:t>5.4.3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der Testresultate</w:t>
            </w:r>
            <w:r w:rsidR="00E74878">
              <w:rPr>
                <w:noProof/>
                <w:webHidden/>
              </w:rPr>
              <w:tab/>
            </w:r>
            <w:r w:rsidR="00E74878">
              <w:rPr>
                <w:noProof/>
                <w:webHidden/>
              </w:rPr>
              <w:fldChar w:fldCharType="begin"/>
            </w:r>
            <w:r w:rsidR="00E74878">
              <w:rPr>
                <w:noProof/>
                <w:webHidden/>
              </w:rPr>
              <w:instrText xml:space="preserve"> PAGEREF _Toc491858685 \h </w:instrText>
            </w:r>
            <w:r w:rsidR="00E74878">
              <w:rPr>
                <w:noProof/>
                <w:webHidden/>
              </w:rPr>
            </w:r>
            <w:r w:rsidR="00E74878">
              <w:rPr>
                <w:noProof/>
                <w:webHidden/>
              </w:rPr>
              <w:fldChar w:fldCharType="separate"/>
            </w:r>
            <w:r w:rsidR="00E74878">
              <w:rPr>
                <w:noProof/>
                <w:webHidden/>
              </w:rPr>
              <w:t>31</w:t>
            </w:r>
            <w:r w:rsidR="00E74878">
              <w:rPr>
                <w:noProof/>
                <w:webHidden/>
              </w:rPr>
              <w:fldChar w:fldCharType="end"/>
            </w:r>
          </w:hyperlink>
        </w:p>
        <w:p w14:paraId="678F4489" w14:textId="587437F7"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00E74878" w:rsidRPr="007948C6">
              <w:rPr>
                <w:rStyle w:val="Hyperlink"/>
                <w:noProof/>
              </w:rPr>
              <w:t>5.5</w:t>
            </w:r>
            <w:r w:rsidR="00E74878">
              <w:rPr>
                <w:rFonts w:asciiTheme="minorHAnsi" w:eastAsiaTheme="minorEastAsia" w:hAnsiTheme="minorHAnsi" w:cstheme="minorBidi"/>
                <w:smallCap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_Toc491858686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7E453B38" w14:textId="440B126B"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00E74878" w:rsidRPr="007948C6">
              <w:rPr>
                <w:rStyle w:val="Hyperlink"/>
                <w:noProof/>
              </w:rPr>
              <w:t>5.5.1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Anbindung SoftwareVersionsDatabase</w:t>
            </w:r>
            <w:r w:rsidR="00E74878">
              <w:rPr>
                <w:noProof/>
                <w:webHidden/>
              </w:rPr>
              <w:tab/>
            </w:r>
            <w:r w:rsidR="00E74878">
              <w:rPr>
                <w:noProof/>
                <w:webHidden/>
              </w:rPr>
              <w:fldChar w:fldCharType="begin"/>
            </w:r>
            <w:r w:rsidR="00E74878">
              <w:rPr>
                <w:noProof/>
                <w:webHidden/>
              </w:rPr>
              <w:instrText xml:space="preserve"> PAGEREF _Toc491858687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40FDD26C" w14:textId="169D3597"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00E74878" w:rsidRPr="007948C6">
              <w:rPr>
                <w:rStyle w:val="Hyperlink"/>
                <w:noProof/>
              </w:rPr>
              <w:t>5.5.2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Codierung nach MVVM</w:t>
            </w:r>
            <w:r w:rsidR="00E74878">
              <w:rPr>
                <w:noProof/>
                <w:webHidden/>
              </w:rPr>
              <w:tab/>
            </w:r>
            <w:r w:rsidR="00E74878">
              <w:rPr>
                <w:noProof/>
                <w:webHidden/>
              </w:rPr>
              <w:fldChar w:fldCharType="begin"/>
            </w:r>
            <w:r w:rsidR="00E74878">
              <w:rPr>
                <w:noProof/>
                <w:webHidden/>
              </w:rPr>
              <w:instrText xml:space="preserve"> PAGEREF _Toc491858688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647E5578" w14:textId="1A6FACA9"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00E74878" w:rsidRPr="007948C6">
              <w:rPr>
                <w:rStyle w:val="Hyperlink"/>
                <w:noProof/>
              </w:rPr>
              <w:t>5.5.3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Ausgabe Bericht</w:t>
            </w:r>
            <w:r w:rsidR="00E74878">
              <w:rPr>
                <w:noProof/>
                <w:webHidden/>
              </w:rPr>
              <w:tab/>
            </w:r>
            <w:r w:rsidR="00E74878">
              <w:rPr>
                <w:noProof/>
                <w:webHidden/>
              </w:rPr>
              <w:fldChar w:fldCharType="begin"/>
            </w:r>
            <w:r w:rsidR="00E74878">
              <w:rPr>
                <w:noProof/>
                <w:webHidden/>
              </w:rPr>
              <w:instrText xml:space="preserve"> PAGEREF _Toc491858689 \h </w:instrText>
            </w:r>
            <w:r w:rsidR="00E74878">
              <w:rPr>
                <w:noProof/>
                <w:webHidden/>
              </w:rPr>
            </w:r>
            <w:r w:rsidR="00E74878">
              <w:rPr>
                <w:noProof/>
                <w:webHidden/>
              </w:rPr>
              <w:fldChar w:fldCharType="separate"/>
            </w:r>
            <w:r w:rsidR="00E74878">
              <w:rPr>
                <w:noProof/>
                <w:webHidden/>
              </w:rPr>
              <w:t>36</w:t>
            </w:r>
            <w:r w:rsidR="00E74878">
              <w:rPr>
                <w:noProof/>
                <w:webHidden/>
              </w:rPr>
              <w:fldChar w:fldCharType="end"/>
            </w:r>
          </w:hyperlink>
        </w:p>
        <w:p w14:paraId="5DA1CD6F" w14:textId="10E4DC83"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00E74878" w:rsidRPr="007948C6">
              <w:rPr>
                <w:rStyle w:val="Hyperlink"/>
                <w:noProof/>
                <w:lang w:val="en-US"/>
              </w:rPr>
              <w:t>6</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Ergebnisse</w:t>
            </w:r>
            <w:r w:rsidR="00E74878">
              <w:rPr>
                <w:noProof/>
                <w:webHidden/>
              </w:rPr>
              <w:tab/>
            </w:r>
            <w:r w:rsidR="00E74878">
              <w:rPr>
                <w:noProof/>
                <w:webHidden/>
              </w:rPr>
              <w:fldChar w:fldCharType="begin"/>
            </w:r>
            <w:r w:rsidR="00E74878">
              <w:rPr>
                <w:noProof/>
                <w:webHidden/>
              </w:rPr>
              <w:instrText xml:space="preserve"> PAGEREF _Toc491858690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23530A4C" w14:textId="3840C673"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00E74878" w:rsidRPr="007948C6">
              <w:rPr>
                <w:rStyle w:val="Hyperlink"/>
                <w:noProof/>
              </w:rPr>
              <w:t>6.1</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_Toc491858691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43BEB976" w14:textId="696372A2"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00E74878" w:rsidRPr="007948C6">
              <w:rPr>
                <w:rStyle w:val="Hyperlink"/>
                <w:noProof/>
              </w:rPr>
              <w:t>6.2</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_Toc491858692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06DDB205" w14:textId="6AD973EA"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00E74878" w:rsidRPr="007948C6">
              <w:rPr>
                <w:rStyle w:val="Hyperlink"/>
                <w:noProof/>
                <w:lang w:val="en-US"/>
              </w:rPr>
              <w:t>7</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Diskussion</w:t>
            </w:r>
            <w:r w:rsidR="00E74878">
              <w:rPr>
                <w:noProof/>
                <w:webHidden/>
              </w:rPr>
              <w:tab/>
            </w:r>
            <w:r w:rsidR="00E74878">
              <w:rPr>
                <w:noProof/>
                <w:webHidden/>
              </w:rPr>
              <w:fldChar w:fldCharType="begin"/>
            </w:r>
            <w:r w:rsidR="00E74878">
              <w:rPr>
                <w:noProof/>
                <w:webHidden/>
              </w:rPr>
              <w:instrText xml:space="preserve"> PAGEREF _Toc491858693 \h </w:instrText>
            </w:r>
            <w:r w:rsidR="00E74878">
              <w:rPr>
                <w:noProof/>
                <w:webHidden/>
              </w:rPr>
            </w:r>
            <w:r w:rsidR="00E74878">
              <w:rPr>
                <w:noProof/>
                <w:webHidden/>
              </w:rPr>
              <w:fldChar w:fldCharType="separate"/>
            </w:r>
            <w:r w:rsidR="00E74878">
              <w:rPr>
                <w:noProof/>
                <w:webHidden/>
              </w:rPr>
              <w:t>42</w:t>
            </w:r>
            <w:r w:rsidR="00E74878">
              <w:rPr>
                <w:noProof/>
                <w:webHidden/>
              </w:rPr>
              <w:fldChar w:fldCharType="end"/>
            </w:r>
          </w:hyperlink>
        </w:p>
        <w:p w14:paraId="02032E9B" w14:textId="1A55D7C4"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00E74878" w:rsidRPr="007948C6">
              <w:rPr>
                <w:rStyle w:val="Hyperlink"/>
                <w:noProof/>
                <w:lang w:val="en-US"/>
              </w:rPr>
              <w:t>8</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Ausblick</w:t>
            </w:r>
            <w:r w:rsidR="00E74878">
              <w:rPr>
                <w:noProof/>
                <w:webHidden/>
              </w:rPr>
              <w:tab/>
            </w:r>
            <w:r w:rsidR="00E74878">
              <w:rPr>
                <w:noProof/>
                <w:webHidden/>
              </w:rPr>
              <w:fldChar w:fldCharType="begin"/>
            </w:r>
            <w:r w:rsidR="00E74878">
              <w:rPr>
                <w:noProof/>
                <w:webHidden/>
              </w:rPr>
              <w:instrText xml:space="preserve"> PAGEREF _Toc491858694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4F1F9A0B" w14:textId="5032701F"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00E74878" w:rsidRPr="007948C6">
              <w:rPr>
                <w:rStyle w:val="Hyperlink"/>
                <w:noProof/>
              </w:rPr>
              <w:t>8.1</w:t>
            </w:r>
            <w:r w:rsidR="00E74878">
              <w:rPr>
                <w:rFonts w:asciiTheme="minorHAnsi" w:eastAsiaTheme="minorEastAsia" w:hAnsiTheme="minorHAnsi" w:cstheme="minorBidi"/>
                <w:smallCaps w:val="0"/>
                <w:noProof/>
                <w:szCs w:val="22"/>
                <w:lang w:eastAsia="de-CH"/>
              </w:rPr>
              <w:tab/>
            </w:r>
            <w:r w:rsidR="00E74878" w:rsidRPr="007948C6">
              <w:rPr>
                <w:rStyle w:val="Hyperlink"/>
                <w:noProof/>
              </w:rPr>
              <w:t>Offene Punkte</w:t>
            </w:r>
            <w:r w:rsidR="00E74878">
              <w:rPr>
                <w:noProof/>
                <w:webHidden/>
              </w:rPr>
              <w:tab/>
            </w:r>
            <w:r w:rsidR="00E74878">
              <w:rPr>
                <w:noProof/>
                <w:webHidden/>
              </w:rPr>
              <w:fldChar w:fldCharType="begin"/>
            </w:r>
            <w:r w:rsidR="00E74878">
              <w:rPr>
                <w:noProof/>
                <w:webHidden/>
              </w:rPr>
              <w:instrText xml:space="preserve"> PAGEREF _Toc491858695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657882" w14:textId="77707A3A"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00E74878" w:rsidRPr="007948C6">
              <w:rPr>
                <w:rStyle w:val="Hyperlink"/>
                <w:noProof/>
              </w:rPr>
              <w:t>8.1.1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Umsetzung Überarbeitung SoftwareVersionsDatabase</w:t>
            </w:r>
            <w:r w:rsidR="00E74878">
              <w:rPr>
                <w:noProof/>
                <w:webHidden/>
              </w:rPr>
              <w:tab/>
            </w:r>
            <w:r w:rsidR="00E74878">
              <w:rPr>
                <w:noProof/>
                <w:webHidden/>
              </w:rPr>
              <w:fldChar w:fldCharType="begin"/>
            </w:r>
            <w:r w:rsidR="00E74878">
              <w:rPr>
                <w:noProof/>
                <w:webHidden/>
              </w:rPr>
              <w:instrText xml:space="preserve"> PAGEREF _Toc491858696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71CCDBE7" w14:textId="78B4FE36"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00E74878" w:rsidRPr="007948C6">
              <w:rPr>
                <w:rStyle w:val="Hyperlink"/>
                <w:noProof/>
              </w:rPr>
              <w:t>8.1.2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Integration Buglist in ETIC2</w:t>
            </w:r>
            <w:r w:rsidR="00E74878">
              <w:rPr>
                <w:noProof/>
                <w:webHidden/>
              </w:rPr>
              <w:tab/>
            </w:r>
            <w:r w:rsidR="00E74878">
              <w:rPr>
                <w:noProof/>
                <w:webHidden/>
              </w:rPr>
              <w:fldChar w:fldCharType="begin"/>
            </w:r>
            <w:r w:rsidR="00E74878">
              <w:rPr>
                <w:noProof/>
                <w:webHidden/>
              </w:rPr>
              <w:instrText xml:space="preserve"> PAGEREF _Toc491858697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5B1D3476" w14:textId="4792A643"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00E74878" w:rsidRPr="007948C6">
              <w:rPr>
                <w:rStyle w:val="Hyperlink"/>
                <w:noProof/>
              </w:rPr>
              <w:t>8.1.3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Logfile in ETIC2</w:t>
            </w:r>
            <w:r w:rsidR="00E74878">
              <w:rPr>
                <w:noProof/>
                <w:webHidden/>
              </w:rPr>
              <w:tab/>
            </w:r>
            <w:r w:rsidR="00E74878">
              <w:rPr>
                <w:noProof/>
                <w:webHidden/>
              </w:rPr>
              <w:fldChar w:fldCharType="begin"/>
            </w:r>
            <w:r w:rsidR="00E74878">
              <w:rPr>
                <w:noProof/>
                <w:webHidden/>
              </w:rPr>
              <w:instrText xml:space="preserve"> PAGEREF _Toc491858698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728357" w14:textId="4432F121"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00E74878" w:rsidRPr="007948C6">
              <w:rPr>
                <w:rStyle w:val="Hyperlink"/>
                <w:noProof/>
              </w:rPr>
              <w:t>8.2</w:t>
            </w:r>
            <w:r w:rsidR="00E74878">
              <w:rPr>
                <w:rFonts w:asciiTheme="minorHAnsi" w:eastAsiaTheme="minorEastAsia" w:hAnsiTheme="minorHAnsi" w:cstheme="minorBidi"/>
                <w:smallCaps w:val="0"/>
                <w:noProof/>
                <w:szCs w:val="22"/>
                <w:lang w:eastAsia="de-CH"/>
              </w:rPr>
              <w:tab/>
            </w:r>
            <w:r w:rsidR="00E74878" w:rsidRPr="007948C6">
              <w:rPr>
                <w:rStyle w:val="Hyperlink"/>
                <w:noProof/>
              </w:rPr>
              <w:t>Nächste Schritte</w:t>
            </w:r>
            <w:r w:rsidR="00E74878">
              <w:rPr>
                <w:noProof/>
                <w:webHidden/>
              </w:rPr>
              <w:tab/>
            </w:r>
            <w:r w:rsidR="00E74878">
              <w:rPr>
                <w:noProof/>
                <w:webHidden/>
              </w:rPr>
              <w:fldChar w:fldCharType="begin"/>
            </w:r>
            <w:r w:rsidR="00E74878">
              <w:rPr>
                <w:noProof/>
                <w:webHidden/>
              </w:rPr>
              <w:instrText xml:space="preserve"> PAGEREF _Toc491858699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6625465E" w14:textId="02D581FC" w:rsidR="00E74878" w:rsidRDefault="004A238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00E74878" w:rsidRPr="007948C6">
              <w:rPr>
                <w:rStyle w:val="Hyperlink"/>
                <w:noProof/>
                <w:lang w:val="en-US"/>
              </w:rPr>
              <w:t>9</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Verzeichnisse</w:t>
            </w:r>
            <w:r w:rsidR="00E74878">
              <w:rPr>
                <w:noProof/>
                <w:webHidden/>
              </w:rPr>
              <w:tab/>
            </w:r>
            <w:r w:rsidR="00E74878">
              <w:rPr>
                <w:noProof/>
                <w:webHidden/>
              </w:rPr>
              <w:fldChar w:fldCharType="begin"/>
            </w:r>
            <w:r w:rsidR="00E74878">
              <w:rPr>
                <w:noProof/>
                <w:webHidden/>
              </w:rPr>
              <w:instrText xml:space="preserve"> PAGEREF _Toc491858700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3F0972F8" w14:textId="556E8B58" w:rsidR="00E74878" w:rsidRDefault="004A2384">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00E74878" w:rsidRPr="007948C6">
              <w:rPr>
                <w:rStyle w:val="Hyperlink"/>
                <w:noProof/>
              </w:rPr>
              <w:t>Literaturverzeichnis</w:t>
            </w:r>
            <w:r w:rsidR="00E74878">
              <w:rPr>
                <w:noProof/>
                <w:webHidden/>
              </w:rPr>
              <w:tab/>
            </w:r>
            <w:r w:rsidR="00E74878">
              <w:rPr>
                <w:noProof/>
                <w:webHidden/>
              </w:rPr>
              <w:fldChar w:fldCharType="begin"/>
            </w:r>
            <w:r w:rsidR="00E74878">
              <w:rPr>
                <w:noProof/>
                <w:webHidden/>
              </w:rPr>
              <w:instrText xml:space="preserve"> PAGEREF _Toc491858701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88C605E" w14:textId="19DA934A" w:rsidR="00E74878" w:rsidRDefault="004A2384">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00E74878" w:rsidRPr="007948C6">
              <w:rPr>
                <w:rStyle w:val="Hyperlink"/>
                <w:noProof/>
              </w:rPr>
              <w:t>Abkürzungsverzeichnis</w:t>
            </w:r>
            <w:r w:rsidR="00E74878">
              <w:rPr>
                <w:noProof/>
                <w:webHidden/>
              </w:rPr>
              <w:tab/>
            </w:r>
            <w:r w:rsidR="00E74878">
              <w:rPr>
                <w:noProof/>
                <w:webHidden/>
              </w:rPr>
              <w:fldChar w:fldCharType="begin"/>
            </w:r>
            <w:r w:rsidR="00E74878">
              <w:rPr>
                <w:noProof/>
                <w:webHidden/>
              </w:rPr>
              <w:instrText xml:space="preserve"> PAGEREF _Toc491858702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C59F2E7" w14:textId="1F1F116B" w:rsidR="00E74878" w:rsidRDefault="004A2384">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00E74878" w:rsidRPr="007948C6">
              <w:rPr>
                <w:rStyle w:val="Hyperlink"/>
                <w:noProof/>
              </w:rPr>
              <w:t>Abbildungsverzeichnis</w:t>
            </w:r>
            <w:r w:rsidR="00E74878">
              <w:rPr>
                <w:noProof/>
                <w:webHidden/>
              </w:rPr>
              <w:tab/>
            </w:r>
            <w:r w:rsidR="00E74878">
              <w:rPr>
                <w:noProof/>
                <w:webHidden/>
              </w:rPr>
              <w:fldChar w:fldCharType="begin"/>
            </w:r>
            <w:r w:rsidR="00E74878">
              <w:rPr>
                <w:noProof/>
                <w:webHidden/>
              </w:rPr>
              <w:instrText xml:space="preserve"> PAGEREF _Toc491858703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51C87251" w14:textId="505C2EAD" w:rsidR="00E74878" w:rsidRDefault="004A2384">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00E74878" w:rsidRPr="007948C6">
              <w:rPr>
                <w:rStyle w:val="Hyperlink"/>
                <w:noProof/>
              </w:rPr>
              <w:t>Tabellenverzeichnis</w:t>
            </w:r>
            <w:r w:rsidR="00E74878">
              <w:rPr>
                <w:noProof/>
                <w:webHidden/>
              </w:rPr>
              <w:tab/>
            </w:r>
            <w:r w:rsidR="00E74878">
              <w:rPr>
                <w:noProof/>
                <w:webHidden/>
              </w:rPr>
              <w:fldChar w:fldCharType="begin"/>
            </w:r>
            <w:r w:rsidR="00E74878">
              <w:rPr>
                <w:noProof/>
                <w:webHidden/>
              </w:rPr>
              <w:instrText xml:space="preserve"> PAGEREF _Toc491858704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11D66492" w14:textId="261D2C24" w:rsidR="00E74878" w:rsidRDefault="004A2384">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00E74878" w:rsidRPr="007948C6">
              <w:rPr>
                <w:rStyle w:val="Hyperlink"/>
                <w:noProof/>
              </w:rPr>
              <w:t>Glossar</w:t>
            </w:r>
            <w:r w:rsidR="00E74878">
              <w:rPr>
                <w:noProof/>
                <w:webHidden/>
              </w:rPr>
              <w:tab/>
            </w:r>
            <w:r w:rsidR="00E74878">
              <w:rPr>
                <w:noProof/>
                <w:webHidden/>
              </w:rPr>
              <w:fldChar w:fldCharType="begin"/>
            </w:r>
            <w:r w:rsidR="00E74878">
              <w:rPr>
                <w:noProof/>
                <w:webHidden/>
              </w:rPr>
              <w:instrText xml:space="preserve"> PAGEREF _Toc491858705 \h </w:instrText>
            </w:r>
            <w:r w:rsidR="00E74878">
              <w:rPr>
                <w:noProof/>
                <w:webHidden/>
              </w:rPr>
            </w:r>
            <w:r w:rsidR="00E74878">
              <w:rPr>
                <w:noProof/>
                <w:webHidden/>
              </w:rPr>
              <w:fldChar w:fldCharType="separate"/>
            </w:r>
            <w:r w:rsidR="00E74878">
              <w:rPr>
                <w:noProof/>
                <w:webHidden/>
              </w:rPr>
              <w:t>46</w:t>
            </w:r>
            <w:r w:rsidR="00E74878">
              <w:rPr>
                <w:noProof/>
                <w:webHidden/>
              </w:rPr>
              <w:fldChar w:fldCharType="end"/>
            </w:r>
          </w:hyperlink>
        </w:p>
        <w:p w14:paraId="68DCF207" w14:textId="0E28D3EB" w:rsidR="00E74878" w:rsidRDefault="004A238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00E74878" w:rsidRPr="007948C6">
              <w:rPr>
                <w:rStyle w:val="Hyperlink"/>
                <w:noProof/>
              </w:rPr>
              <w:t>A.</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Projektmanagement</w:t>
            </w:r>
            <w:r w:rsidR="00E74878">
              <w:rPr>
                <w:noProof/>
                <w:webHidden/>
              </w:rPr>
              <w:tab/>
            </w:r>
            <w:r w:rsidR="00E74878">
              <w:rPr>
                <w:noProof/>
                <w:webHidden/>
              </w:rPr>
              <w:fldChar w:fldCharType="begin"/>
            </w:r>
            <w:r w:rsidR="00E74878">
              <w:rPr>
                <w:noProof/>
                <w:webHidden/>
              </w:rPr>
              <w:instrText xml:space="preserve"> PAGEREF _Toc491858706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7F3DF132" w14:textId="6A54CC2D"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00E74878" w:rsidRPr="007948C6">
              <w:rPr>
                <w:rStyle w:val="Hyperlink"/>
                <w:noProof/>
              </w:rPr>
              <w:t>A.1.</w:t>
            </w:r>
            <w:r w:rsidR="00E74878">
              <w:rPr>
                <w:rFonts w:asciiTheme="minorHAnsi" w:eastAsiaTheme="minorEastAsia" w:hAnsiTheme="minorHAnsi" w:cstheme="minorBidi"/>
                <w:smallCaps w:val="0"/>
                <w:noProof/>
                <w:szCs w:val="22"/>
                <w:lang w:eastAsia="de-CH"/>
              </w:rPr>
              <w:tab/>
            </w:r>
            <w:r w:rsidR="00E74878" w:rsidRPr="007948C6">
              <w:rPr>
                <w:rStyle w:val="Hyperlink"/>
                <w:noProof/>
              </w:rPr>
              <w:t>Zeitplan</w:t>
            </w:r>
            <w:r w:rsidR="00E74878">
              <w:rPr>
                <w:noProof/>
                <w:webHidden/>
              </w:rPr>
              <w:tab/>
            </w:r>
            <w:r w:rsidR="00E74878">
              <w:rPr>
                <w:noProof/>
                <w:webHidden/>
              </w:rPr>
              <w:fldChar w:fldCharType="begin"/>
            </w:r>
            <w:r w:rsidR="00E74878">
              <w:rPr>
                <w:noProof/>
                <w:webHidden/>
              </w:rPr>
              <w:instrText xml:space="preserve"> PAGEREF _Toc491858707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065B18A2" w14:textId="1362D78A" w:rsidR="00E74878" w:rsidRDefault="004A238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00E74878" w:rsidRPr="007948C6">
              <w:rPr>
                <w:rStyle w:val="Hyperlink"/>
                <w:noProof/>
              </w:rPr>
              <w:t>B.</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_Toc491858708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6FCCAFED" w14:textId="45F9D28A" w:rsidR="00E74878" w:rsidRDefault="004A2384">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00E74878" w:rsidRPr="007948C6">
              <w:rPr>
                <w:rStyle w:val="Hyperlink"/>
                <w:noProof/>
              </w:rPr>
              <w:t>B.1.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_Toc491858709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1A861654" w14:textId="4C914F2E" w:rsidR="00E74878" w:rsidRDefault="004A238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00E74878" w:rsidRPr="007948C6">
              <w:rPr>
                <w:rStyle w:val="Hyperlink"/>
                <w:noProof/>
              </w:rPr>
              <w:t>C.</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_Toc491858710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2513587A" w14:textId="706E60D3"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00E74878" w:rsidRPr="007948C6">
              <w:rPr>
                <w:rStyle w:val="Hyperlink"/>
                <w:noProof/>
              </w:rPr>
              <w:t>C.1.</w:t>
            </w:r>
            <w:r w:rsidR="00E74878">
              <w:rPr>
                <w:rFonts w:asciiTheme="minorHAnsi" w:eastAsiaTheme="minorEastAsia" w:hAnsiTheme="minorHAnsi" w:cstheme="minorBidi"/>
                <w:smallCaps w:val="0"/>
                <w:noProof/>
                <w:szCs w:val="22"/>
                <w:lang w:eastAsia="de-CH"/>
              </w:rPr>
              <w:tab/>
            </w:r>
            <w:r w:rsidR="00E74878" w:rsidRPr="007948C6">
              <w:rPr>
                <w:rStyle w:val="Hyperlink"/>
                <w:noProof/>
              </w:rPr>
              <w:t>CVI</w:t>
            </w:r>
            <w:r w:rsidR="00E74878">
              <w:rPr>
                <w:noProof/>
                <w:webHidden/>
              </w:rPr>
              <w:tab/>
            </w:r>
            <w:r w:rsidR="00E74878">
              <w:rPr>
                <w:noProof/>
                <w:webHidden/>
              </w:rPr>
              <w:fldChar w:fldCharType="begin"/>
            </w:r>
            <w:r w:rsidR="00E74878">
              <w:rPr>
                <w:noProof/>
                <w:webHidden/>
              </w:rPr>
              <w:instrText xml:space="preserve"> PAGEREF _Toc491858711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7236107E" w14:textId="7310B043"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00E74878" w:rsidRPr="007948C6">
              <w:rPr>
                <w:rStyle w:val="Hyperlink"/>
                <w:noProof/>
              </w:rPr>
              <w:t>C.1.1.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Umgebungsvariable</w:t>
            </w:r>
            <w:r w:rsidR="00E74878">
              <w:rPr>
                <w:noProof/>
                <w:webHidden/>
              </w:rPr>
              <w:tab/>
            </w:r>
            <w:r w:rsidR="00E74878">
              <w:rPr>
                <w:noProof/>
                <w:webHidden/>
              </w:rPr>
              <w:fldChar w:fldCharType="begin"/>
            </w:r>
            <w:r w:rsidR="00E74878">
              <w:rPr>
                <w:noProof/>
                <w:webHidden/>
              </w:rPr>
              <w:instrText xml:space="preserve"> PAGEREF _Toc491858712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1F239940" w14:textId="03AEA539" w:rsidR="00E74878" w:rsidRDefault="004A2384">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00E74878" w:rsidRPr="007948C6">
              <w:rPr>
                <w:rStyle w:val="Hyperlink"/>
                <w:noProof/>
              </w:rPr>
              <w:t>C.1.1.1.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Gegenüberstellung zu C Libary Umgebungsvariable</w:t>
            </w:r>
            <w:r w:rsidR="00E74878">
              <w:rPr>
                <w:noProof/>
                <w:webHidden/>
              </w:rPr>
              <w:tab/>
            </w:r>
            <w:r w:rsidR="00E74878">
              <w:rPr>
                <w:noProof/>
                <w:webHidden/>
              </w:rPr>
              <w:fldChar w:fldCharType="begin"/>
            </w:r>
            <w:r w:rsidR="00E74878">
              <w:rPr>
                <w:noProof/>
                <w:webHidden/>
              </w:rPr>
              <w:instrText xml:space="preserve"> PAGEREF _Toc491858713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33BB003F" w14:textId="4CFAD1C1" w:rsidR="00E74878" w:rsidRDefault="004A238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00E74878" w:rsidRPr="007948C6">
              <w:rPr>
                <w:rStyle w:val="Hyperlink"/>
                <w:noProof/>
              </w:rPr>
              <w:t>C.2.</w:t>
            </w:r>
            <w:r w:rsidR="00E74878">
              <w:rPr>
                <w:rFonts w:asciiTheme="minorHAnsi" w:eastAsiaTheme="minorEastAsia" w:hAnsiTheme="minorHAnsi" w:cstheme="minorBidi"/>
                <w:smallCaps w:val="0"/>
                <w:noProof/>
                <w:szCs w:val="22"/>
                <w:lang w:eastAsia="de-CH"/>
              </w:rPr>
              <w:tab/>
            </w:r>
            <w:r w:rsidR="00E74878" w:rsidRPr="007948C6">
              <w:rPr>
                <w:rStyle w:val="Hyperlink"/>
                <w:noProof/>
              </w:rPr>
              <w:t>SQL Toolkit</w:t>
            </w:r>
            <w:r w:rsidR="00E74878">
              <w:rPr>
                <w:noProof/>
                <w:webHidden/>
              </w:rPr>
              <w:tab/>
            </w:r>
            <w:r w:rsidR="00E74878">
              <w:rPr>
                <w:noProof/>
                <w:webHidden/>
              </w:rPr>
              <w:fldChar w:fldCharType="begin"/>
            </w:r>
            <w:r w:rsidR="00E74878">
              <w:rPr>
                <w:noProof/>
                <w:webHidden/>
              </w:rPr>
              <w:instrText xml:space="preserve"> PAGEREF _Toc491858714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28053C1E" w14:textId="36A45B51"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00E74878" w:rsidRPr="007948C6">
              <w:rPr>
                <w:rStyle w:val="Hyperlink"/>
                <w:noProof/>
              </w:rPr>
              <w:t>C.2.1.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Funktionsumfang</w:t>
            </w:r>
            <w:r w:rsidR="00E74878">
              <w:rPr>
                <w:noProof/>
                <w:webHidden/>
              </w:rPr>
              <w:tab/>
            </w:r>
            <w:r w:rsidR="00E74878">
              <w:rPr>
                <w:noProof/>
                <w:webHidden/>
              </w:rPr>
              <w:fldChar w:fldCharType="begin"/>
            </w:r>
            <w:r w:rsidR="00E74878">
              <w:rPr>
                <w:noProof/>
                <w:webHidden/>
              </w:rPr>
              <w:instrText xml:space="preserve"> PAGEREF _Toc491858715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6BE00C75" w14:textId="13E8166D" w:rsidR="00E74878" w:rsidRDefault="004A238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00E74878" w:rsidRPr="007948C6">
              <w:rPr>
                <w:rStyle w:val="Hyperlink"/>
                <w:noProof/>
              </w:rPr>
              <w:t>C.2.2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Code Ausschnitt um einen neuen Eintrag zu erstellen</w:t>
            </w:r>
            <w:r w:rsidR="00E74878">
              <w:rPr>
                <w:noProof/>
                <w:webHidden/>
              </w:rPr>
              <w:tab/>
            </w:r>
            <w:r w:rsidR="00E74878">
              <w:rPr>
                <w:noProof/>
                <w:webHidden/>
              </w:rPr>
              <w:fldChar w:fldCharType="begin"/>
            </w:r>
            <w:r w:rsidR="00E74878">
              <w:rPr>
                <w:noProof/>
                <w:webHidden/>
              </w:rPr>
              <w:instrText xml:space="preserve"> PAGEREF _Toc491858716 \h </w:instrText>
            </w:r>
            <w:r w:rsidR="00E74878">
              <w:rPr>
                <w:noProof/>
                <w:webHidden/>
              </w:rPr>
            </w:r>
            <w:r w:rsidR="00E74878">
              <w:rPr>
                <w:noProof/>
                <w:webHidden/>
              </w:rPr>
              <w:fldChar w:fldCharType="separate"/>
            </w:r>
            <w:r w:rsidR="00E74878">
              <w:rPr>
                <w:noProof/>
                <w:webHidden/>
              </w:rPr>
              <w:t>52</w:t>
            </w:r>
            <w:r w:rsidR="00E74878">
              <w:rPr>
                <w:noProof/>
                <w:webHidden/>
              </w:rPr>
              <w:fldChar w:fldCharType="end"/>
            </w:r>
          </w:hyperlink>
        </w:p>
        <w:p w14:paraId="0D4AE23D" w14:textId="2072C2EE" w:rsidR="00E74878" w:rsidRDefault="004A238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00E74878" w:rsidRPr="007948C6">
              <w:rPr>
                <w:rStyle w:val="Hyperlink"/>
                <w:noProof/>
              </w:rPr>
              <w:t>Selbständigkeitserklärung</w:t>
            </w:r>
            <w:r w:rsidR="00E74878">
              <w:rPr>
                <w:noProof/>
                <w:webHidden/>
              </w:rPr>
              <w:tab/>
            </w:r>
            <w:r w:rsidR="00E74878">
              <w:rPr>
                <w:noProof/>
                <w:webHidden/>
              </w:rPr>
              <w:fldChar w:fldCharType="begin"/>
            </w:r>
            <w:r w:rsidR="00E74878">
              <w:rPr>
                <w:noProof/>
                <w:webHidden/>
              </w:rPr>
              <w:instrText xml:space="preserve"> PAGEREF _Toc491858717 \h </w:instrText>
            </w:r>
            <w:r w:rsidR="00E74878">
              <w:rPr>
                <w:noProof/>
                <w:webHidden/>
              </w:rPr>
            </w:r>
            <w:r w:rsidR="00E74878">
              <w:rPr>
                <w:noProof/>
                <w:webHidden/>
              </w:rPr>
              <w:fldChar w:fldCharType="separate"/>
            </w:r>
            <w:r w:rsidR="00E74878">
              <w:rPr>
                <w:noProof/>
                <w:webHidden/>
              </w:rPr>
              <w:t>54</w:t>
            </w:r>
            <w:r w:rsidR="00E74878">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3" w:name="_Ref486178512"/>
    </w:p>
    <w:p w14:paraId="119797EA" w14:textId="34C456F5" w:rsidR="000062EE" w:rsidRPr="005A2C45" w:rsidRDefault="000062EE" w:rsidP="000062EE">
      <w:pPr>
        <w:pStyle w:val="berschrift1"/>
      </w:pPr>
      <w:bookmarkStart w:id="4" w:name="_Toc491858317"/>
      <w:bookmarkStart w:id="5" w:name="_Toc491858642"/>
      <w:r w:rsidRPr="005A2C45">
        <w:lastRenderedPageBreak/>
        <w:t>Einleitung</w:t>
      </w:r>
      <w:bookmarkEnd w:id="3"/>
      <w:bookmarkEnd w:id="4"/>
      <w:bookmarkEnd w:id="5"/>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6" w:name="_Toc491858318"/>
      <w:bookmarkStart w:id="7" w:name="_Toc491858643"/>
      <w:r w:rsidRPr="005A2C45">
        <w:lastRenderedPageBreak/>
        <w:t>Grundlagen</w:t>
      </w:r>
      <w:bookmarkEnd w:id="6"/>
      <w:bookmarkEnd w:id="7"/>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8" w:name="_Toc491858319"/>
      <w:bookmarkStart w:id="9" w:name="_Toc491858644"/>
      <w:r w:rsidRPr="005A2C45">
        <w:t>Situation</w:t>
      </w:r>
      <w:bookmarkEnd w:id="8"/>
      <w:bookmarkEnd w:id="9"/>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10" w:name="_Toc491858320"/>
      <w:bookmarkStart w:id="11" w:name="_Toc491858645"/>
      <w:r w:rsidRPr="005A2C45">
        <w:t>Controller</w:t>
      </w:r>
      <w:bookmarkEnd w:id="10"/>
      <w:bookmarkEnd w:id="11"/>
    </w:p>
    <w:p w14:paraId="21916666" w14:textId="134132CF" w:rsidR="000062EE" w:rsidRPr="005A2C45" w:rsidRDefault="000062EE" w:rsidP="000062EE">
      <w:r w:rsidRPr="005A2C45">
        <w:t xml:space="preserve">Die Firma VAT stellt Vakuumventile her für die Halbleiter- und </w:t>
      </w:r>
      <w:r w:rsidR="00CE49EB" w:rsidRPr="005A2C45">
        <w:t>Medizinalindustrie</w:t>
      </w:r>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End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2" w:name="_Toc475725041"/>
      <w:bookmarkStart w:id="13" w:name="_Toc475882805"/>
      <w:bookmarkStart w:id="14" w:name="_Toc475890563"/>
      <w:bookmarkStart w:id="15" w:name="_Toc475894233"/>
      <w:bookmarkStart w:id="16" w:name="_Toc475894279"/>
      <w:bookmarkStart w:id="17" w:name="_Toc491588015"/>
      <w:r w:rsidRPr="005A2C45">
        <w:lastRenderedPageBreak/>
        <w:t xml:space="preserve">Abbildung </w:t>
      </w:r>
      <w:r w:rsidR="004A2384">
        <w:fldChar w:fldCharType="begin"/>
      </w:r>
      <w:r w:rsidR="004A2384">
        <w:instrText xml:space="preserve"> SEQ Abbildung \* ARABIC </w:instrText>
      </w:r>
      <w:r w:rsidR="004A2384">
        <w:fldChar w:fldCharType="separate"/>
      </w:r>
      <w:r w:rsidR="00C35030" w:rsidRPr="005A2C45">
        <w:rPr>
          <w:noProof/>
        </w:rPr>
        <w:t>1</w:t>
      </w:r>
      <w:r w:rsidR="004A2384">
        <w:rPr>
          <w:noProof/>
        </w:rPr>
        <w:fldChar w:fldCharType="end"/>
      </w:r>
      <w:r w:rsidRPr="005A2C45">
        <w:t>: Basiskonzept Ventil Controller</w:t>
      </w:r>
      <w:bookmarkEnd w:id="12"/>
      <w:r w:rsidRPr="005A2C45">
        <w:t xml:space="preserve"> (Marugg, 2010)</w:t>
      </w:r>
      <w:bookmarkEnd w:id="13"/>
      <w:bookmarkEnd w:id="14"/>
      <w:bookmarkEnd w:id="15"/>
      <w:bookmarkEnd w:id="16"/>
      <w:bookmarkEnd w:id="17"/>
    </w:p>
    <w:p w14:paraId="110E478C" w14:textId="77777777" w:rsidR="00D03140" w:rsidRPr="005A2C45" w:rsidRDefault="00F2441D" w:rsidP="00D03140">
      <w:pPr>
        <w:pStyle w:val="berschrift3"/>
      </w:pPr>
      <w:bookmarkStart w:id="18" w:name="_Toc491858321"/>
      <w:bookmarkStart w:id="19" w:name="_Toc491858646"/>
      <w:r w:rsidRPr="005A2C45">
        <w:t>Firmware</w:t>
      </w:r>
      <w:bookmarkEnd w:id="18"/>
      <w:bookmarkEnd w:id="19"/>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5">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4D5966" w:rsidRPr="0057529C" w:rsidRDefault="004D5966" w:rsidP="003228EB">
                            <w:pPr>
                              <w:pStyle w:val="Beschriftung"/>
                              <w:rPr>
                                <w:rFonts w:eastAsia="Times New Roman" w:cs="Times New Roman"/>
                                <w:noProof/>
                                <w:szCs w:val="20"/>
                                <w:lang w:eastAsia="de-DE"/>
                              </w:rPr>
                            </w:pPr>
                            <w:bookmarkStart w:id="20" w:name="_Ref486150620"/>
                            <w:bookmarkStart w:id="21" w:name="_Toc491588016"/>
                            <w:r>
                              <w:t xml:space="preserve">Abbildung </w:t>
                            </w:r>
                            <w:r w:rsidR="004A2384">
                              <w:fldChar w:fldCharType="begin"/>
                            </w:r>
                            <w:r w:rsidR="004A2384">
                              <w:instrText xml:space="preserve"> SEQ Abbildung \* ARABIC </w:instrText>
                            </w:r>
                            <w:r w:rsidR="004A2384">
                              <w:fldChar w:fldCharType="separate"/>
                            </w:r>
                            <w:r>
                              <w:rPr>
                                <w:noProof/>
                              </w:rPr>
                              <w:t>2</w:t>
                            </w:r>
                            <w:r w:rsidR="004A2384">
                              <w:rPr>
                                <w:noProof/>
                              </w:rPr>
                              <w:fldChar w:fldCharType="end"/>
                            </w:r>
                            <w:bookmarkEnd w:id="20"/>
                            <w:r>
                              <w:t>: Parameterbaumstruktur der Software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4D5966" w:rsidRPr="0057529C" w:rsidRDefault="004D5966" w:rsidP="003228EB">
                      <w:pPr>
                        <w:pStyle w:val="Beschriftung"/>
                        <w:rPr>
                          <w:rFonts w:eastAsia="Times New Roman" w:cs="Times New Roman"/>
                          <w:noProof/>
                          <w:szCs w:val="20"/>
                          <w:lang w:eastAsia="de-DE"/>
                        </w:rPr>
                      </w:pPr>
                      <w:bookmarkStart w:id="22" w:name="_Ref486150620"/>
                      <w:bookmarkStart w:id="23" w:name="_Toc491588016"/>
                      <w:r>
                        <w:t xml:space="preserve">Abbildung </w:t>
                      </w:r>
                      <w:r w:rsidR="004A2384">
                        <w:fldChar w:fldCharType="begin"/>
                      </w:r>
                      <w:r w:rsidR="004A2384">
                        <w:instrText xml:space="preserve"> SEQ Abbildung \* ARABIC </w:instrText>
                      </w:r>
                      <w:r w:rsidR="004A2384">
                        <w:fldChar w:fldCharType="separate"/>
                      </w:r>
                      <w:r>
                        <w:rPr>
                          <w:noProof/>
                        </w:rPr>
                        <w:t>2</w:t>
                      </w:r>
                      <w:r w:rsidR="004A2384">
                        <w:rPr>
                          <w:noProof/>
                        </w:rPr>
                        <w:fldChar w:fldCharType="end"/>
                      </w:r>
                      <w:bookmarkEnd w:id="22"/>
                      <w:r>
                        <w:t>: Parameterbaumstruktur der Software</w:t>
                      </w:r>
                      <w:bookmarkEnd w:id="23"/>
                    </w:p>
                  </w:txbxContent>
                </v:textbox>
                <w10:wrap type="tight" anchorx="margin"/>
              </v:shape>
            </w:pict>
          </mc:Fallback>
        </mc:AlternateContent>
      </w:r>
    </w:p>
    <w:p w14:paraId="4323899C" w14:textId="753EF70E" w:rsidR="00D03140" w:rsidRPr="005A2C45" w:rsidRDefault="00800286" w:rsidP="00D03140">
      <w:pPr>
        <w:pStyle w:val="berschrift3"/>
      </w:pPr>
      <w:bookmarkStart w:id="24" w:name="_Toc491858322"/>
      <w:bookmarkStart w:id="25" w:name="_Toc491858647"/>
      <w:r>
        <w:t>Entstehung von Qualitätstest</w:t>
      </w:r>
      <w:bookmarkEnd w:id="24"/>
      <w:bookmarkEnd w:id="25"/>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6" w:name="_Ref483477133"/>
      <w:bookmarkStart w:id="27" w:name="_Ref485192302"/>
      <w:bookmarkStart w:id="28" w:name="_Toc491858323"/>
      <w:bookmarkStart w:id="29" w:name="_Toc491858648"/>
      <w:r w:rsidRPr="005A2C45">
        <w:lastRenderedPageBreak/>
        <w:t>Testumgebung</w:t>
      </w:r>
      <w:bookmarkEnd w:id="26"/>
      <w:bookmarkEnd w:id="27"/>
      <w:bookmarkEnd w:id="28"/>
      <w:bookmarkEnd w:id="29"/>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30" w:name="_Ref485567935"/>
      <w:bookmarkStart w:id="31" w:name="_Ref485567926"/>
      <w:bookmarkStart w:id="32" w:name="_Toc491588017"/>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3</w:t>
      </w:r>
      <w:r w:rsidR="004A2384">
        <w:rPr>
          <w:noProof/>
        </w:rPr>
        <w:fldChar w:fldCharType="end"/>
      </w:r>
      <w:bookmarkEnd w:id="30"/>
      <w:r w:rsidRPr="005A2C45">
        <w:t>: Ist-Zustand der Testumgebung</w:t>
      </w:r>
      <w:bookmarkEnd w:id="31"/>
      <w:bookmarkEnd w:id="32"/>
    </w:p>
    <w:p w14:paraId="0E1DCE85" w14:textId="77777777" w:rsidR="000062EE" w:rsidRPr="005A2C45" w:rsidRDefault="00FB3872" w:rsidP="000062EE">
      <w:pPr>
        <w:pStyle w:val="berschrift3"/>
      </w:pPr>
      <w:bookmarkStart w:id="33" w:name="_Toc491858324"/>
      <w:bookmarkStart w:id="34" w:name="_Toc491858649"/>
      <w:r w:rsidRPr="005A2C45">
        <w:t>Ventil Hardware</w:t>
      </w:r>
      <w:bookmarkEnd w:id="33"/>
      <w:bookmarkEnd w:id="34"/>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5" w:name="_Toc491858325"/>
      <w:bookmarkStart w:id="36" w:name="_Toc491858650"/>
      <w:r w:rsidRPr="005A2C45">
        <w:t>Test Hardware (NI PXI)</w:t>
      </w:r>
      <w:bookmarkEnd w:id="35"/>
      <w:bookmarkEnd w:id="36"/>
    </w:p>
    <w:p w14:paraId="6DF0FC07" w14:textId="77777777" w:rsidR="00E57539" w:rsidRPr="005A2C45" w:rsidRDefault="00E57539" w:rsidP="00E57539">
      <w:pPr>
        <w:pStyle w:val="berschrift4"/>
      </w:pPr>
      <w:bookmarkStart w:id="37" w:name="_Ref491354855"/>
      <w:r w:rsidRPr="005A2C45">
        <w:t>Ist-Zustand</w:t>
      </w:r>
      <w:bookmarkEnd w:id="37"/>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8" w:name="_Ref485579865"/>
      <w:r w:rsidRPr="005A2C45">
        <w:t>Problemstellung</w:t>
      </w:r>
      <w:bookmarkEnd w:id="38"/>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9" w:name="_Ref491246556"/>
      <w:bookmarkStart w:id="40" w:name="_Toc491858326"/>
      <w:bookmarkStart w:id="41" w:name="_Toc491858651"/>
      <w:r w:rsidRPr="005A2C45">
        <w:t>Test</w:t>
      </w:r>
      <w:bookmarkEnd w:id="39"/>
      <w:bookmarkEnd w:id="40"/>
      <w:bookmarkEnd w:id="41"/>
    </w:p>
    <w:p w14:paraId="3097DF3A" w14:textId="77777777" w:rsidR="00E57539" w:rsidRPr="005A2C45" w:rsidRDefault="00E57539" w:rsidP="00E57539">
      <w:pPr>
        <w:pStyle w:val="berschrift4"/>
      </w:pPr>
      <w:bookmarkStart w:id="42" w:name="_Ref491355266"/>
      <w:r w:rsidRPr="005A2C45">
        <w:t>Ist-</w:t>
      </w:r>
      <w:r w:rsidRPr="007225B3">
        <w:t>Zustand</w:t>
      </w:r>
      <w:bookmarkEnd w:id="42"/>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w:t>
      </w:r>
      <w:r w:rsidR="00986E01" w:rsidRPr="005A2C45">
        <w:lastRenderedPageBreak/>
        <w:t xml:space="preserve">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3" w:name="_Ref485579852"/>
      <w:r w:rsidRPr="005A2C45">
        <w:t>Problemstellung</w:t>
      </w:r>
      <w:bookmarkEnd w:id="43"/>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4" w:name="_Toc491858327"/>
      <w:bookmarkStart w:id="45" w:name="_Toc491858652"/>
      <w:r w:rsidRPr="005A2C45">
        <w:t>ParameterStructBuild</w:t>
      </w:r>
      <w:bookmarkEnd w:id="44"/>
      <w:bookmarkEnd w:id="45"/>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6" w:name="_Toc491858328"/>
      <w:bookmarkStart w:id="47" w:name="_Toc491858653"/>
      <w:r w:rsidRPr="005A2C45">
        <w:t>TestUpdateFirmware</w:t>
      </w:r>
      <w:bookmarkEnd w:id="46"/>
      <w:bookmarkEnd w:id="47"/>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8" w:name="_Toc491858329"/>
      <w:bookmarkStart w:id="49" w:name="_Toc491858654"/>
      <w:r w:rsidRPr="005A2C45">
        <w:t xml:space="preserve">TTIC2 </w:t>
      </w:r>
      <w:r w:rsidR="00E371C3" w:rsidRPr="005A2C45">
        <w:t>(</w:t>
      </w:r>
      <w:r w:rsidRPr="005A2C45">
        <w:t>Test Tool</w:t>
      </w:r>
      <w:r w:rsidR="00E371C3" w:rsidRPr="005A2C45">
        <w:t>)</w:t>
      </w:r>
      <w:bookmarkEnd w:id="48"/>
      <w:bookmarkEnd w:id="49"/>
    </w:p>
    <w:p w14:paraId="0F27E0BA" w14:textId="77777777" w:rsidR="00A464DE" w:rsidRPr="005A2C45" w:rsidRDefault="00A464DE" w:rsidP="00A464DE">
      <w:pPr>
        <w:pStyle w:val="berschrift4"/>
      </w:pPr>
      <w:bookmarkStart w:id="50" w:name="_Ref491268347"/>
      <w:r w:rsidRPr="005A2C45">
        <w:t>Ist-Zustand</w:t>
      </w:r>
      <w:bookmarkEnd w:id="50"/>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51" w:name="_Ref485575358"/>
      <w:bookmarkStart w:id="52" w:name="_Toc491588018"/>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4</w:t>
      </w:r>
      <w:r w:rsidR="004A2384">
        <w:rPr>
          <w:noProof/>
        </w:rPr>
        <w:fldChar w:fldCharType="end"/>
      </w:r>
      <w:bookmarkEnd w:id="51"/>
      <w:r w:rsidRPr="005A2C45">
        <w:t>: Ansicht der TTIC2 Oberfläche für die Auswahl der Testkollektion</w:t>
      </w:r>
      <w:bookmarkEnd w:id="52"/>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3" w:name="_Toc491858330"/>
      <w:bookmarkStart w:id="54" w:name="_Toc491858655"/>
      <w:r w:rsidRPr="005A2C45">
        <w:t>SoftwareVersionsDatabase</w:t>
      </w:r>
      <w:bookmarkEnd w:id="53"/>
      <w:bookmarkEnd w:id="54"/>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5" w:name="_Toc491858331"/>
      <w:bookmarkStart w:id="56" w:name="_Toc491858656"/>
      <w:r w:rsidRPr="005A2C45">
        <w:t>Firmware</w:t>
      </w:r>
      <w:r w:rsidR="00533FE1" w:rsidRPr="005A2C45">
        <w:t xml:space="preserve"> </w:t>
      </w:r>
      <w:r w:rsidRPr="005A2C45">
        <w:t>Database</w:t>
      </w:r>
      <w:bookmarkEnd w:id="55"/>
      <w:bookmarkEnd w:id="56"/>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7" w:name="_Toc491858332"/>
      <w:bookmarkStart w:id="58" w:name="_Toc491858657"/>
      <w:r w:rsidRPr="005A2C45">
        <w:lastRenderedPageBreak/>
        <w:t>Zielsetzung</w:t>
      </w:r>
      <w:bookmarkEnd w:id="57"/>
      <w:bookmarkEnd w:id="58"/>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9" w:name="_Toc491858333"/>
      <w:bookmarkStart w:id="60" w:name="_Toc491858658"/>
      <w:r w:rsidRPr="005A2C45">
        <w:t>Ziele zum Startzeitpunkt</w:t>
      </w:r>
      <w:r w:rsidR="00F21C07" w:rsidRPr="005A2C45">
        <w:rPr>
          <w:noProof/>
          <w:lang w:val="de-DE"/>
        </w:rPr>
        <w:drawing>
          <wp:anchor distT="0" distB="0" distL="114300" distR="114300" simplePos="0" relativeHeight="251659264"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9"/>
      <w:bookmarkEnd w:id="60"/>
    </w:p>
    <w:p w14:paraId="7A610068" w14:textId="77777777" w:rsidR="000062EE" w:rsidRPr="005A2C45" w:rsidRDefault="000062EE" w:rsidP="000062EE">
      <w:pPr>
        <w:pStyle w:val="Beschriftung"/>
      </w:pPr>
      <w:bookmarkStart w:id="61" w:name="_Toc491588019"/>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5</w:t>
      </w:r>
      <w:r w:rsidR="004A2384">
        <w:rPr>
          <w:noProof/>
        </w:rPr>
        <w:fldChar w:fldCharType="end"/>
      </w:r>
      <w:r w:rsidRPr="005A2C45">
        <w:t xml:space="preserve">: </w:t>
      </w:r>
      <w:r w:rsidR="0089015B" w:rsidRPr="005A2C45">
        <w:t xml:space="preserve">Ursprüngliches </w:t>
      </w:r>
      <w:r w:rsidRPr="005A2C45">
        <w:t>Konzept Masterarbeit</w:t>
      </w:r>
      <w:bookmarkEnd w:id="61"/>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2" w:name="_Ref491337260"/>
      <w:bookmarkStart w:id="63" w:name="_Toc491858334"/>
      <w:bookmarkStart w:id="64" w:name="_Toc491858659"/>
      <w:r w:rsidRPr="005A2C45">
        <w:lastRenderedPageBreak/>
        <w:t>Ziele nach der ersten Analyse</w:t>
      </w:r>
      <w:bookmarkEnd w:id="62"/>
      <w:bookmarkEnd w:id="63"/>
      <w:bookmarkEnd w:id="64"/>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65" w:name="_Toc491588020"/>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6</w:t>
      </w:r>
      <w:r w:rsidR="004A2384">
        <w:rPr>
          <w:noProof/>
        </w:rPr>
        <w:fldChar w:fldCharType="end"/>
      </w:r>
      <w:r w:rsidRPr="005A2C45">
        <w:t xml:space="preserve">: </w:t>
      </w:r>
      <w:r w:rsidR="00862D30" w:rsidRPr="005A2C45">
        <w:t>Konzept Masterarbeit Testumgebung komplett</w:t>
      </w:r>
      <w:bookmarkEnd w:id="65"/>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6" w:name="_Ref491713098"/>
      <w:bookmarkStart w:id="67" w:name="_Toc491858335"/>
      <w:bookmarkStart w:id="68" w:name="_Toc491858660"/>
      <w:r w:rsidRPr="005A2C45">
        <w:lastRenderedPageBreak/>
        <w:t>Quantitative Ziele</w:t>
      </w:r>
      <w:bookmarkEnd w:id="66"/>
      <w:bookmarkEnd w:id="67"/>
      <w:bookmarkEnd w:id="68"/>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20AF609C" w14:textId="60AB14AC" w:rsidR="0034150F" w:rsidRPr="005A2C45" w:rsidRDefault="0034150F" w:rsidP="0034150F">
      <w:pPr>
        <w:pStyle w:val="Listenabsatz"/>
        <w:numPr>
          <w:ilvl w:val="0"/>
          <w:numId w:val="8"/>
        </w:numPr>
        <w:spacing w:before="0" w:after="0"/>
      </w:pPr>
      <w:r w:rsidRPr="005A2C45">
        <w:t>Die SoftwareVersionDatabase muss Schreibanfragen von vier Benutzern bearbeiten können.</w:t>
      </w:r>
    </w:p>
    <w:p w14:paraId="55764E2B" w14:textId="77777777" w:rsidR="000062EE" w:rsidRPr="005A2C45" w:rsidRDefault="000062EE" w:rsidP="000062EE">
      <w:pPr>
        <w:pStyle w:val="berschrift2"/>
      </w:pPr>
      <w:bookmarkStart w:id="69" w:name="_Ref491713108"/>
      <w:bookmarkStart w:id="70" w:name="_Toc491858336"/>
      <w:bookmarkStart w:id="71" w:name="_Toc491858661"/>
      <w:r w:rsidRPr="005A2C45">
        <w:t>Qualitative Ziele</w:t>
      </w:r>
      <w:bookmarkEnd w:id="69"/>
      <w:bookmarkEnd w:id="70"/>
      <w:bookmarkEnd w:id="71"/>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2" w:name="_Toc491858337"/>
      <w:bookmarkStart w:id="73" w:name="_Toc491858662"/>
      <w:r w:rsidRPr="005A2C45">
        <w:t>Aufgabenbegrenzung</w:t>
      </w:r>
      <w:bookmarkEnd w:id="72"/>
      <w:bookmarkEnd w:id="73"/>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ParameterStructBuild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4" w:name="_Toc491858338"/>
      <w:bookmarkStart w:id="75" w:name="_Toc491858663"/>
      <w:r w:rsidRPr="005A2C45">
        <w:lastRenderedPageBreak/>
        <w:t>Methodik</w:t>
      </w:r>
      <w:bookmarkEnd w:id="74"/>
      <w:bookmarkEnd w:id="75"/>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6" w:name="_Toc491858339"/>
      <w:bookmarkStart w:id="77" w:name="_Toc491858664"/>
      <w:r w:rsidRPr="005A2C45">
        <w:t>Vorgehensweise</w:t>
      </w:r>
      <w:bookmarkEnd w:id="76"/>
      <w:bookmarkEnd w:id="77"/>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0">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78" w:name="_Ref491337010"/>
      <w:bookmarkStart w:id="79" w:name="_Toc491588021"/>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7</w:t>
      </w:r>
      <w:r w:rsidR="004A2384">
        <w:rPr>
          <w:noProof/>
        </w:rPr>
        <w:fldChar w:fldCharType="end"/>
      </w:r>
      <w:bookmarkEnd w:id="78"/>
      <w:r w:rsidRPr="005A2C45">
        <w:t>: Wasserfallmodell (</w:t>
      </w:r>
      <w:r w:rsidR="00E043EF" w:rsidRPr="005A2C45">
        <w:t>QMETHODS, 2017</w:t>
      </w:r>
      <w:r w:rsidRPr="005A2C45">
        <w:t>)</w:t>
      </w:r>
      <w:bookmarkEnd w:id="79"/>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w:t>
            </w:r>
            <w:r w:rsidRPr="005A2C45">
              <w:rPr>
                <w:lang w:eastAsia="de-DE" w:bidi="ar-SA"/>
              </w:rPr>
              <w:lastRenderedPageBreak/>
              <w:t>(zweites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lastRenderedPageBreak/>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80" w:name="_Ref491447330"/>
      <w:bookmarkStart w:id="81" w:name="_Toc491509877"/>
      <w:r w:rsidRPr="005A2C45">
        <w:t xml:space="preserve">Tabelle </w:t>
      </w:r>
      <w:r w:rsidR="004A2384">
        <w:fldChar w:fldCharType="begin"/>
      </w:r>
      <w:r w:rsidR="004A2384">
        <w:instrText xml:space="preserve"> SEQ Tabelle \* ARABIC </w:instrText>
      </w:r>
      <w:r w:rsidR="004A2384">
        <w:fldChar w:fldCharType="separate"/>
      </w:r>
      <w:r w:rsidR="009B1131" w:rsidRPr="005A2C45">
        <w:rPr>
          <w:noProof/>
        </w:rPr>
        <w:t>1</w:t>
      </w:r>
      <w:r w:rsidR="004A2384">
        <w:rPr>
          <w:noProof/>
        </w:rPr>
        <w:fldChar w:fldCharType="end"/>
      </w:r>
      <w:bookmarkEnd w:id="80"/>
      <w:r w:rsidRPr="005A2C45">
        <w:t>: Phasen des Wasserfallmodells in</w:t>
      </w:r>
      <w:r w:rsidR="00E940CC">
        <w:t xml:space="preserve"> der</w:t>
      </w:r>
      <w:r w:rsidRPr="005A2C45">
        <w:t xml:space="preserve"> Dokumentation</w:t>
      </w:r>
      <w:bookmarkEnd w:id="81"/>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8240"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82" w:name="_Ref491338206"/>
      <w:bookmarkStart w:id="83" w:name="_Ref491338198"/>
      <w:bookmarkStart w:id="84" w:name="_Toc491588022"/>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8</w:t>
      </w:r>
      <w:r w:rsidR="004A2384">
        <w:rPr>
          <w:noProof/>
        </w:rPr>
        <w:fldChar w:fldCharType="end"/>
      </w:r>
      <w:bookmarkEnd w:id="82"/>
      <w:r w:rsidRPr="005A2C45">
        <w:t>: Vorgehensweise Testumgebung</w:t>
      </w:r>
      <w:bookmarkEnd w:id="83"/>
      <w:bookmarkEnd w:id="84"/>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39CD9A98" w:rsidR="004460EA" w:rsidRPr="005A2C45"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9411318" w14:textId="77777777" w:rsidR="004B54ED" w:rsidRPr="005A2C45" w:rsidRDefault="004B54ED" w:rsidP="004B54ED">
      <w:pPr>
        <w:pStyle w:val="berschrift2"/>
      </w:pPr>
      <w:bookmarkStart w:id="85" w:name="_Ref491334433"/>
      <w:bookmarkStart w:id="86" w:name="_Toc491858340"/>
      <w:bookmarkStart w:id="87" w:name="_Toc491858665"/>
      <w:r w:rsidRPr="005A2C45">
        <w:t>Hilfsmittel</w:t>
      </w:r>
      <w:bookmarkEnd w:id="85"/>
      <w:bookmarkEnd w:id="86"/>
      <w:bookmarkEnd w:id="87"/>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8" w:name="_Toc491858341"/>
      <w:bookmarkStart w:id="89" w:name="_Toc491858666"/>
      <w:r w:rsidRPr="005A2C45">
        <w:lastRenderedPageBreak/>
        <w:t>SoftwareVersionsDatabase</w:t>
      </w:r>
      <w:bookmarkEnd w:id="88"/>
      <w:bookmarkEnd w:id="89"/>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90" w:name="_Ref491447602"/>
      <w:bookmarkStart w:id="91" w:name="_Toc491509878"/>
      <w:r w:rsidRPr="005A2C45">
        <w:t xml:space="preserve">Tabelle </w:t>
      </w:r>
      <w:r w:rsidR="004A2384">
        <w:fldChar w:fldCharType="begin"/>
      </w:r>
      <w:r w:rsidR="004A2384">
        <w:instrText xml:space="preserve"> SEQ Tabelle \* ARABIC </w:instrText>
      </w:r>
      <w:r w:rsidR="004A2384">
        <w:fldChar w:fldCharType="separate"/>
      </w:r>
      <w:r w:rsidR="009B1131" w:rsidRPr="005A2C45">
        <w:rPr>
          <w:noProof/>
        </w:rPr>
        <w:t>2</w:t>
      </w:r>
      <w:r w:rsidR="004A2384">
        <w:rPr>
          <w:noProof/>
        </w:rPr>
        <w:fldChar w:fldCharType="end"/>
      </w:r>
      <w:bookmarkEnd w:id="90"/>
      <w:r w:rsidRPr="005A2C45">
        <w:t>: Nutzwertanalyse Datenbanklösung</w:t>
      </w:r>
      <w:bookmarkEnd w:id="91"/>
    </w:p>
    <w:p w14:paraId="00B04E4F" w14:textId="0698F7F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2" w:name="_Ref491416115"/>
      <w:r w:rsidRPr="005A2C45">
        <w:t>Zugriff auf SoftwareVersionsDatabase</w:t>
      </w:r>
      <w:bookmarkEnd w:id="92"/>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93" w:name="_Ref491447756"/>
      <w:bookmarkStart w:id="94" w:name="_Toc491509879"/>
      <w:r w:rsidRPr="005A2C45">
        <w:t xml:space="preserve">Tabelle </w:t>
      </w:r>
      <w:r w:rsidR="004A2384">
        <w:fldChar w:fldCharType="begin"/>
      </w:r>
      <w:r w:rsidR="004A2384">
        <w:instrText xml:space="preserve"> SEQ Tabelle \* ARABIC </w:instrText>
      </w:r>
      <w:r w:rsidR="004A2384">
        <w:fldChar w:fldCharType="separate"/>
      </w:r>
      <w:r w:rsidR="009B1131" w:rsidRPr="005A2C45">
        <w:rPr>
          <w:noProof/>
        </w:rPr>
        <w:t>3</w:t>
      </w:r>
      <w:r w:rsidR="004A2384">
        <w:rPr>
          <w:noProof/>
        </w:rPr>
        <w:fldChar w:fldCharType="end"/>
      </w:r>
      <w:bookmarkEnd w:id="93"/>
      <w:r w:rsidRPr="005A2C45">
        <w:t>: Nutzwertanalyse Zugriff auf SoftwareVersionsDatabase</w:t>
      </w:r>
      <w:bookmarkEnd w:id="94"/>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5" w:name="_Toc491858342"/>
      <w:bookmarkStart w:id="96" w:name="_Toc491858667"/>
      <w:bookmarkStart w:id="97" w:name="_Hlk491367900"/>
      <w:r w:rsidRPr="005A2C45">
        <w:t>Test, TestUpdateFirmware, TTIC2</w:t>
      </w:r>
      <w:bookmarkEnd w:id="95"/>
      <w:bookmarkEnd w:id="96"/>
    </w:p>
    <w:p w14:paraId="5BDF2332" w14:textId="2CDB9B0D"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8" w:name="_Ref491451064"/>
      <w:bookmarkStart w:id="99" w:name="_Toc491858343"/>
      <w:bookmarkStart w:id="100" w:name="_Toc491858668"/>
      <w:bookmarkEnd w:id="97"/>
      <w:r w:rsidRPr="005A2C45">
        <w:t>ETIC2</w:t>
      </w:r>
      <w:bookmarkEnd w:id="98"/>
      <w:bookmarkEnd w:id="99"/>
      <w:bookmarkEnd w:id="100"/>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01" w:name="_Ref491337491"/>
      <w:bookmarkStart w:id="102" w:name="_Toc491858344"/>
      <w:bookmarkStart w:id="103" w:name="_Toc491858669"/>
      <w:r w:rsidRPr="005A2C45">
        <w:t>Auswertung der Testresultate</w:t>
      </w:r>
      <w:bookmarkEnd w:id="101"/>
      <w:bookmarkEnd w:id="102"/>
      <w:bookmarkEnd w:id="103"/>
    </w:p>
    <w:p w14:paraId="53B4D77E" w14:textId="2ED6146D"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commentRangeStart w:id="104"/>
      <w:r>
        <w:t>Abbildung</w:t>
      </w:r>
      <w:commentRangeEnd w:id="104"/>
      <w:r>
        <w:rPr>
          <w:rStyle w:val="Kommentarzeichen"/>
          <w:rFonts w:eastAsiaTheme="minorEastAsia" w:cs="Angsana New"/>
          <w:lang w:eastAsia="en-US" w:bidi="th-TH"/>
        </w:rPr>
        <w:commentReference w:id="104"/>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5" w:name="_Toc491858345"/>
      <w:bookmarkStart w:id="106" w:name="_Toc491858670"/>
      <w:r w:rsidRPr="005A2C45">
        <w:t>SoftwareVersionsDatabase</w:t>
      </w:r>
      <w:bookmarkEnd w:id="105"/>
      <w:bookmarkEnd w:id="106"/>
    </w:p>
    <w:p w14:paraId="513ECA08" w14:textId="77777777" w:rsidR="000062EE" w:rsidRPr="005A2C45" w:rsidRDefault="00E30EC0" w:rsidP="00485562">
      <w:pPr>
        <w:pStyle w:val="berschrift3"/>
      </w:pPr>
      <w:bookmarkStart w:id="107" w:name="_Ref486776100"/>
      <w:bookmarkStart w:id="108" w:name="_Toc491858346"/>
      <w:bookmarkStart w:id="109" w:name="_Toc491858671"/>
      <w:r w:rsidRPr="005A2C45">
        <w:t>Modellierung</w:t>
      </w:r>
      <w:r w:rsidR="00B63998" w:rsidRPr="005A2C45">
        <w:t xml:space="preserve"> </w:t>
      </w:r>
      <w:r w:rsidR="00485562" w:rsidRPr="005A2C45">
        <w:t>Firmware</w:t>
      </w:r>
      <w:r w:rsidR="00B63998" w:rsidRPr="005A2C45">
        <w:t xml:space="preserve"> Informationen</w:t>
      </w:r>
      <w:bookmarkEnd w:id="107"/>
      <w:bookmarkEnd w:id="108"/>
      <w:bookmarkEnd w:id="109"/>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55EAF4A4"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00A72123">
        <w:t xml:space="preserve"> ist die</w:t>
      </w:r>
      <w:r w:rsidRPr="005A2C45">
        <w:t xml:space="preserve"> aktuelle </w:t>
      </w:r>
      <w:r w:rsidR="00A72123">
        <w:t xml:space="preserve">Version des </w:t>
      </w:r>
      <w:r w:rsidRPr="005A2C45">
        <w:t>SoftwareVersionsDatabase Modell</w:t>
      </w:r>
      <w:r w:rsidR="00A72123">
        <w:t>s, welches heute im Einsatz ist,</w:t>
      </w:r>
      <w:r w:rsidRPr="005A2C45">
        <w:t xml:space="preserve">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commentRangeStart w:id="110"/>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commentRangeEnd w:id="110"/>
      <w:r w:rsidR="00B77C66">
        <w:rPr>
          <w:rStyle w:val="Kommentarzeichen"/>
          <w:rFonts w:cs="Angsana New"/>
        </w:rPr>
        <w:commentReference w:id="110"/>
      </w:r>
    </w:p>
    <w:p w14:paraId="5B9DE017" w14:textId="77777777" w:rsidR="00485562" w:rsidRPr="005A2C45" w:rsidRDefault="00485562" w:rsidP="00485562">
      <w:pPr>
        <w:pStyle w:val="Beschriftung"/>
      </w:pPr>
      <w:bookmarkStart w:id="111" w:name="_Ref483469605"/>
      <w:bookmarkStart w:id="112" w:name="_Toc491588023"/>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9</w:t>
      </w:r>
      <w:r w:rsidR="004A2384">
        <w:rPr>
          <w:noProof/>
        </w:rPr>
        <w:fldChar w:fldCharType="end"/>
      </w:r>
      <w:bookmarkEnd w:id="111"/>
      <w:r w:rsidRPr="005A2C45">
        <w:t xml:space="preserve"> Aktuelle SoftwareVersionsDatabase Struktur</w:t>
      </w:r>
      <w:bookmarkEnd w:id="112"/>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4AE56CC3"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13" w:name="_Ref483469591"/>
      <w:bookmarkStart w:id="114" w:name="_Toc491588024"/>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10</w:t>
      </w:r>
      <w:r w:rsidR="004A2384">
        <w:rPr>
          <w:noProof/>
        </w:rPr>
        <w:fldChar w:fldCharType="end"/>
      </w:r>
      <w:bookmarkEnd w:id="113"/>
      <w:r w:rsidRPr="005A2C45">
        <w:t>: Überarbeitete SoftwareVersionsDatabase Struktur</w:t>
      </w:r>
      <w:bookmarkEnd w:id="114"/>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Authors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5" w:name="_Toc491858347"/>
      <w:bookmarkStart w:id="116" w:name="_Toc491858672"/>
      <w:r w:rsidRPr="005A2C45">
        <w:t>Modellierung</w:t>
      </w:r>
      <w:r w:rsidR="000062EE" w:rsidRPr="005A2C45">
        <w:t xml:space="preserve"> Testinformationen</w:t>
      </w:r>
      <w:bookmarkEnd w:id="115"/>
      <w:bookmarkEnd w:id="116"/>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7" w:name="_Ref491497304"/>
      <w:r w:rsidRPr="005A2C45">
        <w:lastRenderedPageBreak/>
        <w:t>Implementierung</w:t>
      </w:r>
      <w:bookmarkEnd w:id="117"/>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7216"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8" w:name="_Ref486772060"/>
      <w:bookmarkStart w:id="119" w:name="_Toc491588025"/>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11</w:t>
      </w:r>
      <w:r w:rsidR="004A2384">
        <w:rPr>
          <w:noProof/>
        </w:rPr>
        <w:fldChar w:fldCharType="end"/>
      </w:r>
      <w:bookmarkEnd w:id="118"/>
      <w:r w:rsidRPr="005A2C45">
        <w:t>: Erweiterung SoftwareVersionsDatabase zur Speicherung der Testinformationen</w:t>
      </w:r>
      <w:bookmarkEnd w:id="119"/>
    </w:p>
    <w:p w14:paraId="591E44E1" w14:textId="5BCFE8D4"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20" w:name="_Toc491858348"/>
      <w:bookmarkStart w:id="121" w:name="_Toc491858673"/>
      <w:r w:rsidRPr="005A2C45">
        <w:t>Modellierung</w:t>
      </w:r>
      <w:r w:rsidR="000062EE" w:rsidRPr="005A2C45">
        <w:t xml:space="preserve"> Testresultate</w:t>
      </w:r>
      <w:bookmarkEnd w:id="120"/>
      <w:bookmarkEnd w:id="121"/>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lastRenderedPageBreak/>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22" w:name="_Ref483472986"/>
      <w:bookmarkStart w:id="123" w:name="_Toc491588026"/>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12</w:t>
      </w:r>
      <w:r w:rsidR="004A2384">
        <w:rPr>
          <w:noProof/>
        </w:rPr>
        <w:fldChar w:fldCharType="end"/>
      </w:r>
      <w:bookmarkEnd w:id="122"/>
      <w:r w:rsidRPr="005A2C45">
        <w:t>: Erweiterung SoftwareVersionsDatabase zur Speicherung der Testresulate</w:t>
      </w:r>
      <w:bookmarkEnd w:id="123"/>
    </w:p>
    <w:p w14:paraId="5C46C2E4" w14:textId="0DE419F6" w:rsidR="00485562" w:rsidRPr="005A2C45" w:rsidRDefault="00485562" w:rsidP="00485562">
      <w:pPr>
        <w:pStyle w:val="Standardeinzug"/>
        <w:ind w:left="0"/>
      </w:pPr>
      <w:r w:rsidRPr="005A2C45">
        <w:lastRenderedPageBreak/>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75062D3D"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und ComputerNames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24" w:name="_Toc491858349"/>
      <w:bookmarkStart w:id="125" w:name="_Toc491858674"/>
      <w:r w:rsidRPr="005A2C45">
        <w:t>Modellierung</w:t>
      </w:r>
      <w:r w:rsidR="000062EE" w:rsidRPr="005A2C45">
        <w:t xml:space="preserve"> Firmware Bugs</w:t>
      </w:r>
      <w:bookmarkEnd w:id="124"/>
      <w:bookmarkEnd w:id="125"/>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lastRenderedPageBreak/>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6" w:name="_Ref491414039"/>
      <w:bookmarkStart w:id="127" w:name="_Ref486183399"/>
      <w:bookmarkStart w:id="128" w:name="_Toc491588027"/>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13</w:t>
      </w:r>
      <w:r w:rsidR="004A2384">
        <w:rPr>
          <w:noProof/>
        </w:rPr>
        <w:fldChar w:fldCharType="end"/>
      </w:r>
      <w:bookmarkEnd w:id="126"/>
      <w:r w:rsidRPr="005A2C45">
        <w:t>: Erweiterung SoftwareVersionsDatabase zur Speicherung der Firmware Bugs</w:t>
      </w:r>
      <w:bookmarkEnd w:id="127"/>
      <w:bookmarkEnd w:id="128"/>
    </w:p>
    <w:p w14:paraId="7A1553EC" w14:textId="3B575B29"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9" w:name="_Toc491858350"/>
      <w:bookmarkStart w:id="130" w:name="_Toc491858675"/>
      <w:r w:rsidRPr="005A2C45">
        <w:t>Test</w:t>
      </w:r>
      <w:bookmarkEnd w:id="129"/>
      <w:bookmarkEnd w:id="130"/>
    </w:p>
    <w:p w14:paraId="2C8D9FDB" w14:textId="77777777" w:rsidR="00D96BA9" w:rsidRPr="005A2C45" w:rsidRDefault="007A1130" w:rsidP="00D96BA9">
      <w:pPr>
        <w:pStyle w:val="berschrift3"/>
      </w:pPr>
      <w:bookmarkStart w:id="131" w:name="_Toc491858351"/>
      <w:bookmarkStart w:id="132" w:name="_Toc491858676"/>
      <w:r w:rsidRPr="005A2C45">
        <w:t>Abspeicherung Testinformationen</w:t>
      </w:r>
      <w:bookmarkEnd w:id="131"/>
      <w:bookmarkEnd w:id="132"/>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lastRenderedPageBreak/>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1312"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3" w:name="_Ref487371581"/>
      <w:bookmarkStart w:id="134" w:name="_Toc491588028"/>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14</w:t>
      </w:r>
      <w:r w:rsidR="004A2384">
        <w:rPr>
          <w:noProof/>
        </w:rPr>
        <w:fldChar w:fldCharType="end"/>
      </w:r>
      <w:bookmarkEnd w:id="133"/>
      <w:r w:rsidR="00763F90" w:rsidRPr="005A2C45">
        <w:t xml:space="preserve">: </w:t>
      </w:r>
      <w:r w:rsidR="00586465" w:rsidRPr="005A2C45">
        <w:t xml:space="preserve">Erster Ansatz </w:t>
      </w:r>
      <w:r w:rsidRPr="005A2C45">
        <w:t>Abspeicherung Testinformationen</w:t>
      </w:r>
      <w:bookmarkEnd w:id="134"/>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5" w:name="_Ref491524058"/>
      <w:r w:rsidRPr="005A2C45">
        <w:t>Implementierung</w:t>
      </w:r>
      <w:bookmarkEnd w:id="135"/>
    </w:p>
    <w:p w14:paraId="6C1D5312" w14:textId="57DCEBC1"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w:t>
      </w:r>
      <w:r w:rsidR="00802C77" w:rsidRPr="005A2C45">
        <w:rPr>
          <w:lang w:eastAsia="de-DE" w:bidi="ar-SA"/>
        </w:rPr>
        <w:lastRenderedPageBreak/>
        <w:t>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End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r w:rsidR="00074B6D" w:rsidRPr="005A2C45">
        <w:t>.</w:t>
      </w:r>
    </w:p>
    <w:p w14:paraId="3C08DCE4" w14:textId="41E7197A"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303C9D0" w:rsidR="007D7FF8" w:rsidRPr="005A2C45" w:rsidRDefault="007D7FF8" w:rsidP="00073D92">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p>
    <w:p w14:paraId="1600E358" w14:textId="77777777" w:rsidR="007A1130" w:rsidRPr="005A2C45" w:rsidRDefault="007A1130" w:rsidP="007A1130">
      <w:pPr>
        <w:pStyle w:val="berschrift3"/>
      </w:pPr>
      <w:bookmarkStart w:id="136" w:name="_Ref491517441"/>
      <w:bookmarkStart w:id="137" w:name="_Ref491518942"/>
      <w:bookmarkStart w:id="138" w:name="_Ref491518947"/>
      <w:bookmarkStart w:id="139" w:name="_Toc491858352"/>
      <w:bookmarkStart w:id="140" w:name="_Toc491858677"/>
      <w:r w:rsidRPr="005A2C45">
        <w:t>Testinformationen an TestUpdateFirmware über Umgebungsvariablen</w:t>
      </w:r>
      <w:bookmarkEnd w:id="136"/>
      <w:bookmarkEnd w:id="137"/>
      <w:bookmarkEnd w:id="138"/>
      <w:bookmarkEnd w:id="139"/>
      <w:bookmarkEnd w:id="140"/>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1" w:name="_Ref487976290"/>
      <w:bookmarkStart w:id="142" w:name="_Toc491588029"/>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15</w:t>
      </w:r>
      <w:r w:rsidR="004A2384">
        <w:rPr>
          <w:noProof/>
        </w:rPr>
        <w:fldChar w:fldCharType="end"/>
      </w:r>
      <w:bookmarkEnd w:id="141"/>
      <w:r w:rsidRPr="005A2C45">
        <w:t>: Verbessertes Konzept zur Abspeicherung der Testinformationen</w:t>
      </w:r>
      <w:bookmarkEnd w:id="142"/>
    </w:p>
    <w:p w14:paraId="44F8B625" w14:textId="77777777" w:rsidR="007F7A98" w:rsidRPr="005A2C45" w:rsidRDefault="0086145C" w:rsidP="00300650">
      <w:pPr>
        <w:pStyle w:val="berschrift4"/>
      </w:pPr>
      <w:bookmarkStart w:id="143" w:name="_Ref491521624"/>
      <w:r w:rsidRPr="005A2C45">
        <w:t>Implementierung</w:t>
      </w:r>
      <w:bookmarkEnd w:id="143"/>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4" w:name="_Toc491858353"/>
      <w:bookmarkStart w:id="145" w:name="_Toc491858678"/>
      <w:r w:rsidRPr="005A2C45">
        <w:t>TestUpdateFirmware</w:t>
      </w:r>
      <w:bookmarkEnd w:id="144"/>
      <w:bookmarkEnd w:id="145"/>
    </w:p>
    <w:p w14:paraId="71A04BF1" w14:textId="77777777" w:rsidR="007A1130" w:rsidRPr="005A2C45" w:rsidRDefault="00B062D4" w:rsidP="007A1130">
      <w:pPr>
        <w:pStyle w:val="berschrift3"/>
      </w:pPr>
      <w:bookmarkStart w:id="146" w:name="_Ref486178522"/>
      <w:bookmarkStart w:id="147" w:name="_Toc491858354"/>
      <w:bookmarkStart w:id="148" w:name="_Toc491858679"/>
      <w:r w:rsidRPr="005A2C45">
        <w:t>Anweisung Update Testinformationen</w:t>
      </w:r>
      <w:bookmarkEnd w:id="146"/>
      <w:bookmarkEnd w:id="147"/>
      <w:bookmarkEnd w:id="148"/>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49" w:name="_Ref491512038"/>
      <w:bookmarkStart w:id="150" w:name="_Toc491858355"/>
      <w:bookmarkStart w:id="151" w:name="_Toc491858680"/>
      <w:r w:rsidRPr="005A2C45">
        <w:t>Abfrage Testinformationen</w:t>
      </w:r>
      <w:bookmarkEnd w:id="149"/>
      <w:bookmarkEnd w:id="150"/>
      <w:bookmarkEnd w:id="151"/>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2" w:name="_Ref491522243"/>
      <w:bookmarkStart w:id="153" w:name="_Ref487976139"/>
      <w:r w:rsidRPr="005A2C45">
        <w:t>Implementierung</w:t>
      </w:r>
      <w:bookmarkEnd w:id="152"/>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4" w:name="_Ref491496484"/>
      <w:bookmarkStart w:id="155" w:name="_Toc491858356"/>
      <w:bookmarkStart w:id="156" w:name="_Toc491858681"/>
      <w:r w:rsidRPr="005A2C45">
        <w:t>Testinformationen in SoftwareVersionsDatabase schreiben</w:t>
      </w:r>
      <w:bookmarkEnd w:id="153"/>
      <w:bookmarkEnd w:id="154"/>
      <w:bookmarkEnd w:id="155"/>
      <w:bookmarkEnd w:id="156"/>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7" w:name="_Toc491858357"/>
      <w:bookmarkStart w:id="158" w:name="_Toc491858682"/>
      <w:r w:rsidRPr="005A2C45">
        <w:t>TTIC2</w:t>
      </w:r>
      <w:bookmarkEnd w:id="157"/>
      <w:bookmarkEnd w:id="158"/>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9" w:name="_Ref491526717"/>
    </w:p>
    <w:p w14:paraId="6D55E1BC" w14:textId="77777777" w:rsidR="00B062D4" w:rsidRPr="005A2C45" w:rsidRDefault="00B062D4" w:rsidP="00B062D4">
      <w:pPr>
        <w:pStyle w:val="Beschriftung"/>
      </w:pPr>
      <w:bookmarkStart w:id="160" w:name="_Toc491588030"/>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16</w:t>
      </w:r>
      <w:r w:rsidR="004A2384">
        <w:rPr>
          <w:noProof/>
        </w:rPr>
        <w:fldChar w:fldCharType="end"/>
      </w:r>
      <w:bookmarkEnd w:id="159"/>
      <w:r w:rsidRPr="005A2C45">
        <w:t>: TTIC2 Zugriff auf SoftwareVersionsDatabase</w:t>
      </w:r>
      <w:bookmarkEnd w:id="160"/>
    </w:p>
    <w:p w14:paraId="12C1DDD0" w14:textId="77777777" w:rsidR="001B7CCF" w:rsidRPr="005A2C45" w:rsidRDefault="00C74B48" w:rsidP="00B062D4">
      <w:pPr>
        <w:rPr>
          <w:lang w:eastAsia="de-DE" w:bidi="ar-SA"/>
        </w:rPr>
      </w:pPr>
      <w:r w:rsidRPr="005A2C45">
        <w:rPr>
          <w:lang w:eastAsia="de-DE" w:bidi="ar-SA"/>
        </w:rPr>
        <w:lastRenderedPageBreak/>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1" w:name="_Ref486178495"/>
      <w:bookmarkStart w:id="162" w:name="_Toc491858358"/>
      <w:bookmarkStart w:id="163" w:name="_Toc491858683"/>
      <w:r w:rsidRPr="005A2C45">
        <w:t>Auslesung der Testinformationen</w:t>
      </w:r>
      <w:bookmarkEnd w:id="161"/>
      <w:bookmarkEnd w:id="162"/>
      <w:bookmarkEnd w:id="163"/>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r w:rsidRPr="00931F20">
        <w:rPr>
          <w:b/>
          <w:lang w:eastAsia="de-DE" w:bidi="ar-SA"/>
        </w:rPr>
        <w:t>Fazit</w:t>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4" w:name="_Ref491586698"/>
      <w:bookmarkStart w:id="165" w:name="_Toc491588031"/>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17</w:t>
      </w:r>
      <w:r w:rsidR="004A2384">
        <w:rPr>
          <w:noProof/>
        </w:rPr>
        <w:fldChar w:fldCharType="end"/>
      </w:r>
      <w:bookmarkEnd w:id="164"/>
      <w:r w:rsidRPr="005A2C45">
        <w:t>: Fortschrittbalken Auslesung Testversionen</w:t>
      </w:r>
      <w:bookmarkEnd w:id="165"/>
    </w:p>
    <w:p w14:paraId="03621FEF" w14:textId="77777777" w:rsidR="00B062D4" w:rsidRPr="005A2C45" w:rsidRDefault="00B062D4" w:rsidP="00B062D4">
      <w:pPr>
        <w:pStyle w:val="berschrift3"/>
      </w:pPr>
      <w:bookmarkStart w:id="166" w:name="_Toc491858359"/>
      <w:bookmarkStart w:id="167" w:name="_Toc491858684"/>
      <w:r w:rsidRPr="005A2C45">
        <w:t>Hinterlegung des Grundzustandes</w:t>
      </w:r>
      <w:bookmarkEnd w:id="166"/>
      <w:bookmarkEnd w:id="167"/>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einem File definiert werden. Diese können sich über die Laufzeit verändern und haben zusätzlich ei</w:t>
      </w:r>
      <w:r w:rsidR="00D65D7D" w:rsidRPr="005A2C45">
        <w:rPr>
          <w:lang w:eastAsia="de-DE" w:bidi="ar-SA"/>
        </w:rPr>
        <w:lastRenderedPageBreak/>
        <w:t xml:space="preserve">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8" w:name="_Ref491587814"/>
      <w:bookmarkStart w:id="169" w:name="_Toc491588032"/>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18</w:t>
      </w:r>
      <w:r w:rsidR="004A2384">
        <w:rPr>
          <w:noProof/>
        </w:rPr>
        <w:fldChar w:fldCharType="end"/>
      </w:r>
      <w:bookmarkEnd w:id="168"/>
      <w:r w:rsidRPr="005A2C45">
        <w:t>: Definition Grundzustand TTIC2</w:t>
      </w:r>
      <w:bookmarkEnd w:id="169"/>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70" w:name="_Toc491858360"/>
      <w:bookmarkStart w:id="171" w:name="_Toc491858685"/>
      <w:r w:rsidRPr="005A2C45">
        <w:t>Abspeicherung der Testresultate</w:t>
      </w:r>
      <w:bookmarkEnd w:id="170"/>
      <w:bookmarkEnd w:id="171"/>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w:t>
      </w:r>
      <w:r w:rsidR="00C114E9" w:rsidRPr="005A2C45">
        <w:rPr>
          <w:lang w:eastAsia="de-DE" w:bidi="ar-SA"/>
        </w:rPr>
        <w:lastRenderedPageBreak/>
        <w:t xml:space="preserve">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2" w:name="_Toc491858361"/>
      <w:bookmarkStart w:id="173" w:name="_Toc491858686"/>
      <w:r w:rsidRPr="005A2C45">
        <w:t>ETIC2</w:t>
      </w:r>
      <w:bookmarkEnd w:id="172"/>
      <w:bookmarkEnd w:id="173"/>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4" w:name="_Toc491858362"/>
      <w:bookmarkStart w:id="175" w:name="_Toc491858687"/>
      <w:r w:rsidRPr="005A2C45">
        <w:t>Anbindung SoftwareVersionsDatabase</w:t>
      </w:r>
      <w:bookmarkEnd w:id="174"/>
      <w:bookmarkEnd w:id="175"/>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6" w:name="_Toc491858363"/>
      <w:bookmarkStart w:id="177" w:name="_Toc491858688"/>
      <w:r w:rsidRPr="005A2C45">
        <w:t>Codierung nach MVVM</w:t>
      </w:r>
      <w:bookmarkEnd w:id="176"/>
      <w:bookmarkEnd w:id="177"/>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1E189CE5">
            <wp:extent cx="5688305" cy="3768090"/>
            <wp:effectExtent l="0" t="0" r="8255" b="381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5"/>
                    <a:stretch>
                      <a:fillRect/>
                    </a:stretch>
                  </pic:blipFill>
                  <pic:spPr>
                    <a:xfrm>
                      <a:off x="0" y="0"/>
                      <a:ext cx="5695926" cy="3773138"/>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8" w:name="_Ref491677080"/>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19</w:t>
      </w:r>
      <w:r w:rsidR="004A2384">
        <w:rPr>
          <w:noProof/>
        </w:rPr>
        <w:fldChar w:fldCharType="end"/>
      </w:r>
      <w:bookmarkEnd w:id="178"/>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lastRenderedPageBreak/>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9" w:name="_Ref491677596"/>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20</w:t>
      </w:r>
      <w:r w:rsidR="004A2384">
        <w:rPr>
          <w:noProof/>
        </w:rPr>
        <w:fldChar w:fldCharType="end"/>
      </w:r>
      <w:bookmarkEnd w:id="179"/>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80" w:name="_Ref491679853"/>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21</w:t>
      </w:r>
      <w:r w:rsidR="004A2384">
        <w:rPr>
          <w:noProof/>
        </w:rPr>
        <w:fldChar w:fldCharType="end"/>
      </w:r>
      <w:bookmarkEnd w:id="180"/>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lastRenderedPageBreak/>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81" w:name="_Ref491682475"/>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22</w:t>
      </w:r>
      <w:r w:rsidR="004A2384">
        <w:rPr>
          <w:noProof/>
        </w:rPr>
        <w:fldChar w:fldCharType="end"/>
      </w:r>
      <w:bookmarkEnd w:id="181"/>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82" w:name="_Ref491704038"/>
      <w:r w:rsidRPr="005A2C45">
        <w:lastRenderedPageBreak/>
        <w:t xml:space="preserve">Abbildung </w:t>
      </w:r>
      <w:r w:rsidR="004A2384">
        <w:fldChar w:fldCharType="begin"/>
      </w:r>
      <w:r w:rsidR="004A2384">
        <w:instrText xml:space="preserve"> SEQ Abbildung \* ARABIC </w:instrText>
      </w:r>
      <w:r w:rsidR="004A2384">
        <w:fldChar w:fldCharType="separate"/>
      </w:r>
      <w:r w:rsidR="00C35030" w:rsidRPr="005A2C45">
        <w:rPr>
          <w:noProof/>
        </w:rPr>
        <w:t>23</w:t>
      </w:r>
      <w:r w:rsidR="004A2384">
        <w:rPr>
          <w:noProof/>
        </w:rPr>
        <w:fldChar w:fldCharType="end"/>
      </w:r>
      <w:bookmarkEnd w:id="182"/>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t>Fa</w:t>
      </w:r>
      <w:r w:rsidR="005740D1" w:rsidRPr="00931F20">
        <w:rPr>
          <w:b/>
          <w:lang w:eastAsia="de-DE" w:bidi="ar-SA"/>
        </w:rPr>
        <w:t>zit</w:t>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3" w:name="_Ref491708457"/>
      <w:r w:rsidRPr="005A2C45">
        <w:t xml:space="preserve">Tabelle </w:t>
      </w:r>
      <w:r w:rsidR="004A2384">
        <w:fldChar w:fldCharType="begin"/>
      </w:r>
      <w:r w:rsidR="004A2384">
        <w:instrText xml:space="preserve"> SEQ Tabelle \* ARABIC </w:instrText>
      </w:r>
      <w:r w:rsidR="004A2384">
        <w:fldChar w:fldCharType="separate"/>
      </w:r>
      <w:r w:rsidRPr="005A2C45">
        <w:rPr>
          <w:noProof/>
        </w:rPr>
        <w:t>4</w:t>
      </w:r>
      <w:r w:rsidR="004A2384">
        <w:rPr>
          <w:noProof/>
        </w:rPr>
        <w:fldChar w:fldCharType="end"/>
      </w:r>
      <w:bookmarkEnd w:id="183"/>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4" w:name="_Toc491858364"/>
      <w:bookmarkStart w:id="185" w:name="_Toc491858689"/>
      <w:r w:rsidRPr="005A2C45">
        <w:lastRenderedPageBreak/>
        <w:t>Ausgabe Bericht</w:t>
      </w:r>
      <w:bookmarkEnd w:id="184"/>
      <w:bookmarkEnd w:id="185"/>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6" w:name="_Ref491337655"/>
      <w:bookmarkStart w:id="187" w:name="_Toc491858365"/>
      <w:bookmarkStart w:id="188" w:name="_Toc491858690"/>
      <w:r w:rsidRPr="005A2C45">
        <w:lastRenderedPageBreak/>
        <w:t>Ergebnisse</w:t>
      </w:r>
      <w:bookmarkEnd w:id="186"/>
      <w:bookmarkEnd w:id="187"/>
      <w:bookmarkEnd w:id="188"/>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9" w:name="_Toc491858366"/>
      <w:bookmarkStart w:id="190" w:name="_Toc491858691"/>
      <w:r w:rsidRPr="005A2C45">
        <w:t>Quantitative Ziele</w:t>
      </w:r>
      <w:bookmarkEnd w:id="189"/>
      <w:bookmarkEnd w:id="190"/>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91" w:name="_Ref491757623"/>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24</w:t>
      </w:r>
      <w:r w:rsidR="004A2384">
        <w:rPr>
          <w:noProof/>
        </w:rPr>
        <w:fldChar w:fldCharType="end"/>
      </w:r>
      <w:bookmarkEnd w:id="191"/>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4947DEF7"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0B659259" w14:textId="42B56B7B" w:rsidR="0034150F" w:rsidRPr="005A2C45" w:rsidRDefault="0034150F" w:rsidP="0034150F">
      <w:pPr>
        <w:pStyle w:val="Listenabsatz"/>
        <w:numPr>
          <w:ilvl w:val="0"/>
          <w:numId w:val="29"/>
        </w:numPr>
        <w:spacing w:before="0" w:after="0"/>
      </w:pPr>
      <w:r w:rsidRPr="005A2C45">
        <w:t>Die SoftwareVersionDatabase muss Schreibanfragen von vier Benutzern bearbeiten können.</w:t>
      </w: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stellt sich die Frage, welche Programme auf die SoftwareVersionsDatabase</w:t>
      </w:r>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TestUpdateFirmware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SoftwareVersionsDatabase.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47826F1B" w14:textId="44FB9E50" w:rsidR="000D32A6" w:rsidRDefault="00DE6B7B" w:rsidP="0034150F">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568E0C3C" w14:textId="41024A6C" w:rsidR="000D32A6" w:rsidRDefault="00DE6B7B" w:rsidP="0034150F">
      <w:pPr>
        <w:rPr>
          <w:lang w:eastAsia="de-DE" w:bidi="ar-SA"/>
        </w:rPr>
      </w:pPr>
      <w:r>
        <w:rPr>
          <w:lang w:eastAsia="de-DE" w:bidi="ar-SA"/>
        </w:rPr>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InitialStateFirmware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TestCollectionResult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CountErrorTests und AbortTypeId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so wird ein neuer Eintrag in der TestResult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47E8A9E2" w:rsidR="00020079" w:rsidRDefault="00146ED0" w:rsidP="0034150F">
      <w:pPr>
        <w:rPr>
          <w:lang w:eastAsia="de-DE" w:bidi="ar-SA"/>
        </w:rPr>
      </w:pPr>
      <w:r>
        <w:rPr>
          <w:lang w:eastAsia="de-DE" w:bidi="ar-SA"/>
        </w:rPr>
        <w:lastRenderedPageBreak/>
        <w:t>E</w:t>
      </w:r>
      <w:r w:rsidR="00B27545">
        <w:rPr>
          <w:lang w:eastAsia="de-DE" w:bidi="ar-SA"/>
        </w:rPr>
        <w:t xml:space="preserve">s unmöglich ist,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dass ein neuer InitialStateFirmware oder ValveHardware</w:t>
      </w:r>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r>
        <w:rPr>
          <w:lang w:eastAsia="de-DE" w:bidi="ar-SA"/>
        </w:rPr>
        <w:t xml:space="preserve">SoftwareVersionsDatabase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zlichen ValveHardware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ird ein InitialStateFirmware</w:t>
      </w:r>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5A5BBF50" w14:textId="77777777" w:rsidR="0086145C" w:rsidRPr="005A2C45" w:rsidRDefault="0086145C" w:rsidP="0086145C">
      <w:pPr>
        <w:pStyle w:val="berschrift2"/>
      </w:pPr>
      <w:bookmarkStart w:id="192" w:name="_Toc491858367"/>
      <w:bookmarkStart w:id="193" w:name="_Toc491858692"/>
      <w:r w:rsidRPr="005A2C45">
        <w:t>Qualitative Ziele</w:t>
      </w:r>
      <w:bookmarkEnd w:id="192"/>
      <w:bookmarkEnd w:id="193"/>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94" w:name="_Ref491759926"/>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25</w:t>
      </w:r>
      <w:r w:rsidR="004A2384">
        <w:rPr>
          <w:noProof/>
        </w:rPr>
        <w:fldChar w:fldCharType="end"/>
      </w:r>
      <w:bookmarkEnd w:id="194"/>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 xml:space="preserve">en </w:t>
      </w:r>
      <w:r w:rsidR="00517262">
        <w:rPr>
          <w:lang w:eastAsia="de-DE" w:bidi="ar-SA"/>
        </w:rPr>
        <w:lastRenderedPageBreak/>
        <w:t>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5" w:name="_Ref491764519"/>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26</w:t>
      </w:r>
      <w:r w:rsidR="004A2384">
        <w:rPr>
          <w:noProof/>
        </w:rPr>
        <w:fldChar w:fldCharType="end"/>
      </w:r>
      <w:bookmarkEnd w:id="195"/>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6" w:name="_Ref491765642"/>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27</w:t>
      </w:r>
      <w:r w:rsidR="004A2384">
        <w:rPr>
          <w:noProof/>
        </w:rPr>
        <w:fldChar w:fldCharType="end"/>
      </w:r>
      <w:bookmarkEnd w:id="196"/>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lastRenderedPageBreak/>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7" w:name="_Ref491766762"/>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28</w:t>
      </w:r>
      <w:r w:rsidR="004A2384">
        <w:rPr>
          <w:noProof/>
        </w:rPr>
        <w:fldChar w:fldCharType="end"/>
      </w:r>
      <w:bookmarkEnd w:id="197"/>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8" w:name="_Ref491768922"/>
      <w:r w:rsidRPr="005A2C45">
        <w:t xml:space="preserve">Abbildung </w:t>
      </w:r>
      <w:r w:rsidR="004A2384">
        <w:fldChar w:fldCharType="begin"/>
      </w:r>
      <w:r w:rsidR="004A2384">
        <w:instrText xml:space="preserve"> SEQ Abbildung \* ARABIC </w:instrText>
      </w:r>
      <w:r w:rsidR="004A2384">
        <w:fldChar w:fldCharType="separate"/>
      </w:r>
      <w:r w:rsidRPr="005A2C45">
        <w:rPr>
          <w:noProof/>
        </w:rPr>
        <w:t>29</w:t>
      </w:r>
      <w:r w:rsidR="004A2384">
        <w:rPr>
          <w:noProof/>
        </w:rPr>
        <w:fldChar w:fldCharType="end"/>
      </w:r>
      <w:bookmarkEnd w:id="198"/>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lastRenderedPageBreak/>
        <w:br w:type="page"/>
      </w:r>
    </w:p>
    <w:p w14:paraId="26280677" w14:textId="77777777" w:rsidR="0086145C" w:rsidRPr="005A2C45" w:rsidRDefault="000062EE" w:rsidP="0086145C">
      <w:pPr>
        <w:pStyle w:val="berschrift1"/>
        <w:spacing w:after="200" w:line="276" w:lineRule="auto"/>
        <w:jc w:val="left"/>
      </w:pPr>
      <w:bookmarkStart w:id="199" w:name="_Toc491858368"/>
      <w:bookmarkStart w:id="200" w:name="_Toc491858693"/>
      <w:r w:rsidRPr="005A2C45">
        <w:lastRenderedPageBreak/>
        <w:t>Diskussion</w:t>
      </w:r>
      <w:bookmarkEnd w:id="199"/>
      <w:bookmarkEnd w:id="200"/>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01" w:name="_Toc491858369"/>
      <w:bookmarkStart w:id="202" w:name="_Toc491858694"/>
      <w:r w:rsidRPr="005A2C45">
        <w:lastRenderedPageBreak/>
        <w:t>Ausblick</w:t>
      </w:r>
      <w:bookmarkEnd w:id="201"/>
      <w:bookmarkEnd w:id="202"/>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03" w:name="_Toc491858370"/>
      <w:bookmarkStart w:id="204" w:name="_Toc491858695"/>
      <w:r>
        <w:t>Offene Punkte</w:t>
      </w:r>
      <w:bookmarkEnd w:id="203"/>
      <w:bookmarkEnd w:id="204"/>
    </w:p>
    <w:p w14:paraId="182E7927" w14:textId="77777777" w:rsidR="00B7245A" w:rsidRDefault="00B7245A" w:rsidP="00B7245A">
      <w:pPr>
        <w:pStyle w:val="berschrift3"/>
      </w:pPr>
      <w:bookmarkStart w:id="205" w:name="_Ref483469640"/>
      <w:bookmarkStart w:id="206" w:name="_Toc491525564"/>
      <w:bookmarkStart w:id="207" w:name="_Toc491858371"/>
      <w:bookmarkStart w:id="208" w:name="_Toc491858696"/>
      <w:r>
        <w:t>Umsetzung Überarbeitung SoftwareVersionsDatabase</w:t>
      </w:r>
      <w:bookmarkEnd w:id="205"/>
      <w:bookmarkEnd w:id="206"/>
      <w:bookmarkEnd w:id="207"/>
      <w:bookmarkEnd w:id="208"/>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ModelView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09" w:name="_Toc491525565"/>
      <w:bookmarkStart w:id="210" w:name="_Ref491683209"/>
      <w:bookmarkStart w:id="211" w:name="_Toc491858372"/>
      <w:bookmarkStart w:id="212" w:name="_Toc491858697"/>
      <w:r>
        <w:t>Integration Buglist in ETIC2</w:t>
      </w:r>
      <w:bookmarkEnd w:id="209"/>
      <w:bookmarkEnd w:id="210"/>
      <w:bookmarkEnd w:id="211"/>
      <w:bookmarkEnd w:id="212"/>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13" w:name="_Toc491858373"/>
      <w:bookmarkStart w:id="214" w:name="_Toc491858698"/>
      <w:r>
        <w:t>Logfile in ETIC2</w:t>
      </w:r>
      <w:bookmarkEnd w:id="213"/>
      <w:bookmarkEnd w:id="214"/>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15" w:name="_Toc491858374"/>
      <w:bookmarkStart w:id="216" w:name="_Toc491858699"/>
      <w:r>
        <w:t>Nächste Schritte</w:t>
      </w:r>
      <w:bookmarkEnd w:id="215"/>
      <w:bookmarkEnd w:id="216"/>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17" w:name="_Toc491858375"/>
      <w:bookmarkStart w:id="218" w:name="_Toc491858700"/>
      <w:r w:rsidRPr="005A2C45">
        <w:lastRenderedPageBreak/>
        <w:t>Verzeichnisse</w:t>
      </w:r>
      <w:bookmarkEnd w:id="217"/>
      <w:bookmarkEnd w:id="218"/>
    </w:p>
    <w:bookmarkStart w:id="219" w:name="_Toc491858376" w:displacedByCustomXml="next"/>
    <w:bookmarkStart w:id="220" w:name="_Toc491858701"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End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20"/>
          <w:bookmarkEnd w:id="219"/>
        </w:p>
        <w:sdt>
          <w:sdtPr>
            <w:rPr>
              <w:rFonts w:cstheme="minorBidi"/>
              <w:szCs w:val="22"/>
            </w:rPr>
            <w:id w:val="111145805"/>
            <w:bibliography/>
          </w:sdtPr>
          <w:sdtEnd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21" w:name="_Toc491858377"/>
      <w:bookmarkStart w:id="222" w:name="_Toc491858702"/>
      <w:r w:rsidRPr="005A2C45">
        <w:t>Abkürzungsverzeichnis</w:t>
      </w:r>
      <w:bookmarkEnd w:id="221"/>
      <w:bookmarkEnd w:id="222"/>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23" w:name="_Toc491858378"/>
      <w:bookmarkStart w:id="224" w:name="_Toc491858703"/>
      <w:r w:rsidRPr="005A2C45">
        <w:lastRenderedPageBreak/>
        <w:t>Abbildungsverzeichnis</w:t>
      </w:r>
      <w:bookmarkEnd w:id="223"/>
      <w:bookmarkEnd w:id="224"/>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25" w:name="_Toc491858379"/>
      <w:bookmarkStart w:id="226" w:name="_Toc491858704"/>
      <w:r w:rsidRPr="005A2C45">
        <w:t>Tabellenverzeichnis</w:t>
      </w:r>
      <w:bookmarkEnd w:id="225"/>
      <w:bookmarkEnd w:id="226"/>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4A2384">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27" w:name="_Toc491858380"/>
      <w:bookmarkStart w:id="228" w:name="_Toc491858705"/>
      <w:r w:rsidRPr="005A2C45">
        <w:lastRenderedPageBreak/>
        <w:t>Glossar</w:t>
      </w:r>
      <w:bookmarkEnd w:id="227"/>
      <w:bookmarkEnd w:id="22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655619" w:rsidRPr="005A2C45" w14:paraId="5AD8279D" w14:textId="77777777" w:rsidTr="00DF0861">
        <w:tc>
          <w:tcPr>
            <w:tcW w:w="1696" w:type="dxa"/>
          </w:tcPr>
          <w:p w14:paraId="3998E60E" w14:textId="2193CA92" w:rsidR="00655619" w:rsidRPr="005A2C45" w:rsidRDefault="00655619" w:rsidP="00DF0861">
            <w:r>
              <w:t>MySQL Workbench</w:t>
            </w:r>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E0AAB">
          <w:pgSz w:w="11906" w:h="16838" w:code="9"/>
          <w:pgMar w:top="1418" w:right="1418" w:bottom="1134" w:left="1418" w:header="851" w:footer="567" w:gutter="0"/>
          <w:paperSrc w:first="7" w:other="7"/>
          <w:pgNumType w:start="1"/>
          <w:cols w:space="720"/>
          <w:titlePg/>
          <w:docGrid w:linePitch="299"/>
        </w:sectPr>
      </w:pPr>
      <w:bookmarkStart w:id="229" w:name="_Toc491858381"/>
      <w:bookmarkStart w:id="230" w:name="_Toc491858706"/>
    </w:p>
    <w:p w14:paraId="469ED3C3" w14:textId="36DDAEB3" w:rsidR="00AA1764" w:rsidRPr="005A2C45" w:rsidRDefault="00AA1764" w:rsidP="00AA1764">
      <w:pPr>
        <w:pStyle w:val="berschrift1"/>
        <w:numPr>
          <w:ilvl w:val="0"/>
          <w:numId w:val="0"/>
        </w:numPr>
        <w:ind w:left="432" w:hanging="432"/>
      </w:pPr>
      <w:r w:rsidRPr="005A2C45">
        <w:lastRenderedPageBreak/>
        <w:t>A.</w:t>
      </w:r>
      <w:r w:rsidRPr="005A2C45">
        <w:tab/>
        <w:t>Projektmanagement</w:t>
      </w:r>
      <w:bookmarkEnd w:id="229"/>
      <w:bookmarkEnd w:id="230"/>
    </w:p>
    <w:p w14:paraId="562EA885" w14:textId="77777777" w:rsidR="001F2E5D" w:rsidRPr="005A2C45" w:rsidRDefault="00B02059" w:rsidP="001F2E5D">
      <w:pPr>
        <w:pStyle w:val="berschrift2"/>
        <w:numPr>
          <w:ilvl w:val="0"/>
          <w:numId w:val="0"/>
        </w:numPr>
        <w:ind w:left="576" w:hanging="576"/>
      </w:pPr>
      <w:bookmarkStart w:id="231" w:name="_Toc491858382"/>
      <w:bookmarkStart w:id="232" w:name="_Toc491858707"/>
      <w:r w:rsidRPr="005A2C45">
        <w:t>A.1</w:t>
      </w:r>
      <w:r w:rsidR="001F2E5D" w:rsidRPr="005A2C45">
        <w:t>.</w:t>
      </w:r>
      <w:r w:rsidR="001F2E5D" w:rsidRPr="005A2C45">
        <w:tab/>
        <w:t>Zeitplan</w:t>
      </w:r>
      <w:bookmarkEnd w:id="231"/>
      <w:bookmarkEnd w:id="232"/>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DE6B7B">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DE6B7B">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C3348B" w:rsidRDefault="004D5966" w:rsidP="00DE6B7B">
            <w:pPr>
              <w:ind w:right="100"/>
            </w:pPr>
            <w:r w:rsidRPr="00C3348B">
              <w:t>Einreichen der Disposition</w:t>
            </w:r>
          </w:p>
        </w:tc>
        <w:tc>
          <w:tcPr>
            <w:tcW w:w="1902" w:type="dxa"/>
          </w:tcPr>
          <w:p w14:paraId="6B451612" w14:textId="77777777" w:rsidR="004D5966" w:rsidRPr="00C3348B" w:rsidRDefault="004D5966" w:rsidP="00DE6B7B">
            <w:pPr>
              <w:ind w:right="100"/>
            </w:pPr>
          </w:p>
        </w:tc>
        <w:tc>
          <w:tcPr>
            <w:tcW w:w="1375" w:type="dxa"/>
          </w:tcPr>
          <w:p w14:paraId="1765D134" w14:textId="4619EA7A" w:rsidR="004D5966" w:rsidRPr="00C3348B" w:rsidRDefault="004D5966" w:rsidP="00DE6B7B">
            <w:pPr>
              <w:ind w:right="100"/>
            </w:pPr>
            <w:bookmarkStart w:id="233" w:name="OLE_LINK12"/>
            <w:bookmarkStart w:id="234" w:name="OLE_LINK13"/>
            <w:r w:rsidRPr="00C3348B">
              <w:t>28.02.2017</w:t>
            </w:r>
            <w:bookmarkEnd w:id="233"/>
            <w:bookmarkEnd w:id="234"/>
          </w:p>
        </w:tc>
        <w:tc>
          <w:tcPr>
            <w:tcW w:w="1311" w:type="dxa"/>
          </w:tcPr>
          <w:p w14:paraId="381768D2" w14:textId="77777777" w:rsidR="004D5966" w:rsidRPr="00C3348B" w:rsidRDefault="004D5966" w:rsidP="00DE6B7B">
            <w:pPr>
              <w:ind w:right="100"/>
            </w:pPr>
            <w:r w:rsidRPr="00C3348B">
              <w:t>28.02.2017</w:t>
            </w:r>
          </w:p>
        </w:tc>
        <w:tc>
          <w:tcPr>
            <w:tcW w:w="1398" w:type="dxa"/>
          </w:tcPr>
          <w:p w14:paraId="751D0B37" w14:textId="77777777" w:rsidR="004D5966" w:rsidRPr="00C3348B" w:rsidRDefault="004D5966" w:rsidP="004D5966">
            <w:pPr>
              <w:ind w:right="100"/>
              <w:jc w:val="center"/>
            </w:pPr>
          </w:p>
        </w:tc>
        <w:tc>
          <w:tcPr>
            <w:tcW w:w="1527" w:type="dxa"/>
          </w:tcPr>
          <w:p w14:paraId="766EAA01" w14:textId="77777777" w:rsidR="004D5966" w:rsidRPr="00C3348B" w:rsidRDefault="004D5966" w:rsidP="004D5966">
            <w:pPr>
              <w:ind w:right="100"/>
              <w:jc w:val="center"/>
            </w:pPr>
          </w:p>
        </w:tc>
      </w:tr>
      <w:tr w:rsidR="004D5966" w:rsidRPr="00C3348B" w14:paraId="7CD62E4D" w14:textId="0E7CF036" w:rsidTr="004D5966">
        <w:tc>
          <w:tcPr>
            <w:tcW w:w="7479" w:type="dxa"/>
          </w:tcPr>
          <w:p w14:paraId="30DB1D9E" w14:textId="77777777" w:rsidR="004D5966" w:rsidRPr="00C3348B" w:rsidRDefault="004D5966" w:rsidP="00DE6B7B">
            <w:pPr>
              <w:ind w:right="100"/>
            </w:pPr>
            <w:r w:rsidRPr="00C3348B">
              <w:t>Start Masterarbeit</w:t>
            </w:r>
          </w:p>
        </w:tc>
        <w:tc>
          <w:tcPr>
            <w:tcW w:w="1902" w:type="dxa"/>
          </w:tcPr>
          <w:p w14:paraId="66B172C5" w14:textId="77777777" w:rsidR="004D5966" w:rsidRPr="00C3348B" w:rsidRDefault="004D5966" w:rsidP="00DE6B7B">
            <w:pPr>
              <w:ind w:right="100"/>
            </w:pPr>
          </w:p>
        </w:tc>
        <w:tc>
          <w:tcPr>
            <w:tcW w:w="1375" w:type="dxa"/>
          </w:tcPr>
          <w:p w14:paraId="610C0DD7" w14:textId="546CA2E1" w:rsidR="004D5966" w:rsidRPr="00C3348B" w:rsidRDefault="004D5966" w:rsidP="00DE6B7B">
            <w:pPr>
              <w:ind w:right="100"/>
            </w:pPr>
            <w:bookmarkStart w:id="235" w:name="OLE_LINK14"/>
            <w:bookmarkStart w:id="236" w:name="OLE_LINK15"/>
            <w:r w:rsidRPr="00C3348B">
              <w:t>01.05.2017</w:t>
            </w:r>
            <w:bookmarkEnd w:id="235"/>
            <w:bookmarkEnd w:id="236"/>
          </w:p>
        </w:tc>
        <w:tc>
          <w:tcPr>
            <w:tcW w:w="1311" w:type="dxa"/>
          </w:tcPr>
          <w:p w14:paraId="267BC9F9" w14:textId="77777777" w:rsidR="004D5966" w:rsidRPr="00C3348B" w:rsidRDefault="004D5966" w:rsidP="00DE6B7B">
            <w:pPr>
              <w:ind w:right="100"/>
            </w:pPr>
            <w:r w:rsidRPr="00C3348B">
              <w:t>01.05.2017</w:t>
            </w:r>
          </w:p>
        </w:tc>
        <w:tc>
          <w:tcPr>
            <w:tcW w:w="1398" w:type="dxa"/>
          </w:tcPr>
          <w:p w14:paraId="76001944" w14:textId="77777777" w:rsidR="004D5966" w:rsidRPr="00C3348B" w:rsidRDefault="004D5966" w:rsidP="004D5966">
            <w:pPr>
              <w:ind w:right="100"/>
              <w:jc w:val="center"/>
            </w:pPr>
          </w:p>
        </w:tc>
        <w:tc>
          <w:tcPr>
            <w:tcW w:w="1527" w:type="dxa"/>
          </w:tcPr>
          <w:p w14:paraId="6A18073B" w14:textId="77777777" w:rsidR="004D5966" w:rsidRPr="00C3348B" w:rsidRDefault="004D5966" w:rsidP="004D5966">
            <w:pPr>
              <w:ind w:right="100"/>
              <w:jc w:val="center"/>
            </w:pPr>
          </w:p>
        </w:tc>
      </w:tr>
      <w:tr w:rsidR="004D5966" w:rsidRPr="00C3348B" w14:paraId="24390976" w14:textId="36DA4471" w:rsidTr="004D5966">
        <w:tc>
          <w:tcPr>
            <w:tcW w:w="7479" w:type="dxa"/>
          </w:tcPr>
          <w:p w14:paraId="3FBB2FB1" w14:textId="14427AC1" w:rsidR="004D5966" w:rsidRPr="00C3348B" w:rsidRDefault="004D5966" w:rsidP="00C33C9C">
            <w:pPr>
              <w:tabs>
                <w:tab w:val="right" w:pos="5888"/>
              </w:tabs>
              <w:ind w:right="100"/>
            </w:pPr>
            <w:r w:rsidRPr="00C3348B">
              <w:t>SoftwareVersionsDatabase Modellierung</w:t>
            </w:r>
            <w:r>
              <w:tab/>
            </w:r>
          </w:p>
        </w:tc>
        <w:tc>
          <w:tcPr>
            <w:tcW w:w="1902" w:type="dxa"/>
          </w:tcPr>
          <w:p w14:paraId="7561FD94" w14:textId="77777777" w:rsidR="004D5966" w:rsidRPr="00C3348B" w:rsidRDefault="004D5966" w:rsidP="00DE6B7B">
            <w:pPr>
              <w:ind w:right="100"/>
            </w:pPr>
          </w:p>
        </w:tc>
        <w:tc>
          <w:tcPr>
            <w:tcW w:w="1375" w:type="dxa"/>
          </w:tcPr>
          <w:p w14:paraId="0B216C8D" w14:textId="408CD206" w:rsidR="004D5966" w:rsidRPr="00C3348B" w:rsidRDefault="004D5966" w:rsidP="00DE6B7B">
            <w:pPr>
              <w:ind w:right="100"/>
            </w:pPr>
            <w:r w:rsidRPr="00C3348B">
              <w:t>0</w:t>
            </w:r>
            <w:r>
              <w:t>2</w:t>
            </w:r>
            <w:r w:rsidRPr="00C3348B">
              <w:t>.05.2017</w:t>
            </w:r>
          </w:p>
        </w:tc>
        <w:tc>
          <w:tcPr>
            <w:tcW w:w="1311" w:type="dxa"/>
          </w:tcPr>
          <w:p w14:paraId="1C4E0922" w14:textId="5CBE8EC7" w:rsidR="004D5966" w:rsidRPr="00C3348B" w:rsidRDefault="004D5966" w:rsidP="00DE6B7B">
            <w:pPr>
              <w:ind w:right="100"/>
            </w:pPr>
            <w:r>
              <w:t>18</w:t>
            </w:r>
            <w:r w:rsidRPr="00C3348B">
              <w:t>.05.2017</w:t>
            </w:r>
          </w:p>
        </w:tc>
        <w:tc>
          <w:tcPr>
            <w:tcW w:w="1398" w:type="dxa"/>
          </w:tcPr>
          <w:p w14:paraId="78C121C2" w14:textId="77777777" w:rsidR="004D5966" w:rsidRPr="00C3348B" w:rsidRDefault="004D5966" w:rsidP="004D5966">
            <w:pPr>
              <w:ind w:right="100"/>
              <w:jc w:val="center"/>
            </w:pPr>
            <w:r w:rsidRPr="00C3348B">
              <w:t>15</w:t>
            </w:r>
          </w:p>
        </w:tc>
        <w:tc>
          <w:tcPr>
            <w:tcW w:w="1527" w:type="dxa"/>
          </w:tcPr>
          <w:p w14:paraId="6E806D01" w14:textId="01EC61AF" w:rsidR="004D5966" w:rsidRPr="00C3348B" w:rsidRDefault="004D5966" w:rsidP="004D5966">
            <w:pPr>
              <w:ind w:right="100"/>
              <w:jc w:val="center"/>
            </w:pPr>
            <w:r>
              <w:t>31</w:t>
            </w:r>
          </w:p>
        </w:tc>
      </w:tr>
      <w:tr w:rsidR="004D5966" w:rsidRPr="00C3348B" w14:paraId="39381765" w14:textId="77777777" w:rsidTr="004D5966">
        <w:tc>
          <w:tcPr>
            <w:tcW w:w="7479" w:type="dxa"/>
          </w:tcPr>
          <w:p w14:paraId="01D89438" w14:textId="589FE064" w:rsidR="004D5966" w:rsidRPr="00C3348B" w:rsidRDefault="004D5966" w:rsidP="00C33C9C">
            <w:pPr>
              <w:pStyle w:val="Listenabsatz"/>
              <w:numPr>
                <w:ilvl w:val="0"/>
                <w:numId w:val="31"/>
              </w:numPr>
              <w:tabs>
                <w:tab w:val="right" w:pos="5888"/>
              </w:tabs>
              <w:ind w:right="100"/>
            </w:pPr>
            <w:r>
              <w:t>Modellierung im MySQL Workbench</w:t>
            </w:r>
          </w:p>
        </w:tc>
        <w:tc>
          <w:tcPr>
            <w:tcW w:w="1902" w:type="dxa"/>
          </w:tcPr>
          <w:p w14:paraId="724671F2" w14:textId="77777777" w:rsidR="004D5966" w:rsidRDefault="004D5966" w:rsidP="00DE6B7B">
            <w:pPr>
              <w:ind w:right="100"/>
            </w:pPr>
          </w:p>
        </w:tc>
        <w:tc>
          <w:tcPr>
            <w:tcW w:w="1375" w:type="dxa"/>
          </w:tcPr>
          <w:p w14:paraId="6CBADFDD" w14:textId="4B4A08F5" w:rsidR="004D5966" w:rsidRPr="00C3348B" w:rsidRDefault="004D5966" w:rsidP="00DE6B7B">
            <w:pPr>
              <w:ind w:right="100"/>
            </w:pPr>
            <w:r>
              <w:t>02.05.2017</w:t>
            </w:r>
          </w:p>
        </w:tc>
        <w:tc>
          <w:tcPr>
            <w:tcW w:w="1311" w:type="dxa"/>
          </w:tcPr>
          <w:p w14:paraId="582B11FA" w14:textId="7AC5073E" w:rsidR="004D5966" w:rsidRPr="00C3348B" w:rsidRDefault="004D5966" w:rsidP="00DE6B7B">
            <w:pPr>
              <w:ind w:right="100"/>
            </w:pPr>
            <w:r>
              <w:t>17.05.2017</w:t>
            </w:r>
          </w:p>
        </w:tc>
        <w:tc>
          <w:tcPr>
            <w:tcW w:w="1398" w:type="dxa"/>
          </w:tcPr>
          <w:p w14:paraId="075D9BEF" w14:textId="193275CB" w:rsidR="004D5966" w:rsidRPr="00C3348B" w:rsidRDefault="004D5966" w:rsidP="004D5966">
            <w:pPr>
              <w:ind w:right="100"/>
              <w:jc w:val="center"/>
            </w:pPr>
            <w:r>
              <w:t>13</w:t>
            </w:r>
          </w:p>
        </w:tc>
        <w:tc>
          <w:tcPr>
            <w:tcW w:w="1527" w:type="dxa"/>
          </w:tcPr>
          <w:p w14:paraId="2D33D9D2" w14:textId="4F32183E" w:rsidR="004D5966" w:rsidRPr="00C3348B" w:rsidRDefault="004D5966" w:rsidP="004D5966">
            <w:pPr>
              <w:ind w:right="100"/>
              <w:jc w:val="center"/>
            </w:pPr>
            <w:r>
              <w:t>21</w:t>
            </w:r>
          </w:p>
        </w:tc>
      </w:tr>
      <w:tr w:rsidR="004D5966" w:rsidRPr="00C3348B" w14:paraId="08748C41" w14:textId="77777777" w:rsidTr="004D5966">
        <w:tc>
          <w:tcPr>
            <w:tcW w:w="7479" w:type="dxa"/>
          </w:tcPr>
          <w:p w14:paraId="744838DF" w14:textId="5F82E72B" w:rsidR="004D5966" w:rsidRDefault="004D5966" w:rsidP="00C33C9C">
            <w:pPr>
              <w:pStyle w:val="Listenabsatz"/>
              <w:numPr>
                <w:ilvl w:val="0"/>
                <w:numId w:val="31"/>
              </w:numPr>
              <w:tabs>
                <w:tab w:val="right" w:pos="5888"/>
              </w:tabs>
              <w:ind w:right="100"/>
            </w:pPr>
            <w:r>
              <w:t>Scripts erstellen</w:t>
            </w:r>
          </w:p>
        </w:tc>
        <w:tc>
          <w:tcPr>
            <w:tcW w:w="1902" w:type="dxa"/>
          </w:tcPr>
          <w:p w14:paraId="563AD8AD" w14:textId="77777777" w:rsidR="004D5966" w:rsidRDefault="004D5966" w:rsidP="00DE6B7B">
            <w:pPr>
              <w:ind w:right="100"/>
            </w:pPr>
          </w:p>
        </w:tc>
        <w:tc>
          <w:tcPr>
            <w:tcW w:w="1375" w:type="dxa"/>
          </w:tcPr>
          <w:p w14:paraId="11BAAAF1" w14:textId="138E540B" w:rsidR="004D5966" w:rsidRPr="00C3348B" w:rsidRDefault="004D5966" w:rsidP="00DE6B7B">
            <w:pPr>
              <w:ind w:right="100"/>
            </w:pPr>
            <w:r>
              <w:t>17.05.2017</w:t>
            </w:r>
          </w:p>
        </w:tc>
        <w:tc>
          <w:tcPr>
            <w:tcW w:w="1311" w:type="dxa"/>
          </w:tcPr>
          <w:p w14:paraId="413C90A1" w14:textId="2D106655" w:rsidR="004D5966" w:rsidRPr="00C3348B" w:rsidRDefault="004D5966" w:rsidP="00DE6B7B">
            <w:pPr>
              <w:ind w:right="100"/>
            </w:pPr>
            <w:r>
              <w:t>18.05.2017</w:t>
            </w:r>
          </w:p>
        </w:tc>
        <w:tc>
          <w:tcPr>
            <w:tcW w:w="1398" w:type="dxa"/>
          </w:tcPr>
          <w:p w14:paraId="4B85495A" w14:textId="2FC6A5CA" w:rsidR="004D5966" w:rsidRPr="00C3348B" w:rsidRDefault="004D5966" w:rsidP="004D5966">
            <w:pPr>
              <w:ind w:right="100"/>
              <w:jc w:val="center"/>
            </w:pPr>
            <w:r>
              <w:t>2</w:t>
            </w:r>
          </w:p>
        </w:tc>
        <w:tc>
          <w:tcPr>
            <w:tcW w:w="1527" w:type="dxa"/>
          </w:tcPr>
          <w:p w14:paraId="535BEBDE" w14:textId="51F88F77" w:rsidR="004D5966" w:rsidRPr="00C3348B" w:rsidRDefault="004D5966" w:rsidP="004D5966">
            <w:pPr>
              <w:ind w:right="100"/>
              <w:jc w:val="center"/>
            </w:pPr>
            <w:r>
              <w:t>10</w:t>
            </w:r>
          </w:p>
        </w:tc>
      </w:tr>
      <w:tr w:rsidR="00C90706" w:rsidRPr="00C3348B" w14:paraId="60D22406" w14:textId="77777777" w:rsidTr="004D5966">
        <w:tc>
          <w:tcPr>
            <w:tcW w:w="7479" w:type="dxa"/>
          </w:tcPr>
          <w:p w14:paraId="1F384524" w14:textId="57F65CE6" w:rsidR="00C90706" w:rsidRDefault="00C90706" w:rsidP="00DE6B7B">
            <w:pPr>
              <w:ind w:right="100"/>
            </w:pPr>
            <w:r>
              <w:t>Firmware Database</w:t>
            </w:r>
          </w:p>
        </w:tc>
        <w:tc>
          <w:tcPr>
            <w:tcW w:w="1902" w:type="dxa"/>
          </w:tcPr>
          <w:p w14:paraId="4CC1291B" w14:textId="368BE64E" w:rsidR="00C90706" w:rsidRPr="00C3348B" w:rsidRDefault="00C90706" w:rsidP="00DE6B7B">
            <w:pPr>
              <w:ind w:right="100"/>
            </w:pPr>
            <w:r>
              <w:t>Abbruch</w:t>
            </w:r>
          </w:p>
        </w:tc>
        <w:tc>
          <w:tcPr>
            <w:tcW w:w="1375" w:type="dxa"/>
          </w:tcPr>
          <w:p w14:paraId="2952BF09" w14:textId="7CDCEBFC" w:rsidR="00C90706" w:rsidRDefault="00C90706" w:rsidP="00DE6B7B">
            <w:pPr>
              <w:ind w:right="100"/>
            </w:pPr>
            <w:r>
              <w:t>08.05.2017</w:t>
            </w:r>
          </w:p>
        </w:tc>
        <w:tc>
          <w:tcPr>
            <w:tcW w:w="1311" w:type="dxa"/>
          </w:tcPr>
          <w:p w14:paraId="66778805" w14:textId="6686F574" w:rsidR="00C90706" w:rsidRDefault="00C90706" w:rsidP="00DE6B7B">
            <w:pPr>
              <w:ind w:right="100"/>
            </w:pPr>
            <w:r>
              <w:t>08.05.201</w:t>
            </w:r>
          </w:p>
        </w:tc>
        <w:tc>
          <w:tcPr>
            <w:tcW w:w="1398" w:type="dxa"/>
          </w:tcPr>
          <w:p w14:paraId="12AA1A29" w14:textId="77777777" w:rsidR="00C90706" w:rsidRDefault="00C90706" w:rsidP="004D5966">
            <w:pPr>
              <w:ind w:right="100"/>
              <w:jc w:val="center"/>
            </w:pPr>
          </w:p>
        </w:tc>
        <w:tc>
          <w:tcPr>
            <w:tcW w:w="1527" w:type="dxa"/>
          </w:tcPr>
          <w:p w14:paraId="22BA516A" w14:textId="77777777" w:rsidR="00C90706" w:rsidRDefault="00C90706" w:rsidP="004D5966">
            <w:pPr>
              <w:ind w:right="100"/>
              <w:jc w:val="center"/>
            </w:pPr>
          </w:p>
        </w:tc>
      </w:tr>
      <w:tr w:rsidR="004D5966" w:rsidRPr="00C3348B" w14:paraId="2F335D10" w14:textId="77777777" w:rsidTr="004D5966">
        <w:tc>
          <w:tcPr>
            <w:tcW w:w="7479" w:type="dxa"/>
          </w:tcPr>
          <w:p w14:paraId="6E940F9F" w14:textId="3A873392" w:rsidR="004D5966" w:rsidRPr="00C3348B" w:rsidRDefault="004D5966" w:rsidP="00DE6B7B">
            <w:pPr>
              <w:ind w:right="100"/>
            </w:pPr>
            <w:r>
              <w:t>Test</w:t>
            </w:r>
          </w:p>
        </w:tc>
        <w:tc>
          <w:tcPr>
            <w:tcW w:w="1902" w:type="dxa"/>
          </w:tcPr>
          <w:p w14:paraId="083B4CE1" w14:textId="77777777" w:rsidR="004D5966" w:rsidRPr="00C3348B" w:rsidRDefault="004D5966" w:rsidP="00DE6B7B">
            <w:pPr>
              <w:ind w:right="100"/>
            </w:pPr>
          </w:p>
        </w:tc>
        <w:tc>
          <w:tcPr>
            <w:tcW w:w="1375" w:type="dxa"/>
          </w:tcPr>
          <w:p w14:paraId="41284192" w14:textId="476D3C1D" w:rsidR="004D5966" w:rsidRPr="00C3348B" w:rsidRDefault="004D5966" w:rsidP="00DE6B7B">
            <w:pPr>
              <w:ind w:right="100"/>
            </w:pPr>
            <w:r>
              <w:t>17.05.2017</w:t>
            </w:r>
          </w:p>
        </w:tc>
        <w:tc>
          <w:tcPr>
            <w:tcW w:w="1311" w:type="dxa"/>
          </w:tcPr>
          <w:p w14:paraId="40684CCA" w14:textId="58125B13" w:rsidR="004D5966" w:rsidRPr="00C3348B" w:rsidRDefault="004D5966" w:rsidP="00DE6B7B">
            <w:pPr>
              <w:ind w:right="100"/>
            </w:pPr>
            <w:r>
              <w:t>21.06.2017</w:t>
            </w:r>
          </w:p>
        </w:tc>
        <w:tc>
          <w:tcPr>
            <w:tcW w:w="1398" w:type="dxa"/>
          </w:tcPr>
          <w:p w14:paraId="7C56B78C" w14:textId="0BDE6D0B" w:rsidR="004D5966" w:rsidRPr="00C3348B" w:rsidRDefault="00EE7DBF" w:rsidP="004D5966">
            <w:pPr>
              <w:ind w:right="100"/>
              <w:jc w:val="center"/>
            </w:pPr>
            <w:r>
              <w:t>*</w:t>
            </w:r>
          </w:p>
        </w:tc>
        <w:tc>
          <w:tcPr>
            <w:tcW w:w="1527" w:type="dxa"/>
          </w:tcPr>
          <w:p w14:paraId="25CC71B8" w14:textId="52F3CCA1" w:rsidR="004D5966" w:rsidRPr="00C3348B" w:rsidRDefault="00EE7DBF" w:rsidP="004D5966">
            <w:pPr>
              <w:ind w:right="100"/>
              <w:jc w:val="center"/>
            </w:pPr>
            <w:r>
              <w:t>41.5</w:t>
            </w:r>
          </w:p>
        </w:tc>
      </w:tr>
      <w:tr w:rsidR="004D5966" w:rsidRPr="00C3348B" w14:paraId="0BD860D6" w14:textId="77777777" w:rsidTr="004D5966">
        <w:tc>
          <w:tcPr>
            <w:tcW w:w="7479" w:type="dxa"/>
          </w:tcPr>
          <w:p w14:paraId="345EA1FC" w14:textId="4DD44F9E" w:rsidR="004D5966" w:rsidRPr="00C3348B" w:rsidRDefault="004D5966" w:rsidP="00C33C9C">
            <w:pPr>
              <w:pStyle w:val="Listenabsatz"/>
              <w:numPr>
                <w:ilvl w:val="0"/>
                <w:numId w:val="31"/>
              </w:numPr>
              <w:ind w:right="100"/>
            </w:pPr>
            <w:r>
              <w:t>Testinformationen in SoftwareVersionsDatabase schreiben</w:t>
            </w:r>
          </w:p>
        </w:tc>
        <w:tc>
          <w:tcPr>
            <w:tcW w:w="1902" w:type="dxa"/>
          </w:tcPr>
          <w:p w14:paraId="50E8F5DE" w14:textId="521FDB45" w:rsidR="004D5966" w:rsidRPr="00C3348B" w:rsidRDefault="004D5966" w:rsidP="00DE6B7B">
            <w:pPr>
              <w:ind w:right="100"/>
            </w:pPr>
            <w:r>
              <w:t>Erster Ansatz</w:t>
            </w:r>
          </w:p>
        </w:tc>
        <w:tc>
          <w:tcPr>
            <w:tcW w:w="1375" w:type="dxa"/>
          </w:tcPr>
          <w:p w14:paraId="2D790FAC" w14:textId="73F47ECD" w:rsidR="004D5966" w:rsidRPr="00C3348B" w:rsidRDefault="00EE7DBF" w:rsidP="00DE6B7B">
            <w:pPr>
              <w:ind w:right="100"/>
            </w:pPr>
            <w:r>
              <w:t>17.05.2017</w:t>
            </w:r>
          </w:p>
        </w:tc>
        <w:tc>
          <w:tcPr>
            <w:tcW w:w="1311" w:type="dxa"/>
          </w:tcPr>
          <w:p w14:paraId="185B0C22" w14:textId="2A379D25" w:rsidR="004D5966" w:rsidRPr="00C3348B" w:rsidRDefault="00EE7DBF" w:rsidP="00DE6B7B">
            <w:pPr>
              <w:ind w:right="100"/>
            </w:pPr>
            <w:r>
              <w:t>31.05.2017</w:t>
            </w:r>
          </w:p>
        </w:tc>
        <w:tc>
          <w:tcPr>
            <w:tcW w:w="1398" w:type="dxa"/>
          </w:tcPr>
          <w:p w14:paraId="77ED353D" w14:textId="241BF854" w:rsidR="004D5966" w:rsidRPr="00C3348B" w:rsidRDefault="00EE7DBF" w:rsidP="004D5966">
            <w:pPr>
              <w:ind w:right="100"/>
              <w:jc w:val="center"/>
            </w:pPr>
            <w:r>
              <w:t>*</w:t>
            </w:r>
          </w:p>
        </w:tc>
        <w:tc>
          <w:tcPr>
            <w:tcW w:w="1527" w:type="dxa"/>
          </w:tcPr>
          <w:p w14:paraId="62204A89" w14:textId="3E257033" w:rsidR="004D5966" w:rsidRPr="00C3348B" w:rsidRDefault="00EE7DBF" w:rsidP="004D5966">
            <w:pPr>
              <w:ind w:right="100"/>
              <w:jc w:val="center"/>
            </w:pPr>
            <w:r>
              <w:t>27.5</w:t>
            </w:r>
          </w:p>
        </w:tc>
      </w:tr>
      <w:tr w:rsidR="004D5966" w:rsidRPr="00C3348B" w14:paraId="267AD892" w14:textId="77777777" w:rsidTr="004D5966">
        <w:tc>
          <w:tcPr>
            <w:tcW w:w="7479" w:type="dxa"/>
          </w:tcPr>
          <w:p w14:paraId="4D554746" w14:textId="244193D5" w:rsidR="004D5966" w:rsidRPr="00C3348B" w:rsidRDefault="004D5966" w:rsidP="00C33C9C">
            <w:pPr>
              <w:pStyle w:val="Listenabsatz"/>
              <w:numPr>
                <w:ilvl w:val="0"/>
                <w:numId w:val="31"/>
              </w:numPr>
              <w:ind w:right="100"/>
            </w:pPr>
            <w:r>
              <w:t>Testinformationen an TestUpdateFirmware über Umgebungsvariablen</w:t>
            </w:r>
          </w:p>
        </w:tc>
        <w:tc>
          <w:tcPr>
            <w:tcW w:w="1902" w:type="dxa"/>
          </w:tcPr>
          <w:p w14:paraId="2231EF2E" w14:textId="7544DF66" w:rsidR="004D5966" w:rsidRPr="00C3348B" w:rsidRDefault="004D5966" w:rsidP="00DE6B7B">
            <w:pPr>
              <w:ind w:right="100"/>
            </w:pPr>
            <w:r>
              <w:t>Aktueller Ansatz</w:t>
            </w:r>
          </w:p>
        </w:tc>
        <w:tc>
          <w:tcPr>
            <w:tcW w:w="1375" w:type="dxa"/>
          </w:tcPr>
          <w:p w14:paraId="5B9C397F" w14:textId="3EBF7FF5" w:rsidR="004D5966" w:rsidRPr="00C3348B" w:rsidRDefault="00EE7DBF" w:rsidP="00DE6B7B">
            <w:pPr>
              <w:ind w:right="100"/>
            </w:pPr>
            <w:r>
              <w:t>15.06.2017</w:t>
            </w:r>
          </w:p>
        </w:tc>
        <w:tc>
          <w:tcPr>
            <w:tcW w:w="1311" w:type="dxa"/>
          </w:tcPr>
          <w:p w14:paraId="13569AA6" w14:textId="3043D639" w:rsidR="004D5966" w:rsidRPr="00C3348B" w:rsidRDefault="00EE7DBF" w:rsidP="00DE6B7B">
            <w:pPr>
              <w:ind w:right="100"/>
            </w:pPr>
            <w:r>
              <w:t>21.06.2017</w:t>
            </w:r>
          </w:p>
        </w:tc>
        <w:tc>
          <w:tcPr>
            <w:tcW w:w="1398" w:type="dxa"/>
          </w:tcPr>
          <w:p w14:paraId="7C77A027" w14:textId="19DD225B" w:rsidR="004D5966" w:rsidRPr="00C3348B" w:rsidRDefault="00EE7DBF" w:rsidP="004D5966">
            <w:pPr>
              <w:ind w:right="100"/>
              <w:jc w:val="center"/>
            </w:pPr>
            <w:r>
              <w:t>*</w:t>
            </w:r>
          </w:p>
        </w:tc>
        <w:tc>
          <w:tcPr>
            <w:tcW w:w="1527" w:type="dxa"/>
          </w:tcPr>
          <w:p w14:paraId="1447EDCF" w14:textId="14C0F97C" w:rsidR="004D5966" w:rsidRPr="00C3348B" w:rsidRDefault="00EE7DBF" w:rsidP="004D5966">
            <w:pPr>
              <w:ind w:right="100"/>
              <w:jc w:val="center"/>
            </w:pPr>
            <w:r>
              <w:t>14</w:t>
            </w:r>
          </w:p>
        </w:tc>
      </w:tr>
      <w:tr w:rsidR="004D5966" w:rsidRPr="00C3348B" w14:paraId="42D015DB" w14:textId="77777777" w:rsidTr="004D5966">
        <w:tc>
          <w:tcPr>
            <w:tcW w:w="7479" w:type="dxa"/>
          </w:tcPr>
          <w:p w14:paraId="762B2A98" w14:textId="6C63DE7A" w:rsidR="004D5966" w:rsidRPr="00C3348B" w:rsidRDefault="004D5966" w:rsidP="00DE6B7B">
            <w:pPr>
              <w:ind w:right="100"/>
            </w:pPr>
            <w:r>
              <w:t>TestUpdateFirmware</w:t>
            </w:r>
          </w:p>
        </w:tc>
        <w:tc>
          <w:tcPr>
            <w:tcW w:w="1902" w:type="dxa"/>
          </w:tcPr>
          <w:p w14:paraId="62C5B276" w14:textId="77777777" w:rsidR="004D5966" w:rsidRPr="00C3348B" w:rsidRDefault="004D5966" w:rsidP="00DE6B7B">
            <w:pPr>
              <w:ind w:right="100"/>
            </w:pPr>
          </w:p>
        </w:tc>
        <w:tc>
          <w:tcPr>
            <w:tcW w:w="1375" w:type="dxa"/>
          </w:tcPr>
          <w:p w14:paraId="710DFA35" w14:textId="4ED1EED2" w:rsidR="004D5966" w:rsidRPr="00C3348B" w:rsidRDefault="00EE7DBF" w:rsidP="00DE6B7B">
            <w:pPr>
              <w:ind w:right="100"/>
            </w:pPr>
            <w:r>
              <w:t>18.05.2017</w:t>
            </w:r>
          </w:p>
        </w:tc>
        <w:tc>
          <w:tcPr>
            <w:tcW w:w="1311" w:type="dxa"/>
          </w:tcPr>
          <w:p w14:paraId="4044C029" w14:textId="26C37AE6" w:rsidR="004D5966" w:rsidRPr="00C3348B" w:rsidRDefault="00EE7DBF" w:rsidP="00DE6B7B">
            <w:pPr>
              <w:ind w:right="100"/>
            </w:pPr>
            <w:r>
              <w:t>20.06.2017</w:t>
            </w:r>
          </w:p>
        </w:tc>
        <w:tc>
          <w:tcPr>
            <w:tcW w:w="1398" w:type="dxa"/>
          </w:tcPr>
          <w:p w14:paraId="288CB6F1" w14:textId="1FC0EB26" w:rsidR="004D5966" w:rsidRPr="00C3348B" w:rsidRDefault="00EE7DBF" w:rsidP="004D5966">
            <w:pPr>
              <w:ind w:right="100"/>
              <w:jc w:val="center"/>
            </w:pPr>
            <w:r>
              <w:t>*</w:t>
            </w:r>
          </w:p>
        </w:tc>
        <w:tc>
          <w:tcPr>
            <w:tcW w:w="1527" w:type="dxa"/>
          </w:tcPr>
          <w:p w14:paraId="3953116B" w14:textId="318D6186" w:rsidR="004D5966" w:rsidRPr="00C3348B" w:rsidRDefault="00EE7DBF" w:rsidP="004D5966">
            <w:pPr>
              <w:ind w:right="100"/>
              <w:jc w:val="center"/>
            </w:pPr>
            <w:r>
              <w:t>22</w:t>
            </w:r>
          </w:p>
        </w:tc>
      </w:tr>
      <w:tr w:rsidR="004D5966" w:rsidRPr="00C3348B" w14:paraId="07A8B081" w14:textId="77777777" w:rsidTr="004D5966">
        <w:tc>
          <w:tcPr>
            <w:tcW w:w="7479" w:type="dxa"/>
          </w:tcPr>
          <w:p w14:paraId="44CA9015" w14:textId="31C359DB" w:rsidR="004D5966" w:rsidRPr="00C3348B" w:rsidRDefault="004D5966" w:rsidP="00C431A3">
            <w:pPr>
              <w:pStyle w:val="Listenabsatz"/>
              <w:numPr>
                <w:ilvl w:val="0"/>
                <w:numId w:val="32"/>
              </w:numPr>
              <w:ind w:right="100"/>
            </w:pPr>
            <w:r>
              <w:t>Anweisung Update Testinformationen</w:t>
            </w:r>
          </w:p>
        </w:tc>
        <w:tc>
          <w:tcPr>
            <w:tcW w:w="1902" w:type="dxa"/>
          </w:tcPr>
          <w:p w14:paraId="4D069BF1" w14:textId="6669D355" w:rsidR="004D5966" w:rsidRPr="00C3348B" w:rsidRDefault="004D5966" w:rsidP="00DE6B7B">
            <w:pPr>
              <w:ind w:right="100"/>
            </w:pPr>
            <w:r>
              <w:t>Erster Ansatz</w:t>
            </w:r>
          </w:p>
        </w:tc>
        <w:tc>
          <w:tcPr>
            <w:tcW w:w="1375" w:type="dxa"/>
          </w:tcPr>
          <w:p w14:paraId="2A064E6C" w14:textId="6747050A" w:rsidR="004D5966" w:rsidRPr="00C3348B" w:rsidRDefault="00EE7DBF" w:rsidP="00DE6B7B">
            <w:pPr>
              <w:ind w:right="100"/>
            </w:pPr>
            <w:r>
              <w:t>18.05.2017</w:t>
            </w:r>
          </w:p>
        </w:tc>
        <w:tc>
          <w:tcPr>
            <w:tcW w:w="1311" w:type="dxa"/>
          </w:tcPr>
          <w:p w14:paraId="4EFB4213" w14:textId="1369317D" w:rsidR="004D5966" w:rsidRPr="00C3348B" w:rsidRDefault="00EE7DBF" w:rsidP="00DE6B7B">
            <w:pPr>
              <w:ind w:right="100"/>
            </w:pPr>
            <w:r>
              <w:t>18.05.2017</w:t>
            </w:r>
          </w:p>
        </w:tc>
        <w:tc>
          <w:tcPr>
            <w:tcW w:w="1398" w:type="dxa"/>
          </w:tcPr>
          <w:p w14:paraId="1822BFA0" w14:textId="363FF1E9" w:rsidR="004D5966" w:rsidRPr="00C3348B" w:rsidRDefault="00EE7DBF" w:rsidP="004D5966">
            <w:pPr>
              <w:ind w:right="100"/>
              <w:jc w:val="center"/>
            </w:pPr>
            <w:r>
              <w:t>*</w:t>
            </w:r>
          </w:p>
        </w:tc>
        <w:tc>
          <w:tcPr>
            <w:tcW w:w="1527" w:type="dxa"/>
          </w:tcPr>
          <w:p w14:paraId="081E261C" w14:textId="064407AA" w:rsidR="004D5966" w:rsidRPr="00C3348B" w:rsidRDefault="00EE7DBF" w:rsidP="004D5966">
            <w:pPr>
              <w:ind w:right="100"/>
              <w:jc w:val="center"/>
            </w:pPr>
            <w:r>
              <w:t>3</w:t>
            </w:r>
          </w:p>
        </w:tc>
      </w:tr>
      <w:tr w:rsidR="004D5966" w:rsidRPr="00C3348B" w14:paraId="4517B5D9" w14:textId="77777777" w:rsidTr="004D5966">
        <w:tc>
          <w:tcPr>
            <w:tcW w:w="7479" w:type="dxa"/>
          </w:tcPr>
          <w:p w14:paraId="6B9661D1" w14:textId="4C71B22E" w:rsidR="004D5966" w:rsidRPr="00C3348B" w:rsidRDefault="004D5966" w:rsidP="00C431A3">
            <w:pPr>
              <w:pStyle w:val="Listenabsatz"/>
              <w:numPr>
                <w:ilvl w:val="0"/>
                <w:numId w:val="32"/>
              </w:numPr>
              <w:ind w:right="100"/>
            </w:pPr>
            <w:r>
              <w:t>Abfrage Testinformationen</w:t>
            </w:r>
          </w:p>
        </w:tc>
        <w:tc>
          <w:tcPr>
            <w:tcW w:w="1902" w:type="dxa"/>
          </w:tcPr>
          <w:p w14:paraId="42956053" w14:textId="6171FBD0" w:rsidR="004D5966" w:rsidRPr="00C3348B" w:rsidRDefault="004D5966" w:rsidP="00DE6B7B">
            <w:pPr>
              <w:ind w:right="100"/>
            </w:pPr>
            <w:r>
              <w:t>Aktueller Ansatz</w:t>
            </w:r>
          </w:p>
        </w:tc>
        <w:tc>
          <w:tcPr>
            <w:tcW w:w="1375" w:type="dxa"/>
          </w:tcPr>
          <w:p w14:paraId="033375BB" w14:textId="25C80078" w:rsidR="004D5966" w:rsidRPr="00C3348B" w:rsidRDefault="00EE7DBF" w:rsidP="00DE6B7B">
            <w:pPr>
              <w:ind w:right="100"/>
            </w:pPr>
            <w:r>
              <w:t>16.06.2017</w:t>
            </w:r>
          </w:p>
        </w:tc>
        <w:tc>
          <w:tcPr>
            <w:tcW w:w="1311" w:type="dxa"/>
          </w:tcPr>
          <w:p w14:paraId="68384280" w14:textId="3A793019" w:rsidR="004D5966" w:rsidRPr="00C3348B" w:rsidRDefault="00EE7DBF" w:rsidP="00DE6B7B">
            <w:pPr>
              <w:ind w:right="100"/>
            </w:pPr>
            <w:r>
              <w:t>17.06.2017</w:t>
            </w:r>
          </w:p>
        </w:tc>
        <w:tc>
          <w:tcPr>
            <w:tcW w:w="1398" w:type="dxa"/>
          </w:tcPr>
          <w:p w14:paraId="515C11DA" w14:textId="3306126D" w:rsidR="004D5966" w:rsidRPr="00C3348B" w:rsidRDefault="00EE7DBF" w:rsidP="004D5966">
            <w:pPr>
              <w:ind w:right="100"/>
              <w:jc w:val="center"/>
            </w:pPr>
            <w:r>
              <w:t>*</w:t>
            </w:r>
          </w:p>
        </w:tc>
        <w:tc>
          <w:tcPr>
            <w:tcW w:w="1527" w:type="dxa"/>
          </w:tcPr>
          <w:p w14:paraId="5425B182" w14:textId="6A804EF0" w:rsidR="004D5966" w:rsidRPr="00C3348B" w:rsidRDefault="00EE7DBF" w:rsidP="004D5966">
            <w:pPr>
              <w:ind w:right="100"/>
              <w:jc w:val="center"/>
            </w:pPr>
            <w:r>
              <w:t>9</w:t>
            </w:r>
          </w:p>
        </w:tc>
      </w:tr>
      <w:tr w:rsidR="004D5966" w:rsidRPr="00C3348B" w14:paraId="0D6A6709" w14:textId="77777777" w:rsidTr="004D5966">
        <w:tc>
          <w:tcPr>
            <w:tcW w:w="7479" w:type="dxa"/>
          </w:tcPr>
          <w:p w14:paraId="46BA806C" w14:textId="29BA4913" w:rsidR="004D5966" w:rsidRPr="00C3348B" w:rsidRDefault="004D5966" w:rsidP="00C431A3">
            <w:pPr>
              <w:pStyle w:val="Listenabsatz"/>
              <w:numPr>
                <w:ilvl w:val="0"/>
                <w:numId w:val="32"/>
              </w:numPr>
              <w:ind w:right="100"/>
            </w:pPr>
            <w:r>
              <w:t>Testinformationen in SoftwareVersionsDatabase schreiben</w:t>
            </w:r>
          </w:p>
        </w:tc>
        <w:tc>
          <w:tcPr>
            <w:tcW w:w="1902" w:type="dxa"/>
          </w:tcPr>
          <w:p w14:paraId="6360C6F2" w14:textId="1AB98D3E" w:rsidR="004D5966" w:rsidRPr="00C3348B" w:rsidRDefault="004D5966" w:rsidP="00DE6B7B">
            <w:pPr>
              <w:ind w:right="100"/>
            </w:pPr>
            <w:r>
              <w:t>Aktueller Ansatz</w:t>
            </w:r>
          </w:p>
        </w:tc>
        <w:tc>
          <w:tcPr>
            <w:tcW w:w="1375" w:type="dxa"/>
          </w:tcPr>
          <w:p w14:paraId="7BDD89E5" w14:textId="446DD325" w:rsidR="004D5966" w:rsidRPr="00C3348B" w:rsidRDefault="00EE7DBF" w:rsidP="00DE6B7B">
            <w:pPr>
              <w:ind w:right="100"/>
            </w:pPr>
            <w:r>
              <w:t>17.06.2017</w:t>
            </w:r>
          </w:p>
        </w:tc>
        <w:tc>
          <w:tcPr>
            <w:tcW w:w="1311" w:type="dxa"/>
          </w:tcPr>
          <w:p w14:paraId="7D000E26" w14:textId="3AEEF1CA" w:rsidR="004D5966" w:rsidRPr="00C3348B" w:rsidRDefault="00EE7DBF" w:rsidP="00DE6B7B">
            <w:pPr>
              <w:ind w:right="100"/>
            </w:pPr>
            <w:r>
              <w:t>20.06.2017</w:t>
            </w:r>
          </w:p>
        </w:tc>
        <w:tc>
          <w:tcPr>
            <w:tcW w:w="1398" w:type="dxa"/>
          </w:tcPr>
          <w:p w14:paraId="062BC0AB" w14:textId="71FF930A" w:rsidR="004D5966" w:rsidRPr="00C3348B" w:rsidRDefault="00EE7DBF" w:rsidP="004D5966">
            <w:pPr>
              <w:ind w:right="100"/>
              <w:jc w:val="center"/>
            </w:pPr>
            <w:r>
              <w:t>*</w:t>
            </w:r>
          </w:p>
        </w:tc>
        <w:tc>
          <w:tcPr>
            <w:tcW w:w="1527" w:type="dxa"/>
          </w:tcPr>
          <w:p w14:paraId="578B1325" w14:textId="653BA0BF" w:rsidR="004D5966" w:rsidRPr="00C3348B" w:rsidRDefault="00EE7DBF" w:rsidP="004D5966">
            <w:pPr>
              <w:ind w:right="100"/>
              <w:jc w:val="center"/>
            </w:pPr>
            <w:r>
              <w:t>10</w:t>
            </w:r>
          </w:p>
        </w:tc>
      </w:tr>
      <w:tr w:rsidR="00287FA3" w:rsidRPr="00C3348B" w14:paraId="371FD8EE" w14:textId="77777777" w:rsidTr="004D5966">
        <w:tc>
          <w:tcPr>
            <w:tcW w:w="7479" w:type="dxa"/>
          </w:tcPr>
          <w:p w14:paraId="68E38790" w14:textId="67C7E7F4" w:rsidR="00287FA3" w:rsidRDefault="00287FA3" w:rsidP="00287FA3">
            <w:pPr>
              <w:ind w:right="100"/>
            </w:pPr>
            <w:r>
              <w:lastRenderedPageBreak/>
              <w:t>TTIC2</w:t>
            </w:r>
          </w:p>
        </w:tc>
        <w:tc>
          <w:tcPr>
            <w:tcW w:w="1902" w:type="dxa"/>
          </w:tcPr>
          <w:p w14:paraId="7BD47EB1" w14:textId="77777777" w:rsidR="00287FA3" w:rsidRDefault="00287FA3" w:rsidP="00287FA3">
            <w:pPr>
              <w:ind w:right="100"/>
            </w:pPr>
          </w:p>
        </w:tc>
        <w:tc>
          <w:tcPr>
            <w:tcW w:w="1375" w:type="dxa"/>
          </w:tcPr>
          <w:p w14:paraId="220D5546" w14:textId="490A09D8" w:rsidR="00287FA3" w:rsidRDefault="00287FA3" w:rsidP="00287FA3">
            <w:pPr>
              <w:ind w:right="100"/>
            </w:pPr>
            <w:r>
              <w:t>23.06.2017</w:t>
            </w:r>
          </w:p>
        </w:tc>
        <w:tc>
          <w:tcPr>
            <w:tcW w:w="1311" w:type="dxa"/>
          </w:tcPr>
          <w:p w14:paraId="748D1367" w14:textId="13C1E4DF" w:rsidR="00287FA3" w:rsidRDefault="00287FA3" w:rsidP="00287FA3">
            <w:pPr>
              <w:ind w:right="100"/>
            </w:pPr>
            <w:r>
              <w:t>29.07.2017</w:t>
            </w:r>
          </w:p>
        </w:tc>
        <w:tc>
          <w:tcPr>
            <w:tcW w:w="1398" w:type="dxa"/>
          </w:tcPr>
          <w:p w14:paraId="632E405D" w14:textId="0449B696" w:rsidR="00287FA3" w:rsidRDefault="00287FA3" w:rsidP="00287FA3">
            <w:pPr>
              <w:ind w:right="100"/>
              <w:jc w:val="center"/>
            </w:pPr>
            <w:r w:rsidRPr="00C3348B">
              <w:t>30</w:t>
            </w:r>
          </w:p>
        </w:tc>
        <w:tc>
          <w:tcPr>
            <w:tcW w:w="1527" w:type="dxa"/>
          </w:tcPr>
          <w:p w14:paraId="006829FF" w14:textId="590ED74D" w:rsidR="00287FA3" w:rsidRDefault="00287FA3" w:rsidP="00287FA3">
            <w:pPr>
              <w:ind w:right="100"/>
              <w:jc w:val="center"/>
            </w:pPr>
            <w:r>
              <w:t>114</w:t>
            </w:r>
          </w:p>
        </w:tc>
      </w:tr>
      <w:tr w:rsidR="00287FA3" w:rsidRPr="00C3348B" w14:paraId="24B6640B" w14:textId="77777777" w:rsidTr="004D5966">
        <w:tc>
          <w:tcPr>
            <w:tcW w:w="7479" w:type="dxa"/>
          </w:tcPr>
          <w:p w14:paraId="649D0D32" w14:textId="6AE82B5D" w:rsidR="00287FA3" w:rsidRDefault="00287FA3" w:rsidP="00287FA3">
            <w:pPr>
              <w:pStyle w:val="Listenabsatz"/>
              <w:numPr>
                <w:ilvl w:val="0"/>
                <w:numId w:val="7"/>
              </w:numPr>
              <w:ind w:right="100"/>
            </w:pPr>
            <w:r>
              <w:t>Auslesung der Testinformationen</w:t>
            </w:r>
          </w:p>
        </w:tc>
        <w:tc>
          <w:tcPr>
            <w:tcW w:w="1902" w:type="dxa"/>
          </w:tcPr>
          <w:p w14:paraId="78102AB3" w14:textId="77777777" w:rsidR="00287FA3" w:rsidRDefault="00287FA3" w:rsidP="00287FA3">
            <w:pPr>
              <w:ind w:right="100"/>
            </w:pPr>
          </w:p>
        </w:tc>
        <w:tc>
          <w:tcPr>
            <w:tcW w:w="1375" w:type="dxa"/>
          </w:tcPr>
          <w:p w14:paraId="1F4318AE" w14:textId="245972D0" w:rsidR="00287FA3" w:rsidRDefault="00287FA3" w:rsidP="00287FA3">
            <w:pPr>
              <w:ind w:right="100"/>
            </w:pPr>
            <w:r>
              <w:t>23.06.2017</w:t>
            </w:r>
          </w:p>
        </w:tc>
        <w:tc>
          <w:tcPr>
            <w:tcW w:w="1311" w:type="dxa"/>
          </w:tcPr>
          <w:p w14:paraId="6C16843B" w14:textId="6E7E002F" w:rsidR="00287FA3" w:rsidRDefault="00287FA3" w:rsidP="00287FA3">
            <w:pPr>
              <w:ind w:right="100"/>
            </w:pPr>
            <w:r>
              <w:t>30.06.2017</w:t>
            </w:r>
          </w:p>
        </w:tc>
        <w:tc>
          <w:tcPr>
            <w:tcW w:w="1398" w:type="dxa"/>
          </w:tcPr>
          <w:p w14:paraId="36DBAE0A" w14:textId="60B0D6FC" w:rsidR="00287FA3" w:rsidRDefault="00287FA3" w:rsidP="00287FA3">
            <w:pPr>
              <w:ind w:right="100"/>
              <w:jc w:val="center"/>
            </w:pPr>
            <w:r>
              <w:t>*</w:t>
            </w:r>
          </w:p>
        </w:tc>
        <w:tc>
          <w:tcPr>
            <w:tcW w:w="1527" w:type="dxa"/>
          </w:tcPr>
          <w:p w14:paraId="24B090F9" w14:textId="046017D2" w:rsidR="00287FA3" w:rsidRDefault="00287FA3" w:rsidP="00287FA3">
            <w:pPr>
              <w:ind w:right="100"/>
              <w:jc w:val="center"/>
            </w:pPr>
            <w:r>
              <w:t>26</w:t>
            </w:r>
          </w:p>
        </w:tc>
      </w:tr>
      <w:tr w:rsidR="00287FA3" w:rsidRPr="00C3348B" w14:paraId="5EF3A299" w14:textId="77777777" w:rsidTr="004D5966">
        <w:tc>
          <w:tcPr>
            <w:tcW w:w="7479" w:type="dxa"/>
          </w:tcPr>
          <w:p w14:paraId="7D896376" w14:textId="38EFCF6F" w:rsidR="00287FA3" w:rsidRDefault="00287FA3" w:rsidP="00287FA3">
            <w:pPr>
              <w:pStyle w:val="Listenabsatz"/>
              <w:numPr>
                <w:ilvl w:val="0"/>
                <w:numId w:val="7"/>
              </w:numPr>
              <w:ind w:right="100"/>
            </w:pPr>
            <w:r>
              <w:t>Hinterlegung des Grundzustandes</w:t>
            </w:r>
          </w:p>
        </w:tc>
        <w:tc>
          <w:tcPr>
            <w:tcW w:w="1902" w:type="dxa"/>
          </w:tcPr>
          <w:p w14:paraId="1AB9AFBD" w14:textId="77777777" w:rsidR="00287FA3" w:rsidRDefault="00287FA3" w:rsidP="00287FA3">
            <w:pPr>
              <w:ind w:right="100"/>
            </w:pPr>
          </w:p>
        </w:tc>
        <w:tc>
          <w:tcPr>
            <w:tcW w:w="1375" w:type="dxa"/>
          </w:tcPr>
          <w:p w14:paraId="6097A187" w14:textId="3523E639" w:rsidR="00287FA3" w:rsidRDefault="00287FA3" w:rsidP="00287FA3">
            <w:pPr>
              <w:ind w:right="100"/>
            </w:pPr>
            <w:r>
              <w:t>01.07.2017</w:t>
            </w:r>
          </w:p>
        </w:tc>
        <w:tc>
          <w:tcPr>
            <w:tcW w:w="1311" w:type="dxa"/>
          </w:tcPr>
          <w:p w14:paraId="341C96E7" w14:textId="3FE0BBB3" w:rsidR="00287FA3" w:rsidRDefault="00287FA3" w:rsidP="00287FA3">
            <w:pPr>
              <w:ind w:right="100"/>
            </w:pPr>
            <w:r>
              <w:t>14.07.2017</w:t>
            </w:r>
          </w:p>
        </w:tc>
        <w:tc>
          <w:tcPr>
            <w:tcW w:w="1398" w:type="dxa"/>
          </w:tcPr>
          <w:p w14:paraId="47D5F41C" w14:textId="1546438D" w:rsidR="00287FA3" w:rsidRDefault="00287FA3" w:rsidP="00287FA3">
            <w:pPr>
              <w:ind w:right="100"/>
              <w:jc w:val="center"/>
            </w:pPr>
            <w:r>
              <w:t>*</w:t>
            </w:r>
          </w:p>
        </w:tc>
        <w:tc>
          <w:tcPr>
            <w:tcW w:w="1527" w:type="dxa"/>
          </w:tcPr>
          <w:p w14:paraId="7602A7FE" w14:textId="0A88DEE3" w:rsidR="00287FA3" w:rsidRDefault="00287FA3" w:rsidP="00287FA3">
            <w:pPr>
              <w:ind w:right="100"/>
              <w:jc w:val="center"/>
            </w:pPr>
            <w:r>
              <w:t>47</w:t>
            </w:r>
          </w:p>
        </w:tc>
      </w:tr>
      <w:tr w:rsidR="00287FA3" w:rsidRPr="00C3348B" w14:paraId="4C0C55C4" w14:textId="77777777" w:rsidTr="004D5966">
        <w:tc>
          <w:tcPr>
            <w:tcW w:w="7479" w:type="dxa"/>
          </w:tcPr>
          <w:p w14:paraId="196B1E05" w14:textId="7D36F179" w:rsidR="00287FA3" w:rsidRDefault="00287FA3" w:rsidP="00287FA3">
            <w:pPr>
              <w:pStyle w:val="Listenabsatz"/>
              <w:numPr>
                <w:ilvl w:val="0"/>
                <w:numId w:val="7"/>
              </w:numPr>
              <w:ind w:right="100"/>
            </w:pPr>
            <w:r>
              <w:t>Abspeicherung der Testresultate</w:t>
            </w:r>
          </w:p>
        </w:tc>
        <w:tc>
          <w:tcPr>
            <w:tcW w:w="1902" w:type="dxa"/>
          </w:tcPr>
          <w:p w14:paraId="3D6B626F" w14:textId="77777777" w:rsidR="00287FA3" w:rsidRDefault="00287FA3" w:rsidP="00287FA3">
            <w:pPr>
              <w:ind w:right="100"/>
            </w:pPr>
          </w:p>
        </w:tc>
        <w:tc>
          <w:tcPr>
            <w:tcW w:w="1375" w:type="dxa"/>
          </w:tcPr>
          <w:p w14:paraId="5BAC1424" w14:textId="158FAFE5" w:rsidR="00287FA3" w:rsidRDefault="00287FA3" w:rsidP="00287FA3">
            <w:pPr>
              <w:ind w:right="100"/>
            </w:pPr>
            <w:r>
              <w:t>15.07.2017</w:t>
            </w:r>
          </w:p>
        </w:tc>
        <w:tc>
          <w:tcPr>
            <w:tcW w:w="1311" w:type="dxa"/>
          </w:tcPr>
          <w:p w14:paraId="738D7E6B" w14:textId="2D284A9C" w:rsidR="00287FA3" w:rsidRDefault="00287FA3" w:rsidP="00287FA3">
            <w:pPr>
              <w:ind w:right="100"/>
            </w:pPr>
            <w:r>
              <w:t>29.07.2017</w:t>
            </w:r>
          </w:p>
        </w:tc>
        <w:tc>
          <w:tcPr>
            <w:tcW w:w="1398" w:type="dxa"/>
          </w:tcPr>
          <w:p w14:paraId="1637CACE" w14:textId="5991A427" w:rsidR="00287FA3" w:rsidRDefault="00287FA3" w:rsidP="00287FA3">
            <w:pPr>
              <w:ind w:right="100"/>
              <w:jc w:val="center"/>
            </w:pPr>
            <w:r w:rsidRPr="00C3348B">
              <w:t>30</w:t>
            </w:r>
          </w:p>
        </w:tc>
        <w:tc>
          <w:tcPr>
            <w:tcW w:w="1527" w:type="dxa"/>
          </w:tcPr>
          <w:p w14:paraId="756C0518" w14:textId="26D3DDDB" w:rsidR="00287FA3" w:rsidRDefault="00287FA3" w:rsidP="00287FA3">
            <w:pPr>
              <w:ind w:right="100"/>
              <w:jc w:val="center"/>
            </w:pPr>
            <w:r>
              <w:t>41</w:t>
            </w:r>
          </w:p>
        </w:tc>
      </w:tr>
      <w:tr w:rsidR="00287FA3" w:rsidRPr="00C3348B" w14:paraId="4BDD7196" w14:textId="450120CF" w:rsidTr="004D5966">
        <w:tc>
          <w:tcPr>
            <w:tcW w:w="7479" w:type="dxa"/>
          </w:tcPr>
          <w:p w14:paraId="77CEA36A" w14:textId="77777777" w:rsidR="00287FA3" w:rsidRPr="00C3348B" w:rsidRDefault="00287FA3" w:rsidP="00287FA3">
            <w:pPr>
              <w:ind w:right="100"/>
            </w:pPr>
            <w:bookmarkStart w:id="237" w:name="_Hlk472973494"/>
            <w:r w:rsidRPr="00C3348B">
              <w:t>Erstellung ETIC2</w:t>
            </w:r>
          </w:p>
        </w:tc>
        <w:tc>
          <w:tcPr>
            <w:tcW w:w="1902" w:type="dxa"/>
          </w:tcPr>
          <w:p w14:paraId="13EEFDA3" w14:textId="77777777" w:rsidR="00287FA3" w:rsidRPr="00C3348B" w:rsidRDefault="00287FA3" w:rsidP="00287FA3">
            <w:pPr>
              <w:ind w:right="100"/>
            </w:pPr>
          </w:p>
        </w:tc>
        <w:tc>
          <w:tcPr>
            <w:tcW w:w="1375" w:type="dxa"/>
          </w:tcPr>
          <w:p w14:paraId="4D601810" w14:textId="5CD37CB4" w:rsidR="00287FA3" w:rsidRPr="00C3348B" w:rsidRDefault="00287FA3" w:rsidP="00287FA3">
            <w:pPr>
              <w:ind w:right="100"/>
            </w:pPr>
            <w:r>
              <w:t>28.07.2017</w:t>
            </w:r>
          </w:p>
        </w:tc>
        <w:tc>
          <w:tcPr>
            <w:tcW w:w="1311" w:type="dxa"/>
          </w:tcPr>
          <w:p w14:paraId="7A87EFB5" w14:textId="0E3552D5" w:rsidR="00287FA3" w:rsidRPr="00C3348B" w:rsidRDefault="00287FA3" w:rsidP="00287FA3">
            <w:pPr>
              <w:ind w:right="100"/>
            </w:pPr>
            <w:r>
              <w:t>28.08.2017</w:t>
            </w:r>
          </w:p>
        </w:tc>
        <w:tc>
          <w:tcPr>
            <w:tcW w:w="1398" w:type="dxa"/>
          </w:tcPr>
          <w:p w14:paraId="4C03E10C" w14:textId="77777777" w:rsidR="00287FA3" w:rsidRPr="00C3348B" w:rsidRDefault="00287FA3" w:rsidP="00287FA3">
            <w:pPr>
              <w:ind w:right="100"/>
              <w:jc w:val="center"/>
            </w:pPr>
            <w:r w:rsidRPr="00C3348B">
              <w:t>155</w:t>
            </w:r>
          </w:p>
        </w:tc>
        <w:tc>
          <w:tcPr>
            <w:tcW w:w="1527" w:type="dxa"/>
          </w:tcPr>
          <w:p w14:paraId="57547A64" w14:textId="63AEB41C" w:rsidR="00287FA3" w:rsidRPr="00C3348B" w:rsidRDefault="00303D27" w:rsidP="00287FA3">
            <w:pPr>
              <w:ind w:right="100"/>
              <w:jc w:val="center"/>
            </w:pPr>
            <w:r>
              <w:t>117.5</w:t>
            </w:r>
          </w:p>
        </w:tc>
      </w:tr>
      <w:bookmarkEnd w:id="237"/>
      <w:tr w:rsidR="00287FA3" w:rsidRPr="00C3348B" w14:paraId="616804CD" w14:textId="5EE83C52" w:rsidTr="004D5966">
        <w:tc>
          <w:tcPr>
            <w:tcW w:w="7479" w:type="dxa"/>
          </w:tcPr>
          <w:p w14:paraId="721A45E1" w14:textId="77777777" w:rsidR="00287FA3" w:rsidRPr="00C3348B" w:rsidRDefault="00287FA3" w:rsidP="00287FA3">
            <w:pPr>
              <w:pStyle w:val="Listenabsatz"/>
              <w:numPr>
                <w:ilvl w:val="0"/>
                <w:numId w:val="30"/>
              </w:numPr>
              <w:spacing w:before="0" w:after="0"/>
              <w:ind w:right="100"/>
              <w:rPr>
                <w:szCs w:val="22"/>
              </w:rPr>
            </w:pPr>
            <w:r w:rsidRPr="00C3348B">
              <w:rPr>
                <w:szCs w:val="22"/>
              </w:rPr>
              <w:t>Codierung nach MVVM</w:t>
            </w:r>
          </w:p>
        </w:tc>
        <w:tc>
          <w:tcPr>
            <w:tcW w:w="1902" w:type="dxa"/>
          </w:tcPr>
          <w:p w14:paraId="55DFD0D1" w14:textId="77777777" w:rsidR="00287FA3" w:rsidRDefault="00287FA3" w:rsidP="00287FA3">
            <w:pPr>
              <w:ind w:right="100"/>
            </w:pPr>
          </w:p>
        </w:tc>
        <w:tc>
          <w:tcPr>
            <w:tcW w:w="1375" w:type="dxa"/>
          </w:tcPr>
          <w:p w14:paraId="74F7BED3" w14:textId="2AF3C986" w:rsidR="00287FA3" w:rsidRPr="00C3348B" w:rsidRDefault="00287FA3" w:rsidP="00287FA3">
            <w:pPr>
              <w:ind w:right="100"/>
            </w:pPr>
            <w:r>
              <w:t>28.07.2017</w:t>
            </w:r>
          </w:p>
        </w:tc>
        <w:tc>
          <w:tcPr>
            <w:tcW w:w="1311" w:type="dxa"/>
          </w:tcPr>
          <w:p w14:paraId="5F6088AE" w14:textId="2983C65B" w:rsidR="00287FA3" w:rsidRPr="00C3348B" w:rsidRDefault="00287FA3" w:rsidP="00287FA3">
            <w:pPr>
              <w:ind w:right="100"/>
            </w:pPr>
            <w:r>
              <w:t>28.08.2017</w:t>
            </w:r>
          </w:p>
        </w:tc>
        <w:tc>
          <w:tcPr>
            <w:tcW w:w="1398" w:type="dxa"/>
          </w:tcPr>
          <w:p w14:paraId="156867EF" w14:textId="2C95022F" w:rsidR="00287FA3" w:rsidRPr="00C3348B" w:rsidRDefault="00287FA3" w:rsidP="00287FA3">
            <w:pPr>
              <w:ind w:right="100"/>
              <w:jc w:val="center"/>
            </w:pPr>
            <w:r w:rsidRPr="00C3348B">
              <w:t>1</w:t>
            </w:r>
            <w:r>
              <w:t>1</w:t>
            </w:r>
            <w:r w:rsidRPr="00C3348B">
              <w:t>0</w:t>
            </w:r>
          </w:p>
        </w:tc>
        <w:tc>
          <w:tcPr>
            <w:tcW w:w="1527" w:type="dxa"/>
          </w:tcPr>
          <w:p w14:paraId="0E5F0882" w14:textId="2163C2E5" w:rsidR="00287FA3" w:rsidRPr="00C3348B" w:rsidRDefault="00303D27" w:rsidP="00287FA3">
            <w:pPr>
              <w:ind w:right="100"/>
              <w:jc w:val="center"/>
            </w:pPr>
            <w:r>
              <w:t>108</w:t>
            </w:r>
          </w:p>
        </w:tc>
      </w:tr>
      <w:tr w:rsidR="00287FA3" w:rsidRPr="00C3348B" w14:paraId="3C4C0D97" w14:textId="6ED61A39" w:rsidTr="004D5966">
        <w:tc>
          <w:tcPr>
            <w:tcW w:w="7479" w:type="dxa"/>
          </w:tcPr>
          <w:p w14:paraId="6E8D2987" w14:textId="77777777" w:rsidR="00287FA3" w:rsidRPr="00C3348B" w:rsidRDefault="00287FA3" w:rsidP="00287FA3">
            <w:pPr>
              <w:pStyle w:val="Listenabsatz"/>
              <w:numPr>
                <w:ilvl w:val="0"/>
                <w:numId w:val="30"/>
              </w:numPr>
              <w:spacing w:before="0" w:after="0"/>
              <w:ind w:right="100"/>
              <w:rPr>
                <w:szCs w:val="22"/>
              </w:rPr>
            </w:pPr>
            <w:r w:rsidRPr="00C3348B">
              <w:rPr>
                <w:szCs w:val="22"/>
              </w:rPr>
              <w:t>Anbindung SoftwareVersionsDatabase</w:t>
            </w:r>
          </w:p>
        </w:tc>
        <w:tc>
          <w:tcPr>
            <w:tcW w:w="1902" w:type="dxa"/>
          </w:tcPr>
          <w:p w14:paraId="6141271E" w14:textId="77777777" w:rsidR="00287FA3" w:rsidRPr="00C3348B" w:rsidRDefault="00287FA3" w:rsidP="00287FA3">
            <w:pPr>
              <w:ind w:right="100"/>
            </w:pPr>
          </w:p>
        </w:tc>
        <w:tc>
          <w:tcPr>
            <w:tcW w:w="1375" w:type="dxa"/>
          </w:tcPr>
          <w:p w14:paraId="387EFFF4" w14:textId="152FE028" w:rsidR="00287FA3" w:rsidRPr="00C3348B" w:rsidRDefault="00287FA3" w:rsidP="00287FA3">
            <w:pPr>
              <w:ind w:right="100"/>
            </w:pPr>
            <w:r>
              <w:t>06.08.2017</w:t>
            </w:r>
          </w:p>
        </w:tc>
        <w:tc>
          <w:tcPr>
            <w:tcW w:w="1311" w:type="dxa"/>
          </w:tcPr>
          <w:p w14:paraId="7B2DFA4B" w14:textId="72314604" w:rsidR="00287FA3" w:rsidRPr="00C3348B" w:rsidRDefault="00287FA3" w:rsidP="00287FA3">
            <w:pPr>
              <w:ind w:right="100"/>
            </w:pPr>
            <w:r>
              <w:t>06.08.2017</w:t>
            </w:r>
          </w:p>
        </w:tc>
        <w:tc>
          <w:tcPr>
            <w:tcW w:w="1398" w:type="dxa"/>
          </w:tcPr>
          <w:p w14:paraId="2DE81A77" w14:textId="77777777" w:rsidR="00287FA3" w:rsidRPr="00C3348B" w:rsidRDefault="00287FA3" w:rsidP="00287FA3">
            <w:pPr>
              <w:ind w:right="100"/>
              <w:jc w:val="center"/>
            </w:pPr>
            <w:r w:rsidRPr="00C3348B">
              <w:t>5</w:t>
            </w:r>
          </w:p>
        </w:tc>
        <w:tc>
          <w:tcPr>
            <w:tcW w:w="1527" w:type="dxa"/>
          </w:tcPr>
          <w:p w14:paraId="26B8E2FC" w14:textId="1CE96EBA" w:rsidR="00287FA3" w:rsidRPr="00C3348B" w:rsidRDefault="00287FA3" w:rsidP="00287FA3">
            <w:pPr>
              <w:ind w:right="100"/>
              <w:jc w:val="center"/>
            </w:pPr>
            <w:r>
              <w:t>3</w:t>
            </w:r>
          </w:p>
        </w:tc>
      </w:tr>
      <w:tr w:rsidR="00287FA3" w:rsidRPr="00C3348B" w14:paraId="1C7FD6FF" w14:textId="1DE8B524" w:rsidTr="004D5966">
        <w:tc>
          <w:tcPr>
            <w:tcW w:w="7479" w:type="dxa"/>
          </w:tcPr>
          <w:p w14:paraId="4CB222D6" w14:textId="77777777" w:rsidR="00287FA3" w:rsidRPr="00C3348B" w:rsidRDefault="00287FA3" w:rsidP="00287FA3">
            <w:pPr>
              <w:pStyle w:val="Listenabsatz"/>
              <w:numPr>
                <w:ilvl w:val="0"/>
                <w:numId w:val="30"/>
              </w:numPr>
              <w:spacing w:before="0" w:after="0"/>
              <w:ind w:right="100"/>
              <w:rPr>
                <w:szCs w:val="22"/>
              </w:rPr>
            </w:pPr>
            <w:r w:rsidRPr="00C3348B">
              <w:rPr>
                <w:szCs w:val="22"/>
              </w:rPr>
              <w:t>Ausgabe Bericht</w:t>
            </w:r>
          </w:p>
        </w:tc>
        <w:tc>
          <w:tcPr>
            <w:tcW w:w="1902" w:type="dxa"/>
          </w:tcPr>
          <w:p w14:paraId="127E7B14" w14:textId="77777777" w:rsidR="00287FA3" w:rsidRPr="00C3348B" w:rsidRDefault="00287FA3" w:rsidP="00287FA3">
            <w:pPr>
              <w:ind w:right="100"/>
            </w:pPr>
          </w:p>
        </w:tc>
        <w:tc>
          <w:tcPr>
            <w:tcW w:w="1375" w:type="dxa"/>
          </w:tcPr>
          <w:p w14:paraId="68EF426F" w14:textId="5FCFA116" w:rsidR="00287FA3" w:rsidRPr="00C3348B" w:rsidRDefault="00287FA3" w:rsidP="00287FA3">
            <w:pPr>
              <w:ind w:right="100"/>
            </w:pPr>
            <w:r>
              <w:t>21.08.2017</w:t>
            </w:r>
          </w:p>
        </w:tc>
        <w:tc>
          <w:tcPr>
            <w:tcW w:w="1311" w:type="dxa"/>
          </w:tcPr>
          <w:p w14:paraId="3DD47C3C" w14:textId="59642EF1" w:rsidR="00287FA3" w:rsidRPr="00C3348B" w:rsidRDefault="00287FA3" w:rsidP="00287FA3">
            <w:pPr>
              <w:ind w:right="100"/>
            </w:pPr>
            <w:r>
              <w:t>22.08.2017</w:t>
            </w:r>
          </w:p>
        </w:tc>
        <w:tc>
          <w:tcPr>
            <w:tcW w:w="1398" w:type="dxa"/>
          </w:tcPr>
          <w:p w14:paraId="1BAED075" w14:textId="23071E7D" w:rsidR="00287FA3" w:rsidRPr="00C3348B" w:rsidRDefault="00287FA3" w:rsidP="00287FA3">
            <w:pPr>
              <w:ind w:right="100"/>
              <w:jc w:val="center"/>
            </w:pPr>
            <w:r>
              <w:t>20</w:t>
            </w:r>
          </w:p>
        </w:tc>
        <w:tc>
          <w:tcPr>
            <w:tcW w:w="1527" w:type="dxa"/>
          </w:tcPr>
          <w:p w14:paraId="0379E685" w14:textId="409B32A9" w:rsidR="00287FA3" w:rsidRPr="00C3348B" w:rsidRDefault="00287FA3" w:rsidP="00287FA3">
            <w:pPr>
              <w:ind w:right="100"/>
              <w:jc w:val="center"/>
            </w:pPr>
            <w:r>
              <w:t>6</w:t>
            </w:r>
          </w:p>
        </w:tc>
      </w:tr>
      <w:tr w:rsidR="00287FA3" w:rsidRPr="00C3348B" w14:paraId="0BCD6B7F" w14:textId="768D37E2" w:rsidTr="004D5966">
        <w:tc>
          <w:tcPr>
            <w:tcW w:w="7479" w:type="dxa"/>
          </w:tcPr>
          <w:p w14:paraId="6F67BAD8" w14:textId="77777777" w:rsidR="00287FA3" w:rsidRPr="00C3348B" w:rsidRDefault="00287FA3" w:rsidP="00287FA3">
            <w:pPr>
              <w:pStyle w:val="Listenabsatz"/>
              <w:numPr>
                <w:ilvl w:val="0"/>
                <w:numId w:val="30"/>
              </w:numPr>
              <w:spacing w:before="0" w:after="0"/>
              <w:ind w:right="100"/>
              <w:rPr>
                <w:szCs w:val="22"/>
              </w:rPr>
            </w:pPr>
            <w:r w:rsidRPr="00C3348B">
              <w:rPr>
                <w:szCs w:val="22"/>
              </w:rPr>
              <w:t>Reserve</w:t>
            </w:r>
          </w:p>
        </w:tc>
        <w:tc>
          <w:tcPr>
            <w:tcW w:w="1902" w:type="dxa"/>
          </w:tcPr>
          <w:p w14:paraId="6E1916B2" w14:textId="77777777" w:rsidR="00287FA3" w:rsidRPr="00C3348B" w:rsidRDefault="00287FA3" w:rsidP="00287FA3">
            <w:pPr>
              <w:ind w:right="100"/>
            </w:pPr>
          </w:p>
        </w:tc>
        <w:tc>
          <w:tcPr>
            <w:tcW w:w="1375" w:type="dxa"/>
          </w:tcPr>
          <w:p w14:paraId="7977D1DF" w14:textId="1944590D" w:rsidR="00287FA3" w:rsidRPr="00C3348B" w:rsidRDefault="00287FA3" w:rsidP="00287FA3">
            <w:pPr>
              <w:ind w:right="100"/>
            </w:pPr>
            <w:r w:rsidRPr="00C3348B">
              <w:t>31.07.2017</w:t>
            </w:r>
          </w:p>
        </w:tc>
        <w:tc>
          <w:tcPr>
            <w:tcW w:w="1311" w:type="dxa"/>
          </w:tcPr>
          <w:p w14:paraId="04BB5D50" w14:textId="77777777" w:rsidR="00287FA3" w:rsidRPr="00C3348B" w:rsidRDefault="00287FA3" w:rsidP="00287FA3">
            <w:pPr>
              <w:ind w:right="100"/>
            </w:pPr>
            <w:r w:rsidRPr="00C3348B">
              <w:t>13.08.2017</w:t>
            </w:r>
          </w:p>
        </w:tc>
        <w:tc>
          <w:tcPr>
            <w:tcW w:w="1398" w:type="dxa"/>
          </w:tcPr>
          <w:p w14:paraId="22F77EEF" w14:textId="77777777" w:rsidR="00287FA3" w:rsidRPr="00C3348B" w:rsidRDefault="00287FA3" w:rsidP="00287FA3">
            <w:pPr>
              <w:ind w:right="100"/>
              <w:jc w:val="center"/>
            </w:pPr>
            <w:r w:rsidRPr="00C3348B">
              <w:t>20</w:t>
            </w:r>
          </w:p>
        </w:tc>
        <w:tc>
          <w:tcPr>
            <w:tcW w:w="1527" w:type="dxa"/>
          </w:tcPr>
          <w:p w14:paraId="22A5C274" w14:textId="3DC50DB1" w:rsidR="00287FA3" w:rsidRPr="00C3348B" w:rsidRDefault="00287FA3" w:rsidP="00287FA3">
            <w:pPr>
              <w:ind w:right="100"/>
              <w:jc w:val="center"/>
            </w:pPr>
            <w:r>
              <w:t>-</w:t>
            </w:r>
          </w:p>
        </w:tc>
      </w:tr>
      <w:tr w:rsidR="00287FA3" w:rsidRPr="00C3348B" w14:paraId="6348F1B7" w14:textId="4C219E9A" w:rsidTr="004D5966">
        <w:tc>
          <w:tcPr>
            <w:tcW w:w="7479" w:type="dxa"/>
          </w:tcPr>
          <w:p w14:paraId="62A1A45A" w14:textId="77777777" w:rsidR="00287FA3" w:rsidRPr="00C3348B" w:rsidRDefault="00287FA3" w:rsidP="00287FA3">
            <w:pPr>
              <w:ind w:right="100"/>
            </w:pPr>
            <w:r w:rsidRPr="00C3348B">
              <w:t>Schriftliche Arbeit</w:t>
            </w:r>
          </w:p>
        </w:tc>
        <w:tc>
          <w:tcPr>
            <w:tcW w:w="1902" w:type="dxa"/>
          </w:tcPr>
          <w:p w14:paraId="39E53CDE" w14:textId="77777777" w:rsidR="00287FA3" w:rsidRPr="00C3348B" w:rsidRDefault="00287FA3" w:rsidP="00287FA3">
            <w:pPr>
              <w:ind w:right="100"/>
            </w:pPr>
          </w:p>
        </w:tc>
        <w:tc>
          <w:tcPr>
            <w:tcW w:w="1375" w:type="dxa"/>
          </w:tcPr>
          <w:p w14:paraId="6E2AF9E4" w14:textId="538895BC" w:rsidR="00287FA3" w:rsidRPr="00C3348B" w:rsidRDefault="00287FA3" w:rsidP="00287FA3">
            <w:pPr>
              <w:ind w:right="100"/>
            </w:pPr>
            <w:r w:rsidRPr="00C3348B">
              <w:t>01.05.2017</w:t>
            </w:r>
          </w:p>
        </w:tc>
        <w:tc>
          <w:tcPr>
            <w:tcW w:w="1311" w:type="dxa"/>
          </w:tcPr>
          <w:p w14:paraId="01C1A0EF" w14:textId="773BB69C" w:rsidR="00287FA3" w:rsidRPr="00C3348B" w:rsidRDefault="00287FA3" w:rsidP="00287FA3">
            <w:pPr>
              <w:ind w:right="100"/>
            </w:pPr>
            <w:r>
              <w:t>30.07</w:t>
            </w:r>
            <w:r w:rsidRPr="00C3348B">
              <w:t>.2017</w:t>
            </w:r>
          </w:p>
        </w:tc>
        <w:tc>
          <w:tcPr>
            <w:tcW w:w="1398" w:type="dxa"/>
          </w:tcPr>
          <w:p w14:paraId="7C47A319" w14:textId="77777777" w:rsidR="00287FA3" w:rsidRPr="00C3348B" w:rsidRDefault="00287FA3" w:rsidP="00287FA3">
            <w:pPr>
              <w:ind w:right="100"/>
              <w:jc w:val="center"/>
            </w:pPr>
            <w:r w:rsidRPr="00C3348B">
              <w:t>80</w:t>
            </w:r>
          </w:p>
        </w:tc>
        <w:tc>
          <w:tcPr>
            <w:tcW w:w="1527" w:type="dxa"/>
          </w:tcPr>
          <w:p w14:paraId="40CE5835" w14:textId="691D904F" w:rsidR="00287FA3" w:rsidRPr="00C3348B" w:rsidRDefault="00303D27" w:rsidP="00287FA3">
            <w:pPr>
              <w:ind w:right="100"/>
              <w:jc w:val="center"/>
            </w:pPr>
            <w:r>
              <w:t>53.5</w:t>
            </w:r>
          </w:p>
        </w:tc>
      </w:tr>
      <w:tr w:rsidR="00287FA3" w:rsidRPr="00C3348B" w14:paraId="0641FB19" w14:textId="471AB010" w:rsidTr="004D5966">
        <w:tc>
          <w:tcPr>
            <w:tcW w:w="7479" w:type="dxa"/>
          </w:tcPr>
          <w:p w14:paraId="006DDF2A" w14:textId="77777777" w:rsidR="00287FA3" w:rsidRPr="00C3348B" w:rsidRDefault="00287FA3" w:rsidP="00287FA3">
            <w:pPr>
              <w:ind w:right="100"/>
            </w:pPr>
            <w:r w:rsidRPr="00C3348B">
              <w:t>Fertigstellen der schriftlichen Arbeit</w:t>
            </w:r>
          </w:p>
        </w:tc>
        <w:tc>
          <w:tcPr>
            <w:tcW w:w="1902" w:type="dxa"/>
          </w:tcPr>
          <w:p w14:paraId="468612A6" w14:textId="77777777" w:rsidR="00287FA3" w:rsidRPr="00C3348B" w:rsidRDefault="00287FA3" w:rsidP="00287FA3">
            <w:pPr>
              <w:ind w:right="100"/>
            </w:pPr>
          </w:p>
        </w:tc>
        <w:tc>
          <w:tcPr>
            <w:tcW w:w="1375" w:type="dxa"/>
          </w:tcPr>
          <w:p w14:paraId="1216EE08" w14:textId="2A5CD5E2" w:rsidR="00287FA3" w:rsidRPr="00C3348B" w:rsidRDefault="00287FA3" w:rsidP="00287FA3">
            <w:pPr>
              <w:ind w:right="100"/>
            </w:pPr>
            <w:r w:rsidRPr="00C3348B">
              <w:t>14.08.2017</w:t>
            </w:r>
          </w:p>
        </w:tc>
        <w:tc>
          <w:tcPr>
            <w:tcW w:w="1311" w:type="dxa"/>
          </w:tcPr>
          <w:p w14:paraId="14B65CFC" w14:textId="77777777" w:rsidR="00287FA3" w:rsidRPr="00C3348B" w:rsidRDefault="00287FA3" w:rsidP="00287FA3">
            <w:pPr>
              <w:ind w:right="100"/>
            </w:pPr>
            <w:r w:rsidRPr="00C3348B">
              <w:t>31.08.2017</w:t>
            </w:r>
          </w:p>
        </w:tc>
        <w:tc>
          <w:tcPr>
            <w:tcW w:w="1398" w:type="dxa"/>
          </w:tcPr>
          <w:p w14:paraId="3319F7BE" w14:textId="77777777" w:rsidR="00287FA3" w:rsidRPr="00C3348B" w:rsidRDefault="00287FA3" w:rsidP="00287FA3">
            <w:pPr>
              <w:ind w:right="100"/>
              <w:jc w:val="center"/>
            </w:pPr>
            <w:r w:rsidRPr="00C3348B">
              <w:t>40</w:t>
            </w:r>
          </w:p>
        </w:tc>
        <w:tc>
          <w:tcPr>
            <w:tcW w:w="1527" w:type="dxa"/>
          </w:tcPr>
          <w:p w14:paraId="65E1223D" w14:textId="0A90ABB4" w:rsidR="00287FA3" w:rsidRPr="00C3348B" w:rsidRDefault="00303D27" w:rsidP="00287FA3">
            <w:pPr>
              <w:ind w:right="100"/>
              <w:jc w:val="center"/>
            </w:pPr>
            <w:r>
              <w:t>76</w:t>
            </w:r>
          </w:p>
        </w:tc>
      </w:tr>
      <w:tr w:rsidR="00287FA3" w:rsidRPr="00C3348B" w14:paraId="5BD52E9A" w14:textId="08EB627E" w:rsidTr="004D5966">
        <w:tc>
          <w:tcPr>
            <w:tcW w:w="7479" w:type="dxa"/>
            <w:tcBorders>
              <w:bottom w:val="single" w:sz="8" w:space="0" w:color="000000"/>
            </w:tcBorders>
          </w:tcPr>
          <w:p w14:paraId="2C4A995B" w14:textId="77777777" w:rsidR="00287FA3" w:rsidRPr="00C3348B" w:rsidRDefault="00287FA3" w:rsidP="00287FA3">
            <w:pPr>
              <w:ind w:right="100"/>
            </w:pPr>
            <w:r w:rsidRPr="00C3348B">
              <w:t>Abgabe der Masterarbeit</w:t>
            </w:r>
          </w:p>
        </w:tc>
        <w:tc>
          <w:tcPr>
            <w:tcW w:w="1902" w:type="dxa"/>
            <w:tcBorders>
              <w:bottom w:val="single" w:sz="8" w:space="0" w:color="000000"/>
            </w:tcBorders>
          </w:tcPr>
          <w:p w14:paraId="573C5048" w14:textId="77777777" w:rsidR="00287FA3" w:rsidRPr="00C3348B" w:rsidRDefault="00287FA3" w:rsidP="00287FA3">
            <w:pPr>
              <w:ind w:right="100"/>
            </w:pPr>
          </w:p>
        </w:tc>
        <w:tc>
          <w:tcPr>
            <w:tcW w:w="1375" w:type="dxa"/>
            <w:tcBorders>
              <w:bottom w:val="single" w:sz="8" w:space="0" w:color="000000"/>
            </w:tcBorders>
          </w:tcPr>
          <w:p w14:paraId="44E9FAC8" w14:textId="20863217" w:rsidR="00287FA3" w:rsidRPr="00C3348B" w:rsidRDefault="00287FA3" w:rsidP="00287FA3">
            <w:pPr>
              <w:ind w:right="100"/>
            </w:pPr>
            <w:r w:rsidRPr="00C3348B">
              <w:t>31.08.2017</w:t>
            </w:r>
          </w:p>
        </w:tc>
        <w:tc>
          <w:tcPr>
            <w:tcW w:w="1311" w:type="dxa"/>
            <w:tcBorders>
              <w:bottom w:val="single" w:sz="8" w:space="0" w:color="000000"/>
            </w:tcBorders>
          </w:tcPr>
          <w:p w14:paraId="5F46AE1F" w14:textId="77777777" w:rsidR="00287FA3" w:rsidRPr="00C3348B" w:rsidRDefault="00287FA3" w:rsidP="00287FA3">
            <w:pPr>
              <w:ind w:right="100"/>
            </w:pPr>
          </w:p>
        </w:tc>
        <w:tc>
          <w:tcPr>
            <w:tcW w:w="1398" w:type="dxa"/>
            <w:tcBorders>
              <w:bottom w:val="single" w:sz="8" w:space="0" w:color="000000"/>
            </w:tcBorders>
          </w:tcPr>
          <w:p w14:paraId="3592CD27" w14:textId="77777777" w:rsidR="00287FA3" w:rsidRPr="00C3348B" w:rsidRDefault="00287FA3" w:rsidP="00287FA3">
            <w:pPr>
              <w:ind w:right="100"/>
              <w:jc w:val="center"/>
            </w:pPr>
          </w:p>
        </w:tc>
        <w:tc>
          <w:tcPr>
            <w:tcW w:w="1527" w:type="dxa"/>
            <w:tcBorders>
              <w:bottom w:val="single" w:sz="8" w:space="0" w:color="000000"/>
            </w:tcBorders>
          </w:tcPr>
          <w:p w14:paraId="492E3791" w14:textId="77777777" w:rsidR="00287FA3" w:rsidRPr="00C3348B" w:rsidRDefault="00287FA3" w:rsidP="00287FA3">
            <w:pPr>
              <w:ind w:right="100"/>
              <w:jc w:val="center"/>
            </w:pPr>
          </w:p>
        </w:tc>
      </w:tr>
      <w:tr w:rsidR="00287FA3" w:rsidRPr="00C3348B" w14:paraId="3DD2C95E" w14:textId="0D168D92" w:rsidTr="004D5966">
        <w:tc>
          <w:tcPr>
            <w:tcW w:w="7479" w:type="dxa"/>
            <w:tcBorders>
              <w:top w:val="single" w:sz="8" w:space="0" w:color="000000"/>
            </w:tcBorders>
          </w:tcPr>
          <w:p w14:paraId="1C69B731" w14:textId="77777777" w:rsidR="00287FA3" w:rsidRPr="00C3348B" w:rsidRDefault="00287FA3" w:rsidP="00287FA3">
            <w:pPr>
              <w:ind w:right="100"/>
            </w:pPr>
            <w:r w:rsidRPr="00C3348B">
              <w:t>Total Projektarbeit</w:t>
            </w:r>
          </w:p>
        </w:tc>
        <w:tc>
          <w:tcPr>
            <w:tcW w:w="1902" w:type="dxa"/>
            <w:tcBorders>
              <w:top w:val="single" w:sz="8" w:space="0" w:color="000000"/>
            </w:tcBorders>
          </w:tcPr>
          <w:p w14:paraId="29B0F775" w14:textId="77777777" w:rsidR="00287FA3" w:rsidRPr="00C3348B" w:rsidRDefault="00287FA3" w:rsidP="00287FA3">
            <w:pPr>
              <w:ind w:right="100"/>
            </w:pPr>
          </w:p>
        </w:tc>
        <w:tc>
          <w:tcPr>
            <w:tcW w:w="1375" w:type="dxa"/>
            <w:tcBorders>
              <w:top w:val="single" w:sz="8" w:space="0" w:color="000000"/>
            </w:tcBorders>
          </w:tcPr>
          <w:p w14:paraId="1EA5A633" w14:textId="3FE0AF46" w:rsidR="00287FA3" w:rsidRPr="00C3348B" w:rsidRDefault="00287FA3" w:rsidP="00287FA3">
            <w:pPr>
              <w:ind w:right="100"/>
            </w:pPr>
            <w:r w:rsidRPr="00C3348B">
              <w:t>28.02.2017</w:t>
            </w:r>
          </w:p>
        </w:tc>
        <w:tc>
          <w:tcPr>
            <w:tcW w:w="1311" w:type="dxa"/>
            <w:tcBorders>
              <w:top w:val="single" w:sz="8" w:space="0" w:color="000000"/>
            </w:tcBorders>
          </w:tcPr>
          <w:p w14:paraId="53E5AC5F" w14:textId="77777777" w:rsidR="00287FA3" w:rsidRPr="00C3348B" w:rsidRDefault="00287FA3" w:rsidP="00287FA3">
            <w:pPr>
              <w:ind w:right="100"/>
            </w:pPr>
            <w:r w:rsidRPr="00C3348B">
              <w:t>31.08.2017</w:t>
            </w:r>
          </w:p>
        </w:tc>
        <w:tc>
          <w:tcPr>
            <w:tcW w:w="1398" w:type="dxa"/>
            <w:tcBorders>
              <w:top w:val="single" w:sz="8" w:space="0" w:color="000000"/>
            </w:tcBorders>
          </w:tcPr>
          <w:p w14:paraId="2D129B0B" w14:textId="77777777" w:rsidR="00287FA3" w:rsidRPr="00C3348B" w:rsidRDefault="00287FA3" w:rsidP="00287FA3">
            <w:pPr>
              <w:ind w:right="100"/>
              <w:jc w:val="center"/>
            </w:pPr>
            <w:r w:rsidRPr="00C3348B">
              <w:t>320</w:t>
            </w:r>
          </w:p>
        </w:tc>
        <w:tc>
          <w:tcPr>
            <w:tcW w:w="1527" w:type="dxa"/>
            <w:tcBorders>
              <w:top w:val="single" w:sz="8" w:space="0" w:color="000000"/>
            </w:tcBorders>
          </w:tcPr>
          <w:p w14:paraId="3541CFFD" w14:textId="165852FF" w:rsidR="00287FA3" w:rsidRPr="00C3348B" w:rsidRDefault="00303D27" w:rsidP="00287FA3">
            <w:pPr>
              <w:ind w:right="100"/>
              <w:jc w:val="center"/>
            </w:pPr>
            <w:r>
              <w:t>461.5</w:t>
            </w:r>
          </w:p>
        </w:tc>
      </w:tr>
    </w:tbl>
    <w:p w14:paraId="44722365" w14:textId="797784B9" w:rsidR="00C90706" w:rsidRDefault="00C90706" w:rsidP="00C90706">
      <w:bookmarkStart w:id="238" w:name="_Toc491858383"/>
      <w:bookmarkStart w:id="239" w:name="_Toc491858708"/>
      <w:r>
        <w:t>* Wurde nicht geplant, nach erster Analyse als nötig betrachtet</w:t>
      </w:r>
    </w:p>
    <w:p w14:paraId="7B92569B" w14:textId="77777777" w:rsidR="00C90706" w:rsidRPr="00C90706" w:rsidRDefault="00C90706" w:rsidP="00C90706">
      <w:pPr>
        <w:rPr>
          <w:lang w:eastAsia="de-DE" w:bidi="ar-SA"/>
        </w:rPr>
      </w:pPr>
    </w:p>
    <w:p w14:paraId="11B3667B" w14:textId="77777777" w:rsidR="00C90706" w:rsidRPr="00C90706" w:rsidRDefault="00C90706" w:rsidP="00C90706">
      <w:pPr>
        <w:rPr>
          <w:lang w:eastAsia="de-DE" w:bidi="ar-SA"/>
        </w:rPr>
      </w:pPr>
    </w:p>
    <w:p w14:paraId="386FC289" w14:textId="5F43F963" w:rsidR="00C90706" w:rsidRDefault="00C90706" w:rsidP="00C90706">
      <w:pPr>
        <w:tabs>
          <w:tab w:val="left" w:pos="1440"/>
        </w:tabs>
        <w:rPr>
          <w:lang w:eastAsia="de-DE" w:bidi="ar-SA"/>
        </w:rPr>
      </w:pPr>
      <w:r>
        <w:rPr>
          <w:lang w:eastAsia="de-DE" w:bidi="ar-SA"/>
        </w:rPr>
        <w:tab/>
      </w:r>
    </w:p>
    <w:p w14:paraId="6E3374D1" w14:textId="5742FFA2" w:rsidR="006D32C3" w:rsidRPr="00C90706" w:rsidRDefault="00C90706" w:rsidP="00C90706">
      <w:pPr>
        <w:tabs>
          <w:tab w:val="left" w:pos="1440"/>
        </w:tabs>
        <w:rPr>
          <w:lang w:eastAsia="de-DE" w:bidi="ar-SA"/>
        </w:rPr>
        <w:sectPr w:rsidR="006D32C3" w:rsidRPr="00C90706" w:rsidSect="006D32C3">
          <w:pgSz w:w="16838" w:h="11906" w:orient="landscape" w:code="9"/>
          <w:pgMar w:top="1418" w:right="1418" w:bottom="1418" w:left="1134" w:header="851" w:footer="567" w:gutter="0"/>
          <w:paperSrc w:first="7" w:other="7"/>
          <w:pgNumType w:start="1"/>
          <w:cols w:space="720"/>
          <w:titlePg/>
          <w:docGrid w:linePitch="299"/>
        </w:sectPr>
      </w:pPr>
      <w:r>
        <w:rPr>
          <w:lang w:eastAsia="de-DE" w:bidi="ar-SA"/>
        </w:rPr>
        <w:tab/>
      </w:r>
    </w:p>
    <w:p w14:paraId="496F1387" w14:textId="124D8EF6" w:rsidR="00B220E0" w:rsidRPr="006D32C3" w:rsidRDefault="001F2E5D" w:rsidP="006D32C3">
      <w:pPr>
        <w:pStyle w:val="berschrift2"/>
        <w:numPr>
          <w:ilvl w:val="0"/>
          <w:numId w:val="0"/>
        </w:numPr>
        <w:rPr>
          <w:sz w:val="32"/>
          <w:szCs w:val="32"/>
        </w:rPr>
      </w:pPr>
      <w:r w:rsidRPr="005A2C45">
        <w:lastRenderedPageBreak/>
        <w:t>B</w:t>
      </w:r>
      <w:r w:rsidR="00116BC3" w:rsidRPr="005A2C45">
        <w:t>.</w:t>
      </w:r>
      <w:r w:rsidRPr="005A2C45">
        <w:tab/>
      </w:r>
      <w:r w:rsidR="00B220E0" w:rsidRPr="005A2C45">
        <w:t>Testumgebung</w:t>
      </w:r>
      <w:bookmarkEnd w:id="238"/>
      <w:bookmarkEnd w:id="239"/>
    </w:p>
    <w:p w14:paraId="454D0D91" w14:textId="77777777" w:rsidR="00B220E0" w:rsidRPr="005A2C45" w:rsidRDefault="00AA1764" w:rsidP="004D5966">
      <w:pPr>
        <w:pStyle w:val="berschrift2"/>
        <w:numPr>
          <w:ilvl w:val="0"/>
          <w:numId w:val="0"/>
        </w:numPr>
        <w:ind w:left="576" w:hanging="576"/>
      </w:pPr>
      <w:bookmarkStart w:id="240" w:name="_Toc491858384"/>
      <w:bookmarkStart w:id="241" w:name="_Toc491858709"/>
      <w:r w:rsidRPr="004D5966">
        <w:rPr>
          <w:rStyle w:val="berschrift2Zchn"/>
          <w:b/>
        </w:rPr>
        <w:t>B.1.</w:t>
      </w:r>
      <w:r w:rsidRPr="005A2C45">
        <w:tab/>
      </w:r>
      <w:r w:rsidR="00B220E0" w:rsidRPr="005A2C45">
        <w:t>TTIC2</w:t>
      </w:r>
      <w:bookmarkEnd w:id="240"/>
      <w:bookmarkEnd w:id="241"/>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42" w:name="_Ref485577589"/>
      <w:bookmarkStart w:id="243" w:name="_Toc491588033"/>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30</w:t>
      </w:r>
      <w:r w:rsidR="004A2384">
        <w:rPr>
          <w:noProof/>
        </w:rPr>
        <w:fldChar w:fldCharType="end"/>
      </w:r>
      <w:bookmarkEnd w:id="242"/>
      <w:r w:rsidRPr="005A2C45">
        <w:t>: Report Ansicht währendem die Tests ausgeführt werden</w:t>
      </w:r>
      <w:bookmarkEnd w:id="243"/>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44" w:name="_Toc491858385"/>
      <w:bookmarkStart w:id="245" w:name="_Toc491858710"/>
      <w:r w:rsidRPr="005A2C45">
        <w:lastRenderedPageBreak/>
        <w:t>C.</w:t>
      </w:r>
      <w:r w:rsidRPr="005A2C45">
        <w:tab/>
        <w:t>Hilfsmittel</w:t>
      </w:r>
      <w:bookmarkEnd w:id="244"/>
      <w:bookmarkEnd w:id="245"/>
    </w:p>
    <w:p w14:paraId="688A65C4" w14:textId="77777777" w:rsidR="007F7A98" w:rsidRPr="005A2C45" w:rsidRDefault="007F7A98" w:rsidP="007F7A98">
      <w:pPr>
        <w:pStyle w:val="berschrift2"/>
        <w:numPr>
          <w:ilvl w:val="0"/>
          <w:numId w:val="0"/>
        </w:numPr>
      </w:pPr>
      <w:bookmarkStart w:id="246" w:name="_Toc491858386"/>
      <w:bookmarkStart w:id="247" w:name="_Toc491858711"/>
      <w:r w:rsidRPr="005A2C45">
        <w:t>C.1.</w:t>
      </w:r>
      <w:r w:rsidRPr="005A2C45">
        <w:tab/>
        <w:t>CVI</w:t>
      </w:r>
      <w:bookmarkEnd w:id="246"/>
      <w:bookmarkEnd w:id="247"/>
    </w:p>
    <w:p w14:paraId="206EFECD" w14:textId="77777777" w:rsidR="007F7A98" w:rsidRPr="005A2C45" w:rsidRDefault="007F7A98" w:rsidP="007F7A98">
      <w:pPr>
        <w:pStyle w:val="berschrift3"/>
        <w:numPr>
          <w:ilvl w:val="0"/>
          <w:numId w:val="0"/>
        </w:numPr>
      </w:pPr>
      <w:bookmarkStart w:id="248" w:name="_Ref491457030"/>
      <w:bookmarkStart w:id="249" w:name="_Toc491858387"/>
      <w:bookmarkStart w:id="250" w:name="_Toc491858712"/>
      <w:r w:rsidRPr="005A2C45">
        <w:t>C.1.1.</w:t>
      </w:r>
      <w:r w:rsidRPr="005A2C45">
        <w:tab/>
        <w:t>Umgebungsvariable</w:t>
      </w:r>
      <w:bookmarkEnd w:id="248"/>
      <w:bookmarkEnd w:id="249"/>
      <w:bookmarkEnd w:id="250"/>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End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51" w:name="_Ref491512275"/>
      <w:bookmarkStart w:id="252" w:name="_Toc491858388"/>
      <w:bookmarkStart w:id="253" w:name="_Toc491858713"/>
      <w:r w:rsidRPr="005A2C45">
        <w:t>C.1.1.1.</w:t>
      </w:r>
      <w:r w:rsidRPr="005A2C45">
        <w:tab/>
        <w:t>Gegenüberstellung zu C Libary Umgebungsvariable</w:t>
      </w:r>
      <w:bookmarkEnd w:id="251"/>
      <w:bookmarkEnd w:id="252"/>
      <w:bookmarkEnd w:id="253"/>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End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End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54" w:name="_Toc491509880"/>
      <w:r w:rsidRPr="005A2C45">
        <w:t xml:space="preserve">Tabelle </w:t>
      </w:r>
      <w:r w:rsidR="004A2384">
        <w:fldChar w:fldCharType="begin"/>
      </w:r>
      <w:r w:rsidR="004A2384">
        <w:instrText xml:space="preserve"> SEQ Tabelle \* ARABIC </w:instrText>
      </w:r>
      <w:r w:rsidR="004A2384">
        <w:fldChar w:fldCharType="separate"/>
      </w:r>
      <w:r w:rsidR="009B1131" w:rsidRPr="005A2C45">
        <w:rPr>
          <w:noProof/>
        </w:rPr>
        <w:t>5</w:t>
      </w:r>
      <w:r w:rsidR="004A2384">
        <w:rPr>
          <w:noProof/>
        </w:rPr>
        <w:fldChar w:fldCharType="end"/>
      </w:r>
      <w:r w:rsidRPr="005A2C45">
        <w:t>: Vergleich Umgebungsvariable</w:t>
      </w:r>
      <w:bookmarkEnd w:id="254"/>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55" w:name="_Ref491416555"/>
      <w:bookmarkStart w:id="256" w:name="_Toc491858389"/>
      <w:bookmarkStart w:id="257" w:name="_Toc491858714"/>
      <w:r w:rsidRPr="005A2C45">
        <w:lastRenderedPageBreak/>
        <w:t>C.2</w:t>
      </w:r>
      <w:r w:rsidR="00116BC3" w:rsidRPr="005A2C45">
        <w:t>.</w:t>
      </w:r>
      <w:r w:rsidR="00116BC3" w:rsidRPr="005A2C45">
        <w:tab/>
        <w:t>SQL Toolkit</w:t>
      </w:r>
      <w:bookmarkEnd w:id="255"/>
      <w:bookmarkEnd w:id="256"/>
      <w:bookmarkEnd w:id="257"/>
    </w:p>
    <w:p w14:paraId="424C36C9" w14:textId="77777777" w:rsidR="00116BC3" w:rsidRPr="005A2C45" w:rsidRDefault="007F7A98" w:rsidP="00074B6D">
      <w:pPr>
        <w:pStyle w:val="berschrift3"/>
        <w:numPr>
          <w:ilvl w:val="0"/>
          <w:numId w:val="0"/>
        </w:numPr>
      </w:pPr>
      <w:bookmarkStart w:id="258" w:name="_Toc491858390"/>
      <w:bookmarkStart w:id="259" w:name="_Toc491858715"/>
      <w:r w:rsidRPr="005A2C45">
        <w:t>C.2</w:t>
      </w:r>
      <w:r w:rsidR="00074B6D" w:rsidRPr="005A2C45">
        <w:t>.1.</w:t>
      </w:r>
      <w:r w:rsidR="00074B6D" w:rsidRPr="005A2C45">
        <w:tab/>
        <w:t>Funktionsumfang</w:t>
      </w:r>
      <w:bookmarkEnd w:id="258"/>
      <w:bookmarkEnd w:id="259"/>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60" w:name="_Toc491588034"/>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31</w:t>
      </w:r>
      <w:r w:rsidR="004A2384">
        <w:rPr>
          <w:noProof/>
        </w:rPr>
        <w:fldChar w:fldCharType="end"/>
      </w:r>
      <w:r w:rsidRPr="005A2C45">
        <w:t>: Funktionsumfang des SQL Toolkits</w:t>
      </w:r>
      <w:bookmarkEnd w:id="260"/>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lastRenderedPageBreak/>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End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61" w:name="_Ref491456052"/>
      <w:bookmarkStart w:id="262" w:name="_Toc491858391"/>
      <w:bookmarkStart w:id="263" w:name="_Toc491858716"/>
      <w:r w:rsidRPr="005A2C45">
        <w:t>C.2</w:t>
      </w:r>
      <w:r w:rsidR="00074B6D" w:rsidRPr="005A2C45">
        <w:t>.2</w:t>
      </w:r>
      <w:r w:rsidR="00074B6D" w:rsidRPr="005A2C45">
        <w:tab/>
        <w:t>Code Ausschnitt um einen neuen Eintrag zu erstellen</w:t>
      </w:r>
      <w:bookmarkEnd w:id="261"/>
      <w:bookmarkEnd w:id="262"/>
      <w:bookmarkEnd w:id="263"/>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64" w:name="_Ref491455824"/>
      <w:bookmarkStart w:id="265" w:name="_Toc491588035"/>
      <w:r w:rsidRPr="005A2C45">
        <w:t xml:space="preserve">Abbildung </w:t>
      </w:r>
      <w:r w:rsidR="004A2384">
        <w:fldChar w:fldCharType="begin"/>
      </w:r>
      <w:r w:rsidR="004A2384">
        <w:instrText xml:space="preserve"> SEQ Abbildung \* ARABIC </w:instrText>
      </w:r>
      <w:r w:rsidR="004A2384">
        <w:fldChar w:fldCharType="separate"/>
      </w:r>
      <w:r w:rsidR="00C35030" w:rsidRPr="005A2C45">
        <w:rPr>
          <w:noProof/>
        </w:rPr>
        <w:t>32</w:t>
      </w:r>
      <w:r w:rsidR="004A2384">
        <w:rPr>
          <w:noProof/>
        </w:rPr>
        <w:fldChar w:fldCharType="end"/>
      </w:r>
      <w:bookmarkEnd w:id="264"/>
      <w:r w:rsidRPr="005A2C45">
        <w:t>: Code Ausschnitt um einen neuen Eintrag zu erstellen</w:t>
      </w:r>
      <w:bookmarkEnd w:id="265"/>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w:t>
      </w:r>
      <w:r w:rsidRPr="005A2C45">
        <w:lastRenderedPageBreak/>
        <w:t>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66" w:name="_Toc491858392"/>
      <w:bookmarkStart w:id="267" w:name="_Toc491858717"/>
      <w:r w:rsidRPr="005A2C45">
        <w:lastRenderedPageBreak/>
        <w:t>Selbständigkeitserklärung</w:t>
      </w:r>
      <w:bookmarkEnd w:id="266"/>
      <w:bookmarkEnd w:id="267"/>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0288"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7F538" id="Rechteck 1" o:spid="_x0000_s1026" style="position:absolute;margin-left:-2.55pt;margin-top:15.05pt;width:459.95pt;height:170.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6D32C3">
      <w:pgSz w:w="11906" w:h="16838" w:code="9"/>
      <w:pgMar w:top="1134" w:right="1418" w:bottom="1418"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4" w:author="Melanie Steigmeier" w:date="2017-08-30T16:03:00Z" w:initials="MS">
    <w:p w14:paraId="52863166" w14:textId="0121FC1C" w:rsidR="004D5966" w:rsidRDefault="004D5966">
      <w:pPr>
        <w:pStyle w:val="Kommentartext"/>
      </w:pPr>
      <w:r>
        <w:rPr>
          <w:rStyle w:val="Kommentarzeichen"/>
        </w:rPr>
        <w:annotationRef/>
      </w:r>
    </w:p>
  </w:comment>
  <w:comment w:id="110" w:author="Melanie Steigmeier" w:date="2017-08-30T16:08:00Z" w:initials="MS">
    <w:p w14:paraId="2316AF9A" w14:textId="27ED01C4" w:rsidR="004D5966" w:rsidRDefault="004D5966">
      <w:pPr>
        <w:pStyle w:val="Kommentartext"/>
      </w:pPr>
      <w:r>
        <w:rPr>
          <w:rStyle w:val="Kommentarzeichen"/>
        </w:rPr>
        <w:annotationRef/>
      </w:r>
      <w:r>
        <w:t>erweitert anstatt neu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166" w15:done="0"/>
  <w15:commentEx w15:paraId="2316AF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166" w16cid:durableId="1D517B53"/>
  <w16cid:commentId w16cid:paraId="2316AF9A" w16cid:durableId="1D517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65A02" w14:textId="77777777" w:rsidR="004A2384" w:rsidRDefault="004A2384">
      <w:r>
        <w:separator/>
      </w:r>
    </w:p>
  </w:endnote>
  <w:endnote w:type="continuationSeparator" w:id="0">
    <w:p w14:paraId="2958C936" w14:textId="77777777" w:rsidR="004A2384" w:rsidRDefault="004A2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EndPr/>
    <w:sdtContent>
      <w:p w14:paraId="1A5B4BC3" w14:textId="33687EF6" w:rsidR="004D5966" w:rsidRDefault="004D5966">
        <w:pPr>
          <w:pStyle w:val="Fuzeile"/>
          <w:jc w:val="right"/>
        </w:pPr>
        <w:r>
          <w:fldChar w:fldCharType="begin"/>
        </w:r>
        <w:r>
          <w:instrText>PAGE   \* MERGEFORMAT</w:instrText>
        </w:r>
        <w:r>
          <w:fldChar w:fldCharType="separate"/>
        </w:r>
        <w:r w:rsidR="007B6385" w:rsidRPr="007B6385">
          <w:rPr>
            <w:noProof/>
            <w:lang w:val="de-DE"/>
          </w:rPr>
          <w:t>2</w:t>
        </w:r>
        <w:r>
          <w:fldChar w:fldCharType="end"/>
        </w:r>
      </w:p>
    </w:sdtContent>
  </w:sdt>
  <w:p w14:paraId="1A1775EE" w14:textId="48CA5914" w:rsidR="004D5966" w:rsidRDefault="004D5966"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EndPr/>
    <w:sdtContent>
      <w:p w14:paraId="44A499FE" w14:textId="0F2301EE" w:rsidR="004D5966" w:rsidRDefault="004D5966">
        <w:pPr>
          <w:pStyle w:val="Fuzeile"/>
          <w:jc w:val="right"/>
        </w:pPr>
        <w:r>
          <w:fldChar w:fldCharType="begin"/>
        </w:r>
        <w:r>
          <w:instrText>PAGE   \* MERGEFORMAT</w:instrText>
        </w:r>
        <w:r>
          <w:fldChar w:fldCharType="separate"/>
        </w:r>
        <w:r w:rsidR="007B6385" w:rsidRPr="007B6385">
          <w:rPr>
            <w:noProof/>
            <w:lang w:val="de-DE"/>
          </w:rPr>
          <w:t>1</w:t>
        </w:r>
        <w:r>
          <w:fldChar w:fldCharType="end"/>
        </w:r>
      </w:p>
    </w:sdtContent>
  </w:sdt>
  <w:p w14:paraId="1BA86F58" w14:textId="306C4520" w:rsidR="004D5966" w:rsidRDefault="004D596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728344" w14:textId="77777777" w:rsidR="004A2384" w:rsidRDefault="004A2384">
      <w:r>
        <w:separator/>
      </w:r>
    </w:p>
  </w:footnote>
  <w:footnote w:type="continuationSeparator" w:id="0">
    <w:p w14:paraId="751B7706" w14:textId="77777777" w:rsidR="004A2384" w:rsidRDefault="004A2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4D5966" w:rsidRDefault="004D5966"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4D5966" w:rsidRDefault="004D59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4D5966" w:rsidRDefault="004D5966"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lvlOverride w:ilvl="0"/>
    <w:lvlOverride w:ilvl="1"/>
    <w:lvlOverride w:ilvl="2"/>
    <w:lvlOverride w:ilvl="3"/>
    <w:lvlOverride w:ilvl="4"/>
    <w:lvlOverride w:ilvl="5"/>
    <w:lvlOverride w:ilvl="6"/>
    <w:lvlOverride w:ilvl="7"/>
    <w:lvlOverride w:ilv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2384"/>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5181"/>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29654F7A-0255-406D-BA57-C08B3D8BC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61</Pages>
  <Words>17055</Words>
  <Characters>107447</Characters>
  <Application>Microsoft Office Word</Application>
  <DocSecurity>0</DocSecurity>
  <Lines>895</Lines>
  <Paragraphs>248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124254</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cp:revision>
  <cp:lastPrinted>2017-08-26T13:27:00Z</cp:lastPrinted>
  <dcterms:created xsi:type="dcterms:W3CDTF">2017-08-31T05:21:00Z</dcterms:created>
  <dcterms:modified xsi:type="dcterms:W3CDTF">2017-08-31T05:21:00Z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