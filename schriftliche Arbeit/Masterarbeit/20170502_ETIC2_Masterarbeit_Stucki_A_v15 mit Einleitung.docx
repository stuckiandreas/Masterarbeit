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52E4A6C7" w14:textId="77777777"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77777777"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77777777" w:rsidR="00CD4B9A" w:rsidRDefault="00CD4B9A" w:rsidP="00CD4B9A">
      <w:r>
        <w:t>Die Hauptziele und Fragestellung der Arbeit sind:</w:t>
      </w:r>
    </w:p>
    <w:p w14:paraId="366328D4" w14:textId="77777777" w:rsidR="00CD4B9A" w:rsidRPr="005A2C45" w:rsidRDefault="00CD4B9A" w:rsidP="00CD4B9A">
      <w:pPr>
        <w:pStyle w:val="Listenabsatz"/>
        <w:numPr>
          <w:ilvl w:val="0"/>
          <w:numId w:val="8"/>
        </w:numPr>
        <w:spacing w:before="0" w:after="0"/>
      </w:pPr>
      <w:r w:rsidRPr="005A2C45">
        <w:t>Die SoftwareVersionDatabase muss gleichzeitig Schreibanfragen von vier Benutzern bearbeiten können.</w:t>
      </w:r>
    </w:p>
    <w:p w14:paraId="152223B6" w14:textId="77777777" w:rsidR="00CD4B9A" w:rsidRPr="005A2C45" w:rsidRDefault="00CD4B9A" w:rsidP="00CD4B9A">
      <w:pPr>
        <w:pStyle w:val="Listenabsatz"/>
        <w:numPr>
          <w:ilvl w:val="0"/>
          <w:numId w:val="8"/>
        </w:numPr>
        <w:spacing w:before="0" w:after="0"/>
      </w:pPr>
      <w:r w:rsidRPr="005A2C45">
        <w:t>Jede einzelne ausgeführte Testkollektion muss im ETIC2 zu einem Grundzustand zugeordnet werden.</w:t>
      </w:r>
    </w:p>
    <w:p w14:paraId="59C0B6A9" w14:textId="77777777" w:rsidR="00CD4B9A" w:rsidRPr="005A2C45" w:rsidRDefault="00CD4B9A" w:rsidP="00CD4B9A">
      <w:pPr>
        <w:pStyle w:val="Listenabsatz"/>
        <w:numPr>
          <w:ilvl w:val="0"/>
          <w:numId w:val="8"/>
        </w:numPr>
        <w:spacing w:before="0" w:after="0"/>
      </w:pPr>
      <w:r w:rsidRPr="005A2C45">
        <w:t>Der Grundzustand kann nur mit bereits vorhandenen Einträgen in der SoftwareVersionsDatabase definiert werden.</w:t>
      </w:r>
    </w:p>
    <w:p w14:paraId="512C5E6A" w14:textId="77777777" w:rsidR="00CD4B9A" w:rsidRPr="005A2C45" w:rsidRDefault="00CD4B9A" w:rsidP="00CD4B9A">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2E2EED5D" w14:textId="77777777" w:rsidR="00CD4B9A" w:rsidRPr="005A2C45" w:rsidRDefault="00CD4B9A" w:rsidP="00CD4B9A">
      <w:pPr>
        <w:pStyle w:val="Listenabsatz"/>
        <w:numPr>
          <w:ilvl w:val="0"/>
          <w:numId w:val="7"/>
        </w:numPr>
        <w:spacing w:before="0" w:after="0"/>
      </w:pPr>
      <w:r w:rsidRPr="005A2C45">
        <w:t>Eine ausgeprägte Suchfunktion soll ein Bestandteil des ETIC2 sein, welche eine schnelle Suche nach Fehlermeldungen erlaubt.</w:t>
      </w:r>
    </w:p>
    <w:p w14:paraId="5954CEFE" w14:textId="77777777" w:rsidR="00CD4B9A" w:rsidRPr="005A2C45" w:rsidRDefault="00CD4B9A" w:rsidP="00CD4B9A">
      <w:pPr>
        <w:pStyle w:val="Listenabsatz"/>
        <w:numPr>
          <w:ilvl w:val="0"/>
          <w:numId w:val="7"/>
        </w:numPr>
        <w:spacing w:before="0" w:after="0"/>
      </w:pPr>
      <w:r w:rsidRPr="005A2C45">
        <w:t>Mit dem ETIC2 soll das Resultat der ausgeführten Testkollektion unmittelbar und einfach ersichtlich sein.</w:t>
      </w:r>
    </w:p>
    <w:p w14:paraId="2595C7AF" w14:textId="77777777" w:rsidR="00CD4B9A" w:rsidRDefault="00CD4B9A" w:rsidP="00CD4B9A">
      <w:pPr>
        <w:pStyle w:val="Listenabsatz"/>
        <w:numPr>
          <w:ilvl w:val="0"/>
          <w:numId w:val="7"/>
        </w:numPr>
        <w:spacing w:before="0" w:after="0"/>
      </w:pPr>
      <w:r w:rsidRPr="005A2C45">
        <w:t>Auf Knopfdruck sollen die Testresultate exportiert werden können.</w:t>
      </w:r>
    </w:p>
    <w:p w14:paraId="7E1A3D24" w14:textId="77777777" w:rsidR="00CD4B9A" w:rsidRDefault="00CD4B9A" w:rsidP="00CD4B9A">
      <w:r>
        <w:t>Bei der Bearbeitung dieser Ziele, werden alle miteinbezogenen Testumgebungselemente schrittweise nacheinander ausgeführt. Der Start erfolgt mit der Erweiterung der bestehenden SoftwareVersionsDatabase, welche bis anhin Informationen bezüglich Firmwaren abgespeichert hat, sodass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hinterlegt, um sie später mit dem neu entwickelten ETIC2 Oberfläche auswerten zu können.</w:t>
      </w:r>
    </w:p>
    <w:p w14:paraId="4FA8939A" w14:textId="77777777" w:rsidR="00CD4B9A" w:rsidRDefault="00CD4B9A" w:rsidP="00CD4B9A">
      <w:r>
        <w:t xml:space="preserve">Die Ziele der Arbeit konnten erfolgreich umgesetzt werden. Das erstellte ETIC2 bietet dem Anwender drei verschiedene Ansichten, um die Testresultate auswerten zu können. Einerseits kann er sie hierarchisch nach den einzelnen genutzten Firmwaren auflisten lassen  oder andererseits nach der verwendeten Ventil Hardware. Die dritte Ansicht zeigt alle Fehlermeldungen mit der benutzen Firmware sowie Ventil Hardware. </w:t>
      </w:r>
    </w:p>
    <w:p w14:paraId="6F975E39" w14:textId="4127BECC" w:rsidR="00946652" w:rsidRPr="00051949" w:rsidRDefault="00946652" w:rsidP="00051949">
      <w:pPr>
        <w:rPr>
          <w:rFonts w:eastAsia="Times New Roman" w:cs="Times New Roman"/>
          <w:color w:val="17365D" w:themeColor="text2" w:themeShade="BF"/>
          <w:lang w:eastAsia="de-DE" w:bidi="ar-SA"/>
        </w:rPr>
      </w:pPr>
      <w:bookmarkStart w:id="2" w:name="_GoBack"/>
      <w:bookmarkEnd w:id="2"/>
      <w:r w:rsidRPr="00051949">
        <w:br w:type="page"/>
      </w:r>
    </w:p>
    <w:p w14:paraId="3179329E" w14:textId="2801FEC4" w:rsidR="000062EE" w:rsidRPr="005A2C45" w:rsidRDefault="000062EE" w:rsidP="000062EE">
      <w:pPr>
        <w:pStyle w:val="berschrift1"/>
        <w:numPr>
          <w:ilvl w:val="0"/>
          <w:numId w:val="0"/>
        </w:numPr>
        <w:ind w:left="432" w:hanging="432"/>
      </w:pPr>
      <w:r w:rsidRPr="005A2C45">
        <w:lastRenderedPageBreak/>
        <w:t>ETIC2 zur Verwaltung von Ventiltests</w:t>
      </w:r>
    </w:p>
    <w:p w14:paraId="119797EA" w14:textId="77777777" w:rsidR="000062EE" w:rsidRPr="005A2C45" w:rsidRDefault="000062EE" w:rsidP="000062EE">
      <w:pPr>
        <w:pStyle w:val="berschrift1"/>
      </w:pPr>
      <w:bookmarkStart w:id="3" w:name="_Ref486178512"/>
      <w:r w:rsidRPr="005A2C45">
        <w:t>Einleitung</w:t>
      </w:r>
      <w:bookmarkEnd w:id="3"/>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77777777"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r w:rsidRPr="005A2C45">
        <w:lastRenderedPageBreak/>
        <w:t>Grundlagen</w:t>
      </w:r>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r w:rsidRPr="005A2C45">
        <w:t>Situation</w:t>
      </w:r>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r w:rsidRPr="005A2C45">
        <w:t>Controller</w:t>
      </w:r>
    </w:p>
    <w:p w14:paraId="21916666" w14:textId="77777777" w:rsidR="000062EE" w:rsidRPr="005A2C45" w:rsidRDefault="000062EE" w:rsidP="000062EE">
      <w:r w:rsidRPr="005A2C45">
        <w:t xml:space="preserve">Die Firma VAT stellt Vakuumventile her für die Halbleiter- und </w:t>
      </w:r>
      <w:r w:rsidR="00CE49EB" w:rsidRPr="005A2C45">
        <w:t>Medizinalindustrie</w:t>
      </w:r>
      <w:r w:rsidRPr="005A2C45">
        <w:t xml:space="preserve">, </w:t>
      </w:r>
      <w:r w:rsidR="00896257" w:rsidRPr="005A2C45">
        <w:t xml:space="preserve">für </w:t>
      </w:r>
      <w:r w:rsidRPr="005A2C45">
        <w:t xml:space="preserve">die Forschung und </w:t>
      </w:r>
      <w:commentRangeStart w:id="4"/>
      <w:r w:rsidRPr="005A2C45">
        <w:t>Entwicklung</w:t>
      </w:r>
      <w:commentRangeEnd w:id="4"/>
      <w:r w:rsidR="00896257" w:rsidRPr="005A2C45">
        <w:rPr>
          <w:rStyle w:val="Kommentarzeichen"/>
          <w:rFonts w:cs="Angsana New"/>
        </w:rPr>
        <w:commentReference w:id="4"/>
      </w:r>
      <w:r w:rsidRPr="005A2C45">
        <w:t xml:space="preserve">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55352C" w:rsidRPr="005A2C45">
        <w:t xml:space="preserve">nem Feldbus System arbeitet, </w:t>
      </w:r>
      <w:r w:rsidRPr="005A2C45">
        <w:t xml:space="preserve">wird eine Interface </w:t>
      </w:r>
      <w:r w:rsidR="00533FE1" w:rsidRPr="005A2C45">
        <w:t>Firmware</w:t>
      </w:r>
      <w:r w:rsidRPr="005A2C45">
        <w:t xml:space="preserve"> nötig. Der Nutzen von Feldbus Systemen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Verwendet der Kunde kein Feldbus System,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5" w:name="_Toc475725041"/>
      <w:bookmarkStart w:id="6" w:name="_Toc475882805"/>
      <w:bookmarkStart w:id="7" w:name="_Toc475890563"/>
      <w:bookmarkStart w:id="8" w:name="_Toc475894233"/>
      <w:bookmarkStart w:id="9" w:name="_Toc475894279"/>
      <w:bookmarkStart w:id="10" w:name="_Toc491588015"/>
      <w:r w:rsidRPr="005A2C45">
        <w:t xml:space="preserve">Abbildung </w:t>
      </w:r>
      <w:fldSimple w:instr=" SEQ Abbildung \* ARABIC ">
        <w:r w:rsidR="00C35030" w:rsidRPr="005A2C45">
          <w:rPr>
            <w:noProof/>
          </w:rPr>
          <w:t>1</w:t>
        </w:r>
      </w:fldSimple>
      <w:r w:rsidRPr="005A2C45">
        <w:t>: Basiskonzept Ventil Controller</w:t>
      </w:r>
      <w:bookmarkEnd w:id="5"/>
      <w:r w:rsidRPr="005A2C45">
        <w:t xml:space="preserve"> (Marugg, 2010)</w:t>
      </w:r>
      <w:bookmarkEnd w:id="6"/>
      <w:bookmarkEnd w:id="7"/>
      <w:bookmarkEnd w:id="8"/>
      <w:bookmarkEnd w:id="9"/>
      <w:bookmarkEnd w:id="10"/>
    </w:p>
    <w:p w14:paraId="110E478C" w14:textId="77777777" w:rsidR="00D03140" w:rsidRPr="005A2C45" w:rsidRDefault="00F2441D" w:rsidP="00D03140">
      <w:pPr>
        <w:pStyle w:val="berschrift3"/>
      </w:pPr>
      <w:r w:rsidRPr="005A2C45">
        <w:lastRenderedPageBreak/>
        <w:t>Firmware</w:t>
      </w:r>
    </w:p>
    <w:p w14:paraId="6BDB6F98" w14:textId="77777777" w:rsidR="00AD2B47" w:rsidRPr="005A2C45" w:rsidRDefault="003228EB"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3F4FBEEA">
                <wp:simplePos x="0" y="0"/>
                <wp:positionH relativeFrom="column">
                  <wp:posOffset>-1905</wp:posOffset>
                </wp:positionH>
                <wp:positionV relativeFrom="paragraph">
                  <wp:posOffset>2842260</wp:posOffset>
                </wp:positionV>
                <wp:extent cx="3498850" cy="31305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313055"/>
                        </a:xfrm>
                        <a:prstGeom prst="rect">
                          <a:avLst/>
                        </a:prstGeom>
                        <a:solidFill>
                          <a:prstClr val="white"/>
                        </a:solidFill>
                        <a:ln>
                          <a:noFill/>
                        </a:ln>
                      </wps:spPr>
                      <wps:txbx>
                        <w:txbxContent>
                          <w:p w14:paraId="3C78C888" w14:textId="77777777" w:rsidR="008B540E" w:rsidRPr="0057529C" w:rsidRDefault="008B540E" w:rsidP="003228EB">
                            <w:pPr>
                              <w:pStyle w:val="Beschriftung"/>
                              <w:rPr>
                                <w:rFonts w:eastAsia="Times New Roman" w:cs="Times New Roman"/>
                                <w:noProof/>
                                <w:szCs w:val="20"/>
                                <w:lang w:eastAsia="de-DE"/>
                              </w:rPr>
                            </w:pPr>
                            <w:bookmarkStart w:id="11" w:name="_Ref486150620"/>
                            <w:bookmarkStart w:id="12" w:name="_Toc491588016"/>
                            <w:r>
                              <w:t xml:space="preserve">Abbildung </w:t>
                            </w:r>
                            <w:fldSimple w:instr=" SEQ Abbildung \* ARABIC ">
                              <w:r>
                                <w:rPr>
                                  <w:noProof/>
                                </w:rPr>
                                <w:t>2</w:t>
                              </w:r>
                            </w:fldSimple>
                            <w:bookmarkEnd w:id="11"/>
                            <w:r>
                              <w:t>: Parameterbaumstruktur der Software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24.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" stroked="f">
                <v:textbox style="mso-fit-shape-to-text:t" inset="0,0,0,0">
                  <w:txbxContent>
                    <w:p w14:paraId="3C78C888" w14:textId="77777777" w:rsidR="008B540E" w:rsidRPr="0057529C" w:rsidRDefault="008B540E" w:rsidP="003228EB">
                      <w:pPr>
                        <w:pStyle w:val="Beschriftung"/>
                        <w:rPr>
                          <w:rFonts w:eastAsia="Times New Roman" w:cs="Times New Roman"/>
                          <w:noProof/>
                          <w:szCs w:val="20"/>
                          <w:lang w:eastAsia="de-DE"/>
                        </w:rPr>
                      </w:pPr>
                      <w:bookmarkStart w:id="13" w:name="_Ref486150620"/>
                      <w:bookmarkStart w:id="14" w:name="_Toc491588016"/>
                      <w:r>
                        <w:t xml:space="preserve">Abbildung </w:t>
                      </w:r>
                      <w:fldSimple w:instr=" SEQ Abbildung \* ARABIC ">
                        <w:r>
                          <w:rPr>
                            <w:noProof/>
                          </w:rPr>
                          <w:t>2</w:t>
                        </w:r>
                      </w:fldSimple>
                      <w:bookmarkEnd w:id="13"/>
                      <w:r>
                        <w:t>: Parameterbaumstruktur der Software</w:t>
                      </w:r>
                      <w:bookmarkEnd w:id="14"/>
                    </w:p>
                  </w:txbxContent>
                </v:textbox>
                <w10:wrap type="tight"/>
              </v:shape>
            </w:pict>
          </mc:Fallback>
        </mc:AlternateContent>
      </w:r>
      <w:r w:rsidRPr="005A2C45">
        <w:rPr>
          <w:noProof/>
          <w:lang w:val="de-DE"/>
        </w:rPr>
        <w:drawing>
          <wp:anchor distT="0" distB="0" distL="114300" distR="114300" simplePos="0" relativeHeight="251653120" behindDoc="0" locked="0" layoutInCell="1" allowOverlap="1" wp14:anchorId="715BDCD7" wp14:editId="6C340908">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3">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w:t>
      </w:r>
      <w:commentRangeStart w:id="15"/>
      <w:r w:rsidR="00153D1A" w:rsidRPr="005A2C45">
        <w:t xml:space="preserve">Zykluszeit </w:t>
      </w:r>
      <w:commentRangeEnd w:id="15"/>
      <w:r w:rsidR="00896257" w:rsidRPr="005A2C45">
        <w:rPr>
          <w:rStyle w:val="Kommentarzeichen"/>
          <w:rFonts w:eastAsiaTheme="minorEastAsia" w:cs="Angsana New"/>
          <w:lang w:eastAsia="en-US" w:bidi="th-TH"/>
        </w:rPr>
        <w:commentReference w:id="15"/>
      </w:r>
      <w:r w:rsidR="00153D1A" w:rsidRPr="005A2C45">
        <w:t>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153D1A" w:rsidRPr="005A2C45">
        <w:t xml:space="preserve"> reine Status Informationen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77777777" w:rsidR="00D2568D" w:rsidRPr="005A2C45" w:rsidRDefault="00D2568D" w:rsidP="0055352C">
      <w:pPr>
        <w:pStyle w:val="Standardeinzug"/>
        <w:ind w:left="0"/>
      </w:pPr>
    </w:p>
    <w:p w14:paraId="4323899C" w14:textId="77777777" w:rsidR="00D03140" w:rsidRPr="005A2C45" w:rsidRDefault="00D03140" w:rsidP="00D03140">
      <w:pPr>
        <w:pStyle w:val="berschrift3"/>
      </w:pPr>
      <w:commentRangeStart w:id="16"/>
      <w:r w:rsidRPr="005A2C45">
        <w:t>Test</w:t>
      </w:r>
      <w:commentRangeEnd w:id="16"/>
      <w:r w:rsidR="00896257" w:rsidRPr="005A2C45">
        <w:rPr>
          <w:rStyle w:val="Kommentarzeichen"/>
          <w:rFonts w:eastAsiaTheme="minorEastAsia" w:cs="Angsana New"/>
          <w:b w:val="0"/>
          <w:color w:val="auto"/>
          <w:lang w:eastAsia="en-US" w:bidi="th-TH"/>
        </w:rPr>
        <w:commentReference w:id="16"/>
      </w:r>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17" w:name="_Ref483477133"/>
      <w:bookmarkStart w:id="18" w:name="_Ref485192302"/>
      <w:r w:rsidRPr="005A2C45">
        <w:lastRenderedPageBreak/>
        <w:t>Testumgebung</w:t>
      </w:r>
      <w:bookmarkEnd w:id="17"/>
      <w:bookmarkEnd w:id="18"/>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19" w:name="_Ref485567935"/>
      <w:bookmarkStart w:id="20" w:name="_Ref485567926"/>
      <w:bookmarkStart w:id="21" w:name="_Toc491588017"/>
      <w:r w:rsidRPr="005A2C45">
        <w:t xml:space="preserve">Abbildung </w:t>
      </w:r>
      <w:fldSimple w:instr=" SEQ Abbildung \* ARABIC ">
        <w:r w:rsidR="00C35030" w:rsidRPr="005A2C45">
          <w:rPr>
            <w:noProof/>
          </w:rPr>
          <w:t>3</w:t>
        </w:r>
      </w:fldSimple>
      <w:bookmarkEnd w:id="19"/>
      <w:r w:rsidRPr="005A2C45">
        <w:t>: Ist-Zustand der Testumgebung</w:t>
      </w:r>
      <w:bookmarkEnd w:id="20"/>
      <w:bookmarkEnd w:id="21"/>
    </w:p>
    <w:p w14:paraId="0E1DCE85" w14:textId="77777777" w:rsidR="000062EE" w:rsidRPr="005A2C45" w:rsidRDefault="00FB3872" w:rsidP="000062EE">
      <w:pPr>
        <w:pStyle w:val="berschrift3"/>
      </w:pPr>
      <w:r w:rsidRPr="005A2C45">
        <w:t>Ventil Hardware</w:t>
      </w:r>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r w:rsidRPr="005A2C45">
        <w:t>Test Hardware (NI PXI)</w:t>
      </w:r>
    </w:p>
    <w:p w14:paraId="6DF0FC07" w14:textId="77777777" w:rsidR="00E57539" w:rsidRPr="005A2C45" w:rsidRDefault="00E57539" w:rsidP="00E57539">
      <w:pPr>
        <w:pStyle w:val="berschrift4"/>
      </w:pPr>
      <w:bookmarkStart w:id="22" w:name="_Ref491354855"/>
      <w:r w:rsidRPr="005A2C45">
        <w:t>Ist-Zustand</w:t>
      </w:r>
      <w:bookmarkEnd w:id="22"/>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23" w:name="_Ref485579865"/>
      <w:r w:rsidRPr="005A2C45">
        <w:t>Problemstellung</w:t>
      </w:r>
      <w:bookmarkEnd w:id="23"/>
    </w:p>
    <w:p w14:paraId="07C3E924" w14:textId="1B61C544" w:rsidR="0002681B" w:rsidRPr="005A2C45" w:rsidRDefault="0002681B" w:rsidP="0002681B">
      <w:commentRangeStart w:id="24"/>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xml:space="preserve">. </w:t>
      </w:r>
      <w:commentRangeEnd w:id="24"/>
      <w:r w:rsidR="00B4276B">
        <w:rPr>
          <w:rStyle w:val="Kommentarzeichen"/>
          <w:rFonts w:cs="Angsana New"/>
        </w:rPr>
        <w:commentReference w:id="24"/>
      </w:r>
      <w:r w:rsidRPr="005A2C45">
        <w:t>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25" w:name="_Ref491246556"/>
      <w:r w:rsidRPr="005A2C45">
        <w:t>Test</w:t>
      </w:r>
      <w:bookmarkEnd w:id="25"/>
    </w:p>
    <w:p w14:paraId="3097DF3A" w14:textId="77777777" w:rsidR="00E57539" w:rsidRPr="005A2C45" w:rsidRDefault="00E57539" w:rsidP="00E57539">
      <w:pPr>
        <w:pStyle w:val="berschrift4"/>
      </w:pPr>
      <w:bookmarkStart w:id="26" w:name="_Ref491355266"/>
      <w:r w:rsidRPr="005A2C45">
        <w:t>Ist-</w:t>
      </w:r>
      <w:r w:rsidRPr="007225B3">
        <w:t>Zustand</w:t>
      </w:r>
      <w:bookmarkEnd w:id="26"/>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 xml:space="preserve">hinterlegt, </w:t>
      </w:r>
      <w:r w:rsidR="00986E01" w:rsidRPr="005A2C45">
        <w:lastRenderedPageBreak/>
        <w:t>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27" w:name="_Ref485579852"/>
      <w:r w:rsidRPr="005A2C45">
        <w:t>Problemstellung</w:t>
      </w:r>
      <w:bookmarkEnd w:id="27"/>
    </w:p>
    <w:p w14:paraId="4C09EA83" w14:textId="733FC73B"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w:t>
      </w:r>
      <w:commentRangeStart w:id="28"/>
      <w:r w:rsidRPr="005A2C45">
        <w:t xml:space="preserve">Dieses File </w:t>
      </w:r>
      <w:commentRangeEnd w:id="28"/>
      <w:r w:rsidR="000C59F2">
        <w:rPr>
          <w:rStyle w:val="Kommentarzeichen"/>
          <w:rFonts w:cs="Angsana New"/>
        </w:rPr>
        <w:commentReference w:id="28"/>
      </w:r>
      <w:r w:rsidRPr="005A2C45">
        <w:t xml:space="preserve">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r w:rsidRPr="005A2C45">
        <w:t>ParameterStructBuild</w:t>
      </w:r>
    </w:p>
    <w:p w14:paraId="6685564D" w14:textId="77777777" w:rsidR="00E57539" w:rsidRPr="005A2C45" w:rsidRDefault="00E57539" w:rsidP="00E57539">
      <w:pPr>
        <w:pStyle w:val="berschrift4"/>
      </w:pPr>
      <w:r w:rsidRPr="005A2C45">
        <w:t>Ist-Zustand</w:t>
      </w:r>
    </w:p>
    <w:p w14:paraId="244CA6E9" w14:textId="392CDD9B"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commentRangeStart w:id="29"/>
      <w:r w:rsidR="000C59F2">
        <w:t>Zahl</w:t>
      </w:r>
      <w:r w:rsidRPr="005A2C45">
        <w:t xml:space="preserve"> </w:t>
      </w:r>
      <w:commentRangeEnd w:id="29"/>
      <w:r w:rsidR="000C59F2">
        <w:rPr>
          <w:rStyle w:val="Kommentarzeichen"/>
          <w:rFonts w:eastAsiaTheme="minorEastAsia" w:cs="Angsana New"/>
          <w:lang w:eastAsia="en-US" w:bidi="th-TH"/>
        </w:rPr>
        <w:commentReference w:id="29"/>
      </w:r>
      <w:r w:rsidRPr="005A2C45">
        <w:t xml:space="preserve">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w:t>
      </w:r>
      <w:commentRangeStart w:id="30"/>
      <w:r w:rsidR="00806682" w:rsidRPr="005A2C45">
        <w:t xml:space="preserve">Diese </w:t>
      </w:r>
      <w:commentRangeEnd w:id="30"/>
      <w:r w:rsidR="00D471DD">
        <w:rPr>
          <w:rStyle w:val="Kommentarzeichen"/>
          <w:rFonts w:eastAsiaTheme="minorEastAsia" w:cs="Angsana New"/>
          <w:lang w:eastAsia="en-US" w:bidi="th-TH"/>
        </w:rPr>
        <w:commentReference w:id="30"/>
      </w:r>
      <w:r w:rsidR="00806682" w:rsidRPr="005A2C45">
        <w:t>wird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r w:rsidRPr="005A2C45">
        <w:t>TestUpdateFirmware</w:t>
      </w:r>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r w:rsidRPr="005A2C45">
        <w:t xml:space="preserve">TTIC2 </w:t>
      </w:r>
      <w:r w:rsidR="00E371C3" w:rsidRPr="005A2C45">
        <w:t>(</w:t>
      </w:r>
      <w:r w:rsidRPr="005A2C45">
        <w:t>Test Tool</w:t>
      </w:r>
      <w:r w:rsidR="00E371C3" w:rsidRPr="005A2C45">
        <w:t>)</w:t>
      </w:r>
    </w:p>
    <w:p w14:paraId="0F27E0BA" w14:textId="77777777" w:rsidR="00A464DE" w:rsidRPr="005A2C45" w:rsidRDefault="00A464DE" w:rsidP="00A464DE">
      <w:pPr>
        <w:pStyle w:val="berschrift4"/>
      </w:pPr>
      <w:bookmarkStart w:id="31" w:name="_Ref491268347"/>
      <w:r w:rsidRPr="005A2C45">
        <w:t>Ist-Zustand</w:t>
      </w:r>
      <w:bookmarkEnd w:id="31"/>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32" w:name="_Ref485575358"/>
      <w:bookmarkStart w:id="33" w:name="_Toc491588018"/>
      <w:r w:rsidRPr="005A2C45">
        <w:t xml:space="preserve">Abbildung </w:t>
      </w:r>
      <w:fldSimple w:instr=" SEQ Abbildung \* ARABIC ">
        <w:r w:rsidR="00C35030" w:rsidRPr="005A2C45">
          <w:rPr>
            <w:noProof/>
          </w:rPr>
          <w:t>4</w:t>
        </w:r>
      </w:fldSimple>
      <w:bookmarkEnd w:id="32"/>
      <w:r w:rsidRPr="005A2C45">
        <w:t>: Ansicht der TTIC2 Oberfläche für die Auswahl der Testkollektion</w:t>
      </w:r>
      <w:bookmarkEnd w:id="33"/>
    </w:p>
    <w:p w14:paraId="6EA39E35" w14:textId="7A64F196" w:rsidR="00B112A9" w:rsidRPr="005A2C45" w:rsidRDefault="00B112A9" w:rsidP="00B112A9">
      <w:r w:rsidRPr="005A2C45">
        <w:t>Anschliessend wird geprüft, ob alle Test</w:t>
      </w:r>
      <w:r w:rsidR="00CD7A23">
        <w:t>s</w:t>
      </w:r>
      <w:r w:rsidRPr="005A2C45">
        <w:t xml:space="preserve"> mit der angeschlossenen Hardware ausgeführt werden </w:t>
      </w:r>
      <w:r w:rsidR="00CD7A23">
        <w:t>konnten</w:t>
      </w:r>
      <w:r w:rsidRPr="005A2C45">
        <w:t xml:space="preserve">. Der Benutzer kann </w:t>
      </w:r>
      <w:r w:rsidR="00CD7A23">
        <w:t>dann</w:t>
      </w:r>
      <w:r w:rsidRPr="005A2C45">
        <w:t xml:space="preserve"> entscheiden, ob bei </w:t>
      </w:r>
      <w:r w:rsidR="00103869" w:rsidRPr="005A2C45">
        <w:t xml:space="preserve">einer </w:t>
      </w:r>
      <w:commentRangeStart w:id="34"/>
      <w:r w:rsidR="00103869" w:rsidRPr="005A2C45">
        <w:t>negativen Überprüfung</w:t>
      </w:r>
      <w:r w:rsidRPr="005A2C45">
        <w:t xml:space="preserve"> </w:t>
      </w:r>
      <w:commentRangeEnd w:id="34"/>
      <w:r w:rsidR="00CD7A23">
        <w:rPr>
          <w:rStyle w:val="Kommentarzeichen"/>
          <w:rFonts w:cs="Angsana New"/>
        </w:rPr>
        <w:commentReference w:id="34"/>
      </w:r>
      <w:r w:rsidRPr="005A2C45">
        <w:t>die Tests trotzdem oder</w:t>
      </w:r>
      <w:r w:rsidR="00CD7A23">
        <w:t xml:space="preserve"> ob</w:t>
      </w:r>
      <w:r w:rsidRPr="005A2C45">
        <w:t xml:space="preserve"> die Test Kollektion nicht gestartet werden soll</w:t>
      </w:r>
      <w:r w:rsidR="00CD7A23">
        <w:t>en</w:t>
      </w:r>
      <w:r w:rsidRPr="005A2C45">
        <w: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lastRenderedPageBreak/>
        <w:t>Keine Sicherstellung des Grundzustandes</w:t>
      </w:r>
    </w:p>
    <w:p w14:paraId="6914499A" w14:textId="77777777" w:rsidR="00305BA2" w:rsidRPr="005A2C45" w:rsidRDefault="00305BA2" w:rsidP="00305BA2">
      <w:pPr>
        <w:pStyle w:val="berschrift4"/>
      </w:pPr>
      <w:r w:rsidRPr="005A2C45">
        <w:t>Problemstellung</w:t>
      </w:r>
    </w:p>
    <w:p w14:paraId="4A588D02" w14:textId="77777777" w:rsidR="00305BA2" w:rsidRPr="005A2C45" w:rsidRDefault="00305BA2" w:rsidP="00305BA2">
      <w:commentRangeStart w:id="35"/>
      <w:r w:rsidRPr="005A2C45">
        <w:t xml:space="preserve">Mit dem Programm TTIC2 entwickelte ich eine Testoberfläche, welche einzelne Tests in einer Kollektion zusammenfasst und nacheinander ausführt. </w:t>
      </w:r>
      <w:commentRangeEnd w:id="35"/>
      <w:r w:rsidR="003957F3">
        <w:rPr>
          <w:rStyle w:val="Kommentarzeichen"/>
          <w:rFonts w:cs="Angsana New"/>
        </w:rPr>
        <w:commentReference w:id="35"/>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r w:rsidRPr="005A2C45">
        <w:t>SoftwareVersionsDatabase</w:t>
      </w:r>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r w:rsidRPr="005A2C45">
        <w:t>Firmware</w:t>
      </w:r>
      <w:r w:rsidR="00533FE1" w:rsidRPr="005A2C45">
        <w:t xml:space="preserve"> </w:t>
      </w:r>
      <w:r w:rsidRPr="005A2C45">
        <w:t>Database</w:t>
      </w:r>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lastRenderedPageBreak/>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77777777" w:rsidR="003B7F09" w:rsidRPr="005A2C45" w:rsidRDefault="003B7F09" w:rsidP="007E56DD">
      <w:pPr>
        <w:pStyle w:val="Listenabsatz"/>
        <w:numPr>
          <w:ilvl w:val="0"/>
          <w:numId w:val="19"/>
        </w:numPr>
      </w:pPr>
      <w:r w:rsidRPr="005A2C45">
        <w:t>Noch keine Benutzerverwaltung (</w:t>
      </w:r>
      <w:commentRangeStart w:id="36"/>
      <w:r w:rsidR="005D05CD" w:rsidRPr="005A2C45">
        <w:t>Diese</w:t>
      </w:r>
      <w:r w:rsidRPr="005A2C45">
        <w:t xml:space="preserve"> gebraucht</w:t>
      </w:r>
      <w:r w:rsidR="005D05CD" w:rsidRPr="005A2C45">
        <w:t>,</w:t>
      </w:r>
      <w:r w:rsidRPr="005A2C45">
        <w:t xml:space="preserve"> um gewisse Informationen zu verstecken</w:t>
      </w:r>
      <w:commentRangeEnd w:id="36"/>
      <w:r w:rsidR="003957F3">
        <w:rPr>
          <w:rStyle w:val="Kommentarzeichen"/>
          <w:rFonts w:eastAsiaTheme="minorEastAsia" w:cs="Angsana New"/>
          <w:lang w:eastAsia="en-US" w:bidi="th-TH"/>
        </w:rPr>
        <w:commentReference w:id="36"/>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777777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 xml:space="preserve">die Applikation meistens geöffnet </w:t>
      </w:r>
      <w:commentRangeStart w:id="37"/>
      <w:r w:rsidR="0075588A" w:rsidRPr="005A2C45">
        <w:t>lassen</w:t>
      </w:r>
      <w:commentRangeEnd w:id="37"/>
      <w:r w:rsidR="00AB490C">
        <w:rPr>
          <w:rStyle w:val="Kommentarzeichen"/>
          <w:rFonts w:cs="Angsana New"/>
        </w:rPr>
        <w:commentReference w:id="37"/>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r w:rsidRPr="005A2C45">
        <w:lastRenderedPageBreak/>
        <w:t>Zielsetzung</w:t>
      </w:r>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14:paraId="7A610068" w14:textId="77777777" w:rsidR="000062EE" w:rsidRPr="005A2C45" w:rsidRDefault="000062EE" w:rsidP="000062EE">
      <w:pPr>
        <w:pStyle w:val="Beschriftung"/>
      </w:pPr>
      <w:bookmarkStart w:id="38" w:name="_Toc491588019"/>
      <w:r w:rsidRPr="005A2C45">
        <w:t xml:space="preserve">Abbildung </w:t>
      </w:r>
      <w:fldSimple w:instr=" SEQ Abbildung \* ARABIC ">
        <w:r w:rsidR="00C35030" w:rsidRPr="005A2C45">
          <w:rPr>
            <w:noProof/>
          </w:rPr>
          <w:t>5</w:t>
        </w:r>
      </w:fldSimple>
      <w:r w:rsidRPr="005A2C45">
        <w:t xml:space="preserve">: </w:t>
      </w:r>
      <w:r w:rsidR="0089015B" w:rsidRPr="005A2C45">
        <w:t xml:space="preserve">Ursprüngliches </w:t>
      </w:r>
      <w:r w:rsidRPr="005A2C45">
        <w:t>Konzept Masterarbeit</w:t>
      </w:r>
      <w:bookmarkEnd w:id="38"/>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39" w:name="_Ref491337260"/>
      <w:r w:rsidRPr="005A2C45">
        <w:lastRenderedPageBreak/>
        <w:t>Ziele nach der ersten Analyse</w:t>
      </w:r>
      <w:bookmarkEnd w:id="39"/>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40" w:name="_Toc491588020"/>
      <w:r w:rsidRPr="005A2C45">
        <w:t xml:space="preserve">Abbildung </w:t>
      </w:r>
      <w:fldSimple w:instr=" SEQ Abbildung \* ARABIC ">
        <w:r w:rsidR="00C35030" w:rsidRPr="005A2C45">
          <w:rPr>
            <w:noProof/>
          </w:rPr>
          <w:t>6</w:t>
        </w:r>
      </w:fldSimple>
      <w:r w:rsidRPr="005A2C45">
        <w:t xml:space="preserve">: </w:t>
      </w:r>
      <w:r w:rsidR="00862D30" w:rsidRPr="005A2C45">
        <w:t>Konzept Masterarbeit Testumgebung komplett</w:t>
      </w:r>
      <w:bookmarkEnd w:id="40"/>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41" w:name="_Ref491713098"/>
      <w:r w:rsidRPr="005A2C45">
        <w:lastRenderedPageBreak/>
        <w:t>Quantitative Ziele</w:t>
      </w:r>
      <w:bookmarkEnd w:id="41"/>
    </w:p>
    <w:p w14:paraId="29B5FB6B" w14:textId="77777777" w:rsidR="000062EE" w:rsidRPr="005A2C45" w:rsidRDefault="000062EE" w:rsidP="007E56DD">
      <w:pPr>
        <w:pStyle w:val="Listenabsatz"/>
        <w:numPr>
          <w:ilvl w:val="0"/>
          <w:numId w:val="8"/>
        </w:numPr>
        <w:spacing w:before="0" w:after="0"/>
      </w:pPr>
      <w:r w:rsidRPr="005A2C45">
        <w:t>Die SoftwareVersionDatabase muss gleichzeitig Schreibanfragen von vier Benutzern bearbeiten können.</w:t>
      </w:r>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77777777" w:rsidR="000062EE" w:rsidRPr="005A2C45"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55764E2B" w14:textId="77777777" w:rsidR="000062EE" w:rsidRPr="005A2C45" w:rsidRDefault="000062EE" w:rsidP="000062EE">
      <w:pPr>
        <w:pStyle w:val="berschrift2"/>
      </w:pPr>
      <w:bookmarkStart w:id="42" w:name="_Ref491713108"/>
      <w:r w:rsidRPr="005A2C45">
        <w:t>Qualitative Ziele</w:t>
      </w:r>
      <w:bookmarkEnd w:id="42"/>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r w:rsidRPr="005A2C45">
        <w:t>Aufgabenbegrenzung</w:t>
      </w:r>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77777777" w:rsidR="00E21410" w:rsidRPr="005A2C45" w:rsidRDefault="00E21410" w:rsidP="007E56DD">
      <w:pPr>
        <w:pStyle w:val="Listenabsatz"/>
        <w:numPr>
          <w:ilvl w:val="0"/>
          <w:numId w:val="20"/>
        </w:numPr>
      </w:pPr>
      <w:commentRangeStart w:id="43"/>
      <w:r w:rsidRPr="005A2C45">
        <w:t>Durch das ParameterStructBuild Programm können die Parameter Informationen der Firmware ausgelesen werden, was den Anforderungen entspricht.</w:t>
      </w:r>
      <w:commentRangeEnd w:id="43"/>
      <w:r w:rsidR="00BD079B">
        <w:rPr>
          <w:rStyle w:val="Kommentarzeichen"/>
          <w:rFonts w:eastAsiaTheme="minorEastAsia" w:cs="Angsana New"/>
          <w:lang w:eastAsia="en-US" w:bidi="th-TH"/>
        </w:rPr>
        <w:commentReference w:id="43"/>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r w:rsidRPr="005A2C45">
        <w:lastRenderedPageBreak/>
        <w:t>Methodik</w:t>
      </w:r>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r w:rsidRPr="005A2C45">
        <w:t>Vorgehensweise</w:t>
      </w:r>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52BEEA60"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commentRangeStart w:id="44"/>
      <w:r w:rsidR="00E16A98" w:rsidRPr="005A2C45">
        <w:rPr>
          <w:lang w:eastAsia="de-DE" w:bidi="ar-SA"/>
        </w:rPr>
        <w:t xml:space="preserve">eine Person </w:t>
      </w:r>
      <w:commentRangeEnd w:id="44"/>
      <w:r w:rsidR="00E940CC">
        <w:rPr>
          <w:rStyle w:val="Kommentarzeichen"/>
          <w:rFonts w:cs="Angsana New"/>
        </w:rPr>
        <w:commentReference w:id="44"/>
      </w:r>
      <w:r w:rsidR="00E16A98" w:rsidRPr="005A2C45">
        <w:rPr>
          <w:lang w:eastAsia="de-DE" w:bidi="ar-SA"/>
        </w:rPr>
        <w:t xml:space="preserve">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8">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45" w:name="_Ref491337010"/>
      <w:bookmarkStart w:id="46" w:name="_Toc491588021"/>
      <w:r w:rsidRPr="005A2C45">
        <w:t xml:space="preserve">Abbildung </w:t>
      </w:r>
      <w:fldSimple w:instr=" SEQ Abbildung \* ARABIC ">
        <w:r w:rsidR="00C35030" w:rsidRPr="005A2C45">
          <w:rPr>
            <w:noProof/>
          </w:rPr>
          <w:t>7</w:t>
        </w:r>
      </w:fldSimple>
      <w:bookmarkEnd w:id="45"/>
      <w:r w:rsidRPr="005A2C45">
        <w:t>: Wasserfallmodell (</w:t>
      </w:r>
      <w:r w:rsidR="00E043EF" w:rsidRPr="005A2C45">
        <w:t>QMETHODS, 2017</w:t>
      </w:r>
      <w:r w:rsidRPr="005A2C45">
        <w:t>)</w:t>
      </w:r>
      <w:bookmarkEnd w:id="46"/>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51"/>
        <w:gridCol w:w="933"/>
        <w:gridCol w:w="2869"/>
        <w:gridCol w:w="3007"/>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77777777" w:rsidR="00462F50" w:rsidRPr="005A2C45" w:rsidRDefault="00462F50" w:rsidP="005A0884">
            <w:pPr>
              <w:rPr>
                <w:lang w:eastAsia="de-DE" w:bidi="ar-SA"/>
              </w:rPr>
            </w:pPr>
            <w:commentRangeStart w:id="47"/>
            <w:r w:rsidRPr="005A2C45">
              <w:rPr>
                <w:lang w:eastAsia="de-DE" w:bidi="ar-SA"/>
              </w:rPr>
              <w:t>Ziele abgeleitet</w:t>
            </w:r>
            <w:commentRangeEnd w:id="47"/>
            <w:r w:rsidR="00E940CC">
              <w:rPr>
                <w:rStyle w:val="Kommentarzeichen"/>
                <w:rFonts w:cs="Angsana New"/>
              </w:rPr>
              <w:commentReference w:id="47"/>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lastRenderedPageBreak/>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48" w:name="_Ref491447330"/>
      <w:bookmarkStart w:id="49" w:name="_Toc491509877"/>
      <w:r w:rsidRPr="005A2C45">
        <w:t xml:space="preserve">Tabelle </w:t>
      </w:r>
      <w:fldSimple w:instr=" SEQ Tabelle \* ARABIC ">
        <w:r w:rsidR="009B1131" w:rsidRPr="005A2C45">
          <w:rPr>
            <w:noProof/>
          </w:rPr>
          <w:t>1</w:t>
        </w:r>
      </w:fldSimple>
      <w:bookmarkEnd w:id="48"/>
      <w:r w:rsidRPr="005A2C45">
        <w:t>: Phasen des Wasserfallmodells in</w:t>
      </w:r>
      <w:r w:rsidR="00E940CC">
        <w:t xml:space="preserve"> der</w:t>
      </w:r>
      <w:r w:rsidRPr="005A2C45">
        <w:t xml:space="preserve"> Dokumentation</w:t>
      </w:r>
      <w:bookmarkEnd w:id="49"/>
    </w:p>
    <w:p w14:paraId="2EA3ED63" w14:textId="3A1AA482"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commentRangeStart w:id="50"/>
      <w:r w:rsidRPr="005A2C45">
        <w:rPr>
          <w:lang w:eastAsia="de-DE" w:bidi="ar-SA"/>
        </w:rPr>
        <w:t>Aus diesen Erfahrungen wird dann später gewisse Wartungsaufgaben auftreten.</w:t>
      </w:r>
      <w:commentRangeEnd w:id="50"/>
      <w:r w:rsidR="00E940CC">
        <w:rPr>
          <w:rStyle w:val="Kommentarzeichen"/>
          <w:rFonts w:cs="Angsana New"/>
        </w:rPr>
        <w:commentReference w:id="50"/>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51" w:name="_Ref491338206"/>
      <w:bookmarkStart w:id="52" w:name="_Ref491338198"/>
      <w:bookmarkStart w:id="53" w:name="_Toc491588022"/>
      <w:r w:rsidRPr="005A2C45">
        <w:t xml:space="preserve">Abbildung </w:t>
      </w:r>
      <w:fldSimple w:instr=" SEQ Abbildung \* ARABIC ">
        <w:r w:rsidR="00C35030" w:rsidRPr="005A2C45">
          <w:rPr>
            <w:noProof/>
          </w:rPr>
          <w:t>8</w:t>
        </w:r>
      </w:fldSimple>
      <w:bookmarkEnd w:id="51"/>
      <w:r w:rsidRPr="005A2C45">
        <w:t>: Vorgehensweise Testumgebung</w:t>
      </w:r>
      <w:bookmarkEnd w:id="52"/>
      <w:bookmarkEnd w:id="53"/>
    </w:p>
    <w:p w14:paraId="2A6FB7F5" w14:textId="4F48D81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w:t>
      </w:r>
      <w:commentRangeStart w:id="54"/>
      <w:r w:rsidR="004460EA" w:rsidRPr="005A2C45">
        <w:rPr>
          <w:lang w:eastAsia="de-DE" w:bidi="ar-SA"/>
        </w:rPr>
        <w:t xml:space="preserve">Type </w:t>
      </w:r>
      <w:commentRangeEnd w:id="54"/>
      <w:r w:rsidR="0088791E">
        <w:rPr>
          <w:rStyle w:val="Kommentarzeichen"/>
          <w:rFonts w:cs="Angsana New"/>
        </w:rPr>
        <w:commentReference w:id="54"/>
      </w:r>
      <w:r w:rsidR="004460EA" w:rsidRPr="005A2C45">
        <w:rPr>
          <w:lang w:eastAsia="de-DE" w:bidi="ar-SA"/>
        </w:rPr>
        <w:t xml:space="preserve">übereinstimmt. Anschliessend wird das TTIC2 so erweitert, dass </w:t>
      </w:r>
      <w:r w:rsidR="0088791E">
        <w:rPr>
          <w:lang w:eastAsia="de-DE" w:bidi="ar-SA"/>
        </w:rPr>
        <w:t>es</w:t>
      </w:r>
      <w:r w:rsidR="004460EA" w:rsidRPr="005A2C45">
        <w:rPr>
          <w:lang w:eastAsia="de-DE" w:bidi="ar-SA"/>
        </w:rPr>
        <w:t xml:space="preserve"> erstens die Testinformationen 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6D14F07E" w:rsidR="004460EA" w:rsidRPr="005A2C45" w:rsidRDefault="004460EA" w:rsidP="000478BF">
      <w:pPr>
        <w:rPr>
          <w:lang w:eastAsia="de-DE" w:bidi="ar-SA"/>
        </w:rPr>
      </w:pPr>
      <w:r w:rsidRPr="005A2C45">
        <w:rPr>
          <w:lang w:eastAsia="de-DE" w:bidi="ar-SA"/>
        </w:rPr>
        <w:t xml:space="preserve">In </w:t>
      </w:r>
      <w:commentRangeStart w:id="55"/>
      <w:r w:rsidRPr="005A2C45">
        <w:rPr>
          <w:lang w:eastAsia="de-DE" w:bidi="ar-SA"/>
        </w:rPr>
        <w:t xml:space="preserve">dieser Arbeitsphase </w:t>
      </w:r>
      <w:commentRangeEnd w:id="55"/>
      <w:r w:rsidR="0088791E">
        <w:rPr>
          <w:rStyle w:val="Kommentarzeichen"/>
          <w:rFonts w:cs="Angsana New"/>
        </w:rPr>
        <w:commentReference w:id="55"/>
      </w:r>
      <w:r w:rsidRPr="005A2C45">
        <w:rPr>
          <w:lang w:eastAsia="de-DE" w:bidi="ar-SA"/>
        </w:rPr>
        <w:t>wird das Wasserfallm</w:t>
      </w:r>
      <w:r w:rsidR="00974A88" w:rsidRPr="005A2C45">
        <w:rPr>
          <w:lang w:eastAsia="de-DE" w:bidi="ar-SA"/>
        </w:rPr>
        <w:t>odell</w:t>
      </w:r>
      <w:r w:rsidRPr="005A2C45">
        <w:rPr>
          <w:lang w:eastAsia="de-DE" w:bidi="ar-SA"/>
        </w:rPr>
        <w:t xml:space="preserve"> nicht streng befolgt. Es wird jeweils </w:t>
      </w:r>
      <w:r w:rsidR="00974A88" w:rsidRPr="005A2C45">
        <w:rPr>
          <w:lang w:eastAsia="de-DE" w:bidi="ar-SA"/>
        </w:rPr>
        <w:t xml:space="preserve">ein </w:t>
      </w:r>
      <w:r w:rsidRPr="005A2C45">
        <w:rPr>
          <w:lang w:eastAsia="de-DE" w:bidi="ar-SA"/>
        </w:rPr>
        <w:t xml:space="preserve">Testumgebungselement genommen und </w:t>
      </w:r>
      <w:r w:rsidR="00974A88" w:rsidRPr="005A2C45">
        <w:rPr>
          <w:lang w:eastAsia="de-DE" w:bidi="ar-SA"/>
        </w:rPr>
        <w:t xml:space="preserve">es durchläuft </w:t>
      </w:r>
      <w:r w:rsidRPr="005A2C45">
        <w:rPr>
          <w:lang w:eastAsia="de-DE" w:bidi="ar-SA"/>
        </w:rPr>
        <w:t xml:space="preserve">den Entwurf, </w:t>
      </w:r>
      <w:r w:rsidR="00974A88" w:rsidRPr="005A2C45">
        <w:rPr>
          <w:lang w:eastAsia="de-DE" w:bidi="ar-SA"/>
        </w:rPr>
        <w:t xml:space="preserve">die </w:t>
      </w:r>
      <w:r w:rsidRPr="005A2C45">
        <w:rPr>
          <w:lang w:eastAsia="de-DE" w:bidi="ar-SA"/>
        </w:rPr>
        <w:t xml:space="preserve">Implementierungsphase sowie die Testphase. Erst nach erfolgreichem Testdurchlauf wird </w:t>
      </w:r>
      <w:r w:rsidR="00974A88" w:rsidRPr="005A2C45">
        <w:rPr>
          <w:lang w:eastAsia="de-DE" w:bidi="ar-SA"/>
        </w:rPr>
        <w:t>mit dem</w:t>
      </w:r>
      <w:r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8791E">
        <w:rPr>
          <w:lang w:eastAsia="de-DE" w:bidi="ar-SA"/>
        </w:rPr>
        <w:t>den. Das entspricht</w:t>
      </w:r>
      <w:r w:rsidR="00974A88" w:rsidRPr="005A2C45">
        <w:rPr>
          <w:lang w:eastAsia="de-DE" w:bidi="ar-SA"/>
        </w:rPr>
        <w:t xml:space="preserve"> nicht </w:t>
      </w:r>
      <w:r w:rsidR="0088791E">
        <w:rPr>
          <w:lang w:eastAsia="de-DE" w:bidi="ar-SA"/>
        </w:rPr>
        <w:t xml:space="preserve">vollständig </w:t>
      </w:r>
      <w:r w:rsidR="00974A88" w:rsidRPr="005A2C45">
        <w:rPr>
          <w:lang w:eastAsia="de-DE" w:bidi="ar-SA"/>
        </w:rPr>
        <w:t>der Vorgabe des Wasserfallmodells.</w:t>
      </w:r>
    </w:p>
    <w:p w14:paraId="29411318" w14:textId="77777777" w:rsidR="004B54ED" w:rsidRPr="005A2C45" w:rsidRDefault="004B54ED" w:rsidP="004B54ED">
      <w:pPr>
        <w:pStyle w:val="berschrift2"/>
      </w:pPr>
      <w:bookmarkStart w:id="56" w:name="_Ref491334433"/>
      <w:r w:rsidRPr="005A2C45">
        <w:t>Hilfsmittel</w:t>
      </w:r>
      <w:bookmarkEnd w:id="5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r w:rsidRPr="005A2C45">
        <w:lastRenderedPageBreak/>
        <w:t>SoftwareVersionsDatabase</w:t>
      </w:r>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57" w:name="_Ref491447602"/>
      <w:bookmarkStart w:id="58" w:name="_Toc491509878"/>
      <w:r w:rsidRPr="005A2C45">
        <w:t xml:space="preserve">Tabelle </w:t>
      </w:r>
      <w:fldSimple w:instr=" SEQ Tabelle \* ARABIC ">
        <w:r w:rsidR="009B1131" w:rsidRPr="005A2C45">
          <w:rPr>
            <w:noProof/>
          </w:rPr>
          <w:t>2</w:t>
        </w:r>
      </w:fldSimple>
      <w:bookmarkEnd w:id="57"/>
      <w:r w:rsidRPr="005A2C45">
        <w:t>: Nutzwertanalyse Datenbanklösung</w:t>
      </w:r>
      <w:bookmarkEnd w:id="58"/>
    </w:p>
    <w:p w14:paraId="00B04E4F" w14:textId="7E96A29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Pr="005A2C45">
        <w:t>für wenige Benutzer geeignet, welche hier im Bereich der Benutzerverwaltung und Synchronisation negativ i</w:t>
      </w:r>
      <w:r w:rsidR="0053606D" w:rsidRPr="005A2C45">
        <w:t>ns Gewicht fällt, welche</w:t>
      </w:r>
      <w:r w:rsidR="0079211D">
        <w:t xml:space="preserve"> aber</w:t>
      </w:r>
      <w:r w:rsidR="0053606D" w:rsidRPr="005A2C45">
        <w:t xml:space="preserve"> für die Firmware Database Applikation nötig </w:t>
      </w:r>
      <w:commentRangeStart w:id="59"/>
      <w:r w:rsidR="0053606D" w:rsidRPr="005A2C45">
        <w:t>sind</w:t>
      </w:r>
      <w:commentRangeEnd w:id="59"/>
      <w:r w:rsidR="0079211D">
        <w:rPr>
          <w:rStyle w:val="Kommentarzeichen"/>
          <w:rFonts w:eastAsiaTheme="minorEastAsia" w:cs="Angsana New"/>
          <w:lang w:eastAsia="en-US" w:bidi="th-TH"/>
        </w:rPr>
        <w:commentReference w:id="59"/>
      </w:r>
      <w:r w:rsidR="0053606D" w:rsidRPr="005A2C45">
        <w:t>.</w:t>
      </w:r>
    </w:p>
    <w:p w14:paraId="06B8F037" w14:textId="61FAC244" w:rsidR="00E058CC" w:rsidRPr="005A2C45" w:rsidRDefault="00E058CC" w:rsidP="00342A8F">
      <w:pPr>
        <w:pStyle w:val="Standardeinzug"/>
        <w:ind w:left="0"/>
      </w:pPr>
      <w:r w:rsidRPr="005A2C45">
        <w:t xml:space="preserve">Für die Modellierung der Datenbanktabellen wird mit </w:t>
      </w:r>
      <w:commentRangeStart w:id="60"/>
      <w:r w:rsidRPr="005A2C45">
        <w:t xml:space="preserve">MySQL Workbench </w:t>
      </w:r>
      <w:commentRangeEnd w:id="60"/>
      <w:r w:rsidR="0079211D">
        <w:rPr>
          <w:rStyle w:val="Kommentarzeichen"/>
          <w:rFonts w:eastAsiaTheme="minorEastAsia" w:cs="Angsana New"/>
          <w:lang w:eastAsia="en-US" w:bidi="th-TH"/>
        </w:rPr>
        <w:commentReference w:id="60"/>
      </w:r>
      <w:r w:rsidRPr="005A2C45">
        <w:t>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61" w:name="_Ref491416115"/>
      <w:r w:rsidRPr="005A2C45">
        <w:t>Zugriff auf SoftwareVersionsDatabase</w:t>
      </w:r>
      <w:bookmarkEnd w:id="61"/>
    </w:p>
    <w:p w14:paraId="6BED594F" w14:textId="2C792971"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commentRangeStart w:id="62"/>
      <w:r w:rsidR="00CA0CE9" w:rsidRPr="005A2C45">
        <w:rPr>
          <w:lang w:eastAsia="de-DE" w:bidi="ar-SA"/>
        </w:rPr>
        <w:t>In den nächsten Unterkapiteln wird beschrieben, dass Test, TestUpd</w:t>
      </w:r>
      <w:r w:rsidR="00B44DEC" w:rsidRPr="005A2C45">
        <w:rPr>
          <w:lang w:eastAsia="de-DE" w:bidi="ar-SA"/>
        </w:rPr>
        <w:t>a</w:t>
      </w:r>
      <w:r w:rsidR="00CA0CE9" w:rsidRPr="005A2C45">
        <w:rPr>
          <w:lang w:eastAsia="de-DE" w:bidi="ar-SA"/>
        </w:rPr>
        <w:t>teFirmware so</w:t>
      </w:r>
      <w:r w:rsidR="007072E3" w:rsidRPr="005A2C45">
        <w:rPr>
          <w:lang w:eastAsia="de-DE" w:bidi="ar-SA"/>
        </w:rPr>
        <w:t>wie TTIC2 mit CVI im Gegensatz zum ETIC2 in C# auf die Datenbank zugreifen. Im nächsten Schritt wird evaluiert welches Hilfsmittel dafür eingesetzt wird.</w:t>
      </w:r>
      <w:commentRangeEnd w:id="62"/>
      <w:r w:rsidR="00697C93">
        <w:rPr>
          <w:rStyle w:val="Kommentarzeichen"/>
          <w:rFonts w:cs="Angsana New"/>
        </w:rPr>
        <w:commentReference w:id="62"/>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63" w:name="_Ref491447756"/>
      <w:bookmarkStart w:id="64" w:name="_Toc491509879"/>
      <w:r w:rsidRPr="005A2C45">
        <w:t xml:space="preserve">Tabelle </w:t>
      </w:r>
      <w:fldSimple w:instr=" SEQ Tabelle \* ARABIC ">
        <w:r w:rsidR="009B1131" w:rsidRPr="005A2C45">
          <w:rPr>
            <w:noProof/>
          </w:rPr>
          <w:t>3</w:t>
        </w:r>
      </w:fldSimple>
      <w:bookmarkEnd w:id="63"/>
      <w:r w:rsidRPr="005A2C45">
        <w:t>: Nutzwertanalyse Zugriff auf SoftwareVersionsDatabase</w:t>
      </w:r>
      <w:bookmarkEnd w:id="64"/>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65" w:name="_Hlk491367900"/>
      <w:r w:rsidRPr="005A2C45">
        <w:t>Test, TestUpdateFirmware, TTIC2</w:t>
      </w:r>
    </w:p>
    <w:p w14:paraId="5BDF2332" w14:textId="412439E0" w:rsidR="002256F2" w:rsidRPr="005A2C45" w:rsidRDefault="00844EC9" w:rsidP="00844EC9">
      <w:pPr>
        <w:pStyle w:val="Standardeinzug"/>
        <w:ind w:left="0"/>
      </w:pPr>
      <w:commentRangeStart w:id="66"/>
      <w:r w:rsidRPr="005A2C45">
        <w:t xml:space="preserve">Wie schon im Kapitel </w:t>
      </w:r>
      <w:r w:rsidRPr="005A2C45">
        <w:fldChar w:fldCharType="begin"/>
      </w:r>
      <w:r w:rsidRPr="005A2C45">
        <w:instrText xml:space="preserve"> REF _Ref491354855 \r \h </w:instrText>
      </w:r>
      <w:r w:rsidRPr="005A2C45">
        <w:fldChar w:fldCharType="separate"/>
      </w:r>
      <w:r w:rsidR="00F65238" w:rsidRPr="005A2C45">
        <w:t>2.2.2.1</w:t>
      </w:r>
      <w:r w:rsidRPr="005A2C45">
        <w:fldChar w:fldCharType="end"/>
      </w:r>
      <w:r w:rsidRPr="005A2C45">
        <w:t xml:space="preserve"> erwähnt, kann die NI Hardware mit LabVIEW oder CVI als Programmierumgebung angesprochen werden. </w:t>
      </w:r>
      <w:commentRangeEnd w:id="66"/>
      <w:r w:rsidR="00DD621F">
        <w:rPr>
          <w:rStyle w:val="Kommentarzeichen"/>
          <w:rFonts w:eastAsiaTheme="minorEastAsia" w:cs="Angsana New"/>
          <w:lang w:eastAsia="en-US" w:bidi="th-TH"/>
        </w:rPr>
        <w:commentReference w:id="66"/>
      </w:r>
      <w:r w:rsidR="002256F2" w:rsidRPr="005A2C45">
        <w:t xml:space="preserve">Wie schon in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67" w:name="_Ref491451064"/>
      <w:bookmarkEnd w:id="65"/>
      <w:r w:rsidRPr="005A2C45">
        <w:t>ETIC2</w:t>
      </w:r>
      <w:bookmarkEnd w:id="67"/>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77777777" w:rsidR="00B55342" w:rsidRPr="005A2C45" w:rsidRDefault="00B55342" w:rsidP="007E56DD">
      <w:pPr>
        <w:pStyle w:val="Standardeinzug"/>
        <w:numPr>
          <w:ilvl w:val="1"/>
          <w:numId w:val="27"/>
        </w:numPr>
      </w:pPr>
      <w:commentRangeStart w:id="68"/>
      <w:r w:rsidRPr="005A2C45">
        <w:t xml:space="preserve">Sinkt </w:t>
      </w:r>
      <w:commentRangeEnd w:id="68"/>
      <w:r w:rsidR="00DD621F">
        <w:rPr>
          <w:rStyle w:val="Kommentarzeichen"/>
          <w:rFonts w:eastAsiaTheme="minorEastAsia" w:cs="Angsana New"/>
          <w:lang w:eastAsia="en-US" w:bidi="th-TH"/>
        </w:rPr>
        <w:commentReference w:id="68"/>
      </w:r>
      <w:r w:rsidRPr="005A2C45">
        <w:t>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69" w:name="_Ref491337491"/>
      <w:r w:rsidRPr="005A2C45">
        <w:t>Auswertung der Testresultate</w:t>
      </w:r>
      <w:bookmarkEnd w:id="69"/>
    </w:p>
    <w:p w14:paraId="53B4D77E" w14:textId="5C9045F4" w:rsidR="007F2327" w:rsidRPr="005A2C45" w:rsidRDefault="00203C9F" w:rsidP="007F2327">
      <w:pPr>
        <w:pStyle w:val="Standardeinzug"/>
        <w:ind w:left="0"/>
      </w:pPr>
      <w:commentRangeStart w:id="70"/>
      <w:r>
        <w:t xml:space="preserve">Nun zum </w:t>
      </w:r>
      <w:r w:rsidR="007F2327" w:rsidRPr="005A2C45">
        <w:t xml:space="preserve">Hauptkapitel, welches die Umsetzung der Arbeit dokumentiert, </w:t>
      </w:r>
      <w:r>
        <w:t xml:space="preserve">es </w:t>
      </w:r>
      <w:r w:rsidR="007960B8" w:rsidRPr="005A2C45">
        <w:t>teilt sich</w:t>
      </w:r>
      <w:r w:rsidR="007F2327" w:rsidRPr="005A2C45">
        <w:t xml:space="preserve"> </w:t>
      </w:r>
      <w:r w:rsidR="00E50ECD" w:rsidRPr="005A2C45">
        <w:t>in</w:t>
      </w:r>
      <w:r>
        <w:t xml:space="preserve"> diverse</w:t>
      </w:r>
      <w:r w:rsidR="00E50ECD" w:rsidRPr="005A2C45">
        <w:t xml:space="preserve"> Unterkapitel</w:t>
      </w:r>
      <w:r w:rsidR="007960B8" w:rsidRPr="005A2C45">
        <w:t xml:space="preserve"> auf, welche die</w:t>
      </w:r>
      <w:r w:rsidR="00E50ECD" w:rsidRPr="005A2C45">
        <w:t xml:space="preserve"> einzelnen betroffenen Testumgebungselemente chronologisch </w:t>
      </w:r>
      <w:r>
        <w:t>beschreiben</w:t>
      </w:r>
      <w:r w:rsidR="00E50ECD" w:rsidRPr="005A2C45">
        <w:t xml:space="preserve">. </w:t>
      </w:r>
      <w:r w:rsidR="007960B8" w:rsidRPr="005A2C45">
        <w:t>Die</w:t>
      </w:r>
      <w:r>
        <w:t>se Unterkapitel teilen</w:t>
      </w:r>
      <w:r w:rsidR="007960B8" w:rsidRPr="005A2C45">
        <w:t xml:space="preserve"> sich in einzeln</w:t>
      </w:r>
      <w:r>
        <w:t>e grössere</w:t>
      </w:r>
      <w:r w:rsidR="007960B8" w:rsidRPr="005A2C45">
        <w:t xml:space="preserve"> Arbeitsschritte auf</w:t>
      </w:r>
      <w:r>
        <w:t xml:space="preserve"> und zwar</w:t>
      </w:r>
      <w:r w:rsidR="007960B8" w:rsidRPr="005A2C45">
        <w:t xml:space="preserve"> in Entwurf und</w:t>
      </w:r>
      <w:r>
        <w:t xml:space="preserve"> in</w:t>
      </w:r>
      <w:r w:rsidR="007960B8" w:rsidRPr="005A2C45">
        <w:t xml:space="preserve"> Implementierung.</w:t>
      </w:r>
      <w:commentRangeEnd w:id="70"/>
      <w:r>
        <w:rPr>
          <w:rStyle w:val="Kommentarzeichen"/>
          <w:rFonts w:eastAsiaTheme="minorEastAsia" w:cs="Angsana New"/>
          <w:lang w:eastAsia="en-US" w:bidi="th-TH"/>
        </w:rPr>
        <w:commentReference w:id="70"/>
      </w:r>
    </w:p>
    <w:p w14:paraId="5BBBDDF4" w14:textId="77777777" w:rsidR="002D7B3A" w:rsidRPr="005A2C45" w:rsidRDefault="002D7B3A" w:rsidP="002D7B3A">
      <w:pPr>
        <w:pStyle w:val="berschrift2"/>
      </w:pPr>
      <w:r w:rsidRPr="005A2C45">
        <w:t>SoftwareVersionsDatabase</w:t>
      </w:r>
    </w:p>
    <w:p w14:paraId="513ECA08" w14:textId="77777777" w:rsidR="000062EE" w:rsidRPr="005A2C45" w:rsidRDefault="00E30EC0" w:rsidP="00485562">
      <w:pPr>
        <w:pStyle w:val="berschrift3"/>
      </w:pPr>
      <w:bookmarkStart w:id="71" w:name="_Ref486776100"/>
      <w:r w:rsidRPr="005A2C45">
        <w:t>Modellierung</w:t>
      </w:r>
      <w:r w:rsidR="00B63998" w:rsidRPr="005A2C45">
        <w:t xml:space="preserve"> </w:t>
      </w:r>
      <w:r w:rsidR="00485562" w:rsidRPr="005A2C45">
        <w:t>Firmware</w:t>
      </w:r>
      <w:r w:rsidR="00B63998" w:rsidRPr="005A2C45">
        <w:t xml:space="preserve"> Informationen</w:t>
      </w:r>
      <w:bookmarkEnd w:id="71"/>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77777777"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Pr="005A2C45">
        <w:t xml:space="preserve"> ist das </w:t>
      </w:r>
      <w:commentRangeStart w:id="72"/>
      <w:r w:rsidRPr="005A2C45">
        <w:t xml:space="preserve">aktuelle </w:t>
      </w:r>
      <w:commentRangeEnd w:id="72"/>
      <w:r w:rsidR="00DF7A6C">
        <w:rPr>
          <w:rStyle w:val="Kommentarzeichen"/>
          <w:rFonts w:cs="Angsana New"/>
        </w:rPr>
        <w:commentReference w:id="72"/>
      </w:r>
      <w:r w:rsidRPr="005A2C45">
        <w:t>SoftwareVersionsDatabase Modell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14:paraId="5B9DE017" w14:textId="77777777" w:rsidR="00485562" w:rsidRPr="005A2C45" w:rsidRDefault="00485562" w:rsidP="00485562">
      <w:pPr>
        <w:pStyle w:val="Beschriftung"/>
      </w:pPr>
      <w:bookmarkStart w:id="73" w:name="_Ref483469605"/>
      <w:bookmarkStart w:id="74" w:name="_Toc491588023"/>
      <w:r w:rsidRPr="005A2C45">
        <w:t xml:space="preserve">Abbildung </w:t>
      </w:r>
      <w:fldSimple w:instr=" SEQ Abbildung \* ARABIC ">
        <w:r w:rsidR="00C35030" w:rsidRPr="005A2C45">
          <w:rPr>
            <w:noProof/>
          </w:rPr>
          <w:t>9</w:t>
        </w:r>
      </w:fldSimple>
      <w:bookmarkEnd w:id="73"/>
      <w:r w:rsidRPr="005A2C45">
        <w:t xml:space="preserve"> Aktuelle SoftwareVersionsDatabase Struktur</w:t>
      </w:r>
      <w:bookmarkEnd w:id="74"/>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6A31134F"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75" w:name="_Ref483469591"/>
      <w:bookmarkStart w:id="76" w:name="_Toc491588024"/>
      <w:r w:rsidRPr="005A2C45">
        <w:t xml:space="preserve">Abbildung </w:t>
      </w:r>
      <w:fldSimple w:instr=" SEQ Abbildung \* ARABIC ">
        <w:r w:rsidR="00C35030" w:rsidRPr="005A2C45">
          <w:rPr>
            <w:noProof/>
          </w:rPr>
          <w:t>10</w:t>
        </w:r>
      </w:fldSimple>
      <w:bookmarkEnd w:id="75"/>
      <w:r w:rsidRPr="005A2C45">
        <w:t>: Überarbeitete SoftwareVersionsDatabase Struktur</w:t>
      </w:r>
      <w:bookmarkEnd w:id="76"/>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6DD3AC5F" w:rsidR="00282B74" w:rsidRPr="005A2C45" w:rsidRDefault="00411594" w:rsidP="00485562">
      <w:r w:rsidRPr="005A2C45">
        <w:t xml:space="preserve">Das Modell unterscheidet sich markant in </w:t>
      </w:r>
      <w:commentRangeStart w:id="77"/>
      <w:r w:rsidRPr="005A2C45">
        <w:t xml:space="preserve">Anbetracht auf die </w:t>
      </w:r>
      <w:commentRangeEnd w:id="77"/>
      <w:r w:rsidR="00ED1BC6">
        <w:rPr>
          <w:rStyle w:val="Kommentarzeichen"/>
          <w:rFonts w:cs="Angsana New"/>
        </w:rPr>
        <w:commentReference w:id="77"/>
      </w:r>
      <w:r w:rsidRPr="005A2C45">
        <w:t xml:space="preserve">Namensgebung </w:t>
      </w:r>
      <w:r w:rsidR="009B1D92" w:rsidRPr="005A2C45">
        <w:t xml:space="preserve">der einzelnen Attribute. </w:t>
      </w:r>
      <w:commentRangeStart w:id="78"/>
      <w:r w:rsidR="009B1D92" w:rsidRPr="005A2C45">
        <w:t xml:space="preserve">Der Tabellennamen </w:t>
      </w:r>
      <w:commentRangeEnd w:id="78"/>
      <w:r w:rsidR="00ED1BC6">
        <w:rPr>
          <w:rStyle w:val="Kommentarzeichen"/>
          <w:rFonts w:cs="Angsana New"/>
        </w:rPr>
        <w:commentReference w:id="78"/>
      </w:r>
      <w:r w:rsidR="009B1D92" w:rsidRPr="005A2C45">
        <w:t>kommt jetzt nicht mehr in den einzelnen Attributen zum Tragen. Zudem ist die Authors Tabelle in Bezug auf den Namen aufgesplittet worden</w:t>
      </w:r>
      <w:r w:rsidR="00ED1BC6">
        <w:t>,</w:t>
      </w:r>
      <w:r w:rsidR="009B1D92" w:rsidRPr="005A2C45">
        <w:t xml:space="preserve"> was bei einer späteren Auswertung </w:t>
      </w:r>
      <w:commentRangeStart w:id="79"/>
      <w:r w:rsidR="009B1D92" w:rsidRPr="005A2C45">
        <w:t>nützlich</w:t>
      </w:r>
      <w:commentRangeEnd w:id="79"/>
      <w:r w:rsidR="00ED1BC6">
        <w:rPr>
          <w:rStyle w:val="Kommentarzeichen"/>
          <w:rFonts w:cs="Angsana New"/>
        </w:rPr>
        <w:commentReference w:id="79"/>
      </w:r>
      <w:r w:rsidR="009B1D92" w:rsidRPr="005A2C45">
        <w:t xml:space="preserve"> sein kann.</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r w:rsidRPr="005A2C45">
        <w:t>Modellierung</w:t>
      </w:r>
      <w:r w:rsidR="000062EE" w:rsidRPr="005A2C45">
        <w:t xml:space="preserve"> Testinformationen</w:t>
      </w:r>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77777777" w:rsidR="00D977FA" w:rsidRPr="005A2C45" w:rsidRDefault="00D977FA" w:rsidP="00D977FA">
      <w:pPr>
        <w:rPr>
          <w:lang w:eastAsia="de-DE" w:bidi="ar-SA"/>
        </w:rPr>
      </w:pPr>
      <w:commentRangeStart w:id="80"/>
      <w:r w:rsidRPr="005A2C45">
        <w:rPr>
          <w:lang w:eastAsia="de-DE" w:bidi="ar-SA"/>
        </w:rPr>
        <w:t xml:space="preserve">Dabei </w:t>
      </w:r>
      <w:commentRangeEnd w:id="80"/>
      <w:r w:rsidR="00811D9F">
        <w:rPr>
          <w:rStyle w:val="Kommentarzeichen"/>
          <w:rFonts w:cs="Angsana New"/>
        </w:rPr>
        <w:commentReference w:id="80"/>
      </w:r>
      <w:r w:rsidRPr="005A2C45">
        <w:rPr>
          <w:lang w:eastAsia="de-DE" w:bidi="ar-SA"/>
        </w:rPr>
        <w:t xml:space="preserve">handelt es sich einerseits um Informationen, die den Test näher definieren. Diese </w:t>
      </w:r>
      <w:r w:rsidR="0047542C" w:rsidRPr="005A2C45">
        <w:rPr>
          <w:lang w:eastAsia="de-DE" w:bidi="ar-SA"/>
        </w:rPr>
        <w:t>sind</w:t>
      </w:r>
      <w:r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81" w:name="_Ref491497304"/>
      <w:r w:rsidRPr="005A2C45">
        <w:lastRenderedPageBreak/>
        <w:t>Implementierung</w:t>
      </w:r>
      <w:bookmarkEnd w:id="81"/>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82" w:name="_Ref486772060"/>
      <w:bookmarkStart w:id="83" w:name="_Toc491588025"/>
      <w:r w:rsidRPr="005A2C45">
        <w:t xml:space="preserve">Abbildung </w:t>
      </w:r>
      <w:fldSimple w:instr=" SEQ Abbildung \* ARABIC ">
        <w:r w:rsidR="00C35030" w:rsidRPr="005A2C45">
          <w:rPr>
            <w:noProof/>
          </w:rPr>
          <w:t>11</w:t>
        </w:r>
      </w:fldSimple>
      <w:bookmarkEnd w:id="82"/>
      <w:r w:rsidRPr="005A2C45">
        <w:t>: Erweiterung SoftwareVersionsDatabase zur Speicherung der Testinformationen</w:t>
      </w:r>
      <w:bookmarkEnd w:id="83"/>
    </w:p>
    <w:p w14:paraId="591E44E1" w14:textId="1F16FE8A"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Versionen eines Tests.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 xml:space="preserve">n aber </w:t>
      </w:r>
      <w:commentRangeStart w:id="84"/>
      <w:r w:rsidR="0047542C" w:rsidRPr="005A2C45">
        <w:t xml:space="preserve">nicht </w:t>
      </w:r>
      <w:commentRangeEnd w:id="84"/>
      <w:r>
        <w:rPr>
          <w:rStyle w:val="Kommentarzeichen"/>
          <w:rFonts w:cs="Angsana New"/>
        </w:rPr>
        <w:commentReference w:id="84"/>
      </w:r>
      <w:r w:rsidR="0047542C" w:rsidRPr="005A2C45">
        <w:t>für alle. Da</w:t>
      </w:r>
      <w:r w:rsidR="00D83FDB" w:rsidRPr="005A2C45">
        <w:t>s soll mit einem Beispiel verdeutlicht werden:</w:t>
      </w:r>
    </w:p>
    <w:p w14:paraId="725A0720" w14:textId="52E3C57F" w:rsidR="009F65AA" w:rsidRPr="005A2C45" w:rsidRDefault="009040D3" w:rsidP="000C4E8A">
      <w:pPr>
        <w:ind w:left="425"/>
      </w:pPr>
      <w:commentRangeStart w:id="85"/>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commentRangeEnd w:id="85"/>
      <w:r w:rsidR="000C4E8A">
        <w:rPr>
          <w:rStyle w:val="Kommentarzeichen"/>
          <w:rFonts w:cs="Angsana New"/>
        </w:rPr>
        <w:commentReference w:id="85"/>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r w:rsidRPr="005A2C45">
        <w:t>Modellierung</w:t>
      </w:r>
      <w:r w:rsidR="000062EE" w:rsidRPr="005A2C45">
        <w:t xml:space="preserve"> Testresultate</w:t>
      </w:r>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lastRenderedPageBreak/>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86" w:name="_Ref483472986"/>
      <w:bookmarkStart w:id="87" w:name="_Toc491588026"/>
      <w:r w:rsidRPr="005A2C45">
        <w:t xml:space="preserve">Abbildung </w:t>
      </w:r>
      <w:fldSimple w:instr=" SEQ Abbildung \* ARABIC ">
        <w:r w:rsidR="00C35030" w:rsidRPr="005A2C45">
          <w:rPr>
            <w:noProof/>
          </w:rPr>
          <w:t>12</w:t>
        </w:r>
      </w:fldSimple>
      <w:bookmarkEnd w:id="86"/>
      <w:r w:rsidRPr="005A2C45">
        <w:t>: Erweiterung SoftwareVersionsDatabase zur Speicherung der Testresulate</w:t>
      </w:r>
      <w:bookmarkEnd w:id="87"/>
    </w:p>
    <w:p w14:paraId="5C46C2E4" w14:textId="0DE419F6" w:rsidR="00485562" w:rsidRPr="005A2C45" w:rsidRDefault="00485562" w:rsidP="00485562">
      <w:pPr>
        <w:pStyle w:val="Standardeinzug"/>
        <w:ind w:left="0"/>
      </w:pPr>
      <w:r w:rsidRPr="005A2C45">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lastRenderedPageBreak/>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65EE593C" w:rsidR="00722A18" w:rsidRPr="005A2C45" w:rsidRDefault="00485562" w:rsidP="00485562">
      <w:pPr>
        <w:pStyle w:val="Standardeinzug"/>
        <w:ind w:left="0"/>
      </w:pPr>
      <w:r w:rsidRPr="005A2C45">
        <w:t xml:space="preserve">Speziell am Modell ist die CurrentTestsVersion Tabelle. Diese wird bei jedem Start des TTIC2 Programms </w:t>
      </w:r>
      <w:commentRangeStart w:id="88"/>
      <w:r w:rsidRPr="005A2C45">
        <w:t>neu gefüllt</w:t>
      </w:r>
      <w:commentRangeEnd w:id="88"/>
      <w:r w:rsidR="00022988">
        <w:rPr>
          <w:rStyle w:val="Kommentarzeichen"/>
          <w:rFonts w:eastAsiaTheme="minorEastAsia" w:cs="Angsana New"/>
          <w:lang w:eastAsia="en-US" w:bidi="th-TH"/>
        </w:rPr>
        <w:commentReference w:id="88"/>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commentRangeStart w:id="89"/>
      <w:r w:rsidR="00FE5BC4" w:rsidRPr="005A2C45">
        <w:t xml:space="preserve">CuttentTestsVersions </w:t>
      </w:r>
      <w:commentRangeEnd w:id="89"/>
      <w:r w:rsidR="00081937">
        <w:rPr>
          <w:rStyle w:val="Kommentarzeichen"/>
          <w:rFonts w:eastAsiaTheme="minorEastAsia" w:cs="Angsana New"/>
          <w:lang w:eastAsia="en-US" w:bidi="th-TH"/>
        </w:rPr>
        <w:commentReference w:id="89"/>
      </w:r>
      <w:r w:rsidR="00FE5BC4" w:rsidRPr="005A2C45">
        <w:t>und ComputerNames Tabellen nicht mehr gebraucht.</w:t>
      </w:r>
    </w:p>
    <w:p w14:paraId="26954709" w14:textId="77777777"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ausführbar ist. Über den </w:t>
      </w:r>
      <w:commentRangeStart w:id="90"/>
      <w:r w:rsidR="00485562" w:rsidRPr="005A2C45">
        <w:t xml:space="preserve">Zeitlauf </w:t>
      </w:r>
      <w:commentRangeEnd w:id="90"/>
      <w:r w:rsidR="00081937">
        <w:rPr>
          <w:rStyle w:val="Kommentarzeichen"/>
          <w:rFonts w:eastAsiaTheme="minorEastAsia" w:cs="Angsana New"/>
          <w:lang w:eastAsia="en-US" w:bidi="th-TH"/>
        </w:rPr>
        <w:commentReference w:id="90"/>
      </w:r>
      <w:r w:rsidR="00485562" w:rsidRPr="005A2C45">
        <w:t>des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r w:rsidRPr="005A2C45">
        <w:t>Modellierung</w:t>
      </w:r>
      <w:r w:rsidR="000062EE" w:rsidRPr="005A2C45">
        <w:t xml:space="preserve"> Firmware Bugs</w:t>
      </w:r>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lastRenderedPageBreak/>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91" w:name="_Ref491414039"/>
      <w:bookmarkStart w:id="92" w:name="_Ref486183399"/>
      <w:bookmarkStart w:id="93" w:name="_Toc491588027"/>
      <w:r w:rsidRPr="005A2C45">
        <w:t xml:space="preserve">Abbildung </w:t>
      </w:r>
      <w:fldSimple w:instr=" SEQ Abbildung \* ARABIC ">
        <w:r w:rsidR="00C35030" w:rsidRPr="005A2C45">
          <w:rPr>
            <w:noProof/>
          </w:rPr>
          <w:t>13</w:t>
        </w:r>
      </w:fldSimple>
      <w:bookmarkEnd w:id="91"/>
      <w:r w:rsidRPr="005A2C45">
        <w:t>: Erweiterung SoftwareVersionsDatabase zur Speicherung der Firmware Bugs</w:t>
      </w:r>
      <w:bookmarkEnd w:id="92"/>
      <w:bookmarkEnd w:id="93"/>
    </w:p>
    <w:p w14:paraId="7A1553EC" w14:textId="7072CF1F"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commentRangeStart w:id="94"/>
      <w:r w:rsidR="00725C7C" w:rsidRPr="005A2C45">
        <w:t xml:space="preserve">Dabei </w:t>
      </w:r>
      <w:r w:rsidR="0038070C">
        <w:t>werden</w:t>
      </w:r>
      <w:r w:rsidR="00A87BA2" w:rsidRPr="005A2C45">
        <w:t xml:space="preserve"> dies</w:t>
      </w:r>
      <w:r w:rsidR="0038070C">
        <w:t>e</w:t>
      </w:r>
      <w:r w:rsidR="00A87BA2" w:rsidRPr="005A2C45">
        <w:t xml:space="preserve"> </w:t>
      </w:r>
      <w:r w:rsidR="0038070C">
        <w:t>bloss</w:t>
      </w:r>
      <w:r w:rsidR="00A87BA2" w:rsidRPr="005A2C45">
        <w:t xml:space="preserve"> eingetragen, wenn der Fehler nur in der def</w:t>
      </w:r>
      <w:r w:rsidR="00AA37ED" w:rsidRPr="005A2C45">
        <w:t xml:space="preserve">inierten Ventilreihe auftritt. </w:t>
      </w:r>
      <w:r w:rsidR="0038070C">
        <w:t>Das Fehlverhalten</w:t>
      </w:r>
      <w:r w:rsidR="00AA37ED" w:rsidRPr="005A2C45">
        <w:t xml:space="preserve"> wird genauer beschrieben, wie auch unter Bemerkungen ergänzende Informationen unter welchen Umständen der Fehler </w:t>
      </w:r>
      <w:r w:rsidR="009572BC" w:rsidRPr="005A2C45">
        <w:t>ausgelöst wird</w:t>
      </w:r>
      <w:commentRangeEnd w:id="94"/>
      <w:r w:rsidR="0038070C">
        <w:rPr>
          <w:rStyle w:val="Kommentarzeichen"/>
          <w:rFonts w:cs="Angsana New"/>
        </w:rPr>
        <w:commentReference w:id="94"/>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commentRangeStart w:id="95"/>
      <w:r w:rsidR="00C73942">
        <w:t>eingetragen</w:t>
      </w:r>
      <w:commentRangeEnd w:id="95"/>
      <w:r w:rsidR="00C73942">
        <w:rPr>
          <w:rStyle w:val="Kommentarzeichen"/>
          <w:rFonts w:cs="Angsana New"/>
        </w:rPr>
        <w:commentReference w:id="95"/>
      </w:r>
      <w:r w:rsidR="0071650B" w:rsidRPr="005A2C45">
        <w:t>.</w:t>
      </w:r>
    </w:p>
    <w:p w14:paraId="1F4170B5" w14:textId="77777777" w:rsidR="00D96BA9" w:rsidRPr="005A2C45" w:rsidRDefault="00D96BA9" w:rsidP="000062EE">
      <w:pPr>
        <w:pStyle w:val="berschrift2"/>
      </w:pPr>
      <w:r w:rsidRPr="005A2C45">
        <w:t>Test</w:t>
      </w:r>
    </w:p>
    <w:p w14:paraId="2C8D9FDB" w14:textId="77777777" w:rsidR="00D96BA9" w:rsidRPr="005A2C45" w:rsidRDefault="007A1130" w:rsidP="00D96BA9">
      <w:pPr>
        <w:pStyle w:val="berschrift3"/>
      </w:pPr>
      <w:r w:rsidRPr="005A2C45">
        <w:t>Abspeicherung Testinformationen</w:t>
      </w:r>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lastRenderedPageBreak/>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96" w:name="_Ref487371581"/>
      <w:bookmarkStart w:id="97" w:name="_Toc491588028"/>
      <w:r w:rsidRPr="005A2C45">
        <w:t xml:space="preserve">Abbildung </w:t>
      </w:r>
      <w:fldSimple w:instr=" SEQ Abbildung \* ARABIC ">
        <w:r w:rsidR="00C35030" w:rsidRPr="005A2C45">
          <w:rPr>
            <w:noProof/>
          </w:rPr>
          <w:t>14</w:t>
        </w:r>
      </w:fldSimple>
      <w:bookmarkEnd w:id="96"/>
      <w:r w:rsidR="00763F90" w:rsidRPr="005A2C45">
        <w:t xml:space="preserve">: </w:t>
      </w:r>
      <w:r w:rsidR="00586465" w:rsidRPr="005A2C45">
        <w:t xml:space="preserve">Erster Ansatz </w:t>
      </w:r>
      <w:r w:rsidRPr="005A2C45">
        <w:t>Abspeicherung Testinformationen</w:t>
      </w:r>
      <w:bookmarkEnd w:id="97"/>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98" w:name="_Ref491524058"/>
      <w:r w:rsidRPr="005A2C45">
        <w:t>Implementierung</w:t>
      </w:r>
      <w:bookmarkEnd w:id="98"/>
    </w:p>
    <w:p w14:paraId="6C1D5312" w14:textId="45F6B490"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dies mit Hilfe eines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commentRangeStart w:id="99"/>
      <w:r w:rsidR="008E68CB" w:rsidRPr="005A2C45">
        <w:t>Die</w:t>
      </w:r>
      <w:r w:rsidR="00A204AB" w:rsidRPr="005A2C45">
        <w:t xml:space="preserve"> Verbindung mit dem SQL Server </w:t>
      </w:r>
      <w:r w:rsidR="008E68CB" w:rsidRPr="005A2C45">
        <w:t xml:space="preserve">kann 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commentRangeEnd w:id="99"/>
      <w:r w:rsidR="008307A9">
        <w:rPr>
          <w:rStyle w:val="Kommentarzeichen"/>
          <w:rFonts w:cs="Angsana New"/>
        </w:rPr>
        <w:commentReference w:id="99"/>
      </w:r>
      <w:r w:rsidR="00074B6D" w:rsidRPr="005A2C45">
        <w:t>.</w:t>
      </w:r>
    </w:p>
    <w:p w14:paraId="3C08DCE4" w14:textId="79574271" w:rsidR="00491624" w:rsidRPr="005A2C45" w:rsidRDefault="008E68CB" w:rsidP="00475F01">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D014ED" w:rsidRPr="005A2C45">
        <w:fldChar w:fldCharType="separate"/>
      </w:r>
      <w:r w:rsidR="001B7CCF" w:rsidRPr="005A2C45">
        <w:t>C.2.2</w:t>
      </w:r>
      <w:r w:rsidR="001B7CCF" w:rsidRPr="005A2C45">
        <w:tab/>
        <w:t xml:space="preserve">Code Ausschnitt um einen </w:t>
      </w:r>
      <w:r w:rsidR="001B7CCF" w:rsidRPr="005A2C45">
        <w:lastRenderedPageBreak/>
        <w:t>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1259F872" w:rsidR="00882FDC" w:rsidRPr="005A2C45" w:rsidRDefault="00882FDC" w:rsidP="00073D92">
      <w:r w:rsidRPr="005A2C45">
        <w:t>Die Grundidee dieser Umsetzung liegt darin die Test</w:t>
      </w:r>
      <w:r w:rsidR="000F31C1" w:rsidRPr="005A2C45">
        <w:t xml:space="preserve">informationen von den einzelnen Firmwaren zu trennen. </w:t>
      </w:r>
      <w:commentRangeStart w:id="100"/>
      <w:r w:rsidR="000F31C1" w:rsidRPr="005A2C45">
        <w:t>Durch die Versionierung des T</w:t>
      </w:r>
      <w:r w:rsidR="008307A9">
        <w:t>ests können Rückschlüsse auf die</w:t>
      </w:r>
      <w:r w:rsidR="000F31C1" w:rsidRPr="005A2C45">
        <w:t xml:space="preserve"> zu benötigten Ventil Hardware bei jedem einzelnen Firmware Release gezogen werden</w:t>
      </w:r>
      <w:commentRangeEnd w:id="100"/>
      <w:r w:rsidR="008307A9">
        <w:rPr>
          <w:rStyle w:val="Kommentarzeichen"/>
          <w:rFonts w:cs="Angsana New"/>
        </w:rPr>
        <w:commentReference w:id="100"/>
      </w:r>
      <w:r w:rsidR="000F31C1" w:rsidRPr="005A2C45">
        <w:t>. Dabei ist es nicht zwingend, dass sich die Testinformationen zwischen den Firmwaren verändern.</w:t>
      </w:r>
    </w:p>
    <w:p w14:paraId="33992A84" w14:textId="77777777" w:rsidR="007D7FF8" w:rsidRPr="005A2C45" w:rsidRDefault="007D7FF8" w:rsidP="00073D92">
      <w:commentRangeStart w:id="101"/>
      <w:r w:rsidRPr="005A2C45">
        <w:t xml:space="preserve">Als nächstes wurde die Anweisung zur Testinformationsüberprüfung über das TestUpdateFirmware Programm implementiert (siehe Kapitel </w:t>
      </w:r>
      <w:r w:rsidRPr="005A2C45">
        <w:fldChar w:fldCharType="begin"/>
      </w:r>
      <w:r w:rsidRPr="005A2C45">
        <w:instrText xml:space="preserve"> REF _Ref491517441 \r \h </w:instrText>
      </w:r>
      <w:r w:rsidRPr="005A2C45">
        <w:fldChar w:fldCharType="separate"/>
      </w:r>
      <w:r w:rsidR="00F65238" w:rsidRPr="005A2C45">
        <w:t>5.2.2</w:t>
      </w:r>
      <w:r w:rsidRPr="005A2C45">
        <w:fldChar w:fldCharType="end"/>
      </w:r>
      <w:r w:rsidRPr="005A2C45">
        <w:t>).</w:t>
      </w:r>
      <w:commentRangeEnd w:id="101"/>
      <w:r w:rsidR="008307A9">
        <w:rPr>
          <w:rStyle w:val="Kommentarzeichen"/>
          <w:rFonts w:cs="Angsana New"/>
        </w:rPr>
        <w:commentReference w:id="101"/>
      </w:r>
    </w:p>
    <w:p w14:paraId="1600E358" w14:textId="77777777" w:rsidR="007A1130" w:rsidRPr="005A2C45" w:rsidRDefault="007A1130" w:rsidP="007A1130">
      <w:pPr>
        <w:pStyle w:val="berschrift3"/>
      </w:pPr>
      <w:bookmarkStart w:id="102" w:name="_Ref491517441"/>
      <w:bookmarkStart w:id="103" w:name="_Ref491518942"/>
      <w:bookmarkStart w:id="104" w:name="_Ref491518947"/>
      <w:r w:rsidRPr="005A2C45">
        <w:t>Testinformationen an TestUpdateFirmware über Umgebungsvariablen</w:t>
      </w:r>
      <w:bookmarkEnd w:id="102"/>
      <w:bookmarkEnd w:id="103"/>
      <w:bookmarkEnd w:id="104"/>
    </w:p>
    <w:p w14:paraId="3B1E7532" w14:textId="77777777" w:rsidR="0086145C" w:rsidRPr="005A2C45" w:rsidRDefault="0086145C" w:rsidP="0086145C">
      <w:pPr>
        <w:pStyle w:val="berschrift4"/>
      </w:pPr>
      <w:r w:rsidRPr="005A2C45">
        <w:t>Entwurf</w:t>
      </w:r>
    </w:p>
    <w:p w14:paraId="1A82CAEB" w14:textId="77777777" w:rsidR="00051E1B" w:rsidRPr="005A2C45" w:rsidRDefault="00CC1D88" w:rsidP="00051E1B">
      <w:pPr>
        <w:rPr>
          <w:lang w:eastAsia="de-DE" w:bidi="ar-SA"/>
        </w:rPr>
      </w:pPr>
      <w:commentRangeStart w:id="105"/>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F65238" w:rsidRPr="005A2C45">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erwähnt</w:t>
      </w:r>
      <w:commentRangeEnd w:id="105"/>
      <w:r w:rsidR="00412926">
        <w:rPr>
          <w:rStyle w:val="Kommentarzeichen"/>
          <w:rFonts w:cs="Angsana New"/>
        </w:rPr>
        <w:commentReference w:id="105"/>
      </w:r>
      <w:r w:rsidR="00051E1B" w:rsidRPr="005A2C45">
        <w:rPr>
          <w:lang w:eastAsia="de-DE" w:bidi="ar-SA"/>
        </w:rPr>
        <w:t xml:space="preserve">,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06" w:name="_Ref487976290"/>
      <w:bookmarkStart w:id="107" w:name="_Toc491588029"/>
      <w:r w:rsidRPr="005A2C45">
        <w:t xml:space="preserve">Abbildung </w:t>
      </w:r>
      <w:fldSimple w:instr=" SEQ Abbildung \* ARABIC ">
        <w:r w:rsidR="00C35030" w:rsidRPr="005A2C45">
          <w:rPr>
            <w:noProof/>
          </w:rPr>
          <w:t>15</w:t>
        </w:r>
      </w:fldSimple>
      <w:bookmarkEnd w:id="106"/>
      <w:r w:rsidRPr="005A2C45">
        <w:t>: Verbessertes Konzept zur Abspeicherung der Testinformationen</w:t>
      </w:r>
      <w:bookmarkEnd w:id="107"/>
    </w:p>
    <w:p w14:paraId="44F8B625" w14:textId="77777777" w:rsidR="007F7A98" w:rsidRPr="005A2C45" w:rsidRDefault="0086145C" w:rsidP="00300650">
      <w:pPr>
        <w:pStyle w:val="berschrift4"/>
      </w:pPr>
      <w:bookmarkStart w:id="108" w:name="_Ref491521624"/>
      <w:r w:rsidRPr="005A2C45">
        <w:t>Implementierung</w:t>
      </w:r>
      <w:bookmarkEnd w:id="108"/>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w:t>
      </w:r>
      <w:commentRangeStart w:id="109"/>
      <w:r w:rsidR="00445024" w:rsidRPr="005A2C45">
        <w:rPr>
          <w:lang w:eastAsia="de-DE" w:bidi="ar-SA"/>
        </w:rPr>
        <w:t>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commentRangeEnd w:id="109"/>
      <w:r w:rsidR="00412926">
        <w:rPr>
          <w:rStyle w:val="Kommentarzeichen"/>
          <w:rFonts w:cs="Angsana New"/>
        </w:rPr>
        <w:commentReference w:id="109"/>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r w:rsidRPr="005A2C45">
        <w:t>TestUpdateFirmware</w:t>
      </w:r>
    </w:p>
    <w:p w14:paraId="71A04BF1" w14:textId="77777777" w:rsidR="007A1130" w:rsidRPr="005A2C45" w:rsidRDefault="00B062D4" w:rsidP="007A1130">
      <w:pPr>
        <w:pStyle w:val="berschrift3"/>
      </w:pPr>
      <w:bookmarkStart w:id="110" w:name="_Ref486178522"/>
      <w:r w:rsidRPr="005A2C45">
        <w:t>Anweisung Update Testinformationen</w:t>
      </w:r>
      <w:bookmarkEnd w:id="110"/>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w:t>
      </w:r>
      <w:commentRangeStart w:id="111"/>
      <w:r w:rsidR="00DB39D3" w:rsidRPr="005A2C45">
        <w:t xml:space="preserve">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commentRangeEnd w:id="111"/>
      <w:r>
        <w:rPr>
          <w:rStyle w:val="Kommentarzeichen"/>
          <w:rFonts w:cs="Angsana New"/>
        </w:rPr>
        <w:commentReference w:id="111"/>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12" w:name="_Ref491512038"/>
      <w:r w:rsidRPr="005A2C45">
        <w:t>Abfrage Testinformationen</w:t>
      </w:r>
      <w:bookmarkEnd w:id="112"/>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13" w:name="_Ref491522243"/>
      <w:bookmarkStart w:id="114" w:name="_Ref487976139"/>
      <w:r w:rsidRPr="005A2C45">
        <w:t>Implementierung</w:t>
      </w:r>
      <w:bookmarkEnd w:id="113"/>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15" w:name="_Ref491496484"/>
      <w:r w:rsidRPr="005A2C45">
        <w:t>Testinformationen in SoftwareVersionsDatabase schreiben</w:t>
      </w:r>
      <w:bookmarkEnd w:id="114"/>
      <w:bookmarkEnd w:id="115"/>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r w:rsidRPr="005A2C45">
        <w:t>TTIC2</w:t>
      </w:r>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7">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6" w:name="_Ref491526717"/>
    </w:p>
    <w:p w14:paraId="6D55E1BC" w14:textId="77777777" w:rsidR="00B062D4" w:rsidRPr="005A2C45" w:rsidRDefault="00B062D4" w:rsidP="00B062D4">
      <w:pPr>
        <w:pStyle w:val="Beschriftung"/>
      </w:pPr>
      <w:bookmarkStart w:id="117" w:name="_Toc491588030"/>
      <w:r w:rsidRPr="005A2C45">
        <w:t xml:space="preserve">Abbildung </w:t>
      </w:r>
      <w:fldSimple w:instr=" SEQ Abbildung \* ARABIC ">
        <w:r w:rsidR="00C35030" w:rsidRPr="005A2C45">
          <w:rPr>
            <w:noProof/>
          </w:rPr>
          <w:t>16</w:t>
        </w:r>
      </w:fldSimple>
      <w:bookmarkEnd w:id="116"/>
      <w:r w:rsidRPr="005A2C45">
        <w:t>: TTIC2 Zugriff auf SoftwareVersionsDatabase</w:t>
      </w:r>
      <w:bookmarkEnd w:id="117"/>
    </w:p>
    <w:p w14:paraId="12C1DDD0" w14:textId="77777777" w:rsidR="001B7CCF" w:rsidRPr="005A2C45" w:rsidRDefault="00C74B48" w:rsidP="00B062D4">
      <w:pPr>
        <w:rPr>
          <w:lang w:eastAsia="de-DE" w:bidi="ar-SA"/>
        </w:rPr>
      </w:pPr>
      <w:r w:rsidRPr="005A2C45">
        <w:rPr>
          <w:lang w:eastAsia="de-DE" w:bidi="ar-SA"/>
        </w:rPr>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18" w:name="_Ref486178495"/>
      <w:r w:rsidRPr="005A2C45">
        <w:lastRenderedPageBreak/>
        <w:t>Auslesung der Testinformationen</w:t>
      </w:r>
      <w:bookmarkEnd w:id="118"/>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 xml:space="preserve">rmationen befasst sich damit, </w:t>
      </w:r>
      <w:commentRangeStart w:id="119"/>
      <w:r w:rsidR="0079785C">
        <w:rPr>
          <w:lang w:eastAsia="de-DE" w:bidi="ar-SA"/>
        </w:rPr>
        <w:t>wa</w:t>
      </w:r>
      <w:r w:rsidRPr="005A2C45">
        <w:rPr>
          <w:lang w:eastAsia="de-DE" w:bidi="ar-SA"/>
        </w:rPr>
        <w:t xml:space="preserve">nn </w:t>
      </w:r>
      <w:commentRangeEnd w:id="119"/>
      <w:r w:rsidR="0079785C">
        <w:rPr>
          <w:rStyle w:val="Kommentarzeichen"/>
          <w:rFonts w:cs="Angsana New"/>
        </w:rPr>
        <w:commentReference w:id="119"/>
      </w:r>
      <w:r w:rsidRPr="005A2C45">
        <w:rPr>
          <w:lang w:eastAsia="de-DE" w:bidi="ar-SA"/>
        </w:rPr>
        <w:t xml:space="preserve">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Default="0079785C" w:rsidP="000B40BA">
      <w:pPr>
        <w:rPr>
          <w:lang w:eastAsia="de-DE" w:bidi="ar-SA"/>
        </w:rPr>
      </w:pPr>
      <w:commentRangeStart w:id="120"/>
      <w:r>
        <w:rPr>
          <w:lang w:eastAsia="de-DE" w:bidi="ar-SA"/>
        </w:rPr>
        <w:t>Fazit</w:t>
      </w:r>
      <w:commentRangeEnd w:id="120"/>
      <w:r>
        <w:rPr>
          <w:rStyle w:val="Kommentarzeichen"/>
          <w:rFonts w:cs="Angsana New"/>
        </w:rPr>
        <w:commentReference w:id="120"/>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8">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21" w:name="_Ref491586698"/>
      <w:bookmarkStart w:id="122" w:name="_Toc491588031"/>
      <w:r w:rsidRPr="005A2C45">
        <w:t xml:space="preserve">Abbildung </w:t>
      </w:r>
      <w:fldSimple w:instr=" SEQ Abbildung \* ARABIC ">
        <w:r w:rsidR="00C35030" w:rsidRPr="005A2C45">
          <w:rPr>
            <w:noProof/>
          </w:rPr>
          <w:t>17</w:t>
        </w:r>
      </w:fldSimple>
      <w:bookmarkEnd w:id="121"/>
      <w:r w:rsidRPr="005A2C45">
        <w:t>: Fortschrittbalken Auslesung Testversionen</w:t>
      </w:r>
      <w:bookmarkEnd w:id="122"/>
    </w:p>
    <w:p w14:paraId="03621FEF" w14:textId="77777777" w:rsidR="00B062D4" w:rsidRPr="005A2C45" w:rsidRDefault="00B062D4" w:rsidP="00B062D4">
      <w:pPr>
        <w:pStyle w:val="berschrift3"/>
      </w:pPr>
      <w:r w:rsidRPr="005A2C45">
        <w:t>Hinterlegung des Grundzustandes</w:t>
      </w:r>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lastRenderedPageBreak/>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23" w:name="_Ref491587814"/>
      <w:bookmarkStart w:id="124" w:name="_Toc491588032"/>
      <w:r w:rsidRPr="005A2C45">
        <w:t xml:space="preserve">Abbildung </w:t>
      </w:r>
      <w:fldSimple w:instr=" SEQ Abbildung \* ARABIC ">
        <w:r w:rsidR="00C35030" w:rsidRPr="005A2C45">
          <w:rPr>
            <w:noProof/>
          </w:rPr>
          <w:t>18</w:t>
        </w:r>
      </w:fldSimple>
      <w:bookmarkEnd w:id="123"/>
      <w:r w:rsidRPr="005A2C45">
        <w:t>: Definition Grundzustand TTIC2</w:t>
      </w:r>
      <w:bookmarkEnd w:id="124"/>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r w:rsidRPr="005A2C45">
        <w:t>Abspeicherung der Testresultate</w:t>
      </w:r>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4B28759D" w:rsidR="000062EE" w:rsidRPr="005A2C45" w:rsidRDefault="00B45DB9" w:rsidP="000062EE">
      <w:pPr>
        <w:rPr>
          <w:lang w:eastAsia="de-DE" w:bidi="ar-SA"/>
        </w:rPr>
      </w:pPr>
      <w:commentRangeStart w:id="125"/>
      <w:r w:rsidRPr="005A2C45">
        <w:rPr>
          <w:lang w:eastAsia="de-DE" w:bidi="ar-SA"/>
        </w:rPr>
        <w:t xml:space="preserve">Nachdem die Überprüfung des </w:t>
      </w:r>
      <w:r w:rsidR="00EC4119" w:rsidRPr="005A2C45">
        <w:rPr>
          <w:lang w:eastAsia="de-DE" w:bidi="ar-SA"/>
        </w:rPr>
        <w:t xml:space="preserve">Grundzustand </w:t>
      </w:r>
      <w:r w:rsidRPr="005A2C45">
        <w:rPr>
          <w:lang w:eastAsia="de-DE" w:bidi="ar-SA"/>
        </w:rPr>
        <w:t>im TTIC2 erfolgreich durchlaufen wurde</w:t>
      </w:r>
      <w:r w:rsidR="00F51246">
        <w:rPr>
          <w:lang w:eastAsia="de-DE" w:bidi="ar-SA"/>
        </w:rPr>
        <w:t>,</w:t>
      </w:r>
      <w:r w:rsidR="00EC4119" w:rsidRPr="005A2C45">
        <w:rPr>
          <w:lang w:eastAsia="de-DE" w:bidi="ar-SA"/>
        </w:rPr>
        <w:t xml:space="preserve"> </w:t>
      </w:r>
      <w:r w:rsidRPr="005A2C45">
        <w:rPr>
          <w:lang w:eastAsia="de-DE" w:bidi="ar-SA"/>
        </w:rPr>
        <w:t>wird die Hardware geprüft, ob diese den Anforderungen aller Tests entspricht. Wenn dies nicht der Fall ist</w:t>
      </w:r>
      <w:r w:rsidR="00F51246">
        <w:rPr>
          <w:lang w:eastAsia="de-DE" w:bidi="ar-SA"/>
        </w:rPr>
        <w:t>,</w:t>
      </w:r>
      <w:r w:rsidRPr="005A2C45">
        <w:rPr>
          <w:lang w:eastAsia="de-DE" w:bidi="ar-SA"/>
        </w:rPr>
        <w:t xml:space="preserve"> wird dies dem Benutz</w:t>
      </w:r>
      <w:r w:rsidR="00F51246">
        <w:rPr>
          <w:lang w:eastAsia="de-DE" w:bidi="ar-SA"/>
        </w:rPr>
        <w:t>er mitgeteilt und er kann sich e</w:t>
      </w:r>
      <w:r w:rsidRPr="005A2C45">
        <w:rPr>
          <w:lang w:eastAsia="de-DE" w:bidi="ar-SA"/>
        </w:rPr>
        <w:t>ntscheiden</w:t>
      </w:r>
      <w:r w:rsidR="00F51246">
        <w:rPr>
          <w:lang w:eastAsia="de-DE" w:bidi="ar-SA"/>
        </w:rPr>
        <w:t>,</w:t>
      </w:r>
      <w:r w:rsidRPr="005A2C45">
        <w:rPr>
          <w:lang w:eastAsia="de-DE" w:bidi="ar-SA"/>
        </w:rPr>
        <w:t xml:space="preserve"> ob er trotzdem die möglichen Tests ausführen möchte oder den Testablauf abbrechen. </w:t>
      </w:r>
      <w:commentRangeEnd w:id="125"/>
      <w:r w:rsidR="00F51246">
        <w:rPr>
          <w:rStyle w:val="Kommentarzeichen"/>
          <w:rFonts w:cs="Angsana New"/>
        </w:rPr>
        <w:commentReference w:id="125"/>
      </w: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 xml:space="preserve">soll der Test bei einem </w:t>
      </w:r>
      <w:r w:rsidR="009F65AA" w:rsidRPr="005A2C45">
        <w:lastRenderedPageBreak/>
        <w:t>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r w:rsidRPr="005A2C45">
        <w:t>ETIC2</w:t>
      </w:r>
    </w:p>
    <w:p w14:paraId="71FB9A41" w14:textId="0BCCA8E7"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w:t>
      </w:r>
      <w:commentRangeStart w:id="126"/>
      <w:r w:rsidR="0018745B" w:rsidRPr="005A2C45">
        <w:rPr>
          <w:lang w:eastAsia="de-DE" w:bidi="ar-SA"/>
        </w:rPr>
        <w:t>In der Disposition wurde zudem die Aufgabe die Applikation mit Unit Tests zu verifizieren. Da das ETIC2 nur Daten von der Datenbank über das Entity Framework wiedergibt wird bewusst darauf verzichtet</w:t>
      </w:r>
      <w:commentRangeEnd w:id="126"/>
      <w:r w:rsidR="00F51246">
        <w:rPr>
          <w:rStyle w:val="Kommentarzeichen"/>
          <w:rFonts w:cs="Angsana New"/>
        </w:rPr>
        <w:commentReference w:id="126"/>
      </w:r>
      <w:r w:rsidR="0018745B" w:rsidRPr="005A2C45">
        <w:rPr>
          <w:lang w:eastAsia="de-DE" w:bidi="ar-SA"/>
        </w:rPr>
        <w:t>.</w:t>
      </w:r>
    </w:p>
    <w:p w14:paraId="5C599AAF" w14:textId="77777777" w:rsidR="00E529A7" w:rsidRPr="005A2C45" w:rsidRDefault="00E529A7" w:rsidP="00E529A7">
      <w:pPr>
        <w:pStyle w:val="berschrift3"/>
      </w:pPr>
      <w:r w:rsidRPr="005A2C45">
        <w:t>Anbindung SoftwareVersionsDatabase</w:t>
      </w:r>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r w:rsidRPr="005A2C45">
        <w:t>Codierung nach MVVM</w:t>
      </w:r>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5D66B8CD"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642DF3">
        <w:rPr>
          <w:lang w:eastAsia="de-DE" w:bidi="ar-SA"/>
        </w:rPr>
        <w:t>ein (</w:t>
      </w:r>
      <w:r w:rsidR="00896357" w:rsidRPr="005A2C45">
        <w:rPr>
          <w:lang w:eastAsia="de-DE" w:bidi="ar-SA"/>
        </w:rPr>
        <w:fldChar w:fldCharType="begin"/>
      </w:r>
      <w:r w:rsidR="00896357" w:rsidRPr="005A2C45">
        <w:rPr>
          <w:lang w:eastAsia="de-DE" w:bidi="ar-SA"/>
        </w:rPr>
        <w:instrText xml:space="preserve"> REF _Ref491677080 \h </w:instrText>
      </w:r>
      <w:r w:rsidR="00896357" w:rsidRPr="005A2C45">
        <w:rPr>
          <w:lang w:eastAsia="de-DE" w:bidi="ar-SA"/>
        </w:rPr>
      </w:r>
      <w:r w:rsidR="00896357" w:rsidRPr="005A2C45">
        <w:rPr>
          <w:lang w:eastAsia="de-DE" w:bidi="ar-SA"/>
        </w:rPr>
        <w:fldChar w:fldCharType="separate"/>
      </w:r>
      <w:r w:rsidR="00896357" w:rsidRPr="005A2C45">
        <w:t xml:space="preserve">Abbildung </w:t>
      </w:r>
      <w:r w:rsidR="00896357" w:rsidRPr="005A2C45">
        <w:rPr>
          <w:noProof/>
        </w:rPr>
        <w:t>19</w:t>
      </w:r>
      <w:r w:rsidR="00896357" w:rsidRPr="005A2C45">
        <w:rPr>
          <w:lang w:eastAsia="de-DE" w:bidi="ar-SA"/>
        </w:rPr>
        <w:fldChar w:fldCharType="end"/>
      </w:r>
      <w:r w:rsidR="00642DF3">
        <w:rPr>
          <w:lang w:eastAsia="de-DE" w:bidi="ar-SA"/>
        </w:rPr>
        <w:t>)</w:t>
      </w:r>
      <w:r w:rsidR="00867EF2" w:rsidRPr="005A2C45">
        <w:rPr>
          <w:lang w:eastAsia="de-DE" w:bidi="ar-SA"/>
        </w:rPr>
        <w:t>. 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7777777" w:rsidR="00896357" w:rsidRPr="005A2C45" w:rsidRDefault="00896357" w:rsidP="00745251">
      <w:pPr>
        <w:rPr>
          <w:lang w:eastAsia="de-DE" w:bidi="ar-SA"/>
        </w:rPr>
      </w:pPr>
      <w:r w:rsidRPr="005A2C45">
        <w:rPr>
          <w:noProof/>
          <w:lang w:val="de-DE" w:eastAsia="de-DE" w:bidi="ar-SA"/>
        </w:rPr>
        <w:lastRenderedPageBreak/>
        <w:drawing>
          <wp:inline distT="0" distB="0" distL="0" distR="0" wp14:anchorId="0E3C3858" wp14:editId="374A390C">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30">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27" w:name="_Ref491677080"/>
      <w:r w:rsidRPr="005A2C45">
        <w:t xml:space="preserve">Abbildung </w:t>
      </w:r>
      <w:fldSimple w:instr=" SEQ Abbildung \* ARABIC ">
        <w:r w:rsidR="00C35030" w:rsidRPr="005A2C45">
          <w:rPr>
            <w:noProof/>
          </w:rPr>
          <w:t>19</w:t>
        </w:r>
      </w:fldSimple>
      <w:bookmarkEnd w:id="127"/>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28" w:name="_Ref491677596"/>
      <w:r w:rsidRPr="005A2C45">
        <w:t xml:space="preserve">Abbildung </w:t>
      </w:r>
      <w:fldSimple w:instr=" SEQ Abbildung \* ARABIC ">
        <w:r w:rsidR="00C35030" w:rsidRPr="005A2C45">
          <w:rPr>
            <w:noProof/>
          </w:rPr>
          <w:t>20</w:t>
        </w:r>
      </w:fldSimple>
      <w:bookmarkEnd w:id="128"/>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lastRenderedPageBreak/>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29" w:name="_Ref491679853"/>
      <w:r w:rsidRPr="005A2C45">
        <w:t xml:space="preserve">Abbildung </w:t>
      </w:r>
      <w:fldSimple w:instr=" SEQ Abbildung \* ARABIC ">
        <w:r w:rsidR="00C35030" w:rsidRPr="005A2C45">
          <w:rPr>
            <w:noProof/>
          </w:rPr>
          <w:t>21</w:t>
        </w:r>
      </w:fldSimple>
      <w:bookmarkEnd w:id="129"/>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30" w:name="_Ref491682475"/>
      <w:r w:rsidRPr="005A2C45">
        <w:t xml:space="preserve">Abbildung </w:t>
      </w:r>
      <w:fldSimple w:instr=" SEQ Abbildung \* ARABIC ">
        <w:r w:rsidR="00C35030" w:rsidRPr="005A2C45">
          <w:rPr>
            <w:noProof/>
          </w:rPr>
          <w:t>22</w:t>
        </w:r>
      </w:fldSimple>
      <w:bookmarkEnd w:id="130"/>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lastRenderedPageBreak/>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31" w:name="_Ref491704038"/>
      <w:r w:rsidRPr="005A2C45">
        <w:t xml:space="preserve">Abbildung </w:t>
      </w:r>
      <w:fldSimple w:instr=" SEQ Abbildung \* ARABIC ">
        <w:r w:rsidR="00C35030" w:rsidRPr="005A2C45">
          <w:rPr>
            <w:noProof/>
          </w:rPr>
          <w:t>23</w:t>
        </w:r>
      </w:fldSimple>
      <w:bookmarkEnd w:id="131"/>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Default="00561A54" w:rsidP="00F645B1">
      <w:pPr>
        <w:rPr>
          <w:lang w:eastAsia="de-DE" w:bidi="ar-SA"/>
        </w:rPr>
      </w:pPr>
      <w:commentRangeStart w:id="132"/>
      <w:r w:rsidRPr="005A2C45">
        <w:rPr>
          <w:lang w:eastAsia="de-DE" w:bidi="ar-SA"/>
        </w:rPr>
        <w:t>Fa</w:t>
      </w:r>
      <w:r w:rsidR="005740D1">
        <w:rPr>
          <w:lang w:eastAsia="de-DE" w:bidi="ar-SA"/>
        </w:rPr>
        <w:t>zit</w:t>
      </w:r>
      <w:commentRangeEnd w:id="132"/>
      <w:r w:rsidR="005740D1">
        <w:rPr>
          <w:rStyle w:val="Kommentarzeichen"/>
          <w:rFonts w:cs="Angsana New"/>
        </w:rPr>
        <w:commentReference w:id="132"/>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w:t>
      </w:r>
      <w:r w:rsidR="00561A54" w:rsidRPr="005A2C45">
        <w:rPr>
          <w:lang w:eastAsia="de-DE" w:bidi="ar-SA"/>
        </w:rPr>
        <w:lastRenderedPageBreak/>
        <w:t xml:space="preserve">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30"/>
        <w:gridCol w:w="4530"/>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33" w:name="_Ref491708457"/>
      <w:r w:rsidRPr="005A2C45">
        <w:t xml:space="preserve">Tabelle </w:t>
      </w:r>
      <w:fldSimple w:instr=" SEQ Tabelle \* ARABIC ">
        <w:r w:rsidRPr="005A2C45">
          <w:rPr>
            <w:noProof/>
          </w:rPr>
          <w:t>4</w:t>
        </w:r>
      </w:fldSimple>
      <w:bookmarkEnd w:id="133"/>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r w:rsidRPr="005A2C45">
        <w:t>Ausgabe Bericht</w:t>
      </w:r>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34" w:name="_Ref491337655"/>
      <w:r w:rsidRPr="005A2C45">
        <w:lastRenderedPageBreak/>
        <w:t>Ergebnisse</w:t>
      </w:r>
      <w:bookmarkEnd w:id="134"/>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r w:rsidRPr="005A2C45">
        <w:t>Quantitative Ziele</w:t>
      </w:r>
    </w:p>
    <w:p w14:paraId="073B3092" w14:textId="77777777" w:rsidR="00412AEA" w:rsidRPr="005A2C45" w:rsidRDefault="00412AEA" w:rsidP="00412AEA">
      <w:pPr>
        <w:pStyle w:val="Listenabsatz"/>
        <w:numPr>
          <w:ilvl w:val="0"/>
          <w:numId w:val="29"/>
        </w:numPr>
        <w:spacing w:before="0" w:after="0"/>
      </w:pPr>
      <w:r w:rsidRPr="005A2C45">
        <w:t>Die SoftwareVersionDatabase muss gleichzeitig Schreibanfragen von vier Benutzern bearbeiten können.</w:t>
      </w:r>
    </w:p>
    <w:p w14:paraId="04C30784" w14:textId="45ACF98A" w:rsidR="00A507AB" w:rsidRPr="005A2C45" w:rsidRDefault="00EE10E2" w:rsidP="00A507AB">
      <w:pPr>
        <w:rPr>
          <w:lang w:eastAsia="de-DE" w:bidi="ar-SA"/>
        </w:rPr>
      </w:pPr>
      <w:r w:rsidRPr="005A2C45">
        <w:rPr>
          <w:lang w:eastAsia="de-DE" w:bidi="ar-SA"/>
        </w:rPr>
        <w:t>Dieses Ziel konn</w:t>
      </w:r>
      <w:r w:rsidR="00C76961">
        <w:rPr>
          <w:lang w:eastAsia="de-DE" w:bidi="ar-SA"/>
        </w:rPr>
        <w:t>te in der Realität noch nicht über</w:t>
      </w:r>
      <w:r w:rsidRPr="005A2C45">
        <w:rPr>
          <w:lang w:eastAsia="de-DE" w:bidi="ar-SA"/>
        </w:rPr>
        <w:t xml:space="preserve">prüft werden. </w:t>
      </w:r>
      <w:r w:rsidR="00C76961">
        <w:rPr>
          <w:lang w:eastAsia="de-DE" w:bidi="ar-SA"/>
        </w:rPr>
        <w:t>Überprüft wurde, ob</w:t>
      </w:r>
      <w:r w:rsidR="00063EB3" w:rsidRPr="005A2C45">
        <w:rPr>
          <w:lang w:eastAsia="de-DE" w:bidi="ar-SA"/>
        </w:rPr>
        <w:t xml:space="preserve"> das ETIC2 die Testresul</w:t>
      </w:r>
      <w:r w:rsidR="00C76961">
        <w:rPr>
          <w:lang w:eastAsia="de-DE" w:bidi="ar-SA"/>
        </w:rPr>
        <w:t>tate einer</w:t>
      </w:r>
      <w:r w:rsidR="00063EB3" w:rsidRPr="005A2C45">
        <w:rPr>
          <w:lang w:eastAsia="de-DE" w:bidi="ar-SA"/>
        </w:rPr>
        <w:t xml:space="preserve"> aktuell ablaufenden Testkol</w:t>
      </w:r>
      <w:r w:rsidR="00C76961">
        <w:rPr>
          <w:lang w:eastAsia="de-DE" w:bidi="ar-SA"/>
        </w:rPr>
        <w:t>lektion im TTIC2 auslesen kann. E</w:t>
      </w:r>
      <w:r w:rsidRPr="005A2C45">
        <w:rPr>
          <w:lang w:eastAsia="de-DE" w:bidi="ar-SA"/>
        </w:rPr>
        <w:t>s kann davon ausgegangen werden, dass die Implementation dies zulässt</w:t>
      </w:r>
      <w:r w:rsidR="00C76961">
        <w:rPr>
          <w:lang w:eastAsia="de-DE" w:bidi="ar-SA"/>
        </w:rPr>
        <w:t>,</w:t>
      </w:r>
      <w:r w:rsidRPr="005A2C45">
        <w:rPr>
          <w:lang w:eastAsia="de-DE" w:bidi="ar-SA"/>
        </w:rPr>
        <w:t xml:space="preserve"> den</w:t>
      </w:r>
      <w:r w:rsidR="00C76961">
        <w:rPr>
          <w:lang w:eastAsia="de-DE" w:bidi="ar-SA"/>
        </w:rPr>
        <w:t>n</w:t>
      </w:r>
      <w:r w:rsidRPr="005A2C45">
        <w:rPr>
          <w:lang w:eastAsia="de-DE" w:bidi="ar-SA"/>
        </w:rPr>
        <w:t xml:space="preserve"> d</w:t>
      </w:r>
      <w:r w:rsidR="00F87120" w:rsidRPr="005A2C45">
        <w:rPr>
          <w:lang w:eastAsia="de-DE" w:bidi="ar-SA"/>
        </w:rPr>
        <w:t>ie SoftwareVersionsDatabase läuft auf einem SQL Server 2012</w:t>
      </w:r>
      <w:r w:rsidRPr="005A2C45">
        <w:rPr>
          <w:lang w:eastAsia="de-DE" w:bidi="ar-SA"/>
        </w:rPr>
        <w:t xml:space="preserve">. Dieser kann bis zu 32767 Benutzer Verbindungen aufbauen (Jorgensen, </w:t>
      </w:r>
      <w:commentRangeStart w:id="135"/>
      <w:r w:rsidRPr="005A2C45">
        <w:rPr>
          <w:lang w:eastAsia="de-DE" w:bidi="ar-SA"/>
        </w:rPr>
        <w:t>2012). Auf diese</w:t>
      </w:r>
      <w:r w:rsidR="00C76961">
        <w:rPr>
          <w:lang w:eastAsia="de-DE" w:bidi="ar-SA"/>
        </w:rPr>
        <w:t>r</w:t>
      </w:r>
      <w:r w:rsidRPr="005A2C45">
        <w:rPr>
          <w:lang w:eastAsia="de-DE" w:bidi="ar-SA"/>
        </w:rPr>
        <w:t xml:space="preserve"> Datenbank wird nur aus dem TTIC2 geschrieben oder die Testinfor</w:t>
      </w:r>
      <w:r w:rsidR="00C76961">
        <w:rPr>
          <w:lang w:eastAsia="de-DE" w:bidi="ar-SA"/>
        </w:rPr>
        <w:t>mationen werden aus der</w:t>
      </w:r>
      <w:r w:rsidRPr="005A2C45">
        <w:rPr>
          <w:lang w:eastAsia="de-DE" w:bidi="ar-SA"/>
        </w:rPr>
        <w:t xml:space="preserve"> TestUpdateFirmware aktualisiert. Das TTIC2 schrei</w:t>
      </w:r>
      <w:r w:rsidR="00C76961">
        <w:rPr>
          <w:lang w:eastAsia="de-DE" w:bidi="ar-SA"/>
        </w:rPr>
        <w:t>bt auf die Testresultate und die</w:t>
      </w:r>
      <w:r w:rsidRPr="005A2C45">
        <w:rPr>
          <w:lang w:eastAsia="de-DE" w:bidi="ar-SA"/>
        </w:rPr>
        <w:t xml:space="preserve"> TestUpdateFirmware die Testinformationen somit kann hier kein Konflikt entstehen. Das TTIC2 erstellt bei jedem neuen Ablauf eine ne</w:t>
      </w:r>
      <w:r w:rsidR="00CE47FA" w:rsidRPr="005A2C45">
        <w:rPr>
          <w:lang w:eastAsia="de-DE" w:bidi="ar-SA"/>
        </w:rPr>
        <w:t xml:space="preserve">ue TestCollectionResult Eintrag, welcher von den anderen offenen </w:t>
      </w:r>
      <w:commentRangeEnd w:id="135"/>
      <w:r w:rsidR="00C76961">
        <w:rPr>
          <w:rStyle w:val="Kommentarzeichen"/>
          <w:rFonts w:cs="Angsana New"/>
        </w:rPr>
        <w:commentReference w:id="135"/>
      </w:r>
      <w:r w:rsidR="00CE47FA" w:rsidRPr="005A2C45">
        <w:rPr>
          <w:lang w:eastAsia="de-DE" w:bidi="ar-SA"/>
        </w:rPr>
        <w:t>Programmen nicht beschrieben wird. Wann die Daten genau geschrieben werden</w:t>
      </w:r>
      <w:r w:rsidR="00C76961">
        <w:rPr>
          <w:lang w:eastAsia="de-DE" w:bidi="ar-SA"/>
        </w:rPr>
        <w:t>,</w:t>
      </w:r>
      <w:r w:rsidR="00CE47FA" w:rsidRPr="005A2C45">
        <w:rPr>
          <w:lang w:eastAsia="de-DE" w:bidi="ar-SA"/>
        </w:rPr>
        <w:t xml:space="preserve"> spielt keine R</w:t>
      </w:r>
      <w:r w:rsidR="00C76961">
        <w:rPr>
          <w:lang w:eastAsia="de-DE" w:bidi="ar-SA"/>
        </w:rPr>
        <w:t>olle, da es sich nicht um eine z</w:t>
      </w:r>
      <w:r w:rsidR="00CE47FA" w:rsidRPr="005A2C45">
        <w:rPr>
          <w:lang w:eastAsia="de-DE" w:bidi="ar-SA"/>
        </w:rPr>
        <w:t>eitkritische Anwendung handelt. Das ETIC2 Programm wird nur dazu gebraucht die Testresultate auszulesen, somit kann es nie zur Problematik kommen das veränderte Daten, welche zu einem früheren Zeitpunkt ausgelesen worden sind, in die Datenbank geschrieben werden.</w:t>
      </w:r>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36" w:name="_Ref491757623"/>
      <w:r w:rsidRPr="005A2C45">
        <w:t xml:space="preserve">Abbildung </w:t>
      </w:r>
      <w:fldSimple w:instr=" SEQ Abbildung \* ARABIC ">
        <w:r w:rsidR="00C35030" w:rsidRPr="005A2C45">
          <w:rPr>
            <w:noProof/>
          </w:rPr>
          <w:t>24</w:t>
        </w:r>
      </w:fldSimple>
      <w:bookmarkEnd w:id="136"/>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7EE06C72" w:rsidR="00857769" w:rsidRPr="005A2C45"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5A5BBF50" w14:textId="77777777" w:rsidR="0086145C" w:rsidRPr="005A2C45" w:rsidRDefault="0086145C" w:rsidP="0086145C">
      <w:pPr>
        <w:pStyle w:val="berschrift2"/>
      </w:pPr>
      <w:r w:rsidRPr="005A2C45">
        <w:t>Qualitative Ziele</w:t>
      </w:r>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w:t>
      </w:r>
      <w:r w:rsidRPr="005A2C45">
        <w:rPr>
          <w:lang w:eastAsia="de-DE" w:bidi="ar-SA"/>
        </w:rPr>
        <w:lastRenderedPageBreak/>
        <w:t>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37" w:name="_Ref491759926"/>
      <w:r w:rsidRPr="005A2C45">
        <w:t xml:space="preserve">Abbildung </w:t>
      </w:r>
      <w:fldSimple w:instr=" SEQ Abbildung \* ARABIC ">
        <w:r w:rsidR="00C35030" w:rsidRPr="005A2C45">
          <w:rPr>
            <w:noProof/>
          </w:rPr>
          <w:t>25</w:t>
        </w:r>
      </w:fldSimple>
      <w:bookmarkEnd w:id="137"/>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38" w:name="_Ref491764519"/>
      <w:r w:rsidRPr="005A2C45">
        <w:t xml:space="preserve">Abbildung </w:t>
      </w:r>
      <w:fldSimple w:instr=" SEQ Abbildung \* ARABIC ">
        <w:r w:rsidR="00C35030" w:rsidRPr="005A2C45">
          <w:rPr>
            <w:noProof/>
          </w:rPr>
          <w:t>26</w:t>
        </w:r>
      </w:fldSimple>
      <w:bookmarkEnd w:id="138"/>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lastRenderedPageBreak/>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39" w:name="_Ref491765642"/>
      <w:r w:rsidRPr="005A2C45">
        <w:t xml:space="preserve">Abbildung </w:t>
      </w:r>
      <w:fldSimple w:instr=" SEQ Abbildung \* ARABIC ">
        <w:r w:rsidR="00C35030" w:rsidRPr="005A2C45">
          <w:rPr>
            <w:noProof/>
          </w:rPr>
          <w:t>27</w:t>
        </w:r>
      </w:fldSimple>
      <w:bookmarkEnd w:id="139"/>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40" w:name="_Ref491766762"/>
      <w:r w:rsidRPr="005A2C45">
        <w:t xml:space="preserve">Abbildung </w:t>
      </w:r>
      <w:fldSimple w:instr=" SEQ Abbildung \* ARABIC ">
        <w:r w:rsidR="00C35030" w:rsidRPr="005A2C45">
          <w:rPr>
            <w:noProof/>
          </w:rPr>
          <w:t>28</w:t>
        </w:r>
      </w:fldSimple>
      <w:bookmarkEnd w:id="140"/>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w:t>
      </w:r>
      <w:r w:rsidR="00477847" w:rsidRPr="005A2C45">
        <w:rPr>
          <w:lang w:eastAsia="de-DE" w:bidi="ar-SA"/>
        </w:rPr>
        <w:lastRenderedPageBreak/>
        <w:t>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0">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41" w:name="_Ref491768922"/>
      <w:r w:rsidRPr="005A2C45">
        <w:t xml:space="preserve">Abbildung </w:t>
      </w:r>
      <w:fldSimple w:instr=" SEQ Abbildung \* ARABIC ">
        <w:r w:rsidRPr="005A2C45">
          <w:rPr>
            <w:noProof/>
          </w:rPr>
          <w:t>29</w:t>
        </w:r>
      </w:fldSimple>
      <w:bookmarkEnd w:id="141"/>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r w:rsidRPr="005A2C45">
        <w:lastRenderedPageBreak/>
        <w:t>Diskussion</w:t>
      </w:r>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77777777"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 Kommunikationsschnittstellen abzudecken speziell bei Kommunikationen über ein</w:t>
      </w:r>
      <w:r w:rsidRPr="002946EC">
        <w:t xml:space="preserve"> </w:t>
      </w:r>
      <w:r>
        <w:t>Feldbus System.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r w:rsidRPr="005A2C45">
        <w:lastRenderedPageBreak/>
        <w:t>Ausblick</w:t>
      </w:r>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r>
        <w:t>Offene Punkte</w:t>
      </w:r>
    </w:p>
    <w:p w14:paraId="182E7927" w14:textId="77777777" w:rsidR="00B7245A" w:rsidRDefault="00B7245A" w:rsidP="00B7245A">
      <w:pPr>
        <w:pStyle w:val="berschrift3"/>
      </w:pPr>
      <w:bookmarkStart w:id="142" w:name="_Ref483469640"/>
      <w:bookmarkStart w:id="143" w:name="_Toc491525564"/>
      <w:r>
        <w:t>Umsetzung Überarbeitung SoftwareVersionsDatabase</w:t>
      </w:r>
      <w:bookmarkEnd w:id="142"/>
      <w:bookmarkEnd w:id="143"/>
    </w:p>
    <w:p w14:paraId="49EA854A" w14:textId="77777777"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danach im MVVM Pattern Konzept erstellt. Nun darf die Anpassung keinen Einfluss auf das ModelView wie auch auf die View haben. </w:t>
      </w:r>
      <w:commentRangeStart w:id="144"/>
      <w:r>
        <w:rPr>
          <w:lang w:eastAsia="de-DE" w:bidi="ar-SA"/>
        </w:rPr>
        <w:t>Daher liegt der Ansatz nahe das Modell auf dem neueren Modell der Datenbank anzupassen.</w:t>
      </w:r>
      <w:commentRangeEnd w:id="144"/>
      <w:r>
        <w:rPr>
          <w:rStyle w:val="Kommentarzeichen"/>
          <w:rFonts w:cs="Angsana New"/>
        </w:rPr>
        <w:commentReference w:id="144"/>
      </w:r>
      <w:r>
        <w:rPr>
          <w:lang w:eastAsia="de-DE" w:bidi="ar-SA"/>
        </w:rPr>
        <w:t xml:space="preserve"> Dazu wird eine Wrapper Klasse erstellt, in der die Umwandlung der alten auf die neue Struktur erfolgt.</w:t>
      </w:r>
    </w:p>
    <w:p w14:paraId="45084398" w14:textId="77777777" w:rsidR="00B7245A" w:rsidRDefault="00B7245A" w:rsidP="00B7245A">
      <w:pPr>
        <w:pStyle w:val="berschrift3"/>
      </w:pPr>
      <w:bookmarkStart w:id="145" w:name="_Toc491525565"/>
      <w:bookmarkStart w:id="146" w:name="_Ref491683209"/>
      <w:r>
        <w:t>Integration Buglist in ETIC2</w:t>
      </w:r>
      <w:bookmarkEnd w:id="145"/>
      <w:bookmarkEnd w:id="146"/>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r>
        <w:t>Logfile in ETIC2</w:t>
      </w:r>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r>
        <w:t>Nächste Schritte</w:t>
      </w:r>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r w:rsidRPr="005A2C45">
        <w:lastRenderedPageBreak/>
        <w:t>Verzeichnisse</w:t>
      </w:r>
    </w:p>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r w:rsidRPr="005A2C45">
        <w:t>Abkürzungsverzeichnis</w:t>
      </w:r>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r w:rsidRPr="005A2C45">
        <w:lastRenderedPageBreak/>
        <w:t>Abbildungsverzeichnis</w:t>
      </w:r>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r:id="rId41"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r w:rsidRPr="005A2C45">
        <w:t>Tabellenverzeichnis</w:t>
      </w:r>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8B540E">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r w:rsidRPr="005A2C45">
        <w:lastRenderedPageBreak/>
        <w:t>Glossar</w:t>
      </w:r>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469ED3C3" w14:textId="77777777" w:rsidR="00AA1764" w:rsidRPr="005A2C45" w:rsidRDefault="00AA1764" w:rsidP="00AA1764">
      <w:pPr>
        <w:pStyle w:val="berschrift1"/>
        <w:numPr>
          <w:ilvl w:val="0"/>
          <w:numId w:val="0"/>
        </w:numPr>
        <w:ind w:left="432" w:hanging="432"/>
      </w:pPr>
      <w:r w:rsidRPr="005A2C45">
        <w:lastRenderedPageBreak/>
        <w:t>A.</w:t>
      </w:r>
      <w:r w:rsidRPr="005A2C45">
        <w:tab/>
        <w:t>Projektmanagement</w:t>
      </w:r>
    </w:p>
    <w:p w14:paraId="562EA885" w14:textId="77777777" w:rsidR="001F2E5D" w:rsidRPr="005A2C45" w:rsidRDefault="00B02059" w:rsidP="001F2E5D">
      <w:pPr>
        <w:pStyle w:val="berschrift2"/>
        <w:numPr>
          <w:ilvl w:val="0"/>
          <w:numId w:val="0"/>
        </w:numPr>
        <w:ind w:left="576" w:hanging="576"/>
      </w:pPr>
      <w:r w:rsidRPr="005A2C45">
        <w:t>A.1</w:t>
      </w:r>
      <w:r w:rsidR="001F2E5D" w:rsidRPr="005A2C45">
        <w:t>.</w:t>
      </w:r>
      <w:r w:rsidR="001F2E5D" w:rsidRPr="005A2C45">
        <w:tab/>
        <w:t>Zeitplan</w:t>
      </w:r>
    </w:p>
    <w:p w14:paraId="5703D77F" w14:textId="77777777" w:rsidR="00AA1764" w:rsidRPr="005A2C45" w:rsidRDefault="00AA1764" w:rsidP="00AA1764">
      <w:pPr>
        <w:rPr>
          <w:rFonts w:eastAsia="Times New Roman" w:cs="Times New Roman"/>
          <w:color w:val="17365D" w:themeColor="text2" w:themeShade="BF"/>
          <w:sz w:val="32"/>
          <w:szCs w:val="32"/>
          <w:lang w:eastAsia="de-DE" w:bidi="ar-SA"/>
        </w:rPr>
      </w:pPr>
      <w:r w:rsidRPr="005A2C45">
        <w:br w:type="page"/>
      </w:r>
    </w:p>
    <w:p w14:paraId="496F1387" w14:textId="77777777" w:rsidR="00B220E0" w:rsidRPr="005A2C45" w:rsidRDefault="001F2E5D" w:rsidP="00AA1764">
      <w:pPr>
        <w:pStyle w:val="berschrift1"/>
        <w:numPr>
          <w:ilvl w:val="0"/>
          <w:numId w:val="0"/>
        </w:numPr>
      </w:pPr>
      <w:r w:rsidRPr="005A2C45">
        <w:lastRenderedPageBreak/>
        <w:t>B</w:t>
      </w:r>
      <w:r w:rsidR="00116BC3" w:rsidRPr="005A2C45">
        <w:t>.</w:t>
      </w:r>
      <w:r w:rsidRPr="005A2C45">
        <w:tab/>
      </w:r>
      <w:r w:rsidR="00B220E0" w:rsidRPr="005A2C45">
        <w:t>Testumgebung</w:t>
      </w:r>
    </w:p>
    <w:p w14:paraId="454D0D91" w14:textId="77777777" w:rsidR="00B220E0" w:rsidRPr="005A2C45" w:rsidRDefault="00AA1764" w:rsidP="00B220E0">
      <w:pPr>
        <w:pStyle w:val="berschrift3"/>
        <w:numPr>
          <w:ilvl w:val="0"/>
          <w:numId w:val="0"/>
        </w:numPr>
      </w:pPr>
      <w:r w:rsidRPr="005A2C45">
        <w:t>B.1.</w:t>
      </w:r>
      <w:r w:rsidRPr="005A2C45">
        <w:tab/>
      </w:r>
      <w:r w:rsidR="00B220E0" w:rsidRPr="005A2C45">
        <w:t>TTIC2</w:t>
      </w:r>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2">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147" w:name="_Ref485577589"/>
      <w:bookmarkStart w:id="148" w:name="_Toc491588033"/>
      <w:r w:rsidRPr="005A2C45">
        <w:t xml:space="preserve">Abbildung </w:t>
      </w:r>
      <w:fldSimple w:instr=" SEQ Abbildung \* ARABIC ">
        <w:r w:rsidR="00C35030" w:rsidRPr="005A2C45">
          <w:rPr>
            <w:noProof/>
          </w:rPr>
          <w:t>30</w:t>
        </w:r>
      </w:fldSimple>
      <w:bookmarkEnd w:id="147"/>
      <w:r w:rsidRPr="005A2C45">
        <w:t>: Report Ansicht währendem die Tests ausgeführt werden</w:t>
      </w:r>
      <w:bookmarkEnd w:id="148"/>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r w:rsidRPr="005A2C45">
        <w:lastRenderedPageBreak/>
        <w:t>C.</w:t>
      </w:r>
      <w:r w:rsidRPr="005A2C45">
        <w:tab/>
        <w:t>Hilfsmittel</w:t>
      </w:r>
    </w:p>
    <w:p w14:paraId="688A65C4" w14:textId="77777777" w:rsidR="007F7A98" w:rsidRPr="005A2C45" w:rsidRDefault="007F7A98" w:rsidP="007F7A98">
      <w:pPr>
        <w:pStyle w:val="berschrift2"/>
        <w:numPr>
          <w:ilvl w:val="0"/>
          <w:numId w:val="0"/>
        </w:numPr>
      </w:pPr>
      <w:r w:rsidRPr="005A2C45">
        <w:t>C.1.</w:t>
      </w:r>
      <w:r w:rsidRPr="005A2C45">
        <w:tab/>
        <w:t>CVI</w:t>
      </w:r>
    </w:p>
    <w:p w14:paraId="206EFECD" w14:textId="77777777" w:rsidR="007F7A98" w:rsidRPr="005A2C45" w:rsidRDefault="007F7A98" w:rsidP="007F7A98">
      <w:pPr>
        <w:pStyle w:val="berschrift3"/>
        <w:numPr>
          <w:ilvl w:val="0"/>
          <w:numId w:val="0"/>
        </w:numPr>
      </w:pPr>
      <w:bookmarkStart w:id="149" w:name="_Ref491457030"/>
      <w:r w:rsidRPr="005A2C45">
        <w:t>C.1.1.</w:t>
      </w:r>
      <w:r w:rsidRPr="005A2C45">
        <w:tab/>
        <w:t>Umgebungsvariable</w:t>
      </w:r>
      <w:bookmarkEnd w:id="149"/>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150" w:name="_Ref491512275"/>
      <w:r w:rsidRPr="005A2C45">
        <w:t>C.1.1.1.</w:t>
      </w:r>
      <w:r w:rsidRPr="005A2C45">
        <w:tab/>
        <w:t>Gegenüberstellung zu C Libary Umgebungsvariable</w:t>
      </w:r>
      <w:bookmarkEnd w:id="150"/>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151" w:name="_Toc491509880"/>
      <w:r w:rsidRPr="005A2C45">
        <w:t xml:space="preserve">Tabelle </w:t>
      </w:r>
      <w:fldSimple w:instr=" SEQ Tabelle \* ARABIC ">
        <w:r w:rsidR="009B1131" w:rsidRPr="005A2C45">
          <w:rPr>
            <w:noProof/>
          </w:rPr>
          <w:t>5</w:t>
        </w:r>
      </w:fldSimple>
      <w:r w:rsidRPr="005A2C45">
        <w:t>: Vergleich Umgebungsvariable</w:t>
      </w:r>
      <w:bookmarkEnd w:id="151"/>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152" w:name="_Ref491416555"/>
      <w:r w:rsidRPr="005A2C45">
        <w:lastRenderedPageBreak/>
        <w:t>C.2</w:t>
      </w:r>
      <w:r w:rsidR="00116BC3" w:rsidRPr="005A2C45">
        <w:t>.</w:t>
      </w:r>
      <w:r w:rsidR="00116BC3" w:rsidRPr="005A2C45">
        <w:tab/>
        <w:t>SQL Toolkit</w:t>
      </w:r>
      <w:bookmarkEnd w:id="152"/>
    </w:p>
    <w:p w14:paraId="424C36C9" w14:textId="77777777" w:rsidR="00116BC3" w:rsidRPr="005A2C45" w:rsidRDefault="007F7A98" w:rsidP="00074B6D">
      <w:pPr>
        <w:pStyle w:val="berschrift3"/>
        <w:numPr>
          <w:ilvl w:val="0"/>
          <w:numId w:val="0"/>
        </w:numPr>
      </w:pPr>
      <w:r w:rsidRPr="005A2C45">
        <w:t>C.2</w:t>
      </w:r>
      <w:r w:rsidR="00074B6D" w:rsidRPr="005A2C45">
        <w:t>.1.</w:t>
      </w:r>
      <w:r w:rsidR="00074B6D" w:rsidRPr="005A2C45">
        <w:tab/>
        <w:t>Funktionsumfang</w:t>
      </w:r>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153" w:name="_Toc491588034"/>
      <w:r w:rsidRPr="005A2C45">
        <w:t xml:space="preserve">Abbildung </w:t>
      </w:r>
      <w:fldSimple w:instr=" SEQ Abbildung \* ARABIC ">
        <w:r w:rsidR="00C35030" w:rsidRPr="005A2C45">
          <w:rPr>
            <w:noProof/>
          </w:rPr>
          <w:t>31</w:t>
        </w:r>
      </w:fldSimple>
      <w:r w:rsidRPr="005A2C45">
        <w:t>: Funktionsumfang des SQL Toolkits</w:t>
      </w:r>
      <w:bookmarkEnd w:id="153"/>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lastRenderedPageBreak/>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154" w:name="_Ref491456052"/>
      <w:r w:rsidRPr="005A2C45">
        <w:t>C.2</w:t>
      </w:r>
      <w:r w:rsidR="00074B6D" w:rsidRPr="005A2C45">
        <w:t>.2</w:t>
      </w:r>
      <w:r w:rsidR="00074B6D" w:rsidRPr="005A2C45">
        <w:tab/>
        <w:t>Code Ausschnitt um einen neuen Eintrag zu erstellen</w:t>
      </w:r>
      <w:bookmarkEnd w:id="154"/>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155" w:name="_Ref491455824"/>
      <w:bookmarkStart w:id="156" w:name="_Toc491588035"/>
      <w:r w:rsidRPr="005A2C45">
        <w:t xml:space="preserve">Abbildung </w:t>
      </w:r>
      <w:fldSimple w:instr=" SEQ Abbildung \* ARABIC ">
        <w:r w:rsidR="00C35030" w:rsidRPr="005A2C45">
          <w:rPr>
            <w:noProof/>
          </w:rPr>
          <w:t>32</w:t>
        </w:r>
      </w:fldSimple>
      <w:bookmarkEnd w:id="155"/>
      <w:r w:rsidRPr="005A2C45">
        <w:t>: Code Ausschnitt um einen neuen Eintrag zu erstellen</w:t>
      </w:r>
      <w:bookmarkEnd w:id="156"/>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w:t>
      </w:r>
      <w:r w:rsidRPr="005A2C45">
        <w:lastRenderedPageBreak/>
        <w:t>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r w:rsidRPr="005A2C45">
        <w:lastRenderedPageBreak/>
        <w:t>Selbständigkeitserklärung</w:t>
      </w:r>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1312"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B6BB2A"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30228F">
      <w:footerReference w:type="default" r:id="rId45"/>
      <w:headerReference w:type="first" r:id="rId46"/>
      <w:type w:val="continuous"/>
      <w:pgSz w:w="11906" w:h="16838" w:code="9"/>
      <w:pgMar w:top="1418" w:right="1418" w:bottom="1134" w:left="1418" w:header="851" w:footer="567" w:gutter="0"/>
      <w:paperSrc w:first="7" w:other="7"/>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elanie Steigmeier" w:date="2017-08-29T12:05:00Z" w:initials="MS">
    <w:p w14:paraId="2CC89B83" w14:textId="77777777" w:rsidR="008B540E" w:rsidRDefault="008B540E">
      <w:pPr>
        <w:pStyle w:val="Kommentartext"/>
      </w:pPr>
      <w:r>
        <w:rPr>
          <w:rStyle w:val="Kommentarzeichen"/>
        </w:rPr>
        <w:annotationRef/>
      </w:r>
      <w:r>
        <w:t>von was?</w:t>
      </w:r>
    </w:p>
  </w:comment>
  <w:comment w:id="15" w:author="Melanie Steigmeier" w:date="2017-08-29T12:09:00Z" w:initials="MS">
    <w:p w14:paraId="2702B500" w14:textId="77777777" w:rsidR="008B540E" w:rsidRDefault="008B540E">
      <w:pPr>
        <w:pStyle w:val="Kommentartext"/>
      </w:pPr>
      <w:r>
        <w:rPr>
          <w:rStyle w:val="Kommentarzeichen"/>
        </w:rPr>
        <w:annotationRef/>
      </w:r>
      <w:r>
        <w:t>klar ewas das ist oder Glossar?</w:t>
      </w:r>
    </w:p>
  </w:comment>
  <w:comment w:id="16" w:author="Melanie Steigmeier" w:date="2017-08-29T12:15:00Z" w:initials="MS">
    <w:p w14:paraId="2DE6949F" w14:textId="77777777" w:rsidR="008B540E" w:rsidRDefault="008B540E">
      <w:pPr>
        <w:pStyle w:val="Kommentartext"/>
      </w:pPr>
      <w:r>
        <w:rPr>
          <w:rStyle w:val="Kommentarzeichen"/>
        </w:rPr>
        <w:annotationRef/>
      </w:r>
      <w:r>
        <w:t>Entstehung von Qualitättest evtl besser?</w:t>
      </w:r>
    </w:p>
  </w:comment>
  <w:comment w:id="24" w:author="Melanie Steigmeier" w:date="2017-08-29T12:28:00Z" w:initials="MS">
    <w:p w14:paraId="6044DCE3" w14:textId="038F617B" w:rsidR="008B540E" w:rsidRDefault="008B540E">
      <w:pPr>
        <w:pStyle w:val="Kommentartext"/>
      </w:pPr>
      <w:r>
        <w:rPr>
          <w:rStyle w:val="Kommentarzeichen"/>
        </w:rPr>
        <w:annotationRef/>
      </w:r>
      <w:r>
        <w:t>Stimmt der Satz noch?</w:t>
      </w:r>
    </w:p>
  </w:comment>
  <w:comment w:id="28" w:author="Melanie Steigmeier" w:date="2017-08-29T12:52:00Z" w:initials="MS">
    <w:p w14:paraId="70CB1E10" w14:textId="1DC09A58" w:rsidR="008B540E" w:rsidRDefault="008B540E">
      <w:pPr>
        <w:pStyle w:val="Kommentartext"/>
      </w:pPr>
      <w:r>
        <w:rPr>
          <w:rStyle w:val="Kommentarzeichen"/>
        </w:rPr>
        <w:annotationRef/>
      </w:r>
      <w:r>
        <w:t>Welches File? Bezug?</w:t>
      </w:r>
    </w:p>
  </w:comment>
  <w:comment w:id="29" w:author="Melanie Steigmeier" w:date="2017-08-29T12:54:00Z" w:initials="MS">
    <w:p w14:paraId="35D6B68B" w14:textId="4C2998BB" w:rsidR="008B540E" w:rsidRDefault="008B540E">
      <w:pPr>
        <w:pStyle w:val="Kommentartext"/>
      </w:pPr>
      <w:r>
        <w:rPr>
          <w:rStyle w:val="Kommentarzeichen"/>
        </w:rPr>
        <w:annotationRef/>
      </w:r>
      <w:r>
        <w:t>stimmt das?</w:t>
      </w:r>
    </w:p>
  </w:comment>
  <w:comment w:id="30" w:author="Melanie Steigmeier" w:date="2017-08-29T12:55:00Z" w:initials="MS">
    <w:p w14:paraId="56E1DD21" w14:textId="451A18F3" w:rsidR="008B540E" w:rsidRDefault="008B540E">
      <w:pPr>
        <w:pStyle w:val="Kommentartext"/>
      </w:pPr>
      <w:r>
        <w:rPr>
          <w:rStyle w:val="Kommentarzeichen"/>
        </w:rPr>
        <w:annotationRef/>
      </w:r>
      <w:r>
        <w:t>Enum Werte? Bezug? Dann mit Mehrzahl weiter: Diese werden</w:t>
      </w:r>
    </w:p>
  </w:comment>
  <w:comment w:id="34" w:author="Melanie Steigmeier" w:date="2017-08-29T13:08:00Z" w:initials="MS">
    <w:p w14:paraId="0D94FBB6" w14:textId="15ADD323" w:rsidR="008B540E" w:rsidRDefault="008B540E">
      <w:pPr>
        <w:pStyle w:val="Kommentartext"/>
      </w:pPr>
      <w:r>
        <w:rPr>
          <w:rStyle w:val="Kommentarzeichen"/>
        </w:rPr>
        <w:annotationRef/>
      </w:r>
      <w:r>
        <w:t>negative Überprüfung – etwas verwirrend von der Bedeutung her?</w:t>
      </w:r>
    </w:p>
  </w:comment>
  <w:comment w:id="35" w:author="Melanie Steigmeier" w:date="2017-08-29T13:14:00Z" w:initials="MS">
    <w:p w14:paraId="5E8E4E16" w14:textId="598AF5FE" w:rsidR="008B540E" w:rsidRDefault="008B540E">
      <w:pPr>
        <w:pStyle w:val="Kommentartext"/>
      </w:pPr>
      <w:r>
        <w:rPr>
          <w:rStyle w:val="Kommentarzeichen"/>
        </w:rPr>
        <w:annotationRef/>
      </w:r>
      <w:r>
        <w:t>weglassen</w:t>
      </w:r>
    </w:p>
  </w:comment>
  <w:comment w:id="36" w:author="Melanie Steigmeier" w:date="2017-08-29T13:20:00Z" w:initials="MS">
    <w:p w14:paraId="73660A66" w14:textId="0A299D64" w:rsidR="008B540E" w:rsidRDefault="008B540E">
      <w:pPr>
        <w:pStyle w:val="Kommentartext"/>
      </w:pPr>
      <w:r>
        <w:rPr>
          <w:rStyle w:val="Kommentarzeichen"/>
        </w:rPr>
        <w:annotationRef/>
      </w:r>
      <w:r>
        <w:t>???</w:t>
      </w:r>
    </w:p>
  </w:comment>
  <w:comment w:id="37" w:author="Melanie Steigmeier" w:date="2017-08-29T13:21:00Z" w:initials="MS">
    <w:p w14:paraId="14BAAA21" w14:textId="7D8C9594" w:rsidR="008B540E" w:rsidRDefault="008B540E">
      <w:pPr>
        <w:pStyle w:val="Kommentartext"/>
      </w:pPr>
      <w:r>
        <w:rPr>
          <w:rStyle w:val="Kommentarzeichen"/>
        </w:rPr>
        <w:annotationRef/>
      </w:r>
      <w:r>
        <w:t>und somit keinen Zugriff auf die aktuellste Version haben.</w:t>
      </w:r>
    </w:p>
  </w:comment>
  <w:comment w:id="43" w:author="Melanie Steigmeier" w:date="2017-08-29T13:44:00Z" w:initials="MS">
    <w:p w14:paraId="454202AF" w14:textId="616256AD" w:rsidR="008B540E" w:rsidRDefault="008B540E">
      <w:pPr>
        <w:pStyle w:val="Kommentartext"/>
      </w:pPr>
      <w:r>
        <w:rPr>
          <w:rStyle w:val="Kommentarzeichen"/>
        </w:rPr>
        <w:annotationRef/>
      </w:r>
      <w:r>
        <w:t>Ist hier klar was abgegrenzt wird?</w:t>
      </w:r>
    </w:p>
  </w:comment>
  <w:comment w:id="44" w:author="Melanie Steigmeier" w:date="2017-08-29T13:51:00Z" w:initials="MS">
    <w:p w14:paraId="01324529" w14:textId="47C57828" w:rsidR="008B540E" w:rsidRDefault="008B540E">
      <w:pPr>
        <w:pStyle w:val="Kommentartext"/>
      </w:pPr>
      <w:r>
        <w:rPr>
          <w:rStyle w:val="Kommentarzeichen"/>
        </w:rPr>
        <w:annotationRef/>
      </w:r>
      <w:r>
        <w:t>mich</w:t>
      </w:r>
    </w:p>
  </w:comment>
  <w:comment w:id="47" w:author="Melanie Steigmeier" w:date="2017-08-29T13:53:00Z" w:initials="MS">
    <w:p w14:paraId="39BAB413" w14:textId="3B094598" w:rsidR="008B540E" w:rsidRDefault="008B540E">
      <w:pPr>
        <w:pStyle w:val="Kommentartext"/>
      </w:pPr>
      <w:r>
        <w:rPr>
          <w:rStyle w:val="Kommentarzeichen"/>
        </w:rPr>
        <w:annotationRef/>
      </w:r>
      <w:r>
        <w:t>klingt irgendwie komisch</w:t>
      </w:r>
    </w:p>
  </w:comment>
  <w:comment w:id="50" w:author="Melanie Steigmeier" w:date="2017-08-29T13:55:00Z" w:initials="MS">
    <w:p w14:paraId="2B25E326" w14:textId="649E6ADB" w:rsidR="008B540E" w:rsidRDefault="008B540E">
      <w:pPr>
        <w:pStyle w:val="Kommentartext"/>
      </w:pPr>
      <w:r>
        <w:rPr>
          <w:rStyle w:val="Kommentarzeichen"/>
        </w:rPr>
        <w:annotationRef/>
      </w:r>
      <w:r>
        <w:t>weg</w:t>
      </w:r>
    </w:p>
  </w:comment>
  <w:comment w:id="54" w:author="Melanie Steigmeier" w:date="2017-08-29T13:56:00Z" w:initials="MS">
    <w:p w14:paraId="492D4B93" w14:textId="29D779AE" w:rsidR="008B540E" w:rsidRDefault="008B540E">
      <w:pPr>
        <w:pStyle w:val="Kommentartext"/>
      </w:pPr>
      <w:r>
        <w:rPr>
          <w:rStyle w:val="Kommentarzeichen"/>
        </w:rPr>
        <w:annotationRef/>
      </w:r>
      <w:r>
        <w:t>nicht Typ?</w:t>
      </w:r>
    </w:p>
  </w:comment>
  <w:comment w:id="55" w:author="Melanie Steigmeier" w:date="2017-08-29T13:59:00Z" w:initials="MS">
    <w:p w14:paraId="3897A368" w14:textId="2BBDBA6B" w:rsidR="008B540E" w:rsidRDefault="008B540E">
      <w:pPr>
        <w:pStyle w:val="Kommentartext"/>
      </w:pPr>
      <w:r>
        <w:rPr>
          <w:rStyle w:val="Kommentarzeichen"/>
        </w:rPr>
        <w:annotationRef/>
      </w:r>
      <w:r>
        <w:t>in welcher? in der letzten?</w:t>
      </w:r>
    </w:p>
  </w:comment>
  <w:comment w:id="59" w:author="Melanie Steigmeier" w:date="2017-08-29T14:03:00Z" w:initials="MS">
    <w:p w14:paraId="73E92B49" w14:textId="0E9AC16A" w:rsidR="008B540E" w:rsidRDefault="008B540E">
      <w:pPr>
        <w:pStyle w:val="Kommentartext"/>
      </w:pPr>
      <w:r>
        <w:rPr>
          <w:rStyle w:val="Kommentarzeichen"/>
        </w:rPr>
        <w:annotationRef/>
      </w:r>
      <w:r>
        <w:t>Deshalb fällt diese Methode sicherlich weg.</w:t>
      </w:r>
    </w:p>
  </w:comment>
  <w:comment w:id="60" w:author="Melanie Steigmeier" w:date="2017-08-29T14:04:00Z" w:initials="MS">
    <w:p w14:paraId="6BFBA4D5" w14:textId="126B83F7" w:rsidR="008B540E" w:rsidRDefault="008B540E">
      <w:pPr>
        <w:pStyle w:val="Kommentartext"/>
      </w:pPr>
      <w:r>
        <w:rPr>
          <w:rStyle w:val="Kommentarzeichen"/>
        </w:rPr>
        <w:annotationRef/>
      </w:r>
      <w:r>
        <w:t xml:space="preserve">gehört das zum MySQL Server und ist das klar, dass das zusammen gehört? </w:t>
      </w:r>
    </w:p>
  </w:comment>
  <w:comment w:id="62" w:author="Melanie Steigmeier" w:date="2017-08-29T14:07:00Z" w:initials="MS">
    <w:p w14:paraId="3F37A307" w14:textId="4F276EBE" w:rsidR="008B540E" w:rsidRDefault="008B540E">
      <w:pPr>
        <w:pStyle w:val="Kommentartext"/>
      </w:pPr>
      <w:r>
        <w:rPr>
          <w:rStyle w:val="Kommentarzeichen"/>
        </w:rPr>
        <w:annotationRef/>
      </w:r>
      <w:r>
        <w:t>weg</w:t>
      </w:r>
    </w:p>
  </w:comment>
  <w:comment w:id="66" w:author="Melanie Steigmeier" w:date="2017-08-29T14:17:00Z" w:initials="MS">
    <w:p w14:paraId="7F6CD4F1" w14:textId="55B34CF7" w:rsidR="008B540E" w:rsidRDefault="008B540E">
      <w:pPr>
        <w:pStyle w:val="Kommentartext"/>
      </w:pPr>
      <w:r>
        <w:rPr>
          <w:rStyle w:val="Kommentarzeichen"/>
        </w:rPr>
        <w:annotationRef/>
      </w:r>
      <w:r>
        <w:t>weg</w:t>
      </w:r>
    </w:p>
  </w:comment>
  <w:comment w:id="68" w:author="Melanie Steigmeier" w:date="2017-08-29T14:19:00Z" w:initials="MS">
    <w:p w14:paraId="7F77515F" w14:textId="1A67D81C" w:rsidR="008B540E" w:rsidRDefault="008B540E">
      <w:pPr>
        <w:pStyle w:val="Kommentartext"/>
      </w:pPr>
      <w:r>
        <w:rPr>
          <w:rStyle w:val="Kommentarzeichen"/>
        </w:rPr>
        <w:annotationRef/>
      </w:r>
      <w:r>
        <w:t>Senkt</w:t>
      </w:r>
    </w:p>
  </w:comment>
  <w:comment w:id="70" w:author="Melanie Steigmeier" w:date="2017-08-29T14:24:00Z" w:initials="MS">
    <w:p w14:paraId="25D88F1D" w14:textId="43CCAECD" w:rsidR="008B540E" w:rsidRDefault="008B540E">
      <w:pPr>
        <w:pStyle w:val="Kommentartext"/>
      </w:pPr>
      <w:r>
        <w:rPr>
          <w:rStyle w:val="Kommentarzeichen"/>
        </w:rPr>
        <w:annotationRef/>
      </w:r>
      <w:r>
        <w:t>zusammen anschauen</w:t>
      </w:r>
    </w:p>
  </w:comment>
  <w:comment w:id="72" w:author="Melanie Steigmeier" w:date="2017-08-29T14:36:00Z" w:initials="MS">
    <w:p w14:paraId="42B8A53F" w14:textId="103369D1" w:rsidR="008B540E" w:rsidRDefault="008B540E">
      <w:pPr>
        <w:pStyle w:val="Kommentartext"/>
      </w:pPr>
      <w:r>
        <w:rPr>
          <w:rStyle w:val="Kommentarzeichen"/>
        </w:rPr>
        <w:annotationRef/>
      </w:r>
      <w:r>
        <w:t>vor der Arbeit?</w:t>
      </w:r>
    </w:p>
  </w:comment>
  <w:comment w:id="77" w:author="Melanie Steigmeier" w:date="2017-08-29T14:43:00Z" w:initials="MS">
    <w:p w14:paraId="77BEA732" w14:textId="59CCDD73" w:rsidR="008B540E" w:rsidRDefault="008B540E">
      <w:pPr>
        <w:pStyle w:val="Kommentartext"/>
      </w:pPr>
      <w:r>
        <w:rPr>
          <w:rStyle w:val="Kommentarzeichen"/>
        </w:rPr>
        <w:annotationRef/>
      </w:r>
      <w:r>
        <w:t>der</w:t>
      </w:r>
    </w:p>
  </w:comment>
  <w:comment w:id="78" w:author="Melanie Steigmeier" w:date="2017-08-29T14:43:00Z" w:initials="MS">
    <w:p w14:paraId="23585B8C" w14:textId="58AC8769" w:rsidR="008B540E" w:rsidRDefault="008B540E">
      <w:pPr>
        <w:pStyle w:val="Kommentartext"/>
      </w:pPr>
      <w:r>
        <w:rPr>
          <w:rStyle w:val="Kommentarzeichen"/>
        </w:rPr>
        <w:annotationRef/>
      </w:r>
      <w:r>
        <w:t>Der Tabellenname oder die Tabellennamen</w:t>
      </w:r>
    </w:p>
  </w:comment>
  <w:comment w:id="79" w:author="Melanie Steigmeier" w:date="2017-08-29T14:44:00Z" w:initials="MS">
    <w:p w14:paraId="6C88A18F" w14:textId="461D9F29" w:rsidR="008B540E" w:rsidRDefault="008B540E">
      <w:pPr>
        <w:pStyle w:val="Kommentartext"/>
      </w:pPr>
      <w:r>
        <w:rPr>
          <w:rStyle w:val="Kommentarzeichen"/>
        </w:rPr>
        <w:annotationRef/>
      </w:r>
      <w:r>
        <w:t xml:space="preserve">im Bezug auf ... </w:t>
      </w:r>
    </w:p>
  </w:comment>
  <w:comment w:id="80" w:author="Melanie Steigmeier" w:date="2017-08-29T14:48:00Z" w:initials="MS">
    <w:p w14:paraId="65AA325A" w14:textId="6CD9D4A8" w:rsidR="008B540E" w:rsidRDefault="008B540E">
      <w:pPr>
        <w:pStyle w:val="Kommentartext"/>
      </w:pPr>
      <w:r>
        <w:rPr>
          <w:rStyle w:val="Kommentarzeichen"/>
        </w:rPr>
        <w:annotationRef/>
      </w:r>
      <w:r>
        <w:t>Wobei? Bei der neuen Modellierung?</w:t>
      </w:r>
    </w:p>
  </w:comment>
  <w:comment w:id="84" w:author="Melanie Steigmeier" w:date="2017-08-29T14:53:00Z" w:initials="MS">
    <w:p w14:paraId="44F3EE50" w14:textId="6ED34FFC" w:rsidR="008B540E" w:rsidRDefault="008B540E">
      <w:pPr>
        <w:pStyle w:val="Kommentartext"/>
      </w:pPr>
      <w:r>
        <w:rPr>
          <w:rStyle w:val="Kommentarzeichen"/>
        </w:rPr>
        <w:annotationRef/>
      </w:r>
      <w:r>
        <w:t>nicht oder nie</w:t>
      </w:r>
    </w:p>
  </w:comment>
  <w:comment w:id="85" w:author="Melanie Steigmeier" w:date="2017-08-29T14:53:00Z" w:initials="MS">
    <w:p w14:paraId="3BB068F7" w14:textId="11B44D9E" w:rsidR="008B540E" w:rsidRDefault="008B540E">
      <w:pPr>
        <w:pStyle w:val="Kommentartext"/>
      </w:pPr>
      <w:r>
        <w:rPr>
          <w:rStyle w:val="Kommentarzeichen"/>
        </w:rPr>
        <w:annotationRef/>
      </w:r>
      <w:r>
        <w:t>Sieht mit dem Einzug schöner aus</w:t>
      </w:r>
    </w:p>
  </w:comment>
  <w:comment w:id="88" w:author="Melanie Steigmeier" w:date="2017-08-29T15:06:00Z" w:initials="MS">
    <w:p w14:paraId="0E5DC1FB" w14:textId="717B08AB" w:rsidR="008B540E" w:rsidRDefault="008B540E">
      <w:pPr>
        <w:pStyle w:val="Kommentartext"/>
      </w:pPr>
      <w:r>
        <w:rPr>
          <w:rStyle w:val="Kommentarzeichen"/>
        </w:rPr>
        <w:annotationRef/>
      </w:r>
      <w:r>
        <w:t>ist klar mit was?</w:t>
      </w:r>
    </w:p>
  </w:comment>
  <w:comment w:id="89" w:author="Melanie Steigmeier" w:date="2017-08-29T15:08:00Z" w:initials="MS">
    <w:p w14:paraId="03E24478" w14:textId="55727916" w:rsidR="008B540E" w:rsidRDefault="008B540E">
      <w:pPr>
        <w:pStyle w:val="Kommentartext"/>
      </w:pPr>
      <w:r>
        <w:rPr>
          <w:rStyle w:val="Kommentarzeichen"/>
        </w:rPr>
        <w:annotationRef/>
      </w:r>
      <w:r>
        <w:t>Cutten oder Current?</w:t>
      </w:r>
    </w:p>
  </w:comment>
  <w:comment w:id="90" w:author="Melanie Steigmeier" w:date="2017-08-29T15:09:00Z" w:initials="MS">
    <w:p w14:paraId="239C1344" w14:textId="37581828" w:rsidR="008B540E" w:rsidRDefault="008B540E">
      <w:pPr>
        <w:pStyle w:val="Kommentartext"/>
      </w:pPr>
      <w:r>
        <w:rPr>
          <w:rStyle w:val="Kommentarzeichen"/>
        </w:rPr>
        <w:annotationRef/>
      </w:r>
      <w:r>
        <w:t>???</w:t>
      </w:r>
    </w:p>
  </w:comment>
  <w:comment w:id="94" w:author="Melanie Steigmeier" w:date="2017-08-29T15:16:00Z" w:initials="MS">
    <w:p w14:paraId="4389CEB5" w14:textId="6009F351" w:rsidR="008B540E" w:rsidRDefault="008B540E">
      <w:pPr>
        <w:pStyle w:val="Kommentartext"/>
      </w:pPr>
      <w:r>
        <w:rPr>
          <w:rStyle w:val="Kommentarzeichen"/>
        </w:rPr>
        <w:annotationRef/>
      </w:r>
      <w:r>
        <w:t>schwierig zu verstehen</w:t>
      </w:r>
    </w:p>
  </w:comment>
  <w:comment w:id="95" w:author="Melanie Steigmeier" w:date="2017-08-29T15:17:00Z" w:initials="MS">
    <w:p w14:paraId="7F80BC10" w14:textId="235898D3" w:rsidR="008B540E" w:rsidRDefault="008B540E">
      <w:pPr>
        <w:pStyle w:val="Kommentartext"/>
      </w:pPr>
      <w:r>
        <w:rPr>
          <w:rStyle w:val="Kommentarzeichen"/>
        </w:rPr>
        <w:annotationRef/>
      </w:r>
      <w:r>
        <w:t>stimmt eingetragen?</w:t>
      </w:r>
    </w:p>
  </w:comment>
  <w:comment w:id="99" w:author="Melanie Steigmeier" w:date="2017-08-29T15:28:00Z" w:initials="MS">
    <w:p w14:paraId="5CCA5B9E" w14:textId="09360B2C" w:rsidR="008B540E" w:rsidRDefault="008B540E">
      <w:pPr>
        <w:pStyle w:val="Kommentartext"/>
      </w:pPr>
      <w:r>
        <w:rPr>
          <w:rStyle w:val="Kommentarzeichen"/>
        </w:rPr>
        <w:annotationRef/>
      </w:r>
      <w:r>
        <w:t>Zusammenhang?</w:t>
      </w:r>
    </w:p>
  </w:comment>
  <w:comment w:id="100" w:author="Melanie Steigmeier" w:date="2017-08-29T15:30:00Z" w:initials="MS">
    <w:p w14:paraId="209CE58A" w14:textId="3633191D" w:rsidR="008B540E" w:rsidRDefault="008B540E">
      <w:pPr>
        <w:pStyle w:val="Kommentartext"/>
      </w:pPr>
      <w:r>
        <w:rPr>
          <w:rStyle w:val="Kommentarzeichen"/>
        </w:rPr>
        <w:annotationRef/>
      </w:r>
      <w:r>
        <w:t>???</w:t>
      </w:r>
    </w:p>
  </w:comment>
  <w:comment w:id="101" w:author="Melanie Steigmeier" w:date="2017-08-29T15:30:00Z" w:initials="MS">
    <w:p w14:paraId="61572CA0" w14:textId="0B7BCC49" w:rsidR="008B540E" w:rsidRDefault="008B540E">
      <w:pPr>
        <w:pStyle w:val="Kommentartext"/>
      </w:pPr>
      <w:r>
        <w:rPr>
          <w:rStyle w:val="Kommentarzeichen"/>
        </w:rPr>
        <w:annotationRef/>
      </w:r>
      <w:r>
        <w:t>weg</w:t>
      </w:r>
    </w:p>
  </w:comment>
  <w:comment w:id="105" w:author="Melanie Steigmeier" w:date="2017-08-29T15:34:00Z" w:initials="MS">
    <w:p w14:paraId="2B158DBE" w14:textId="0B5BAF38" w:rsidR="008B540E" w:rsidRDefault="008B540E">
      <w:pPr>
        <w:pStyle w:val="Kommentartext"/>
      </w:pPr>
      <w:r>
        <w:rPr>
          <w:rStyle w:val="Kommentarzeichen"/>
        </w:rPr>
        <w:annotationRef/>
      </w:r>
      <w:r>
        <w:t>Kapitel kommt ja erst?</w:t>
      </w:r>
    </w:p>
  </w:comment>
  <w:comment w:id="109" w:author="Melanie Steigmeier" w:date="2017-08-29T15:35:00Z" w:initials="MS">
    <w:p w14:paraId="1ED3BD79" w14:textId="1C1CAC95" w:rsidR="008B540E" w:rsidRDefault="008B540E">
      <w:pPr>
        <w:pStyle w:val="Kommentartext"/>
      </w:pPr>
      <w:r>
        <w:rPr>
          <w:rStyle w:val="Kommentarzeichen"/>
        </w:rPr>
        <w:annotationRef/>
      </w:r>
      <w:r>
        <w:t>Kapitel kommt auch erst?</w:t>
      </w:r>
    </w:p>
  </w:comment>
  <w:comment w:id="111" w:author="Melanie Steigmeier" w:date="2017-08-29T15:39:00Z" w:initials="MS">
    <w:p w14:paraId="0D090BCD" w14:textId="09F21F60" w:rsidR="008B540E" w:rsidRDefault="008B540E">
      <w:pPr>
        <w:pStyle w:val="Kommentartext"/>
      </w:pPr>
      <w:r>
        <w:rPr>
          <w:rStyle w:val="Kommentarzeichen"/>
        </w:rPr>
        <w:annotationRef/>
      </w:r>
      <w:r>
        <w:t>War schon? Kapitel wechseln?</w:t>
      </w:r>
    </w:p>
  </w:comment>
  <w:comment w:id="119" w:author="Melanie Steigmeier" w:date="2017-08-29T15:45:00Z" w:initials="MS">
    <w:p w14:paraId="63179113" w14:textId="2B37DB43" w:rsidR="008B540E" w:rsidRDefault="008B540E">
      <w:pPr>
        <w:pStyle w:val="Kommentartext"/>
      </w:pPr>
      <w:r>
        <w:rPr>
          <w:rStyle w:val="Kommentarzeichen"/>
        </w:rPr>
        <w:annotationRef/>
      </w:r>
      <w:r>
        <w:t>wenn oder wann?</w:t>
      </w:r>
    </w:p>
  </w:comment>
  <w:comment w:id="120" w:author="Melanie Steigmeier" w:date="2017-08-29T15:50:00Z" w:initials="MS">
    <w:p w14:paraId="147C9A2B" w14:textId="7831CBAC" w:rsidR="008B540E" w:rsidRDefault="008B540E">
      <w:pPr>
        <w:pStyle w:val="Kommentartext"/>
      </w:pPr>
      <w:r>
        <w:rPr>
          <w:rStyle w:val="Kommentarzeichen"/>
        </w:rPr>
        <w:annotationRef/>
      </w:r>
      <w:r>
        <w:t>eigenes Unterkapitel?</w:t>
      </w:r>
    </w:p>
  </w:comment>
  <w:comment w:id="125" w:author="Melanie Steigmeier" w:date="2017-08-29T16:15:00Z" w:initials="MS">
    <w:p w14:paraId="7E80AE4E" w14:textId="3F739370" w:rsidR="008B540E" w:rsidRDefault="008B540E">
      <w:pPr>
        <w:pStyle w:val="Kommentartext"/>
      </w:pPr>
      <w:r>
        <w:rPr>
          <w:rStyle w:val="Kommentarzeichen"/>
        </w:rPr>
        <w:annotationRef/>
      </w:r>
      <w:r>
        <w:t>wiederholung, ist das nötig?</w:t>
      </w:r>
    </w:p>
  </w:comment>
  <w:comment w:id="126" w:author="Melanie Steigmeier" w:date="2017-08-29T16:19:00Z" w:initials="MS">
    <w:p w14:paraId="4578502D" w14:textId="6AD86D9F" w:rsidR="008B540E" w:rsidRDefault="008B540E">
      <w:pPr>
        <w:pStyle w:val="Kommentartext"/>
      </w:pPr>
      <w:r>
        <w:rPr>
          <w:rStyle w:val="Kommentarzeichen"/>
        </w:rPr>
        <w:annotationRef/>
      </w:r>
      <w:r>
        <w:t>weg</w:t>
      </w:r>
    </w:p>
  </w:comment>
  <w:comment w:id="132" w:author="Melanie Steigmeier" w:date="2017-08-29T16:52:00Z" w:initials="MS">
    <w:p w14:paraId="2882851D" w14:textId="6094CC86" w:rsidR="008B540E" w:rsidRDefault="008B540E">
      <w:pPr>
        <w:pStyle w:val="Kommentartext"/>
      </w:pPr>
      <w:r>
        <w:rPr>
          <w:rStyle w:val="Kommentarzeichen"/>
        </w:rPr>
        <w:annotationRef/>
      </w:r>
      <w:r>
        <w:t>Fazit</w:t>
      </w:r>
    </w:p>
  </w:comment>
  <w:comment w:id="135" w:author="Melanie Steigmeier" w:date="2017-08-29T17:04:00Z" w:initials="MS">
    <w:p w14:paraId="42AE7272" w14:textId="17307FB4" w:rsidR="008B540E" w:rsidRDefault="008B540E">
      <w:pPr>
        <w:pStyle w:val="Kommentartext"/>
      </w:pPr>
      <w:r>
        <w:rPr>
          <w:rStyle w:val="Kommentarzeichen"/>
        </w:rPr>
        <w:annotationRef/>
      </w:r>
      <w:r>
        <w:t>etwas unklar?</w:t>
      </w:r>
    </w:p>
  </w:comment>
  <w:comment w:id="144" w:author="Melanie Steigmeier" w:date="2017-08-29T18:04:00Z" w:initials="MS">
    <w:p w14:paraId="61ED8BA8" w14:textId="77777777" w:rsidR="008B540E" w:rsidRDefault="008B540E" w:rsidP="00B7245A">
      <w:pPr>
        <w:pStyle w:val="Kommentartext"/>
      </w:pPr>
      <w:r>
        <w:rPr>
          <w:rStyle w:val="Kommentarzeichen"/>
        </w:rPr>
        <w:annotationRef/>
      </w:r>
      <w:r>
        <w:t>Modell Modell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89B83" w15:done="0"/>
  <w15:commentEx w15:paraId="2702B500" w15:done="0"/>
  <w15:commentEx w15:paraId="2DE6949F" w15:done="0"/>
  <w15:commentEx w15:paraId="6044DCE3" w15:done="0"/>
  <w15:commentEx w15:paraId="70CB1E10" w15:done="0"/>
  <w15:commentEx w15:paraId="35D6B68B" w15:done="0"/>
  <w15:commentEx w15:paraId="56E1DD21" w15:done="0"/>
  <w15:commentEx w15:paraId="0D94FBB6" w15:done="0"/>
  <w15:commentEx w15:paraId="5E8E4E16" w15:done="0"/>
  <w15:commentEx w15:paraId="73660A66" w15:done="0"/>
  <w15:commentEx w15:paraId="14BAAA21" w15:done="0"/>
  <w15:commentEx w15:paraId="454202AF" w15:done="0"/>
  <w15:commentEx w15:paraId="01324529" w15:done="0"/>
  <w15:commentEx w15:paraId="39BAB413" w15:done="0"/>
  <w15:commentEx w15:paraId="2B25E326" w15:done="0"/>
  <w15:commentEx w15:paraId="492D4B93" w15:done="0"/>
  <w15:commentEx w15:paraId="3897A368" w15:done="0"/>
  <w15:commentEx w15:paraId="73E92B49" w15:done="0"/>
  <w15:commentEx w15:paraId="6BFBA4D5" w15:done="0"/>
  <w15:commentEx w15:paraId="3F37A307" w15:done="0"/>
  <w15:commentEx w15:paraId="7F6CD4F1" w15:done="0"/>
  <w15:commentEx w15:paraId="7F77515F" w15:done="0"/>
  <w15:commentEx w15:paraId="25D88F1D" w15:done="0"/>
  <w15:commentEx w15:paraId="42B8A53F" w15:done="0"/>
  <w15:commentEx w15:paraId="77BEA732" w15:done="0"/>
  <w15:commentEx w15:paraId="23585B8C" w15:done="0"/>
  <w15:commentEx w15:paraId="6C88A18F" w15:done="0"/>
  <w15:commentEx w15:paraId="65AA325A" w15:done="0"/>
  <w15:commentEx w15:paraId="44F3EE50" w15:done="0"/>
  <w15:commentEx w15:paraId="3BB068F7" w15:done="0"/>
  <w15:commentEx w15:paraId="0E5DC1FB" w15:done="0"/>
  <w15:commentEx w15:paraId="03E24478" w15:done="0"/>
  <w15:commentEx w15:paraId="239C1344" w15:done="0"/>
  <w15:commentEx w15:paraId="4389CEB5" w15:done="0"/>
  <w15:commentEx w15:paraId="7F80BC10" w15:done="0"/>
  <w15:commentEx w15:paraId="5CCA5B9E" w15:done="0"/>
  <w15:commentEx w15:paraId="209CE58A" w15:done="0"/>
  <w15:commentEx w15:paraId="61572CA0" w15:done="0"/>
  <w15:commentEx w15:paraId="2B158DBE" w15:done="0"/>
  <w15:commentEx w15:paraId="1ED3BD79" w15:done="0"/>
  <w15:commentEx w15:paraId="0D090BCD" w15:done="0"/>
  <w15:commentEx w15:paraId="63179113" w15:done="0"/>
  <w15:commentEx w15:paraId="147C9A2B" w15:done="0"/>
  <w15:commentEx w15:paraId="7E80AE4E" w15:done="0"/>
  <w15:commentEx w15:paraId="4578502D" w15:done="0"/>
  <w15:commentEx w15:paraId="2882851D" w15:done="0"/>
  <w15:commentEx w15:paraId="42AE7272" w15:done="0"/>
  <w15:commentEx w15:paraId="61ED8B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C89B83" w16cid:durableId="1D5022A6"/>
  <w16cid:commentId w16cid:paraId="2702B500" w16cid:durableId="1D5022A7"/>
  <w16cid:commentId w16cid:paraId="2DE6949F" w16cid:durableId="1D5022A8"/>
  <w16cid:commentId w16cid:paraId="6044DCE3" w16cid:durableId="1D5022A9"/>
  <w16cid:commentId w16cid:paraId="70CB1E10" w16cid:durableId="1D5022AA"/>
  <w16cid:commentId w16cid:paraId="35D6B68B" w16cid:durableId="1D5022AB"/>
  <w16cid:commentId w16cid:paraId="56E1DD21" w16cid:durableId="1D5022AC"/>
  <w16cid:commentId w16cid:paraId="0D94FBB6" w16cid:durableId="1D5022AD"/>
  <w16cid:commentId w16cid:paraId="5E8E4E16" w16cid:durableId="1D5022AE"/>
  <w16cid:commentId w16cid:paraId="73660A66" w16cid:durableId="1D5022AF"/>
  <w16cid:commentId w16cid:paraId="14BAAA21" w16cid:durableId="1D5022B0"/>
  <w16cid:commentId w16cid:paraId="454202AF" w16cid:durableId="1D5022B1"/>
  <w16cid:commentId w16cid:paraId="01324529" w16cid:durableId="1D5022B2"/>
  <w16cid:commentId w16cid:paraId="39BAB413" w16cid:durableId="1D5022B3"/>
  <w16cid:commentId w16cid:paraId="2B25E326" w16cid:durableId="1D5022B4"/>
  <w16cid:commentId w16cid:paraId="492D4B93" w16cid:durableId="1D5022B5"/>
  <w16cid:commentId w16cid:paraId="3897A368" w16cid:durableId="1D5022B6"/>
  <w16cid:commentId w16cid:paraId="73E92B49" w16cid:durableId="1D5022B7"/>
  <w16cid:commentId w16cid:paraId="6BFBA4D5" w16cid:durableId="1D5022B8"/>
  <w16cid:commentId w16cid:paraId="3F37A307" w16cid:durableId="1D5022B9"/>
  <w16cid:commentId w16cid:paraId="7F6CD4F1" w16cid:durableId="1D5022BA"/>
  <w16cid:commentId w16cid:paraId="7F77515F" w16cid:durableId="1D5022BB"/>
  <w16cid:commentId w16cid:paraId="25D88F1D" w16cid:durableId="1D5022BC"/>
  <w16cid:commentId w16cid:paraId="42B8A53F" w16cid:durableId="1D5022BD"/>
  <w16cid:commentId w16cid:paraId="77BEA732" w16cid:durableId="1D5022BE"/>
  <w16cid:commentId w16cid:paraId="23585B8C" w16cid:durableId="1D5022BF"/>
  <w16cid:commentId w16cid:paraId="6C88A18F" w16cid:durableId="1D5022C0"/>
  <w16cid:commentId w16cid:paraId="65AA325A" w16cid:durableId="1D5022C1"/>
  <w16cid:commentId w16cid:paraId="44F3EE50" w16cid:durableId="1D5022C2"/>
  <w16cid:commentId w16cid:paraId="3BB068F7" w16cid:durableId="1D5022C3"/>
  <w16cid:commentId w16cid:paraId="0E5DC1FB" w16cid:durableId="1D5022C4"/>
  <w16cid:commentId w16cid:paraId="03E24478" w16cid:durableId="1D5022C5"/>
  <w16cid:commentId w16cid:paraId="239C1344" w16cid:durableId="1D5022C6"/>
  <w16cid:commentId w16cid:paraId="4389CEB5" w16cid:durableId="1D5022C7"/>
  <w16cid:commentId w16cid:paraId="7F80BC10" w16cid:durableId="1D5022C8"/>
  <w16cid:commentId w16cid:paraId="5CCA5B9E" w16cid:durableId="1D5022C9"/>
  <w16cid:commentId w16cid:paraId="209CE58A" w16cid:durableId="1D5022CA"/>
  <w16cid:commentId w16cid:paraId="61572CA0" w16cid:durableId="1D5022CB"/>
  <w16cid:commentId w16cid:paraId="2B158DBE" w16cid:durableId="1D5022CC"/>
  <w16cid:commentId w16cid:paraId="1ED3BD79" w16cid:durableId="1D5022CD"/>
  <w16cid:commentId w16cid:paraId="0D090BCD" w16cid:durableId="1D5022CE"/>
  <w16cid:commentId w16cid:paraId="63179113" w16cid:durableId="1D5022CF"/>
  <w16cid:commentId w16cid:paraId="147C9A2B" w16cid:durableId="1D5022D0"/>
  <w16cid:commentId w16cid:paraId="7E80AE4E" w16cid:durableId="1D5022D1"/>
  <w16cid:commentId w16cid:paraId="4578502D" w16cid:durableId="1D5022D2"/>
  <w16cid:commentId w16cid:paraId="2882851D" w16cid:durableId="1D5022D3"/>
  <w16cid:commentId w16cid:paraId="42AE7272" w16cid:durableId="1D5022D4"/>
  <w16cid:commentId w16cid:paraId="61ED8BA8" w16cid:durableId="1D502D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5A3A3C" w14:textId="77777777" w:rsidR="00EC038B" w:rsidRDefault="00EC038B">
      <w:r>
        <w:separator/>
      </w:r>
    </w:p>
  </w:endnote>
  <w:endnote w:type="continuationSeparator" w:id="0">
    <w:p w14:paraId="3C040B42" w14:textId="77777777" w:rsidR="00EC038B" w:rsidRDefault="00EC0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775EE" w14:textId="064CAEDF" w:rsidR="008B540E" w:rsidRDefault="008B540E"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CD4B9A" w:rsidRPr="00CD4B9A">
      <w:rPr>
        <w:b/>
        <w:bCs/>
        <w:noProof/>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CD4B9A" w:rsidRPr="00CD4B9A">
      <w:rPr>
        <w:b/>
        <w:bCs/>
        <w:noProof/>
        <w:lang w:val="de-DE"/>
      </w:rPr>
      <w:t>54</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44286" w14:textId="77777777" w:rsidR="00EC038B" w:rsidRDefault="00EC038B">
      <w:r>
        <w:separator/>
      </w:r>
    </w:p>
  </w:footnote>
  <w:footnote w:type="continuationSeparator" w:id="0">
    <w:p w14:paraId="3D73E7BF" w14:textId="77777777" w:rsidR="00EC038B" w:rsidRDefault="00EC03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8B540E" w:rsidRDefault="008B540E" w:rsidP="00B52C34">
    <w:pPr>
      <w:pStyle w:val="Kopfzeile"/>
      <w:jc w:val="right"/>
    </w:pPr>
    <w:r>
      <w:rPr>
        <w:noProof/>
        <w:lang w:val="de-DE"/>
      </w:rPr>
      <w:drawing>
        <wp:inline distT="0" distB="0" distL="0" distR="0" wp14:anchorId="43A06839" wp14:editId="7BCB2C8B">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11D"/>
    <w:rsid w:val="00792448"/>
    <w:rsid w:val="00792667"/>
    <w:rsid w:val="007927ED"/>
    <w:rsid w:val="00793F46"/>
    <w:rsid w:val="0079449A"/>
    <w:rsid w:val="007946BB"/>
    <w:rsid w:val="007960B8"/>
    <w:rsid w:val="007965F7"/>
    <w:rsid w:val="0079785C"/>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3185C"/>
    <w:rsid w:val="00931CF4"/>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24A0"/>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5BEE"/>
    <w:rsid w:val="00AD69B7"/>
    <w:rsid w:val="00AD7024"/>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1C35"/>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21F"/>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BC874F1C-C580-4FE2-B56E-AE3500A4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file:///C:\Masterarbeit\schriftliche%20Arbeit\Masterarbeit\20170502_ETIC2_Masterarbeit_Stucki_A_v12.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A0787356-7DA5-49BD-9811-19D08BC4E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54</Pages>
  <Words>15554</Words>
  <Characters>97994</Characters>
  <Application>Microsoft Office Word</Application>
  <DocSecurity>0</DocSecurity>
  <Lines>816</Lines>
  <Paragraphs>226</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113322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4</cp:revision>
  <cp:lastPrinted>2017-08-26T13:27:00Z</cp:lastPrinted>
  <dcterms:created xsi:type="dcterms:W3CDTF">2017-08-29T16:52:00Z</dcterms:created>
  <dcterms:modified xsi:type="dcterms:W3CDTF">2017-08-29T17:11:00Z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