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0003192C"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44D49960" w:rsidR="00CD4B9A" w:rsidRDefault="002D34E0" w:rsidP="00CD4B9A">
      <w:r>
        <w:t xml:space="preserve">Die </w:t>
      </w:r>
      <w:r w:rsidR="00CD4B9A">
        <w:t>Fragestellung</w:t>
      </w:r>
      <w:r>
        <w:t>en und vier Hauptziele</w:t>
      </w:r>
      <w:r w:rsidR="00CD4B9A">
        <w:t xml:space="preserve"> der Arbeit sind:</w:t>
      </w:r>
    </w:p>
    <w:p w14:paraId="5057E512" w14:textId="2958ABA7" w:rsidR="00762A97" w:rsidRDefault="00762A97" w:rsidP="00762A97">
      <w:pPr>
        <w:pStyle w:val="Listenabsatz"/>
        <w:numPr>
          <w:ilvl w:val="0"/>
          <w:numId w:val="8"/>
        </w:numPr>
        <w:spacing w:before="0" w:after="0"/>
      </w:pPr>
      <w:r w:rsidRPr="005A2C45">
        <w:t>Das ETIC2 soll sich durch seinen einfachen und stabilen Aufbau, verbunden mit der raschen Auswertung, ob ein Fehler in der ausgeführten Testkollektion aufgetreten ist, auszeichnen.</w:t>
      </w:r>
    </w:p>
    <w:p w14:paraId="3CB8811A" w14:textId="697F6EBA" w:rsidR="00762A97" w:rsidRDefault="00762A97" w:rsidP="00762A97">
      <w:pPr>
        <w:pStyle w:val="Listenabsatz"/>
        <w:numPr>
          <w:ilvl w:val="0"/>
          <w:numId w:val="8"/>
        </w:numPr>
        <w:spacing w:before="0" w:after="0"/>
      </w:pPr>
      <w:r w:rsidRPr="005A2C45">
        <w:t>Eine ausgeprägte Suchfunktion soll ein Bestandteil des ETIC2 sein, welche eine schnelle Suche nach Fehlermeldungen erlaubt.</w:t>
      </w:r>
    </w:p>
    <w:p w14:paraId="58C7C3A4" w14:textId="520C040F" w:rsidR="00762A97" w:rsidRDefault="00762A97" w:rsidP="00762A97">
      <w:pPr>
        <w:pStyle w:val="Listenabsatz"/>
        <w:numPr>
          <w:ilvl w:val="0"/>
          <w:numId w:val="8"/>
        </w:numPr>
        <w:spacing w:before="0" w:after="0"/>
      </w:pPr>
      <w:r w:rsidRPr="005A2C45">
        <w:t>Auf Knopfdruck sollen die Testresultate exportiert werden können.</w:t>
      </w:r>
    </w:p>
    <w:p w14:paraId="59C0B6A9" w14:textId="2C6B6FE1" w:rsidR="00CD4B9A" w:rsidRPr="005A2C45" w:rsidRDefault="00CD4B9A" w:rsidP="00CD4B9A">
      <w:pPr>
        <w:pStyle w:val="Listenabsatz"/>
        <w:numPr>
          <w:ilvl w:val="0"/>
          <w:numId w:val="8"/>
        </w:numPr>
        <w:spacing w:before="0" w:after="0"/>
      </w:pPr>
      <w:r w:rsidRPr="005A2C45">
        <w:t>Der Grundzustand kann nur mit bereits vorhandenen Einträgen in der SoftwareVersionsDatabase definiert werden.</w:t>
      </w:r>
    </w:p>
    <w:p w14:paraId="7E1A3D24" w14:textId="1D5FE599" w:rsidR="00CD4B9A" w:rsidRDefault="00CD4B9A" w:rsidP="00CD4B9A">
      <w:r>
        <w:t>Bei der Bearbeitung dieser Ziele, werden alle miteinbezogenen Testumgebungselemente schrittweise nacheinander ausgeführt. Der Start erfolgt mit der Erweiterung der bestehenden SoftwareVersionsDatabase, welche bis anhin Informationen bezügl</w:t>
      </w:r>
      <w:r w:rsidR="002D34E0">
        <w:t>ich Firmwaren abgespeichert hat. S</w:t>
      </w:r>
      <w:r>
        <w:t>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w:t>
      </w:r>
      <w:r w:rsidR="002D34E0">
        <w:t>interlegt, um sie später mit der</w:t>
      </w:r>
      <w:r>
        <w:t xml:space="preserve"> neu entwickelten ETIC2 Oberfläche auswerten zu können.</w:t>
      </w:r>
    </w:p>
    <w:p w14:paraId="4FA8939A" w14:textId="3E965D01" w:rsidR="00DE0AAB" w:rsidRDefault="00CD4B9A" w:rsidP="00CD4B9A">
      <w:r>
        <w:t xml:space="preserve">Die Ziele der Arbeit konnten erfolgreich umgesetzt werden. </w:t>
      </w:r>
      <w:r w:rsidR="002D34E0">
        <w:t xml:space="preserve">Der Grundzustand wird mit den genutzten Firmwaren, kundenspezifischen Einstellungen und der verwendeten Testkollektion definiert. Die Modellierung der SoftwareVersionsDatabase lässt in dieser Tabelle keine leeren Einträge zu </w:t>
      </w:r>
      <w:r w:rsidR="00E80F9B">
        <w:t>und</w:t>
      </w:r>
      <w:r w:rsidR="002D34E0">
        <w:t xml:space="preserve"> nur </w:t>
      </w:r>
      <w:r w:rsidR="00E80F9B">
        <w:t xml:space="preserve">solche </w:t>
      </w:r>
      <w:r w:rsidR="002D34E0">
        <w:t>Referenzen</w:t>
      </w:r>
      <w:r w:rsidR="00E80F9B">
        <w:t>, die</w:t>
      </w:r>
      <w:r w:rsidR="002D34E0">
        <w:t xml:space="preserve"> </w:t>
      </w:r>
      <w:r w:rsidR="00E80F9B">
        <w:t xml:space="preserve">auf andere Tabellen verweisen, </w:t>
      </w:r>
      <w:r w:rsidR="002D34E0">
        <w:t xml:space="preserve">werden als mögliche Werte entgegengenommen. </w:t>
      </w:r>
      <w:r>
        <w:t xml:space="preserve">Das erstellte ETIC2 bietet dem Anwender drei verschiedene Ansichten, um die Testresultate auswerten zu können. </w:t>
      </w:r>
      <w:r w:rsidR="00E80F9B">
        <w:t>So</w:t>
      </w:r>
      <w:r>
        <w:t xml:space="preserve"> kann er sie hierarchisch nach den einzelnen</w:t>
      </w:r>
      <w:r w:rsidR="00E80F9B">
        <w:t>,</w:t>
      </w:r>
      <w:r>
        <w:t xml:space="preserve"> genut</w:t>
      </w:r>
      <w:r w:rsidR="00E80F9B">
        <w:t xml:space="preserve">zten Firmwaren oder </w:t>
      </w:r>
      <w:r>
        <w:t>nach der verwendeten Ventil Hardware</w:t>
      </w:r>
      <w:r w:rsidR="00E80F9B" w:rsidRPr="00E80F9B">
        <w:t xml:space="preserve"> </w:t>
      </w:r>
      <w:r w:rsidR="00E80F9B">
        <w:t>auflisten lassen</w:t>
      </w:r>
      <w:r>
        <w:t>. Die dritte Ansicht zeigt alle Fehlermeldungen mit der benutz</w:t>
      </w:r>
      <w:r w:rsidR="00E80F9B">
        <w:t>t</w:t>
      </w:r>
      <w:r>
        <w:t>en Firmware sowie Ventil Hardware</w:t>
      </w:r>
      <w:r w:rsidR="00E80F9B">
        <w:t>, in welcher</w:t>
      </w:r>
      <w:r w:rsidR="002D34E0">
        <w:t xml:space="preserve"> eine Suchfunktion über alle Felder integriert ist</w:t>
      </w:r>
      <w:r>
        <w:t>.</w:t>
      </w:r>
      <w:r w:rsidR="002D34E0">
        <w:t xml:space="preserve"> Alle drei Ansichten können per Knopfdruck entweder als PDF exportiert oder direkt ausgedruckt werden.</w:t>
      </w:r>
      <w:r>
        <w:t xml:space="preserve"> </w:t>
      </w:r>
    </w:p>
    <w:p w14:paraId="297AC648" w14:textId="77777777" w:rsidR="00DE0AAB" w:rsidRDefault="00DE0AAB">
      <w:pPr>
        <w:spacing w:before="0" w:after="200" w:line="276" w:lineRule="auto"/>
        <w:jc w:val="left"/>
      </w:pPr>
      <w:r>
        <w:br w:type="page"/>
      </w:r>
    </w:p>
    <w:sdt>
      <w:sdtPr>
        <w:rPr>
          <w:rFonts w:eastAsiaTheme="minorEastAsia" w:cstheme="minorBidi"/>
          <w:b w:val="0"/>
          <w:color w:val="auto"/>
          <w:sz w:val="22"/>
          <w:szCs w:val="22"/>
          <w:lang w:val="de-DE" w:eastAsia="en-US" w:bidi="th-TH"/>
        </w:rPr>
        <w:id w:val="-674646536"/>
        <w:docPartObj>
          <w:docPartGallery w:val="Table of Contents"/>
          <w:docPartUnique/>
        </w:docPartObj>
      </w:sdtPr>
      <w:sdtEndPr>
        <w:rPr>
          <w:bCs/>
        </w:rPr>
      </w:sdtEndPr>
      <w:sdtContent>
        <w:p w14:paraId="30C9AF76" w14:textId="48908905" w:rsidR="00DE0AAB" w:rsidRDefault="00DE0AAB">
          <w:pPr>
            <w:pStyle w:val="Inhaltsverzeichnisberschrift"/>
          </w:pPr>
          <w:r>
            <w:rPr>
              <w:lang w:val="de-DE"/>
            </w:rPr>
            <w:t>Inhalt</w:t>
          </w:r>
        </w:p>
        <w:p w14:paraId="03C5C841" w14:textId="71DB2CB0" w:rsidR="00E74878"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58642" w:history="1">
            <w:r w:rsidR="00E74878" w:rsidRPr="007948C6">
              <w:rPr>
                <w:rStyle w:val="Hyperlink"/>
                <w:noProof/>
                <w:lang w:val="en-US"/>
              </w:rPr>
              <w:t>1</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Einleitung</w:t>
            </w:r>
            <w:r w:rsidR="00E74878">
              <w:rPr>
                <w:noProof/>
                <w:webHidden/>
              </w:rPr>
              <w:tab/>
            </w:r>
            <w:r w:rsidR="00E74878">
              <w:rPr>
                <w:noProof/>
                <w:webHidden/>
              </w:rPr>
              <w:fldChar w:fldCharType="begin"/>
            </w:r>
            <w:r w:rsidR="00E74878">
              <w:rPr>
                <w:noProof/>
                <w:webHidden/>
              </w:rPr>
              <w:instrText xml:space="preserve"> PAGEREF _Toc491858642 \h </w:instrText>
            </w:r>
            <w:r w:rsidR="00E74878">
              <w:rPr>
                <w:noProof/>
                <w:webHidden/>
              </w:rPr>
            </w:r>
            <w:r w:rsidR="00E74878">
              <w:rPr>
                <w:noProof/>
                <w:webHidden/>
              </w:rPr>
              <w:fldChar w:fldCharType="separate"/>
            </w:r>
            <w:r w:rsidR="00E74878">
              <w:rPr>
                <w:noProof/>
                <w:webHidden/>
              </w:rPr>
              <w:t>1</w:t>
            </w:r>
            <w:r w:rsidR="00E74878">
              <w:rPr>
                <w:noProof/>
                <w:webHidden/>
              </w:rPr>
              <w:fldChar w:fldCharType="end"/>
            </w:r>
          </w:hyperlink>
        </w:p>
        <w:p w14:paraId="55A00F0C" w14:textId="74B5F22D"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43" w:history="1">
            <w:r w:rsidR="00E74878" w:rsidRPr="007948C6">
              <w:rPr>
                <w:rStyle w:val="Hyperlink"/>
                <w:noProof/>
                <w:lang w:val="en-US"/>
              </w:rPr>
              <w:t>2</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Grundlagen</w:t>
            </w:r>
            <w:r w:rsidR="00E74878">
              <w:rPr>
                <w:noProof/>
                <w:webHidden/>
              </w:rPr>
              <w:tab/>
            </w:r>
            <w:r w:rsidR="00E74878">
              <w:rPr>
                <w:noProof/>
                <w:webHidden/>
              </w:rPr>
              <w:fldChar w:fldCharType="begin"/>
            </w:r>
            <w:r w:rsidR="00E74878">
              <w:rPr>
                <w:noProof/>
                <w:webHidden/>
              </w:rPr>
              <w:instrText xml:space="preserve"> PAGEREF _Toc491858643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786E2A5B" w14:textId="5365BD17"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4" w:history="1">
            <w:r w:rsidR="00E74878" w:rsidRPr="007948C6">
              <w:rPr>
                <w:rStyle w:val="Hyperlink"/>
                <w:noProof/>
              </w:rPr>
              <w:t>2.1</w:t>
            </w:r>
            <w:r w:rsidR="00E74878">
              <w:rPr>
                <w:rFonts w:asciiTheme="minorHAnsi" w:eastAsiaTheme="minorEastAsia" w:hAnsiTheme="minorHAnsi" w:cstheme="minorBidi"/>
                <w:smallCaps w:val="0"/>
                <w:noProof/>
                <w:szCs w:val="22"/>
                <w:lang w:eastAsia="de-CH"/>
              </w:rPr>
              <w:tab/>
            </w:r>
            <w:r w:rsidR="00E74878" w:rsidRPr="007948C6">
              <w:rPr>
                <w:rStyle w:val="Hyperlink"/>
                <w:noProof/>
              </w:rPr>
              <w:t>Situation</w:t>
            </w:r>
            <w:r w:rsidR="00E74878">
              <w:rPr>
                <w:noProof/>
                <w:webHidden/>
              </w:rPr>
              <w:tab/>
            </w:r>
            <w:r w:rsidR="00E74878">
              <w:rPr>
                <w:noProof/>
                <w:webHidden/>
              </w:rPr>
              <w:fldChar w:fldCharType="begin"/>
            </w:r>
            <w:r w:rsidR="00E74878">
              <w:rPr>
                <w:noProof/>
                <w:webHidden/>
              </w:rPr>
              <w:instrText xml:space="preserve"> PAGEREF _Toc491858644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355BCD96" w14:textId="5BC1D62B"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5" w:history="1">
            <w:r w:rsidR="00E74878" w:rsidRPr="007948C6">
              <w:rPr>
                <w:rStyle w:val="Hyperlink"/>
                <w:noProof/>
              </w:rPr>
              <w:t>2.1.1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Controller</w:t>
            </w:r>
            <w:r w:rsidR="00E74878">
              <w:rPr>
                <w:noProof/>
                <w:webHidden/>
              </w:rPr>
              <w:tab/>
            </w:r>
            <w:r w:rsidR="00E74878">
              <w:rPr>
                <w:noProof/>
                <w:webHidden/>
              </w:rPr>
              <w:fldChar w:fldCharType="begin"/>
            </w:r>
            <w:r w:rsidR="00E74878">
              <w:rPr>
                <w:noProof/>
                <w:webHidden/>
              </w:rPr>
              <w:instrText xml:space="preserve"> PAGEREF _Toc491858645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1DEAB5F5" w14:textId="35134CF1"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6" w:history="1">
            <w:r w:rsidR="00E74878" w:rsidRPr="007948C6">
              <w:rPr>
                <w:rStyle w:val="Hyperlink"/>
                <w:noProof/>
              </w:rPr>
              <w:t>2.1.2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w:t>
            </w:r>
            <w:r w:rsidR="00E74878">
              <w:rPr>
                <w:noProof/>
                <w:webHidden/>
              </w:rPr>
              <w:tab/>
            </w:r>
            <w:r w:rsidR="00E74878">
              <w:rPr>
                <w:noProof/>
                <w:webHidden/>
              </w:rPr>
              <w:fldChar w:fldCharType="begin"/>
            </w:r>
            <w:r w:rsidR="00E74878">
              <w:rPr>
                <w:noProof/>
                <w:webHidden/>
              </w:rPr>
              <w:instrText xml:space="preserve"> PAGEREF _Toc491858646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50532FE6" w14:textId="28CB8A5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7" w:history="1">
            <w:r w:rsidR="00E74878" w:rsidRPr="007948C6">
              <w:rPr>
                <w:rStyle w:val="Hyperlink"/>
                <w:noProof/>
              </w:rPr>
              <w:t>2.1.3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Entstehung von Qualitätstest</w:t>
            </w:r>
            <w:r w:rsidR="00E74878">
              <w:rPr>
                <w:noProof/>
                <w:webHidden/>
              </w:rPr>
              <w:tab/>
            </w:r>
            <w:r w:rsidR="00E74878">
              <w:rPr>
                <w:noProof/>
                <w:webHidden/>
              </w:rPr>
              <w:fldChar w:fldCharType="begin"/>
            </w:r>
            <w:r w:rsidR="00E74878">
              <w:rPr>
                <w:noProof/>
                <w:webHidden/>
              </w:rPr>
              <w:instrText xml:space="preserve"> PAGEREF _Toc491858647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226177BA" w14:textId="7263C470"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8" w:history="1">
            <w:r w:rsidR="00E74878" w:rsidRPr="007948C6">
              <w:rPr>
                <w:rStyle w:val="Hyperlink"/>
                <w:noProof/>
              </w:rPr>
              <w:t>2.2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_Toc491858648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103AE700" w14:textId="4E4CC38C"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9" w:history="1">
            <w:r w:rsidR="00E74878" w:rsidRPr="007948C6">
              <w:rPr>
                <w:rStyle w:val="Hyperlink"/>
                <w:noProof/>
              </w:rPr>
              <w:t>2.2.1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Ventil Hardware</w:t>
            </w:r>
            <w:r w:rsidR="00E74878">
              <w:rPr>
                <w:noProof/>
                <w:webHidden/>
              </w:rPr>
              <w:tab/>
            </w:r>
            <w:r w:rsidR="00E74878">
              <w:rPr>
                <w:noProof/>
                <w:webHidden/>
              </w:rPr>
              <w:fldChar w:fldCharType="begin"/>
            </w:r>
            <w:r w:rsidR="00E74878">
              <w:rPr>
                <w:noProof/>
                <w:webHidden/>
              </w:rPr>
              <w:instrText xml:space="preserve"> PAGEREF _Toc491858649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3EBCA8F7" w14:textId="4B1E794E"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0" w:history="1">
            <w:r w:rsidR="00E74878" w:rsidRPr="007948C6">
              <w:rPr>
                <w:rStyle w:val="Hyperlink"/>
                <w:noProof/>
              </w:rPr>
              <w:t>2.2.2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Hardware (NI PXI)</w:t>
            </w:r>
            <w:r w:rsidR="00E74878">
              <w:rPr>
                <w:noProof/>
                <w:webHidden/>
              </w:rPr>
              <w:tab/>
            </w:r>
            <w:r w:rsidR="00E74878">
              <w:rPr>
                <w:noProof/>
                <w:webHidden/>
              </w:rPr>
              <w:fldChar w:fldCharType="begin"/>
            </w:r>
            <w:r w:rsidR="00E74878">
              <w:rPr>
                <w:noProof/>
                <w:webHidden/>
              </w:rPr>
              <w:instrText xml:space="preserve"> PAGEREF _Toc491858650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66AAEDE2" w14:textId="43EB3928"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1" w:history="1">
            <w:r w:rsidR="00E74878" w:rsidRPr="007948C6">
              <w:rPr>
                <w:rStyle w:val="Hyperlink"/>
                <w:noProof/>
              </w:rPr>
              <w:t>2.2.3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_Toc491858651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4674F55B" w14:textId="0DC95F07"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2" w:history="1">
            <w:r w:rsidR="00E74878" w:rsidRPr="007948C6">
              <w:rPr>
                <w:rStyle w:val="Hyperlink"/>
                <w:noProof/>
              </w:rPr>
              <w:t>2.2.4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ParameterStructBuild</w:t>
            </w:r>
            <w:r w:rsidR="00E74878">
              <w:rPr>
                <w:noProof/>
                <w:webHidden/>
              </w:rPr>
              <w:tab/>
            </w:r>
            <w:r w:rsidR="00E74878">
              <w:rPr>
                <w:noProof/>
                <w:webHidden/>
              </w:rPr>
              <w:fldChar w:fldCharType="begin"/>
            </w:r>
            <w:r w:rsidR="00E74878">
              <w:rPr>
                <w:noProof/>
                <w:webHidden/>
              </w:rPr>
              <w:instrText xml:space="preserve"> PAGEREF _Toc491858652 \h </w:instrText>
            </w:r>
            <w:r w:rsidR="00E74878">
              <w:rPr>
                <w:noProof/>
                <w:webHidden/>
              </w:rPr>
            </w:r>
            <w:r w:rsidR="00E74878">
              <w:rPr>
                <w:noProof/>
                <w:webHidden/>
              </w:rPr>
              <w:fldChar w:fldCharType="separate"/>
            </w:r>
            <w:r w:rsidR="00E74878">
              <w:rPr>
                <w:noProof/>
                <w:webHidden/>
              </w:rPr>
              <w:t>6</w:t>
            </w:r>
            <w:r w:rsidR="00E74878">
              <w:rPr>
                <w:noProof/>
                <w:webHidden/>
              </w:rPr>
              <w:fldChar w:fldCharType="end"/>
            </w:r>
          </w:hyperlink>
        </w:p>
        <w:p w14:paraId="0FF58060" w14:textId="06BB5B1B"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3" w:history="1">
            <w:r w:rsidR="00E74878" w:rsidRPr="007948C6">
              <w:rPr>
                <w:rStyle w:val="Hyperlink"/>
                <w:noProof/>
              </w:rPr>
              <w:t>2.2.5</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_Toc491858653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584A8DF5" w14:textId="1E8E432E"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4" w:history="1">
            <w:r w:rsidR="00E74878" w:rsidRPr="007948C6">
              <w:rPr>
                <w:rStyle w:val="Hyperlink"/>
                <w:noProof/>
              </w:rPr>
              <w:t>2.2.6</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 (Test Tool)</w:t>
            </w:r>
            <w:r w:rsidR="00E74878">
              <w:rPr>
                <w:noProof/>
                <w:webHidden/>
              </w:rPr>
              <w:tab/>
            </w:r>
            <w:r w:rsidR="00E74878">
              <w:rPr>
                <w:noProof/>
                <w:webHidden/>
              </w:rPr>
              <w:fldChar w:fldCharType="begin"/>
            </w:r>
            <w:r w:rsidR="00E74878">
              <w:rPr>
                <w:noProof/>
                <w:webHidden/>
              </w:rPr>
              <w:instrText xml:space="preserve"> PAGEREF _Toc491858654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3F34DADA" w14:textId="228976F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5" w:history="1">
            <w:r w:rsidR="00E74878" w:rsidRPr="007948C6">
              <w:rPr>
                <w:rStyle w:val="Hyperlink"/>
                <w:noProof/>
              </w:rPr>
              <w:t>2.2.7</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_Toc491858655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69BCB7C8" w14:textId="30B73D2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6" w:history="1">
            <w:r w:rsidR="00E74878" w:rsidRPr="007948C6">
              <w:rPr>
                <w:rStyle w:val="Hyperlink"/>
                <w:noProof/>
              </w:rPr>
              <w:t>2.2.8</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 Database</w:t>
            </w:r>
            <w:r w:rsidR="00E74878">
              <w:rPr>
                <w:noProof/>
                <w:webHidden/>
              </w:rPr>
              <w:tab/>
            </w:r>
            <w:r w:rsidR="00E74878">
              <w:rPr>
                <w:noProof/>
                <w:webHidden/>
              </w:rPr>
              <w:fldChar w:fldCharType="begin"/>
            </w:r>
            <w:r w:rsidR="00E74878">
              <w:rPr>
                <w:noProof/>
                <w:webHidden/>
              </w:rPr>
              <w:instrText xml:space="preserve"> PAGEREF _Toc491858656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07E364A7" w14:textId="195E88D2"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57" w:history="1">
            <w:r w:rsidR="00E74878" w:rsidRPr="007948C6">
              <w:rPr>
                <w:rStyle w:val="Hyperlink"/>
                <w:noProof/>
                <w:lang w:val="en-US"/>
              </w:rPr>
              <w:t>3</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Zielsetzung</w:t>
            </w:r>
            <w:r w:rsidR="00E74878">
              <w:rPr>
                <w:noProof/>
                <w:webHidden/>
              </w:rPr>
              <w:tab/>
            </w:r>
            <w:r w:rsidR="00E74878">
              <w:rPr>
                <w:noProof/>
                <w:webHidden/>
              </w:rPr>
              <w:fldChar w:fldCharType="begin"/>
            </w:r>
            <w:r w:rsidR="00E74878">
              <w:rPr>
                <w:noProof/>
                <w:webHidden/>
              </w:rPr>
              <w:instrText xml:space="preserve"> PAGEREF _Toc491858657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9990AD9" w14:textId="0A92CA78"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8" w:history="1">
            <w:r w:rsidR="00E74878" w:rsidRPr="007948C6">
              <w:rPr>
                <w:rStyle w:val="Hyperlink"/>
                <w:noProof/>
              </w:rPr>
              <w:t>3.1</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zum Startzeitpunkt</w:t>
            </w:r>
            <w:r w:rsidR="00E74878">
              <w:rPr>
                <w:noProof/>
                <w:webHidden/>
              </w:rPr>
              <w:tab/>
            </w:r>
            <w:r w:rsidR="00E74878">
              <w:rPr>
                <w:noProof/>
                <w:webHidden/>
              </w:rPr>
              <w:fldChar w:fldCharType="begin"/>
            </w:r>
            <w:r w:rsidR="00E74878">
              <w:rPr>
                <w:noProof/>
                <w:webHidden/>
              </w:rPr>
              <w:instrText xml:space="preserve"> PAGEREF _Toc491858658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F41F8CE" w14:textId="0A8BFE58"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9" w:history="1">
            <w:r w:rsidR="00E74878" w:rsidRPr="007948C6">
              <w:rPr>
                <w:rStyle w:val="Hyperlink"/>
                <w:noProof/>
              </w:rPr>
              <w:t>3.2</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nach der ersten Analyse</w:t>
            </w:r>
            <w:r w:rsidR="00E74878">
              <w:rPr>
                <w:noProof/>
                <w:webHidden/>
              </w:rPr>
              <w:tab/>
            </w:r>
            <w:r w:rsidR="00E74878">
              <w:rPr>
                <w:noProof/>
                <w:webHidden/>
              </w:rPr>
              <w:fldChar w:fldCharType="begin"/>
            </w:r>
            <w:r w:rsidR="00E74878">
              <w:rPr>
                <w:noProof/>
                <w:webHidden/>
              </w:rPr>
              <w:instrText xml:space="preserve"> PAGEREF _Toc491858659 \h </w:instrText>
            </w:r>
            <w:r w:rsidR="00E74878">
              <w:rPr>
                <w:noProof/>
                <w:webHidden/>
              </w:rPr>
            </w:r>
            <w:r w:rsidR="00E74878">
              <w:rPr>
                <w:noProof/>
                <w:webHidden/>
              </w:rPr>
              <w:fldChar w:fldCharType="separate"/>
            </w:r>
            <w:r w:rsidR="00E74878">
              <w:rPr>
                <w:noProof/>
                <w:webHidden/>
              </w:rPr>
              <w:t>12</w:t>
            </w:r>
            <w:r w:rsidR="00E74878">
              <w:rPr>
                <w:noProof/>
                <w:webHidden/>
              </w:rPr>
              <w:fldChar w:fldCharType="end"/>
            </w:r>
          </w:hyperlink>
        </w:p>
        <w:p w14:paraId="60F2C5BC" w14:textId="1F77DDE2"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0" w:history="1">
            <w:r w:rsidR="00E74878" w:rsidRPr="007948C6">
              <w:rPr>
                <w:rStyle w:val="Hyperlink"/>
                <w:noProof/>
              </w:rPr>
              <w:t>3.3</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_Toc491858660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5C98A166" w14:textId="33306EB4"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1" w:history="1">
            <w:r w:rsidR="00E74878" w:rsidRPr="007948C6">
              <w:rPr>
                <w:rStyle w:val="Hyperlink"/>
                <w:noProof/>
              </w:rPr>
              <w:t>3.4</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_Toc491858661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6674B9AB" w14:textId="3E35CA6D"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2" w:history="1">
            <w:r w:rsidR="00E74878" w:rsidRPr="007948C6">
              <w:rPr>
                <w:rStyle w:val="Hyperlink"/>
                <w:noProof/>
              </w:rPr>
              <w:t>3.5</w:t>
            </w:r>
            <w:r w:rsidR="00E74878">
              <w:rPr>
                <w:rFonts w:asciiTheme="minorHAnsi" w:eastAsiaTheme="minorEastAsia" w:hAnsiTheme="minorHAnsi" w:cstheme="minorBidi"/>
                <w:smallCaps w:val="0"/>
                <w:noProof/>
                <w:szCs w:val="22"/>
                <w:lang w:eastAsia="de-CH"/>
              </w:rPr>
              <w:tab/>
            </w:r>
            <w:r w:rsidR="00E74878" w:rsidRPr="007948C6">
              <w:rPr>
                <w:rStyle w:val="Hyperlink"/>
                <w:noProof/>
              </w:rPr>
              <w:t>Aufgabenbegrenzung</w:t>
            </w:r>
            <w:r w:rsidR="00E74878">
              <w:rPr>
                <w:noProof/>
                <w:webHidden/>
              </w:rPr>
              <w:tab/>
            </w:r>
            <w:r w:rsidR="00E74878">
              <w:rPr>
                <w:noProof/>
                <w:webHidden/>
              </w:rPr>
              <w:fldChar w:fldCharType="begin"/>
            </w:r>
            <w:r w:rsidR="00E74878">
              <w:rPr>
                <w:noProof/>
                <w:webHidden/>
              </w:rPr>
              <w:instrText xml:space="preserve"> PAGEREF _Toc491858662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2703B961" w14:textId="2F071F5F"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3" w:history="1">
            <w:r w:rsidR="00E74878" w:rsidRPr="007948C6">
              <w:rPr>
                <w:rStyle w:val="Hyperlink"/>
                <w:noProof/>
                <w:lang w:val="en-US"/>
              </w:rPr>
              <w:t>4</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Methodik</w:t>
            </w:r>
            <w:r w:rsidR="00E74878">
              <w:rPr>
                <w:noProof/>
                <w:webHidden/>
              </w:rPr>
              <w:tab/>
            </w:r>
            <w:r w:rsidR="00E74878">
              <w:rPr>
                <w:noProof/>
                <w:webHidden/>
              </w:rPr>
              <w:fldChar w:fldCharType="begin"/>
            </w:r>
            <w:r w:rsidR="00E74878">
              <w:rPr>
                <w:noProof/>
                <w:webHidden/>
              </w:rPr>
              <w:instrText xml:space="preserve"> PAGEREF _Toc491858663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54EB7310" w14:textId="79EDFD47"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4" w:history="1">
            <w:r w:rsidR="00E74878" w:rsidRPr="007948C6">
              <w:rPr>
                <w:rStyle w:val="Hyperlink"/>
                <w:noProof/>
              </w:rPr>
              <w:t>4.1</w:t>
            </w:r>
            <w:r w:rsidR="00E74878">
              <w:rPr>
                <w:rFonts w:asciiTheme="minorHAnsi" w:eastAsiaTheme="minorEastAsia" w:hAnsiTheme="minorHAnsi" w:cstheme="minorBidi"/>
                <w:smallCaps w:val="0"/>
                <w:noProof/>
                <w:szCs w:val="22"/>
                <w:lang w:eastAsia="de-CH"/>
              </w:rPr>
              <w:tab/>
            </w:r>
            <w:r w:rsidR="00E74878" w:rsidRPr="007948C6">
              <w:rPr>
                <w:rStyle w:val="Hyperlink"/>
                <w:noProof/>
              </w:rPr>
              <w:t>Vorgehensweise</w:t>
            </w:r>
            <w:r w:rsidR="00E74878">
              <w:rPr>
                <w:noProof/>
                <w:webHidden/>
              </w:rPr>
              <w:tab/>
            </w:r>
            <w:r w:rsidR="00E74878">
              <w:rPr>
                <w:noProof/>
                <w:webHidden/>
              </w:rPr>
              <w:fldChar w:fldCharType="begin"/>
            </w:r>
            <w:r w:rsidR="00E74878">
              <w:rPr>
                <w:noProof/>
                <w:webHidden/>
              </w:rPr>
              <w:instrText xml:space="preserve"> PAGEREF _Toc491858664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67AA08D3" w14:textId="26341B41"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5" w:history="1">
            <w:r w:rsidR="00E74878" w:rsidRPr="007948C6">
              <w:rPr>
                <w:rStyle w:val="Hyperlink"/>
                <w:noProof/>
              </w:rPr>
              <w:t>4.2</w:t>
            </w:r>
            <w:r w:rsidR="00E74878">
              <w:rPr>
                <w:rFonts w:asciiTheme="minorHAnsi" w:eastAsiaTheme="minorEastAsia" w:hAnsiTheme="minorHAnsi" w:cstheme="minorBidi"/>
                <w:small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_Toc491858665 \h </w:instrText>
            </w:r>
            <w:r w:rsidR="00E74878">
              <w:rPr>
                <w:noProof/>
                <w:webHidden/>
              </w:rPr>
            </w:r>
            <w:r w:rsidR="00E74878">
              <w:rPr>
                <w:noProof/>
                <w:webHidden/>
              </w:rPr>
              <w:fldChar w:fldCharType="separate"/>
            </w:r>
            <w:r w:rsidR="00E74878">
              <w:rPr>
                <w:noProof/>
                <w:webHidden/>
              </w:rPr>
              <w:t>15</w:t>
            </w:r>
            <w:r w:rsidR="00E74878">
              <w:rPr>
                <w:noProof/>
                <w:webHidden/>
              </w:rPr>
              <w:fldChar w:fldCharType="end"/>
            </w:r>
          </w:hyperlink>
        </w:p>
        <w:p w14:paraId="01216298" w14:textId="01A55862"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6" w:history="1">
            <w:r w:rsidR="00E74878" w:rsidRPr="007948C6">
              <w:rPr>
                <w:rStyle w:val="Hyperlink"/>
                <w:noProof/>
              </w:rPr>
              <w:t>4.2.1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_Toc491858666 \h </w:instrText>
            </w:r>
            <w:r w:rsidR="00E74878">
              <w:rPr>
                <w:noProof/>
                <w:webHidden/>
              </w:rPr>
            </w:r>
            <w:r w:rsidR="00E74878">
              <w:rPr>
                <w:noProof/>
                <w:webHidden/>
              </w:rPr>
              <w:fldChar w:fldCharType="separate"/>
            </w:r>
            <w:r w:rsidR="00E74878">
              <w:rPr>
                <w:noProof/>
                <w:webHidden/>
              </w:rPr>
              <w:t>16</w:t>
            </w:r>
            <w:r w:rsidR="00E74878">
              <w:rPr>
                <w:noProof/>
                <w:webHidden/>
              </w:rPr>
              <w:fldChar w:fldCharType="end"/>
            </w:r>
          </w:hyperlink>
        </w:p>
        <w:p w14:paraId="78D00FD2" w14:textId="5CE93027"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7" w:history="1">
            <w:r w:rsidR="00E74878" w:rsidRPr="007948C6">
              <w:rPr>
                <w:rStyle w:val="Hyperlink"/>
                <w:noProof/>
              </w:rPr>
              <w:t>4.2.2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TestUpdateFirmware, TTIC2</w:t>
            </w:r>
            <w:r w:rsidR="00E74878">
              <w:rPr>
                <w:noProof/>
                <w:webHidden/>
              </w:rPr>
              <w:tab/>
            </w:r>
            <w:r w:rsidR="00E74878">
              <w:rPr>
                <w:noProof/>
                <w:webHidden/>
              </w:rPr>
              <w:fldChar w:fldCharType="begin"/>
            </w:r>
            <w:r w:rsidR="00E74878">
              <w:rPr>
                <w:noProof/>
                <w:webHidden/>
              </w:rPr>
              <w:instrText xml:space="preserve"> PAGEREF _Toc491858667 \h </w:instrText>
            </w:r>
            <w:r w:rsidR="00E74878">
              <w:rPr>
                <w:noProof/>
                <w:webHidden/>
              </w:rPr>
            </w:r>
            <w:r w:rsidR="00E74878">
              <w:rPr>
                <w:noProof/>
                <w:webHidden/>
              </w:rPr>
              <w:fldChar w:fldCharType="separate"/>
            </w:r>
            <w:r w:rsidR="00E74878">
              <w:rPr>
                <w:noProof/>
                <w:webHidden/>
              </w:rPr>
              <w:t>17</w:t>
            </w:r>
            <w:r w:rsidR="00E74878">
              <w:rPr>
                <w:noProof/>
                <w:webHidden/>
              </w:rPr>
              <w:fldChar w:fldCharType="end"/>
            </w:r>
          </w:hyperlink>
        </w:p>
        <w:p w14:paraId="60FBEABE" w14:textId="270D05D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8" w:history="1">
            <w:r w:rsidR="00E74878" w:rsidRPr="007948C6">
              <w:rPr>
                <w:rStyle w:val="Hyperlink"/>
                <w:noProof/>
              </w:rPr>
              <w:t>4.2.3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_Toc491858668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3B695F5A" w14:textId="02518487"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9" w:history="1">
            <w:r w:rsidR="00E74878" w:rsidRPr="007948C6">
              <w:rPr>
                <w:rStyle w:val="Hyperlink"/>
                <w:noProof/>
                <w:lang w:val="en-US"/>
              </w:rPr>
              <w:t>5</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Auswertung der Testresultate</w:t>
            </w:r>
            <w:r w:rsidR="00E74878">
              <w:rPr>
                <w:noProof/>
                <w:webHidden/>
              </w:rPr>
              <w:tab/>
            </w:r>
            <w:r w:rsidR="00E74878">
              <w:rPr>
                <w:noProof/>
                <w:webHidden/>
              </w:rPr>
              <w:fldChar w:fldCharType="begin"/>
            </w:r>
            <w:r w:rsidR="00E74878">
              <w:rPr>
                <w:noProof/>
                <w:webHidden/>
              </w:rPr>
              <w:instrText xml:space="preserve"> PAGEREF _Toc491858669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547BE1DA" w14:textId="11D8755A"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0" w:history="1">
            <w:r w:rsidR="00E74878" w:rsidRPr="007948C6">
              <w:rPr>
                <w:rStyle w:val="Hyperlink"/>
                <w:noProof/>
              </w:rPr>
              <w:t>5.1</w:t>
            </w:r>
            <w:r w:rsidR="00E74878">
              <w:rPr>
                <w:rFonts w:asciiTheme="minorHAnsi" w:eastAsiaTheme="minorEastAsia" w:hAnsiTheme="minorHAnsi" w:cstheme="minorBidi"/>
                <w:smallCap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_Toc491858670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2F944016" w14:textId="3340671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1" w:history="1">
            <w:r w:rsidR="00E74878" w:rsidRPr="007948C6">
              <w:rPr>
                <w:rStyle w:val="Hyperlink"/>
                <w:noProof/>
              </w:rPr>
              <w:t>5.1.1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Informationen</w:t>
            </w:r>
            <w:r w:rsidR="00E74878">
              <w:rPr>
                <w:noProof/>
                <w:webHidden/>
              </w:rPr>
              <w:tab/>
            </w:r>
            <w:r w:rsidR="00E74878">
              <w:rPr>
                <w:noProof/>
                <w:webHidden/>
              </w:rPr>
              <w:fldChar w:fldCharType="begin"/>
            </w:r>
            <w:r w:rsidR="00E74878">
              <w:rPr>
                <w:noProof/>
                <w:webHidden/>
              </w:rPr>
              <w:instrText xml:space="preserve"> PAGEREF _Toc491858671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656B684D" w14:textId="55A75B9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2" w:history="1">
            <w:r w:rsidR="00E74878" w:rsidRPr="007948C6">
              <w:rPr>
                <w:rStyle w:val="Hyperlink"/>
                <w:noProof/>
              </w:rPr>
              <w:t>5.1.2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Testinformationen</w:t>
            </w:r>
            <w:r w:rsidR="00E74878">
              <w:rPr>
                <w:noProof/>
                <w:webHidden/>
              </w:rPr>
              <w:tab/>
            </w:r>
            <w:r w:rsidR="00E74878">
              <w:rPr>
                <w:noProof/>
                <w:webHidden/>
              </w:rPr>
              <w:fldChar w:fldCharType="begin"/>
            </w:r>
            <w:r w:rsidR="00E74878">
              <w:rPr>
                <w:noProof/>
                <w:webHidden/>
              </w:rPr>
              <w:instrText xml:space="preserve"> PAGEREF _Toc491858672 \h </w:instrText>
            </w:r>
            <w:r w:rsidR="00E74878">
              <w:rPr>
                <w:noProof/>
                <w:webHidden/>
              </w:rPr>
            </w:r>
            <w:r w:rsidR="00E74878">
              <w:rPr>
                <w:noProof/>
                <w:webHidden/>
              </w:rPr>
              <w:fldChar w:fldCharType="separate"/>
            </w:r>
            <w:r w:rsidR="00E74878">
              <w:rPr>
                <w:noProof/>
                <w:webHidden/>
              </w:rPr>
              <w:t>21</w:t>
            </w:r>
            <w:r w:rsidR="00E74878">
              <w:rPr>
                <w:noProof/>
                <w:webHidden/>
              </w:rPr>
              <w:fldChar w:fldCharType="end"/>
            </w:r>
          </w:hyperlink>
        </w:p>
        <w:p w14:paraId="648D49C8" w14:textId="626D3633"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3" w:history="1">
            <w:r w:rsidR="00E74878" w:rsidRPr="007948C6">
              <w:rPr>
                <w:rStyle w:val="Hyperlink"/>
                <w:noProof/>
              </w:rPr>
              <w:t>5.1.3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Testresultate</w:t>
            </w:r>
            <w:r w:rsidR="00E74878">
              <w:rPr>
                <w:noProof/>
                <w:webHidden/>
              </w:rPr>
              <w:tab/>
            </w:r>
            <w:r w:rsidR="00E74878">
              <w:rPr>
                <w:noProof/>
                <w:webHidden/>
              </w:rPr>
              <w:fldChar w:fldCharType="begin"/>
            </w:r>
            <w:r w:rsidR="00E74878">
              <w:rPr>
                <w:noProof/>
                <w:webHidden/>
              </w:rPr>
              <w:instrText xml:space="preserve"> PAGEREF _Toc491858673 \h </w:instrText>
            </w:r>
            <w:r w:rsidR="00E74878">
              <w:rPr>
                <w:noProof/>
                <w:webHidden/>
              </w:rPr>
            </w:r>
            <w:r w:rsidR="00E74878">
              <w:rPr>
                <w:noProof/>
                <w:webHidden/>
              </w:rPr>
              <w:fldChar w:fldCharType="separate"/>
            </w:r>
            <w:r w:rsidR="00E74878">
              <w:rPr>
                <w:noProof/>
                <w:webHidden/>
              </w:rPr>
              <w:t>22</w:t>
            </w:r>
            <w:r w:rsidR="00E74878">
              <w:rPr>
                <w:noProof/>
                <w:webHidden/>
              </w:rPr>
              <w:fldChar w:fldCharType="end"/>
            </w:r>
          </w:hyperlink>
        </w:p>
        <w:p w14:paraId="1B546882" w14:textId="2DC6E3FD"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4" w:history="1">
            <w:r w:rsidR="00E74878" w:rsidRPr="007948C6">
              <w:rPr>
                <w:rStyle w:val="Hyperlink"/>
                <w:noProof/>
              </w:rPr>
              <w:t>5.1.4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Bugs</w:t>
            </w:r>
            <w:r w:rsidR="00E74878">
              <w:rPr>
                <w:noProof/>
                <w:webHidden/>
              </w:rPr>
              <w:tab/>
            </w:r>
            <w:r w:rsidR="00E74878">
              <w:rPr>
                <w:noProof/>
                <w:webHidden/>
              </w:rPr>
              <w:fldChar w:fldCharType="begin"/>
            </w:r>
            <w:r w:rsidR="00E74878">
              <w:rPr>
                <w:noProof/>
                <w:webHidden/>
              </w:rPr>
              <w:instrText xml:space="preserve"> PAGEREF _Toc491858674 \h </w:instrText>
            </w:r>
            <w:r w:rsidR="00E74878">
              <w:rPr>
                <w:noProof/>
                <w:webHidden/>
              </w:rPr>
            </w:r>
            <w:r w:rsidR="00E74878">
              <w:rPr>
                <w:noProof/>
                <w:webHidden/>
              </w:rPr>
              <w:fldChar w:fldCharType="separate"/>
            </w:r>
            <w:r w:rsidR="00E74878">
              <w:rPr>
                <w:noProof/>
                <w:webHidden/>
              </w:rPr>
              <w:t>24</w:t>
            </w:r>
            <w:r w:rsidR="00E74878">
              <w:rPr>
                <w:noProof/>
                <w:webHidden/>
              </w:rPr>
              <w:fldChar w:fldCharType="end"/>
            </w:r>
          </w:hyperlink>
        </w:p>
        <w:p w14:paraId="1039F774" w14:textId="1790FE1C"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5" w:history="1">
            <w:r w:rsidR="00E74878" w:rsidRPr="007948C6">
              <w:rPr>
                <w:rStyle w:val="Hyperlink"/>
                <w:noProof/>
              </w:rPr>
              <w:t>5.2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_Toc491858675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1AD6E7C6" w14:textId="60661C3F"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6" w:history="1">
            <w:r w:rsidR="00E74878" w:rsidRPr="007948C6">
              <w:rPr>
                <w:rStyle w:val="Hyperlink"/>
                <w:noProof/>
              </w:rPr>
              <w:t>5.2.1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Testinformationen</w:t>
            </w:r>
            <w:r w:rsidR="00E74878">
              <w:rPr>
                <w:noProof/>
                <w:webHidden/>
              </w:rPr>
              <w:tab/>
            </w:r>
            <w:r w:rsidR="00E74878">
              <w:rPr>
                <w:noProof/>
                <w:webHidden/>
              </w:rPr>
              <w:fldChar w:fldCharType="begin"/>
            </w:r>
            <w:r w:rsidR="00E74878">
              <w:rPr>
                <w:noProof/>
                <w:webHidden/>
              </w:rPr>
              <w:instrText xml:space="preserve"> PAGEREF _Toc491858676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4186471C" w14:textId="70BE27F9"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7" w:history="1">
            <w:r w:rsidR="00E74878" w:rsidRPr="007948C6">
              <w:rPr>
                <w:rStyle w:val="Hyperlink"/>
                <w:noProof/>
              </w:rPr>
              <w:t>5.2.2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an TestUpdateFirmware über Umgebungsvariablen</w:t>
            </w:r>
            <w:r w:rsidR="00E74878">
              <w:rPr>
                <w:noProof/>
                <w:webHidden/>
              </w:rPr>
              <w:tab/>
            </w:r>
            <w:r w:rsidR="00E74878">
              <w:rPr>
                <w:noProof/>
                <w:webHidden/>
              </w:rPr>
              <w:fldChar w:fldCharType="begin"/>
            </w:r>
            <w:r w:rsidR="00E74878">
              <w:rPr>
                <w:noProof/>
                <w:webHidden/>
              </w:rPr>
              <w:instrText xml:space="preserve"> PAGEREF _Toc491858677 \h </w:instrText>
            </w:r>
            <w:r w:rsidR="00E74878">
              <w:rPr>
                <w:noProof/>
                <w:webHidden/>
              </w:rPr>
            </w:r>
            <w:r w:rsidR="00E74878">
              <w:rPr>
                <w:noProof/>
                <w:webHidden/>
              </w:rPr>
              <w:fldChar w:fldCharType="separate"/>
            </w:r>
            <w:r w:rsidR="00E74878">
              <w:rPr>
                <w:noProof/>
                <w:webHidden/>
              </w:rPr>
              <w:t>27</w:t>
            </w:r>
            <w:r w:rsidR="00E74878">
              <w:rPr>
                <w:noProof/>
                <w:webHidden/>
              </w:rPr>
              <w:fldChar w:fldCharType="end"/>
            </w:r>
          </w:hyperlink>
        </w:p>
        <w:p w14:paraId="5762CF24" w14:textId="0D9A183E"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8" w:history="1">
            <w:r w:rsidR="00E74878" w:rsidRPr="007948C6">
              <w:rPr>
                <w:rStyle w:val="Hyperlink"/>
                <w:noProof/>
              </w:rPr>
              <w:t>5.3</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_Toc491858678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04B18D58" w14:textId="5C446391"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9" w:history="1">
            <w:r w:rsidR="00E74878" w:rsidRPr="007948C6">
              <w:rPr>
                <w:rStyle w:val="Hyperlink"/>
                <w:noProof/>
              </w:rPr>
              <w:t>5.3.1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Anweisung Update Testinformationen</w:t>
            </w:r>
            <w:r w:rsidR="00E74878">
              <w:rPr>
                <w:noProof/>
                <w:webHidden/>
              </w:rPr>
              <w:tab/>
            </w:r>
            <w:r w:rsidR="00E74878">
              <w:rPr>
                <w:noProof/>
                <w:webHidden/>
              </w:rPr>
              <w:fldChar w:fldCharType="begin"/>
            </w:r>
            <w:r w:rsidR="00E74878">
              <w:rPr>
                <w:noProof/>
                <w:webHidden/>
              </w:rPr>
              <w:instrText xml:space="preserve"> PAGEREF _Toc491858679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2A8826B6" w14:textId="37C1BF64"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0" w:history="1">
            <w:r w:rsidR="00E74878" w:rsidRPr="007948C6">
              <w:rPr>
                <w:rStyle w:val="Hyperlink"/>
                <w:noProof/>
              </w:rPr>
              <w:t>5.3.2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Abfrage Testinformationen</w:t>
            </w:r>
            <w:r w:rsidR="00E74878">
              <w:rPr>
                <w:noProof/>
                <w:webHidden/>
              </w:rPr>
              <w:tab/>
            </w:r>
            <w:r w:rsidR="00E74878">
              <w:rPr>
                <w:noProof/>
                <w:webHidden/>
              </w:rPr>
              <w:fldChar w:fldCharType="begin"/>
            </w:r>
            <w:r w:rsidR="00E74878">
              <w:rPr>
                <w:noProof/>
                <w:webHidden/>
              </w:rPr>
              <w:instrText xml:space="preserve"> PAGEREF _Toc491858680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4441E15E" w14:textId="393DF5CD"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1" w:history="1">
            <w:r w:rsidR="00E74878" w:rsidRPr="007948C6">
              <w:rPr>
                <w:rStyle w:val="Hyperlink"/>
                <w:noProof/>
              </w:rPr>
              <w:t>5.3.3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in SoftwareVersionsDatabase schreiben</w:t>
            </w:r>
            <w:r w:rsidR="00E74878">
              <w:rPr>
                <w:noProof/>
                <w:webHidden/>
              </w:rPr>
              <w:tab/>
            </w:r>
            <w:r w:rsidR="00E74878">
              <w:rPr>
                <w:noProof/>
                <w:webHidden/>
              </w:rPr>
              <w:fldChar w:fldCharType="begin"/>
            </w:r>
            <w:r w:rsidR="00E74878">
              <w:rPr>
                <w:noProof/>
                <w:webHidden/>
              </w:rPr>
              <w:instrText xml:space="preserve"> PAGEREF _Toc491858681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2E6FB767" w14:textId="563149A4"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2" w:history="1">
            <w:r w:rsidR="00E74878" w:rsidRPr="007948C6">
              <w:rPr>
                <w:rStyle w:val="Hyperlink"/>
                <w:noProof/>
              </w:rPr>
              <w:t>5.4</w:t>
            </w:r>
            <w:r w:rsidR="00E74878">
              <w:rPr>
                <w:rFonts w:asciiTheme="minorHAnsi" w:eastAsiaTheme="minorEastAsia" w:hAnsiTheme="minorHAnsi" w:cstheme="minorBidi"/>
                <w:smallCap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_Toc491858682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0EDBC59C" w14:textId="7E1975E8"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3" w:history="1">
            <w:r w:rsidR="00E74878" w:rsidRPr="007948C6">
              <w:rPr>
                <w:rStyle w:val="Hyperlink"/>
                <w:noProof/>
              </w:rPr>
              <w:t>5.4.1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Auslesung der Testinformationen</w:t>
            </w:r>
            <w:r w:rsidR="00E74878">
              <w:rPr>
                <w:noProof/>
                <w:webHidden/>
              </w:rPr>
              <w:tab/>
            </w:r>
            <w:r w:rsidR="00E74878">
              <w:rPr>
                <w:noProof/>
                <w:webHidden/>
              </w:rPr>
              <w:fldChar w:fldCharType="begin"/>
            </w:r>
            <w:r w:rsidR="00E74878">
              <w:rPr>
                <w:noProof/>
                <w:webHidden/>
              </w:rPr>
              <w:instrText xml:space="preserve"> PAGEREF _Toc491858683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2038A753" w14:textId="203F8DE8"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4" w:history="1">
            <w:r w:rsidR="00E74878" w:rsidRPr="007948C6">
              <w:rPr>
                <w:rStyle w:val="Hyperlink"/>
                <w:noProof/>
              </w:rPr>
              <w:t>5.4.2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Hinterlegung des Grundzustandes</w:t>
            </w:r>
            <w:r w:rsidR="00E74878">
              <w:rPr>
                <w:noProof/>
                <w:webHidden/>
              </w:rPr>
              <w:tab/>
            </w:r>
            <w:r w:rsidR="00E74878">
              <w:rPr>
                <w:noProof/>
                <w:webHidden/>
              </w:rPr>
              <w:fldChar w:fldCharType="begin"/>
            </w:r>
            <w:r w:rsidR="00E74878">
              <w:rPr>
                <w:noProof/>
                <w:webHidden/>
              </w:rPr>
              <w:instrText xml:space="preserve"> PAGEREF _Toc491858684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3877D0BA" w14:textId="40686B0A"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5" w:history="1">
            <w:r w:rsidR="00E74878" w:rsidRPr="007948C6">
              <w:rPr>
                <w:rStyle w:val="Hyperlink"/>
                <w:noProof/>
              </w:rPr>
              <w:t>5.4.3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der Testresultate</w:t>
            </w:r>
            <w:r w:rsidR="00E74878">
              <w:rPr>
                <w:noProof/>
                <w:webHidden/>
              </w:rPr>
              <w:tab/>
            </w:r>
            <w:r w:rsidR="00E74878">
              <w:rPr>
                <w:noProof/>
                <w:webHidden/>
              </w:rPr>
              <w:fldChar w:fldCharType="begin"/>
            </w:r>
            <w:r w:rsidR="00E74878">
              <w:rPr>
                <w:noProof/>
                <w:webHidden/>
              </w:rPr>
              <w:instrText xml:space="preserve"> PAGEREF _Toc491858685 \h </w:instrText>
            </w:r>
            <w:r w:rsidR="00E74878">
              <w:rPr>
                <w:noProof/>
                <w:webHidden/>
              </w:rPr>
            </w:r>
            <w:r w:rsidR="00E74878">
              <w:rPr>
                <w:noProof/>
                <w:webHidden/>
              </w:rPr>
              <w:fldChar w:fldCharType="separate"/>
            </w:r>
            <w:r w:rsidR="00E74878">
              <w:rPr>
                <w:noProof/>
                <w:webHidden/>
              </w:rPr>
              <w:t>31</w:t>
            </w:r>
            <w:r w:rsidR="00E74878">
              <w:rPr>
                <w:noProof/>
                <w:webHidden/>
              </w:rPr>
              <w:fldChar w:fldCharType="end"/>
            </w:r>
          </w:hyperlink>
        </w:p>
        <w:p w14:paraId="678F4489" w14:textId="587437F7"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6" w:history="1">
            <w:r w:rsidR="00E74878" w:rsidRPr="007948C6">
              <w:rPr>
                <w:rStyle w:val="Hyperlink"/>
                <w:noProof/>
              </w:rPr>
              <w:t>5.5</w:t>
            </w:r>
            <w:r w:rsidR="00E74878">
              <w:rPr>
                <w:rFonts w:asciiTheme="minorHAnsi" w:eastAsiaTheme="minorEastAsia" w:hAnsiTheme="minorHAnsi" w:cstheme="minorBidi"/>
                <w:smallCap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_Toc491858686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7E453B38" w14:textId="440B126B"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7" w:history="1">
            <w:r w:rsidR="00E74878" w:rsidRPr="007948C6">
              <w:rPr>
                <w:rStyle w:val="Hyperlink"/>
                <w:noProof/>
              </w:rPr>
              <w:t>5.5.1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Anbindung SoftwareVersionsDatabase</w:t>
            </w:r>
            <w:r w:rsidR="00E74878">
              <w:rPr>
                <w:noProof/>
                <w:webHidden/>
              </w:rPr>
              <w:tab/>
            </w:r>
            <w:r w:rsidR="00E74878">
              <w:rPr>
                <w:noProof/>
                <w:webHidden/>
              </w:rPr>
              <w:fldChar w:fldCharType="begin"/>
            </w:r>
            <w:r w:rsidR="00E74878">
              <w:rPr>
                <w:noProof/>
                <w:webHidden/>
              </w:rPr>
              <w:instrText xml:space="preserve"> PAGEREF _Toc491858687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40FDD26C" w14:textId="169D3597"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8" w:history="1">
            <w:r w:rsidR="00E74878" w:rsidRPr="007948C6">
              <w:rPr>
                <w:rStyle w:val="Hyperlink"/>
                <w:noProof/>
              </w:rPr>
              <w:t>5.5.2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Codierung nach MVVM</w:t>
            </w:r>
            <w:r w:rsidR="00E74878">
              <w:rPr>
                <w:noProof/>
                <w:webHidden/>
              </w:rPr>
              <w:tab/>
            </w:r>
            <w:r w:rsidR="00E74878">
              <w:rPr>
                <w:noProof/>
                <w:webHidden/>
              </w:rPr>
              <w:fldChar w:fldCharType="begin"/>
            </w:r>
            <w:r w:rsidR="00E74878">
              <w:rPr>
                <w:noProof/>
                <w:webHidden/>
              </w:rPr>
              <w:instrText xml:space="preserve"> PAGEREF _Toc491858688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647E5578" w14:textId="1A6FACA9"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9" w:history="1">
            <w:r w:rsidR="00E74878" w:rsidRPr="007948C6">
              <w:rPr>
                <w:rStyle w:val="Hyperlink"/>
                <w:noProof/>
              </w:rPr>
              <w:t>5.5.3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Ausgabe Bericht</w:t>
            </w:r>
            <w:r w:rsidR="00E74878">
              <w:rPr>
                <w:noProof/>
                <w:webHidden/>
              </w:rPr>
              <w:tab/>
            </w:r>
            <w:r w:rsidR="00E74878">
              <w:rPr>
                <w:noProof/>
                <w:webHidden/>
              </w:rPr>
              <w:fldChar w:fldCharType="begin"/>
            </w:r>
            <w:r w:rsidR="00E74878">
              <w:rPr>
                <w:noProof/>
                <w:webHidden/>
              </w:rPr>
              <w:instrText xml:space="preserve"> PAGEREF _Toc491858689 \h </w:instrText>
            </w:r>
            <w:r w:rsidR="00E74878">
              <w:rPr>
                <w:noProof/>
                <w:webHidden/>
              </w:rPr>
            </w:r>
            <w:r w:rsidR="00E74878">
              <w:rPr>
                <w:noProof/>
                <w:webHidden/>
              </w:rPr>
              <w:fldChar w:fldCharType="separate"/>
            </w:r>
            <w:r w:rsidR="00E74878">
              <w:rPr>
                <w:noProof/>
                <w:webHidden/>
              </w:rPr>
              <w:t>36</w:t>
            </w:r>
            <w:r w:rsidR="00E74878">
              <w:rPr>
                <w:noProof/>
                <w:webHidden/>
              </w:rPr>
              <w:fldChar w:fldCharType="end"/>
            </w:r>
          </w:hyperlink>
        </w:p>
        <w:p w14:paraId="5DA1CD6F" w14:textId="10E4DC83"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0" w:history="1">
            <w:r w:rsidR="00E74878" w:rsidRPr="007948C6">
              <w:rPr>
                <w:rStyle w:val="Hyperlink"/>
                <w:noProof/>
                <w:lang w:val="en-US"/>
              </w:rPr>
              <w:t>6</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Ergebnisse</w:t>
            </w:r>
            <w:r w:rsidR="00E74878">
              <w:rPr>
                <w:noProof/>
                <w:webHidden/>
              </w:rPr>
              <w:tab/>
            </w:r>
            <w:r w:rsidR="00E74878">
              <w:rPr>
                <w:noProof/>
                <w:webHidden/>
              </w:rPr>
              <w:fldChar w:fldCharType="begin"/>
            </w:r>
            <w:r w:rsidR="00E74878">
              <w:rPr>
                <w:noProof/>
                <w:webHidden/>
              </w:rPr>
              <w:instrText xml:space="preserve"> PAGEREF _Toc491858690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23530A4C" w14:textId="3840C673"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1" w:history="1">
            <w:r w:rsidR="00E74878" w:rsidRPr="007948C6">
              <w:rPr>
                <w:rStyle w:val="Hyperlink"/>
                <w:noProof/>
              </w:rPr>
              <w:t>6.1</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_Toc491858691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43BEB976" w14:textId="696372A2"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2" w:history="1">
            <w:r w:rsidR="00E74878" w:rsidRPr="007948C6">
              <w:rPr>
                <w:rStyle w:val="Hyperlink"/>
                <w:noProof/>
              </w:rPr>
              <w:t>6.2</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_Toc491858692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06DDB205" w14:textId="6AD973EA"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3" w:history="1">
            <w:r w:rsidR="00E74878" w:rsidRPr="007948C6">
              <w:rPr>
                <w:rStyle w:val="Hyperlink"/>
                <w:noProof/>
                <w:lang w:val="en-US"/>
              </w:rPr>
              <w:t>7</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Diskussion</w:t>
            </w:r>
            <w:r w:rsidR="00E74878">
              <w:rPr>
                <w:noProof/>
                <w:webHidden/>
              </w:rPr>
              <w:tab/>
            </w:r>
            <w:r w:rsidR="00E74878">
              <w:rPr>
                <w:noProof/>
                <w:webHidden/>
              </w:rPr>
              <w:fldChar w:fldCharType="begin"/>
            </w:r>
            <w:r w:rsidR="00E74878">
              <w:rPr>
                <w:noProof/>
                <w:webHidden/>
              </w:rPr>
              <w:instrText xml:space="preserve"> PAGEREF _Toc491858693 \h </w:instrText>
            </w:r>
            <w:r w:rsidR="00E74878">
              <w:rPr>
                <w:noProof/>
                <w:webHidden/>
              </w:rPr>
            </w:r>
            <w:r w:rsidR="00E74878">
              <w:rPr>
                <w:noProof/>
                <w:webHidden/>
              </w:rPr>
              <w:fldChar w:fldCharType="separate"/>
            </w:r>
            <w:r w:rsidR="00E74878">
              <w:rPr>
                <w:noProof/>
                <w:webHidden/>
              </w:rPr>
              <w:t>42</w:t>
            </w:r>
            <w:r w:rsidR="00E74878">
              <w:rPr>
                <w:noProof/>
                <w:webHidden/>
              </w:rPr>
              <w:fldChar w:fldCharType="end"/>
            </w:r>
          </w:hyperlink>
        </w:p>
        <w:p w14:paraId="02032E9B" w14:textId="1A55D7C4"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4" w:history="1">
            <w:r w:rsidR="00E74878" w:rsidRPr="007948C6">
              <w:rPr>
                <w:rStyle w:val="Hyperlink"/>
                <w:noProof/>
                <w:lang w:val="en-US"/>
              </w:rPr>
              <w:t>8</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Ausblick</w:t>
            </w:r>
            <w:r w:rsidR="00E74878">
              <w:rPr>
                <w:noProof/>
                <w:webHidden/>
              </w:rPr>
              <w:tab/>
            </w:r>
            <w:r w:rsidR="00E74878">
              <w:rPr>
                <w:noProof/>
                <w:webHidden/>
              </w:rPr>
              <w:fldChar w:fldCharType="begin"/>
            </w:r>
            <w:r w:rsidR="00E74878">
              <w:rPr>
                <w:noProof/>
                <w:webHidden/>
              </w:rPr>
              <w:instrText xml:space="preserve"> PAGEREF _Toc491858694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4F1F9A0B" w14:textId="5032701F"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5" w:history="1">
            <w:r w:rsidR="00E74878" w:rsidRPr="007948C6">
              <w:rPr>
                <w:rStyle w:val="Hyperlink"/>
                <w:noProof/>
              </w:rPr>
              <w:t>8.1</w:t>
            </w:r>
            <w:r w:rsidR="00E74878">
              <w:rPr>
                <w:rFonts w:asciiTheme="minorHAnsi" w:eastAsiaTheme="minorEastAsia" w:hAnsiTheme="minorHAnsi" w:cstheme="minorBidi"/>
                <w:smallCaps w:val="0"/>
                <w:noProof/>
                <w:szCs w:val="22"/>
                <w:lang w:eastAsia="de-CH"/>
              </w:rPr>
              <w:tab/>
            </w:r>
            <w:r w:rsidR="00E74878" w:rsidRPr="007948C6">
              <w:rPr>
                <w:rStyle w:val="Hyperlink"/>
                <w:noProof/>
              </w:rPr>
              <w:t>Offene Punkte</w:t>
            </w:r>
            <w:r w:rsidR="00E74878">
              <w:rPr>
                <w:noProof/>
                <w:webHidden/>
              </w:rPr>
              <w:tab/>
            </w:r>
            <w:r w:rsidR="00E74878">
              <w:rPr>
                <w:noProof/>
                <w:webHidden/>
              </w:rPr>
              <w:fldChar w:fldCharType="begin"/>
            </w:r>
            <w:r w:rsidR="00E74878">
              <w:rPr>
                <w:noProof/>
                <w:webHidden/>
              </w:rPr>
              <w:instrText xml:space="preserve"> PAGEREF _Toc491858695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657882" w14:textId="77707A3A"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6" w:history="1">
            <w:r w:rsidR="00E74878" w:rsidRPr="007948C6">
              <w:rPr>
                <w:rStyle w:val="Hyperlink"/>
                <w:noProof/>
              </w:rPr>
              <w:t>8.1.1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Umsetzung Überarbeitung SoftwareVersionsDatabase</w:t>
            </w:r>
            <w:r w:rsidR="00E74878">
              <w:rPr>
                <w:noProof/>
                <w:webHidden/>
              </w:rPr>
              <w:tab/>
            </w:r>
            <w:r w:rsidR="00E74878">
              <w:rPr>
                <w:noProof/>
                <w:webHidden/>
              </w:rPr>
              <w:fldChar w:fldCharType="begin"/>
            </w:r>
            <w:r w:rsidR="00E74878">
              <w:rPr>
                <w:noProof/>
                <w:webHidden/>
              </w:rPr>
              <w:instrText xml:space="preserve"> PAGEREF _Toc491858696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71CCDBE7" w14:textId="78B4FE36"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7" w:history="1">
            <w:r w:rsidR="00E74878" w:rsidRPr="007948C6">
              <w:rPr>
                <w:rStyle w:val="Hyperlink"/>
                <w:noProof/>
              </w:rPr>
              <w:t>8.1.2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Integration Buglist in ETIC2</w:t>
            </w:r>
            <w:r w:rsidR="00E74878">
              <w:rPr>
                <w:noProof/>
                <w:webHidden/>
              </w:rPr>
              <w:tab/>
            </w:r>
            <w:r w:rsidR="00E74878">
              <w:rPr>
                <w:noProof/>
                <w:webHidden/>
              </w:rPr>
              <w:fldChar w:fldCharType="begin"/>
            </w:r>
            <w:r w:rsidR="00E74878">
              <w:rPr>
                <w:noProof/>
                <w:webHidden/>
              </w:rPr>
              <w:instrText xml:space="preserve"> PAGEREF _Toc491858697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5B1D3476" w14:textId="4792A643"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8" w:history="1">
            <w:r w:rsidR="00E74878" w:rsidRPr="007948C6">
              <w:rPr>
                <w:rStyle w:val="Hyperlink"/>
                <w:noProof/>
              </w:rPr>
              <w:t>8.1.3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Logfile in ETIC2</w:t>
            </w:r>
            <w:r w:rsidR="00E74878">
              <w:rPr>
                <w:noProof/>
                <w:webHidden/>
              </w:rPr>
              <w:tab/>
            </w:r>
            <w:r w:rsidR="00E74878">
              <w:rPr>
                <w:noProof/>
                <w:webHidden/>
              </w:rPr>
              <w:fldChar w:fldCharType="begin"/>
            </w:r>
            <w:r w:rsidR="00E74878">
              <w:rPr>
                <w:noProof/>
                <w:webHidden/>
              </w:rPr>
              <w:instrText xml:space="preserve"> PAGEREF _Toc491858698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728357" w14:textId="4432F121"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9" w:history="1">
            <w:r w:rsidR="00E74878" w:rsidRPr="007948C6">
              <w:rPr>
                <w:rStyle w:val="Hyperlink"/>
                <w:noProof/>
              </w:rPr>
              <w:t>8.2</w:t>
            </w:r>
            <w:r w:rsidR="00E74878">
              <w:rPr>
                <w:rFonts w:asciiTheme="minorHAnsi" w:eastAsiaTheme="minorEastAsia" w:hAnsiTheme="minorHAnsi" w:cstheme="minorBidi"/>
                <w:smallCaps w:val="0"/>
                <w:noProof/>
                <w:szCs w:val="22"/>
                <w:lang w:eastAsia="de-CH"/>
              </w:rPr>
              <w:tab/>
            </w:r>
            <w:r w:rsidR="00E74878" w:rsidRPr="007948C6">
              <w:rPr>
                <w:rStyle w:val="Hyperlink"/>
                <w:noProof/>
              </w:rPr>
              <w:t>Nächste Schritte</w:t>
            </w:r>
            <w:r w:rsidR="00E74878">
              <w:rPr>
                <w:noProof/>
                <w:webHidden/>
              </w:rPr>
              <w:tab/>
            </w:r>
            <w:r w:rsidR="00E74878">
              <w:rPr>
                <w:noProof/>
                <w:webHidden/>
              </w:rPr>
              <w:fldChar w:fldCharType="begin"/>
            </w:r>
            <w:r w:rsidR="00E74878">
              <w:rPr>
                <w:noProof/>
                <w:webHidden/>
              </w:rPr>
              <w:instrText xml:space="preserve"> PAGEREF _Toc491858699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6625465E" w14:textId="02D581FC" w:rsidR="00E74878" w:rsidRDefault="0034150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700" w:history="1">
            <w:r w:rsidR="00E74878" w:rsidRPr="007948C6">
              <w:rPr>
                <w:rStyle w:val="Hyperlink"/>
                <w:noProof/>
                <w:lang w:val="en-US"/>
              </w:rPr>
              <w:t>9</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Verzeichnisse</w:t>
            </w:r>
            <w:r w:rsidR="00E74878">
              <w:rPr>
                <w:noProof/>
                <w:webHidden/>
              </w:rPr>
              <w:tab/>
            </w:r>
            <w:r w:rsidR="00E74878">
              <w:rPr>
                <w:noProof/>
                <w:webHidden/>
              </w:rPr>
              <w:fldChar w:fldCharType="begin"/>
            </w:r>
            <w:r w:rsidR="00E74878">
              <w:rPr>
                <w:noProof/>
                <w:webHidden/>
              </w:rPr>
              <w:instrText xml:space="preserve"> PAGEREF _Toc491858700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3F0972F8" w14:textId="556E8B58"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1" w:history="1">
            <w:r w:rsidR="00E74878" w:rsidRPr="007948C6">
              <w:rPr>
                <w:rStyle w:val="Hyperlink"/>
                <w:noProof/>
              </w:rPr>
              <w:t>Literaturverzeichnis</w:t>
            </w:r>
            <w:r w:rsidR="00E74878">
              <w:rPr>
                <w:noProof/>
                <w:webHidden/>
              </w:rPr>
              <w:tab/>
            </w:r>
            <w:r w:rsidR="00E74878">
              <w:rPr>
                <w:noProof/>
                <w:webHidden/>
              </w:rPr>
              <w:fldChar w:fldCharType="begin"/>
            </w:r>
            <w:r w:rsidR="00E74878">
              <w:rPr>
                <w:noProof/>
                <w:webHidden/>
              </w:rPr>
              <w:instrText xml:space="preserve"> PAGEREF _Toc491858701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88C605E" w14:textId="19DA934A"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2" w:history="1">
            <w:r w:rsidR="00E74878" w:rsidRPr="007948C6">
              <w:rPr>
                <w:rStyle w:val="Hyperlink"/>
                <w:noProof/>
              </w:rPr>
              <w:t>Abkürzungsverzeichnis</w:t>
            </w:r>
            <w:r w:rsidR="00E74878">
              <w:rPr>
                <w:noProof/>
                <w:webHidden/>
              </w:rPr>
              <w:tab/>
            </w:r>
            <w:r w:rsidR="00E74878">
              <w:rPr>
                <w:noProof/>
                <w:webHidden/>
              </w:rPr>
              <w:fldChar w:fldCharType="begin"/>
            </w:r>
            <w:r w:rsidR="00E74878">
              <w:rPr>
                <w:noProof/>
                <w:webHidden/>
              </w:rPr>
              <w:instrText xml:space="preserve"> PAGEREF _Toc491858702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C59F2E7" w14:textId="1F1F116B"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3" w:history="1">
            <w:r w:rsidR="00E74878" w:rsidRPr="007948C6">
              <w:rPr>
                <w:rStyle w:val="Hyperlink"/>
                <w:noProof/>
              </w:rPr>
              <w:t>Abbildungsverzeichnis</w:t>
            </w:r>
            <w:r w:rsidR="00E74878">
              <w:rPr>
                <w:noProof/>
                <w:webHidden/>
              </w:rPr>
              <w:tab/>
            </w:r>
            <w:r w:rsidR="00E74878">
              <w:rPr>
                <w:noProof/>
                <w:webHidden/>
              </w:rPr>
              <w:fldChar w:fldCharType="begin"/>
            </w:r>
            <w:r w:rsidR="00E74878">
              <w:rPr>
                <w:noProof/>
                <w:webHidden/>
              </w:rPr>
              <w:instrText xml:space="preserve"> PAGEREF _Toc491858703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51C87251" w14:textId="505C2EAD"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4" w:history="1">
            <w:r w:rsidR="00E74878" w:rsidRPr="007948C6">
              <w:rPr>
                <w:rStyle w:val="Hyperlink"/>
                <w:noProof/>
              </w:rPr>
              <w:t>Tabellenverzeichnis</w:t>
            </w:r>
            <w:r w:rsidR="00E74878">
              <w:rPr>
                <w:noProof/>
                <w:webHidden/>
              </w:rPr>
              <w:tab/>
            </w:r>
            <w:r w:rsidR="00E74878">
              <w:rPr>
                <w:noProof/>
                <w:webHidden/>
              </w:rPr>
              <w:fldChar w:fldCharType="begin"/>
            </w:r>
            <w:r w:rsidR="00E74878">
              <w:rPr>
                <w:noProof/>
                <w:webHidden/>
              </w:rPr>
              <w:instrText xml:space="preserve"> PAGEREF _Toc491858704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11D66492" w14:textId="261D2C24" w:rsidR="00E74878" w:rsidRDefault="0034150F">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5" w:history="1">
            <w:r w:rsidR="00E74878" w:rsidRPr="007948C6">
              <w:rPr>
                <w:rStyle w:val="Hyperlink"/>
                <w:noProof/>
              </w:rPr>
              <w:t>Glossar</w:t>
            </w:r>
            <w:r w:rsidR="00E74878">
              <w:rPr>
                <w:noProof/>
                <w:webHidden/>
              </w:rPr>
              <w:tab/>
            </w:r>
            <w:r w:rsidR="00E74878">
              <w:rPr>
                <w:noProof/>
                <w:webHidden/>
              </w:rPr>
              <w:fldChar w:fldCharType="begin"/>
            </w:r>
            <w:r w:rsidR="00E74878">
              <w:rPr>
                <w:noProof/>
                <w:webHidden/>
              </w:rPr>
              <w:instrText xml:space="preserve"> PAGEREF _Toc491858705 \h </w:instrText>
            </w:r>
            <w:r w:rsidR="00E74878">
              <w:rPr>
                <w:noProof/>
                <w:webHidden/>
              </w:rPr>
            </w:r>
            <w:r w:rsidR="00E74878">
              <w:rPr>
                <w:noProof/>
                <w:webHidden/>
              </w:rPr>
              <w:fldChar w:fldCharType="separate"/>
            </w:r>
            <w:r w:rsidR="00E74878">
              <w:rPr>
                <w:noProof/>
                <w:webHidden/>
              </w:rPr>
              <w:t>46</w:t>
            </w:r>
            <w:r w:rsidR="00E74878">
              <w:rPr>
                <w:noProof/>
                <w:webHidden/>
              </w:rPr>
              <w:fldChar w:fldCharType="end"/>
            </w:r>
          </w:hyperlink>
        </w:p>
        <w:p w14:paraId="68DCF207" w14:textId="0E28D3EB" w:rsidR="00E74878" w:rsidRDefault="0034150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6" w:history="1">
            <w:r w:rsidR="00E74878" w:rsidRPr="007948C6">
              <w:rPr>
                <w:rStyle w:val="Hyperlink"/>
                <w:noProof/>
              </w:rPr>
              <w:t>A.</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Projektmanagement</w:t>
            </w:r>
            <w:r w:rsidR="00E74878">
              <w:rPr>
                <w:noProof/>
                <w:webHidden/>
              </w:rPr>
              <w:tab/>
            </w:r>
            <w:r w:rsidR="00E74878">
              <w:rPr>
                <w:noProof/>
                <w:webHidden/>
              </w:rPr>
              <w:fldChar w:fldCharType="begin"/>
            </w:r>
            <w:r w:rsidR="00E74878">
              <w:rPr>
                <w:noProof/>
                <w:webHidden/>
              </w:rPr>
              <w:instrText xml:space="preserve"> PAGEREF _Toc491858706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7F3DF132" w14:textId="6A54CC2D"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07" w:history="1">
            <w:r w:rsidR="00E74878" w:rsidRPr="007948C6">
              <w:rPr>
                <w:rStyle w:val="Hyperlink"/>
                <w:noProof/>
              </w:rPr>
              <w:t>A.1.</w:t>
            </w:r>
            <w:r w:rsidR="00E74878">
              <w:rPr>
                <w:rFonts w:asciiTheme="minorHAnsi" w:eastAsiaTheme="minorEastAsia" w:hAnsiTheme="minorHAnsi" w:cstheme="minorBidi"/>
                <w:smallCaps w:val="0"/>
                <w:noProof/>
                <w:szCs w:val="22"/>
                <w:lang w:eastAsia="de-CH"/>
              </w:rPr>
              <w:tab/>
            </w:r>
            <w:r w:rsidR="00E74878" w:rsidRPr="007948C6">
              <w:rPr>
                <w:rStyle w:val="Hyperlink"/>
                <w:noProof/>
              </w:rPr>
              <w:t>Zeitplan</w:t>
            </w:r>
            <w:r w:rsidR="00E74878">
              <w:rPr>
                <w:noProof/>
                <w:webHidden/>
              </w:rPr>
              <w:tab/>
            </w:r>
            <w:r w:rsidR="00E74878">
              <w:rPr>
                <w:noProof/>
                <w:webHidden/>
              </w:rPr>
              <w:fldChar w:fldCharType="begin"/>
            </w:r>
            <w:r w:rsidR="00E74878">
              <w:rPr>
                <w:noProof/>
                <w:webHidden/>
              </w:rPr>
              <w:instrText xml:space="preserve"> PAGEREF _Toc491858707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065B18A2" w14:textId="1362D78A" w:rsidR="00E74878" w:rsidRDefault="0034150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8" w:history="1">
            <w:r w:rsidR="00E74878" w:rsidRPr="007948C6">
              <w:rPr>
                <w:rStyle w:val="Hyperlink"/>
                <w:noProof/>
              </w:rPr>
              <w:t>B.</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_Toc491858708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6FCCAFED" w14:textId="45F9D28A" w:rsidR="00E74878" w:rsidRDefault="0034150F">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58709" w:history="1">
            <w:r w:rsidR="00E74878" w:rsidRPr="007948C6">
              <w:rPr>
                <w:rStyle w:val="Hyperlink"/>
                <w:noProof/>
              </w:rPr>
              <w:t>B.1.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_Toc491858709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1A861654" w14:textId="4C914F2E" w:rsidR="00E74878" w:rsidRDefault="0034150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10" w:history="1">
            <w:r w:rsidR="00E74878" w:rsidRPr="007948C6">
              <w:rPr>
                <w:rStyle w:val="Hyperlink"/>
                <w:noProof/>
              </w:rPr>
              <w:t>C.</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_Toc491858710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2513587A" w14:textId="706E60D3"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1" w:history="1">
            <w:r w:rsidR="00E74878" w:rsidRPr="007948C6">
              <w:rPr>
                <w:rStyle w:val="Hyperlink"/>
                <w:noProof/>
              </w:rPr>
              <w:t>C.1.</w:t>
            </w:r>
            <w:r w:rsidR="00E74878">
              <w:rPr>
                <w:rFonts w:asciiTheme="minorHAnsi" w:eastAsiaTheme="minorEastAsia" w:hAnsiTheme="minorHAnsi" w:cstheme="minorBidi"/>
                <w:smallCaps w:val="0"/>
                <w:noProof/>
                <w:szCs w:val="22"/>
                <w:lang w:eastAsia="de-CH"/>
              </w:rPr>
              <w:tab/>
            </w:r>
            <w:r w:rsidR="00E74878" w:rsidRPr="007948C6">
              <w:rPr>
                <w:rStyle w:val="Hyperlink"/>
                <w:noProof/>
              </w:rPr>
              <w:t>CVI</w:t>
            </w:r>
            <w:r w:rsidR="00E74878">
              <w:rPr>
                <w:noProof/>
                <w:webHidden/>
              </w:rPr>
              <w:tab/>
            </w:r>
            <w:r w:rsidR="00E74878">
              <w:rPr>
                <w:noProof/>
                <w:webHidden/>
              </w:rPr>
              <w:fldChar w:fldCharType="begin"/>
            </w:r>
            <w:r w:rsidR="00E74878">
              <w:rPr>
                <w:noProof/>
                <w:webHidden/>
              </w:rPr>
              <w:instrText xml:space="preserve"> PAGEREF _Toc491858711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7236107E" w14:textId="7310B043"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2" w:history="1">
            <w:r w:rsidR="00E74878" w:rsidRPr="007948C6">
              <w:rPr>
                <w:rStyle w:val="Hyperlink"/>
                <w:noProof/>
              </w:rPr>
              <w:t>C.1.1.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Umgebungsvariable</w:t>
            </w:r>
            <w:r w:rsidR="00E74878">
              <w:rPr>
                <w:noProof/>
                <w:webHidden/>
              </w:rPr>
              <w:tab/>
            </w:r>
            <w:r w:rsidR="00E74878">
              <w:rPr>
                <w:noProof/>
                <w:webHidden/>
              </w:rPr>
              <w:fldChar w:fldCharType="begin"/>
            </w:r>
            <w:r w:rsidR="00E74878">
              <w:rPr>
                <w:noProof/>
                <w:webHidden/>
              </w:rPr>
              <w:instrText xml:space="preserve"> PAGEREF _Toc491858712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1F239940" w14:textId="03AEA539" w:rsidR="00E74878" w:rsidRDefault="0034150F">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58713" w:history="1">
            <w:r w:rsidR="00E74878" w:rsidRPr="007948C6">
              <w:rPr>
                <w:rStyle w:val="Hyperlink"/>
                <w:noProof/>
              </w:rPr>
              <w:t>C.1.1.1.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Gegenüberstellung zu C Libary Umgebungsvariable</w:t>
            </w:r>
            <w:r w:rsidR="00E74878">
              <w:rPr>
                <w:noProof/>
                <w:webHidden/>
              </w:rPr>
              <w:tab/>
            </w:r>
            <w:r w:rsidR="00E74878">
              <w:rPr>
                <w:noProof/>
                <w:webHidden/>
              </w:rPr>
              <w:fldChar w:fldCharType="begin"/>
            </w:r>
            <w:r w:rsidR="00E74878">
              <w:rPr>
                <w:noProof/>
                <w:webHidden/>
              </w:rPr>
              <w:instrText xml:space="preserve"> PAGEREF _Toc491858713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33BB003F" w14:textId="4CFAD1C1" w:rsidR="00E74878" w:rsidRDefault="0034150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4" w:history="1">
            <w:r w:rsidR="00E74878" w:rsidRPr="007948C6">
              <w:rPr>
                <w:rStyle w:val="Hyperlink"/>
                <w:noProof/>
              </w:rPr>
              <w:t>C.2.</w:t>
            </w:r>
            <w:r w:rsidR="00E74878">
              <w:rPr>
                <w:rFonts w:asciiTheme="minorHAnsi" w:eastAsiaTheme="minorEastAsia" w:hAnsiTheme="minorHAnsi" w:cstheme="minorBidi"/>
                <w:smallCaps w:val="0"/>
                <w:noProof/>
                <w:szCs w:val="22"/>
                <w:lang w:eastAsia="de-CH"/>
              </w:rPr>
              <w:tab/>
            </w:r>
            <w:r w:rsidR="00E74878" w:rsidRPr="007948C6">
              <w:rPr>
                <w:rStyle w:val="Hyperlink"/>
                <w:noProof/>
              </w:rPr>
              <w:t>SQL Toolkit</w:t>
            </w:r>
            <w:r w:rsidR="00E74878">
              <w:rPr>
                <w:noProof/>
                <w:webHidden/>
              </w:rPr>
              <w:tab/>
            </w:r>
            <w:r w:rsidR="00E74878">
              <w:rPr>
                <w:noProof/>
                <w:webHidden/>
              </w:rPr>
              <w:fldChar w:fldCharType="begin"/>
            </w:r>
            <w:r w:rsidR="00E74878">
              <w:rPr>
                <w:noProof/>
                <w:webHidden/>
              </w:rPr>
              <w:instrText xml:space="preserve"> PAGEREF _Toc491858714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28053C1E" w14:textId="36A45B51"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5" w:history="1">
            <w:r w:rsidR="00E74878" w:rsidRPr="007948C6">
              <w:rPr>
                <w:rStyle w:val="Hyperlink"/>
                <w:noProof/>
              </w:rPr>
              <w:t>C.2.1.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Funktionsumfang</w:t>
            </w:r>
            <w:r w:rsidR="00E74878">
              <w:rPr>
                <w:noProof/>
                <w:webHidden/>
              </w:rPr>
              <w:tab/>
            </w:r>
            <w:r w:rsidR="00E74878">
              <w:rPr>
                <w:noProof/>
                <w:webHidden/>
              </w:rPr>
              <w:fldChar w:fldCharType="begin"/>
            </w:r>
            <w:r w:rsidR="00E74878">
              <w:rPr>
                <w:noProof/>
                <w:webHidden/>
              </w:rPr>
              <w:instrText xml:space="preserve"> PAGEREF _Toc491858715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6BE00C75" w14:textId="13E8166D" w:rsidR="00E74878" w:rsidRDefault="0034150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6" w:history="1">
            <w:r w:rsidR="00E74878" w:rsidRPr="007948C6">
              <w:rPr>
                <w:rStyle w:val="Hyperlink"/>
                <w:noProof/>
              </w:rPr>
              <w:t>C.2.2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Code Ausschnitt um einen neuen Eintrag zu erstellen</w:t>
            </w:r>
            <w:r w:rsidR="00E74878">
              <w:rPr>
                <w:noProof/>
                <w:webHidden/>
              </w:rPr>
              <w:tab/>
            </w:r>
            <w:r w:rsidR="00E74878">
              <w:rPr>
                <w:noProof/>
                <w:webHidden/>
              </w:rPr>
              <w:fldChar w:fldCharType="begin"/>
            </w:r>
            <w:r w:rsidR="00E74878">
              <w:rPr>
                <w:noProof/>
                <w:webHidden/>
              </w:rPr>
              <w:instrText xml:space="preserve"> PAGEREF _Toc491858716 \h </w:instrText>
            </w:r>
            <w:r w:rsidR="00E74878">
              <w:rPr>
                <w:noProof/>
                <w:webHidden/>
              </w:rPr>
            </w:r>
            <w:r w:rsidR="00E74878">
              <w:rPr>
                <w:noProof/>
                <w:webHidden/>
              </w:rPr>
              <w:fldChar w:fldCharType="separate"/>
            </w:r>
            <w:r w:rsidR="00E74878">
              <w:rPr>
                <w:noProof/>
                <w:webHidden/>
              </w:rPr>
              <w:t>52</w:t>
            </w:r>
            <w:r w:rsidR="00E74878">
              <w:rPr>
                <w:noProof/>
                <w:webHidden/>
              </w:rPr>
              <w:fldChar w:fldCharType="end"/>
            </w:r>
          </w:hyperlink>
        </w:p>
        <w:p w14:paraId="0D4AE23D" w14:textId="2072C2EE" w:rsidR="00E74878" w:rsidRDefault="0034150F">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58717" w:history="1">
            <w:r w:rsidR="00E74878" w:rsidRPr="007948C6">
              <w:rPr>
                <w:rStyle w:val="Hyperlink"/>
                <w:noProof/>
              </w:rPr>
              <w:t>Selbständigkeitserklärung</w:t>
            </w:r>
            <w:r w:rsidR="00E74878">
              <w:rPr>
                <w:noProof/>
                <w:webHidden/>
              </w:rPr>
              <w:tab/>
            </w:r>
            <w:r w:rsidR="00E74878">
              <w:rPr>
                <w:noProof/>
                <w:webHidden/>
              </w:rPr>
              <w:fldChar w:fldCharType="begin"/>
            </w:r>
            <w:r w:rsidR="00E74878">
              <w:rPr>
                <w:noProof/>
                <w:webHidden/>
              </w:rPr>
              <w:instrText xml:space="preserve"> PAGEREF _Toc491858717 \h </w:instrText>
            </w:r>
            <w:r w:rsidR="00E74878">
              <w:rPr>
                <w:noProof/>
                <w:webHidden/>
              </w:rPr>
            </w:r>
            <w:r w:rsidR="00E74878">
              <w:rPr>
                <w:noProof/>
                <w:webHidden/>
              </w:rPr>
              <w:fldChar w:fldCharType="separate"/>
            </w:r>
            <w:r w:rsidR="00E74878">
              <w:rPr>
                <w:noProof/>
                <w:webHidden/>
              </w:rPr>
              <w:t>54</w:t>
            </w:r>
            <w:r w:rsidR="00E74878">
              <w:rPr>
                <w:noProof/>
                <w:webHidden/>
              </w:rPr>
              <w:fldChar w:fldCharType="end"/>
            </w:r>
          </w:hyperlink>
        </w:p>
        <w:p w14:paraId="445CFCD6" w14:textId="41AC2B13"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DE0AAB">
          <w:headerReference w:type="default" r:id="rId12"/>
          <w:headerReference w:type="first" r:id="rId13"/>
          <w:pgSz w:w="11906" w:h="16838" w:code="9"/>
          <w:pgMar w:top="1418" w:right="1418" w:bottom="1134" w:left="1418" w:header="851" w:footer="567" w:gutter="0"/>
          <w:paperSrc w:first="7" w:other="7"/>
          <w:pgNumType w:fmt="lowerRoman" w:start="1"/>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858642"/>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5D3318B0"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eine Glossar am Ende der Arbeit ein Glossar 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5" w:name="_Toc491858318"/>
      <w:bookmarkStart w:id="6" w:name="_Toc491858643"/>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858644"/>
      <w:r w:rsidRPr="005A2C45">
        <w:t>Situation</w:t>
      </w:r>
      <w:bookmarkEnd w:id="7"/>
      <w:bookmarkEnd w:id="8"/>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858645"/>
      <w:r w:rsidRPr="005A2C45">
        <w:t>Controller</w:t>
      </w:r>
      <w:bookmarkEnd w:id="9"/>
      <w:bookmarkEnd w:id="10"/>
    </w:p>
    <w:p w14:paraId="21916666" w14:textId="134132CF" w:rsidR="000062EE" w:rsidRPr="005A2C45" w:rsidRDefault="000062EE" w:rsidP="000062EE">
      <w:r w:rsidRPr="005A2C45">
        <w:t xml:space="preserve">Die Firma VAT stellt Vakuumventile her für die Halbleiter- und </w:t>
      </w:r>
      <w:r w:rsidR="00CE49EB" w:rsidRPr="005A2C45">
        <w:t>Medizinalindustrie</w:t>
      </w:r>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1" w:name="_Toc475725041"/>
      <w:bookmarkStart w:id="12" w:name="_Toc475882805"/>
      <w:bookmarkStart w:id="13" w:name="_Toc475890563"/>
      <w:bookmarkStart w:id="14" w:name="_Toc475894233"/>
      <w:bookmarkStart w:id="15" w:name="_Toc475894279"/>
      <w:bookmarkStart w:id="16" w:name="_Toc491588015"/>
      <w:r w:rsidRPr="005A2C45">
        <w:lastRenderedPageBreak/>
        <w:t xml:space="preserve">Abbildung </w:t>
      </w:r>
      <w:fldSimple w:instr=" SEQ Abbildung \* ARABIC ">
        <w:r w:rsidR="00C35030" w:rsidRPr="005A2C45">
          <w:rPr>
            <w:noProof/>
          </w:rPr>
          <w:t>1</w:t>
        </w:r>
      </w:fldSimple>
      <w:r w:rsidRPr="005A2C45">
        <w:t>: Basiskonzept Ventil Controller</w:t>
      </w:r>
      <w:bookmarkEnd w:id="11"/>
      <w:r w:rsidRPr="005A2C45">
        <w:t xml:space="preserve"> (Marugg, 2010)</w:t>
      </w:r>
      <w:bookmarkEnd w:id="12"/>
      <w:bookmarkEnd w:id="13"/>
      <w:bookmarkEnd w:id="14"/>
      <w:bookmarkEnd w:id="15"/>
      <w:bookmarkEnd w:id="16"/>
    </w:p>
    <w:p w14:paraId="110E478C" w14:textId="77777777" w:rsidR="00D03140" w:rsidRPr="005A2C45" w:rsidRDefault="00F2441D" w:rsidP="00D03140">
      <w:pPr>
        <w:pStyle w:val="berschrift3"/>
      </w:pPr>
      <w:bookmarkStart w:id="17" w:name="_Toc491858321"/>
      <w:bookmarkStart w:id="18" w:name="_Toc491858646"/>
      <w:r w:rsidRPr="005A2C45">
        <w:t>Firmware</w:t>
      </w:r>
      <w:bookmarkEnd w:id="17"/>
      <w:bookmarkEnd w:id="18"/>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3120" behindDoc="0" locked="0" layoutInCell="1" allowOverlap="1" wp14:anchorId="715BDCD7" wp14:editId="44D8D792">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5">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2F46164C">
                <wp:simplePos x="0" y="0"/>
                <wp:positionH relativeFrom="margin">
                  <wp:posOffset>2112645</wp:posOffset>
                </wp:positionH>
                <wp:positionV relativeFrom="paragraph">
                  <wp:posOffset>194310</wp:posOffset>
                </wp:positionV>
                <wp:extent cx="5756910" cy="313055"/>
                <wp:effectExtent l="0" t="0" r="0" b="0"/>
                <wp:wrapTight wrapText="bothSides">
                  <wp:wrapPolygon edited="0">
                    <wp:start x="0" y="0"/>
                    <wp:lineTo x="0" y="19716"/>
                    <wp:lineTo x="21514" y="19716"/>
                    <wp:lineTo x="21514"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756910" cy="313055"/>
                        </a:xfrm>
                        <a:prstGeom prst="rect">
                          <a:avLst/>
                        </a:prstGeom>
                        <a:solidFill>
                          <a:prstClr val="white"/>
                        </a:solidFill>
                        <a:ln>
                          <a:noFill/>
                        </a:ln>
                      </wps:spPr>
                      <wps:txbx>
                        <w:txbxContent>
                          <w:p w14:paraId="3C78C888" w14:textId="77777777" w:rsidR="00020079" w:rsidRPr="0057529C" w:rsidRDefault="00020079" w:rsidP="003228EB">
                            <w:pPr>
                              <w:pStyle w:val="Beschriftung"/>
                              <w:rPr>
                                <w:rFonts w:eastAsia="Times New Roman" w:cs="Times New Roman"/>
                                <w:noProof/>
                                <w:szCs w:val="20"/>
                                <w:lang w:eastAsia="de-DE"/>
                              </w:rPr>
                            </w:pPr>
                            <w:bookmarkStart w:id="19" w:name="_Ref486150620"/>
                            <w:bookmarkStart w:id="20" w:name="_Toc491588016"/>
                            <w:r>
                              <w:t xml:space="preserve">Abbildung </w:t>
                            </w:r>
                            <w:fldSimple w:instr=" SEQ Abbildung \* ARABIC ">
                              <w:r>
                                <w:rPr>
                                  <w:noProof/>
                                </w:rPr>
                                <w:t>2</w:t>
                              </w:r>
                            </w:fldSimple>
                            <w:bookmarkEnd w:id="19"/>
                            <w:r>
                              <w:t>: Parameterbaumstruktur der Software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66.35pt;margin-top:15.3pt;width:453.3pt;height:24.6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" stroked="f">
                <v:textbox style="mso-fit-shape-to-text:t" inset="0,0,0,0">
                  <w:txbxContent>
                    <w:p w14:paraId="3C78C888" w14:textId="77777777" w:rsidR="00020079" w:rsidRPr="0057529C" w:rsidRDefault="00020079" w:rsidP="003228EB">
                      <w:pPr>
                        <w:pStyle w:val="Beschriftung"/>
                        <w:rPr>
                          <w:rFonts w:eastAsia="Times New Roman" w:cs="Times New Roman"/>
                          <w:noProof/>
                          <w:szCs w:val="20"/>
                          <w:lang w:eastAsia="de-DE"/>
                        </w:rPr>
                      </w:pPr>
                      <w:bookmarkStart w:id="21" w:name="_Ref486150620"/>
                      <w:bookmarkStart w:id="22" w:name="_Toc491588016"/>
                      <w:r>
                        <w:t xml:space="preserve">Abbildung </w:t>
                      </w:r>
                      <w:fldSimple w:instr=" SEQ Abbildung \* ARABIC ">
                        <w:r>
                          <w:rPr>
                            <w:noProof/>
                          </w:rPr>
                          <w:t>2</w:t>
                        </w:r>
                      </w:fldSimple>
                      <w:bookmarkEnd w:id="21"/>
                      <w:r>
                        <w:t>: Parameterbaumstruktur der Software</w:t>
                      </w:r>
                      <w:bookmarkEnd w:id="22"/>
                    </w:p>
                  </w:txbxContent>
                </v:textbox>
                <w10:wrap type="tight" anchorx="margin"/>
              </v:shape>
            </w:pict>
          </mc:Fallback>
        </mc:AlternateContent>
      </w:r>
    </w:p>
    <w:p w14:paraId="4323899C" w14:textId="753EF70E" w:rsidR="00D03140" w:rsidRPr="005A2C45" w:rsidRDefault="00800286" w:rsidP="00D03140">
      <w:pPr>
        <w:pStyle w:val="berschrift3"/>
      </w:pPr>
      <w:bookmarkStart w:id="23" w:name="_Toc491858322"/>
      <w:bookmarkStart w:id="24" w:name="_Toc491858647"/>
      <w:r>
        <w:t>Entstehung von Qualitätstest</w:t>
      </w:r>
      <w:bookmarkEnd w:id="23"/>
      <w:bookmarkEnd w:id="24"/>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5" w:name="_Ref483477133"/>
      <w:bookmarkStart w:id="26" w:name="_Ref485192302"/>
      <w:bookmarkStart w:id="27" w:name="_Toc491858323"/>
      <w:bookmarkStart w:id="28" w:name="_Toc491858648"/>
      <w:r w:rsidRPr="005A2C45">
        <w:lastRenderedPageBreak/>
        <w:t>Testumgebung</w:t>
      </w:r>
      <w:bookmarkEnd w:id="25"/>
      <w:bookmarkEnd w:id="26"/>
      <w:bookmarkEnd w:id="27"/>
      <w:bookmarkEnd w:id="28"/>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29" w:name="_Ref485567935"/>
      <w:bookmarkStart w:id="30" w:name="_Ref485567926"/>
      <w:bookmarkStart w:id="31" w:name="_Toc491588017"/>
      <w:r w:rsidRPr="005A2C45">
        <w:t xml:space="preserve">Abbildung </w:t>
      </w:r>
      <w:fldSimple w:instr=" SEQ Abbildung \* ARABIC ">
        <w:r w:rsidR="00C35030" w:rsidRPr="005A2C45">
          <w:rPr>
            <w:noProof/>
          </w:rPr>
          <w:t>3</w:t>
        </w:r>
      </w:fldSimple>
      <w:bookmarkEnd w:id="29"/>
      <w:r w:rsidRPr="005A2C45">
        <w:t>: Ist-Zustand der Testumgebung</w:t>
      </w:r>
      <w:bookmarkEnd w:id="30"/>
      <w:bookmarkEnd w:id="31"/>
    </w:p>
    <w:p w14:paraId="0E1DCE85" w14:textId="77777777" w:rsidR="000062EE" w:rsidRPr="005A2C45" w:rsidRDefault="00FB3872" w:rsidP="000062EE">
      <w:pPr>
        <w:pStyle w:val="berschrift3"/>
      </w:pPr>
      <w:bookmarkStart w:id="32" w:name="_Toc491858324"/>
      <w:bookmarkStart w:id="33" w:name="_Toc491858649"/>
      <w:r w:rsidRPr="005A2C45">
        <w:t>Ventil Hardware</w:t>
      </w:r>
      <w:bookmarkEnd w:id="32"/>
      <w:bookmarkEnd w:id="33"/>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4" w:name="_Toc491858325"/>
      <w:bookmarkStart w:id="35" w:name="_Toc491858650"/>
      <w:r w:rsidRPr="005A2C45">
        <w:t>Test Hardware (NI PXI)</w:t>
      </w:r>
      <w:bookmarkEnd w:id="34"/>
      <w:bookmarkEnd w:id="35"/>
    </w:p>
    <w:p w14:paraId="6DF0FC07" w14:textId="77777777" w:rsidR="00E57539" w:rsidRPr="005A2C45" w:rsidRDefault="00E57539" w:rsidP="00E57539">
      <w:pPr>
        <w:pStyle w:val="berschrift4"/>
      </w:pPr>
      <w:bookmarkStart w:id="36" w:name="_Ref491354855"/>
      <w:r w:rsidRPr="005A2C45">
        <w:t>Ist-Zustand</w:t>
      </w:r>
      <w:bookmarkEnd w:id="36"/>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7" w:name="_Ref485579865"/>
      <w:r w:rsidRPr="005A2C45">
        <w:t>Problemstellung</w:t>
      </w:r>
      <w:bookmarkEnd w:id="37"/>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8" w:name="_Ref491246556"/>
      <w:bookmarkStart w:id="39" w:name="_Toc491858326"/>
      <w:bookmarkStart w:id="40" w:name="_Toc491858651"/>
      <w:r w:rsidRPr="005A2C45">
        <w:t>Test</w:t>
      </w:r>
      <w:bookmarkEnd w:id="38"/>
      <w:bookmarkEnd w:id="39"/>
      <w:bookmarkEnd w:id="40"/>
    </w:p>
    <w:p w14:paraId="3097DF3A" w14:textId="77777777" w:rsidR="00E57539" w:rsidRPr="005A2C45" w:rsidRDefault="00E57539" w:rsidP="00E57539">
      <w:pPr>
        <w:pStyle w:val="berschrift4"/>
      </w:pPr>
      <w:bookmarkStart w:id="41" w:name="_Ref491355266"/>
      <w:r w:rsidRPr="005A2C45">
        <w:t>Ist-</w:t>
      </w:r>
      <w:r w:rsidRPr="007225B3">
        <w:t>Zustand</w:t>
      </w:r>
      <w:bookmarkEnd w:id="41"/>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w:t>
      </w:r>
      <w:r w:rsidR="00986E01" w:rsidRPr="005A2C45">
        <w:lastRenderedPageBreak/>
        <w:t xml:space="preserve">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2" w:name="_Ref485579852"/>
      <w:r w:rsidRPr="005A2C45">
        <w:t>Problemstellung</w:t>
      </w:r>
      <w:bookmarkEnd w:id="42"/>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3" w:name="_Toc491858327"/>
      <w:bookmarkStart w:id="44" w:name="_Toc491858652"/>
      <w:r w:rsidRPr="005A2C45">
        <w:t>ParameterStructBuild</w:t>
      </w:r>
      <w:bookmarkEnd w:id="43"/>
      <w:bookmarkEnd w:id="44"/>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5" w:name="_Toc491858328"/>
      <w:bookmarkStart w:id="46" w:name="_Toc491858653"/>
      <w:r w:rsidRPr="005A2C45">
        <w:t>TestUpdateFirmware</w:t>
      </w:r>
      <w:bookmarkEnd w:id="45"/>
      <w:bookmarkEnd w:id="46"/>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7" w:name="_Toc491858329"/>
      <w:bookmarkStart w:id="48" w:name="_Toc491858654"/>
      <w:r w:rsidRPr="005A2C45">
        <w:t xml:space="preserve">TTIC2 </w:t>
      </w:r>
      <w:r w:rsidR="00E371C3" w:rsidRPr="005A2C45">
        <w:t>(</w:t>
      </w:r>
      <w:r w:rsidRPr="005A2C45">
        <w:t>Test Tool</w:t>
      </w:r>
      <w:r w:rsidR="00E371C3" w:rsidRPr="005A2C45">
        <w:t>)</w:t>
      </w:r>
      <w:bookmarkEnd w:id="47"/>
      <w:bookmarkEnd w:id="48"/>
    </w:p>
    <w:p w14:paraId="0F27E0BA" w14:textId="77777777" w:rsidR="00A464DE" w:rsidRPr="005A2C45" w:rsidRDefault="00A464DE" w:rsidP="00A464DE">
      <w:pPr>
        <w:pStyle w:val="berschrift4"/>
      </w:pPr>
      <w:bookmarkStart w:id="49" w:name="_Ref491268347"/>
      <w:r w:rsidRPr="005A2C45">
        <w:t>Ist-Zustand</w:t>
      </w:r>
      <w:bookmarkEnd w:id="49"/>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50" w:name="_Ref485575358"/>
      <w:bookmarkStart w:id="51" w:name="_Toc491588018"/>
      <w:r w:rsidRPr="005A2C45">
        <w:t xml:space="preserve">Abbildung </w:t>
      </w:r>
      <w:fldSimple w:instr=" SEQ Abbildung \* ARABIC ">
        <w:r w:rsidR="00C35030" w:rsidRPr="005A2C45">
          <w:rPr>
            <w:noProof/>
          </w:rPr>
          <w:t>4</w:t>
        </w:r>
      </w:fldSimple>
      <w:bookmarkEnd w:id="50"/>
      <w:r w:rsidRPr="005A2C45">
        <w:t>: Ansicht der TTIC2 Oberfläche für die Auswahl der Testkollektion</w:t>
      </w:r>
      <w:bookmarkEnd w:id="51"/>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lastRenderedPageBreak/>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2" w:name="_Toc491858330"/>
      <w:bookmarkStart w:id="53" w:name="_Toc491858655"/>
      <w:r w:rsidRPr="005A2C45">
        <w:t>SoftwareVersionsDatabase</w:t>
      </w:r>
      <w:bookmarkEnd w:id="52"/>
      <w:bookmarkEnd w:id="53"/>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4" w:name="_Toc491858331"/>
      <w:bookmarkStart w:id="55" w:name="_Toc491858656"/>
      <w:r w:rsidRPr="005A2C45">
        <w:t>Firmware</w:t>
      </w:r>
      <w:r w:rsidR="00533FE1" w:rsidRPr="005A2C45">
        <w:t xml:space="preserve"> </w:t>
      </w:r>
      <w:r w:rsidRPr="005A2C45">
        <w:t>Database</w:t>
      </w:r>
      <w:bookmarkEnd w:id="54"/>
      <w:bookmarkEnd w:id="55"/>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lastRenderedPageBreak/>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6" w:name="_Toc491858332"/>
      <w:bookmarkStart w:id="57" w:name="_Toc491858657"/>
      <w:r w:rsidRPr="005A2C45">
        <w:lastRenderedPageBreak/>
        <w:t>Zielsetzung</w:t>
      </w:r>
      <w:bookmarkEnd w:id="56"/>
      <w:bookmarkEnd w:id="57"/>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8" w:name="_Toc491858333"/>
      <w:bookmarkStart w:id="59" w:name="_Toc491858658"/>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8"/>
      <w:bookmarkEnd w:id="59"/>
    </w:p>
    <w:p w14:paraId="7A610068" w14:textId="77777777" w:rsidR="000062EE" w:rsidRPr="005A2C45" w:rsidRDefault="000062EE" w:rsidP="000062EE">
      <w:pPr>
        <w:pStyle w:val="Beschriftung"/>
      </w:pPr>
      <w:bookmarkStart w:id="60" w:name="_Toc491588019"/>
      <w:r w:rsidRPr="005A2C45">
        <w:t xml:space="preserve">Abbildung </w:t>
      </w:r>
      <w:fldSimple w:instr=" SEQ Abbildung \* ARABIC ">
        <w:r w:rsidR="00C35030" w:rsidRPr="005A2C45">
          <w:rPr>
            <w:noProof/>
          </w:rPr>
          <w:t>5</w:t>
        </w:r>
      </w:fldSimple>
      <w:r w:rsidRPr="005A2C45">
        <w:t xml:space="preserve">: </w:t>
      </w:r>
      <w:r w:rsidR="0089015B" w:rsidRPr="005A2C45">
        <w:t xml:space="preserve">Ursprüngliches </w:t>
      </w:r>
      <w:r w:rsidRPr="005A2C45">
        <w:t>Konzept Masterarbeit</w:t>
      </w:r>
      <w:bookmarkEnd w:id="60"/>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1" w:name="_Ref491337260"/>
      <w:bookmarkStart w:id="62" w:name="_Toc491858334"/>
      <w:bookmarkStart w:id="63" w:name="_Toc491858659"/>
      <w:r w:rsidRPr="005A2C45">
        <w:lastRenderedPageBreak/>
        <w:t>Ziele nach der ersten Analyse</w:t>
      </w:r>
      <w:bookmarkEnd w:id="61"/>
      <w:bookmarkEnd w:id="62"/>
      <w:bookmarkEnd w:id="63"/>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64" w:name="_Toc491588020"/>
      <w:r w:rsidRPr="005A2C45">
        <w:t xml:space="preserve">Abbildung </w:t>
      </w:r>
      <w:fldSimple w:instr=" SEQ Abbildung \* ARABIC ">
        <w:r w:rsidR="00C35030" w:rsidRPr="005A2C45">
          <w:rPr>
            <w:noProof/>
          </w:rPr>
          <w:t>6</w:t>
        </w:r>
      </w:fldSimple>
      <w:r w:rsidRPr="005A2C45">
        <w:t xml:space="preserve">: </w:t>
      </w:r>
      <w:r w:rsidR="00862D30" w:rsidRPr="005A2C45">
        <w:t>Konzept Masterarbeit Testumgebung komplett</w:t>
      </w:r>
      <w:bookmarkEnd w:id="64"/>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5" w:name="_Ref491713098"/>
      <w:bookmarkStart w:id="66" w:name="_Toc491858335"/>
      <w:bookmarkStart w:id="67" w:name="_Toc491858660"/>
      <w:r w:rsidRPr="005A2C45">
        <w:lastRenderedPageBreak/>
        <w:t>Quantitative Ziele</w:t>
      </w:r>
      <w:bookmarkEnd w:id="65"/>
      <w:bookmarkEnd w:id="66"/>
      <w:bookmarkEnd w:id="67"/>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20AF609C" w14:textId="60AB14AC" w:rsidR="0034150F" w:rsidRPr="005A2C45" w:rsidRDefault="0034150F" w:rsidP="0034150F">
      <w:pPr>
        <w:pStyle w:val="Listenabsatz"/>
        <w:numPr>
          <w:ilvl w:val="0"/>
          <w:numId w:val="8"/>
        </w:numPr>
        <w:spacing w:before="0" w:after="0"/>
      </w:pPr>
      <w:r w:rsidRPr="005A2C45">
        <w:t>Die SoftwareVersionDatabase muss Schreibanfragen von vier Benutzern bearbeiten können.</w:t>
      </w:r>
    </w:p>
    <w:p w14:paraId="55764E2B" w14:textId="77777777" w:rsidR="000062EE" w:rsidRPr="005A2C45" w:rsidRDefault="000062EE" w:rsidP="000062EE">
      <w:pPr>
        <w:pStyle w:val="berschrift2"/>
      </w:pPr>
      <w:bookmarkStart w:id="68" w:name="_Ref491713108"/>
      <w:bookmarkStart w:id="69" w:name="_Toc491858336"/>
      <w:bookmarkStart w:id="70" w:name="_Toc491858661"/>
      <w:r w:rsidRPr="005A2C45">
        <w:t>Qualitative Ziele</w:t>
      </w:r>
      <w:bookmarkEnd w:id="68"/>
      <w:bookmarkEnd w:id="69"/>
      <w:bookmarkEnd w:id="70"/>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1" w:name="_Toc491858337"/>
      <w:bookmarkStart w:id="72" w:name="_Toc491858662"/>
      <w:r w:rsidRPr="005A2C45">
        <w:t>Aufgabenbegrenzung</w:t>
      </w:r>
      <w:bookmarkEnd w:id="71"/>
      <w:bookmarkEnd w:id="72"/>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ParameterStructBuild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3" w:name="_Toc491858338"/>
      <w:bookmarkStart w:id="74" w:name="_Toc491858663"/>
      <w:r w:rsidRPr="005A2C45">
        <w:lastRenderedPageBreak/>
        <w:t>Methodik</w:t>
      </w:r>
      <w:bookmarkEnd w:id="73"/>
      <w:bookmarkEnd w:id="74"/>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5" w:name="_Toc491858339"/>
      <w:bookmarkStart w:id="76" w:name="_Toc491858664"/>
      <w:r w:rsidRPr="005A2C45">
        <w:t>Vorgehensweise</w:t>
      </w:r>
      <w:bookmarkEnd w:id="75"/>
      <w:bookmarkEnd w:id="7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0">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77" w:name="_Ref491337010"/>
      <w:bookmarkStart w:id="78" w:name="_Toc491588021"/>
      <w:r w:rsidRPr="005A2C45">
        <w:t xml:space="preserve">Abbildung </w:t>
      </w:r>
      <w:fldSimple w:instr=" SEQ Abbildung \* ARABIC ">
        <w:r w:rsidR="00C35030" w:rsidRPr="005A2C45">
          <w:rPr>
            <w:noProof/>
          </w:rPr>
          <w:t>7</w:t>
        </w:r>
      </w:fldSimple>
      <w:bookmarkEnd w:id="77"/>
      <w:r w:rsidRPr="005A2C45">
        <w:t>: Wasserfallmodell (</w:t>
      </w:r>
      <w:r w:rsidR="00E043EF" w:rsidRPr="005A2C45">
        <w:t>QMETHODS, 2017</w:t>
      </w:r>
      <w:r w:rsidRPr="005A2C45">
        <w:t>)</w:t>
      </w:r>
      <w:bookmarkEnd w:id="78"/>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5A0884">
            <w:pPr>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w:t>
            </w:r>
            <w:r w:rsidRPr="005A2C45">
              <w:rPr>
                <w:lang w:eastAsia="de-DE" w:bidi="ar-SA"/>
              </w:rPr>
              <w:lastRenderedPageBreak/>
              <w:t>(zweites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lastRenderedPageBreak/>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79" w:name="_Ref491447330"/>
      <w:bookmarkStart w:id="80" w:name="_Toc491509877"/>
      <w:r w:rsidRPr="005A2C45">
        <w:t xml:space="preserve">Tabelle </w:t>
      </w:r>
      <w:fldSimple w:instr=" SEQ Tabelle \* ARABIC ">
        <w:r w:rsidR="009B1131" w:rsidRPr="005A2C45">
          <w:rPr>
            <w:noProof/>
          </w:rPr>
          <w:t>1</w:t>
        </w:r>
      </w:fldSimple>
      <w:bookmarkEnd w:id="79"/>
      <w:r w:rsidRPr="005A2C45">
        <w:t>: Phasen des Wasserfallmodells in</w:t>
      </w:r>
      <w:r w:rsidR="00E940CC">
        <w:t xml:space="preserve"> der</w:t>
      </w:r>
      <w:r w:rsidRPr="005A2C45">
        <w:t xml:space="preserve"> Dokumentation</w:t>
      </w:r>
      <w:bookmarkEnd w:id="80"/>
    </w:p>
    <w:p w14:paraId="2EA3ED63" w14:textId="66048AB9"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81" w:name="_Ref491338206"/>
      <w:bookmarkStart w:id="82" w:name="_Ref491338198"/>
      <w:bookmarkStart w:id="83" w:name="_Toc491588022"/>
      <w:r w:rsidRPr="005A2C45">
        <w:t xml:space="preserve">Abbildung </w:t>
      </w:r>
      <w:fldSimple w:instr=" SEQ Abbildung \* ARABIC ">
        <w:r w:rsidR="00C35030" w:rsidRPr="005A2C45">
          <w:rPr>
            <w:noProof/>
          </w:rPr>
          <w:t>8</w:t>
        </w:r>
      </w:fldSimple>
      <w:bookmarkEnd w:id="81"/>
      <w:r w:rsidRPr="005A2C45">
        <w:t>: Vorgehensweise Testumgebung</w:t>
      </w:r>
      <w:bookmarkEnd w:id="82"/>
      <w:bookmarkEnd w:id="83"/>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39CD9A98" w:rsidR="004460EA" w:rsidRPr="005A2C45"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9411318" w14:textId="77777777" w:rsidR="004B54ED" w:rsidRPr="005A2C45" w:rsidRDefault="004B54ED" w:rsidP="004B54ED">
      <w:pPr>
        <w:pStyle w:val="berschrift2"/>
      </w:pPr>
      <w:bookmarkStart w:id="84" w:name="_Ref491334433"/>
      <w:bookmarkStart w:id="85" w:name="_Toc491858340"/>
      <w:bookmarkStart w:id="86" w:name="_Toc491858665"/>
      <w:r w:rsidRPr="005A2C45">
        <w:t>Hilfsmittel</w:t>
      </w:r>
      <w:bookmarkEnd w:id="84"/>
      <w:bookmarkEnd w:id="85"/>
      <w:bookmarkEnd w:id="8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7" w:name="_Toc491858341"/>
      <w:bookmarkStart w:id="88" w:name="_Toc491858666"/>
      <w:r w:rsidRPr="005A2C45">
        <w:lastRenderedPageBreak/>
        <w:t>SoftwareVersionsDatabase</w:t>
      </w:r>
      <w:bookmarkEnd w:id="87"/>
      <w:bookmarkEnd w:id="88"/>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89" w:name="_Ref491447602"/>
      <w:bookmarkStart w:id="90" w:name="_Toc491509878"/>
      <w:r w:rsidRPr="005A2C45">
        <w:t xml:space="preserve">Tabelle </w:t>
      </w:r>
      <w:fldSimple w:instr=" SEQ Tabelle \* ARABIC ">
        <w:r w:rsidR="009B1131" w:rsidRPr="005A2C45">
          <w:rPr>
            <w:noProof/>
          </w:rPr>
          <w:t>2</w:t>
        </w:r>
      </w:fldSimple>
      <w:bookmarkEnd w:id="89"/>
      <w:r w:rsidRPr="005A2C45">
        <w:t>: Nutzwertanalyse Datenbanklösung</w:t>
      </w:r>
      <w:bookmarkEnd w:id="90"/>
    </w:p>
    <w:p w14:paraId="00B04E4F" w14:textId="0698F7F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1" w:name="_Ref491416115"/>
      <w:r w:rsidRPr="005A2C45">
        <w:t>Zugriff auf SoftwareVersionsDatabase</w:t>
      </w:r>
      <w:bookmarkEnd w:id="91"/>
    </w:p>
    <w:p w14:paraId="6BED594F" w14:textId="053A5650"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92" w:name="_Ref491447756"/>
      <w:bookmarkStart w:id="93" w:name="_Toc491509879"/>
      <w:r w:rsidRPr="005A2C45">
        <w:t xml:space="preserve">Tabelle </w:t>
      </w:r>
      <w:fldSimple w:instr=" SEQ Tabelle \* ARABIC ">
        <w:r w:rsidR="009B1131" w:rsidRPr="005A2C45">
          <w:rPr>
            <w:noProof/>
          </w:rPr>
          <w:t>3</w:t>
        </w:r>
      </w:fldSimple>
      <w:bookmarkEnd w:id="92"/>
      <w:r w:rsidRPr="005A2C45">
        <w:t>: Nutzwertanalyse Zugriff auf SoftwareVersionsDatabase</w:t>
      </w:r>
      <w:bookmarkEnd w:id="93"/>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4" w:name="_Toc491858342"/>
      <w:bookmarkStart w:id="95" w:name="_Toc491858667"/>
      <w:bookmarkStart w:id="96" w:name="_Hlk491367900"/>
      <w:r w:rsidRPr="005A2C45">
        <w:t>Test, TestUpdateFirmware, TTIC2</w:t>
      </w:r>
      <w:bookmarkEnd w:id="94"/>
      <w:bookmarkEnd w:id="95"/>
    </w:p>
    <w:p w14:paraId="5BDF2332" w14:textId="2CDB9B0D"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97" w:name="_Ref491451064"/>
      <w:bookmarkStart w:id="98" w:name="_Toc491858343"/>
      <w:bookmarkStart w:id="99" w:name="_Toc491858668"/>
      <w:bookmarkEnd w:id="96"/>
      <w:r w:rsidRPr="005A2C45">
        <w:t>ETIC2</w:t>
      </w:r>
      <w:bookmarkEnd w:id="97"/>
      <w:bookmarkEnd w:id="98"/>
      <w:bookmarkEnd w:id="99"/>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100" w:name="_Ref491337491"/>
      <w:bookmarkStart w:id="101" w:name="_Toc491858344"/>
      <w:bookmarkStart w:id="102" w:name="_Toc491858669"/>
      <w:r w:rsidRPr="005A2C45">
        <w:t>Auswertung der Testresultate</w:t>
      </w:r>
      <w:bookmarkEnd w:id="100"/>
      <w:bookmarkEnd w:id="101"/>
      <w:bookmarkEnd w:id="102"/>
    </w:p>
    <w:p w14:paraId="53B4D77E" w14:textId="2ED6146D"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commentRangeStart w:id="103"/>
      <w:r>
        <w:t>Abbildung</w:t>
      </w:r>
      <w:commentRangeEnd w:id="103"/>
      <w:r>
        <w:rPr>
          <w:rStyle w:val="Kommentarzeichen"/>
          <w:rFonts w:eastAsiaTheme="minorEastAsia" w:cs="Angsana New"/>
          <w:lang w:eastAsia="en-US" w:bidi="th-TH"/>
        </w:rPr>
        <w:commentReference w:id="103"/>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4" w:name="_Toc491858345"/>
      <w:bookmarkStart w:id="105" w:name="_Toc491858670"/>
      <w:r w:rsidRPr="005A2C45">
        <w:t>SoftwareVersionsDatabase</w:t>
      </w:r>
      <w:bookmarkEnd w:id="104"/>
      <w:bookmarkEnd w:id="105"/>
    </w:p>
    <w:p w14:paraId="513ECA08" w14:textId="77777777" w:rsidR="000062EE" w:rsidRPr="005A2C45" w:rsidRDefault="00E30EC0" w:rsidP="00485562">
      <w:pPr>
        <w:pStyle w:val="berschrift3"/>
      </w:pPr>
      <w:bookmarkStart w:id="106" w:name="_Ref486776100"/>
      <w:bookmarkStart w:id="107" w:name="_Toc491858346"/>
      <w:bookmarkStart w:id="108" w:name="_Toc491858671"/>
      <w:r w:rsidRPr="005A2C45">
        <w:t>Modellierung</w:t>
      </w:r>
      <w:r w:rsidR="00B63998" w:rsidRPr="005A2C45">
        <w:t xml:space="preserve"> </w:t>
      </w:r>
      <w:r w:rsidR="00485562" w:rsidRPr="005A2C45">
        <w:t>Firmware</w:t>
      </w:r>
      <w:r w:rsidR="00B63998" w:rsidRPr="005A2C45">
        <w:t xml:space="preserve"> Informationen</w:t>
      </w:r>
      <w:bookmarkEnd w:id="106"/>
      <w:bookmarkEnd w:id="107"/>
      <w:bookmarkEnd w:id="108"/>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55EAF4A4"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00A72123">
        <w:t xml:space="preserve"> ist die</w:t>
      </w:r>
      <w:r w:rsidRPr="005A2C45">
        <w:t xml:space="preserve"> aktuelle </w:t>
      </w:r>
      <w:r w:rsidR="00A72123">
        <w:t xml:space="preserve">Version des </w:t>
      </w:r>
      <w:r w:rsidRPr="005A2C45">
        <w:t>SoftwareVersionsDatabase Modell</w:t>
      </w:r>
      <w:r w:rsidR="00A72123">
        <w:t>s, welches heute im Einsatz ist,</w:t>
      </w:r>
      <w:r w:rsidRPr="005A2C45">
        <w:t xml:space="preserve">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commentRangeStart w:id="109"/>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commentRangeEnd w:id="109"/>
      <w:r w:rsidR="00B77C66">
        <w:rPr>
          <w:rStyle w:val="Kommentarzeichen"/>
          <w:rFonts w:cs="Angsana New"/>
        </w:rPr>
        <w:commentReference w:id="109"/>
      </w:r>
    </w:p>
    <w:p w14:paraId="5B9DE017" w14:textId="77777777" w:rsidR="00485562" w:rsidRPr="005A2C45" w:rsidRDefault="00485562" w:rsidP="00485562">
      <w:pPr>
        <w:pStyle w:val="Beschriftung"/>
      </w:pPr>
      <w:bookmarkStart w:id="110" w:name="_Ref483469605"/>
      <w:bookmarkStart w:id="111" w:name="_Toc491588023"/>
      <w:r w:rsidRPr="005A2C45">
        <w:t xml:space="preserve">Abbildung </w:t>
      </w:r>
      <w:fldSimple w:instr=" SEQ Abbildung \* ARABIC ">
        <w:r w:rsidR="00C35030" w:rsidRPr="005A2C45">
          <w:rPr>
            <w:noProof/>
          </w:rPr>
          <w:t>9</w:t>
        </w:r>
      </w:fldSimple>
      <w:bookmarkEnd w:id="110"/>
      <w:r w:rsidRPr="005A2C45">
        <w:t xml:space="preserve"> Aktuelle SoftwareVersionsDatabase Struktur</w:t>
      </w:r>
      <w:bookmarkEnd w:id="111"/>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4AE56CC3"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12" w:name="_Ref483469591"/>
      <w:bookmarkStart w:id="113" w:name="_Toc491588024"/>
      <w:r w:rsidRPr="005A2C45">
        <w:t xml:space="preserve">Abbildung </w:t>
      </w:r>
      <w:fldSimple w:instr=" SEQ Abbildung \* ARABIC ">
        <w:r w:rsidR="00C35030" w:rsidRPr="005A2C45">
          <w:rPr>
            <w:noProof/>
          </w:rPr>
          <w:t>10</w:t>
        </w:r>
      </w:fldSimple>
      <w:bookmarkEnd w:id="112"/>
      <w:r w:rsidRPr="005A2C45">
        <w:t>: Überarbeitete SoftwareVersionsDatabase Struktur</w:t>
      </w:r>
      <w:bookmarkEnd w:id="113"/>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79894B6F"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Authors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4" w:name="_Toc491858347"/>
      <w:bookmarkStart w:id="115" w:name="_Toc491858672"/>
      <w:r w:rsidRPr="005A2C45">
        <w:t>Modellierung</w:t>
      </w:r>
      <w:r w:rsidR="000062EE" w:rsidRPr="005A2C45">
        <w:t xml:space="preserve"> Testinformationen</w:t>
      </w:r>
      <w:bookmarkEnd w:id="114"/>
      <w:bookmarkEnd w:id="115"/>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6" w:name="_Ref491497304"/>
      <w:r w:rsidRPr="005A2C45">
        <w:lastRenderedPageBreak/>
        <w:t>Implementierung</w:t>
      </w:r>
      <w:bookmarkEnd w:id="116"/>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7" w:name="_Ref486772060"/>
      <w:bookmarkStart w:id="118" w:name="_Toc491588025"/>
      <w:r w:rsidRPr="005A2C45">
        <w:t xml:space="preserve">Abbildung </w:t>
      </w:r>
      <w:fldSimple w:instr=" SEQ Abbildung \* ARABIC ">
        <w:r w:rsidR="00C35030" w:rsidRPr="005A2C45">
          <w:rPr>
            <w:noProof/>
          </w:rPr>
          <w:t>11</w:t>
        </w:r>
      </w:fldSimple>
      <w:bookmarkEnd w:id="117"/>
      <w:r w:rsidRPr="005A2C45">
        <w:t>: Erweiterung SoftwareVersionsDatabase zur Speicherung der Testinformationen</w:t>
      </w:r>
      <w:bookmarkEnd w:id="118"/>
    </w:p>
    <w:p w14:paraId="591E44E1" w14:textId="5BCFE8D4"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19" w:name="_Toc491858348"/>
      <w:bookmarkStart w:id="120" w:name="_Toc491858673"/>
      <w:r w:rsidRPr="005A2C45">
        <w:t>Modellierung</w:t>
      </w:r>
      <w:r w:rsidR="000062EE" w:rsidRPr="005A2C45">
        <w:t xml:space="preserve"> Testresultate</w:t>
      </w:r>
      <w:bookmarkEnd w:id="119"/>
      <w:bookmarkEnd w:id="120"/>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lastRenderedPageBreak/>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21" w:name="_Ref483472986"/>
      <w:bookmarkStart w:id="122" w:name="_Toc491588026"/>
      <w:r w:rsidRPr="005A2C45">
        <w:t xml:space="preserve">Abbildung </w:t>
      </w:r>
      <w:fldSimple w:instr=" SEQ Abbildung \* ARABIC ">
        <w:r w:rsidR="00C35030" w:rsidRPr="005A2C45">
          <w:rPr>
            <w:noProof/>
          </w:rPr>
          <w:t>12</w:t>
        </w:r>
      </w:fldSimple>
      <w:bookmarkEnd w:id="121"/>
      <w:r w:rsidRPr="005A2C45">
        <w:t>: Erweiterung SoftwareVersionsDatabase zur Speicherung der Testresulate</w:t>
      </w:r>
      <w:bookmarkEnd w:id="122"/>
    </w:p>
    <w:p w14:paraId="5C46C2E4" w14:textId="0DE419F6" w:rsidR="00485562" w:rsidRPr="005A2C45" w:rsidRDefault="00485562" w:rsidP="00485562">
      <w:pPr>
        <w:pStyle w:val="Standardeinzug"/>
        <w:ind w:left="0"/>
      </w:pPr>
      <w:r w:rsidRPr="005A2C45">
        <w:lastRenderedPageBreak/>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75062D3D"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und ComputerNames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bookmarkStart w:id="123" w:name="_Toc491858349"/>
      <w:bookmarkStart w:id="124" w:name="_Toc491858674"/>
      <w:r w:rsidRPr="005A2C45">
        <w:t>Modellierung</w:t>
      </w:r>
      <w:r w:rsidR="000062EE" w:rsidRPr="005A2C45">
        <w:t xml:space="preserve"> Firmware Bugs</w:t>
      </w:r>
      <w:bookmarkEnd w:id="123"/>
      <w:bookmarkEnd w:id="124"/>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lastRenderedPageBreak/>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5" w:name="_Ref491414039"/>
      <w:bookmarkStart w:id="126" w:name="_Ref486183399"/>
      <w:bookmarkStart w:id="127" w:name="_Toc491588027"/>
      <w:r w:rsidRPr="005A2C45">
        <w:t xml:space="preserve">Abbildung </w:t>
      </w:r>
      <w:fldSimple w:instr=" SEQ Abbildung \* ARABIC ">
        <w:r w:rsidR="00C35030" w:rsidRPr="005A2C45">
          <w:rPr>
            <w:noProof/>
          </w:rPr>
          <w:t>13</w:t>
        </w:r>
      </w:fldSimple>
      <w:bookmarkEnd w:id="125"/>
      <w:r w:rsidRPr="005A2C45">
        <w:t>: Erweiterung SoftwareVersionsDatabase zur Speicherung der Firmware Bugs</w:t>
      </w:r>
      <w:bookmarkEnd w:id="126"/>
      <w:bookmarkEnd w:id="127"/>
    </w:p>
    <w:p w14:paraId="7A1553EC" w14:textId="3B575B29"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8" w:name="_Toc491858350"/>
      <w:bookmarkStart w:id="129" w:name="_Toc491858675"/>
      <w:r w:rsidRPr="005A2C45">
        <w:t>Test</w:t>
      </w:r>
      <w:bookmarkEnd w:id="128"/>
      <w:bookmarkEnd w:id="129"/>
    </w:p>
    <w:p w14:paraId="2C8D9FDB" w14:textId="77777777" w:rsidR="00D96BA9" w:rsidRPr="005A2C45" w:rsidRDefault="007A1130" w:rsidP="00D96BA9">
      <w:pPr>
        <w:pStyle w:val="berschrift3"/>
      </w:pPr>
      <w:bookmarkStart w:id="130" w:name="_Toc491858351"/>
      <w:bookmarkStart w:id="131" w:name="_Toc491858676"/>
      <w:r w:rsidRPr="005A2C45">
        <w:t>Abspeicherung Testinformationen</w:t>
      </w:r>
      <w:bookmarkEnd w:id="130"/>
      <w:bookmarkEnd w:id="131"/>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lastRenderedPageBreak/>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2" w:name="_Ref487371581"/>
      <w:bookmarkStart w:id="133" w:name="_Toc491588028"/>
      <w:r w:rsidRPr="005A2C45">
        <w:t xml:space="preserve">Abbildung </w:t>
      </w:r>
      <w:fldSimple w:instr=" SEQ Abbildung \* ARABIC ">
        <w:r w:rsidR="00C35030" w:rsidRPr="005A2C45">
          <w:rPr>
            <w:noProof/>
          </w:rPr>
          <w:t>14</w:t>
        </w:r>
      </w:fldSimple>
      <w:bookmarkEnd w:id="132"/>
      <w:r w:rsidR="00763F90" w:rsidRPr="005A2C45">
        <w:t xml:space="preserve">: </w:t>
      </w:r>
      <w:r w:rsidR="00586465" w:rsidRPr="005A2C45">
        <w:t xml:space="preserve">Erster Ansatz </w:t>
      </w:r>
      <w:r w:rsidRPr="005A2C45">
        <w:t>Abspeicherung Testinformationen</w:t>
      </w:r>
      <w:bookmarkEnd w:id="133"/>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4" w:name="_Ref491524058"/>
      <w:r w:rsidRPr="005A2C45">
        <w:t>Implementierung</w:t>
      </w:r>
      <w:bookmarkEnd w:id="134"/>
    </w:p>
    <w:p w14:paraId="6C1D5312" w14:textId="57DCEBC1"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w:t>
      </w:r>
      <w:r w:rsidR="00802C77" w:rsidRPr="005A2C45">
        <w:rPr>
          <w:lang w:eastAsia="de-DE" w:bidi="ar-SA"/>
        </w:rPr>
        <w:lastRenderedPageBreak/>
        <w:t>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r w:rsidR="00074B6D" w:rsidRPr="005A2C45">
        <w:t>.</w:t>
      </w:r>
    </w:p>
    <w:p w14:paraId="3C08DCE4" w14:textId="41E7197A"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1B7CCF"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5303C9D0" w:rsidR="007D7FF8" w:rsidRPr="005A2C45" w:rsidRDefault="007D7FF8" w:rsidP="00073D92">
      <w:r w:rsidRPr="005A2C45">
        <w:t>Als nächstes wurde die Anweisung zur Testinformationsüberprüfung über das TestUpdateFirmware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p>
    <w:p w14:paraId="1600E358" w14:textId="77777777" w:rsidR="007A1130" w:rsidRPr="005A2C45" w:rsidRDefault="007A1130" w:rsidP="007A1130">
      <w:pPr>
        <w:pStyle w:val="berschrift3"/>
      </w:pPr>
      <w:bookmarkStart w:id="135" w:name="_Ref491517441"/>
      <w:bookmarkStart w:id="136" w:name="_Ref491518942"/>
      <w:bookmarkStart w:id="137" w:name="_Ref491518947"/>
      <w:bookmarkStart w:id="138" w:name="_Toc491858352"/>
      <w:bookmarkStart w:id="139" w:name="_Toc491858677"/>
      <w:r w:rsidRPr="005A2C45">
        <w:t>Testinformationen an TestUpdateFirmware über Umgebungsvariablen</w:t>
      </w:r>
      <w:bookmarkEnd w:id="135"/>
      <w:bookmarkEnd w:id="136"/>
      <w:bookmarkEnd w:id="137"/>
      <w:bookmarkEnd w:id="138"/>
      <w:bookmarkEnd w:id="139"/>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0" w:name="_Ref487976290"/>
      <w:bookmarkStart w:id="141" w:name="_Toc491588029"/>
      <w:r w:rsidRPr="005A2C45">
        <w:t xml:space="preserve">Abbildung </w:t>
      </w:r>
      <w:fldSimple w:instr=" SEQ Abbildung \* ARABIC ">
        <w:r w:rsidR="00C35030" w:rsidRPr="005A2C45">
          <w:rPr>
            <w:noProof/>
          </w:rPr>
          <w:t>15</w:t>
        </w:r>
      </w:fldSimple>
      <w:bookmarkEnd w:id="140"/>
      <w:r w:rsidRPr="005A2C45">
        <w:t>: Verbessertes Konzept zur Abspeicherung der Testinformationen</w:t>
      </w:r>
      <w:bookmarkEnd w:id="141"/>
    </w:p>
    <w:p w14:paraId="44F8B625" w14:textId="77777777" w:rsidR="007F7A98" w:rsidRPr="005A2C45" w:rsidRDefault="0086145C" w:rsidP="00300650">
      <w:pPr>
        <w:pStyle w:val="berschrift4"/>
      </w:pPr>
      <w:bookmarkStart w:id="142" w:name="_Ref491521624"/>
      <w:r w:rsidRPr="005A2C45">
        <w:t>Implementierung</w:t>
      </w:r>
      <w:bookmarkEnd w:id="142"/>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3" w:name="_Toc491858353"/>
      <w:bookmarkStart w:id="144" w:name="_Toc491858678"/>
      <w:r w:rsidRPr="005A2C45">
        <w:t>TestUpdateFirmware</w:t>
      </w:r>
      <w:bookmarkEnd w:id="143"/>
      <w:bookmarkEnd w:id="144"/>
    </w:p>
    <w:p w14:paraId="71A04BF1" w14:textId="77777777" w:rsidR="007A1130" w:rsidRPr="005A2C45" w:rsidRDefault="00B062D4" w:rsidP="007A1130">
      <w:pPr>
        <w:pStyle w:val="berschrift3"/>
      </w:pPr>
      <w:bookmarkStart w:id="145" w:name="_Ref486178522"/>
      <w:bookmarkStart w:id="146" w:name="_Toc491858354"/>
      <w:bookmarkStart w:id="147" w:name="_Toc491858679"/>
      <w:r w:rsidRPr="005A2C45">
        <w:t>Anweisung Update Testinformationen</w:t>
      </w:r>
      <w:bookmarkEnd w:id="145"/>
      <w:bookmarkEnd w:id="146"/>
      <w:bookmarkEnd w:id="147"/>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48" w:name="_Ref491512038"/>
      <w:bookmarkStart w:id="149" w:name="_Toc491858355"/>
      <w:bookmarkStart w:id="150" w:name="_Toc491858680"/>
      <w:r w:rsidRPr="005A2C45">
        <w:t>Abfrage Testinformationen</w:t>
      </w:r>
      <w:bookmarkEnd w:id="148"/>
      <w:bookmarkEnd w:id="149"/>
      <w:bookmarkEnd w:id="150"/>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1" w:name="_Ref491522243"/>
      <w:bookmarkStart w:id="152" w:name="_Ref487976139"/>
      <w:r w:rsidRPr="005A2C45">
        <w:t>Implementierung</w:t>
      </w:r>
      <w:bookmarkEnd w:id="151"/>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53" w:name="_Ref491496484"/>
      <w:bookmarkStart w:id="154" w:name="_Toc491858356"/>
      <w:bookmarkStart w:id="155" w:name="_Toc491858681"/>
      <w:r w:rsidRPr="005A2C45">
        <w:t>Testinformationen in SoftwareVersionsDatabase schreiben</w:t>
      </w:r>
      <w:bookmarkEnd w:id="152"/>
      <w:bookmarkEnd w:id="153"/>
      <w:bookmarkEnd w:id="154"/>
      <w:bookmarkEnd w:id="155"/>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6" w:name="_Toc491858357"/>
      <w:bookmarkStart w:id="157" w:name="_Toc491858682"/>
      <w:r w:rsidRPr="005A2C45">
        <w:t>TTIC2</w:t>
      </w:r>
      <w:bookmarkEnd w:id="156"/>
      <w:bookmarkEnd w:id="157"/>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2">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8" w:name="_Ref491526717"/>
    </w:p>
    <w:p w14:paraId="6D55E1BC" w14:textId="77777777" w:rsidR="00B062D4" w:rsidRPr="005A2C45" w:rsidRDefault="00B062D4" w:rsidP="00B062D4">
      <w:pPr>
        <w:pStyle w:val="Beschriftung"/>
      </w:pPr>
      <w:bookmarkStart w:id="159" w:name="_Toc491588030"/>
      <w:r w:rsidRPr="005A2C45">
        <w:t xml:space="preserve">Abbildung </w:t>
      </w:r>
      <w:fldSimple w:instr=" SEQ Abbildung \* ARABIC ">
        <w:r w:rsidR="00C35030" w:rsidRPr="005A2C45">
          <w:rPr>
            <w:noProof/>
          </w:rPr>
          <w:t>16</w:t>
        </w:r>
      </w:fldSimple>
      <w:bookmarkEnd w:id="158"/>
      <w:r w:rsidRPr="005A2C45">
        <w:t>: TTIC2 Zugriff auf SoftwareVersionsDatabase</w:t>
      </w:r>
      <w:bookmarkEnd w:id="159"/>
    </w:p>
    <w:p w14:paraId="12C1DDD0" w14:textId="77777777" w:rsidR="001B7CCF" w:rsidRPr="005A2C45" w:rsidRDefault="00C74B48" w:rsidP="00B062D4">
      <w:pPr>
        <w:rPr>
          <w:lang w:eastAsia="de-DE" w:bidi="ar-SA"/>
        </w:rPr>
      </w:pPr>
      <w:r w:rsidRPr="005A2C45">
        <w:rPr>
          <w:lang w:eastAsia="de-DE" w:bidi="ar-SA"/>
        </w:rPr>
        <w:lastRenderedPageBreak/>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0" w:name="_Ref486178495"/>
      <w:bookmarkStart w:id="161" w:name="_Toc491858358"/>
      <w:bookmarkStart w:id="162" w:name="_Toc491858683"/>
      <w:r w:rsidRPr="005A2C45">
        <w:t>Auslesung der Testinformationen</w:t>
      </w:r>
      <w:bookmarkEnd w:id="160"/>
      <w:bookmarkEnd w:id="161"/>
      <w:bookmarkEnd w:id="162"/>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Pr="00931F20" w:rsidRDefault="0079785C" w:rsidP="000B40BA">
      <w:pPr>
        <w:rPr>
          <w:b/>
          <w:lang w:eastAsia="de-DE" w:bidi="ar-SA"/>
        </w:rPr>
      </w:pPr>
      <w:r w:rsidRPr="00931F20">
        <w:rPr>
          <w:b/>
          <w:lang w:eastAsia="de-DE" w:bidi="ar-SA"/>
        </w:rPr>
        <w:t>Fazit</w:t>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3">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3" w:name="_Ref491586698"/>
      <w:bookmarkStart w:id="164" w:name="_Toc491588031"/>
      <w:r w:rsidRPr="005A2C45">
        <w:t xml:space="preserve">Abbildung </w:t>
      </w:r>
      <w:fldSimple w:instr=" SEQ Abbildung \* ARABIC ">
        <w:r w:rsidR="00C35030" w:rsidRPr="005A2C45">
          <w:rPr>
            <w:noProof/>
          </w:rPr>
          <w:t>17</w:t>
        </w:r>
      </w:fldSimple>
      <w:bookmarkEnd w:id="163"/>
      <w:r w:rsidRPr="005A2C45">
        <w:t>: Fortschrittbalken Auslesung Testversionen</w:t>
      </w:r>
      <w:bookmarkEnd w:id="164"/>
    </w:p>
    <w:p w14:paraId="03621FEF" w14:textId="77777777" w:rsidR="00B062D4" w:rsidRPr="005A2C45" w:rsidRDefault="00B062D4" w:rsidP="00B062D4">
      <w:pPr>
        <w:pStyle w:val="berschrift3"/>
      </w:pPr>
      <w:bookmarkStart w:id="165" w:name="_Toc491858359"/>
      <w:bookmarkStart w:id="166" w:name="_Toc491858684"/>
      <w:r w:rsidRPr="005A2C45">
        <w:t>Hinterlegung des Grundzustandes</w:t>
      </w:r>
      <w:bookmarkEnd w:id="165"/>
      <w:bookmarkEnd w:id="166"/>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einem File definiert werden. Diese können sich über die Laufzeit verändern und haben zusätzlich ei</w:t>
      </w:r>
      <w:r w:rsidR="00D65D7D" w:rsidRPr="005A2C45">
        <w:rPr>
          <w:lang w:eastAsia="de-DE" w:bidi="ar-SA"/>
        </w:rPr>
        <w:lastRenderedPageBreak/>
        <w:t xml:space="preserve">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7" w:name="_Ref491587814"/>
      <w:bookmarkStart w:id="168" w:name="_Toc491588032"/>
      <w:r w:rsidRPr="005A2C45">
        <w:t xml:space="preserve">Abbildung </w:t>
      </w:r>
      <w:fldSimple w:instr=" SEQ Abbildung \* ARABIC ">
        <w:r w:rsidR="00C35030" w:rsidRPr="005A2C45">
          <w:rPr>
            <w:noProof/>
          </w:rPr>
          <w:t>18</w:t>
        </w:r>
      </w:fldSimple>
      <w:bookmarkEnd w:id="167"/>
      <w:r w:rsidRPr="005A2C45">
        <w:t>: Definition Grundzustand TTIC2</w:t>
      </w:r>
      <w:bookmarkEnd w:id="168"/>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9" w:name="_Toc491858360"/>
      <w:bookmarkStart w:id="170" w:name="_Toc491858685"/>
      <w:r w:rsidRPr="005A2C45">
        <w:t>Abspeicherung der Testresultate</w:t>
      </w:r>
      <w:bookmarkEnd w:id="169"/>
      <w:bookmarkEnd w:id="170"/>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6B9416EB" w:rsidR="000062EE" w:rsidRPr="005A2C45"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w:t>
      </w:r>
      <w:r w:rsidR="00C114E9" w:rsidRPr="005A2C45">
        <w:rPr>
          <w:lang w:eastAsia="de-DE" w:bidi="ar-SA"/>
        </w:rPr>
        <w:lastRenderedPageBreak/>
        <w:t xml:space="preserve">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1" w:name="_Toc491858361"/>
      <w:bookmarkStart w:id="172" w:name="_Toc491858686"/>
      <w:r w:rsidRPr="005A2C45">
        <w:t>ETIC2</w:t>
      </w:r>
      <w:bookmarkEnd w:id="171"/>
      <w:bookmarkEnd w:id="172"/>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3" w:name="_Toc491858362"/>
      <w:bookmarkStart w:id="174" w:name="_Toc491858687"/>
      <w:r w:rsidRPr="005A2C45">
        <w:t>Anbindung SoftwareVersionsDatabase</w:t>
      </w:r>
      <w:bookmarkEnd w:id="173"/>
      <w:bookmarkEnd w:id="174"/>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5" w:name="_Toc491858363"/>
      <w:bookmarkStart w:id="176" w:name="_Toc491858688"/>
      <w:r w:rsidRPr="005A2C45">
        <w:t>Codierung nach MVVM</w:t>
      </w:r>
      <w:bookmarkEnd w:id="175"/>
      <w:bookmarkEnd w:id="176"/>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12A74380"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E670E" w:rsidRPr="005A2C45">
        <w:t xml:space="preserve">Abbildung </w:t>
      </w:r>
      <w:r w:rsidR="005E670E" w:rsidRPr="005A2C45">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1E189CE5">
            <wp:extent cx="5688305" cy="3768090"/>
            <wp:effectExtent l="0" t="0" r="8255" b="381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5"/>
                    <a:stretch>
                      <a:fillRect/>
                    </a:stretch>
                  </pic:blipFill>
                  <pic:spPr>
                    <a:xfrm>
                      <a:off x="0" y="0"/>
                      <a:ext cx="5695926" cy="3773138"/>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7" w:name="_Ref491677080"/>
      <w:r w:rsidRPr="005A2C45">
        <w:t xml:space="preserve">Abbildung </w:t>
      </w:r>
      <w:fldSimple w:instr=" SEQ Abbildung \* ARABIC ">
        <w:r w:rsidR="00C35030" w:rsidRPr="005A2C45">
          <w:rPr>
            <w:noProof/>
          </w:rPr>
          <w:t>19</w:t>
        </w:r>
      </w:fldSimple>
      <w:bookmarkEnd w:id="177"/>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lastRenderedPageBreak/>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8" w:name="_Ref491677596"/>
      <w:r w:rsidRPr="005A2C45">
        <w:t xml:space="preserve">Abbildung </w:t>
      </w:r>
      <w:fldSimple w:instr=" SEQ Abbildung \* ARABIC ">
        <w:r w:rsidR="00C35030" w:rsidRPr="005A2C45">
          <w:rPr>
            <w:noProof/>
          </w:rPr>
          <w:t>20</w:t>
        </w:r>
      </w:fldSimple>
      <w:bookmarkEnd w:id="178"/>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79" w:name="_Ref491679853"/>
      <w:r w:rsidRPr="005A2C45">
        <w:t xml:space="preserve">Abbildung </w:t>
      </w:r>
      <w:fldSimple w:instr=" SEQ Abbildung \* ARABIC ">
        <w:r w:rsidR="00C35030" w:rsidRPr="005A2C45">
          <w:rPr>
            <w:noProof/>
          </w:rPr>
          <w:t>21</w:t>
        </w:r>
      </w:fldSimple>
      <w:bookmarkEnd w:id="179"/>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lastRenderedPageBreak/>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80" w:name="_Ref491682475"/>
      <w:r w:rsidRPr="005A2C45">
        <w:t xml:space="preserve">Abbildung </w:t>
      </w:r>
      <w:fldSimple w:instr=" SEQ Abbildung \* ARABIC ">
        <w:r w:rsidR="00C35030" w:rsidRPr="005A2C45">
          <w:rPr>
            <w:noProof/>
          </w:rPr>
          <w:t>22</w:t>
        </w:r>
      </w:fldSimple>
      <w:bookmarkEnd w:id="180"/>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81" w:name="_Ref491704038"/>
      <w:r w:rsidRPr="005A2C45">
        <w:lastRenderedPageBreak/>
        <w:t xml:space="preserve">Abbildung </w:t>
      </w:r>
      <w:fldSimple w:instr=" SEQ Abbildung \* ARABIC ">
        <w:r w:rsidR="00C35030" w:rsidRPr="005A2C45">
          <w:rPr>
            <w:noProof/>
          </w:rPr>
          <w:t>23</w:t>
        </w:r>
      </w:fldSimple>
      <w:bookmarkEnd w:id="181"/>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t>Fa</w:t>
      </w:r>
      <w:r w:rsidR="005740D1" w:rsidRPr="00931F20">
        <w:rPr>
          <w:b/>
          <w:lang w:eastAsia="de-DE" w:bidi="ar-SA"/>
        </w:rPr>
        <w:t>zit</w:t>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2" w:name="_Ref491708457"/>
      <w:r w:rsidRPr="005A2C45">
        <w:t xml:space="preserve">Tabelle </w:t>
      </w:r>
      <w:fldSimple w:instr=" SEQ Tabelle \* ARABIC ">
        <w:r w:rsidRPr="005A2C45">
          <w:rPr>
            <w:noProof/>
          </w:rPr>
          <w:t>4</w:t>
        </w:r>
      </w:fldSimple>
      <w:bookmarkEnd w:id="182"/>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3" w:name="_Toc491858364"/>
      <w:bookmarkStart w:id="184" w:name="_Toc491858689"/>
      <w:r w:rsidRPr="005A2C45">
        <w:lastRenderedPageBreak/>
        <w:t>Ausgabe Bericht</w:t>
      </w:r>
      <w:bookmarkEnd w:id="183"/>
      <w:bookmarkEnd w:id="184"/>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5" w:name="_Ref491337655"/>
      <w:bookmarkStart w:id="186" w:name="_Toc491858365"/>
      <w:bookmarkStart w:id="187" w:name="_Toc491858690"/>
      <w:r w:rsidRPr="005A2C45">
        <w:lastRenderedPageBreak/>
        <w:t>Ergebnisse</w:t>
      </w:r>
      <w:bookmarkEnd w:id="185"/>
      <w:bookmarkEnd w:id="186"/>
      <w:bookmarkEnd w:id="187"/>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8" w:name="_Toc491858366"/>
      <w:bookmarkStart w:id="189" w:name="_Toc491858691"/>
      <w:r w:rsidRPr="005A2C45">
        <w:t>Quantitative Ziele</w:t>
      </w:r>
      <w:bookmarkEnd w:id="188"/>
      <w:bookmarkEnd w:id="189"/>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90" w:name="_Ref491757623"/>
      <w:r w:rsidRPr="005A2C45">
        <w:t xml:space="preserve">Abbildung </w:t>
      </w:r>
      <w:fldSimple w:instr=" SEQ Abbildung \* ARABIC ">
        <w:r w:rsidR="00C35030" w:rsidRPr="005A2C45">
          <w:rPr>
            <w:noProof/>
          </w:rPr>
          <w:t>24</w:t>
        </w:r>
      </w:fldSimple>
      <w:bookmarkEnd w:id="190"/>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4947DEF7"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0B659259" w14:textId="42B56B7B" w:rsidR="0034150F" w:rsidRPr="005A2C45" w:rsidRDefault="0034150F" w:rsidP="0034150F">
      <w:pPr>
        <w:pStyle w:val="Listenabsatz"/>
        <w:numPr>
          <w:ilvl w:val="0"/>
          <w:numId w:val="29"/>
        </w:numPr>
        <w:spacing w:before="0" w:after="0"/>
      </w:pPr>
      <w:r w:rsidRPr="005A2C45">
        <w:t>Die SoftwareVersionDatabase muss Schreibanfragen von vier Benutzern bearbeiten können.</w:t>
      </w:r>
    </w:p>
    <w:p w14:paraId="488EC786" w14:textId="0C676DC7" w:rsidR="006C70AC" w:rsidRDefault="006C70AC" w:rsidP="0034150F">
      <w:pPr>
        <w:rPr>
          <w:lang w:eastAsia="de-DE" w:bidi="ar-SA"/>
        </w:rPr>
      </w:pPr>
      <w:r>
        <w:rPr>
          <w:lang w:eastAsia="de-DE" w:bidi="ar-SA"/>
        </w:rPr>
        <w:t xml:space="preserve">Diese Ziel </w:t>
      </w:r>
      <w:r w:rsidR="0012098F">
        <w:rPr>
          <w:lang w:eastAsia="de-DE" w:bidi="ar-SA"/>
        </w:rPr>
        <w:t xml:space="preserve">entstand aus der Anforderung, dass vier TTIC2 auf unterschiedlichen Computern ausgeführt werden können. Da sich die Ventilportfolio sowie die Anzahl der Tests sich laufend vergrössert, kann dieser Umstand mit Hilfe von mehreren Testventilen gelöst werden. </w:t>
      </w:r>
    </w:p>
    <w:p w14:paraId="6308A0DE" w14:textId="3DC0087F" w:rsidR="0012098F" w:rsidRDefault="0012098F" w:rsidP="0034150F">
      <w:pPr>
        <w:rPr>
          <w:lang w:eastAsia="de-DE" w:bidi="ar-SA"/>
        </w:rPr>
      </w:pPr>
      <w:r>
        <w:rPr>
          <w:lang w:eastAsia="de-DE" w:bidi="ar-SA"/>
        </w:rPr>
        <w:t>Als erstes stellt sich die Frage, welche Programme schreiben alles auf die SoftwareVersionsDatabase? Die Antwort lautet einerseits, das TestUpdateFirmware Programm, welches bei einer Freigabe der Firmware, die Testinformationen sowie die Hardware Anforderungen der Tests aktualisiert. Dies wird nur auf einem Rechner ausgeführt, somit kein Problem.</w:t>
      </w:r>
    </w:p>
    <w:p w14:paraId="0B12C2A3" w14:textId="4AF8D7FA" w:rsidR="0012098F" w:rsidRDefault="0012098F" w:rsidP="0034150F">
      <w:pPr>
        <w:rPr>
          <w:lang w:eastAsia="de-DE" w:bidi="ar-SA"/>
        </w:rPr>
      </w:pPr>
      <w:r>
        <w:rPr>
          <w:lang w:eastAsia="de-DE" w:bidi="ar-SA"/>
        </w:rPr>
        <w:t xml:space="preserve">Andererseits schreibt das TTIC2 ihre Testresultate in die SoftwareVersionsDatabase. Dieses wird wie besprochen gleichzeitig auf mehreren Rechnern ausgeführt. </w:t>
      </w:r>
      <w:r w:rsidR="000D32A6">
        <w:rPr>
          <w:lang w:eastAsia="de-DE" w:bidi="ar-SA"/>
        </w:rPr>
        <w:t>Hier taucht schnell die Frage nach einem lost update Problem auf?</w:t>
      </w:r>
    </w:p>
    <w:p w14:paraId="47826F1B" w14:textId="1B563DD0" w:rsidR="000D32A6" w:rsidRDefault="000D32A6" w:rsidP="0034150F">
      <w:pPr>
        <w:rPr>
          <w:lang w:eastAsia="de-DE" w:bidi="ar-SA"/>
        </w:rPr>
      </w:pPr>
      <w:r>
        <w:rPr>
          <w:lang w:eastAsia="de-DE" w:bidi="ar-SA"/>
        </w:rPr>
        <w:t>Das konnte in der Realität noch nicht überprüft werden. Da sich die umgesetzte Arbeit erst noch in der Testphase befindet, wird diese zuerst noch auf lokalen Datenbanken ausgeführt und erst später produktiv auf einer Remote Datenbank eingesetzt.</w:t>
      </w:r>
    </w:p>
    <w:p w14:paraId="568E0C3C" w14:textId="157FFD4A" w:rsidR="000D32A6" w:rsidRDefault="000D32A6" w:rsidP="0034150F">
      <w:pPr>
        <w:rPr>
          <w:lang w:eastAsia="de-DE" w:bidi="ar-SA"/>
        </w:rPr>
      </w:pPr>
      <w:r>
        <w:rPr>
          <w:lang w:eastAsia="de-DE" w:bidi="ar-SA"/>
        </w:rPr>
        <w:t xml:space="preserve">Im nächsten Abschnitt wird die Implementierung der Abspeicherung der Testresultate genauer erläutert, um das Risiko des Problems einschätzen zu können. Bei der Ausführung der Testkollektion erstellt das TTIC2 einen neuen InitialStateFirmware Eintrag, wenn dieser noch nicht existiert. Anschliessend speichert er diese Referenz </w:t>
      </w:r>
      <w:r w:rsidR="00784ED0">
        <w:rPr>
          <w:lang w:eastAsia="de-DE" w:bidi="ar-SA"/>
        </w:rPr>
        <w:t xml:space="preserve">(Id des Eintrages) </w:t>
      </w:r>
      <w:r>
        <w:rPr>
          <w:lang w:eastAsia="de-DE" w:bidi="ar-SA"/>
        </w:rPr>
        <w:t xml:space="preserve">intern. Als nächstes wird ein neuer TestCollecdtionResult Eintrag erstellt. Die Referenz wird wieder zwischengespeichert um bei Beendigung der Testkollektion die Attribute CountErrorTests und AbortTypeId </w:t>
      </w:r>
      <w:r w:rsidR="00784ED0">
        <w:rPr>
          <w:lang w:eastAsia="de-DE" w:bidi="ar-SA"/>
        </w:rPr>
        <w:t>im Bedarfsfall anpassen zu können. Wird ein neuer Test gestartet, so wird ein neuer Eintrag in der TestResult Tabelle erstellt. Mit der zwischengespeicherten Referenz</w:t>
      </w:r>
      <w:r>
        <w:rPr>
          <w:lang w:eastAsia="de-DE" w:bidi="ar-SA"/>
        </w:rPr>
        <w:t xml:space="preserve"> </w:t>
      </w:r>
      <w:r w:rsidR="00784ED0">
        <w:rPr>
          <w:lang w:eastAsia="de-DE" w:bidi="ar-SA"/>
        </w:rPr>
        <w:t xml:space="preserve">wird die Endzeit und im Bedarfsfall das Resultat angepasst. </w:t>
      </w:r>
    </w:p>
    <w:p w14:paraId="2040B419" w14:textId="77777777" w:rsidR="00020079" w:rsidRDefault="00784ED0" w:rsidP="0034150F">
      <w:pPr>
        <w:rPr>
          <w:lang w:eastAsia="de-DE" w:bidi="ar-SA"/>
        </w:rPr>
      </w:pPr>
      <w:r>
        <w:rPr>
          <w:lang w:eastAsia="de-DE" w:bidi="ar-SA"/>
        </w:rPr>
        <w:lastRenderedPageBreak/>
        <w:t>Fazit dieser Analyse ist, dass die einzelnen TTIC2 nie auf den gleichen Eintrag einer Tabelle schreiben. Was passieren kann ist, dass ein neuer InitialStateFirmware oder ValveHardware</w:t>
      </w:r>
      <w:r w:rsidR="00020079">
        <w:rPr>
          <w:lang w:eastAsia="de-DE" w:bidi="ar-SA"/>
        </w:rPr>
        <w:t xml:space="preserve"> </w:t>
      </w:r>
      <w:r>
        <w:rPr>
          <w:lang w:eastAsia="de-DE" w:bidi="ar-SA"/>
        </w:rPr>
        <w:t xml:space="preserve">Eintrag erstellt wird in einem TTIC2 Programm, welches in einem anderen noch nicht sichtbar ist und somit das zweite Programm den gleichen Eintrag nochmals erstellt. </w:t>
      </w:r>
    </w:p>
    <w:p w14:paraId="437F3E39" w14:textId="68DDCE50" w:rsidR="00020079" w:rsidRDefault="00020079" w:rsidP="0034150F">
      <w:pPr>
        <w:rPr>
          <w:lang w:eastAsia="de-DE" w:bidi="ar-SA"/>
        </w:rPr>
      </w:pPr>
      <w:r>
        <w:rPr>
          <w:lang w:eastAsia="de-DE" w:bidi="ar-SA"/>
        </w:rPr>
        <w:t>Was sind die Folgen? Bei einem zusätzlichen ValveHardware Eintrag ist die Tabelle um einen unnötigen Eintrag grösser geworden. Wird ein InitialStateFirmware doppelt angelegt so kommt zusätzlich hinzu, dass im ETIC2 der gleiche Grundzustand mehrfach aufgelistet wird.</w:t>
      </w:r>
    </w:p>
    <w:p w14:paraId="6541934D" w14:textId="24CB98A2" w:rsidR="0034150F" w:rsidRPr="005A2C45" w:rsidRDefault="00020079" w:rsidP="00857769">
      <w:pPr>
        <w:rPr>
          <w:lang w:eastAsia="de-DE" w:bidi="ar-SA"/>
        </w:rPr>
      </w:pPr>
      <w:r>
        <w:rPr>
          <w:lang w:eastAsia="de-DE" w:bidi="ar-SA"/>
        </w:rPr>
        <w:t xml:space="preserve">Dieses Risiko wird aktuell bewusst eingegangen. Stellt sich dies in der Praxis als ein erstzunehmendes Problem heraus, so wird der Einsatz eines Windows Service nachgedacht, welcher über ein Zeitstempelverfahren lokalisiert, ob die zuvor ausgelesenen Daten auch wirklich aktuell waren und wenn nicht wird der neu zu erstellende Eintrag verworfen. </w:t>
      </w:r>
    </w:p>
    <w:p w14:paraId="5A5BBF50" w14:textId="77777777" w:rsidR="0086145C" w:rsidRPr="005A2C45" w:rsidRDefault="0086145C" w:rsidP="0086145C">
      <w:pPr>
        <w:pStyle w:val="berschrift2"/>
      </w:pPr>
      <w:bookmarkStart w:id="191" w:name="_Toc491858367"/>
      <w:bookmarkStart w:id="192" w:name="_Toc491858692"/>
      <w:r w:rsidRPr="005A2C45">
        <w:t>Qualitative Ziele</w:t>
      </w:r>
      <w:bookmarkEnd w:id="191"/>
      <w:bookmarkEnd w:id="192"/>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93" w:name="_Ref491759926"/>
      <w:r w:rsidRPr="005A2C45">
        <w:t xml:space="preserve">Abbildung </w:t>
      </w:r>
      <w:fldSimple w:instr=" SEQ Abbildung \* ARABIC ">
        <w:r w:rsidR="00C35030" w:rsidRPr="005A2C45">
          <w:rPr>
            <w:noProof/>
          </w:rPr>
          <w:t>25</w:t>
        </w:r>
      </w:fldSimple>
      <w:bookmarkEnd w:id="193"/>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w:t>
      </w:r>
      <w:r w:rsidRPr="005A2C45">
        <w:rPr>
          <w:lang w:eastAsia="de-DE" w:bidi="ar-SA"/>
        </w:rPr>
        <w:lastRenderedPageBreak/>
        <w:t xml:space="preserve">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94" w:name="_Ref491764519"/>
      <w:r w:rsidRPr="005A2C45">
        <w:t xml:space="preserve">Abbildung </w:t>
      </w:r>
      <w:fldSimple w:instr=" SEQ Abbildung \* ARABIC ">
        <w:r w:rsidR="00C35030" w:rsidRPr="005A2C45">
          <w:rPr>
            <w:noProof/>
          </w:rPr>
          <w:t>26</w:t>
        </w:r>
      </w:fldSimple>
      <w:bookmarkEnd w:id="194"/>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5" w:name="_Ref491765642"/>
      <w:r w:rsidRPr="005A2C45">
        <w:t xml:space="preserve">Abbildung </w:t>
      </w:r>
      <w:fldSimple w:instr=" SEQ Abbildung \* ARABIC ">
        <w:r w:rsidR="00C35030" w:rsidRPr="005A2C45">
          <w:rPr>
            <w:noProof/>
          </w:rPr>
          <w:t>27</w:t>
        </w:r>
      </w:fldSimple>
      <w:bookmarkEnd w:id="195"/>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lastRenderedPageBreak/>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6" w:name="_Ref491766762"/>
      <w:r w:rsidRPr="005A2C45">
        <w:t xml:space="preserve">Abbildung </w:t>
      </w:r>
      <w:fldSimple w:instr=" SEQ Abbildung \* ARABIC ">
        <w:r w:rsidR="00C35030" w:rsidRPr="005A2C45">
          <w:rPr>
            <w:noProof/>
          </w:rPr>
          <w:t>28</w:t>
        </w:r>
      </w:fldSimple>
      <w:bookmarkEnd w:id="196"/>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5">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7" w:name="_Ref491768922"/>
      <w:r w:rsidRPr="005A2C45">
        <w:t xml:space="preserve">Abbildung </w:t>
      </w:r>
      <w:fldSimple w:instr=" SEQ Abbildung \* ARABIC ">
        <w:r w:rsidRPr="005A2C45">
          <w:rPr>
            <w:noProof/>
          </w:rPr>
          <w:t>29</w:t>
        </w:r>
      </w:fldSimple>
      <w:bookmarkEnd w:id="197"/>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lastRenderedPageBreak/>
        <w:br w:type="page"/>
      </w:r>
    </w:p>
    <w:p w14:paraId="26280677" w14:textId="77777777" w:rsidR="0086145C" w:rsidRPr="005A2C45" w:rsidRDefault="000062EE" w:rsidP="0086145C">
      <w:pPr>
        <w:pStyle w:val="berschrift1"/>
        <w:spacing w:after="200" w:line="276" w:lineRule="auto"/>
        <w:jc w:val="left"/>
      </w:pPr>
      <w:bookmarkStart w:id="198" w:name="_Toc491858368"/>
      <w:bookmarkStart w:id="199" w:name="_Toc491858693"/>
      <w:r w:rsidRPr="005A2C45">
        <w:lastRenderedPageBreak/>
        <w:t>Diskussion</w:t>
      </w:r>
      <w:bookmarkEnd w:id="198"/>
      <w:bookmarkEnd w:id="199"/>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00" w:name="_Toc491858369"/>
      <w:bookmarkStart w:id="201" w:name="_Toc491858694"/>
      <w:r w:rsidRPr="005A2C45">
        <w:lastRenderedPageBreak/>
        <w:t>Ausblick</w:t>
      </w:r>
      <w:bookmarkEnd w:id="200"/>
      <w:bookmarkEnd w:id="201"/>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02" w:name="_Toc491858370"/>
      <w:bookmarkStart w:id="203" w:name="_Toc491858695"/>
      <w:r>
        <w:t>Offene Punkte</w:t>
      </w:r>
      <w:bookmarkEnd w:id="202"/>
      <w:bookmarkEnd w:id="203"/>
    </w:p>
    <w:p w14:paraId="182E7927" w14:textId="77777777" w:rsidR="00B7245A" w:rsidRDefault="00B7245A" w:rsidP="00B7245A">
      <w:pPr>
        <w:pStyle w:val="berschrift3"/>
      </w:pPr>
      <w:bookmarkStart w:id="204" w:name="_Ref483469640"/>
      <w:bookmarkStart w:id="205" w:name="_Toc491525564"/>
      <w:bookmarkStart w:id="206" w:name="_Toc491858371"/>
      <w:bookmarkStart w:id="207" w:name="_Toc491858696"/>
      <w:r>
        <w:t>Umsetzung Überarbeitung SoftwareVersionsDatabase</w:t>
      </w:r>
      <w:bookmarkEnd w:id="204"/>
      <w:bookmarkEnd w:id="205"/>
      <w:bookmarkEnd w:id="206"/>
      <w:bookmarkEnd w:id="207"/>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w:t>
      </w:r>
      <w:r w:rsidR="00A201E8">
        <w:rPr>
          <w:lang w:eastAsia="de-DE" w:bidi="ar-SA"/>
        </w:rPr>
        <w:t>areVersionDatabase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ModelView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r w:rsidR="00A201E8">
        <w:rPr>
          <w:lang w:eastAsia="de-DE" w:bidi="ar-SA"/>
        </w:rPr>
        <w:t>SoftwareVersionsDatabase</w:t>
      </w:r>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08" w:name="_Toc491525565"/>
      <w:bookmarkStart w:id="209" w:name="_Ref491683209"/>
      <w:bookmarkStart w:id="210" w:name="_Toc491858372"/>
      <w:bookmarkStart w:id="211" w:name="_Toc491858697"/>
      <w:r>
        <w:t>Integration Buglist in ETIC2</w:t>
      </w:r>
      <w:bookmarkEnd w:id="208"/>
      <w:bookmarkEnd w:id="209"/>
      <w:bookmarkEnd w:id="210"/>
      <w:bookmarkEnd w:id="211"/>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12" w:name="_Toc491858373"/>
      <w:bookmarkStart w:id="213" w:name="_Toc491858698"/>
      <w:r>
        <w:t>Logfile in ETIC2</w:t>
      </w:r>
      <w:bookmarkEnd w:id="212"/>
      <w:bookmarkEnd w:id="213"/>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14" w:name="_Toc491858374"/>
      <w:bookmarkStart w:id="215" w:name="_Toc491858699"/>
      <w:r>
        <w:t>Nächste Schritte</w:t>
      </w:r>
      <w:bookmarkEnd w:id="214"/>
      <w:bookmarkEnd w:id="215"/>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16" w:name="_Toc491858375"/>
      <w:bookmarkStart w:id="217" w:name="_Toc491858700"/>
      <w:r w:rsidRPr="005A2C45">
        <w:lastRenderedPageBreak/>
        <w:t>Verzeichnisse</w:t>
      </w:r>
      <w:bookmarkEnd w:id="216"/>
      <w:bookmarkEnd w:id="217"/>
    </w:p>
    <w:bookmarkStart w:id="218" w:name="_Toc491858701" w:displacedByCustomXml="next"/>
    <w:bookmarkStart w:id="219"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19"/>
          <w:bookmarkEnd w:id="218"/>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20" w:name="_Toc491858377"/>
      <w:bookmarkStart w:id="221" w:name="_Toc491858702"/>
      <w:r w:rsidRPr="005A2C45">
        <w:t>Abkürzungsverzeichnis</w:t>
      </w:r>
      <w:bookmarkEnd w:id="220"/>
      <w:bookmarkEnd w:id="221"/>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22" w:name="_Toc491858378"/>
      <w:bookmarkStart w:id="223" w:name="_Toc491858703"/>
      <w:r w:rsidRPr="005A2C45">
        <w:lastRenderedPageBreak/>
        <w:t>Abbildungsverzeichnis</w:t>
      </w:r>
      <w:bookmarkEnd w:id="222"/>
      <w:bookmarkEnd w:id="223"/>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r:id="rId46"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24" w:name="_Toc491858379"/>
      <w:bookmarkStart w:id="225" w:name="_Toc491858704"/>
      <w:r w:rsidRPr="005A2C45">
        <w:t>Tabellenverzeichnis</w:t>
      </w:r>
      <w:bookmarkEnd w:id="224"/>
      <w:bookmarkEnd w:id="225"/>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34150F">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26" w:name="_Toc491858380"/>
      <w:bookmarkStart w:id="227" w:name="_Toc491858705"/>
      <w:r w:rsidRPr="005A2C45">
        <w:lastRenderedPageBreak/>
        <w:t>Glossar</w:t>
      </w:r>
      <w:bookmarkEnd w:id="226"/>
      <w:bookmarkEnd w:id="22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655619" w:rsidRPr="005A2C45" w14:paraId="5AD8279D" w14:textId="77777777" w:rsidTr="00DF0861">
        <w:tc>
          <w:tcPr>
            <w:tcW w:w="1696" w:type="dxa"/>
          </w:tcPr>
          <w:p w14:paraId="3998E60E" w14:textId="2193CA92" w:rsidR="00655619" w:rsidRPr="005A2C45" w:rsidRDefault="00655619" w:rsidP="00DF0861">
            <w:r>
              <w:t>MySQL Workbench</w:t>
            </w:r>
          </w:p>
        </w:tc>
        <w:tc>
          <w:tcPr>
            <w:tcW w:w="6807" w:type="dxa"/>
          </w:tcPr>
          <w:p w14:paraId="39BE7696" w14:textId="07998077" w:rsidR="00655619" w:rsidRPr="005A2C45" w:rsidRDefault="00655619" w:rsidP="00DF0861">
            <w:pPr>
              <w:pStyle w:val="Standardeinzug"/>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DF0861">
            <w:r>
              <w:t>PXI</w:t>
            </w:r>
          </w:p>
        </w:tc>
        <w:tc>
          <w:tcPr>
            <w:tcW w:w="6807" w:type="dxa"/>
          </w:tcPr>
          <w:p w14:paraId="63936F0F" w14:textId="4C845DAD" w:rsidR="00BB0952" w:rsidRPr="005A2C45" w:rsidRDefault="00BB0952" w:rsidP="00DF0861">
            <w:pPr>
              <w:pStyle w:val="Standardeinzug"/>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DF0861">
            <w:pPr>
              <w:pStyle w:val="Standardeinzug"/>
              <w:ind w:left="0"/>
              <w:rPr>
                <w:szCs w:val="22"/>
              </w:rPr>
            </w:pPr>
            <w:r>
              <w:rPr>
                <w:szCs w:val="22"/>
              </w:rPr>
              <w:lastRenderedPageBreak/>
              <w:t>Zykluszeit</w:t>
            </w:r>
          </w:p>
        </w:tc>
        <w:tc>
          <w:tcPr>
            <w:tcW w:w="6807" w:type="dxa"/>
          </w:tcPr>
          <w:p w14:paraId="4BB26801" w14:textId="055A046D" w:rsidR="00AF6DAE" w:rsidRPr="005A2C45" w:rsidRDefault="009F2851" w:rsidP="00DF0861">
            <w:pPr>
              <w:pStyle w:val="Standardeinzug"/>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E0AAB">
          <w:pgSz w:w="11906" w:h="16838" w:code="9"/>
          <w:pgMar w:top="1418" w:right="1418" w:bottom="1134" w:left="1418" w:header="851" w:footer="567" w:gutter="0"/>
          <w:paperSrc w:first="7" w:other="7"/>
          <w:pgNumType w:start="1"/>
          <w:cols w:space="720"/>
          <w:titlePg/>
          <w:docGrid w:linePitch="299"/>
        </w:sectPr>
      </w:pPr>
      <w:bookmarkStart w:id="228" w:name="_Toc491858381"/>
      <w:bookmarkStart w:id="229" w:name="_Toc491858706"/>
    </w:p>
    <w:p w14:paraId="469ED3C3" w14:textId="36DDAEB3" w:rsidR="00AA1764" w:rsidRPr="005A2C45" w:rsidRDefault="00AA1764" w:rsidP="00AA1764">
      <w:pPr>
        <w:pStyle w:val="berschrift1"/>
        <w:numPr>
          <w:ilvl w:val="0"/>
          <w:numId w:val="0"/>
        </w:numPr>
        <w:ind w:left="432" w:hanging="432"/>
      </w:pPr>
      <w:r w:rsidRPr="005A2C45">
        <w:lastRenderedPageBreak/>
        <w:t>A.</w:t>
      </w:r>
      <w:r w:rsidRPr="005A2C45">
        <w:tab/>
        <w:t>Projektmanagement</w:t>
      </w:r>
      <w:bookmarkEnd w:id="228"/>
      <w:bookmarkEnd w:id="229"/>
    </w:p>
    <w:p w14:paraId="562EA885" w14:textId="77777777" w:rsidR="001F2E5D" w:rsidRPr="005A2C45" w:rsidRDefault="00B02059" w:rsidP="001F2E5D">
      <w:pPr>
        <w:pStyle w:val="berschrift2"/>
        <w:numPr>
          <w:ilvl w:val="0"/>
          <w:numId w:val="0"/>
        </w:numPr>
        <w:ind w:left="576" w:hanging="576"/>
      </w:pPr>
      <w:bookmarkStart w:id="230" w:name="_Toc491858382"/>
      <w:bookmarkStart w:id="231" w:name="_Toc491858707"/>
      <w:r w:rsidRPr="005A2C45">
        <w:t>A.1</w:t>
      </w:r>
      <w:r w:rsidR="001F2E5D" w:rsidRPr="005A2C45">
        <w:t>.</w:t>
      </w:r>
      <w:r w:rsidR="001F2E5D" w:rsidRPr="005A2C45">
        <w:tab/>
        <w:t>Zeitplan</w:t>
      </w:r>
      <w:bookmarkEnd w:id="230"/>
      <w:bookmarkEnd w:id="231"/>
    </w:p>
    <w:tbl>
      <w:tblPr>
        <w:tblStyle w:val="Tabellenraster"/>
        <w:tblW w:w="14567" w:type="dxa"/>
        <w:tblLook w:val="04A0" w:firstRow="1" w:lastRow="0" w:firstColumn="1" w:lastColumn="0" w:noHBand="0" w:noVBand="1"/>
      </w:tblPr>
      <w:tblGrid>
        <w:gridCol w:w="8046"/>
        <w:gridCol w:w="1418"/>
        <w:gridCol w:w="1417"/>
        <w:gridCol w:w="1985"/>
        <w:gridCol w:w="1701"/>
      </w:tblGrid>
      <w:tr w:rsidR="006D32C3" w:rsidRPr="00C3348B" w14:paraId="6521AC1D" w14:textId="7D1649BF" w:rsidTr="00C33C9C">
        <w:tc>
          <w:tcPr>
            <w:tcW w:w="8046" w:type="dxa"/>
            <w:shd w:val="clear" w:color="auto" w:fill="A6A6A6" w:themeFill="background1" w:themeFillShade="A6"/>
          </w:tcPr>
          <w:p w14:paraId="4A5B5FE3" w14:textId="77777777"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418" w:type="dxa"/>
            <w:shd w:val="clear" w:color="auto" w:fill="A6A6A6" w:themeFill="background1" w:themeFillShade="A6"/>
          </w:tcPr>
          <w:p w14:paraId="2E7A76BC" w14:textId="77777777"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417" w:type="dxa"/>
            <w:shd w:val="clear" w:color="auto" w:fill="A6A6A6" w:themeFill="background1" w:themeFillShade="A6"/>
          </w:tcPr>
          <w:p w14:paraId="2B29DA06" w14:textId="77777777"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985" w:type="dxa"/>
            <w:shd w:val="clear" w:color="auto" w:fill="A6A6A6" w:themeFill="background1" w:themeFillShade="A6"/>
          </w:tcPr>
          <w:p w14:paraId="7F9DD5D8" w14:textId="63D5521B" w:rsidR="006D32C3" w:rsidRPr="00C3348B" w:rsidRDefault="006D32C3" w:rsidP="00F16815">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701" w:type="dxa"/>
            <w:shd w:val="clear" w:color="auto" w:fill="A6A6A6" w:themeFill="background1" w:themeFillShade="A6"/>
          </w:tcPr>
          <w:p w14:paraId="5B1820C4" w14:textId="78FA6A92" w:rsidR="006D32C3" w:rsidRPr="00C3348B" w:rsidRDefault="006D32C3" w:rsidP="00F16815">
            <w:pPr>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6D32C3" w:rsidRPr="00C3348B" w14:paraId="76442F65" w14:textId="47ADED1F" w:rsidTr="00C33C9C">
        <w:tc>
          <w:tcPr>
            <w:tcW w:w="8046" w:type="dxa"/>
          </w:tcPr>
          <w:p w14:paraId="57D4BD0F" w14:textId="77777777" w:rsidR="006D32C3" w:rsidRPr="00C3348B" w:rsidRDefault="006D32C3" w:rsidP="00F16815">
            <w:pPr>
              <w:ind w:right="100"/>
            </w:pPr>
            <w:r w:rsidRPr="00C3348B">
              <w:t>Einreichen der Disposition</w:t>
            </w:r>
          </w:p>
        </w:tc>
        <w:tc>
          <w:tcPr>
            <w:tcW w:w="1418" w:type="dxa"/>
          </w:tcPr>
          <w:p w14:paraId="1765D134" w14:textId="77777777" w:rsidR="006D32C3" w:rsidRPr="00C3348B" w:rsidRDefault="006D32C3" w:rsidP="00F16815">
            <w:pPr>
              <w:ind w:right="100"/>
            </w:pPr>
            <w:bookmarkStart w:id="232" w:name="OLE_LINK12"/>
            <w:bookmarkStart w:id="233" w:name="OLE_LINK13"/>
            <w:r w:rsidRPr="00C3348B">
              <w:t>28.02.2017</w:t>
            </w:r>
            <w:bookmarkEnd w:id="232"/>
            <w:bookmarkEnd w:id="233"/>
          </w:p>
        </w:tc>
        <w:tc>
          <w:tcPr>
            <w:tcW w:w="1417" w:type="dxa"/>
          </w:tcPr>
          <w:p w14:paraId="381768D2" w14:textId="77777777" w:rsidR="006D32C3" w:rsidRPr="00C3348B" w:rsidRDefault="006D32C3" w:rsidP="00F16815">
            <w:pPr>
              <w:ind w:right="100"/>
            </w:pPr>
            <w:r w:rsidRPr="00C3348B">
              <w:t>28.02.2017</w:t>
            </w:r>
          </w:p>
        </w:tc>
        <w:tc>
          <w:tcPr>
            <w:tcW w:w="1985" w:type="dxa"/>
          </w:tcPr>
          <w:p w14:paraId="751D0B37" w14:textId="77777777" w:rsidR="006D32C3" w:rsidRPr="00C3348B" w:rsidRDefault="006D32C3" w:rsidP="00F16815">
            <w:pPr>
              <w:ind w:right="100"/>
            </w:pPr>
          </w:p>
        </w:tc>
        <w:tc>
          <w:tcPr>
            <w:tcW w:w="1701" w:type="dxa"/>
          </w:tcPr>
          <w:p w14:paraId="766EAA01" w14:textId="77777777" w:rsidR="006D32C3" w:rsidRPr="00C3348B" w:rsidRDefault="006D32C3" w:rsidP="00F16815">
            <w:pPr>
              <w:ind w:right="100"/>
            </w:pPr>
          </w:p>
        </w:tc>
      </w:tr>
      <w:tr w:rsidR="006D32C3" w:rsidRPr="00C3348B" w14:paraId="7CD62E4D" w14:textId="0E7CF036" w:rsidTr="00C33C9C">
        <w:tc>
          <w:tcPr>
            <w:tcW w:w="8046" w:type="dxa"/>
          </w:tcPr>
          <w:p w14:paraId="30DB1D9E" w14:textId="77777777" w:rsidR="006D32C3" w:rsidRPr="00C3348B" w:rsidRDefault="006D32C3" w:rsidP="00F16815">
            <w:pPr>
              <w:ind w:right="100"/>
            </w:pPr>
            <w:r w:rsidRPr="00C3348B">
              <w:t>Start Masterarbeit</w:t>
            </w:r>
          </w:p>
        </w:tc>
        <w:tc>
          <w:tcPr>
            <w:tcW w:w="1418" w:type="dxa"/>
          </w:tcPr>
          <w:p w14:paraId="610C0DD7" w14:textId="77777777" w:rsidR="006D32C3" w:rsidRPr="00C3348B" w:rsidRDefault="006D32C3" w:rsidP="00F16815">
            <w:pPr>
              <w:ind w:right="100"/>
            </w:pPr>
            <w:bookmarkStart w:id="234" w:name="OLE_LINK14"/>
            <w:bookmarkStart w:id="235" w:name="OLE_LINK15"/>
            <w:r w:rsidRPr="00C3348B">
              <w:t>01.05.2017</w:t>
            </w:r>
            <w:bookmarkEnd w:id="234"/>
            <w:bookmarkEnd w:id="235"/>
          </w:p>
        </w:tc>
        <w:tc>
          <w:tcPr>
            <w:tcW w:w="1417" w:type="dxa"/>
          </w:tcPr>
          <w:p w14:paraId="267BC9F9" w14:textId="77777777" w:rsidR="006D32C3" w:rsidRPr="00C3348B" w:rsidRDefault="006D32C3" w:rsidP="00F16815">
            <w:pPr>
              <w:ind w:right="100"/>
            </w:pPr>
            <w:r w:rsidRPr="00C3348B">
              <w:t>01.05.2017</w:t>
            </w:r>
          </w:p>
        </w:tc>
        <w:tc>
          <w:tcPr>
            <w:tcW w:w="1985" w:type="dxa"/>
          </w:tcPr>
          <w:p w14:paraId="76001944" w14:textId="77777777" w:rsidR="006D32C3" w:rsidRPr="00C3348B" w:rsidRDefault="006D32C3" w:rsidP="00F16815">
            <w:pPr>
              <w:ind w:right="100"/>
            </w:pPr>
          </w:p>
        </w:tc>
        <w:tc>
          <w:tcPr>
            <w:tcW w:w="1701" w:type="dxa"/>
          </w:tcPr>
          <w:p w14:paraId="6A18073B" w14:textId="77777777" w:rsidR="006D32C3" w:rsidRPr="00C3348B" w:rsidRDefault="006D32C3" w:rsidP="00F16815">
            <w:pPr>
              <w:ind w:right="100"/>
            </w:pPr>
          </w:p>
        </w:tc>
      </w:tr>
      <w:tr w:rsidR="006D32C3" w:rsidRPr="00C3348B" w14:paraId="24390976" w14:textId="36DA4471" w:rsidTr="00C33C9C">
        <w:tc>
          <w:tcPr>
            <w:tcW w:w="8046" w:type="dxa"/>
          </w:tcPr>
          <w:p w14:paraId="3FBB2FB1" w14:textId="14427AC1" w:rsidR="006D32C3" w:rsidRPr="00C3348B" w:rsidRDefault="006D32C3" w:rsidP="00C33C9C">
            <w:pPr>
              <w:tabs>
                <w:tab w:val="right" w:pos="5888"/>
              </w:tabs>
              <w:ind w:right="100"/>
            </w:pPr>
            <w:r w:rsidRPr="00C3348B">
              <w:t>SoftwareVersionsDatabase Modellierung</w:t>
            </w:r>
            <w:r w:rsidR="00C33C9C">
              <w:tab/>
            </w:r>
          </w:p>
        </w:tc>
        <w:tc>
          <w:tcPr>
            <w:tcW w:w="1418" w:type="dxa"/>
          </w:tcPr>
          <w:p w14:paraId="0B216C8D" w14:textId="49555049" w:rsidR="006D32C3" w:rsidRPr="00C3348B" w:rsidRDefault="006D32C3" w:rsidP="00F16815">
            <w:pPr>
              <w:ind w:right="100"/>
            </w:pPr>
            <w:r w:rsidRPr="00C3348B">
              <w:t>0</w:t>
            </w:r>
            <w:r w:rsidR="00C33C9C">
              <w:t>2</w:t>
            </w:r>
            <w:r w:rsidRPr="00C3348B">
              <w:t>.05.2017</w:t>
            </w:r>
          </w:p>
        </w:tc>
        <w:tc>
          <w:tcPr>
            <w:tcW w:w="1417" w:type="dxa"/>
          </w:tcPr>
          <w:p w14:paraId="1C4E0922" w14:textId="5CBE8EC7" w:rsidR="006D32C3" w:rsidRPr="00C3348B" w:rsidRDefault="00C33C9C" w:rsidP="00F16815">
            <w:pPr>
              <w:ind w:right="100"/>
            </w:pPr>
            <w:r>
              <w:t>18</w:t>
            </w:r>
            <w:r w:rsidR="006D32C3" w:rsidRPr="00C3348B">
              <w:t>.05.2017</w:t>
            </w:r>
          </w:p>
        </w:tc>
        <w:tc>
          <w:tcPr>
            <w:tcW w:w="1985" w:type="dxa"/>
          </w:tcPr>
          <w:p w14:paraId="78C121C2" w14:textId="77777777" w:rsidR="006D32C3" w:rsidRPr="00C3348B" w:rsidRDefault="006D32C3" w:rsidP="00F16815">
            <w:pPr>
              <w:ind w:right="100"/>
            </w:pPr>
            <w:r w:rsidRPr="00C3348B">
              <w:t>15</w:t>
            </w:r>
          </w:p>
        </w:tc>
        <w:tc>
          <w:tcPr>
            <w:tcW w:w="1701" w:type="dxa"/>
          </w:tcPr>
          <w:p w14:paraId="6E806D01" w14:textId="77777777" w:rsidR="006D32C3" w:rsidRPr="00C3348B" w:rsidRDefault="006D32C3" w:rsidP="00F16815">
            <w:pPr>
              <w:ind w:right="100"/>
            </w:pPr>
          </w:p>
        </w:tc>
      </w:tr>
      <w:tr w:rsidR="00C33C9C" w:rsidRPr="00C3348B" w14:paraId="39381765" w14:textId="77777777" w:rsidTr="00C33C9C">
        <w:tc>
          <w:tcPr>
            <w:tcW w:w="8046" w:type="dxa"/>
          </w:tcPr>
          <w:p w14:paraId="01D89438" w14:textId="589FE064" w:rsidR="00C33C9C" w:rsidRPr="00C3348B" w:rsidRDefault="00C33C9C" w:rsidP="00C33C9C">
            <w:pPr>
              <w:pStyle w:val="Listenabsatz"/>
              <w:numPr>
                <w:ilvl w:val="0"/>
                <w:numId w:val="31"/>
              </w:numPr>
              <w:tabs>
                <w:tab w:val="right" w:pos="5888"/>
              </w:tabs>
              <w:ind w:right="100"/>
            </w:pPr>
            <w:r>
              <w:t>Modellierung im MySQL Workbench</w:t>
            </w:r>
          </w:p>
        </w:tc>
        <w:tc>
          <w:tcPr>
            <w:tcW w:w="1418" w:type="dxa"/>
          </w:tcPr>
          <w:p w14:paraId="6CBADFDD" w14:textId="58167FA9" w:rsidR="00C33C9C" w:rsidRPr="00C3348B" w:rsidRDefault="00C33C9C" w:rsidP="00F16815">
            <w:pPr>
              <w:ind w:right="100"/>
            </w:pPr>
            <w:r>
              <w:t>02.05.2017</w:t>
            </w:r>
          </w:p>
        </w:tc>
        <w:tc>
          <w:tcPr>
            <w:tcW w:w="1417" w:type="dxa"/>
          </w:tcPr>
          <w:p w14:paraId="582B11FA" w14:textId="7AC5073E" w:rsidR="00C33C9C" w:rsidRPr="00C3348B" w:rsidRDefault="00C33C9C" w:rsidP="00F16815">
            <w:pPr>
              <w:ind w:right="100"/>
            </w:pPr>
            <w:r>
              <w:t>17.05.2017</w:t>
            </w:r>
          </w:p>
        </w:tc>
        <w:tc>
          <w:tcPr>
            <w:tcW w:w="1985" w:type="dxa"/>
          </w:tcPr>
          <w:p w14:paraId="075D9BEF" w14:textId="193275CB" w:rsidR="00C33C9C" w:rsidRPr="00C3348B" w:rsidRDefault="00C33C9C" w:rsidP="00F16815">
            <w:pPr>
              <w:ind w:right="100"/>
            </w:pPr>
            <w:r>
              <w:t>13</w:t>
            </w:r>
          </w:p>
        </w:tc>
        <w:tc>
          <w:tcPr>
            <w:tcW w:w="1701" w:type="dxa"/>
          </w:tcPr>
          <w:p w14:paraId="2D33D9D2" w14:textId="77777777" w:rsidR="00C33C9C" w:rsidRPr="00C3348B" w:rsidRDefault="00C33C9C" w:rsidP="00F16815">
            <w:pPr>
              <w:ind w:right="100"/>
            </w:pPr>
          </w:p>
        </w:tc>
      </w:tr>
      <w:tr w:rsidR="00C33C9C" w:rsidRPr="00C3348B" w14:paraId="08748C41" w14:textId="77777777" w:rsidTr="00C33C9C">
        <w:tc>
          <w:tcPr>
            <w:tcW w:w="8046" w:type="dxa"/>
          </w:tcPr>
          <w:p w14:paraId="744838DF" w14:textId="5F82E72B" w:rsidR="00C33C9C" w:rsidRDefault="00C33C9C" w:rsidP="00C33C9C">
            <w:pPr>
              <w:pStyle w:val="Listenabsatz"/>
              <w:numPr>
                <w:ilvl w:val="0"/>
                <w:numId w:val="31"/>
              </w:numPr>
              <w:tabs>
                <w:tab w:val="right" w:pos="5888"/>
              </w:tabs>
              <w:ind w:right="100"/>
            </w:pPr>
            <w:r>
              <w:t>Scripts erstellen</w:t>
            </w:r>
          </w:p>
        </w:tc>
        <w:tc>
          <w:tcPr>
            <w:tcW w:w="1418" w:type="dxa"/>
          </w:tcPr>
          <w:p w14:paraId="11BAAAF1" w14:textId="563FAF16" w:rsidR="00C33C9C" w:rsidRPr="00C3348B" w:rsidRDefault="00C33C9C" w:rsidP="00F16815">
            <w:pPr>
              <w:ind w:right="100"/>
            </w:pPr>
            <w:r>
              <w:t>17.05.2017</w:t>
            </w:r>
          </w:p>
        </w:tc>
        <w:tc>
          <w:tcPr>
            <w:tcW w:w="1417" w:type="dxa"/>
          </w:tcPr>
          <w:p w14:paraId="413C90A1" w14:textId="2D106655" w:rsidR="00C33C9C" w:rsidRPr="00C3348B" w:rsidRDefault="00C33C9C" w:rsidP="00F16815">
            <w:pPr>
              <w:ind w:right="100"/>
            </w:pPr>
            <w:r>
              <w:t>18.05.2017</w:t>
            </w:r>
          </w:p>
        </w:tc>
        <w:tc>
          <w:tcPr>
            <w:tcW w:w="1985" w:type="dxa"/>
          </w:tcPr>
          <w:p w14:paraId="4B85495A" w14:textId="2FC6A5CA" w:rsidR="00C33C9C" w:rsidRPr="00C3348B" w:rsidRDefault="00C33C9C" w:rsidP="00F16815">
            <w:pPr>
              <w:ind w:right="100"/>
            </w:pPr>
            <w:r>
              <w:t>2</w:t>
            </w:r>
          </w:p>
        </w:tc>
        <w:tc>
          <w:tcPr>
            <w:tcW w:w="1701" w:type="dxa"/>
          </w:tcPr>
          <w:p w14:paraId="535BEBDE" w14:textId="77777777" w:rsidR="00C33C9C" w:rsidRPr="00C3348B" w:rsidRDefault="00C33C9C" w:rsidP="00F16815">
            <w:pPr>
              <w:ind w:right="100"/>
            </w:pPr>
          </w:p>
        </w:tc>
      </w:tr>
      <w:tr w:rsidR="00C33C9C" w:rsidRPr="00C3348B" w14:paraId="2F335D10" w14:textId="77777777" w:rsidTr="00C33C9C">
        <w:tc>
          <w:tcPr>
            <w:tcW w:w="8046" w:type="dxa"/>
          </w:tcPr>
          <w:p w14:paraId="6E940F9F" w14:textId="3A873392" w:rsidR="00C33C9C" w:rsidRPr="00C3348B" w:rsidRDefault="00C33C9C" w:rsidP="00F16815">
            <w:pPr>
              <w:ind w:right="100"/>
            </w:pPr>
            <w:r>
              <w:t>Test</w:t>
            </w:r>
          </w:p>
        </w:tc>
        <w:tc>
          <w:tcPr>
            <w:tcW w:w="1418" w:type="dxa"/>
          </w:tcPr>
          <w:p w14:paraId="41284192" w14:textId="77777777" w:rsidR="00C33C9C" w:rsidRPr="00C3348B" w:rsidRDefault="00C33C9C" w:rsidP="00F16815">
            <w:pPr>
              <w:ind w:right="100"/>
            </w:pPr>
          </w:p>
        </w:tc>
        <w:tc>
          <w:tcPr>
            <w:tcW w:w="1417" w:type="dxa"/>
          </w:tcPr>
          <w:p w14:paraId="40684CCA" w14:textId="77777777" w:rsidR="00C33C9C" w:rsidRPr="00C3348B" w:rsidRDefault="00C33C9C" w:rsidP="00F16815">
            <w:pPr>
              <w:ind w:right="100"/>
            </w:pPr>
          </w:p>
        </w:tc>
        <w:tc>
          <w:tcPr>
            <w:tcW w:w="1985" w:type="dxa"/>
          </w:tcPr>
          <w:p w14:paraId="7C56B78C" w14:textId="77777777" w:rsidR="00C33C9C" w:rsidRPr="00C3348B" w:rsidRDefault="00C33C9C" w:rsidP="00F16815">
            <w:pPr>
              <w:ind w:right="100"/>
            </w:pPr>
          </w:p>
        </w:tc>
        <w:tc>
          <w:tcPr>
            <w:tcW w:w="1701" w:type="dxa"/>
          </w:tcPr>
          <w:p w14:paraId="25CC71B8" w14:textId="77777777" w:rsidR="00C33C9C" w:rsidRPr="00C3348B" w:rsidRDefault="00C33C9C" w:rsidP="00F16815">
            <w:pPr>
              <w:ind w:right="100"/>
            </w:pPr>
          </w:p>
        </w:tc>
      </w:tr>
      <w:tr w:rsidR="00C33C9C" w:rsidRPr="00C3348B" w14:paraId="0BD860D6" w14:textId="77777777" w:rsidTr="00C33C9C">
        <w:tc>
          <w:tcPr>
            <w:tcW w:w="8046" w:type="dxa"/>
          </w:tcPr>
          <w:p w14:paraId="345EA1FC" w14:textId="4DD44F9E" w:rsidR="00C33C9C" w:rsidRPr="00C3348B" w:rsidRDefault="00C33C9C" w:rsidP="00C33C9C">
            <w:pPr>
              <w:pStyle w:val="Listenabsatz"/>
              <w:numPr>
                <w:ilvl w:val="0"/>
                <w:numId w:val="31"/>
              </w:numPr>
              <w:ind w:right="100"/>
            </w:pPr>
            <w:r>
              <w:t>Testinformationen in SoftwareVersionsDatabase schreiben</w:t>
            </w:r>
          </w:p>
        </w:tc>
        <w:tc>
          <w:tcPr>
            <w:tcW w:w="1418" w:type="dxa"/>
          </w:tcPr>
          <w:p w14:paraId="2D790FAC" w14:textId="77777777" w:rsidR="00C33C9C" w:rsidRPr="00C3348B" w:rsidRDefault="00C33C9C" w:rsidP="00F16815">
            <w:pPr>
              <w:ind w:right="100"/>
            </w:pPr>
          </w:p>
        </w:tc>
        <w:tc>
          <w:tcPr>
            <w:tcW w:w="1417" w:type="dxa"/>
          </w:tcPr>
          <w:p w14:paraId="185B0C22" w14:textId="77777777" w:rsidR="00C33C9C" w:rsidRPr="00C3348B" w:rsidRDefault="00C33C9C" w:rsidP="00F16815">
            <w:pPr>
              <w:ind w:right="100"/>
            </w:pPr>
          </w:p>
        </w:tc>
        <w:tc>
          <w:tcPr>
            <w:tcW w:w="1985" w:type="dxa"/>
          </w:tcPr>
          <w:p w14:paraId="77ED353D" w14:textId="77777777" w:rsidR="00C33C9C" w:rsidRPr="00C3348B" w:rsidRDefault="00C33C9C" w:rsidP="00F16815">
            <w:pPr>
              <w:ind w:right="100"/>
            </w:pPr>
          </w:p>
        </w:tc>
        <w:tc>
          <w:tcPr>
            <w:tcW w:w="1701" w:type="dxa"/>
          </w:tcPr>
          <w:p w14:paraId="62204A89" w14:textId="77777777" w:rsidR="00C33C9C" w:rsidRPr="00C3348B" w:rsidRDefault="00C33C9C" w:rsidP="00F16815">
            <w:pPr>
              <w:ind w:right="100"/>
            </w:pPr>
          </w:p>
        </w:tc>
      </w:tr>
      <w:tr w:rsidR="00C33C9C" w:rsidRPr="00C3348B" w14:paraId="267AD892" w14:textId="77777777" w:rsidTr="00C33C9C">
        <w:tc>
          <w:tcPr>
            <w:tcW w:w="8046" w:type="dxa"/>
          </w:tcPr>
          <w:p w14:paraId="4D554746" w14:textId="244193D5" w:rsidR="00C33C9C" w:rsidRPr="00C3348B" w:rsidRDefault="00C33C9C" w:rsidP="00C33C9C">
            <w:pPr>
              <w:pStyle w:val="Listenabsatz"/>
              <w:numPr>
                <w:ilvl w:val="0"/>
                <w:numId w:val="31"/>
              </w:numPr>
              <w:ind w:right="100"/>
            </w:pPr>
            <w:r>
              <w:t>Testinformationen an TestUpdateFirmware über Umgebungsvariablen</w:t>
            </w:r>
          </w:p>
        </w:tc>
        <w:tc>
          <w:tcPr>
            <w:tcW w:w="1418" w:type="dxa"/>
          </w:tcPr>
          <w:p w14:paraId="5B9C397F" w14:textId="77777777" w:rsidR="00C33C9C" w:rsidRPr="00C3348B" w:rsidRDefault="00C33C9C" w:rsidP="00F16815">
            <w:pPr>
              <w:ind w:right="100"/>
            </w:pPr>
          </w:p>
        </w:tc>
        <w:tc>
          <w:tcPr>
            <w:tcW w:w="1417" w:type="dxa"/>
          </w:tcPr>
          <w:p w14:paraId="13569AA6" w14:textId="77777777" w:rsidR="00C33C9C" w:rsidRPr="00C3348B" w:rsidRDefault="00C33C9C" w:rsidP="00F16815">
            <w:pPr>
              <w:ind w:right="100"/>
            </w:pPr>
          </w:p>
        </w:tc>
        <w:tc>
          <w:tcPr>
            <w:tcW w:w="1985" w:type="dxa"/>
          </w:tcPr>
          <w:p w14:paraId="7C77A027" w14:textId="77777777" w:rsidR="00C33C9C" w:rsidRPr="00C3348B" w:rsidRDefault="00C33C9C" w:rsidP="00F16815">
            <w:pPr>
              <w:ind w:right="100"/>
            </w:pPr>
          </w:p>
        </w:tc>
        <w:tc>
          <w:tcPr>
            <w:tcW w:w="1701" w:type="dxa"/>
          </w:tcPr>
          <w:p w14:paraId="1447EDCF" w14:textId="77777777" w:rsidR="00C33C9C" w:rsidRPr="00C3348B" w:rsidRDefault="00C33C9C" w:rsidP="00F16815">
            <w:pPr>
              <w:ind w:right="100"/>
            </w:pPr>
          </w:p>
        </w:tc>
      </w:tr>
      <w:tr w:rsidR="00C431A3" w:rsidRPr="00C3348B" w14:paraId="42D015DB" w14:textId="77777777" w:rsidTr="00C33C9C">
        <w:tc>
          <w:tcPr>
            <w:tcW w:w="8046" w:type="dxa"/>
          </w:tcPr>
          <w:p w14:paraId="762B2A98" w14:textId="6C63DE7A" w:rsidR="00C431A3" w:rsidRPr="00C3348B" w:rsidRDefault="00C431A3" w:rsidP="00F16815">
            <w:pPr>
              <w:ind w:right="100"/>
            </w:pPr>
            <w:r>
              <w:t>TestUpdateFirmware</w:t>
            </w:r>
          </w:p>
        </w:tc>
        <w:tc>
          <w:tcPr>
            <w:tcW w:w="1418" w:type="dxa"/>
          </w:tcPr>
          <w:p w14:paraId="710DFA35" w14:textId="77777777" w:rsidR="00C431A3" w:rsidRPr="00C3348B" w:rsidRDefault="00C431A3" w:rsidP="00F16815">
            <w:pPr>
              <w:ind w:right="100"/>
            </w:pPr>
          </w:p>
        </w:tc>
        <w:tc>
          <w:tcPr>
            <w:tcW w:w="1417" w:type="dxa"/>
          </w:tcPr>
          <w:p w14:paraId="4044C029" w14:textId="77777777" w:rsidR="00C431A3" w:rsidRPr="00C3348B" w:rsidRDefault="00C431A3" w:rsidP="00F16815">
            <w:pPr>
              <w:ind w:right="100"/>
            </w:pPr>
          </w:p>
        </w:tc>
        <w:tc>
          <w:tcPr>
            <w:tcW w:w="1985" w:type="dxa"/>
          </w:tcPr>
          <w:p w14:paraId="288CB6F1" w14:textId="77777777" w:rsidR="00C431A3" w:rsidRPr="00C3348B" w:rsidRDefault="00C431A3" w:rsidP="00F16815">
            <w:pPr>
              <w:ind w:right="100"/>
            </w:pPr>
          </w:p>
        </w:tc>
        <w:tc>
          <w:tcPr>
            <w:tcW w:w="1701" w:type="dxa"/>
          </w:tcPr>
          <w:p w14:paraId="3953116B" w14:textId="77777777" w:rsidR="00C431A3" w:rsidRPr="00C3348B" w:rsidRDefault="00C431A3" w:rsidP="00F16815">
            <w:pPr>
              <w:ind w:right="100"/>
            </w:pPr>
          </w:p>
        </w:tc>
      </w:tr>
      <w:tr w:rsidR="00C431A3" w:rsidRPr="00C3348B" w14:paraId="07A8B081" w14:textId="77777777" w:rsidTr="00C33C9C">
        <w:tc>
          <w:tcPr>
            <w:tcW w:w="8046" w:type="dxa"/>
          </w:tcPr>
          <w:p w14:paraId="44CA9015" w14:textId="31C359DB" w:rsidR="00C431A3" w:rsidRPr="00C3348B" w:rsidRDefault="00C431A3" w:rsidP="00C431A3">
            <w:pPr>
              <w:pStyle w:val="Listenabsatz"/>
              <w:numPr>
                <w:ilvl w:val="0"/>
                <w:numId w:val="32"/>
              </w:numPr>
              <w:ind w:right="100"/>
            </w:pPr>
            <w:r>
              <w:t>Anweisung Update Testinformationen</w:t>
            </w:r>
          </w:p>
        </w:tc>
        <w:tc>
          <w:tcPr>
            <w:tcW w:w="1418" w:type="dxa"/>
          </w:tcPr>
          <w:p w14:paraId="2A064E6C" w14:textId="77777777" w:rsidR="00C431A3" w:rsidRPr="00C3348B" w:rsidRDefault="00C431A3" w:rsidP="00F16815">
            <w:pPr>
              <w:ind w:right="100"/>
            </w:pPr>
          </w:p>
        </w:tc>
        <w:tc>
          <w:tcPr>
            <w:tcW w:w="1417" w:type="dxa"/>
          </w:tcPr>
          <w:p w14:paraId="4EFB4213" w14:textId="77777777" w:rsidR="00C431A3" w:rsidRPr="00C3348B" w:rsidRDefault="00C431A3" w:rsidP="00F16815">
            <w:pPr>
              <w:ind w:right="100"/>
            </w:pPr>
          </w:p>
        </w:tc>
        <w:tc>
          <w:tcPr>
            <w:tcW w:w="1985" w:type="dxa"/>
          </w:tcPr>
          <w:p w14:paraId="1822BFA0" w14:textId="77777777" w:rsidR="00C431A3" w:rsidRPr="00C3348B" w:rsidRDefault="00C431A3" w:rsidP="00F16815">
            <w:pPr>
              <w:ind w:right="100"/>
            </w:pPr>
          </w:p>
        </w:tc>
        <w:tc>
          <w:tcPr>
            <w:tcW w:w="1701" w:type="dxa"/>
          </w:tcPr>
          <w:p w14:paraId="081E261C" w14:textId="77777777" w:rsidR="00C431A3" w:rsidRPr="00C3348B" w:rsidRDefault="00C431A3" w:rsidP="00F16815">
            <w:pPr>
              <w:ind w:right="100"/>
            </w:pPr>
          </w:p>
        </w:tc>
      </w:tr>
      <w:tr w:rsidR="00C431A3" w:rsidRPr="00C3348B" w14:paraId="4517B5D9" w14:textId="77777777" w:rsidTr="00C33C9C">
        <w:tc>
          <w:tcPr>
            <w:tcW w:w="8046" w:type="dxa"/>
          </w:tcPr>
          <w:p w14:paraId="6B9661D1" w14:textId="4C71B22E" w:rsidR="00C431A3" w:rsidRPr="00C3348B" w:rsidRDefault="00C431A3" w:rsidP="00C431A3">
            <w:pPr>
              <w:pStyle w:val="Listenabsatz"/>
              <w:numPr>
                <w:ilvl w:val="0"/>
                <w:numId w:val="32"/>
              </w:numPr>
              <w:ind w:right="100"/>
            </w:pPr>
            <w:r>
              <w:t>Abfrage Testinformationen</w:t>
            </w:r>
          </w:p>
        </w:tc>
        <w:tc>
          <w:tcPr>
            <w:tcW w:w="1418" w:type="dxa"/>
          </w:tcPr>
          <w:p w14:paraId="033375BB" w14:textId="77777777" w:rsidR="00C431A3" w:rsidRPr="00C3348B" w:rsidRDefault="00C431A3" w:rsidP="00F16815">
            <w:pPr>
              <w:ind w:right="100"/>
            </w:pPr>
          </w:p>
        </w:tc>
        <w:tc>
          <w:tcPr>
            <w:tcW w:w="1417" w:type="dxa"/>
          </w:tcPr>
          <w:p w14:paraId="68384280" w14:textId="77777777" w:rsidR="00C431A3" w:rsidRPr="00C3348B" w:rsidRDefault="00C431A3" w:rsidP="00F16815">
            <w:pPr>
              <w:ind w:right="100"/>
            </w:pPr>
          </w:p>
        </w:tc>
        <w:tc>
          <w:tcPr>
            <w:tcW w:w="1985" w:type="dxa"/>
          </w:tcPr>
          <w:p w14:paraId="515C11DA" w14:textId="77777777" w:rsidR="00C431A3" w:rsidRPr="00C3348B" w:rsidRDefault="00C431A3" w:rsidP="00F16815">
            <w:pPr>
              <w:ind w:right="100"/>
            </w:pPr>
          </w:p>
        </w:tc>
        <w:tc>
          <w:tcPr>
            <w:tcW w:w="1701" w:type="dxa"/>
          </w:tcPr>
          <w:p w14:paraId="5425B182" w14:textId="77777777" w:rsidR="00C431A3" w:rsidRPr="00C3348B" w:rsidRDefault="00C431A3" w:rsidP="00F16815">
            <w:pPr>
              <w:ind w:right="100"/>
            </w:pPr>
          </w:p>
        </w:tc>
      </w:tr>
      <w:tr w:rsidR="00C431A3" w:rsidRPr="00C3348B" w14:paraId="0D6A6709" w14:textId="77777777" w:rsidTr="00C33C9C">
        <w:tc>
          <w:tcPr>
            <w:tcW w:w="8046" w:type="dxa"/>
          </w:tcPr>
          <w:p w14:paraId="46BA806C" w14:textId="29BA4913" w:rsidR="00C431A3" w:rsidRPr="00C3348B" w:rsidRDefault="00C431A3" w:rsidP="00C431A3">
            <w:pPr>
              <w:pStyle w:val="Listenabsatz"/>
              <w:numPr>
                <w:ilvl w:val="0"/>
                <w:numId w:val="32"/>
              </w:numPr>
              <w:ind w:right="100"/>
            </w:pPr>
            <w:r>
              <w:t>Testinformationen in SoftwareVersionsDatabase schreiben</w:t>
            </w:r>
            <w:bookmarkStart w:id="236" w:name="_GoBack"/>
            <w:bookmarkEnd w:id="236"/>
          </w:p>
        </w:tc>
        <w:tc>
          <w:tcPr>
            <w:tcW w:w="1418" w:type="dxa"/>
          </w:tcPr>
          <w:p w14:paraId="7BDD89E5" w14:textId="77777777" w:rsidR="00C431A3" w:rsidRPr="00C3348B" w:rsidRDefault="00C431A3" w:rsidP="00F16815">
            <w:pPr>
              <w:ind w:right="100"/>
            </w:pPr>
          </w:p>
        </w:tc>
        <w:tc>
          <w:tcPr>
            <w:tcW w:w="1417" w:type="dxa"/>
          </w:tcPr>
          <w:p w14:paraId="7D000E26" w14:textId="77777777" w:rsidR="00C431A3" w:rsidRPr="00C3348B" w:rsidRDefault="00C431A3" w:rsidP="00F16815">
            <w:pPr>
              <w:ind w:right="100"/>
            </w:pPr>
          </w:p>
        </w:tc>
        <w:tc>
          <w:tcPr>
            <w:tcW w:w="1985" w:type="dxa"/>
          </w:tcPr>
          <w:p w14:paraId="062BC0AB" w14:textId="77777777" w:rsidR="00C431A3" w:rsidRPr="00C3348B" w:rsidRDefault="00C431A3" w:rsidP="00F16815">
            <w:pPr>
              <w:ind w:right="100"/>
            </w:pPr>
          </w:p>
        </w:tc>
        <w:tc>
          <w:tcPr>
            <w:tcW w:w="1701" w:type="dxa"/>
          </w:tcPr>
          <w:p w14:paraId="578B1325" w14:textId="77777777" w:rsidR="00C431A3" w:rsidRPr="00C3348B" w:rsidRDefault="00C431A3" w:rsidP="00F16815">
            <w:pPr>
              <w:ind w:right="100"/>
            </w:pPr>
          </w:p>
        </w:tc>
      </w:tr>
      <w:tr w:rsidR="006D32C3" w:rsidRPr="00C3348B" w14:paraId="2ACF8FDC" w14:textId="4FE2A3EB" w:rsidTr="00C33C9C">
        <w:tc>
          <w:tcPr>
            <w:tcW w:w="8046" w:type="dxa"/>
          </w:tcPr>
          <w:p w14:paraId="3B2CC29E" w14:textId="77777777" w:rsidR="006D32C3" w:rsidRPr="00C3348B" w:rsidRDefault="006D32C3" w:rsidP="00F16815">
            <w:pPr>
              <w:ind w:right="100"/>
            </w:pPr>
            <w:r w:rsidRPr="00C3348B">
              <w:t>TTIC2 Zugriff auf SoftwareVersionsDatabase</w:t>
            </w:r>
          </w:p>
        </w:tc>
        <w:tc>
          <w:tcPr>
            <w:tcW w:w="1418" w:type="dxa"/>
          </w:tcPr>
          <w:p w14:paraId="3F32FD91" w14:textId="77777777" w:rsidR="006D32C3" w:rsidRPr="00C3348B" w:rsidRDefault="006D32C3" w:rsidP="00F16815">
            <w:pPr>
              <w:ind w:right="100"/>
            </w:pPr>
            <w:r w:rsidRPr="00C3348B">
              <w:t>08.05.2017</w:t>
            </w:r>
          </w:p>
        </w:tc>
        <w:tc>
          <w:tcPr>
            <w:tcW w:w="1417" w:type="dxa"/>
          </w:tcPr>
          <w:p w14:paraId="2236792C" w14:textId="77777777" w:rsidR="006D32C3" w:rsidRPr="00C3348B" w:rsidRDefault="006D32C3" w:rsidP="00F16815">
            <w:pPr>
              <w:ind w:right="100"/>
            </w:pPr>
            <w:r w:rsidRPr="00C3348B">
              <w:t>21.05.2017</w:t>
            </w:r>
          </w:p>
        </w:tc>
        <w:tc>
          <w:tcPr>
            <w:tcW w:w="1985" w:type="dxa"/>
          </w:tcPr>
          <w:p w14:paraId="1ED34A21" w14:textId="77777777" w:rsidR="006D32C3" w:rsidRPr="00C3348B" w:rsidRDefault="006D32C3" w:rsidP="00F16815">
            <w:pPr>
              <w:ind w:right="100"/>
            </w:pPr>
            <w:r w:rsidRPr="00C3348B">
              <w:t>30</w:t>
            </w:r>
          </w:p>
        </w:tc>
        <w:tc>
          <w:tcPr>
            <w:tcW w:w="1701" w:type="dxa"/>
          </w:tcPr>
          <w:p w14:paraId="44B73F38" w14:textId="77777777" w:rsidR="006D32C3" w:rsidRPr="00C3348B" w:rsidRDefault="006D32C3" w:rsidP="00F16815">
            <w:pPr>
              <w:ind w:right="100"/>
            </w:pPr>
          </w:p>
        </w:tc>
      </w:tr>
      <w:tr w:rsidR="006D32C3" w:rsidRPr="00C3348B" w14:paraId="4BDD7196" w14:textId="450120CF" w:rsidTr="00C33C9C">
        <w:tc>
          <w:tcPr>
            <w:tcW w:w="8046" w:type="dxa"/>
          </w:tcPr>
          <w:p w14:paraId="77CEA36A" w14:textId="77777777" w:rsidR="006D32C3" w:rsidRPr="00C3348B" w:rsidRDefault="006D32C3" w:rsidP="00F16815">
            <w:pPr>
              <w:ind w:right="100"/>
            </w:pPr>
            <w:bookmarkStart w:id="237" w:name="_Hlk472973494"/>
            <w:r w:rsidRPr="00C3348B">
              <w:lastRenderedPageBreak/>
              <w:t>Erstellung ETIC2</w:t>
            </w:r>
          </w:p>
        </w:tc>
        <w:tc>
          <w:tcPr>
            <w:tcW w:w="1418" w:type="dxa"/>
          </w:tcPr>
          <w:p w14:paraId="4D601810" w14:textId="77777777" w:rsidR="006D32C3" w:rsidRPr="00C3348B" w:rsidRDefault="006D32C3" w:rsidP="00F16815">
            <w:pPr>
              <w:ind w:right="100"/>
            </w:pPr>
            <w:r w:rsidRPr="00C3348B">
              <w:t>22.05.2017</w:t>
            </w:r>
          </w:p>
        </w:tc>
        <w:tc>
          <w:tcPr>
            <w:tcW w:w="1417" w:type="dxa"/>
          </w:tcPr>
          <w:p w14:paraId="7A87EFB5" w14:textId="77777777" w:rsidR="006D32C3" w:rsidRPr="00C3348B" w:rsidRDefault="006D32C3" w:rsidP="00F16815">
            <w:pPr>
              <w:ind w:right="100"/>
            </w:pPr>
            <w:r w:rsidRPr="00C3348B">
              <w:t>13.08.2017</w:t>
            </w:r>
          </w:p>
        </w:tc>
        <w:tc>
          <w:tcPr>
            <w:tcW w:w="1985" w:type="dxa"/>
          </w:tcPr>
          <w:p w14:paraId="4C03E10C" w14:textId="77777777" w:rsidR="006D32C3" w:rsidRPr="00C3348B" w:rsidRDefault="006D32C3" w:rsidP="00F16815">
            <w:pPr>
              <w:ind w:right="100"/>
            </w:pPr>
            <w:r w:rsidRPr="00C3348B">
              <w:t>155</w:t>
            </w:r>
          </w:p>
        </w:tc>
        <w:tc>
          <w:tcPr>
            <w:tcW w:w="1701" w:type="dxa"/>
          </w:tcPr>
          <w:p w14:paraId="57547A64" w14:textId="77777777" w:rsidR="006D32C3" w:rsidRPr="00C3348B" w:rsidRDefault="006D32C3" w:rsidP="00F16815">
            <w:pPr>
              <w:ind w:right="100"/>
            </w:pPr>
          </w:p>
        </w:tc>
      </w:tr>
      <w:bookmarkEnd w:id="237"/>
      <w:tr w:rsidR="006D32C3" w:rsidRPr="00C3348B" w14:paraId="616804CD" w14:textId="5EE83C52" w:rsidTr="00C33C9C">
        <w:tc>
          <w:tcPr>
            <w:tcW w:w="8046" w:type="dxa"/>
          </w:tcPr>
          <w:p w14:paraId="721A45E1" w14:textId="77777777" w:rsidR="006D32C3" w:rsidRPr="00C3348B" w:rsidRDefault="006D32C3" w:rsidP="006D32C3">
            <w:pPr>
              <w:pStyle w:val="Listenabsatz"/>
              <w:numPr>
                <w:ilvl w:val="0"/>
                <w:numId w:val="30"/>
              </w:numPr>
              <w:spacing w:before="0" w:after="0"/>
              <w:ind w:right="100"/>
              <w:rPr>
                <w:szCs w:val="22"/>
              </w:rPr>
            </w:pPr>
            <w:r w:rsidRPr="00C3348B">
              <w:rPr>
                <w:szCs w:val="22"/>
              </w:rPr>
              <w:t>Codierung nach MVVM</w:t>
            </w:r>
          </w:p>
        </w:tc>
        <w:tc>
          <w:tcPr>
            <w:tcW w:w="1418" w:type="dxa"/>
          </w:tcPr>
          <w:p w14:paraId="74F7BED3" w14:textId="4B58A306" w:rsidR="006D32C3" w:rsidRPr="00C3348B" w:rsidRDefault="006D32C3" w:rsidP="00F16815">
            <w:pPr>
              <w:ind w:right="100"/>
            </w:pPr>
            <w:r>
              <w:t>22</w:t>
            </w:r>
            <w:r w:rsidR="00C33C9C">
              <w:t>.</w:t>
            </w:r>
            <w:r w:rsidRPr="00C3348B">
              <w:t>05.2017</w:t>
            </w:r>
          </w:p>
        </w:tc>
        <w:tc>
          <w:tcPr>
            <w:tcW w:w="1417" w:type="dxa"/>
          </w:tcPr>
          <w:p w14:paraId="5F6088AE" w14:textId="77777777" w:rsidR="006D32C3" w:rsidRPr="00C3348B" w:rsidRDefault="006D32C3" w:rsidP="00F16815">
            <w:pPr>
              <w:ind w:right="100"/>
            </w:pPr>
            <w:r w:rsidRPr="00C3348B">
              <w:t>23.07.2017</w:t>
            </w:r>
          </w:p>
        </w:tc>
        <w:tc>
          <w:tcPr>
            <w:tcW w:w="1985" w:type="dxa"/>
          </w:tcPr>
          <w:p w14:paraId="156867EF" w14:textId="2C95022F" w:rsidR="006D32C3" w:rsidRPr="00C3348B" w:rsidRDefault="006D32C3" w:rsidP="00F16815">
            <w:pPr>
              <w:ind w:right="100"/>
            </w:pPr>
            <w:r w:rsidRPr="00C3348B">
              <w:t>1</w:t>
            </w:r>
            <w:r>
              <w:t>1</w:t>
            </w:r>
            <w:r w:rsidRPr="00C3348B">
              <w:t>0</w:t>
            </w:r>
          </w:p>
        </w:tc>
        <w:tc>
          <w:tcPr>
            <w:tcW w:w="1701" w:type="dxa"/>
          </w:tcPr>
          <w:p w14:paraId="0E5F0882" w14:textId="77777777" w:rsidR="006D32C3" w:rsidRPr="00C3348B" w:rsidRDefault="006D32C3" w:rsidP="00F16815">
            <w:pPr>
              <w:ind w:right="100"/>
            </w:pPr>
          </w:p>
        </w:tc>
      </w:tr>
      <w:tr w:rsidR="006D32C3" w:rsidRPr="00C3348B" w14:paraId="3C4C0D97" w14:textId="6ED61A39" w:rsidTr="00C33C9C">
        <w:tc>
          <w:tcPr>
            <w:tcW w:w="8046" w:type="dxa"/>
          </w:tcPr>
          <w:p w14:paraId="6E8D2987" w14:textId="77777777" w:rsidR="006D32C3" w:rsidRPr="00C3348B" w:rsidRDefault="006D32C3" w:rsidP="006D32C3">
            <w:pPr>
              <w:pStyle w:val="Listenabsatz"/>
              <w:numPr>
                <w:ilvl w:val="0"/>
                <w:numId w:val="30"/>
              </w:numPr>
              <w:spacing w:before="0" w:after="0"/>
              <w:ind w:right="100"/>
              <w:rPr>
                <w:szCs w:val="22"/>
              </w:rPr>
            </w:pPr>
            <w:r w:rsidRPr="00C3348B">
              <w:rPr>
                <w:szCs w:val="22"/>
              </w:rPr>
              <w:t>Anbindung SoftwareVersionsDatabase</w:t>
            </w:r>
          </w:p>
        </w:tc>
        <w:tc>
          <w:tcPr>
            <w:tcW w:w="1418" w:type="dxa"/>
          </w:tcPr>
          <w:p w14:paraId="387EFFF4" w14:textId="77777777" w:rsidR="006D32C3" w:rsidRPr="00C3348B" w:rsidRDefault="006D32C3" w:rsidP="00F16815">
            <w:pPr>
              <w:ind w:right="100"/>
            </w:pPr>
            <w:r w:rsidRPr="00C3348B">
              <w:t>26.05.2017</w:t>
            </w:r>
          </w:p>
        </w:tc>
        <w:tc>
          <w:tcPr>
            <w:tcW w:w="1417" w:type="dxa"/>
          </w:tcPr>
          <w:p w14:paraId="7B2DFA4B" w14:textId="77777777" w:rsidR="006D32C3" w:rsidRPr="00C3348B" w:rsidRDefault="006D32C3" w:rsidP="00F16815">
            <w:pPr>
              <w:ind w:right="100"/>
            </w:pPr>
            <w:r w:rsidRPr="00C3348B">
              <w:t>23.07.2017</w:t>
            </w:r>
          </w:p>
        </w:tc>
        <w:tc>
          <w:tcPr>
            <w:tcW w:w="1985" w:type="dxa"/>
          </w:tcPr>
          <w:p w14:paraId="2DE81A77" w14:textId="77777777" w:rsidR="006D32C3" w:rsidRPr="00C3348B" w:rsidRDefault="006D32C3" w:rsidP="00F16815">
            <w:pPr>
              <w:ind w:right="100"/>
            </w:pPr>
            <w:r w:rsidRPr="00C3348B">
              <w:t>5</w:t>
            </w:r>
          </w:p>
        </w:tc>
        <w:tc>
          <w:tcPr>
            <w:tcW w:w="1701" w:type="dxa"/>
          </w:tcPr>
          <w:p w14:paraId="26B8E2FC" w14:textId="77777777" w:rsidR="006D32C3" w:rsidRPr="00C3348B" w:rsidRDefault="006D32C3" w:rsidP="00F16815">
            <w:pPr>
              <w:ind w:right="100"/>
            </w:pPr>
          </w:p>
        </w:tc>
      </w:tr>
      <w:tr w:rsidR="006D32C3" w:rsidRPr="00C3348B" w14:paraId="1C7FD6FF" w14:textId="1DE8B524" w:rsidTr="00C33C9C">
        <w:tc>
          <w:tcPr>
            <w:tcW w:w="8046" w:type="dxa"/>
          </w:tcPr>
          <w:p w14:paraId="4CB222D6" w14:textId="77777777" w:rsidR="006D32C3" w:rsidRPr="00C3348B" w:rsidRDefault="006D32C3" w:rsidP="006D32C3">
            <w:pPr>
              <w:pStyle w:val="Listenabsatz"/>
              <w:numPr>
                <w:ilvl w:val="0"/>
                <w:numId w:val="30"/>
              </w:numPr>
              <w:spacing w:before="0" w:after="0"/>
              <w:ind w:right="100"/>
              <w:rPr>
                <w:szCs w:val="22"/>
              </w:rPr>
            </w:pPr>
            <w:r w:rsidRPr="00C3348B">
              <w:rPr>
                <w:szCs w:val="22"/>
              </w:rPr>
              <w:t>Ausgabe Bericht</w:t>
            </w:r>
          </w:p>
        </w:tc>
        <w:tc>
          <w:tcPr>
            <w:tcW w:w="1418" w:type="dxa"/>
          </w:tcPr>
          <w:p w14:paraId="68EF426F" w14:textId="77777777" w:rsidR="006D32C3" w:rsidRPr="00C3348B" w:rsidRDefault="006D32C3" w:rsidP="00F16815">
            <w:pPr>
              <w:ind w:right="100"/>
            </w:pPr>
            <w:r w:rsidRPr="00C3348B">
              <w:t>24.07.2017</w:t>
            </w:r>
          </w:p>
        </w:tc>
        <w:tc>
          <w:tcPr>
            <w:tcW w:w="1417" w:type="dxa"/>
          </w:tcPr>
          <w:p w14:paraId="3DD47C3C" w14:textId="77777777" w:rsidR="006D32C3" w:rsidRPr="00C3348B" w:rsidRDefault="006D32C3" w:rsidP="00F16815">
            <w:pPr>
              <w:ind w:right="100"/>
            </w:pPr>
            <w:r w:rsidRPr="00C3348B">
              <w:t>30.07.2017</w:t>
            </w:r>
          </w:p>
        </w:tc>
        <w:tc>
          <w:tcPr>
            <w:tcW w:w="1985" w:type="dxa"/>
          </w:tcPr>
          <w:p w14:paraId="1BAED075" w14:textId="77777777" w:rsidR="006D32C3" w:rsidRPr="00C3348B" w:rsidRDefault="006D32C3" w:rsidP="00F16815">
            <w:pPr>
              <w:ind w:right="100"/>
            </w:pPr>
            <w:r w:rsidRPr="00C3348B">
              <w:t>20</w:t>
            </w:r>
          </w:p>
        </w:tc>
        <w:tc>
          <w:tcPr>
            <w:tcW w:w="1701" w:type="dxa"/>
          </w:tcPr>
          <w:p w14:paraId="0379E685" w14:textId="77777777" w:rsidR="006D32C3" w:rsidRPr="00C3348B" w:rsidRDefault="006D32C3" w:rsidP="00F16815">
            <w:pPr>
              <w:ind w:right="100"/>
            </w:pPr>
          </w:p>
        </w:tc>
      </w:tr>
      <w:tr w:rsidR="006D32C3" w:rsidRPr="00C3348B" w14:paraId="0BCD6B7F" w14:textId="768D37E2" w:rsidTr="00C33C9C">
        <w:tc>
          <w:tcPr>
            <w:tcW w:w="8046" w:type="dxa"/>
          </w:tcPr>
          <w:p w14:paraId="6F67BAD8" w14:textId="77777777" w:rsidR="006D32C3" w:rsidRPr="00C3348B" w:rsidRDefault="006D32C3" w:rsidP="006D32C3">
            <w:pPr>
              <w:pStyle w:val="Listenabsatz"/>
              <w:numPr>
                <w:ilvl w:val="0"/>
                <w:numId w:val="30"/>
              </w:numPr>
              <w:spacing w:before="0" w:after="0"/>
              <w:ind w:right="100"/>
              <w:rPr>
                <w:szCs w:val="22"/>
              </w:rPr>
            </w:pPr>
            <w:r w:rsidRPr="00C3348B">
              <w:rPr>
                <w:szCs w:val="22"/>
              </w:rPr>
              <w:t>Reserve</w:t>
            </w:r>
          </w:p>
        </w:tc>
        <w:tc>
          <w:tcPr>
            <w:tcW w:w="1418" w:type="dxa"/>
          </w:tcPr>
          <w:p w14:paraId="7977D1DF" w14:textId="77777777" w:rsidR="006D32C3" w:rsidRPr="00C3348B" w:rsidRDefault="006D32C3" w:rsidP="00F16815">
            <w:pPr>
              <w:ind w:right="100"/>
            </w:pPr>
            <w:r w:rsidRPr="00C3348B">
              <w:t>31.07.2017</w:t>
            </w:r>
          </w:p>
        </w:tc>
        <w:tc>
          <w:tcPr>
            <w:tcW w:w="1417" w:type="dxa"/>
          </w:tcPr>
          <w:p w14:paraId="04BB5D50" w14:textId="77777777" w:rsidR="006D32C3" w:rsidRPr="00C3348B" w:rsidRDefault="006D32C3" w:rsidP="00F16815">
            <w:pPr>
              <w:ind w:right="100"/>
            </w:pPr>
            <w:r w:rsidRPr="00C3348B">
              <w:t>13.08.2017</w:t>
            </w:r>
          </w:p>
        </w:tc>
        <w:tc>
          <w:tcPr>
            <w:tcW w:w="1985" w:type="dxa"/>
          </w:tcPr>
          <w:p w14:paraId="22F77EEF" w14:textId="77777777" w:rsidR="006D32C3" w:rsidRPr="00C3348B" w:rsidRDefault="006D32C3" w:rsidP="00F16815">
            <w:pPr>
              <w:ind w:right="100"/>
            </w:pPr>
            <w:r w:rsidRPr="00C3348B">
              <w:t>20</w:t>
            </w:r>
          </w:p>
        </w:tc>
        <w:tc>
          <w:tcPr>
            <w:tcW w:w="1701" w:type="dxa"/>
          </w:tcPr>
          <w:p w14:paraId="22A5C274" w14:textId="77777777" w:rsidR="006D32C3" w:rsidRPr="00C3348B" w:rsidRDefault="006D32C3" w:rsidP="00F16815">
            <w:pPr>
              <w:ind w:right="100"/>
            </w:pPr>
          </w:p>
        </w:tc>
      </w:tr>
      <w:tr w:rsidR="006D32C3" w:rsidRPr="00C3348B" w14:paraId="6348F1B7" w14:textId="4C219E9A" w:rsidTr="00C33C9C">
        <w:tc>
          <w:tcPr>
            <w:tcW w:w="8046" w:type="dxa"/>
          </w:tcPr>
          <w:p w14:paraId="62A1A45A" w14:textId="77777777" w:rsidR="006D32C3" w:rsidRPr="00C3348B" w:rsidRDefault="006D32C3" w:rsidP="00F16815">
            <w:pPr>
              <w:ind w:right="100"/>
            </w:pPr>
            <w:r w:rsidRPr="00C3348B">
              <w:t>Schriftliche Arbeit</w:t>
            </w:r>
          </w:p>
        </w:tc>
        <w:tc>
          <w:tcPr>
            <w:tcW w:w="1418" w:type="dxa"/>
          </w:tcPr>
          <w:p w14:paraId="6E2AF9E4" w14:textId="77777777" w:rsidR="006D32C3" w:rsidRPr="00C3348B" w:rsidRDefault="006D32C3" w:rsidP="00F16815">
            <w:pPr>
              <w:ind w:right="100"/>
            </w:pPr>
            <w:r w:rsidRPr="00C3348B">
              <w:t>01.05.2017</w:t>
            </w:r>
          </w:p>
        </w:tc>
        <w:tc>
          <w:tcPr>
            <w:tcW w:w="1417" w:type="dxa"/>
          </w:tcPr>
          <w:p w14:paraId="01C1A0EF" w14:textId="77777777" w:rsidR="006D32C3" w:rsidRPr="00C3348B" w:rsidRDefault="006D32C3" w:rsidP="00F16815">
            <w:pPr>
              <w:ind w:right="100"/>
            </w:pPr>
            <w:r w:rsidRPr="00C3348B">
              <w:t>07.08.2017</w:t>
            </w:r>
          </w:p>
        </w:tc>
        <w:tc>
          <w:tcPr>
            <w:tcW w:w="1985" w:type="dxa"/>
          </w:tcPr>
          <w:p w14:paraId="7C47A319" w14:textId="77777777" w:rsidR="006D32C3" w:rsidRPr="00C3348B" w:rsidRDefault="006D32C3" w:rsidP="00F16815">
            <w:pPr>
              <w:ind w:right="100"/>
            </w:pPr>
            <w:r w:rsidRPr="00C3348B">
              <w:t>80</w:t>
            </w:r>
          </w:p>
        </w:tc>
        <w:tc>
          <w:tcPr>
            <w:tcW w:w="1701" w:type="dxa"/>
          </w:tcPr>
          <w:p w14:paraId="40CE5835" w14:textId="77777777" w:rsidR="006D32C3" w:rsidRPr="00C3348B" w:rsidRDefault="006D32C3" w:rsidP="00F16815">
            <w:pPr>
              <w:ind w:right="100"/>
            </w:pPr>
          </w:p>
        </w:tc>
      </w:tr>
      <w:tr w:rsidR="006D32C3" w:rsidRPr="00C3348B" w14:paraId="0641FB19" w14:textId="471AB010" w:rsidTr="00C33C9C">
        <w:tc>
          <w:tcPr>
            <w:tcW w:w="8046" w:type="dxa"/>
          </w:tcPr>
          <w:p w14:paraId="006DDF2A" w14:textId="77777777" w:rsidR="006D32C3" w:rsidRPr="00C3348B" w:rsidRDefault="006D32C3" w:rsidP="00F16815">
            <w:pPr>
              <w:ind w:right="100"/>
            </w:pPr>
            <w:r w:rsidRPr="00C3348B">
              <w:t>Fertigstellen der schriftlichen Arbeit</w:t>
            </w:r>
          </w:p>
        </w:tc>
        <w:tc>
          <w:tcPr>
            <w:tcW w:w="1418" w:type="dxa"/>
          </w:tcPr>
          <w:p w14:paraId="1216EE08" w14:textId="77777777" w:rsidR="006D32C3" w:rsidRPr="00C3348B" w:rsidRDefault="006D32C3" w:rsidP="00F16815">
            <w:pPr>
              <w:ind w:right="100"/>
            </w:pPr>
            <w:r w:rsidRPr="00C3348B">
              <w:t>14.08.2017</w:t>
            </w:r>
          </w:p>
        </w:tc>
        <w:tc>
          <w:tcPr>
            <w:tcW w:w="1417" w:type="dxa"/>
          </w:tcPr>
          <w:p w14:paraId="14B65CFC" w14:textId="77777777" w:rsidR="006D32C3" w:rsidRPr="00C3348B" w:rsidRDefault="006D32C3" w:rsidP="00F16815">
            <w:pPr>
              <w:ind w:right="100"/>
            </w:pPr>
            <w:r w:rsidRPr="00C3348B">
              <w:t>31.08.2017</w:t>
            </w:r>
          </w:p>
        </w:tc>
        <w:tc>
          <w:tcPr>
            <w:tcW w:w="1985" w:type="dxa"/>
          </w:tcPr>
          <w:p w14:paraId="3319F7BE" w14:textId="77777777" w:rsidR="006D32C3" w:rsidRPr="00C3348B" w:rsidRDefault="006D32C3" w:rsidP="00F16815">
            <w:pPr>
              <w:ind w:right="100"/>
            </w:pPr>
            <w:r w:rsidRPr="00C3348B">
              <w:t>40</w:t>
            </w:r>
          </w:p>
        </w:tc>
        <w:tc>
          <w:tcPr>
            <w:tcW w:w="1701" w:type="dxa"/>
          </w:tcPr>
          <w:p w14:paraId="65E1223D" w14:textId="77777777" w:rsidR="006D32C3" w:rsidRPr="00C3348B" w:rsidRDefault="006D32C3" w:rsidP="00F16815">
            <w:pPr>
              <w:ind w:right="100"/>
            </w:pPr>
          </w:p>
        </w:tc>
      </w:tr>
      <w:tr w:rsidR="006D32C3" w:rsidRPr="00C3348B" w14:paraId="5BD52E9A" w14:textId="08EB627E" w:rsidTr="00C33C9C">
        <w:tc>
          <w:tcPr>
            <w:tcW w:w="8046" w:type="dxa"/>
            <w:tcBorders>
              <w:bottom w:val="single" w:sz="8" w:space="0" w:color="000000"/>
            </w:tcBorders>
          </w:tcPr>
          <w:p w14:paraId="2C4A995B" w14:textId="77777777" w:rsidR="006D32C3" w:rsidRPr="00C3348B" w:rsidRDefault="006D32C3" w:rsidP="00F16815">
            <w:pPr>
              <w:ind w:right="100"/>
            </w:pPr>
            <w:r w:rsidRPr="00C3348B">
              <w:t>Abgabe der Masterarbeit</w:t>
            </w:r>
          </w:p>
        </w:tc>
        <w:tc>
          <w:tcPr>
            <w:tcW w:w="1418" w:type="dxa"/>
            <w:tcBorders>
              <w:bottom w:val="single" w:sz="8" w:space="0" w:color="000000"/>
            </w:tcBorders>
          </w:tcPr>
          <w:p w14:paraId="44E9FAC8" w14:textId="77777777" w:rsidR="006D32C3" w:rsidRPr="00C3348B" w:rsidRDefault="006D32C3" w:rsidP="00F16815">
            <w:pPr>
              <w:ind w:right="100"/>
            </w:pPr>
            <w:r w:rsidRPr="00C3348B">
              <w:t>31.08.2017</w:t>
            </w:r>
          </w:p>
        </w:tc>
        <w:tc>
          <w:tcPr>
            <w:tcW w:w="1417" w:type="dxa"/>
            <w:tcBorders>
              <w:bottom w:val="single" w:sz="8" w:space="0" w:color="000000"/>
            </w:tcBorders>
          </w:tcPr>
          <w:p w14:paraId="5F46AE1F" w14:textId="77777777" w:rsidR="006D32C3" w:rsidRPr="00C3348B" w:rsidRDefault="006D32C3" w:rsidP="00F16815">
            <w:pPr>
              <w:ind w:right="100"/>
            </w:pPr>
          </w:p>
        </w:tc>
        <w:tc>
          <w:tcPr>
            <w:tcW w:w="1985" w:type="dxa"/>
            <w:tcBorders>
              <w:bottom w:val="single" w:sz="8" w:space="0" w:color="000000"/>
            </w:tcBorders>
          </w:tcPr>
          <w:p w14:paraId="3592CD27" w14:textId="77777777" w:rsidR="006D32C3" w:rsidRPr="00C3348B" w:rsidRDefault="006D32C3" w:rsidP="00F16815">
            <w:pPr>
              <w:ind w:right="100"/>
            </w:pPr>
          </w:p>
        </w:tc>
        <w:tc>
          <w:tcPr>
            <w:tcW w:w="1701" w:type="dxa"/>
            <w:tcBorders>
              <w:bottom w:val="single" w:sz="8" w:space="0" w:color="000000"/>
            </w:tcBorders>
          </w:tcPr>
          <w:p w14:paraId="492E3791" w14:textId="77777777" w:rsidR="006D32C3" w:rsidRPr="00C3348B" w:rsidRDefault="006D32C3" w:rsidP="00F16815">
            <w:pPr>
              <w:ind w:right="100"/>
            </w:pPr>
          </w:p>
        </w:tc>
      </w:tr>
      <w:tr w:rsidR="006D32C3" w:rsidRPr="00C3348B" w14:paraId="3DD2C95E" w14:textId="0D168D92" w:rsidTr="00C33C9C">
        <w:tc>
          <w:tcPr>
            <w:tcW w:w="8046" w:type="dxa"/>
            <w:tcBorders>
              <w:top w:val="single" w:sz="8" w:space="0" w:color="000000"/>
            </w:tcBorders>
          </w:tcPr>
          <w:p w14:paraId="1C69B731" w14:textId="77777777" w:rsidR="006D32C3" w:rsidRPr="00C3348B" w:rsidRDefault="006D32C3" w:rsidP="00F16815">
            <w:pPr>
              <w:ind w:right="100"/>
            </w:pPr>
            <w:r w:rsidRPr="00C3348B">
              <w:t>Total Projektarbeit</w:t>
            </w:r>
          </w:p>
        </w:tc>
        <w:tc>
          <w:tcPr>
            <w:tcW w:w="1418" w:type="dxa"/>
            <w:tcBorders>
              <w:top w:val="single" w:sz="8" w:space="0" w:color="000000"/>
            </w:tcBorders>
          </w:tcPr>
          <w:p w14:paraId="1EA5A633" w14:textId="77777777" w:rsidR="006D32C3" w:rsidRPr="00C3348B" w:rsidRDefault="006D32C3" w:rsidP="00F16815">
            <w:pPr>
              <w:ind w:right="100"/>
            </w:pPr>
            <w:r w:rsidRPr="00C3348B">
              <w:t>28.02.2017</w:t>
            </w:r>
          </w:p>
        </w:tc>
        <w:tc>
          <w:tcPr>
            <w:tcW w:w="1417" w:type="dxa"/>
            <w:tcBorders>
              <w:top w:val="single" w:sz="8" w:space="0" w:color="000000"/>
            </w:tcBorders>
          </w:tcPr>
          <w:p w14:paraId="53E5AC5F" w14:textId="77777777" w:rsidR="006D32C3" w:rsidRPr="00C3348B" w:rsidRDefault="006D32C3" w:rsidP="00F16815">
            <w:pPr>
              <w:ind w:right="100"/>
            </w:pPr>
            <w:r w:rsidRPr="00C3348B">
              <w:t>31.08.2017</w:t>
            </w:r>
          </w:p>
        </w:tc>
        <w:tc>
          <w:tcPr>
            <w:tcW w:w="1985" w:type="dxa"/>
            <w:tcBorders>
              <w:top w:val="single" w:sz="8" w:space="0" w:color="000000"/>
            </w:tcBorders>
          </w:tcPr>
          <w:p w14:paraId="2D129B0B" w14:textId="77777777" w:rsidR="006D32C3" w:rsidRPr="00C3348B" w:rsidRDefault="006D32C3" w:rsidP="00F16815">
            <w:pPr>
              <w:ind w:right="100"/>
            </w:pPr>
            <w:r w:rsidRPr="00C3348B">
              <w:t>320</w:t>
            </w:r>
          </w:p>
        </w:tc>
        <w:tc>
          <w:tcPr>
            <w:tcW w:w="1701" w:type="dxa"/>
            <w:tcBorders>
              <w:top w:val="single" w:sz="8" w:space="0" w:color="000000"/>
            </w:tcBorders>
          </w:tcPr>
          <w:p w14:paraId="3541CFFD" w14:textId="77777777" w:rsidR="006D32C3" w:rsidRPr="00C3348B" w:rsidRDefault="006D32C3" w:rsidP="00F16815">
            <w:pPr>
              <w:ind w:right="100"/>
            </w:pPr>
          </w:p>
        </w:tc>
      </w:tr>
    </w:tbl>
    <w:p w14:paraId="44722365" w14:textId="6BA70820" w:rsidR="006D32C3" w:rsidRDefault="006D32C3" w:rsidP="006D32C3">
      <w:pPr>
        <w:pStyle w:val="berschrift2"/>
        <w:numPr>
          <w:ilvl w:val="0"/>
          <w:numId w:val="0"/>
        </w:numPr>
        <w:ind w:left="576" w:hanging="576"/>
        <w:sectPr w:rsidR="006D32C3" w:rsidSect="006D32C3">
          <w:pgSz w:w="16838" w:h="11906" w:orient="landscape" w:code="9"/>
          <w:pgMar w:top="1418" w:right="1418" w:bottom="1418" w:left="1134" w:header="851" w:footer="567" w:gutter="0"/>
          <w:paperSrc w:first="7" w:other="7"/>
          <w:pgNumType w:start="1"/>
          <w:cols w:space="720"/>
          <w:titlePg/>
          <w:docGrid w:linePitch="299"/>
        </w:sectPr>
      </w:pPr>
      <w:bookmarkStart w:id="238" w:name="_Toc491858383"/>
      <w:bookmarkStart w:id="239" w:name="_Toc491858708"/>
    </w:p>
    <w:p w14:paraId="496F1387" w14:textId="124D8EF6" w:rsidR="00B220E0" w:rsidRPr="006D32C3" w:rsidRDefault="001F2E5D" w:rsidP="006D32C3">
      <w:pPr>
        <w:pStyle w:val="berschrift2"/>
        <w:numPr>
          <w:ilvl w:val="0"/>
          <w:numId w:val="0"/>
        </w:numPr>
        <w:rPr>
          <w:sz w:val="32"/>
          <w:szCs w:val="32"/>
        </w:rPr>
      </w:pPr>
      <w:r w:rsidRPr="005A2C45">
        <w:lastRenderedPageBreak/>
        <w:t>B</w:t>
      </w:r>
      <w:r w:rsidR="00116BC3" w:rsidRPr="005A2C45">
        <w:t>.</w:t>
      </w:r>
      <w:r w:rsidRPr="005A2C45">
        <w:tab/>
      </w:r>
      <w:r w:rsidR="00B220E0" w:rsidRPr="005A2C45">
        <w:t>Testumgebung</w:t>
      </w:r>
      <w:bookmarkEnd w:id="238"/>
      <w:bookmarkEnd w:id="239"/>
    </w:p>
    <w:p w14:paraId="454D0D91" w14:textId="77777777" w:rsidR="00B220E0" w:rsidRPr="005A2C45" w:rsidRDefault="00AA1764" w:rsidP="00B220E0">
      <w:pPr>
        <w:pStyle w:val="berschrift3"/>
        <w:numPr>
          <w:ilvl w:val="0"/>
          <w:numId w:val="0"/>
        </w:numPr>
      </w:pPr>
      <w:bookmarkStart w:id="240" w:name="_Toc491858384"/>
      <w:bookmarkStart w:id="241" w:name="_Toc491858709"/>
      <w:r w:rsidRPr="005A2C45">
        <w:t>B.1.</w:t>
      </w:r>
      <w:r w:rsidRPr="005A2C45">
        <w:tab/>
      </w:r>
      <w:r w:rsidR="00B220E0" w:rsidRPr="005A2C45">
        <w:t>TTIC2</w:t>
      </w:r>
      <w:bookmarkEnd w:id="240"/>
      <w:bookmarkEnd w:id="241"/>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42" w:name="_Ref485577589"/>
      <w:bookmarkStart w:id="243" w:name="_Toc491588033"/>
      <w:r w:rsidRPr="005A2C45">
        <w:t xml:space="preserve">Abbildung </w:t>
      </w:r>
      <w:fldSimple w:instr=" SEQ Abbildung \* ARABIC ">
        <w:r w:rsidR="00C35030" w:rsidRPr="005A2C45">
          <w:rPr>
            <w:noProof/>
          </w:rPr>
          <w:t>30</w:t>
        </w:r>
      </w:fldSimple>
      <w:bookmarkEnd w:id="242"/>
      <w:r w:rsidRPr="005A2C45">
        <w:t>: Report Ansicht währendem die Tests ausgeführt werden</w:t>
      </w:r>
      <w:bookmarkEnd w:id="243"/>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44" w:name="_Toc491858385"/>
      <w:bookmarkStart w:id="245" w:name="_Toc491858710"/>
      <w:r w:rsidRPr="005A2C45">
        <w:lastRenderedPageBreak/>
        <w:t>C.</w:t>
      </w:r>
      <w:r w:rsidRPr="005A2C45">
        <w:tab/>
        <w:t>Hilfsmittel</w:t>
      </w:r>
      <w:bookmarkEnd w:id="244"/>
      <w:bookmarkEnd w:id="245"/>
    </w:p>
    <w:p w14:paraId="688A65C4" w14:textId="77777777" w:rsidR="007F7A98" w:rsidRPr="005A2C45" w:rsidRDefault="007F7A98" w:rsidP="007F7A98">
      <w:pPr>
        <w:pStyle w:val="berschrift2"/>
        <w:numPr>
          <w:ilvl w:val="0"/>
          <w:numId w:val="0"/>
        </w:numPr>
      </w:pPr>
      <w:bookmarkStart w:id="246" w:name="_Toc491858386"/>
      <w:bookmarkStart w:id="247" w:name="_Toc491858711"/>
      <w:r w:rsidRPr="005A2C45">
        <w:t>C.1.</w:t>
      </w:r>
      <w:r w:rsidRPr="005A2C45">
        <w:tab/>
        <w:t>CVI</w:t>
      </w:r>
      <w:bookmarkEnd w:id="246"/>
      <w:bookmarkEnd w:id="247"/>
    </w:p>
    <w:p w14:paraId="206EFECD" w14:textId="77777777" w:rsidR="007F7A98" w:rsidRPr="005A2C45" w:rsidRDefault="007F7A98" w:rsidP="007F7A98">
      <w:pPr>
        <w:pStyle w:val="berschrift3"/>
        <w:numPr>
          <w:ilvl w:val="0"/>
          <w:numId w:val="0"/>
        </w:numPr>
      </w:pPr>
      <w:bookmarkStart w:id="248" w:name="_Ref491457030"/>
      <w:bookmarkStart w:id="249" w:name="_Toc491858387"/>
      <w:bookmarkStart w:id="250" w:name="_Toc491858712"/>
      <w:r w:rsidRPr="005A2C45">
        <w:t>C.1.1.</w:t>
      </w:r>
      <w:r w:rsidRPr="005A2C45">
        <w:tab/>
        <w:t>Umgebungsvariable</w:t>
      </w:r>
      <w:bookmarkEnd w:id="248"/>
      <w:bookmarkEnd w:id="249"/>
      <w:bookmarkEnd w:id="250"/>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51" w:name="_Ref491512275"/>
      <w:bookmarkStart w:id="252" w:name="_Toc491858388"/>
      <w:bookmarkStart w:id="253" w:name="_Toc491858713"/>
      <w:r w:rsidRPr="005A2C45">
        <w:t>C.1.1.1.</w:t>
      </w:r>
      <w:r w:rsidRPr="005A2C45">
        <w:tab/>
        <w:t>Gegenüberstellung zu C Libary Umgebungsvariable</w:t>
      </w:r>
      <w:bookmarkEnd w:id="251"/>
      <w:bookmarkEnd w:id="252"/>
      <w:bookmarkEnd w:id="253"/>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54" w:name="_Toc491509880"/>
      <w:r w:rsidRPr="005A2C45">
        <w:t xml:space="preserve">Tabelle </w:t>
      </w:r>
      <w:fldSimple w:instr=" SEQ Tabelle \* ARABIC ">
        <w:r w:rsidR="009B1131" w:rsidRPr="005A2C45">
          <w:rPr>
            <w:noProof/>
          </w:rPr>
          <w:t>5</w:t>
        </w:r>
      </w:fldSimple>
      <w:r w:rsidRPr="005A2C45">
        <w:t>: Vergleich Umgebungsvariable</w:t>
      </w:r>
      <w:bookmarkEnd w:id="254"/>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55" w:name="_Ref491416555"/>
      <w:bookmarkStart w:id="256" w:name="_Toc491858389"/>
      <w:bookmarkStart w:id="257" w:name="_Toc491858714"/>
      <w:r w:rsidRPr="005A2C45">
        <w:lastRenderedPageBreak/>
        <w:t>C.2</w:t>
      </w:r>
      <w:r w:rsidR="00116BC3" w:rsidRPr="005A2C45">
        <w:t>.</w:t>
      </w:r>
      <w:r w:rsidR="00116BC3" w:rsidRPr="005A2C45">
        <w:tab/>
        <w:t>SQL Toolkit</w:t>
      </w:r>
      <w:bookmarkEnd w:id="255"/>
      <w:bookmarkEnd w:id="256"/>
      <w:bookmarkEnd w:id="257"/>
    </w:p>
    <w:p w14:paraId="424C36C9" w14:textId="77777777" w:rsidR="00116BC3" w:rsidRPr="005A2C45" w:rsidRDefault="007F7A98" w:rsidP="00074B6D">
      <w:pPr>
        <w:pStyle w:val="berschrift3"/>
        <w:numPr>
          <w:ilvl w:val="0"/>
          <w:numId w:val="0"/>
        </w:numPr>
      </w:pPr>
      <w:bookmarkStart w:id="258" w:name="_Toc491858390"/>
      <w:bookmarkStart w:id="259" w:name="_Toc491858715"/>
      <w:r w:rsidRPr="005A2C45">
        <w:t>C.2</w:t>
      </w:r>
      <w:r w:rsidR="00074B6D" w:rsidRPr="005A2C45">
        <w:t>.1.</w:t>
      </w:r>
      <w:r w:rsidR="00074B6D" w:rsidRPr="005A2C45">
        <w:tab/>
        <w:t>Funktionsumfang</w:t>
      </w:r>
      <w:bookmarkEnd w:id="258"/>
      <w:bookmarkEnd w:id="259"/>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60" w:name="_Toc491588034"/>
      <w:r w:rsidRPr="005A2C45">
        <w:t xml:space="preserve">Abbildung </w:t>
      </w:r>
      <w:fldSimple w:instr=" SEQ Abbildung \* ARABIC ">
        <w:r w:rsidR="00C35030" w:rsidRPr="005A2C45">
          <w:rPr>
            <w:noProof/>
          </w:rPr>
          <w:t>31</w:t>
        </w:r>
      </w:fldSimple>
      <w:r w:rsidRPr="005A2C45">
        <w:t>: Funktionsumfang des SQL Toolkits</w:t>
      </w:r>
      <w:bookmarkEnd w:id="260"/>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lastRenderedPageBreak/>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61" w:name="_Ref491456052"/>
      <w:bookmarkStart w:id="262" w:name="_Toc491858391"/>
      <w:bookmarkStart w:id="263" w:name="_Toc491858716"/>
      <w:r w:rsidRPr="005A2C45">
        <w:t>C.2</w:t>
      </w:r>
      <w:r w:rsidR="00074B6D" w:rsidRPr="005A2C45">
        <w:t>.2</w:t>
      </w:r>
      <w:r w:rsidR="00074B6D" w:rsidRPr="005A2C45">
        <w:tab/>
        <w:t>Code Ausschnitt um einen neuen Eintrag zu erstellen</w:t>
      </w:r>
      <w:bookmarkEnd w:id="261"/>
      <w:bookmarkEnd w:id="262"/>
      <w:bookmarkEnd w:id="263"/>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64" w:name="_Ref491455824"/>
      <w:bookmarkStart w:id="265" w:name="_Toc491588035"/>
      <w:r w:rsidRPr="005A2C45">
        <w:t xml:space="preserve">Abbildung </w:t>
      </w:r>
      <w:fldSimple w:instr=" SEQ Abbildung \* ARABIC ">
        <w:r w:rsidR="00C35030" w:rsidRPr="005A2C45">
          <w:rPr>
            <w:noProof/>
          </w:rPr>
          <w:t>32</w:t>
        </w:r>
      </w:fldSimple>
      <w:bookmarkEnd w:id="264"/>
      <w:r w:rsidRPr="005A2C45">
        <w:t>: Code Ausschnitt um einen neuen Eintrag zu erstellen</w:t>
      </w:r>
      <w:bookmarkEnd w:id="265"/>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w:t>
      </w:r>
      <w:r w:rsidRPr="005A2C45">
        <w:lastRenderedPageBreak/>
        <w:t>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66" w:name="_Toc491858392"/>
      <w:bookmarkStart w:id="267" w:name="_Toc491858717"/>
      <w:r w:rsidRPr="005A2C45">
        <w:lastRenderedPageBreak/>
        <w:t>Selbständigkeitserklärung</w:t>
      </w:r>
      <w:bookmarkEnd w:id="266"/>
      <w:bookmarkEnd w:id="267"/>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9264"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A10906" id="Rechteck 1" o:spid="_x0000_s1026" style="position:absolute;margin-left:-2.55pt;margin-top:15.05pt;width:459.95pt;height:170.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6D32C3">
      <w:pgSz w:w="11906" w:h="16838" w:code="9"/>
      <w:pgMar w:top="1134" w:right="1418" w:bottom="1418" w:left="1418" w:header="851" w:footer="567" w:gutter="0"/>
      <w:paperSrc w:first="7" w:other="7"/>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3" w:author="Melanie Steigmeier" w:date="2017-08-30T16:03:00Z" w:initials="MS">
    <w:p w14:paraId="52863166" w14:textId="0121FC1C" w:rsidR="00020079" w:rsidRDefault="00020079">
      <w:pPr>
        <w:pStyle w:val="Kommentartext"/>
      </w:pPr>
      <w:r>
        <w:rPr>
          <w:rStyle w:val="Kommentarzeichen"/>
        </w:rPr>
        <w:annotationRef/>
      </w:r>
    </w:p>
  </w:comment>
  <w:comment w:id="109" w:author="Melanie Steigmeier" w:date="2017-08-30T16:08:00Z" w:initials="MS">
    <w:p w14:paraId="2316AF9A" w14:textId="27ED01C4" w:rsidR="00020079" w:rsidRDefault="00020079">
      <w:pPr>
        <w:pStyle w:val="Kommentartext"/>
      </w:pPr>
      <w:r>
        <w:rPr>
          <w:rStyle w:val="Kommentarzeichen"/>
        </w:rPr>
        <w:annotationRef/>
      </w:r>
      <w:r>
        <w:t>erweitert anstatt neu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863166" w15:done="0"/>
  <w15:commentEx w15:paraId="2316AF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863166" w16cid:durableId="1D517B53"/>
  <w16cid:commentId w16cid:paraId="2316AF9A" w16cid:durableId="1D517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925F1" w14:textId="77777777" w:rsidR="00F33AB2" w:rsidRDefault="00F33AB2">
      <w:r>
        <w:separator/>
      </w:r>
    </w:p>
  </w:endnote>
  <w:endnote w:type="continuationSeparator" w:id="0">
    <w:p w14:paraId="7739E9F8" w14:textId="77777777" w:rsidR="00F33AB2" w:rsidRDefault="00F33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4F9A96CE" w:rsidR="00020079" w:rsidRDefault="00020079">
        <w:pPr>
          <w:pStyle w:val="Fuzeile"/>
          <w:jc w:val="right"/>
        </w:pPr>
        <w:r>
          <w:fldChar w:fldCharType="begin"/>
        </w:r>
        <w:r>
          <w:instrText>PAGE   \* MERGEFORMAT</w:instrText>
        </w:r>
        <w:r>
          <w:fldChar w:fldCharType="separate"/>
        </w:r>
        <w:r w:rsidR="00C431A3" w:rsidRPr="00C431A3">
          <w:rPr>
            <w:noProof/>
            <w:lang w:val="de-DE"/>
          </w:rPr>
          <w:t>2</w:t>
        </w:r>
        <w:r>
          <w:fldChar w:fldCharType="end"/>
        </w:r>
      </w:p>
    </w:sdtContent>
  </w:sdt>
  <w:p w14:paraId="1A1775EE" w14:textId="48CA5914" w:rsidR="00020079" w:rsidRDefault="00020079"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945270"/>
      <w:docPartObj>
        <w:docPartGallery w:val="Page Numbers (Bottom of Page)"/>
        <w:docPartUnique/>
      </w:docPartObj>
    </w:sdtPr>
    <w:sdtContent>
      <w:p w14:paraId="44A499FE" w14:textId="3578D687" w:rsidR="00020079" w:rsidRDefault="00020079">
        <w:pPr>
          <w:pStyle w:val="Fuzeile"/>
          <w:jc w:val="right"/>
        </w:pPr>
        <w:r>
          <w:fldChar w:fldCharType="begin"/>
        </w:r>
        <w:r>
          <w:instrText>PAGE   \* MERGEFORMAT</w:instrText>
        </w:r>
        <w:r>
          <w:fldChar w:fldCharType="separate"/>
        </w:r>
        <w:r w:rsidR="00C431A3" w:rsidRPr="00C431A3">
          <w:rPr>
            <w:noProof/>
            <w:lang w:val="de-DE"/>
          </w:rPr>
          <w:t>1</w:t>
        </w:r>
        <w:r>
          <w:fldChar w:fldCharType="end"/>
        </w:r>
      </w:p>
    </w:sdtContent>
  </w:sdt>
  <w:p w14:paraId="1BA86F58" w14:textId="306C4520" w:rsidR="00020079" w:rsidRDefault="0002007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E9DF3" w14:textId="77777777" w:rsidR="00F33AB2" w:rsidRDefault="00F33AB2">
      <w:r>
        <w:separator/>
      </w:r>
    </w:p>
  </w:footnote>
  <w:footnote w:type="continuationSeparator" w:id="0">
    <w:p w14:paraId="5C430F93" w14:textId="77777777" w:rsidR="00F33AB2" w:rsidRDefault="00F33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020079" w:rsidRDefault="00020079"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020079" w:rsidRDefault="0002007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020079" w:rsidRDefault="00020079" w:rsidP="00B52C34">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0"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3"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0"/>
  </w:num>
  <w:num w:numId="2">
    <w:abstractNumId w:val="22"/>
  </w:num>
  <w:num w:numId="3">
    <w:abstractNumId w:val="18"/>
  </w:num>
  <w:num w:numId="4">
    <w:abstractNumId w:val="31"/>
  </w:num>
  <w:num w:numId="5">
    <w:abstractNumId w:val="24"/>
  </w:num>
  <w:num w:numId="6">
    <w:abstractNumId w:val="11"/>
  </w:num>
  <w:num w:numId="7">
    <w:abstractNumId w:val="6"/>
  </w:num>
  <w:num w:numId="8">
    <w:abstractNumId w:val="2"/>
  </w:num>
  <w:num w:numId="9">
    <w:abstractNumId w:val="28"/>
  </w:num>
  <w:num w:numId="10">
    <w:abstractNumId w:val="17"/>
  </w:num>
  <w:num w:numId="11">
    <w:abstractNumId w:val="5"/>
  </w:num>
  <w:num w:numId="12">
    <w:abstractNumId w:val="23"/>
  </w:num>
  <w:num w:numId="13">
    <w:abstractNumId w:val="0"/>
  </w:num>
  <w:num w:numId="14">
    <w:abstractNumId w:val="9"/>
  </w:num>
  <w:num w:numId="15">
    <w:abstractNumId w:val="7"/>
  </w:num>
  <w:num w:numId="16">
    <w:abstractNumId w:val="13"/>
  </w:num>
  <w:num w:numId="17">
    <w:abstractNumId w:val="14"/>
  </w:num>
  <w:num w:numId="18">
    <w:abstractNumId w:val="21"/>
  </w:num>
  <w:num w:numId="19">
    <w:abstractNumId w:val="10"/>
  </w:num>
  <w:num w:numId="20">
    <w:abstractNumId w:val="26"/>
  </w:num>
  <w:num w:numId="21">
    <w:abstractNumId w:val="3"/>
  </w:num>
  <w:num w:numId="22">
    <w:abstractNumId w:val="25"/>
  </w:num>
  <w:num w:numId="23">
    <w:abstractNumId w:val="4"/>
  </w:num>
  <w:num w:numId="24">
    <w:abstractNumId w:val="19"/>
  </w:num>
  <w:num w:numId="25">
    <w:abstractNumId w:val="29"/>
  </w:num>
  <w:num w:numId="26">
    <w:abstractNumId w:val="20"/>
  </w:num>
  <w:num w:numId="27">
    <w:abstractNumId w:val="16"/>
  </w:num>
  <w:num w:numId="28">
    <w:abstractNumId w:val="1"/>
  </w:num>
  <w:num w:numId="29">
    <w:abstractNumId w:val="27"/>
  </w:num>
  <w:num w:numId="30">
    <w:abstractNumId w:val="12"/>
  </w:num>
  <w:num w:numId="31">
    <w:abstractNumId w:val="15"/>
  </w:num>
  <w:num w:numId="32">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5181"/>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29EC"/>
    <w:rsid w:val="00DB314D"/>
    <w:rsid w:val="00DB376E"/>
    <w:rsid w:val="00DB39D3"/>
    <w:rsid w:val="00DB5B28"/>
    <w:rsid w:val="00DB7E94"/>
    <w:rsid w:val="00DC5387"/>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3AB2"/>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98C61A28-3AB4-417B-95DD-9EC10C6A2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file:///C:\Masterarbeit\schriftliche%20Arbeit\Masterarbeit\20170502_ETIC2_Masterarbeit_Stucki_A_v12.docx"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D6976761-A57C-4A91-88C2-4F9B38C00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61</Pages>
  <Words>16941</Words>
  <Characters>106731</Characters>
  <Application>Microsoft Office Word</Application>
  <DocSecurity>0</DocSecurity>
  <Lines>889</Lines>
  <Paragraphs>246</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123426</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7</cp:revision>
  <cp:lastPrinted>2017-08-26T13:27:00Z</cp:lastPrinted>
  <dcterms:created xsi:type="dcterms:W3CDTF">2017-08-30T13:43:00Z</dcterms:created>
  <dcterms:modified xsi:type="dcterms:W3CDTF">2017-08-30T17:39:00Z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