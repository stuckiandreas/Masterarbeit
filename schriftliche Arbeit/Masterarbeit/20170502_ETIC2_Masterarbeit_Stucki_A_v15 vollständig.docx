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52E4A6C7" w14:textId="77777777"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74043EB2" w14:textId="77777777" w:rsidR="00CD4B9A" w:rsidRDefault="00CD4B9A" w:rsidP="00CD4B9A">
      <w:r>
        <w:t>Die Arbeit befasst sich mit dem Thema Software Qualität. Das Ziel meiner Tätigkeit ist es die eigens entwickelten Ventil Firmwaren zu überprüfen. Durch die ungleichmässige Verteilung der Kapazitäten bezüglich Software Entwicklung vs. Software Überprüfung (4:1) in der Firma VAT. Ist es umso erforderlicher mehr Anwendertests zu entwickeln, welche vollkommen automatisiert werden und keine Benutzereingaben erfordern. Dazu reicht die Entwicklung von einzelnen Tests nicht mehr aus sondern erfordert eine ganze Testumgebung, welche die Tests mit den neuen Funktionen der Firmwaren erweitert.</w:t>
      </w:r>
    </w:p>
    <w:p w14:paraId="61E61784" w14:textId="0003192C" w:rsidR="00CD4B9A" w:rsidRDefault="00CD4B9A" w:rsidP="00CD4B9A">
      <w:r>
        <w:t>Das Ziel dieser Arbeit ist es die Auswertung der Tests zu vereinfachen sowie die Erhaltung der Testresultate. Die Tests müssen auf verschiedenen Computern ausgeführt werden können. Um diese Ziele zu erreichen, wird die ETIC2 Oberfläche erstellt, welche die Testresultate anzeigt. Dabei ist der Einsatz einer Datenbank unumgänglich.</w:t>
      </w:r>
    </w:p>
    <w:p w14:paraId="53210FAC" w14:textId="44D49960" w:rsidR="00CD4B9A" w:rsidRDefault="002D34E0" w:rsidP="00CD4B9A">
      <w:r>
        <w:t xml:space="preserve">Die </w:t>
      </w:r>
      <w:r w:rsidR="00CD4B9A">
        <w:t>Fragestellung</w:t>
      </w:r>
      <w:r>
        <w:t>en und vier Hauptziele</w:t>
      </w:r>
      <w:r w:rsidR="00CD4B9A">
        <w:t xml:space="preserve"> der Arbeit sind:</w:t>
      </w:r>
    </w:p>
    <w:p w14:paraId="5057E512" w14:textId="2958ABA7" w:rsidR="00762A97" w:rsidRDefault="00762A97" w:rsidP="00762A97">
      <w:pPr>
        <w:pStyle w:val="Listenabsatz"/>
        <w:numPr>
          <w:ilvl w:val="0"/>
          <w:numId w:val="8"/>
        </w:numPr>
        <w:spacing w:before="0" w:after="0"/>
      </w:pPr>
      <w:r w:rsidRPr="005A2C45">
        <w:t>Das ETIC2 soll sich durch seinen einfachen und stabilen Aufbau, verbunden mit der raschen Auswertung, ob ein Fehler in der ausgeführten Testkollektion aufgetreten ist, auszeichnen.</w:t>
      </w:r>
    </w:p>
    <w:p w14:paraId="3CB8811A" w14:textId="697F6EBA" w:rsidR="00762A97" w:rsidRDefault="00762A97" w:rsidP="00762A97">
      <w:pPr>
        <w:pStyle w:val="Listenabsatz"/>
        <w:numPr>
          <w:ilvl w:val="0"/>
          <w:numId w:val="8"/>
        </w:numPr>
        <w:spacing w:before="0" w:after="0"/>
      </w:pPr>
      <w:r w:rsidRPr="005A2C45">
        <w:t>Eine ausgeprägte Suchfunktion soll ein Bestandteil des ETIC2 sein, welche eine schnelle Suche nach Fehlermeldungen erlaubt.</w:t>
      </w:r>
    </w:p>
    <w:p w14:paraId="58C7C3A4" w14:textId="520C040F" w:rsidR="00762A97" w:rsidRDefault="00762A97" w:rsidP="00762A97">
      <w:pPr>
        <w:pStyle w:val="Listenabsatz"/>
        <w:numPr>
          <w:ilvl w:val="0"/>
          <w:numId w:val="8"/>
        </w:numPr>
        <w:spacing w:before="0" w:after="0"/>
      </w:pPr>
      <w:r w:rsidRPr="005A2C45">
        <w:t>Auf Knopfdruck sollen die Testresultate exportiert werden können.</w:t>
      </w:r>
    </w:p>
    <w:p w14:paraId="59C0B6A9" w14:textId="2C6B6FE1" w:rsidR="00CD4B9A" w:rsidRPr="005A2C45" w:rsidRDefault="00CD4B9A" w:rsidP="00CD4B9A">
      <w:pPr>
        <w:pStyle w:val="Listenabsatz"/>
        <w:numPr>
          <w:ilvl w:val="0"/>
          <w:numId w:val="8"/>
        </w:numPr>
        <w:spacing w:before="0" w:after="0"/>
      </w:pPr>
      <w:r w:rsidRPr="005A2C45">
        <w:t>Der Grundzustand kann nur mit bereits vorhandenen Einträgen in der SoftwareVersionsDatabase definiert werden.</w:t>
      </w:r>
    </w:p>
    <w:p w14:paraId="7E1A3D24" w14:textId="1D5FE599" w:rsidR="00CD4B9A" w:rsidRDefault="00CD4B9A" w:rsidP="00CD4B9A">
      <w:r>
        <w:t>Bei der Bearbeitung dieser Ziele, werden alle miteinbezogenen Testumgebungselemente schrittweise nacheinander ausgeführt. Der Start erfolgt mit der Erweiterung der bestehenden SoftwareVersionsDatabase, welche bis anhin Informationen bezügl</w:t>
      </w:r>
      <w:r w:rsidR="002D34E0">
        <w:t>ich Firmwaren abgespeichert hat. S</w:t>
      </w:r>
      <w:r>
        <w:t>odass zusätzlich auch die Testresultate, Testinformationen und Hardware Anforderungen der Tests abgelegt werden können. Die Testinformationen und Hardware Anforderungen müssen zuerst in den einzelnen Tests in die Datenbank geschrieben werden, bevor sie vom TTIC2 ausgelesen werden können. Das TTIC2 ermöglicht dem Benutzer eine Testzusammenstellung, welche er anschliessend ausführt. Die entstandenen Resultate werden neu in der Datenbank h</w:t>
      </w:r>
      <w:r w:rsidR="002D34E0">
        <w:t>interlegt, um sie später mit der</w:t>
      </w:r>
      <w:r>
        <w:t xml:space="preserve"> neu entwickelten ETIC2 Oberfläche auswerten zu können.</w:t>
      </w:r>
    </w:p>
    <w:p w14:paraId="4FA8939A" w14:textId="6BD5443B" w:rsidR="00CD4B9A" w:rsidRDefault="00CD4B9A" w:rsidP="00CD4B9A">
      <w:r>
        <w:t xml:space="preserve">Die Ziele der Arbeit konnten erfolgreich umgesetzt werden. </w:t>
      </w:r>
      <w:r w:rsidR="002D34E0">
        <w:t xml:space="preserve">Der Grundzustand wird mit den genutzten Firmwaren, kundenspezifischen Einstellungen und der verwendeten Testkollektion definiert. Die Modellierung der SoftwareVersionsDatabase lässt in dieser Tabelle keine leeren Einträge zu </w:t>
      </w:r>
      <w:r w:rsidR="00E80F9B">
        <w:t>und</w:t>
      </w:r>
      <w:r w:rsidR="002D34E0">
        <w:t xml:space="preserve"> nur </w:t>
      </w:r>
      <w:r w:rsidR="00E80F9B">
        <w:t xml:space="preserve">solche </w:t>
      </w:r>
      <w:r w:rsidR="002D34E0">
        <w:t>Referenzen</w:t>
      </w:r>
      <w:r w:rsidR="00E80F9B">
        <w:t>, die</w:t>
      </w:r>
      <w:r w:rsidR="002D34E0">
        <w:t xml:space="preserve"> </w:t>
      </w:r>
      <w:r w:rsidR="00E80F9B">
        <w:t xml:space="preserve">auf andere Tabellen verweisen, </w:t>
      </w:r>
      <w:r w:rsidR="002D34E0">
        <w:t xml:space="preserve">werden als mögliche Werte entgegengenommen. </w:t>
      </w:r>
      <w:r>
        <w:t xml:space="preserve">Das erstellte ETIC2 bietet dem Anwender drei verschiedene Ansichten, um die Testresultate auswerten zu können. </w:t>
      </w:r>
      <w:r w:rsidR="00E80F9B">
        <w:t>So</w:t>
      </w:r>
      <w:r>
        <w:t xml:space="preserve"> kann er sie hierarchisch nach den einzelnen</w:t>
      </w:r>
      <w:r w:rsidR="00E80F9B">
        <w:t>,</w:t>
      </w:r>
      <w:r>
        <w:t xml:space="preserve"> genut</w:t>
      </w:r>
      <w:r w:rsidR="00E80F9B">
        <w:t xml:space="preserve">zten Firmwaren oder </w:t>
      </w:r>
      <w:r>
        <w:t>nach der verwendeten Ventil Hardware</w:t>
      </w:r>
      <w:r w:rsidR="00E80F9B" w:rsidRPr="00E80F9B">
        <w:t xml:space="preserve"> </w:t>
      </w:r>
      <w:r w:rsidR="00E80F9B">
        <w:t>auflisten lassen</w:t>
      </w:r>
      <w:r>
        <w:t>. Die dritte Ansicht zeigt alle Fehlermeldungen mit der benutz</w:t>
      </w:r>
      <w:r w:rsidR="00E80F9B">
        <w:t>t</w:t>
      </w:r>
      <w:r>
        <w:t>en Firmware sowie Ventil Hardware</w:t>
      </w:r>
      <w:r w:rsidR="00E80F9B">
        <w:t>, in welcher</w:t>
      </w:r>
      <w:r w:rsidR="002D34E0">
        <w:t xml:space="preserve"> eine Suchfunktion über alle Felder integriert ist</w:t>
      </w:r>
      <w:r>
        <w:t>.</w:t>
      </w:r>
      <w:r w:rsidR="002D34E0">
        <w:t xml:space="preserve"> Alle drei Ansichten können per Knopfdruck entweder als PDF exportiert oder direkt ausgedruckt werden.</w:t>
      </w:r>
      <w:r>
        <w:t xml:space="preserve"> </w:t>
      </w:r>
    </w:p>
    <w:p w14:paraId="6F975E39" w14:textId="4127BECC" w:rsidR="00946652" w:rsidRPr="00051949" w:rsidRDefault="00946652" w:rsidP="00051949">
      <w:pPr>
        <w:rPr>
          <w:rFonts w:eastAsia="Times New Roman" w:cs="Times New Roman"/>
          <w:color w:val="17365D" w:themeColor="text2" w:themeShade="BF"/>
          <w:lang w:eastAsia="de-DE" w:bidi="ar-SA"/>
        </w:rPr>
      </w:pPr>
      <w:r w:rsidRPr="00051949">
        <w:br w:type="page"/>
      </w:r>
    </w:p>
    <w:sdt>
      <w:sdtPr>
        <w:rPr>
          <w:lang w:val="de-DE"/>
        </w:rPr>
        <w:id w:val="1464549377"/>
        <w:docPartObj>
          <w:docPartGallery w:val="Table of Contents"/>
          <w:docPartUnique/>
        </w:docPartObj>
      </w:sdtPr>
      <w:sdtEndPr>
        <w:rPr>
          <w:rFonts w:eastAsiaTheme="minorEastAsia" w:cstheme="minorBidi"/>
          <w:bCs/>
          <w:color w:val="auto"/>
          <w:sz w:val="22"/>
          <w:szCs w:val="22"/>
          <w:lang w:eastAsia="en-US" w:bidi="th-TH"/>
        </w:rPr>
      </w:sdtEndPr>
      <w:sdtContent>
        <w:p w14:paraId="52D0790B" w14:textId="284186C1" w:rsidR="00E80F9B" w:rsidRDefault="00E80F9B">
          <w:pPr>
            <w:pStyle w:val="Inhaltsverzeichnisberschrift"/>
          </w:pPr>
          <w:r>
            <w:rPr>
              <w:lang w:val="de-DE"/>
            </w:rPr>
            <w:t>Inhalt</w:t>
          </w:r>
        </w:p>
        <w:p w14:paraId="355BAAD3" w14:textId="3B0B08AE" w:rsidR="00E80F9B" w:rsidRDefault="00E80F9B">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801407" w:history="1">
            <w:r w:rsidRPr="00A5372C">
              <w:rPr>
                <w:rStyle w:val="Hyperlink"/>
                <w:noProof/>
              </w:rPr>
              <w:t>ETIC2 zur Verwaltung von Ventiltests</w:t>
            </w:r>
            <w:r>
              <w:rPr>
                <w:noProof/>
                <w:webHidden/>
              </w:rPr>
              <w:tab/>
            </w:r>
            <w:r>
              <w:rPr>
                <w:noProof/>
                <w:webHidden/>
              </w:rPr>
              <w:fldChar w:fldCharType="begin"/>
            </w:r>
            <w:r>
              <w:rPr>
                <w:noProof/>
                <w:webHidden/>
              </w:rPr>
              <w:instrText xml:space="preserve"> PAGEREF _Toc491801407 \h </w:instrText>
            </w:r>
            <w:r>
              <w:rPr>
                <w:noProof/>
                <w:webHidden/>
              </w:rPr>
            </w:r>
            <w:r>
              <w:rPr>
                <w:noProof/>
                <w:webHidden/>
              </w:rPr>
              <w:fldChar w:fldCharType="separate"/>
            </w:r>
            <w:r>
              <w:rPr>
                <w:noProof/>
                <w:webHidden/>
              </w:rPr>
              <w:t>4</w:t>
            </w:r>
            <w:r>
              <w:rPr>
                <w:noProof/>
                <w:webHidden/>
              </w:rPr>
              <w:fldChar w:fldCharType="end"/>
            </w:r>
          </w:hyperlink>
        </w:p>
        <w:p w14:paraId="18B53D31" w14:textId="29944FF1"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08" w:history="1">
            <w:r w:rsidRPr="00A5372C">
              <w:rPr>
                <w:rStyle w:val="Hyperlink"/>
                <w:noProof/>
                <w:lang w:val="en-US"/>
              </w:rPr>
              <w:t>1</w:t>
            </w:r>
            <w:r>
              <w:rPr>
                <w:rFonts w:asciiTheme="minorHAnsi" w:eastAsiaTheme="minorEastAsia" w:hAnsiTheme="minorHAnsi" w:cstheme="minorBidi"/>
                <w:b w:val="0"/>
                <w:bCs w:val="0"/>
                <w:caps w:val="0"/>
                <w:noProof/>
                <w:szCs w:val="22"/>
                <w:lang w:eastAsia="de-CH"/>
              </w:rPr>
              <w:tab/>
            </w:r>
            <w:r w:rsidRPr="00A5372C">
              <w:rPr>
                <w:rStyle w:val="Hyperlink"/>
                <w:noProof/>
              </w:rPr>
              <w:t>Einleitung</w:t>
            </w:r>
            <w:r>
              <w:rPr>
                <w:noProof/>
                <w:webHidden/>
              </w:rPr>
              <w:tab/>
            </w:r>
            <w:r>
              <w:rPr>
                <w:noProof/>
                <w:webHidden/>
              </w:rPr>
              <w:fldChar w:fldCharType="begin"/>
            </w:r>
            <w:r>
              <w:rPr>
                <w:noProof/>
                <w:webHidden/>
              </w:rPr>
              <w:instrText xml:space="preserve"> PAGEREF _Toc491801408 \h </w:instrText>
            </w:r>
            <w:r>
              <w:rPr>
                <w:noProof/>
                <w:webHidden/>
              </w:rPr>
            </w:r>
            <w:r>
              <w:rPr>
                <w:noProof/>
                <w:webHidden/>
              </w:rPr>
              <w:fldChar w:fldCharType="separate"/>
            </w:r>
            <w:r>
              <w:rPr>
                <w:noProof/>
                <w:webHidden/>
              </w:rPr>
              <w:t>4</w:t>
            </w:r>
            <w:r>
              <w:rPr>
                <w:noProof/>
                <w:webHidden/>
              </w:rPr>
              <w:fldChar w:fldCharType="end"/>
            </w:r>
          </w:hyperlink>
        </w:p>
        <w:p w14:paraId="7BF940C9" w14:textId="0C83C205"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09" w:history="1">
            <w:r w:rsidRPr="00A5372C">
              <w:rPr>
                <w:rStyle w:val="Hyperlink"/>
                <w:noProof/>
                <w:lang w:val="en-US"/>
              </w:rPr>
              <w:t>2</w:t>
            </w:r>
            <w:r>
              <w:rPr>
                <w:rFonts w:asciiTheme="minorHAnsi" w:eastAsiaTheme="minorEastAsia" w:hAnsiTheme="minorHAnsi" w:cstheme="minorBidi"/>
                <w:b w:val="0"/>
                <w:bCs w:val="0"/>
                <w:caps w:val="0"/>
                <w:noProof/>
                <w:szCs w:val="22"/>
                <w:lang w:eastAsia="de-CH"/>
              </w:rPr>
              <w:tab/>
            </w:r>
            <w:r w:rsidRPr="00A5372C">
              <w:rPr>
                <w:rStyle w:val="Hyperlink"/>
                <w:noProof/>
              </w:rPr>
              <w:t>Grundlagen</w:t>
            </w:r>
            <w:r>
              <w:rPr>
                <w:noProof/>
                <w:webHidden/>
              </w:rPr>
              <w:tab/>
            </w:r>
            <w:r>
              <w:rPr>
                <w:noProof/>
                <w:webHidden/>
              </w:rPr>
              <w:fldChar w:fldCharType="begin"/>
            </w:r>
            <w:r>
              <w:rPr>
                <w:noProof/>
                <w:webHidden/>
              </w:rPr>
              <w:instrText xml:space="preserve"> PAGEREF _Toc491801409 \h </w:instrText>
            </w:r>
            <w:r>
              <w:rPr>
                <w:noProof/>
                <w:webHidden/>
              </w:rPr>
            </w:r>
            <w:r>
              <w:rPr>
                <w:noProof/>
                <w:webHidden/>
              </w:rPr>
              <w:fldChar w:fldCharType="separate"/>
            </w:r>
            <w:r>
              <w:rPr>
                <w:noProof/>
                <w:webHidden/>
              </w:rPr>
              <w:t>5</w:t>
            </w:r>
            <w:r>
              <w:rPr>
                <w:noProof/>
                <w:webHidden/>
              </w:rPr>
              <w:fldChar w:fldCharType="end"/>
            </w:r>
          </w:hyperlink>
        </w:p>
        <w:p w14:paraId="243763DF" w14:textId="40BF5A53"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10" w:history="1">
            <w:r w:rsidRPr="00A5372C">
              <w:rPr>
                <w:rStyle w:val="Hyperlink"/>
                <w:noProof/>
              </w:rPr>
              <w:t>2.1</w:t>
            </w:r>
            <w:r>
              <w:rPr>
                <w:rFonts w:asciiTheme="minorHAnsi" w:eastAsiaTheme="minorEastAsia" w:hAnsiTheme="minorHAnsi" w:cstheme="minorBidi"/>
                <w:smallCaps w:val="0"/>
                <w:noProof/>
                <w:szCs w:val="22"/>
                <w:lang w:eastAsia="de-CH"/>
              </w:rPr>
              <w:tab/>
            </w:r>
            <w:r w:rsidRPr="00A5372C">
              <w:rPr>
                <w:rStyle w:val="Hyperlink"/>
                <w:noProof/>
              </w:rPr>
              <w:t>Situation</w:t>
            </w:r>
            <w:r>
              <w:rPr>
                <w:noProof/>
                <w:webHidden/>
              </w:rPr>
              <w:tab/>
            </w:r>
            <w:r>
              <w:rPr>
                <w:noProof/>
                <w:webHidden/>
              </w:rPr>
              <w:fldChar w:fldCharType="begin"/>
            </w:r>
            <w:r>
              <w:rPr>
                <w:noProof/>
                <w:webHidden/>
              </w:rPr>
              <w:instrText xml:space="preserve"> PAGEREF _Toc491801410 \h </w:instrText>
            </w:r>
            <w:r>
              <w:rPr>
                <w:noProof/>
                <w:webHidden/>
              </w:rPr>
            </w:r>
            <w:r>
              <w:rPr>
                <w:noProof/>
                <w:webHidden/>
              </w:rPr>
              <w:fldChar w:fldCharType="separate"/>
            </w:r>
            <w:r>
              <w:rPr>
                <w:noProof/>
                <w:webHidden/>
              </w:rPr>
              <w:t>5</w:t>
            </w:r>
            <w:r>
              <w:rPr>
                <w:noProof/>
                <w:webHidden/>
              </w:rPr>
              <w:fldChar w:fldCharType="end"/>
            </w:r>
          </w:hyperlink>
        </w:p>
        <w:p w14:paraId="7BFF176F" w14:textId="152DA8C7"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1" w:history="1">
            <w:r w:rsidRPr="00A5372C">
              <w:rPr>
                <w:rStyle w:val="Hyperlink"/>
                <w:noProof/>
              </w:rPr>
              <w:t>2.1.1</w:t>
            </w:r>
            <w:r>
              <w:rPr>
                <w:rFonts w:asciiTheme="minorHAnsi" w:eastAsiaTheme="minorEastAsia" w:hAnsiTheme="minorHAnsi" w:cstheme="minorBidi"/>
                <w:i w:val="0"/>
                <w:iCs w:val="0"/>
                <w:noProof/>
                <w:szCs w:val="22"/>
                <w:lang w:eastAsia="de-CH"/>
              </w:rPr>
              <w:tab/>
            </w:r>
            <w:r w:rsidRPr="00A5372C">
              <w:rPr>
                <w:rStyle w:val="Hyperlink"/>
                <w:noProof/>
              </w:rPr>
              <w:t>Controller</w:t>
            </w:r>
            <w:r>
              <w:rPr>
                <w:noProof/>
                <w:webHidden/>
              </w:rPr>
              <w:tab/>
            </w:r>
            <w:r>
              <w:rPr>
                <w:noProof/>
                <w:webHidden/>
              </w:rPr>
              <w:fldChar w:fldCharType="begin"/>
            </w:r>
            <w:r>
              <w:rPr>
                <w:noProof/>
                <w:webHidden/>
              </w:rPr>
              <w:instrText xml:space="preserve"> PAGEREF _Toc491801411 \h </w:instrText>
            </w:r>
            <w:r>
              <w:rPr>
                <w:noProof/>
                <w:webHidden/>
              </w:rPr>
            </w:r>
            <w:r>
              <w:rPr>
                <w:noProof/>
                <w:webHidden/>
              </w:rPr>
              <w:fldChar w:fldCharType="separate"/>
            </w:r>
            <w:r>
              <w:rPr>
                <w:noProof/>
                <w:webHidden/>
              </w:rPr>
              <w:t>5</w:t>
            </w:r>
            <w:r>
              <w:rPr>
                <w:noProof/>
                <w:webHidden/>
              </w:rPr>
              <w:fldChar w:fldCharType="end"/>
            </w:r>
          </w:hyperlink>
        </w:p>
        <w:p w14:paraId="0432EAB9" w14:textId="09AD8923"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2" w:history="1">
            <w:r w:rsidRPr="00A5372C">
              <w:rPr>
                <w:rStyle w:val="Hyperlink"/>
                <w:noProof/>
              </w:rPr>
              <w:t>2.1.2</w:t>
            </w:r>
            <w:r>
              <w:rPr>
                <w:rFonts w:asciiTheme="minorHAnsi" w:eastAsiaTheme="minorEastAsia" w:hAnsiTheme="minorHAnsi" w:cstheme="minorBidi"/>
                <w:i w:val="0"/>
                <w:iCs w:val="0"/>
                <w:noProof/>
                <w:szCs w:val="22"/>
                <w:lang w:eastAsia="de-CH"/>
              </w:rPr>
              <w:tab/>
            </w:r>
            <w:r w:rsidRPr="00A5372C">
              <w:rPr>
                <w:rStyle w:val="Hyperlink"/>
                <w:noProof/>
              </w:rPr>
              <w:t>Firmware</w:t>
            </w:r>
            <w:r>
              <w:rPr>
                <w:noProof/>
                <w:webHidden/>
              </w:rPr>
              <w:tab/>
            </w:r>
            <w:r>
              <w:rPr>
                <w:noProof/>
                <w:webHidden/>
              </w:rPr>
              <w:fldChar w:fldCharType="begin"/>
            </w:r>
            <w:r>
              <w:rPr>
                <w:noProof/>
                <w:webHidden/>
              </w:rPr>
              <w:instrText xml:space="preserve"> PAGEREF _Toc491801412 \h </w:instrText>
            </w:r>
            <w:r>
              <w:rPr>
                <w:noProof/>
                <w:webHidden/>
              </w:rPr>
            </w:r>
            <w:r>
              <w:rPr>
                <w:noProof/>
                <w:webHidden/>
              </w:rPr>
              <w:fldChar w:fldCharType="separate"/>
            </w:r>
            <w:r>
              <w:rPr>
                <w:noProof/>
                <w:webHidden/>
              </w:rPr>
              <w:t>6</w:t>
            </w:r>
            <w:r>
              <w:rPr>
                <w:noProof/>
                <w:webHidden/>
              </w:rPr>
              <w:fldChar w:fldCharType="end"/>
            </w:r>
          </w:hyperlink>
        </w:p>
        <w:p w14:paraId="3063762D" w14:textId="6EA2F6E8"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3" w:history="1">
            <w:r w:rsidRPr="00A5372C">
              <w:rPr>
                <w:rStyle w:val="Hyperlink"/>
                <w:noProof/>
              </w:rPr>
              <w:t>2.1.3</w:t>
            </w:r>
            <w:r>
              <w:rPr>
                <w:rFonts w:asciiTheme="minorHAnsi" w:eastAsiaTheme="minorEastAsia" w:hAnsiTheme="minorHAnsi" w:cstheme="minorBidi"/>
                <w:i w:val="0"/>
                <w:iCs w:val="0"/>
                <w:noProof/>
                <w:szCs w:val="22"/>
                <w:lang w:eastAsia="de-CH"/>
              </w:rPr>
              <w:tab/>
            </w:r>
            <w:r w:rsidRPr="00A5372C">
              <w:rPr>
                <w:rStyle w:val="Hyperlink"/>
                <w:noProof/>
              </w:rPr>
              <w:t>Test</w:t>
            </w:r>
            <w:r>
              <w:rPr>
                <w:noProof/>
                <w:webHidden/>
              </w:rPr>
              <w:tab/>
            </w:r>
            <w:r>
              <w:rPr>
                <w:noProof/>
                <w:webHidden/>
              </w:rPr>
              <w:fldChar w:fldCharType="begin"/>
            </w:r>
            <w:r>
              <w:rPr>
                <w:noProof/>
                <w:webHidden/>
              </w:rPr>
              <w:instrText xml:space="preserve"> PAGEREF _Toc491801413 \h </w:instrText>
            </w:r>
            <w:r>
              <w:rPr>
                <w:noProof/>
                <w:webHidden/>
              </w:rPr>
            </w:r>
            <w:r>
              <w:rPr>
                <w:noProof/>
                <w:webHidden/>
              </w:rPr>
              <w:fldChar w:fldCharType="separate"/>
            </w:r>
            <w:r>
              <w:rPr>
                <w:noProof/>
                <w:webHidden/>
              </w:rPr>
              <w:t>6</w:t>
            </w:r>
            <w:r>
              <w:rPr>
                <w:noProof/>
                <w:webHidden/>
              </w:rPr>
              <w:fldChar w:fldCharType="end"/>
            </w:r>
          </w:hyperlink>
        </w:p>
        <w:p w14:paraId="72B97450" w14:textId="5A6D4436"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14" w:history="1">
            <w:r w:rsidRPr="00A5372C">
              <w:rPr>
                <w:rStyle w:val="Hyperlink"/>
                <w:noProof/>
              </w:rPr>
              <w:t>2.2</w:t>
            </w:r>
            <w:r>
              <w:rPr>
                <w:rFonts w:asciiTheme="minorHAnsi" w:eastAsiaTheme="minorEastAsia" w:hAnsiTheme="minorHAnsi" w:cstheme="minorBidi"/>
                <w:smallCaps w:val="0"/>
                <w:noProof/>
                <w:szCs w:val="22"/>
                <w:lang w:eastAsia="de-CH"/>
              </w:rPr>
              <w:tab/>
            </w:r>
            <w:r w:rsidRPr="00A5372C">
              <w:rPr>
                <w:rStyle w:val="Hyperlink"/>
                <w:noProof/>
              </w:rPr>
              <w:t>Testumgebung</w:t>
            </w:r>
            <w:r>
              <w:rPr>
                <w:noProof/>
                <w:webHidden/>
              </w:rPr>
              <w:tab/>
            </w:r>
            <w:r>
              <w:rPr>
                <w:noProof/>
                <w:webHidden/>
              </w:rPr>
              <w:fldChar w:fldCharType="begin"/>
            </w:r>
            <w:r>
              <w:rPr>
                <w:noProof/>
                <w:webHidden/>
              </w:rPr>
              <w:instrText xml:space="preserve"> PAGEREF _Toc491801414 \h </w:instrText>
            </w:r>
            <w:r>
              <w:rPr>
                <w:noProof/>
                <w:webHidden/>
              </w:rPr>
            </w:r>
            <w:r>
              <w:rPr>
                <w:noProof/>
                <w:webHidden/>
              </w:rPr>
              <w:fldChar w:fldCharType="separate"/>
            </w:r>
            <w:r>
              <w:rPr>
                <w:noProof/>
                <w:webHidden/>
              </w:rPr>
              <w:t>7</w:t>
            </w:r>
            <w:r>
              <w:rPr>
                <w:noProof/>
                <w:webHidden/>
              </w:rPr>
              <w:fldChar w:fldCharType="end"/>
            </w:r>
          </w:hyperlink>
        </w:p>
        <w:p w14:paraId="4FB00458" w14:textId="761D8CC3"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5" w:history="1">
            <w:r w:rsidRPr="00A5372C">
              <w:rPr>
                <w:rStyle w:val="Hyperlink"/>
                <w:noProof/>
              </w:rPr>
              <w:t>2.2.1</w:t>
            </w:r>
            <w:r>
              <w:rPr>
                <w:rFonts w:asciiTheme="minorHAnsi" w:eastAsiaTheme="minorEastAsia" w:hAnsiTheme="minorHAnsi" w:cstheme="minorBidi"/>
                <w:i w:val="0"/>
                <w:iCs w:val="0"/>
                <w:noProof/>
                <w:szCs w:val="22"/>
                <w:lang w:eastAsia="de-CH"/>
              </w:rPr>
              <w:tab/>
            </w:r>
            <w:r w:rsidRPr="00A5372C">
              <w:rPr>
                <w:rStyle w:val="Hyperlink"/>
                <w:noProof/>
              </w:rPr>
              <w:t>Ventil Hardware</w:t>
            </w:r>
            <w:r>
              <w:rPr>
                <w:noProof/>
                <w:webHidden/>
              </w:rPr>
              <w:tab/>
            </w:r>
            <w:r>
              <w:rPr>
                <w:noProof/>
                <w:webHidden/>
              </w:rPr>
              <w:fldChar w:fldCharType="begin"/>
            </w:r>
            <w:r>
              <w:rPr>
                <w:noProof/>
                <w:webHidden/>
              </w:rPr>
              <w:instrText xml:space="preserve"> PAGEREF _Toc491801415 \h </w:instrText>
            </w:r>
            <w:r>
              <w:rPr>
                <w:noProof/>
                <w:webHidden/>
              </w:rPr>
            </w:r>
            <w:r>
              <w:rPr>
                <w:noProof/>
                <w:webHidden/>
              </w:rPr>
              <w:fldChar w:fldCharType="separate"/>
            </w:r>
            <w:r>
              <w:rPr>
                <w:noProof/>
                <w:webHidden/>
              </w:rPr>
              <w:t>7</w:t>
            </w:r>
            <w:r>
              <w:rPr>
                <w:noProof/>
                <w:webHidden/>
              </w:rPr>
              <w:fldChar w:fldCharType="end"/>
            </w:r>
          </w:hyperlink>
        </w:p>
        <w:p w14:paraId="2EA3715F" w14:textId="50862039"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6" w:history="1">
            <w:r w:rsidRPr="00A5372C">
              <w:rPr>
                <w:rStyle w:val="Hyperlink"/>
                <w:noProof/>
              </w:rPr>
              <w:t>2.2.2</w:t>
            </w:r>
            <w:r>
              <w:rPr>
                <w:rFonts w:asciiTheme="minorHAnsi" w:eastAsiaTheme="minorEastAsia" w:hAnsiTheme="minorHAnsi" w:cstheme="minorBidi"/>
                <w:i w:val="0"/>
                <w:iCs w:val="0"/>
                <w:noProof/>
                <w:szCs w:val="22"/>
                <w:lang w:eastAsia="de-CH"/>
              </w:rPr>
              <w:tab/>
            </w:r>
            <w:r w:rsidRPr="00A5372C">
              <w:rPr>
                <w:rStyle w:val="Hyperlink"/>
                <w:noProof/>
              </w:rPr>
              <w:t>Test Hardware (NI PXI)</w:t>
            </w:r>
            <w:r>
              <w:rPr>
                <w:noProof/>
                <w:webHidden/>
              </w:rPr>
              <w:tab/>
            </w:r>
            <w:r>
              <w:rPr>
                <w:noProof/>
                <w:webHidden/>
              </w:rPr>
              <w:fldChar w:fldCharType="begin"/>
            </w:r>
            <w:r>
              <w:rPr>
                <w:noProof/>
                <w:webHidden/>
              </w:rPr>
              <w:instrText xml:space="preserve"> PAGEREF _Toc491801416 \h </w:instrText>
            </w:r>
            <w:r>
              <w:rPr>
                <w:noProof/>
                <w:webHidden/>
              </w:rPr>
            </w:r>
            <w:r>
              <w:rPr>
                <w:noProof/>
                <w:webHidden/>
              </w:rPr>
              <w:fldChar w:fldCharType="separate"/>
            </w:r>
            <w:r>
              <w:rPr>
                <w:noProof/>
                <w:webHidden/>
              </w:rPr>
              <w:t>8</w:t>
            </w:r>
            <w:r>
              <w:rPr>
                <w:noProof/>
                <w:webHidden/>
              </w:rPr>
              <w:fldChar w:fldCharType="end"/>
            </w:r>
          </w:hyperlink>
        </w:p>
        <w:p w14:paraId="4F411557" w14:textId="0FC8E2D9"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7" w:history="1">
            <w:r w:rsidRPr="00A5372C">
              <w:rPr>
                <w:rStyle w:val="Hyperlink"/>
                <w:noProof/>
              </w:rPr>
              <w:t>2.2.3</w:t>
            </w:r>
            <w:r>
              <w:rPr>
                <w:rFonts w:asciiTheme="minorHAnsi" w:eastAsiaTheme="minorEastAsia" w:hAnsiTheme="minorHAnsi" w:cstheme="minorBidi"/>
                <w:i w:val="0"/>
                <w:iCs w:val="0"/>
                <w:noProof/>
                <w:szCs w:val="22"/>
                <w:lang w:eastAsia="de-CH"/>
              </w:rPr>
              <w:tab/>
            </w:r>
            <w:r w:rsidRPr="00A5372C">
              <w:rPr>
                <w:rStyle w:val="Hyperlink"/>
                <w:noProof/>
              </w:rPr>
              <w:t>Test</w:t>
            </w:r>
            <w:r>
              <w:rPr>
                <w:noProof/>
                <w:webHidden/>
              </w:rPr>
              <w:tab/>
            </w:r>
            <w:r>
              <w:rPr>
                <w:noProof/>
                <w:webHidden/>
              </w:rPr>
              <w:fldChar w:fldCharType="begin"/>
            </w:r>
            <w:r>
              <w:rPr>
                <w:noProof/>
                <w:webHidden/>
              </w:rPr>
              <w:instrText xml:space="preserve"> PAGEREF _Toc491801417 \h </w:instrText>
            </w:r>
            <w:r>
              <w:rPr>
                <w:noProof/>
                <w:webHidden/>
              </w:rPr>
            </w:r>
            <w:r>
              <w:rPr>
                <w:noProof/>
                <w:webHidden/>
              </w:rPr>
              <w:fldChar w:fldCharType="separate"/>
            </w:r>
            <w:r>
              <w:rPr>
                <w:noProof/>
                <w:webHidden/>
              </w:rPr>
              <w:t>8</w:t>
            </w:r>
            <w:r>
              <w:rPr>
                <w:noProof/>
                <w:webHidden/>
              </w:rPr>
              <w:fldChar w:fldCharType="end"/>
            </w:r>
          </w:hyperlink>
        </w:p>
        <w:p w14:paraId="0EDC7D8E" w14:textId="48D6AA7B"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8" w:history="1">
            <w:r w:rsidRPr="00A5372C">
              <w:rPr>
                <w:rStyle w:val="Hyperlink"/>
                <w:noProof/>
              </w:rPr>
              <w:t>2.2.4</w:t>
            </w:r>
            <w:r>
              <w:rPr>
                <w:rFonts w:asciiTheme="minorHAnsi" w:eastAsiaTheme="minorEastAsia" w:hAnsiTheme="minorHAnsi" w:cstheme="minorBidi"/>
                <w:i w:val="0"/>
                <w:iCs w:val="0"/>
                <w:noProof/>
                <w:szCs w:val="22"/>
                <w:lang w:eastAsia="de-CH"/>
              </w:rPr>
              <w:tab/>
            </w:r>
            <w:r w:rsidRPr="00A5372C">
              <w:rPr>
                <w:rStyle w:val="Hyperlink"/>
                <w:noProof/>
              </w:rPr>
              <w:t>ParameterStructBuild</w:t>
            </w:r>
            <w:r>
              <w:rPr>
                <w:noProof/>
                <w:webHidden/>
              </w:rPr>
              <w:tab/>
            </w:r>
            <w:r>
              <w:rPr>
                <w:noProof/>
                <w:webHidden/>
              </w:rPr>
              <w:fldChar w:fldCharType="begin"/>
            </w:r>
            <w:r>
              <w:rPr>
                <w:noProof/>
                <w:webHidden/>
              </w:rPr>
              <w:instrText xml:space="preserve"> PAGEREF _Toc491801418 \h </w:instrText>
            </w:r>
            <w:r>
              <w:rPr>
                <w:noProof/>
                <w:webHidden/>
              </w:rPr>
            </w:r>
            <w:r>
              <w:rPr>
                <w:noProof/>
                <w:webHidden/>
              </w:rPr>
              <w:fldChar w:fldCharType="separate"/>
            </w:r>
            <w:r>
              <w:rPr>
                <w:noProof/>
                <w:webHidden/>
              </w:rPr>
              <w:t>9</w:t>
            </w:r>
            <w:r>
              <w:rPr>
                <w:noProof/>
                <w:webHidden/>
              </w:rPr>
              <w:fldChar w:fldCharType="end"/>
            </w:r>
          </w:hyperlink>
        </w:p>
        <w:p w14:paraId="3BC966FC" w14:textId="3FBC6AA4"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19" w:history="1">
            <w:r w:rsidRPr="00A5372C">
              <w:rPr>
                <w:rStyle w:val="Hyperlink"/>
                <w:noProof/>
              </w:rPr>
              <w:t>2.2.5</w:t>
            </w:r>
            <w:r>
              <w:rPr>
                <w:rFonts w:asciiTheme="minorHAnsi" w:eastAsiaTheme="minorEastAsia" w:hAnsiTheme="minorHAnsi" w:cstheme="minorBidi"/>
                <w:i w:val="0"/>
                <w:iCs w:val="0"/>
                <w:noProof/>
                <w:szCs w:val="22"/>
                <w:lang w:eastAsia="de-CH"/>
              </w:rPr>
              <w:tab/>
            </w:r>
            <w:r w:rsidRPr="00A5372C">
              <w:rPr>
                <w:rStyle w:val="Hyperlink"/>
                <w:noProof/>
              </w:rPr>
              <w:t>TestUpdateFirmware</w:t>
            </w:r>
            <w:r>
              <w:rPr>
                <w:noProof/>
                <w:webHidden/>
              </w:rPr>
              <w:tab/>
            </w:r>
            <w:r>
              <w:rPr>
                <w:noProof/>
                <w:webHidden/>
              </w:rPr>
              <w:fldChar w:fldCharType="begin"/>
            </w:r>
            <w:r>
              <w:rPr>
                <w:noProof/>
                <w:webHidden/>
              </w:rPr>
              <w:instrText xml:space="preserve"> PAGEREF _Toc491801419 \h </w:instrText>
            </w:r>
            <w:r>
              <w:rPr>
                <w:noProof/>
                <w:webHidden/>
              </w:rPr>
            </w:r>
            <w:r>
              <w:rPr>
                <w:noProof/>
                <w:webHidden/>
              </w:rPr>
              <w:fldChar w:fldCharType="separate"/>
            </w:r>
            <w:r>
              <w:rPr>
                <w:noProof/>
                <w:webHidden/>
              </w:rPr>
              <w:t>10</w:t>
            </w:r>
            <w:r>
              <w:rPr>
                <w:noProof/>
                <w:webHidden/>
              </w:rPr>
              <w:fldChar w:fldCharType="end"/>
            </w:r>
          </w:hyperlink>
        </w:p>
        <w:p w14:paraId="3880A671" w14:textId="2E513059"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20" w:history="1">
            <w:r w:rsidRPr="00A5372C">
              <w:rPr>
                <w:rStyle w:val="Hyperlink"/>
                <w:noProof/>
              </w:rPr>
              <w:t>2.2.6</w:t>
            </w:r>
            <w:r>
              <w:rPr>
                <w:rFonts w:asciiTheme="minorHAnsi" w:eastAsiaTheme="minorEastAsia" w:hAnsiTheme="minorHAnsi" w:cstheme="minorBidi"/>
                <w:i w:val="0"/>
                <w:iCs w:val="0"/>
                <w:noProof/>
                <w:szCs w:val="22"/>
                <w:lang w:eastAsia="de-CH"/>
              </w:rPr>
              <w:tab/>
            </w:r>
            <w:r w:rsidRPr="00A5372C">
              <w:rPr>
                <w:rStyle w:val="Hyperlink"/>
                <w:noProof/>
              </w:rPr>
              <w:t>TTIC2 (Test Tool)</w:t>
            </w:r>
            <w:r>
              <w:rPr>
                <w:noProof/>
                <w:webHidden/>
              </w:rPr>
              <w:tab/>
            </w:r>
            <w:r>
              <w:rPr>
                <w:noProof/>
                <w:webHidden/>
              </w:rPr>
              <w:fldChar w:fldCharType="begin"/>
            </w:r>
            <w:r>
              <w:rPr>
                <w:noProof/>
                <w:webHidden/>
              </w:rPr>
              <w:instrText xml:space="preserve"> PAGEREF _Toc491801420 \h </w:instrText>
            </w:r>
            <w:r>
              <w:rPr>
                <w:noProof/>
                <w:webHidden/>
              </w:rPr>
            </w:r>
            <w:r>
              <w:rPr>
                <w:noProof/>
                <w:webHidden/>
              </w:rPr>
              <w:fldChar w:fldCharType="separate"/>
            </w:r>
            <w:r>
              <w:rPr>
                <w:noProof/>
                <w:webHidden/>
              </w:rPr>
              <w:t>10</w:t>
            </w:r>
            <w:r>
              <w:rPr>
                <w:noProof/>
                <w:webHidden/>
              </w:rPr>
              <w:fldChar w:fldCharType="end"/>
            </w:r>
          </w:hyperlink>
        </w:p>
        <w:p w14:paraId="3A7E0F2C" w14:textId="6B7F786B"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21" w:history="1">
            <w:r w:rsidRPr="00A5372C">
              <w:rPr>
                <w:rStyle w:val="Hyperlink"/>
                <w:noProof/>
              </w:rPr>
              <w:t>2.2.7</w:t>
            </w:r>
            <w:r>
              <w:rPr>
                <w:rFonts w:asciiTheme="minorHAnsi" w:eastAsiaTheme="minorEastAsia" w:hAnsiTheme="minorHAnsi" w:cstheme="minorBidi"/>
                <w:i w:val="0"/>
                <w:iCs w:val="0"/>
                <w:noProof/>
                <w:szCs w:val="22"/>
                <w:lang w:eastAsia="de-CH"/>
              </w:rPr>
              <w:tab/>
            </w:r>
            <w:r w:rsidRPr="00A5372C">
              <w:rPr>
                <w:rStyle w:val="Hyperlink"/>
                <w:noProof/>
              </w:rPr>
              <w:t>SoftwareVersionsDatabase</w:t>
            </w:r>
            <w:r>
              <w:rPr>
                <w:noProof/>
                <w:webHidden/>
              </w:rPr>
              <w:tab/>
            </w:r>
            <w:r>
              <w:rPr>
                <w:noProof/>
                <w:webHidden/>
              </w:rPr>
              <w:fldChar w:fldCharType="begin"/>
            </w:r>
            <w:r>
              <w:rPr>
                <w:noProof/>
                <w:webHidden/>
              </w:rPr>
              <w:instrText xml:space="preserve"> PAGEREF _Toc491801421 \h </w:instrText>
            </w:r>
            <w:r>
              <w:rPr>
                <w:noProof/>
                <w:webHidden/>
              </w:rPr>
            </w:r>
            <w:r>
              <w:rPr>
                <w:noProof/>
                <w:webHidden/>
              </w:rPr>
              <w:fldChar w:fldCharType="separate"/>
            </w:r>
            <w:r>
              <w:rPr>
                <w:noProof/>
                <w:webHidden/>
              </w:rPr>
              <w:t>12</w:t>
            </w:r>
            <w:r>
              <w:rPr>
                <w:noProof/>
                <w:webHidden/>
              </w:rPr>
              <w:fldChar w:fldCharType="end"/>
            </w:r>
          </w:hyperlink>
        </w:p>
        <w:p w14:paraId="1118E7D3" w14:textId="3B58B9A6"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22" w:history="1">
            <w:r w:rsidRPr="00A5372C">
              <w:rPr>
                <w:rStyle w:val="Hyperlink"/>
                <w:noProof/>
              </w:rPr>
              <w:t>2.2.8</w:t>
            </w:r>
            <w:r>
              <w:rPr>
                <w:rFonts w:asciiTheme="minorHAnsi" w:eastAsiaTheme="minorEastAsia" w:hAnsiTheme="minorHAnsi" w:cstheme="minorBidi"/>
                <w:i w:val="0"/>
                <w:iCs w:val="0"/>
                <w:noProof/>
                <w:szCs w:val="22"/>
                <w:lang w:eastAsia="de-CH"/>
              </w:rPr>
              <w:tab/>
            </w:r>
            <w:r w:rsidRPr="00A5372C">
              <w:rPr>
                <w:rStyle w:val="Hyperlink"/>
                <w:noProof/>
              </w:rPr>
              <w:t>Firmware Database</w:t>
            </w:r>
            <w:r>
              <w:rPr>
                <w:noProof/>
                <w:webHidden/>
              </w:rPr>
              <w:tab/>
            </w:r>
            <w:r>
              <w:rPr>
                <w:noProof/>
                <w:webHidden/>
              </w:rPr>
              <w:fldChar w:fldCharType="begin"/>
            </w:r>
            <w:r>
              <w:rPr>
                <w:noProof/>
                <w:webHidden/>
              </w:rPr>
              <w:instrText xml:space="preserve"> PAGEREF _Toc491801422 \h </w:instrText>
            </w:r>
            <w:r>
              <w:rPr>
                <w:noProof/>
                <w:webHidden/>
              </w:rPr>
            </w:r>
            <w:r>
              <w:rPr>
                <w:noProof/>
                <w:webHidden/>
              </w:rPr>
              <w:fldChar w:fldCharType="separate"/>
            </w:r>
            <w:r>
              <w:rPr>
                <w:noProof/>
                <w:webHidden/>
              </w:rPr>
              <w:t>12</w:t>
            </w:r>
            <w:r>
              <w:rPr>
                <w:noProof/>
                <w:webHidden/>
              </w:rPr>
              <w:fldChar w:fldCharType="end"/>
            </w:r>
          </w:hyperlink>
        </w:p>
        <w:p w14:paraId="03823F28" w14:textId="715EC3E8"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23" w:history="1">
            <w:r w:rsidRPr="00A5372C">
              <w:rPr>
                <w:rStyle w:val="Hyperlink"/>
                <w:noProof/>
                <w:lang w:val="en-US"/>
              </w:rPr>
              <w:t>3</w:t>
            </w:r>
            <w:r>
              <w:rPr>
                <w:rFonts w:asciiTheme="minorHAnsi" w:eastAsiaTheme="minorEastAsia" w:hAnsiTheme="minorHAnsi" w:cstheme="minorBidi"/>
                <w:b w:val="0"/>
                <w:bCs w:val="0"/>
                <w:caps w:val="0"/>
                <w:noProof/>
                <w:szCs w:val="22"/>
                <w:lang w:eastAsia="de-CH"/>
              </w:rPr>
              <w:tab/>
            </w:r>
            <w:r w:rsidRPr="00A5372C">
              <w:rPr>
                <w:rStyle w:val="Hyperlink"/>
                <w:noProof/>
              </w:rPr>
              <w:t>Zielsetzung</w:t>
            </w:r>
            <w:r>
              <w:rPr>
                <w:noProof/>
                <w:webHidden/>
              </w:rPr>
              <w:tab/>
            </w:r>
            <w:r>
              <w:rPr>
                <w:noProof/>
                <w:webHidden/>
              </w:rPr>
              <w:fldChar w:fldCharType="begin"/>
            </w:r>
            <w:r>
              <w:rPr>
                <w:noProof/>
                <w:webHidden/>
              </w:rPr>
              <w:instrText xml:space="preserve"> PAGEREF _Toc491801423 \h </w:instrText>
            </w:r>
            <w:r>
              <w:rPr>
                <w:noProof/>
                <w:webHidden/>
              </w:rPr>
            </w:r>
            <w:r>
              <w:rPr>
                <w:noProof/>
                <w:webHidden/>
              </w:rPr>
              <w:fldChar w:fldCharType="separate"/>
            </w:r>
            <w:r>
              <w:rPr>
                <w:noProof/>
                <w:webHidden/>
              </w:rPr>
              <w:t>14</w:t>
            </w:r>
            <w:r>
              <w:rPr>
                <w:noProof/>
                <w:webHidden/>
              </w:rPr>
              <w:fldChar w:fldCharType="end"/>
            </w:r>
          </w:hyperlink>
        </w:p>
        <w:p w14:paraId="36BD892B" w14:textId="57DF9A36"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24" w:history="1">
            <w:r w:rsidRPr="00A5372C">
              <w:rPr>
                <w:rStyle w:val="Hyperlink"/>
                <w:noProof/>
              </w:rPr>
              <w:t>3.1</w:t>
            </w:r>
            <w:r>
              <w:rPr>
                <w:rFonts w:asciiTheme="minorHAnsi" w:eastAsiaTheme="minorEastAsia" w:hAnsiTheme="minorHAnsi" w:cstheme="minorBidi"/>
                <w:smallCaps w:val="0"/>
                <w:noProof/>
                <w:szCs w:val="22"/>
                <w:lang w:eastAsia="de-CH"/>
              </w:rPr>
              <w:tab/>
            </w:r>
            <w:r w:rsidRPr="00A5372C">
              <w:rPr>
                <w:rStyle w:val="Hyperlink"/>
                <w:noProof/>
              </w:rPr>
              <w:t>Ziele zum Startzeitpunkt</w:t>
            </w:r>
            <w:r>
              <w:rPr>
                <w:noProof/>
                <w:webHidden/>
              </w:rPr>
              <w:tab/>
            </w:r>
            <w:r>
              <w:rPr>
                <w:noProof/>
                <w:webHidden/>
              </w:rPr>
              <w:fldChar w:fldCharType="begin"/>
            </w:r>
            <w:r>
              <w:rPr>
                <w:noProof/>
                <w:webHidden/>
              </w:rPr>
              <w:instrText xml:space="preserve"> PAGEREF _Toc491801424 \h </w:instrText>
            </w:r>
            <w:r>
              <w:rPr>
                <w:noProof/>
                <w:webHidden/>
              </w:rPr>
            </w:r>
            <w:r>
              <w:rPr>
                <w:noProof/>
                <w:webHidden/>
              </w:rPr>
              <w:fldChar w:fldCharType="separate"/>
            </w:r>
            <w:r>
              <w:rPr>
                <w:noProof/>
                <w:webHidden/>
              </w:rPr>
              <w:t>14</w:t>
            </w:r>
            <w:r>
              <w:rPr>
                <w:noProof/>
                <w:webHidden/>
              </w:rPr>
              <w:fldChar w:fldCharType="end"/>
            </w:r>
          </w:hyperlink>
        </w:p>
        <w:p w14:paraId="204413D6" w14:textId="24CCD465"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25" w:history="1">
            <w:r w:rsidRPr="00A5372C">
              <w:rPr>
                <w:rStyle w:val="Hyperlink"/>
                <w:noProof/>
              </w:rPr>
              <w:t>3.2</w:t>
            </w:r>
            <w:r>
              <w:rPr>
                <w:rFonts w:asciiTheme="minorHAnsi" w:eastAsiaTheme="minorEastAsia" w:hAnsiTheme="minorHAnsi" w:cstheme="minorBidi"/>
                <w:smallCaps w:val="0"/>
                <w:noProof/>
                <w:szCs w:val="22"/>
                <w:lang w:eastAsia="de-CH"/>
              </w:rPr>
              <w:tab/>
            </w:r>
            <w:r w:rsidRPr="00A5372C">
              <w:rPr>
                <w:rStyle w:val="Hyperlink"/>
                <w:noProof/>
              </w:rPr>
              <w:t>Ziele nach der ersten Analyse</w:t>
            </w:r>
            <w:r>
              <w:rPr>
                <w:noProof/>
                <w:webHidden/>
              </w:rPr>
              <w:tab/>
            </w:r>
            <w:r>
              <w:rPr>
                <w:noProof/>
                <w:webHidden/>
              </w:rPr>
              <w:fldChar w:fldCharType="begin"/>
            </w:r>
            <w:r>
              <w:rPr>
                <w:noProof/>
                <w:webHidden/>
              </w:rPr>
              <w:instrText xml:space="preserve"> PAGEREF _Toc491801425 \h </w:instrText>
            </w:r>
            <w:r>
              <w:rPr>
                <w:noProof/>
                <w:webHidden/>
              </w:rPr>
            </w:r>
            <w:r>
              <w:rPr>
                <w:noProof/>
                <w:webHidden/>
              </w:rPr>
              <w:fldChar w:fldCharType="separate"/>
            </w:r>
            <w:r>
              <w:rPr>
                <w:noProof/>
                <w:webHidden/>
              </w:rPr>
              <w:t>15</w:t>
            </w:r>
            <w:r>
              <w:rPr>
                <w:noProof/>
                <w:webHidden/>
              </w:rPr>
              <w:fldChar w:fldCharType="end"/>
            </w:r>
          </w:hyperlink>
        </w:p>
        <w:p w14:paraId="6EB9AAB8" w14:textId="2A63AD55"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26" w:history="1">
            <w:r w:rsidRPr="00A5372C">
              <w:rPr>
                <w:rStyle w:val="Hyperlink"/>
                <w:noProof/>
              </w:rPr>
              <w:t>3.3</w:t>
            </w:r>
            <w:r>
              <w:rPr>
                <w:rFonts w:asciiTheme="minorHAnsi" w:eastAsiaTheme="minorEastAsia" w:hAnsiTheme="minorHAnsi" w:cstheme="minorBidi"/>
                <w:smallCaps w:val="0"/>
                <w:noProof/>
                <w:szCs w:val="22"/>
                <w:lang w:eastAsia="de-CH"/>
              </w:rPr>
              <w:tab/>
            </w:r>
            <w:r w:rsidRPr="00A5372C">
              <w:rPr>
                <w:rStyle w:val="Hyperlink"/>
                <w:noProof/>
              </w:rPr>
              <w:t>Quantitative Ziele</w:t>
            </w:r>
            <w:r>
              <w:rPr>
                <w:noProof/>
                <w:webHidden/>
              </w:rPr>
              <w:tab/>
            </w:r>
            <w:r>
              <w:rPr>
                <w:noProof/>
                <w:webHidden/>
              </w:rPr>
              <w:fldChar w:fldCharType="begin"/>
            </w:r>
            <w:r>
              <w:rPr>
                <w:noProof/>
                <w:webHidden/>
              </w:rPr>
              <w:instrText xml:space="preserve"> PAGEREF _Toc491801426 \h </w:instrText>
            </w:r>
            <w:r>
              <w:rPr>
                <w:noProof/>
                <w:webHidden/>
              </w:rPr>
            </w:r>
            <w:r>
              <w:rPr>
                <w:noProof/>
                <w:webHidden/>
              </w:rPr>
              <w:fldChar w:fldCharType="separate"/>
            </w:r>
            <w:r>
              <w:rPr>
                <w:noProof/>
                <w:webHidden/>
              </w:rPr>
              <w:t>16</w:t>
            </w:r>
            <w:r>
              <w:rPr>
                <w:noProof/>
                <w:webHidden/>
              </w:rPr>
              <w:fldChar w:fldCharType="end"/>
            </w:r>
          </w:hyperlink>
        </w:p>
        <w:p w14:paraId="63D7349A" w14:textId="6D983D68"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27" w:history="1">
            <w:r w:rsidRPr="00A5372C">
              <w:rPr>
                <w:rStyle w:val="Hyperlink"/>
                <w:noProof/>
              </w:rPr>
              <w:t>3.4</w:t>
            </w:r>
            <w:r>
              <w:rPr>
                <w:rFonts w:asciiTheme="minorHAnsi" w:eastAsiaTheme="minorEastAsia" w:hAnsiTheme="minorHAnsi" w:cstheme="minorBidi"/>
                <w:smallCaps w:val="0"/>
                <w:noProof/>
                <w:szCs w:val="22"/>
                <w:lang w:eastAsia="de-CH"/>
              </w:rPr>
              <w:tab/>
            </w:r>
            <w:r w:rsidRPr="00A5372C">
              <w:rPr>
                <w:rStyle w:val="Hyperlink"/>
                <w:noProof/>
              </w:rPr>
              <w:t>Qualitative Ziele</w:t>
            </w:r>
            <w:r>
              <w:rPr>
                <w:noProof/>
                <w:webHidden/>
              </w:rPr>
              <w:tab/>
            </w:r>
            <w:r>
              <w:rPr>
                <w:noProof/>
                <w:webHidden/>
              </w:rPr>
              <w:fldChar w:fldCharType="begin"/>
            </w:r>
            <w:r>
              <w:rPr>
                <w:noProof/>
                <w:webHidden/>
              </w:rPr>
              <w:instrText xml:space="preserve"> PAGEREF _Toc491801427 \h </w:instrText>
            </w:r>
            <w:r>
              <w:rPr>
                <w:noProof/>
                <w:webHidden/>
              </w:rPr>
            </w:r>
            <w:r>
              <w:rPr>
                <w:noProof/>
                <w:webHidden/>
              </w:rPr>
              <w:fldChar w:fldCharType="separate"/>
            </w:r>
            <w:r>
              <w:rPr>
                <w:noProof/>
                <w:webHidden/>
              </w:rPr>
              <w:t>16</w:t>
            </w:r>
            <w:r>
              <w:rPr>
                <w:noProof/>
                <w:webHidden/>
              </w:rPr>
              <w:fldChar w:fldCharType="end"/>
            </w:r>
          </w:hyperlink>
        </w:p>
        <w:p w14:paraId="5209D72E" w14:textId="54A69416"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28" w:history="1">
            <w:r w:rsidRPr="00A5372C">
              <w:rPr>
                <w:rStyle w:val="Hyperlink"/>
                <w:noProof/>
              </w:rPr>
              <w:t>3.5</w:t>
            </w:r>
            <w:r>
              <w:rPr>
                <w:rFonts w:asciiTheme="minorHAnsi" w:eastAsiaTheme="minorEastAsia" w:hAnsiTheme="minorHAnsi" w:cstheme="minorBidi"/>
                <w:smallCaps w:val="0"/>
                <w:noProof/>
                <w:szCs w:val="22"/>
                <w:lang w:eastAsia="de-CH"/>
              </w:rPr>
              <w:tab/>
            </w:r>
            <w:r w:rsidRPr="00A5372C">
              <w:rPr>
                <w:rStyle w:val="Hyperlink"/>
                <w:noProof/>
              </w:rPr>
              <w:t>Aufgabenbegrenzung</w:t>
            </w:r>
            <w:r>
              <w:rPr>
                <w:noProof/>
                <w:webHidden/>
              </w:rPr>
              <w:tab/>
            </w:r>
            <w:r>
              <w:rPr>
                <w:noProof/>
                <w:webHidden/>
              </w:rPr>
              <w:fldChar w:fldCharType="begin"/>
            </w:r>
            <w:r>
              <w:rPr>
                <w:noProof/>
                <w:webHidden/>
              </w:rPr>
              <w:instrText xml:space="preserve"> PAGEREF _Toc491801428 \h </w:instrText>
            </w:r>
            <w:r>
              <w:rPr>
                <w:noProof/>
                <w:webHidden/>
              </w:rPr>
            </w:r>
            <w:r>
              <w:rPr>
                <w:noProof/>
                <w:webHidden/>
              </w:rPr>
              <w:fldChar w:fldCharType="separate"/>
            </w:r>
            <w:r>
              <w:rPr>
                <w:noProof/>
                <w:webHidden/>
              </w:rPr>
              <w:t>16</w:t>
            </w:r>
            <w:r>
              <w:rPr>
                <w:noProof/>
                <w:webHidden/>
              </w:rPr>
              <w:fldChar w:fldCharType="end"/>
            </w:r>
          </w:hyperlink>
        </w:p>
        <w:p w14:paraId="5E90D461" w14:textId="5BFF3B55"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29" w:history="1">
            <w:r w:rsidRPr="00A5372C">
              <w:rPr>
                <w:rStyle w:val="Hyperlink"/>
                <w:noProof/>
                <w:lang w:val="en-US"/>
              </w:rPr>
              <w:t>4</w:t>
            </w:r>
            <w:r>
              <w:rPr>
                <w:rFonts w:asciiTheme="minorHAnsi" w:eastAsiaTheme="minorEastAsia" w:hAnsiTheme="minorHAnsi" w:cstheme="minorBidi"/>
                <w:b w:val="0"/>
                <w:bCs w:val="0"/>
                <w:caps w:val="0"/>
                <w:noProof/>
                <w:szCs w:val="22"/>
                <w:lang w:eastAsia="de-CH"/>
              </w:rPr>
              <w:tab/>
            </w:r>
            <w:r w:rsidRPr="00A5372C">
              <w:rPr>
                <w:rStyle w:val="Hyperlink"/>
                <w:noProof/>
              </w:rPr>
              <w:t>Methodik</w:t>
            </w:r>
            <w:r>
              <w:rPr>
                <w:noProof/>
                <w:webHidden/>
              </w:rPr>
              <w:tab/>
            </w:r>
            <w:r>
              <w:rPr>
                <w:noProof/>
                <w:webHidden/>
              </w:rPr>
              <w:fldChar w:fldCharType="begin"/>
            </w:r>
            <w:r>
              <w:rPr>
                <w:noProof/>
                <w:webHidden/>
              </w:rPr>
              <w:instrText xml:space="preserve"> PAGEREF _Toc491801429 \h </w:instrText>
            </w:r>
            <w:r>
              <w:rPr>
                <w:noProof/>
                <w:webHidden/>
              </w:rPr>
            </w:r>
            <w:r>
              <w:rPr>
                <w:noProof/>
                <w:webHidden/>
              </w:rPr>
              <w:fldChar w:fldCharType="separate"/>
            </w:r>
            <w:r>
              <w:rPr>
                <w:noProof/>
                <w:webHidden/>
              </w:rPr>
              <w:t>17</w:t>
            </w:r>
            <w:r>
              <w:rPr>
                <w:noProof/>
                <w:webHidden/>
              </w:rPr>
              <w:fldChar w:fldCharType="end"/>
            </w:r>
          </w:hyperlink>
        </w:p>
        <w:p w14:paraId="753070D1" w14:textId="4A014C6F"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30" w:history="1">
            <w:r w:rsidRPr="00A5372C">
              <w:rPr>
                <w:rStyle w:val="Hyperlink"/>
                <w:noProof/>
              </w:rPr>
              <w:t>4.1</w:t>
            </w:r>
            <w:r>
              <w:rPr>
                <w:rFonts w:asciiTheme="minorHAnsi" w:eastAsiaTheme="minorEastAsia" w:hAnsiTheme="minorHAnsi" w:cstheme="minorBidi"/>
                <w:smallCaps w:val="0"/>
                <w:noProof/>
                <w:szCs w:val="22"/>
                <w:lang w:eastAsia="de-CH"/>
              </w:rPr>
              <w:tab/>
            </w:r>
            <w:r w:rsidRPr="00A5372C">
              <w:rPr>
                <w:rStyle w:val="Hyperlink"/>
                <w:noProof/>
              </w:rPr>
              <w:t>Vorgehensweise</w:t>
            </w:r>
            <w:r>
              <w:rPr>
                <w:noProof/>
                <w:webHidden/>
              </w:rPr>
              <w:tab/>
            </w:r>
            <w:r>
              <w:rPr>
                <w:noProof/>
                <w:webHidden/>
              </w:rPr>
              <w:fldChar w:fldCharType="begin"/>
            </w:r>
            <w:r>
              <w:rPr>
                <w:noProof/>
                <w:webHidden/>
              </w:rPr>
              <w:instrText xml:space="preserve"> PAGEREF _Toc491801430 \h </w:instrText>
            </w:r>
            <w:r>
              <w:rPr>
                <w:noProof/>
                <w:webHidden/>
              </w:rPr>
            </w:r>
            <w:r>
              <w:rPr>
                <w:noProof/>
                <w:webHidden/>
              </w:rPr>
              <w:fldChar w:fldCharType="separate"/>
            </w:r>
            <w:r>
              <w:rPr>
                <w:noProof/>
                <w:webHidden/>
              </w:rPr>
              <w:t>17</w:t>
            </w:r>
            <w:r>
              <w:rPr>
                <w:noProof/>
                <w:webHidden/>
              </w:rPr>
              <w:fldChar w:fldCharType="end"/>
            </w:r>
          </w:hyperlink>
        </w:p>
        <w:p w14:paraId="5E64EB20" w14:textId="4A0FBA8A"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31" w:history="1">
            <w:r w:rsidRPr="00A5372C">
              <w:rPr>
                <w:rStyle w:val="Hyperlink"/>
                <w:noProof/>
              </w:rPr>
              <w:t>4.2</w:t>
            </w:r>
            <w:r>
              <w:rPr>
                <w:rFonts w:asciiTheme="minorHAnsi" w:eastAsiaTheme="minorEastAsia" w:hAnsiTheme="minorHAnsi" w:cstheme="minorBidi"/>
                <w:smallCaps w:val="0"/>
                <w:noProof/>
                <w:szCs w:val="22"/>
                <w:lang w:eastAsia="de-CH"/>
              </w:rPr>
              <w:tab/>
            </w:r>
            <w:r w:rsidRPr="00A5372C">
              <w:rPr>
                <w:rStyle w:val="Hyperlink"/>
                <w:noProof/>
              </w:rPr>
              <w:t>Hilfsmittel</w:t>
            </w:r>
            <w:r>
              <w:rPr>
                <w:noProof/>
                <w:webHidden/>
              </w:rPr>
              <w:tab/>
            </w:r>
            <w:r>
              <w:rPr>
                <w:noProof/>
                <w:webHidden/>
              </w:rPr>
              <w:fldChar w:fldCharType="begin"/>
            </w:r>
            <w:r>
              <w:rPr>
                <w:noProof/>
                <w:webHidden/>
              </w:rPr>
              <w:instrText xml:space="preserve"> PAGEREF _Toc491801431 \h </w:instrText>
            </w:r>
            <w:r>
              <w:rPr>
                <w:noProof/>
                <w:webHidden/>
              </w:rPr>
            </w:r>
            <w:r>
              <w:rPr>
                <w:noProof/>
                <w:webHidden/>
              </w:rPr>
              <w:fldChar w:fldCharType="separate"/>
            </w:r>
            <w:r>
              <w:rPr>
                <w:noProof/>
                <w:webHidden/>
              </w:rPr>
              <w:t>18</w:t>
            </w:r>
            <w:r>
              <w:rPr>
                <w:noProof/>
                <w:webHidden/>
              </w:rPr>
              <w:fldChar w:fldCharType="end"/>
            </w:r>
          </w:hyperlink>
        </w:p>
        <w:p w14:paraId="609D055D" w14:textId="22CFEA93"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2" w:history="1">
            <w:r w:rsidRPr="00A5372C">
              <w:rPr>
                <w:rStyle w:val="Hyperlink"/>
                <w:noProof/>
              </w:rPr>
              <w:t>4.2.1</w:t>
            </w:r>
            <w:r>
              <w:rPr>
                <w:rFonts w:asciiTheme="minorHAnsi" w:eastAsiaTheme="minorEastAsia" w:hAnsiTheme="minorHAnsi" w:cstheme="minorBidi"/>
                <w:i w:val="0"/>
                <w:iCs w:val="0"/>
                <w:noProof/>
                <w:szCs w:val="22"/>
                <w:lang w:eastAsia="de-CH"/>
              </w:rPr>
              <w:tab/>
            </w:r>
            <w:r w:rsidRPr="00A5372C">
              <w:rPr>
                <w:rStyle w:val="Hyperlink"/>
                <w:noProof/>
              </w:rPr>
              <w:t>SoftwareVersionsDatabase</w:t>
            </w:r>
            <w:r>
              <w:rPr>
                <w:noProof/>
                <w:webHidden/>
              </w:rPr>
              <w:tab/>
            </w:r>
            <w:r>
              <w:rPr>
                <w:noProof/>
                <w:webHidden/>
              </w:rPr>
              <w:fldChar w:fldCharType="begin"/>
            </w:r>
            <w:r>
              <w:rPr>
                <w:noProof/>
                <w:webHidden/>
              </w:rPr>
              <w:instrText xml:space="preserve"> PAGEREF _Toc491801432 \h </w:instrText>
            </w:r>
            <w:r>
              <w:rPr>
                <w:noProof/>
                <w:webHidden/>
              </w:rPr>
            </w:r>
            <w:r>
              <w:rPr>
                <w:noProof/>
                <w:webHidden/>
              </w:rPr>
              <w:fldChar w:fldCharType="separate"/>
            </w:r>
            <w:r>
              <w:rPr>
                <w:noProof/>
                <w:webHidden/>
              </w:rPr>
              <w:t>19</w:t>
            </w:r>
            <w:r>
              <w:rPr>
                <w:noProof/>
                <w:webHidden/>
              </w:rPr>
              <w:fldChar w:fldCharType="end"/>
            </w:r>
          </w:hyperlink>
        </w:p>
        <w:p w14:paraId="02E3995B" w14:textId="0E915AA8"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3" w:history="1">
            <w:r w:rsidRPr="00A5372C">
              <w:rPr>
                <w:rStyle w:val="Hyperlink"/>
                <w:noProof/>
              </w:rPr>
              <w:t>4.2.2</w:t>
            </w:r>
            <w:r>
              <w:rPr>
                <w:rFonts w:asciiTheme="minorHAnsi" w:eastAsiaTheme="minorEastAsia" w:hAnsiTheme="minorHAnsi" w:cstheme="minorBidi"/>
                <w:i w:val="0"/>
                <w:iCs w:val="0"/>
                <w:noProof/>
                <w:szCs w:val="22"/>
                <w:lang w:eastAsia="de-CH"/>
              </w:rPr>
              <w:tab/>
            </w:r>
            <w:r w:rsidRPr="00A5372C">
              <w:rPr>
                <w:rStyle w:val="Hyperlink"/>
                <w:noProof/>
              </w:rPr>
              <w:t>Test, TestUpdateFirmware, TTIC2</w:t>
            </w:r>
            <w:r>
              <w:rPr>
                <w:noProof/>
                <w:webHidden/>
              </w:rPr>
              <w:tab/>
            </w:r>
            <w:r>
              <w:rPr>
                <w:noProof/>
                <w:webHidden/>
              </w:rPr>
              <w:fldChar w:fldCharType="begin"/>
            </w:r>
            <w:r>
              <w:rPr>
                <w:noProof/>
                <w:webHidden/>
              </w:rPr>
              <w:instrText xml:space="preserve"> PAGEREF _Toc491801433 \h </w:instrText>
            </w:r>
            <w:r>
              <w:rPr>
                <w:noProof/>
                <w:webHidden/>
              </w:rPr>
            </w:r>
            <w:r>
              <w:rPr>
                <w:noProof/>
                <w:webHidden/>
              </w:rPr>
              <w:fldChar w:fldCharType="separate"/>
            </w:r>
            <w:r>
              <w:rPr>
                <w:noProof/>
                <w:webHidden/>
              </w:rPr>
              <w:t>20</w:t>
            </w:r>
            <w:r>
              <w:rPr>
                <w:noProof/>
                <w:webHidden/>
              </w:rPr>
              <w:fldChar w:fldCharType="end"/>
            </w:r>
          </w:hyperlink>
        </w:p>
        <w:p w14:paraId="707EDFFE" w14:textId="0F6AD75A"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4" w:history="1">
            <w:r w:rsidRPr="00A5372C">
              <w:rPr>
                <w:rStyle w:val="Hyperlink"/>
                <w:noProof/>
              </w:rPr>
              <w:t>4.2.3</w:t>
            </w:r>
            <w:r>
              <w:rPr>
                <w:rFonts w:asciiTheme="minorHAnsi" w:eastAsiaTheme="minorEastAsia" w:hAnsiTheme="minorHAnsi" w:cstheme="minorBidi"/>
                <w:i w:val="0"/>
                <w:iCs w:val="0"/>
                <w:noProof/>
                <w:szCs w:val="22"/>
                <w:lang w:eastAsia="de-CH"/>
              </w:rPr>
              <w:tab/>
            </w:r>
            <w:r w:rsidRPr="00A5372C">
              <w:rPr>
                <w:rStyle w:val="Hyperlink"/>
                <w:noProof/>
              </w:rPr>
              <w:t>ETIC2</w:t>
            </w:r>
            <w:r>
              <w:rPr>
                <w:noProof/>
                <w:webHidden/>
              </w:rPr>
              <w:tab/>
            </w:r>
            <w:r>
              <w:rPr>
                <w:noProof/>
                <w:webHidden/>
              </w:rPr>
              <w:fldChar w:fldCharType="begin"/>
            </w:r>
            <w:r>
              <w:rPr>
                <w:noProof/>
                <w:webHidden/>
              </w:rPr>
              <w:instrText xml:space="preserve"> PAGEREF _Toc491801434 \h </w:instrText>
            </w:r>
            <w:r>
              <w:rPr>
                <w:noProof/>
                <w:webHidden/>
              </w:rPr>
            </w:r>
            <w:r>
              <w:rPr>
                <w:noProof/>
                <w:webHidden/>
              </w:rPr>
              <w:fldChar w:fldCharType="separate"/>
            </w:r>
            <w:r>
              <w:rPr>
                <w:noProof/>
                <w:webHidden/>
              </w:rPr>
              <w:t>21</w:t>
            </w:r>
            <w:r>
              <w:rPr>
                <w:noProof/>
                <w:webHidden/>
              </w:rPr>
              <w:fldChar w:fldCharType="end"/>
            </w:r>
          </w:hyperlink>
        </w:p>
        <w:p w14:paraId="4E640C5C" w14:textId="76FA1157"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35" w:history="1">
            <w:r w:rsidRPr="00A5372C">
              <w:rPr>
                <w:rStyle w:val="Hyperlink"/>
                <w:noProof/>
                <w:lang w:val="en-US"/>
              </w:rPr>
              <w:t>5</w:t>
            </w:r>
            <w:r>
              <w:rPr>
                <w:rFonts w:asciiTheme="minorHAnsi" w:eastAsiaTheme="minorEastAsia" w:hAnsiTheme="minorHAnsi" w:cstheme="minorBidi"/>
                <w:b w:val="0"/>
                <w:bCs w:val="0"/>
                <w:caps w:val="0"/>
                <w:noProof/>
                <w:szCs w:val="22"/>
                <w:lang w:eastAsia="de-CH"/>
              </w:rPr>
              <w:tab/>
            </w:r>
            <w:r w:rsidRPr="00A5372C">
              <w:rPr>
                <w:rStyle w:val="Hyperlink"/>
                <w:noProof/>
              </w:rPr>
              <w:t>Auswertung der Testresultate</w:t>
            </w:r>
            <w:r>
              <w:rPr>
                <w:noProof/>
                <w:webHidden/>
              </w:rPr>
              <w:tab/>
            </w:r>
            <w:r>
              <w:rPr>
                <w:noProof/>
                <w:webHidden/>
              </w:rPr>
              <w:fldChar w:fldCharType="begin"/>
            </w:r>
            <w:r>
              <w:rPr>
                <w:noProof/>
                <w:webHidden/>
              </w:rPr>
              <w:instrText xml:space="preserve"> PAGEREF _Toc491801435 \h </w:instrText>
            </w:r>
            <w:r>
              <w:rPr>
                <w:noProof/>
                <w:webHidden/>
              </w:rPr>
            </w:r>
            <w:r>
              <w:rPr>
                <w:noProof/>
                <w:webHidden/>
              </w:rPr>
              <w:fldChar w:fldCharType="separate"/>
            </w:r>
            <w:r>
              <w:rPr>
                <w:noProof/>
                <w:webHidden/>
              </w:rPr>
              <w:t>21</w:t>
            </w:r>
            <w:r>
              <w:rPr>
                <w:noProof/>
                <w:webHidden/>
              </w:rPr>
              <w:fldChar w:fldCharType="end"/>
            </w:r>
          </w:hyperlink>
        </w:p>
        <w:p w14:paraId="6F3B045A" w14:textId="5CA873CE"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36" w:history="1">
            <w:r w:rsidRPr="00A5372C">
              <w:rPr>
                <w:rStyle w:val="Hyperlink"/>
                <w:noProof/>
              </w:rPr>
              <w:t>5.1</w:t>
            </w:r>
            <w:r>
              <w:rPr>
                <w:rFonts w:asciiTheme="minorHAnsi" w:eastAsiaTheme="minorEastAsia" w:hAnsiTheme="minorHAnsi" w:cstheme="minorBidi"/>
                <w:smallCaps w:val="0"/>
                <w:noProof/>
                <w:szCs w:val="22"/>
                <w:lang w:eastAsia="de-CH"/>
              </w:rPr>
              <w:tab/>
            </w:r>
            <w:r w:rsidRPr="00A5372C">
              <w:rPr>
                <w:rStyle w:val="Hyperlink"/>
                <w:noProof/>
              </w:rPr>
              <w:t>SoftwareVersionsDatabase</w:t>
            </w:r>
            <w:r>
              <w:rPr>
                <w:noProof/>
                <w:webHidden/>
              </w:rPr>
              <w:tab/>
            </w:r>
            <w:r>
              <w:rPr>
                <w:noProof/>
                <w:webHidden/>
              </w:rPr>
              <w:fldChar w:fldCharType="begin"/>
            </w:r>
            <w:r>
              <w:rPr>
                <w:noProof/>
                <w:webHidden/>
              </w:rPr>
              <w:instrText xml:space="preserve"> PAGEREF _Toc491801436 \h </w:instrText>
            </w:r>
            <w:r>
              <w:rPr>
                <w:noProof/>
                <w:webHidden/>
              </w:rPr>
            </w:r>
            <w:r>
              <w:rPr>
                <w:noProof/>
                <w:webHidden/>
              </w:rPr>
              <w:fldChar w:fldCharType="separate"/>
            </w:r>
            <w:r>
              <w:rPr>
                <w:noProof/>
                <w:webHidden/>
              </w:rPr>
              <w:t>21</w:t>
            </w:r>
            <w:r>
              <w:rPr>
                <w:noProof/>
                <w:webHidden/>
              </w:rPr>
              <w:fldChar w:fldCharType="end"/>
            </w:r>
          </w:hyperlink>
        </w:p>
        <w:p w14:paraId="4622F638" w14:textId="1026BC7F"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7" w:history="1">
            <w:r w:rsidRPr="00A5372C">
              <w:rPr>
                <w:rStyle w:val="Hyperlink"/>
                <w:noProof/>
              </w:rPr>
              <w:t>5.1.1</w:t>
            </w:r>
            <w:r>
              <w:rPr>
                <w:rFonts w:asciiTheme="minorHAnsi" w:eastAsiaTheme="minorEastAsia" w:hAnsiTheme="minorHAnsi" w:cstheme="minorBidi"/>
                <w:i w:val="0"/>
                <w:iCs w:val="0"/>
                <w:noProof/>
                <w:szCs w:val="22"/>
                <w:lang w:eastAsia="de-CH"/>
              </w:rPr>
              <w:tab/>
            </w:r>
            <w:r w:rsidRPr="00A5372C">
              <w:rPr>
                <w:rStyle w:val="Hyperlink"/>
                <w:noProof/>
              </w:rPr>
              <w:t>Modellierung Firmware Informationen</w:t>
            </w:r>
            <w:r>
              <w:rPr>
                <w:noProof/>
                <w:webHidden/>
              </w:rPr>
              <w:tab/>
            </w:r>
            <w:r>
              <w:rPr>
                <w:noProof/>
                <w:webHidden/>
              </w:rPr>
              <w:fldChar w:fldCharType="begin"/>
            </w:r>
            <w:r>
              <w:rPr>
                <w:noProof/>
                <w:webHidden/>
              </w:rPr>
              <w:instrText xml:space="preserve"> PAGEREF _Toc491801437 \h </w:instrText>
            </w:r>
            <w:r>
              <w:rPr>
                <w:noProof/>
                <w:webHidden/>
              </w:rPr>
            </w:r>
            <w:r>
              <w:rPr>
                <w:noProof/>
                <w:webHidden/>
              </w:rPr>
              <w:fldChar w:fldCharType="separate"/>
            </w:r>
            <w:r>
              <w:rPr>
                <w:noProof/>
                <w:webHidden/>
              </w:rPr>
              <w:t>21</w:t>
            </w:r>
            <w:r>
              <w:rPr>
                <w:noProof/>
                <w:webHidden/>
              </w:rPr>
              <w:fldChar w:fldCharType="end"/>
            </w:r>
          </w:hyperlink>
        </w:p>
        <w:p w14:paraId="464C9032" w14:textId="790EB958"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8" w:history="1">
            <w:r w:rsidRPr="00A5372C">
              <w:rPr>
                <w:rStyle w:val="Hyperlink"/>
                <w:noProof/>
              </w:rPr>
              <w:t>5.1.2</w:t>
            </w:r>
            <w:r>
              <w:rPr>
                <w:rFonts w:asciiTheme="minorHAnsi" w:eastAsiaTheme="minorEastAsia" w:hAnsiTheme="minorHAnsi" w:cstheme="minorBidi"/>
                <w:i w:val="0"/>
                <w:iCs w:val="0"/>
                <w:noProof/>
                <w:szCs w:val="22"/>
                <w:lang w:eastAsia="de-CH"/>
              </w:rPr>
              <w:tab/>
            </w:r>
            <w:r w:rsidRPr="00A5372C">
              <w:rPr>
                <w:rStyle w:val="Hyperlink"/>
                <w:noProof/>
              </w:rPr>
              <w:t>Modellierung Testinformationen</w:t>
            </w:r>
            <w:r>
              <w:rPr>
                <w:noProof/>
                <w:webHidden/>
              </w:rPr>
              <w:tab/>
            </w:r>
            <w:r>
              <w:rPr>
                <w:noProof/>
                <w:webHidden/>
              </w:rPr>
              <w:fldChar w:fldCharType="begin"/>
            </w:r>
            <w:r>
              <w:rPr>
                <w:noProof/>
                <w:webHidden/>
              </w:rPr>
              <w:instrText xml:space="preserve"> PAGEREF _Toc491801438 \h </w:instrText>
            </w:r>
            <w:r>
              <w:rPr>
                <w:noProof/>
                <w:webHidden/>
              </w:rPr>
            </w:r>
            <w:r>
              <w:rPr>
                <w:noProof/>
                <w:webHidden/>
              </w:rPr>
              <w:fldChar w:fldCharType="separate"/>
            </w:r>
            <w:r>
              <w:rPr>
                <w:noProof/>
                <w:webHidden/>
              </w:rPr>
              <w:t>24</w:t>
            </w:r>
            <w:r>
              <w:rPr>
                <w:noProof/>
                <w:webHidden/>
              </w:rPr>
              <w:fldChar w:fldCharType="end"/>
            </w:r>
          </w:hyperlink>
        </w:p>
        <w:p w14:paraId="02449D71" w14:textId="5CFF2E94"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39" w:history="1">
            <w:r w:rsidRPr="00A5372C">
              <w:rPr>
                <w:rStyle w:val="Hyperlink"/>
                <w:noProof/>
              </w:rPr>
              <w:t>5.1.3</w:t>
            </w:r>
            <w:r>
              <w:rPr>
                <w:rFonts w:asciiTheme="minorHAnsi" w:eastAsiaTheme="minorEastAsia" w:hAnsiTheme="minorHAnsi" w:cstheme="minorBidi"/>
                <w:i w:val="0"/>
                <w:iCs w:val="0"/>
                <w:noProof/>
                <w:szCs w:val="22"/>
                <w:lang w:eastAsia="de-CH"/>
              </w:rPr>
              <w:tab/>
            </w:r>
            <w:r w:rsidRPr="00A5372C">
              <w:rPr>
                <w:rStyle w:val="Hyperlink"/>
                <w:noProof/>
              </w:rPr>
              <w:t>Modellierung Testresultate</w:t>
            </w:r>
            <w:r>
              <w:rPr>
                <w:noProof/>
                <w:webHidden/>
              </w:rPr>
              <w:tab/>
            </w:r>
            <w:r>
              <w:rPr>
                <w:noProof/>
                <w:webHidden/>
              </w:rPr>
              <w:fldChar w:fldCharType="begin"/>
            </w:r>
            <w:r>
              <w:rPr>
                <w:noProof/>
                <w:webHidden/>
              </w:rPr>
              <w:instrText xml:space="preserve"> PAGEREF _Toc491801439 \h </w:instrText>
            </w:r>
            <w:r>
              <w:rPr>
                <w:noProof/>
                <w:webHidden/>
              </w:rPr>
            </w:r>
            <w:r>
              <w:rPr>
                <w:noProof/>
                <w:webHidden/>
              </w:rPr>
              <w:fldChar w:fldCharType="separate"/>
            </w:r>
            <w:r>
              <w:rPr>
                <w:noProof/>
                <w:webHidden/>
              </w:rPr>
              <w:t>25</w:t>
            </w:r>
            <w:r>
              <w:rPr>
                <w:noProof/>
                <w:webHidden/>
              </w:rPr>
              <w:fldChar w:fldCharType="end"/>
            </w:r>
          </w:hyperlink>
        </w:p>
        <w:p w14:paraId="1D58B246" w14:textId="28294227"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0" w:history="1">
            <w:r w:rsidRPr="00A5372C">
              <w:rPr>
                <w:rStyle w:val="Hyperlink"/>
                <w:noProof/>
              </w:rPr>
              <w:t>5.1.4</w:t>
            </w:r>
            <w:r>
              <w:rPr>
                <w:rFonts w:asciiTheme="minorHAnsi" w:eastAsiaTheme="minorEastAsia" w:hAnsiTheme="minorHAnsi" w:cstheme="minorBidi"/>
                <w:i w:val="0"/>
                <w:iCs w:val="0"/>
                <w:noProof/>
                <w:szCs w:val="22"/>
                <w:lang w:eastAsia="de-CH"/>
              </w:rPr>
              <w:tab/>
            </w:r>
            <w:r w:rsidRPr="00A5372C">
              <w:rPr>
                <w:rStyle w:val="Hyperlink"/>
                <w:noProof/>
              </w:rPr>
              <w:t>Modellierung Firmware Bugs</w:t>
            </w:r>
            <w:r>
              <w:rPr>
                <w:noProof/>
                <w:webHidden/>
              </w:rPr>
              <w:tab/>
            </w:r>
            <w:r>
              <w:rPr>
                <w:noProof/>
                <w:webHidden/>
              </w:rPr>
              <w:fldChar w:fldCharType="begin"/>
            </w:r>
            <w:r>
              <w:rPr>
                <w:noProof/>
                <w:webHidden/>
              </w:rPr>
              <w:instrText xml:space="preserve"> PAGEREF _Toc491801440 \h </w:instrText>
            </w:r>
            <w:r>
              <w:rPr>
                <w:noProof/>
                <w:webHidden/>
              </w:rPr>
            </w:r>
            <w:r>
              <w:rPr>
                <w:noProof/>
                <w:webHidden/>
              </w:rPr>
              <w:fldChar w:fldCharType="separate"/>
            </w:r>
            <w:r>
              <w:rPr>
                <w:noProof/>
                <w:webHidden/>
              </w:rPr>
              <w:t>27</w:t>
            </w:r>
            <w:r>
              <w:rPr>
                <w:noProof/>
                <w:webHidden/>
              </w:rPr>
              <w:fldChar w:fldCharType="end"/>
            </w:r>
          </w:hyperlink>
        </w:p>
        <w:p w14:paraId="6EBBE013" w14:textId="62BB385B"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41" w:history="1">
            <w:r w:rsidRPr="00A5372C">
              <w:rPr>
                <w:rStyle w:val="Hyperlink"/>
                <w:noProof/>
              </w:rPr>
              <w:t>5.2</w:t>
            </w:r>
            <w:r>
              <w:rPr>
                <w:rFonts w:asciiTheme="minorHAnsi" w:eastAsiaTheme="minorEastAsia" w:hAnsiTheme="minorHAnsi" w:cstheme="minorBidi"/>
                <w:smallCaps w:val="0"/>
                <w:noProof/>
                <w:szCs w:val="22"/>
                <w:lang w:eastAsia="de-CH"/>
              </w:rPr>
              <w:tab/>
            </w:r>
            <w:r w:rsidRPr="00A5372C">
              <w:rPr>
                <w:rStyle w:val="Hyperlink"/>
                <w:noProof/>
              </w:rPr>
              <w:t>Test</w:t>
            </w:r>
            <w:r>
              <w:rPr>
                <w:noProof/>
                <w:webHidden/>
              </w:rPr>
              <w:tab/>
            </w:r>
            <w:r>
              <w:rPr>
                <w:noProof/>
                <w:webHidden/>
              </w:rPr>
              <w:fldChar w:fldCharType="begin"/>
            </w:r>
            <w:r>
              <w:rPr>
                <w:noProof/>
                <w:webHidden/>
              </w:rPr>
              <w:instrText xml:space="preserve"> PAGEREF _Toc491801441 \h </w:instrText>
            </w:r>
            <w:r>
              <w:rPr>
                <w:noProof/>
                <w:webHidden/>
              </w:rPr>
            </w:r>
            <w:r>
              <w:rPr>
                <w:noProof/>
                <w:webHidden/>
              </w:rPr>
              <w:fldChar w:fldCharType="separate"/>
            </w:r>
            <w:r>
              <w:rPr>
                <w:noProof/>
                <w:webHidden/>
              </w:rPr>
              <w:t>28</w:t>
            </w:r>
            <w:r>
              <w:rPr>
                <w:noProof/>
                <w:webHidden/>
              </w:rPr>
              <w:fldChar w:fldCharType="end"/>
            </w:r>
          </w:hyperlink>
        </w:p>
        <w:p w14:paraId="38903609" w14:textId="3E37AE77"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2" w:history="1">
            <w:r w:rsidRPr="00A5372C">
              <w:rPr>
                <w:rStyle w:val="Hyperlink"/>
                <w:noProof/>
              </w:rPr>
              <w:t>5.2.1</w:t>
            </w:r>
            <w:r>
              <w:rPr>
                <w:rFonts w:asciiTheme="minorHAnsi" w:eastAsiaTheme="minorEastAsia" w:hAnsiTheme="minorHAnsi" w:cstheme="minorBidi"/>
                <w:i w:val="0"/>
                <w:iCs w:val="0"/>
                <w:noProof/>
                <w:szCs w:val="22"/>
                <w:lang w:eastAsia="de-CH"/>
              </w:rPr>
              <w:tab/>
            </w:r>
            <w:r w:rsidRPr="00A5372C">
              <w:rPr>
                <w:rStyle w:val="Hyperlink"/>
                <w:noProof/>
              </w:rPr>
              <w:t>Abspeicherung Testinformationen</w:t>
            </w:r>
            <w:r>
              <w:rPr>
                <w:noProof/>
                <w:webHidden/>
              </w:rPr>
              <w:tab/>
            </w:r>
            <w:r>
              <w:rPr>
                <w:noProof/>
                <w:webHidden/>
              </w:rPr>
              <w:fldChar w:fldCharType="begin"/>
            </w:r>
            <w:r>
              <w:rPr>
                <w:noProof/>
                <w:webHidden/>
              </w:rPr>
              <w:instrText xml:space="preserve"> PAGEREF _Toc491801442 \h </w:instrText>
            </w:r>
            <w:r>
              <w:rPr>
                <w:noProof/>
                <w:webHidden/>
              </w:rPr>
            </w:r>
            <w:r>
              <w:rPr>
                <w:noProof/>
                <w:webHidden/>
              </w:rPr>
              <w:fldChar w:fldCharType="separate"/>
            </w:r>
            <w:r>
              <w:rPr>
                <w:noProof/>
                <w:webHidden/>
              </w:rPr>
              <w:t>28</w:t>
            </w:r>
            <w:r>
              <w:rPr>
                <w:noProof/>
                <w:webHidden/>
              </w:rPr>
              <w:fldChar w:fldCharType="end"/>
            </w:r>
          </w:hyperlink>
        </w:p>
        <w:p w14:paraId="0F75B7F0" w14:textId="292BB92E"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3" w:history="1">
            <w:r w:rsidRPr="00A5372C">
              <w:rPr>
                <w:rStyle w:val="Hyperlink"/>
                <w:noProof/>
              </w:rPr>
              <w:t>5.2.2</w:t>
            </w:r>
            <w:r>
              <w:rPr>
                <w:rFonts w:asciiTheme="minorHAnsi" w:eastAsiaTheme="minorEastAsia" w:hAnsiTheme="minorHAnsi" w:cstheme="minorBidi"/>
                <w:i w:val="0"/>
                <w:iCs w:val="0"/>
                <w:noProof/>
                <w:szCs w:val="22"/>
                <w:lang w:eastAsia="de-CH"/>
              </w:rPr>
              <w:tab/>
            </w:r>
            <w:r w:rsidRPr="00A5372C">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_Toc491801443 \h </w:instrText>
            </w:r>
            <w:r>
              <w:rPr>
                <w:noProof/>
                <w:webHidden/>
              </w:rPr>
            </w:r>
            <w:r>
              <w:rPr>
                <w:noProof/>
                <w:webHidden/>
              </w:rPr>
              <w:fldChar w:fldCharType="separate"/>
            </w:r>
            <w:r>
              <w:rPr>
                <w:noProof/>
                <w:webHidden/>
              </w:rPr>
              <w:t>30</w:t>
            </w:r>
            <w:r>
              <w:rPr>
                <w:noProof/>
                <w:webHidden/>
              </w:rPr>
              <w:fldChar w:fldCharType="end"/>
            </w:r>
          </w:hyperlink>
        </w:p>
        <w:p w14:paraId="321E1C4C" w14:textId="7A532ED6"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44" w:history="1">
            <w:r w:rsidRPr="00A5372C">
              <w:rPr>
                <w:rStyle w:val="Hyperlink"/>
                <w:noProof/>
              </w:rPr>
              <w:t>5.3</w:t>
            </w:r>
            <w:r>
              <w:rPr>
                <w:rFonts w:asciiTheme="minorHAnsi" w:eastAsiaTheme="minorEastAsia" w:hAnsiTheme="minorHAnsi" w:cstheme="minorBidi"/>
                <w:smallCaps w:val="0"/>
                <w:noProof/>
                <w:szCs w:val="22"/>
                <w:lang w:eastAsia="de-CH"/>
              </w:rPr>
              <w:tab/>
            </w:r>
            <w:r w:rsidRPr="00A5372C">
              <w:rPr>
                <w:rStyle w:val="Hyperlink"/>
                <w:noProof/>
              </w:rPr>
              <w:t>TestUpdateFirmware</w:t>
            </w:r>
            <w:r>
              <w:rPr>
                <w:noProof/>
                <w:webHidden/>
              </w:rPr>
              <w:tab/>
            </w:r>
            <w:r>
              <w:rPr>
                <w:noProof/>
                <w:webHidden/>
              </w:rPr>
              <w:fldChar w:fldCharType="begin"/>
            </w:r>
            <w:r>
              <w:rPr>
                <w:noProof/>
                <w:webHidden/>
              </w:rPr>
              <w:instrText xml:space="preserve"> PAGEREF _Toc491801444 \h </w:instrText>
            </w:r>
            <w:r>
              <w:rPr>
                <w:noProof/>
                <w:webHidden/>
              </w:rPr>
            </w:r>
            <w:r>
              <w:rPr>
                <w:noProof/>
                <w:webHidden/>
              </w:rPr>
              <w:fldChar w:fldCharType="separate"/>
            </w:r>
            <w:r>
              <w:rPr>
                <w:noProof/>
                <w:webHidden/>
              </w:rPr>
              <w:t>31</w:t>
            </w:r>
            <w:r>
              <w:rPr>
                <w:noProof/>
                <w:webHidden/>
              </w:rPr>
              <w:fldChar w:fldCharType="end"/>
            </w:r>
          </w:hyperlink>
        </w:p>
        <w:p w14:paraId="48306C98" w14:textId="53A04E89"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5" w:history="1">
            <w:r w:rsidRPr="00A5372C">
              <w:rPr>
                <w:rStyle w:val="Hyperlink"/>
                <w:noProof/>
              </w:rPr>
              <w:t>5.3.1</w:t>
            </w:r>
            <w:r>
              <w:rPr>
                <w:rFonts w:asciiTheme="minorHAnsi" w:eastAsiaTheme="minorEastAsia" w:hAnsiTheme="minorHAnsi" w:cstheme="minorBidi"/>
                <w:i w:val="0"/>
                <w:iCs w:val="0"/>
                <w:noProof/>
                <w:szCs w:val="22"/>
                <w:lang w:eastAsia="de-CH"/>
              </w:rPr>
              <w:tab/>
            </w:r>
            <w:r w:rsidRPr="00A5372C">
              <w:rPr>
                <w:rStyle w:val="Hyperlink"/>
                <w:noProof/>
              </w:rPr>
              <w:t>Anweisung Update Testinformationen</w:t>
            </w:r>
            <w:r>
              <w:rPr>
                <w:noProof/>
                <w:webHidden/>
              </w:rPr>
              <w:tab/>
            </w:r>
            <w:r>
              <w:rPr>
                <w:noProof/>
                <w:webHidden/>
              </w:rPr>
              <w:fldChar w:fldCharType="begin"/>
            </w:r>
            <w:r>
              <w:rPr>
                <w:noProof/>
                <w:webHidden/>
              </w:rPr>
              <w:instrText xml:space="preserve"> PAGEREF _Toc491801445 \h </w:instrText>
            </w:r>
            <w:r>
              <w:rPr>
                <w:noProof/>
                <w:webHidden/>
              </w:rPr>
            </w:r>
            <w:r>
              <w:rPr>
                <w:noProof/>
                <w:webHidden/>
              </w:rPr>
              <w:fldChar w:fldCharType="separate"/>
            </w:r>
            <w:r>
              <w:rPr>
                <w:noProof/>
                <w:webHidden/>
              </w:rPr>
              <w:t>31</w:t>
            </w:r>
            <w:r>
              <w:rPr>
                <w:noProof/>
                <w:webHidden/>
              </w:rPr>
              <w:fldChar w:fldCharType="end"/>
            </w:r>
          </w:hyperlink>
        </w:p>
        <w:p w14:paraId="04C2ED05" w14:textId="34827F69"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6" w:history="1">
            <w:r w:rsidRPr="00A5372C">
              <w:rPr>
                <w:rStyle w:val="Hyperlink"/>
                <w:noProof/>
              </w:rPr>
              <w:t>5.3.2</w:t>
            </w:r>
            <w:r>
              <w:rPr>
                <w:rFonts w:asciiTheme="minorHAnsi" w:eastAsiaTheme="minorEastAsia" w:hAnsiTheme="minorHAnsi" w:cstheme="minorBidi"/>
                <w:i w:val="0"/>
                <w:iCs w:val="0"/>
                <w:noProof/>
                <w:szCs w:val="22"/>
                <w:lang w:eastAsia="de-CH"/>
              </w:rPr>
              <w:tab/>
            </w:r>
            <w:r w:rsidRPr="00A5372C">
              <w:rPr>
                <w:rStyle w:val="Hyperlink"/>
                <w:noProof/>
              </w:rPr>
              <w:t>Abfrage Testinformationen</w:t>
            </w:r>
            <w:r>
              <w:rPr>
                <w:noProof/>
                <w:webHidden/>
              </w:rPr>
              <w:tab/>
            </w:r>
            <w:r>
              <w:rPr>
                <w:noProof/>
                <w:webHidden/>
              </w:rPr>
              <w:fldChar w:fldCharType="begin"/>
            </w:r>
            <w:r>
              <w:rPr>
                <w:noProof/>
                <w:webHidden/>
              </w:rPr>
              <w:instrText xml:space="preserve"> PAGEREF _Toc491801446 \h </w:instrText>
            </w:r>
            <w:r>
              <w:rPr>
                <w:noProof/>
                <w:webHidden/>
              </w:rPr>
            </w:r>
            <w:r>
              <w:rPr>
                <w:noProof/>
                <w:webHidden/>
              </w:rPr>
              <w:fldChar w:fldCharType="separate"/>
            </w:r>
            <w:r>
              <w:rPr>
                <w:noProof/>
                <w:webHidden/>
              </w:rPr>
              <w:t>32</w:t>
            </w:r>
            <w:r>
              <w:rPr>
                <w:noProof/>
                <w:webHidden/>
              </w:rPr>
              <w:fldChar w:fldCharType="end"/>
            </w:r>
          </w:hyperlink>
        </w:p>
        <w:p w14:paraId="450B9E93" w14:textId="6788534C"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7" w:history="1">
            <w:r w:rsidRPr="00A5372C">
              <w:rPr>
                <w:rStyle w:val="Hyperlink"/>
                <w:noProof/>
              </w:rPr>
              <w:t>5.3.3</w:t>
            </w:r>
            <w:r>
              <w:rPr>
                <w:rFonts w:asciiTheme="minorHAnsi" w:eastAsiaTheme="minorEastAsia" w:hAnsiTheme="minorHAnsi" w:cstheme="minorBidi"/>
                <w:i w:val="0"/>
                <w:iCs w:val="0"/>
                <w:noProof/>
                <w:szCs w:val="22"/>
                <w:lang w:eastAsia="de-CH"/>
              </w:rPr>
              <w:tab/>
            </w:r>
            <w:r w:rsidRPr="00A5372C">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_Toc491801447 \h </w:instrText>
            </w:r>
            <w:r>
              <w:rPr>
                <w:noProof/>
                <w:webHidden/>
              </w:rPr>
            </w:r>
            <w:r>
              <w:rPr>
                <w:noProof/>
                <w:webHidden/>
              </w:rPr>
              <w:fldChar w:fldCharType="separate"/>
            </w:r>
            <w:r>
              <w:rPr>
                <w:noProof/>
                <w:webHidden/>
              </w:rPr>
              <w:t>32</w:t>
            </w:r>
            <w:r>
              <w:rPr>
                <w:noProof/>
                <w:webHidden/>
              </w:rPr>
              <w:fldChar w:fldCharType="end"/>
            </w:r>
          </w:hyperlink>
        </w:p>
        <w:p w14:paraId="69CF4B5C" w14:textId="0C004E95"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48" w:history="1">
            <w:r w:rsidRPr="00A5372C">
              <w:rPr>
                <w:rStyle w:val="Hyperlink"/>
                <w:noProof/>
              </w:rPr>
              <w:t>5.4</w:t>
            </w:r>
            <w:r>
              <w:rPr>
                <w:rFonts w:asciiTheme="minorHAnsi" w:eastAsiaTheme="minorEastAsia" w:hAnsiTheme="minorHAnsi" w:cstheme="minorBidi"/>
                <w:smallCaps w:val="0"/>
                <w:noProof/>
                <w:szCs w:val="22"/>
                <w:lang w:eastAsia="de-CH"/>
              </w:rPr>
              <w:tab/>
            </w:r>
            <w:r w:rsidRPr="00A5372C">
              <w:rPr>
                <w:rStyle w:val="Hyperlink"/>
                <w:noProof/>
              </w:rPr>
              <w:t>TTIC2</w:t>
            </w:r>
            <w:r>
              <w:rPr>
                <w:noProof/>
                <w:webHidden/>
              </w:rPr>
              <w:tab/>
            </w:r>
            <w:r>
              <w:rPr>
                <w:noProof/>
                <w:webHidden/>
              </w:rPr>
              <w:fldChar w:fldCharType="begin"/>
            </w:r>
            <w:r>
              <w:rPr>
                <w:noProof/>
                <w:webHidden/>
              </w:rPr>
              <w:instrText xml:space="preserve"> PAGEREF _Toc491801448 \h </w:instrText>
            </w:r>
            <w:r>
              <w:rPr>
                <w:noProof/>
                <w:webHidden/>
              </w:rPr>
            </w:r>
            <w:r>
              <w:rPr>
                <w:noProof/>
                <w:webHidden/>
              </w:rPr>
              <w:fldChar w:fldCharType="separate"/>
            </w:r>
            <w:r>
              <w:rPr>
                <w:noProof/>
                <w:webHidden/>
              </w:rPr>
              <w:t>32</w:t>
            </w:r>
            <w:r>
              <w:rPr>
                <w:noProof/>
                <w:webHidden/>
              </w:rPr>
              <w:fldChar w:fldCharType="end"/>
            </w:r>
          </w:hyperlink>
        </w:p>
        <w:p w14:paraId="508B0015" w14:textId="0A233091"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49" w:history="1">
            <w:r w:rsidRPr="00A5372C">
              <w:rPr>
                <w:rStyle w:val="Hyperlink"/>
                <w:noProof/>
              </w:rPr>
              <w:t>5.4.1</w:t>
            </w:r>
            <w:r>
              <w:rPr>
                <w:rFonts w:asciiTheme="minorHAnsi" w:eastAsiaTheme="minorEastAsia" w:hAnsiTheme="minorHAnsi" w:cstheme="minorBidi"/>
                <w:i w:val="0"/>
                <w:iCs w:val="0"/>
                <w:noProof/>
                <w:szCs w:val="22"/>
                <w:lang w:eastAsia="de-CH"/>
              </w:rPr>
              <w:tab/>
            </w:r>
            <w:r w:rsidRPr="00A5372C">
              <w:rPr>
                <w:rStyle w:val="Hyperlink"/>
                <w:noProof/>
              </w:rPr>
              <w:t>Auslesung der Testinformationen</w:t>
            </w:r>
            <w:r>
              <w:rPr>
                <w:noProof/>
                <w:webHidden/>
              </w:rPr>
              <w:tab/>
            </w:r>
            <w:r>
              <w:rPr>
                <w:noProof/>
                <w:webHidden/>
              </w:rPr>
              <w:fldChar w:fldCharType="begin"/>
            </w:r>
            <w:r>
              <w:rPr>
                <w:noProof/>
                <w:webHidden/>
              </w:rPr>
              <w:instrText xml:space="preserve"> PAGEREF _Toc491801449 \h </w:instrText>
            </w:r>
            <w:r>
              <w:rPr>
                <w:noProof/>
                <w:webHidden/>
              </w:rPr>
            </w:r>
            <w:r>
              <w:rPr>
                <w:noProof/>
                <w:webHidden/>
              </w:rPr>
              <w:fldChar w:fldCharType="separate"/>
            </w:r>
            <w:r>
              <w:rPr>
                <w:noProof/>
                <w:webHidden/>
              </w:rPr>
              <w:t>33</w:t>
            </w:r>
            <w:r>
              <w:rPr>
                <w:noProof/>
                <w:webHidden/>
              </w:rPr>
              <w:fldChar w:fldCharType="end"/>
            </w:r>
          </w:hyperlink>
        </w:p>
        <w:p w14:paraId="7F8F0289" w14:textId="3BCD0A04"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50" w:history="1">
            <w:r w:rsidRPr="00A5372C">
              <w:rPr>
                <w:rStyle w:val="Hyperlink"/>
                <w:noProof/>
              </w:rPr>
              <w:t>5.4.2</w:t>
            </w:r>
            <w:r>
              <w:rPr>
                <w:rFonts w:asciiTheme="minorHAnsi" w:eastAsiaTheme="minorEastAsia" w:hAnsiTheme="minorHAnsi" w:cstheme="minorBidi"/>
                <w:i w:val="0"/>
                <w:iCs w:val="0"/>
                <w:noProof/>
                <w:szCs w:val="22"/>
                <w:lang w:eastAsia="de-CH"/>
              </w:rPr>
              <w:tab/>
            </w:r>
            <w:r w:rsidRPr="00A5372C">
              <w:rPr>
                <w:rStyle w:val="Hyperlink"/>
                <w:noProof/>
              </w:rPr>
              <w:t>Hinterlegung des Grundzustandes</w:t>
            </w:r>
            <w:r>
              <w:rPr>
                <w:noProof/>
                <w:webHidden/>
              </w:rPr>
              <w:tab/>
            </w:r>
            <w:r>
              <w:rPr>
                <w:noProof/>
                <w:webHidden/>
              </w:rPr>
              <w:fldChar w:fldCharType="begin"/>
            </w:r>
            <w:r>
              <w:rPr>
                <w:noProof/>
                <w:webHidden/>
              </w:rPr>
              <w:instrText xml:space="preserve"> PAGEREF _Toc491801450 \h </w:instrText>
            </w:r>
            <w:r>
              <w:rPr>
                <w:noProof/>
                <w:webHidden/>
              </w:rPr>
            </w:r>
            <w:r>
              <w:rPr>
                <w:noProof/>
                <w:webHidden/>
              </w:rPr>
              <w:fldChar w:fldCharType="separate"/>
            </w:r>
            <w:r>
              <w:rPr>
                <w:noProof/>
                <w:webHidden/>
              </w:rPr>
              <w:t>33</w:t>
            </w:r>
            <w:r>
              <w:rPr>
                <w:noProof/>
                <w:webHidden/>
              </w:rPr>
              <w:fldChar w:fldCharType="end"/>
            </w:r>
          </w:hyperlink>
        </w:p>
        <w:p w14:paraId="2C614AF7" w14:textId="192F87F1"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51" w:history="1">
            <w:r w:rsidRPr="00A5372C">
              <w:rPr>
                <w:rStyle w:val="Hyperlink"/>
                <w:noProof/>
              </w:rPr>
              <w:t>5.4.3</w:t>
            </w:r>
            <w:r>
              <w:rPr>
                <w:rFonts w:asciiTheme="minorHAnsi" w:eastAsiaTheme="minorEastAsia" w:hAnsiTheme="minorHAnsi" w:cstheme="minorBidi"/>
                <w:i w:val="0"/>
                <w:iCs w:val="0"/>
                <w:noProof/>
                <w:szCs w:val="22"/>
                <w:lang w:eastAsia="de-CH"/>
              </w:rPr>
              <w:tab/>
            </w:r>
            <w:r w:rsidRPr="00A5372C">
              <w:rPr>
                <w:rStyle w:val="Hyperlink"/>
                <w:noProof/>
              </w:rPr>
              <w:t>Abspeicherung der Testresultate</w:t>
            </w:r>
            <w:r>
              <w:rPr>
                <w:noProof/>
                <w:webHidden/>
              </w:rPr>
              <w:tab/>
            </w:r>
            <w:r>
              <w:rPr>
                <w:noProof/>
                <w:webHidden/>
              </w:rPr>
              <w:fldChar w:fldCharType="begin"/>
            </w:r>
            <w:r>
              <w:rPr>
                <w:noProof/>
                <w:webHidden/>
              </w:rPr>
              <w:instrText xml:space="preserve"> PAGEREF _Toc491801451 \h </w:instrText>
            </w:r>
            <w:r>
              <w:rPr>
                <w:noProof/>
                <w:webHidden/>
              </w:rPr>
            </w:r>
            <w:r>
              <w:rPr>
                <w:noProof/>
                <w:webHidden/>
              </w:rPr>
              <w:fldChar w:fldCharType="separate"/>
            </w:r>
            <w:r>
              <w:rPr>
                <w:noProof/>
                <w:webHidden/>
              </w:rPr>
              <w:t>34</w:t>
            </w:r>
            <w:r>
              <w:rPr>
                <w:noProof/>
                <w:webHidden/>
              </w:rPr>
              <w:fldChar w:fldCharType="end"/>
            </w:r>
          </w:hyperlink>
        </w:p>
        <w:p w14:paraId="2B85AFB0" w14:textId="0EF6126E"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52" w:history="1">
            <w:r w:rsidRPr="00A5372C">
              <w:rPr>
                <w:rStyle w:val="Hyperlink"/>
                <w:noProof/>
              </w:rPr>
              <w:t>5.5</w:t>
            </w:r>
            <w:r>
              <w:rPr>
                <w:rFonts w:asciiTheme="minorHAnsi" w:eastAsiaTheme="minorEastAsia" w:hAnsiTheme="minorHAnsi" w:cstheme="minorBidi"/>
                <w:smallCaps w:val="0"/>
                <w:noProof/>
                <w:szCs w:val="22"/>
                <w:lang w:eastAsia="de-CH"/>
              </w:rPr>
              <w:tab/>
            </w:r>
            <w:r w:rsidRPr="00A5372C">
              <w:rPr>
                <w:rStyle w:val="Hyperlink"/>
                <w:noProof/>
              </w:rPr>
              <w:t>ETIC2</w:t>
            </w:r>
            <w:r>
              <w:rPr>
                <w:noProof/>
                <w:webHidden/>
              </w:rPr>
              <w:tab/>
            </w:r>
            <w:r>
              <w:rPr>
                <w:noProof/>
                <w:webHidden/>
              </w:rPr>
              <w:fldChar w:fldCharType="begin"/>
            </w:r>
            <w:r>
              <w:rPr>
                <w:noProof/>
                <w:webHidden/>
              </w:rPr>
              <w:instrText xml:space="preserve"> PAGEREF _Toc491801452 \h </w:instrText>
            </w:r>
            <w:r>
              <w:rPr>
                <w:noProof/>
                <w:webHidden/>
              </w:rPr>
            </w:r>
            <w:r>
              <w:rPr>
                <w:noProof/>
                <w:webHidden/>
              </w:rPr>
              <w:fldChar w:fldCharType="separate"/>
            </w:r>
            <w:r>
              <w:rPr>
                <w:noProof/>
                <w:webHidden/>
              </w:rPr>
              <w:t>35</w:t>
            </w:r>
            <w:r>
              <w:rPr>
                <w:noProof/>
                <w:webHidden/>
              </w:rPr>
              <w:fldChar w:fldCharType="end"/>
            </w:r>
          </w:hyperlink>
        </w:p>
        <w:p w14:paraId="42B1B121" w14:textId="3F720131"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53" w:history="1">
            <w:r w:rsidRPr="00A5372C">
              <w:rPr>
                <w:rStyle w:val="Hyperlink"/>
                <w:noProof/>
              </w:rPr>
              <w:t>5.5.1</w:t>
            </w:r>
            <w:r>
              <w:rPr>
                <w:rFonts w:asciiTheme="minorHAnsi" w:eastAsiaTheme="minorEastAsia" w:hAnsiTheme="minorHAnsi" w:cstheme="minorBidi"/>
                <w:i w:val="0"/>
                <w:iCs w:val="0"/>
                <w:noProof/>
                <w:szCs w:val="22"/>
                <w:lang w:eastAsia="de-CH"/>
              </w:rPr>
              <w:tab/>
            </w:r>
            <w:r w:rsidRPr="00A5372C">
              <w:rPr>
                <w:rStyle w:val="Hyperlink"/>
                <w:noProof/>
              </w:rPr>
              <w:t>Anbindung SoftwareVersionsDatabase</w:t>
            </w:r>
            <w:r>
              <w:rPr>
                <w:noProof/>
                <w:webHidden/>
              </w:rPr>
              <w:tab/>
            </w:r>
            <w:r>
              <w:rPr>
                <w:noProof/>
                <w:webHidden/>
              </w:rPr>
              <w:fldChar w:fldCharType="begin"/>
            </w:r>
            <w:r>
              <w:rPr>
                <w:noProof/>
                <w:webHidden/>
              </w:rPr>
              <w:instrText xml:space="preserve"> PAGEREF _Toc491801453 \h </w:instrText>
            </w:r>
            <w:r>
              <w:rPr>
                <w:noProof/>
                <w:webHidden/>
              </w:rPr>
            </w:r>
            <w:r>
              <w:rPr>
                <w:noProof/>
                <w:webHidden/>
              </w:rPr>
              <w:fldChar w:fldCharType="separate"/>
            </w:r>
            <w:r>
              <w:rPr>
                <w:noProof/>
                <w:webHidden/>
              </w:rPr>
              <w:t>35</w:t>
            </w:r>
            <w:r>
              <w:rPr>
                <w:noProof/>
                <w:webHidden/>
              </w:rPr>
              <w:fldChar w:fldCharType="end"/>
            </w:r>
          </w:hyperlink>
        </w:p>
        <w:p w14:paraId="35E50FB0" w14:textId="337B9E6E"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54" w:history="1">
            <w:r w:rsidRPr="00A5372C">
              <w:rPr>
                <w:rStyle w:val="Hyperlink"/>
                <w:noProof/>
              </w:rPr>
              <w:t>5.5.2</w:t>
            </w:r>
            <w:r>
              <w:rPr>
                <w:rFonts w:asciiTheme="minorHAnsi" w:eastAsiaTheme="minorEastAsia" w:hAnsiTheme="minorHAnsi" w:cstheme="minorBidi"/>
                <w:i w:val="0"/>
                <w:iCs w:val="0"/>
                <w:noProof/>
                <w:szCs w:val="22"/>
                <w:lang w:eastAsia="de-CH"/>
              </w:rPr>
              <w:tab/>
            </w:r>
            <w:r w:rsidRPr="00A5372C">
              <w:rPr>
                <w:rStyle w:val="Hyperlink"/>
                <w:noProof/>
              </w:rPr>
              <w:t>Codierung nach MVVM</w:t>
            </w:r>
            <w:r>
              <w:rPr>
                <w:noProof/>
                <w:webHidden/>
              </w:rPr>
              <w:tab/>
            </w:r>
            <w:r>
              <w:rPr>
                <w:noProof/>
                <w:webHidden/>
              </w:rPr>
              <w:fldChar w:fldCharType="begin"/>
            </w:r>
            <w:r>
              <w:rPr>
                <w:noProof/>
                <w:webHidden/>
              </w:rPr>
              <w:instrText xml:space="preserve"> PAGEREF _Toc491801454 \h </w:instrText>
            </w:r>
            <w:r>
              <w:rPr>
                <w:noProof/>
                <w:webHidden/>
              </w:rPr>
            </w:r>
            <w:r>
              <w:rPr>
                <w:noProof/>
                <w:webHidden/>
              </w:rPr>
              <w:fldChar w:fldCharType="separate"/>
            </w:r>
            <w:r>
              <w:rPr>
                <w:noProof/>
                <w:webHidden/>
              </w:rPr>
              <w:t>35</w:t>
            </w:r>
            <w:r>
              <w:rPr>
                <w:noProof/>
                <w:webHidden/>
              </w:rPr>
              <w:fldChar w:fldCharType="end"/>
            </w:r>
          </w:hyperlink>
        </w:p>
        <w:p w14:paraId="2F979E77" w14:textId="119F7112"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55" w:history="1">
            <w:r w:rsidRPr="00A5372C">
              <w:rPr>
                <w:rStyle w:val="Hyperlink"/>
                <w:noProof/>
              </w:rPr>
              <w:t>5.5.3</w:t>
            </w:r>
            <w:r>
              <w:rPr>
                <w:rFonts w:asciiTheme="minorHAnsi" w:eastAsiaTheme="minorEastAsia" w:hAnsiTheme="minorHAnsi" w:cstheme="minorBidi"/>
                <w:i w:val="0"/>
                <w:iCs w:val="0"/>
                <w:noProof/>
                <w:szCs w:val="22"/>
                <w:lang w:eastAsia="de-CH"/>
              </w:rPr>
              <w:tab/>
            </w:r>
            <w:r w:rsidRPr="00A5372C">
              <w:rPr>
                <w:rStyle w:val="Hyperlink"/>
                <w:noProof/>
              </w:rPr>
              <w:t>Ausgabe Bericht</w:t>
            </w:r>
            <w:r>
              <w:rPr>
                <w:noProof/>
                <w:webHidden/>
              </w:rPr>
              <w:tab/>
            </w:r>
            <w:r>
              <w:rPr>
                <w:noProof/>
                <w:webHidden/>
              </w:rPr>
              <w:fldChar w:fldCharType="begin"/>
            </w:r>
            <w:r>
              <w:rPr>
                <w:noProof/>
                <w:webHidden/>
              </w:rPr>
              <w:instrText xml:space="preserve"> PAGEREF _Toc491801455 \h </w:instrText>
            </w:r>
            <w:r>
              <w:rPr>
                <w:noProof/>
                <w:webHidden/>
              </w:rPr>
            </w:r>
            <w:r>
              <w:rPr>
                <w:noProof/>
                <w:webHidden/>
              </w:rPr>
              <w:fldChar w:fldCharType="separate"/>
            </w:r>
            <w:r>
              <w:rPr>
                <w:noProof/>
                <w:webHidden/>
              </w:rPr>
              <w:t>39</w:t>
            </w:r>
            <w:r>
              <w:rPr>
                <w:noProof/>
                <w:webHidden/>
              </w:rPr>
              <w:fldChar w:fldCharType="end"/>
            </w:r>
          </w:hyperlink>
        </w:p>
        <w:p w14:paraId="66A718AA" w14:textId="0580A7D8"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56" w:history="1">
            <w:r w:rsidRPr="00A5372C">
              <w:rPr>
                <w:rStyle w:val="Hyperlink"/>
                <w:noProof/>
                <w:lang w:val="en-US"/>
              </w:rPr>
              <w:t>6</w:t>
            </w:r>
            <w:r>
              <w:rPr>
                <w:rFonts w:asciiTheme="minorHAnsi" w:eastAsiaTheme="minorEastAsia" w:hAnsiTheme="minorHAnsi" w:cstheme="minorBidi"/>
                <w:b w:val="0"/>
                <w:bCs w:val="0"/>
                <w:caps w:val="0"/>
                <w:noProof/>
                <w:szCs w:val="22"/>
                <w:lang w:eastAsia="de-CH"/>
              </w:rPr>
              <w:tab/>
            </w:r>
            <w:r w:rsidRPr="00A5372C">
              <w:rPr>
                <w:rStyle w:val="Hyperlink"/>
                <w:noProof/>
              </w:rPr>
              <w:t>Ergebnisse</w:t>
            </w:r>
            <w:r>
              <w:rPr>
                <w:noProof/>
                <w:webHidden/>
              </w:rPr>
              <w:tab/>
            </w:r>
            <w:r>
              <w:rPr>
                <w:noProof/>
                <w:webHidden/>
              </w:rPr>
              <w:fldChar w:fldCharType="begin"/>
            </w:r>
            <w:r>
              <w:rPr>
                <w:noProof/>
                <w:webHidden/>
              </w:rPr>
              <w:instrText xml:space="preserve"> PAGEREF _Toc491801456 \h </w:instrText>
            </w:r>
            <w:r>
              <w:rPr>
                <w:noProof/>
                <w:webHidden/>
              </w:rPr>
            </w:r>
            <w:r>
              <w:rPr>
                <w:noProof/>
                <w:webHidden/>
              </w:rPr>
              <w:fldChar w:fldCharType="separate"/>
            </w:r>
            <w:r>
              <w:rPr>
                <w:noProof/>
                <w:webHidden/>
              </w:rPr>
              <w:t>40</w:t>
            </w:r>
            <w:r>
              <w:rPr>
                <w:noProof/>
                <w:webHidden/>
              </w:rPr>
              <w:fldChar w:fldCharType="end"/>
            </w:r>
          </w:hyperlink>
        </w:p>
        <w:p w14:paraId="336A1F01" w14:textId="7AB70633"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57" w:history="1">
            <w:r w:rsidRPr="00A5372C">
              <w:rPr>
                <w:rStyle w:val="Hyperlink"/>
                <w:noProof/>
              </w:rPr>
              <w:t>6.1</w:t>
            </w:r>
            <w:r>
              <w:rPr>
                <w:rFonts w:asciiTheme="minorHAnsi" w:eastAsiaTheme="minorEastAsia" w:hAnsiTheme="minorHAnsi" w:cstheme="minorBidi"/>
                <w:smallCaps w:val="0"/>
                <w:noProof/>
                <w:szCs w:val="22"/>
                <w:lang w:eastAsia="de-CH"/>
              </w:rPr>
              <w:tab/>
            </w:r>
            <w:r w:rsidRPr="00A5372C">
              <w:rPr>
                <w:rStyle w:val="Hyperlink"/>
                <w:noProof/>
              </w:rPr>
              <w:t>Quantitative Ziele</w:t>
            </w:r>
            <w:r>
              <w:rPr>
                <w:noProof/>
                <w:webHidden/>
              </w:rPr>
              <w:tab/>
            </w:r>
            <w:r>
              <w:rPr>
                <w:noProof/>
                <w:webHidden/>
              </w:rPr>
              <w:fldChar w:fldCharType="begin"/>
            </w:r>
            <w:r>
              <w:rPr>
                <w:noProof/>
                <w:webHidden/>
              </w:rPr>
              <w:instrText xml:space="preserve"> PAGEREF _Toc491801457 \h </w:instrText>
            </w:r>
            <w:r>
              <w:rPr>
                <w:noProof/>
                <w:webHidden/>
              </w:rPr>
            </w:r>
            <w:r>
              <w:rPr>
                <w:noProof/>
                <w:webHidden/>
              </w:rPr>
              <w:fldChar w:fldCharType="separate"/>
            </w:r>
            <w:r>
              <w:rPr>
                <w:noProof/>
                <w:webHidden/>
              </w:rPr>
              <w:t>40</w:t>
            </w:r>
            <w:r>
              <w:rPr>
                <w:noProof/>
                <w:webHidden/>
              </w:rPr>
              <w:fldChar w:fldCharType="end"/>
            </w:r>
          </w:hyperlink>
        </w:p>
        <w:p w14:paraId="09343CC3" w14:textId="631BF862"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58" w:history="1">
            <w:r w:rsidRPr="00A5372C">
              <w:rPr>
                <w:rStyle w:val="Hyperlink"/>
                <w:noProof/>
              </w:rPr>
              <w:t>6.2</w:t>
            </w:r>
            <w:r>
              <w:rPr>
                <w:rFonts w:asciiTheme="minorHAnsi" w:eastAsiaTheme="minorEastAsia" w:hAnsiTheme="minorHAnsi" w:cstheme="minorBidi"/>
                <w:smallCaps w:val="0"/>
                <w:noProof/>
                <w:szCs w:val="22"/>
                <w:lang w:eastAsia="de-CH"/>
              </w:rPr>
              <w:tab/>
            </w:r>
            <w:r w:rsidRPr="00A5372C">
              <w:rPr>
                <w:rStyle w:val="Hyperlink"/>
                <w:noProof/>
              </w:rPr>
              <w:t>Qualitative Ziele</w:t>
            </w:r>
            <w:r>
              <w:rPr>
                <w:noProof/>
                <w:webHidden/>
              </w:rPr>
              <w:tab/>
            </w:r>
            <w:r>
              <w:rPr>
                <w:noProof/>
                <w:webHidden/>
              </w:rPr>
              <w:fldChar w:fldCharType="begin"/>
            </w:r>
            <w:r>
              <w:rPr>
                <w:noProof/>
                <w:webHidden/>
              </w:rPr>
              <w:instrText xml:space="preserve"> PAGEREF _Toc491801458 \h </w:instrText>
            </w:r>
            <w:r>
              <w:rPr>
                <w:noProof/>
                <w:webHidden/>
              </w:rPr>
            </w:r>
            <w:r>
              <w:rPr>
                <w:noProof/>
                <w:webHidden/>
              </w:rPr>
              <w:fldChar w:fldCharType="separate"/>
            </w:r>
            <w:r>
              <w:rPr>
                <w:noProof/>
                <w:webHidden/>
              </w:rPr>
              <w:t>40</w:t>
            </w:r>
            <w:r>
              <w:rPr>
                <w:noProof/>
                <w:webHidden/>
              </w:rPr>
              <w:fldChar w:fldCharType="end"/>
            </w:r>
          </w:hyperlink>
        </w:p>
        <w:p w14:paraId="340BBEAF" w14:textId="1FB13E71"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59" w:history="1">
            <w:r w:rsidRPr="00A5372C">
              <w:rPr>
                <w:rStyle w:val="Hyperlink"/>
                <w:noProof/>
                <w:lang w:val="en-US"/>
              </w:rPr>
              <w:t>7</w:t>
            </w:r>
            <w:r>
              <w:rPr>
                <w:rFonts w:asciiTheme="minorHAnsi" w:eastAsiaTheme="minorEastAsia" w:hAnsiTheme="minorHAnsi" w:cstheme="minorBidi"/>
                <w:b w:val="0"/>
                <w:bCs w:val="0"/>
                <w:caps w:val="0"/>
                <w:noProof/>
                <w:szCs w:val="22"/>
                <w:lang w:eastAsia="de-CH"/>
              </w:rPr>
              <w:tab/>
            </w:r>
            <w:r w:rsidRPr="00A5372C">
              <w:rPr>
                <w:rStyle w:val="Hyperlink"/>
                <w:noProof/>
              </w:rPr>
              <w:t>Diskussion</w:t>
            </w:r>
            <w:r>
              <w:rPr>
                <w:noProof/>
                <w:webHidden/>
              </w:rPr>
              <w:tab/>
            </w:r>
            <w:r>
              <w:rPr>
                <w:noProof/>
                <w:webHidden/>
              </w:rPr>
              <w:fldChar w:fldCharType="begin"/>
            </w:r>
            <w:r>
              <w:rPr>
                <w:noProof/>
                <w:webHidden/>
              </w:rPr>
              <w:instrText xml:space="preserve"> PAGEREF _Toc491801459 \h </w:instrText>
            </w:r>
            <w:r>
              <w:rPr>
                <w:noProof/>
                <w:webHidden/>
              </w:rPr>
            </w:r>
            <w:r>
              <w:rPr>
                <w:noProof/>
                <w:webHidden/>
              </w:rPr>
              <w:fldChar w:fldCharType="separate"/>
            </w:r>
            <w:r>
              <w:rPr>
                <w:noProof/>
                <w:webHidden/>
              </w:rPr>
              <w:t>44</w:t>
            </w:r>
            <w:r>
              <w:rPr>
                <w:noProof/>
                <w:webHidden/>
              </w:rPr>
              <w:fldChar w:fldCharType="end"/>
            </w:r>
          </w:hyperlink>
        </w:p>
        <w:p w14:paraId="419F221B" w14:textId="353B6694"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60" w:history="1">
            <w:r w:rsidRPr="00A5372C">
              <w:rPr>
                <w:rStyle w:val="Hyperlink"/>
                <w:noProof/>
                <w:lang w:val="en-US"/>
              </w:rPr>
              <w:t>8</w:t>
            </w:r>
            <w:r>
              <w:rPr>
                <w:rFonts w:asciiTheme="minorHAnsi" w:eastAsiaTheme="minorEastAsia" w:hAnsiTheme="minorHAnsi" w:cstheme="minorBidi"/>
                <w:b w:val="0"/>
                <w:bCs w:val="0"/>
                <w:caps w:val="0"/>
                <w:noProof/>
                <w:szCs w:val="22"/>
                <w:lang w:eastAsia="de-CH"/>
              </w:rPr>
              <w:tab/>
            </w:r>
            <w:r w:rsidRPr="00A5372C">
              <w:rPr>
                <w:rStyle w:val="Hyperlink"/>
                <w:noProof/>
              </w:rPr>
              <w:t>Ausblick</w:t>
            </w:r>
            <w:r>
              <w:rPr>
                <w:noProof/>
                <w:webHidden/>
              </w:rPr>
              <w:tab/>
            </w:r>
            <w:r>
              <w:rPr>
                <w:noProof/>
                <w:webHidden/>
              </w:rPr>
              <w:fldChar w:fldCharType="begin"/>
            </w:r>
            <w:r>
              <w:rPr>
                <w:noProof/>
                <w:webHidden/>
              </w:rPr>
              <w:instrText xml:space="preserve"> PAGEREF _Toc491801460 \h </w:instrText>
            </w:r>
            <w:r>
              <w:rPr>
                <w:noProof/>
                <w:webHidden/>
              </w:rPr>
            </w:r>
            <w:r>
              <w:rPr>
                <w:noProof/>
                <w:webHidden/>
              </w:rPr>
              <w:fldChar w:fldCharType="separate"/>
            </w:r>
            <w:r>
              <w:rPr>
                <w:noProof/>
                <w:webHidden/>
              </w:rPr>
              <w:t>45</w:t>
            </w:r>
            <w:r>
              <w:rPr>
                <w:noProof/>
                <w:webHidden/>
              </w:rPr>
              <w:fldChar w:fldCharType="end"/>
            </w:r>
          </w:hyperlink>
        </w:p>
        <w:p w14:paraId="10EC3A2E" w14:textId="7384CD5E"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61" w:history="1">
            <w:r w:rsidRPr="00A5372C">
              <w:rPr>
                <w:rStyle w:val="Hyperlink"/>
                <w:noProof/>
              </w:rPr>
              <w:t>8.1</w:t>
            </w:r>
            <w:r>
              <w:rPr>
                <w:rFonts w:asciiTheme="minorHAnsi" w:eastAsiaTheme="minorEastAsia" w:hAnsiTheme="minorHAnsi" w:cstheme="minorBidi"/>
                <w:smallCaps w:val="0"/>
                <w:noProof/>
                <w:szCs w:val="22"/>
                <w:lang w:eastAsia="de-CH"/>
              </w:rPr>
              <w:tab/>
            </w:r>
            <w:r w:rsidRPr="00A5372C">
              <w:rPr>
                <w:rStyle w:val="Hyperlink"/>
                <w:noProof/>
              </w:rPr>
              <w:t>Offene Punkte</w:t>
            </w:r>
            <w:r>
              <w:rPr>
                <w:noProof/>
                <w:webHidden/>
              </w:rPr>
              <w:tab/>
            </w:r>
            <w:r>
              <w:rPr>
                <w:noProof/>
                <w:webHidden/>
              </w:rPr>
              <w:fldChar w:fldCharType="begin"/>
            </w:r>
            <w:r>
              <w:rPr>
                <w:noProof/>
                <w:webHidden/>
              </w:rPr>
              <w:instrText xml:space="preserve"> PAGEREF _Toc491801461 \h </w:instrText>
            </w:r>
            <w:r>
              <w:rPr>
                <w:noProof/>
                <w:webHidden/>
              </w:rPr>
            </w:r>
            <w:r>
              <w:rPr>
                <w:noProof/>
                <w:webHidden/>
              </w:rPr>
              <w:fldChar w:fldCharType="separate"/>
            </w:r>
            <w:r>
              <w:rPr>
                <w:noProof/>
                <w:webHidden/>
              </w:rPr>
              <w:t>45</w:t>
            </w:r>
            <w:r>
              <w:rPr>
                <w:noProof/>
                <w:webHidden/>
              </w:rPr>
              <w:fldChar w:fldCharType="end"/>
            </w:r>
          </w:hyperlink>
        </w:p>
        <w:p w14:paraId="5180BE6B" w14:textId="4E54F90E"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62" w:history="1">
            <w:r w:rsidRPr="00A5372C">
              <w:rPr>
                <w:rStyle w:val="Hyperlink"/>
                <w:noProof/>
              </w:rPr>
              <w:t>8.1.1</w:t>
            </w:r>
            <w:r>
              <w:rPr>
                <w:rFonts w:asciiTheme="minorHAnsi" w:eastAsiaTheme="minorEastAsia" w:hAnsiTheme="minorHAnsi" w:cstheme="minorBidi"/>
                <w:i w:val="0"/>
                <w:iCs w:val="0"/>
                <w:noProof/>
                <w:szCs w:val="22"/>
                <w:lang w:eastAsia="de-CH"/>
              </w:rPr>
              <w:tab/>
            </w:r>
            <w:r w:rsidRPr="00A5372C">
              <w:rPr>
                <w:rStyle w:val="Hyperlink"/>
                <w:noProof/>
              </w:rPr>
              <w:t>Umsetzung Überarbeitung SoftwareVersionsDatabase</w:t>
            </w:r>
            <w:r>
              <w:rPr>
                <w:noProof/>
                <w:webHidden/>
              </w:rPr>
              <w:tab/>
            </w:r>
            <w:r>
              <w:rPr>
                <w:noProof/>
                <w:webHidden/>
              </w:rPr>
              <w:fldChar w:fldCharType="begin"/>
            </w:r>
            <w:r>
              <w:rPr>
                <w:noProof/>
                <w:webHidden/>
              </w:rPr>
              <w:instrText xml:space="preserve"> PAGEREF _Toc491801462 \h </w:instrText>
            </w:r>
            <w:r>
              <w:rPr>
                <w:noProof/>
                <w:webHidden/>
              </w:rPr>
            </w:r>
            <w:r>
              <w:rPr>
                <w:noProof/>
                <w:webHidden/>
              </w:rPr>
              <w:fldChar w:fldCharType="separate"/>
            </w:r>
            <w:r>
              <w:rPr>
                <w:noProof/>
                <w:webHidden/>
              </w:rPr>
              <w:t>45</w:t>
            </w:r>
            <w:r>
              <w:rPr>
                <w:noProof/>
                <w:webHidden/>
              </w:rPr>
              <w:fldChar w:fldCharType="end"/>
            </w:r>
          </w:hyperlink>
        </w:p>
        <w:p w14:paraId="5315E231" w14:textId="0F1F1C3E"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63" w:history="1">
            <w:r w:rsidRPr="00A5372C">
              <w:rPr>
                <w:rStyle w:val="Hyperlink"/>
                <w:noProof/>
              </w:rPr>
              <w:t>8.1.2</w:t>
            </w:r>
            <w:r>
              <w:rPr>
                <w:rFonts w:asciiTheme="minorHAnsi" w:eastAsiaTheme="minorEastAsia" w:hAnsiTheme="minorHAnsi" w:cstheme="minorBidi"/>
                <w:i w:val="0"/>
                <w:iCs w:val="0"/>
                <w:noProof/>
                <w:szCs w:val="22"/>
                <w:lang w:eastAsia="de-CH"/>
              </w:rPr>
              <w:tab/>
            </w:r>
            <w:r w:rsidRPr="00A5372C">
              <w:rPr>
                <w:rStyle w:val="Hyperlink"/>
                <w:noProof/>
              </w:rPr>
              <w:t>Integration Buglist in ETIC2</w:t>
            </w:r>
            <w:r>
              <w:rPr>
                <w:noProof/>
                <w:webHidden/>
              </w:rPr>
              <w:tab/>
            </w:r>
            <w:r>
              <w:rPr>
                <w:noProof/>
                <w:webHidden/>
              </w:rPr>
              <w:fldChar w:fldCharType="begin"/>
            </w:r>
            <w:r>
              <w:rPr>
                <w:noProof/>
                <w:webHidden/>
              </w:rPr>
              <w:instrText xml:space="preserve"> PAGEREF _Toc491801463 \h </w:instrText>
            </w:r>
            <w:r>
              <w:rPr>
                <w:noProof/>
                <w:webHidden/>
              </w:rPr>
            </w:r>
            <w:r>
              <w:rPr>
                <w:noProof/>
                <w:webHidden/>
              </w:rPr>
              <w:fldChar w:fldCharType="separate"/>
            </w:r>
            <w:r>
              <w:rPr>
                <w:noProof/>
                <w:webHidden/>
              </w:rPr>
              <w:t>45</w:t>
            </w:r>
            <w:r>
              <w:rPr>
                <w:noProof/>
                <w:webHidden/>
              </w:rPr>
              <w:fldChar w:fldCharType="end"/>
            </w:r>
          </w:hyperlink>
        </w:p>
        <w:p w14:paraId="09934B0B" w14:textId="6D3395CC"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64" w:history="1">
            <w:r w:rsidRPr="00A5372C">
              <w:rPr>
                <w:rStyle w:val="Hyperlink"/>
                <w:noProof/>
              </w:rPr>
              <w:t>8.1.3</w:t>
            </w:r>
            <w:r>
              <w:rPr>
                <w:rFonts w:asciiTheme="minorHAnsi" w:eastAsiaTheme="minorEastAsia" w:hAnsiTheme="minorHAnsi" w:cstheme="minorBidi"/>
                <w:i w:val="0"/>
                <w:iCs w:val="0"/>
                <w:noProof/>
                <w:szCs w:val="22"/>
                <w:lang w:eastAsia="de-CH"/>
              </w:rPr>
              <w:tab/>
            </w:r>
            <w:r w:rsidRPr="00A5372C">
              <w:rPr>
                <w:rStyle w:val="Hyperlink"/>
                <w:noProof/>
              </w:rPr>
              <w:t>Logfile in ETIC2</w:t>
            </w:r>
            <w:r>
              <w:rPr>
                <w:noProof/>
                <w:webHidden/>
              </w:rPr>
              <w:tab/>
            </w:r>
            <w:r>
              <w:rPr>
                <w:noProof/>
                <w:webHidden/>
              </w:rPr>
              <w:fldChar w:fldCharType="begin"/>
            </w:r>
            <w:r>
              <w:rPr>
                <w:noProof/>
                <w:webHidden/>
              </w:rPr>
              <w:instrText xml:space="preserve"> PAGEREF _Toc491801464 \h </w:instrText>
            </w:r>
            <w:r>
              <w:rPr>
                <w:noProof/>
                <w:webHidden/>
              </w:rPr>
            </w:r>
            <w:r>
              <w:rPr>
                <w:noProof/>
                <w:webHidden/>
              </w:rPr>
              <w:fldChar w:fldCharType="separate"/>
            </w:r>
            <w:r>
              <w:rPr>
                <w:noProof/>
                <w:webHidden/>
              </w:rPr>
              <w:t>45</w:t>
            </w:r>
            <w:r>
              <w:rPr>
                <w:noProof/>
                <w:webHidden/>
              </w:rPr>
              <w:fldChar w:fldCharType="end"/>
            </w:r>
          </w:hyperlink>
        </w:p>
        <w:p w14:paraId="72B2A548" w14:textId="72A2226D"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65" w:history="1">
            <w:r w:rsidRPr="00A5372C">
              <w:rPr>
                <w:rStyle w:val="Hyperlink"/>
                <w:noProof/>
              </w:rPr>
              <w:t>8.2</w:t>
            </w:r>
            <w:r>
              <w:rPr>
                <w:rFonts w:asciiTheme="minorHAnsi" w:eastAsiaTheme="minorEastAsia" w:hAnsiTheme="minorHAnsi" w:cstheme="minorBidi"/>
                <w:smallCaps w:val="0"/>
                <w:noProof/>
                <w:szCs w:val="22"/>
                <w:lang w:eastAsia="de-CH"/>
              </w:rPr>
              <w:tab/>
            </w:r>
            <w:r w:rsidRPr="00A5372C">
              <w:rPr>
                <w:rStyle w:val="Hyperlink"/>
                <w:noProof/>
              </w:rPr>
              <w:t>Nächste Schritte</w:t>
            </w:r>
            <w:r>
              <w:rPr>
                <w:noProof/>
                <w:webHidden/>
              </w:rPr>
              <w:tab/>
            </w:r>
            <w:r>
              <w:rPr>
                <w:noProof/>
                <w:webHidden/>
              </w:rPr>
              <w:fldChar w:fldCharType="begin"/>
            </w:r>
            <w:r>
              <w:rPr>
                <w:noProof/>
                <w:webHidden/>
              </w:rPr>
              <w:instrText xml:space="preserve"> PAGEREF _Toc491801465 \h </w:instrText>
            </w:r>
            <w:r>
              <w:rPr>
                <w:noProof/>
                <w:webHidden/>
              </w:rPr>
            </w:r>
            <w:r>
              <w:rPr>
                <w:noProof/>
                <w:webHidden/>
              </w:rPr>
              <w:fldChar w:fldCharType="separate"/>
            </w:r>
            <w:r>
              <w:rPr>
                <w:noProof/>
                <w:webHidden/>
              </w:rPr>
              <w:t>45</w:t>
            </w:r>
            <w:r>
              <w:rPr>
                <w:noProof/>
                <w:webHidden/>
              </w:rPr>
              <w:fldChar w:fldCharType="end"/>
            </w:r>
          </w:hyperlink>
        </w:p>
        <w:p w14:paraId="4A7BB584" w14:textId="686E25A1" w:rsidR="00E80F9B" w:rsidRDefault="00E80F9B">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801466" w:history="1">
            <w:r w:rsidRPr="00A5372C">
              <w:rPr>
                <w:rStyle w:val="Hyperlink"/>
                <w:noProof/>
                <w:lang w:val="en-US"/>
              </w:rPr>
              <w:t>9</w:t>
            </w:r>
            <w:r>
              <w:rPr>
                <w:rFonts w:asciiTheme="minorHAnsi" w:eastAsiaTheme="minorEastAsia" w:hAnsiTheme="minorHAnsi" w:cstheme="minorBidi"/>
                <w:b w:val="0"/>
                <w:bCs w:val="0"/>
                <w:caps w:val="0"/>
                <w:noProof/>
                <w:szCs w:val="22"/>
                <w:lang w:eastAsia="de-CH"/>
              </w:rPr>
              <w:tab/>
            </w:r>
            <w:r w:rsidRPr="00A5372C">
              <w:rPr>
                <w:rStyle w:val="Hyperlink"/>
                <w:noProof/>
              </w:rPr>
              <w:t>Verzeichnisse</w:t>
            </w:r>
            <w:r>
              <w:rPr>
                <w:noProof/>
                <w:webHidden/>
              </w:rPr>
              <w:tab/>
            </w:r>
            <w:r>
              <w:rPr>
                <w:noProof/>
                <w:webHidden/>
              </w:rPr>
              <w:fldChar w:fldCharType="begin"/>
            </w:r>
            <w:r>
              <w:rPr>
                <w:noProof/>
                <w:webHidden/>
              </w:rPr>
              <w:instrText xml:space="preserve"> PAGEREF _Toc491801466 \h </w:instrText>
            </w:r>
            <w:r>
              <w:rPr>
                <w:noProof/>
                <w:webHidden/>
              </w:rPr>
            </w:r>
            <w:r>
              <w:rPr>
                <w:noProof/>
                <w:webHidden/>
              </w:rPr>
              <w:fldChar w:fldCharType="separate"/>
            </w:r>
            <w:r>
              <w:rPr>
                <w:noProof/>
                <w:webHidden/>
              </w:rPr>
              <w:t>46</w:t>
            </w:r>
            <w:r>
              <w:rPr>
                <w:noProof/>
                <w:webHidden/>
              </w:rPr>
              <w:fldChar w:fldCharType="end"/>
            </w:r>
          </w:hyperlink>
        </w:p>
        <w:p w14:paraId="06EF5443" w14:textId="2A623926" w:rsidR="00E80F9B" w:rsidRDefault="00E80F9B">
          <w:pPr>
            <w:pStyle w:val="Verzeichnis2"/>
            <w:tabs>
              <w:tab w:val="right" w:leader="dot" w:pos="9060"/>
            </w:tabs>
            <w:rPr>
              <w:rFonts w:asciiTheme="minorHAnsi" w:eastAsiaTheme="minorEastAsia" w:hAnsiTheme="minorHAnsi" w:cstheme="minorBidi"/>
              <w:smallCaps w:val="0"/>
              <w:noProof/>
              <w:szCs w:val="22"/>
              <w:lang w:eastAsia="de-CH"/>
            </w:rPr>
          </w:pPr>
          <w:hyperlink w:anchor="_Toc491801467" w:history="1">
            <w:r w:rsidRPr="00A5372C">
              <w:rPr>
                <w:rStyle w:val="Hyperlink"/>
                <w:noProof/>
              </w:rPr>
              <w:t>Literaturverzeichnis</w:t>
            </w:r>
            <w:r>
              <w:rPr>
                <w:noProof/>
                <w:webHidden/>
              </w:rPr>
              <w:tab/>
            </w:r>
            <w:r>
              <w:rPr>
                <w:noProof/>
                <w:webHidden/>
              </w:rPr>
              <w:fldChar w:fldCharType="begin"/>
            </w:r>
            <w:r>
              <w:rPr>
                <w:noProof/>
                <w:webHidden/>
              </w:rPr>
              <w:instrText xml:space="preserve"> PAGEREF _Toc491801467 \h </w:instrText>
            </w:r>
            <w:r>
              <w:rPr>
                <w:noProof/>
                <w:webHidden/>
              </w:rPr>
            </w:r>
            <w:r>
              <w:rPr>
                <w:noProof/>
                <w:webHidden/>
              </w:rPr>
              <w:fldChar w:fldCharType="separate"/>
            </w:r>
            <w:r>
              <w:rPr>
                <w:noProof/>
                <w:webHidden/>
              </w:rPr>
              <w:t>46</w:t>
            </w:r>
            <w:r>
              <w:rPr>
                <w:noProof/>
                <w:webHidden/>
              </w:rPr>
              <w:fldChar w:fldCharType="end"/>
            </w:r>
          </w:hyperlink>
        </w:p>
        <w:p w14:paraId="26803082" w14:textId="2A3611C7" w:rsidR="00E80F9B" w:rsidRDefault="00E80F9B">
          <w:pPr>
            <w:pStyle w:val="Verzeichnis2"/>
            <w:tabs>
              <w:tab w:val="right" w:leader="dot" w:pos="9060"/>
            </w:tabs>
            <w:rPr>
              <w:rFonts w:asciiTheme="minorHAnsi" w:eastAsiaTheme="minorEastAsia" w:hAnsiTheme="minorHAnsi" w:cstheme="minorBidi"/>
              <w:smallCaps w:val="0"/>
              <w:noProof/>
              <w:szCs w:val="22"/>
              <w:lang w:eastAsia="de-CH"/>
            </w:rPr>
          </w:pPr>
          <w:hyperlink w:anchor="_Toc491801468" w:history="1">
            <w:r w:rsidRPr="00A5372C">
              <w:rPr>
                <w:rStyle w:val="Hyperlink"/>
                <w:noProof/>
              </w:rPr>
              <w:t>Abkürzungsverzeichnis</w:t>
            </w:r>
            <w:r>
              <w:rPr>
                <w:noProof/>
                <w:webHidden/>
              </w:rPr>
              <w:tab/>
            </w:r>
            <w:r>
              <w:rPr>
                <w:noProof/>
                <w:webHidden/>
              </w:rPr>
              <w:fldChar w:fldCharType="begin"/>
            </w:r>
            <w:r>
              <w:rPr>
                <w:noProof/>
                <w:webHidden/>
              </w:rPr>
              <w:instrText xml:space="preserve"> PAGEREF _Toc491801468 \h </w:instrText>
            </w:r>
            <w:r>
              <w:rPr>
                <w:noProof/>
                <w:webHidden/>
              </w:rPr>
            </w:r>
            <w:r>
              <w:rPr>
                <w:noProof/>
                <w:webHidden/>
              </w:rPr>
              <w:fldChar w:fldCharType="separate"/>
            </w:r>
            <w:r>
              <w:rPr>
                <w:noProof/>
                <w:webHidden/>
              </w:rPr>
              <w:t>46</w:t>
            </w:r>
            <w:r>
              <w:rPr>
                <w:noProof/>
                <w:webHidden/>
              </w:rPr>
              <w:fldChar w:fldCharType="end"/>
            </w:r>
          </w:hyperlink>
        </w:p>
        <w:p w14:paraId="1ED1BE79" w14:textId="0363BF57" w:rsidR="00E80F9B" w:rsidRDefault="00E80F9B">
          <w:pPr>
            <w:pStyle w:val="Verzeichnis2"/>
            <w:tabs>
              <w:tab w:val="right" w:leader="dot" w:pos="9060"/>
            </w:tabs>
            <w:rPr>
              <w:rFonts w:asciiTheme="minorHAnsi" w:eastAsiaTheme="minorEastAsia" w:hAnsiTheme="minorHAnsi" w:cstheme="minorBidi"/>
              <w:smallCaps w:val="0"/>
              <w:noProof/>
              <w:szCs w:val="22"/>
              <w:lang w:eastAsia="de-CH"/>
            </w:rPr>
          </w:pPr>
          <w:hyperlink w:anchor="_Toc491801469" w:history="1">
            <w:r w:rsidRPr="00A5372C">
              <w:rPr>
                <w:rStyle w:val="Hyperlink"/>
                <w:noProof/>
              </w:rPr>
              <w:t>Abbildungsverzeichnis</w:t>
            </w:r>
            <w:r>
              <w:rPr>
                <w:noProof/>
                <w:webHidden/>
              </w:rPr>
              <w:tab/>
            </w:r>
            <w:r>
              <w:rPr>
                <w:noProof/>
                <w:webHidden/>
              </w:rPr>
              <w:fldChar w:fldCharType="begin"/>
            </w:r>
            <w:r>
              <w:rPr>
                <w:noProof/>
                <w:webHidden/>
              </w:rPr>
              <w:instrText xml:space="preserve"> PAGEREF _Toc491801469 \h </w:instrText>
            </w:r>
            <w:r>
              <w:rPr>
                <w:noProof/>
                <w:webHidden/>
              </w:rPr>
            </w:r>
            <w:r>
              <w:rPr>
                <w:noProof/>
                <w:webHidden/>
              </w:rPr>
              <w:fldChar w:fldCharType="separate"/>
            </w:r>
            <w:r>
              <w:rPr>
                <w:noProof/>
                <w:webHidden/>
              </w:rPr>
              <w:t>47</w:t>
            </w:r>
            <w:r>
              <w:rPr>
                <w:noProof/>
                <w:webHidden/>
              </w:rPr>
              <w:fldChar w:fldCharType="end"/>
            </w:r>
          </w:hyperlink>
        </w:p>
        <w:p w14:paraId="6F84FA3A" w14:textId="7E8AF7D1" w:rsidR="00E80F9B" w:rsidRDefault="00E80F9B">
          <w:pPr>
            <w:pStyle w:val="Verzeichnis2"/>
            <w:tabs>
              <w:tab w:val="right" w:leader="dot" w:pos="9060"/>
            </w:tabs>
            <w:rPr>
              <w:rFonts w:asciiTheme="minorHAnsi" w:eastAsiaTheme="minorEastAsia" w:hAnsiTheme="minorHAnsi" w:cstheme="minorBidi"/>
              <w:smallCaps w:val="0"/>
              <w:noProof/>
              <w:szCs w:val="22"/>
              <w:lang w:eastAsia="de-CH"/>
            </w:rPr>
          </w:pPr>
          <w:hyperlink w:anchor="_Toc491801470" w:history="1">
            <w:r w:rsidRPr="00A5372C">
              <w:rPr>
                <w:rStyle w:val="Hyperlink"/>
                <w:noProof/>
              </w:rPr>
              <w:t>Tabellenverzeichnis</w:t>
            </w:r>
            <w:r>
              <w:rPr>
                <w:noProof/>
                <w:webHidden/>
              </w:rPr>
              <w:tab/>
            </w:r>
            <w:r>
              <w:rPr>
                <w:noProof/>
                <w:webHidden/>
              </w:rPr>
              <w:fldChar w:fldCharType="begin"/>
            </w:r>
            <w:r>
              <w:rPr>
                <w:noProof/>
                <w:webHidden/>
              </w:rPr>
              <w:instrText xml:space="preserve"> PAGEREF _Toc491801470 \h </w:instrText>
            </w:r>
            <w:r>
              <w:rPr>
                <w:noProof/>
                <w:webHidden/>
              </w:rPr>
            </w:r>
            <w:r>
              <w:rPr>
                <w:noProof/>
                <w:webHidden/>
              </w:rPr>
              <w:fldChar w:fldCharType="separate"/>
            </w:r>
            <w:r>
              <w:rPr>
                <w:noProof/>
                <w:webHidden/>
              </w:rPr>
              <w:t>47</w:t>
            </w:r>
            <w:r>
              <w:rPr>
                <w:noProof/>
                <w:webHidden/>
              </w:rPr>
              <w:fldChar w:fldCharType="end"/>
            </w:r>
          </w:hyperlink>
        </w:p>
        <w:p w14:paraId="5B806DD7" w14:textId="6F2AE1FA" w:rsidR="00E80F9B" w:rsidRDefault="00E80F9B">
          <w:pPr>
            <w:pStyle w:val="Verzeichnis2"/>
            <w:tabs>
              <w:tab w:val="right" w:leader="dot" w:pos="9060"/>
            </w:tabs>
            <w:rPr>
              <w:rFonts w:asciiTheme="minorHAnsi" w:eastAsiaTheme="minorEastAsia" w:hAnsiTheme="minorHAnsi" w:cstheme="minorBidi"/>
              <w:smallCaps w:val="0"/>
              <w:noProof/>
              <w:szCs w:val="22"/>
              <w:lang w:eastAsia="de-CH"/>
            </w:rPr>
          </w:pPr>
          <w:hyperlink w:anchor="_Toc491801471" w:history="1">
            <w:r w:rsidRPr="00A5372C">
              <w:rPr>
                <w:rStyle w:val="Hyperlink"/>
                <w:noProof/>
              </w:rPr>
              <w:t>Glossar</w:t>
            </w:r>
            <w:r>
              <w:rPr>
                <w:noProof/>
                <w:webHidden/>
              </w:rPr>
              <w:tab/>
            </w:r>
            <w:r>
              <w:rPr>
                <w:noProof/>
                <w:webHidden/>
              </w:rPr>
              <w:fldChar w:fldCharType="begin"/>
            </w:r>
            <w:r>
              <w:rPr>
                <w:noProof/>
                <w:webHidden/>
              </w:rPr>
              <w:instrText xml:space="preserve"> PAGEREF _Toc491801471 \h </w:instrText>
            </w:r>
            <w:r>
              <w:rPr>
                <w:noProof/>
                <w:webHidden/>
              </w:rPr>
            </w:r>
            <w:r>
              <w:rPr>
                <w:noProof/>
                <w:webHidden/>
              </w:rPr>
              <w:fldChar w:fldCharType="separate"/>
            </w:r>
            <w:r>
              <w:rPr>
                <w:noProof/>
                <w:webHidden/>
              </w:rPr>
              <w:t>48</w:t>
            </w:r>
            <w:r>
              <w:rPr>
                <w:noProof/>
                <w:webHidden/>
              </w:rPr>
              <w:fldChar w:fldCharType="end"/>
            </w:r>
          </w:hyperlink>
        </w:p>
        <w:p w14:paraId="6902CB29" w14:textId="29ACD2E3" w:rsidR="00E80F9B" w:rsidRDefault="00E80F9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01472" w:history="1">
            <w:r w:rsidRPr="00A5372C">
              <w:rPr>
                <w:rStyle w:val="Hyperlink"/>
                <w:noProof/>
              </w:rPr>
              <w:t>A.</w:t>
            </w:r>
            <w:r>
              <w:rPr>
                <w:rFonts w:asciiTheme="minorHAnsi" w:eastAsiaTheme="minorEastAsia" w:hAnsiTheme="minorHAnsi" w:cstheme="minorBidi"/>
                <w:b w:val="0"/>
                <w:bCs w:val="0"/>
                <w:caps w:val="0"/>
                <w:noProof/>
                <w:szCs w:val="22"/>
                <w:lang w:eastAsia="de-CH"/>
              </w:rPr>
              <w:tab/>
            </w:r>
            <w:r w:rsidRPr="00A5372C">
              <w:rPr>
                <w:rStyle w:val="Hyperlink"/>
                <w:noProof/>
              </w:rPr>
              <w:t>Projektmanagement</w:t>
            </w:r>
            <w:r>
              <w:rPr>
                <w:noProof/>
                <w:webHidden/>
              </w:rPr>
              <w:tab/>
            </w:r>
            <w:r>
              <w:rPr>
                <w:noProof/>
                <w:webHidden/>
              </w:rPr>
              <w:fldChar w:fldCharType="begin"/>
            </w:r>
            <w:r>
              <w:rPr>
                <w:noProof/>
                <w:webHidden/>
              </w:rPr>
              <w:instrText xml:space="preserve"> PAGEREF _Toc491801472 \h </w:instrText>
            </w:r>
            <w:r>
              <w:rPr>
                <w:noProof/>
                <w:webHidden/>
              </w:rPr>
            </w:r>
            <w:r>
              <w:rPr>
                <w:noProof/>
                <w:webHidden/>
              </w:rPr>
              <w:fldChar w:fldCharType="separate"/>
            </w:r>
            <w:r>
              <w:rPr>
                <w:noProof/>
                <w:webHidden/>
              </w:rPr>
              <w:t>49</w:t>
            </w:r>
            <w:r>
              <w:rPr>
                <w:noProof/>
                <w:webHidden/>
              </w:rPr>
              <w:fldChar w:fldCharType="end"/>
            </w:r>
          </w:hyperlink>
        </w:p>
        <w:p w14:paraId="2B38DFFA" w14:textId="59785FD2"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73" w:history="1">
            <w:r w:rsidRPr="00A5372C">
              <w:rPr>
                <w:rStyle w:val="Hyperlink"/>
                <w:noProof/>
              </w:rPr>
              <w:t>A.1.</w:t>
            </w:r>
            <w:r>
              <w:rPr>
                <w:rFonts w:asciiTheme="minorHAnsi" w:eastAsiaTheme="minorEastAsia" w:hAnsiTheme="minorHAnsi" w:cstheme="minorBidi"/>
                <w:smallCaps w:val="0"/>
                <w:noProof/>
                <w:szCs w:val="22"/>
                <w:lang w:eastAsia="de-CH"/>
              </w:rPr>
              <w:tab/>
            </w:r>
            <w:r w:rsidRPr="00A5372C">
              <w:rPr>
                <w:rStyle w:val="Hyperlink"/>
                <w:noProof/>
              </w:rPr>
              <w:t>Zeitplan</w:t>
            </w:r>
            <w:r>
              <w:rPr>
                <w:noProof/>
                <w:webHidden/>
              </w:rPr>
              <w:tab/>
            </w:r>
            <w:r>
              <w:rPr>
                <w:noProof/>
                <w:webHidden/>
              </w:rPr>
              <w:fldChar w:fldCharType="begin"/>
            </w:r>
            <w:r>
              <w:rPr>
                <w:noProof/>
                <w:webHidden/>
              </w:rPr>
              <w:instrText xml:space="preserve"> PAGEREF _Toc491801473 \h </w:instrText>
            </w:r>
            <w:r>
              <w:rPr>
                <w:noProof/>
                <w:webHidden/>
              </w:rPr>
            </w:r>
            <w:r>
              <w:rPr>
                <w:noProof/>
                <w:webHidden/>
              </w:rPr>
              <w:fldChar w:fldCharType="separate"/>
            </w:r>
            <w:r>
              <w:rPr>
                <w:noProof/>
                <w:webHidden/>
              </w:rPr>
              <w:t>49</w:t>
            </w:r>
            <w:r>
              <w:rPr>
                <w:noProof/>
                <w:webHidden/>
              </w:rPr>
              <w:fldChar w:fldCharType="end"/>
            </w:r>
          </w:hyperlink>
        </w:p>
        <w:p w14:paraId="3FF54BDE" w14:textId="6A6550FE" w:rsidR="00E80F9B" w:rsidRDefault="00E80F9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01474" w:history="1">
            <w:r w:rsidRPr="00A5372C">
              <w:rPr>
                <w:rStyle w:val="Hyperlink"/>
                <w:noProof/>
              </w:rPr>
              <w:t>B.</w:t>
            </w:r>
            <w:r>
              <w:rPr>
                <w:rFonts w:asciiTheme="minorHAnsi" w:eastAsiaTheme="minorEastAsia" w:hAnsiTheme="minorHAnsi" w:cstheme="minorBidi"/>
                <w:b w:val="0"/>
                <w:bCs w:val="0"/>
                <w:caps w:val="0"/>
                <w:noProof/>
                <w:szCs w:val="22"/>
                <w:lang w:eastAsia="de-CH"/>
              </w:rPr>
              <w:tab/>
            </w:r>
            <w:r w:rsidRPr="00A5372C">
              <w:rPr>
                <w:rStyle w:val="Hyperlink"/>
                <w:noProof/>
              </w:rPr>
              <w:t>Testumgebung</w:t>
            </w:r>
            <w:r>
              <w:rPr>
                <w:noProof/>
                <w:webHidden/>
              </w:rPr>
              <w:tab/>
            </w:r>
            <w:r>
              <w:rPr>
                <w:noProof/>
                <w:webHidden/>
              </w:rPr>
              <w:fldChar w:fldCharType="begin"/>
            </w:r>
            <w:r>
              <w:rPr>
                <w:noProof/>
                <w:webHidden/>
              </w:rPr>
              <w:instrText xml:space="preserve"> PAGEREF _Toc491801474 \h </w:instrText>
            </w:r>
            <w:r>
              <w:rPr>
                <w:noProof/>
                <w:webHidden/>
              </w:rPr>
            </w:r>
            <w:r>
              <w:rPr>
                <w:noProof/>
                <w:webHidden/>
              </w:rPr>
              <w:fldChar w:fldCharType="separate"/>
            </w:r>
            <w:r>
              <w:rPr>
                <w:noProof/>
                <w:webHidden/>
              </w:rPr>
              <w:t>50</w:t>
            </w:r>
            <w:r>
              <w:rPr>
                <w:noProof/>
                <w:webHidden/>
              </w:rPr>
              <w:fldChar w:fldCharType="end"/>
            </w:r>
          </w:hyperlink>
        </w:p>
        <w:p w14:paraId="406C5984" w14:textId="07AF9974" w:rsidR="00E80F9B" w:rsidRDefault="00E80F9B">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801475" w:history="1">
            <w:r w:rsidRPr="00A5372C">
              <w:rPr>
                <w:rStyle w:val="Hyperlink"/>
                <w:noProof/>
              </w:rPr>
              <w:t>B.1.</w:t>
            </w:r>
            <w:r>
              <w:rPr>
                <w:rFonts w:asciiTheme="minorHAnsi" w:eastAsiaTheme="minorEastAsia" w:hAnsiTheme="minorHAnsi" w:cstheme="minorBidi"/>
                <w:i w:val="0"/>
                <w:iCs w:val="0"/>
                <w:noProof/>
                <w:szCs w:val="22"/>
                <w:lang w:eastAsia="de-CH"/>
              </w:rPr>
              <w:tab/>
            </w:r>
            <w:r w:rsidRPr="00A5372C">
              <w:rPr>
                <w:rStyle w:val="Hyperlink"/>
                <w:noProof/>
              </w:rPr>
              <w:t>TTIC2</w:t>
            </w:r>
            <w:r>
              <w:rPr>
                <w:noProof/>
                <w:webHidden/>
              </w:rPr>
              <w:tab/>
            </w:r>
            <w:r>
              <w:rPr>
                <w:noProof/>
                <w:webHidden/>
              </w:rPr>
              <w:fldChar w:fldCharType="begin"/>
            </w:r>
            <w:r>
              <w:rPr>
                <w:noProof/>
                <w:webHidden/>
              </w:rPr>
              <w:instrText xml:space="preserve"> PAGEREF _Toc491801475 \h </w:instrText>
            </w:r>
            <w:r>
              <w:rPr>
                <w:noProof/>
                <w:webHidden/>
              </w:rPr>
            </w:r>
            <w:r>
              <w:rPr>
                <w:noProof/>
                <w:webHidden/>
              </w:rPr>
              <w:fldChar w:fldCharType="separate"/>
            </w:r>
            <w:r>
              <w:rPr>
                <w:noProof/>
                <w:webHidden/>
              </w:rPr>
              <w:t>50</w:t>
            </w:r>
            <w:r>
              <w:rPr>
                <w:noProof/>
                <w:webHidden/>
              </w:rPr>
              <w:fldChar w:fldCharType="end"/>
            </w:r>
          </w:hyperlink>
        </w:p>
        <w:p w14:paraId="17B2FCF0" w14:textId="28E8BE37" w:rsidR="00E80F9B" w:rsidRDefault="00E80F9B">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801476" w:history="1">
            <w:r w:rsidRPr="00A5372C">
              <w:rPr>
                <w:rStyle w:val="Hyperlink"/>
                <w:noProof/>
              </w:rPr>
              <w:t>C.</w:t>
            </w:r>
            <w:r>
              <w:rPr>
                <w:rFonts w:asciiTheme="minorHAnsi" w:eastAsiaTheme="minorEastAsia" w:hAnsiTheme="minorHAnsi" w:cstheme="minorBidi"/>
                <w:b w:val="0"/>
                <w:bCs w:val="0"/>
                <w:caps w:val="0"/>
                <w:noProof/>
                <w:szCs w:val="22"/>
                <w:lang w:eastAsia="de-CH"/>
              </w:rPr>
              <w:tab/>
            </w:r>
            <w:r w:rsidRPr="00A5372C">
              <w:rPr>
                <w:rStyle w:val="Hyperlink"/>
                <w:noProof/>
              </w:rPr>
              <w:t>Hilfsmittel</w:t>
            </w:r>
            <w:r>
              <w:rPr>
                <w:noProof/>
                <w:webHidden/>
              </w:rPr>
              <w:tab/>
            </w:r>
            <w:r>
              <w:rPr>
                <w:noProof/>
                <w:webHidden/>
              </w:rPr>
              <w:fldChar w:fldCharType="begin"/>
            </w:r>
            <w:r>
              <w:rPr>
                <w:noProof/>
                <w:webHidden/>
              </w:rPr>
              <w:instrText xml:space="preserve"> PAGEREF _Toc491801476 \h </w:instrText>
            </w:r>
            <w:r>
              <w:rPr>
                <w:noProof/>
                <w:webHidden/>
              </w:rPr>
            </w:r>
            <w:r>
              <w:rPr>
                <w:noProof/>
                <w:webHidden/>
              </w:rPr>
              <w:fldChar w:fldCharType="separate"/>
            </w:r>
            <w:r>
              <w:rPr>
                <w:noProof/>
                <w:webHidden/>
              </w:rPr>
              <w:t>51</w:t>
            </w:r>
            <w:r>
              <w:rPr>
                <w:noProof/>
                <w:webHidden/>
              </w:rPr>
              <w:fldChar w:fldCharType="end"/>
            </w:r>
          </w:hyperlink>
        </w:p>
        <w:p w14:paraId="489E50D0" w14:textId="6F635445"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77" w:history="1">
            <w:r w:rsidRPr="00A5372C">
              <w:rPr>
                <w:rStyle w:val="Hyperlink"/>
                <w:noProof/>
              </w:rPr>
              <w:t>C.1.</w:t>
            </w:r>
            <w:r>
              <w:rPr>
                <w:rFonts w:asciiTheme="minorHAnsi" w:eastAsiaTheme="minorEastAsia" w:hAnsiTheme="minorHAnsi" w:cstheme="minorBidi"/>
                <w:smallCaps w:val="0"/>
                <w:noProof/>
                <w:szCs w:val="22"/>
                <w:lang w:eastAsia="de-CH"/>
              </w:rPr>
              <w:tab/>
            </w:r>
            <w:r w:rsidRPr="00A5372C">
              <w:rPr>
                <w:rStyle w:val="Hyperlink"/>
                <w:noProof/>
              </w:rPr>
              <w:t>CVI</w:t>
            </w:r>
            <w:r>
              <w:rPr>
                <w:noProof/>
                <w:webHidden/>
              </w:rPr>
              <w:tab/>
            </w:r>
            <w:r>
              <w:rPr>
                <w:noProof/>
                <w:webHidden/>
              </w:rPr>
              <w:fldChar w:fldCharType="begin"/>
            </w:r>
            <w:r>
              <w:rPr>
                <w:noProof/>
                <w:webHidden/>
              </w:rPr>
              <w:instrText xml:space="preserve"> PAGEREF _Toc491801477 \h </w:instrText>
            </w:r>
            <w:r>
              <w:rPr>
                <w:noProof/>
                <w:webHidden/>
              </w:rPr>
            </w:r>
            <w:r>
              <w:rPr>
                <w:noProof/>
                <w:webHidden/>
              </w:rPr>
              <w:fldChar w:fldCharType="separate"/>
            </w:r>
            <w:r>
              <w:rPr>
                <w:noProof/>
                <w:webHidden/>
              </w:rPr>
              <w:t>51</w:t>
            </w:r>
            <w:r>
              <w:rPr>
                <w:noProof/>
                <w:webHidden/>
              </w:rPr>
              <w:fldChar w:fldCharType="end"/>
            </w:r>
          </w:hyperlink>
        </w:p>
        <w:p w14:paraId="7C8F1C4B" w14:textId="3129D22C"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78" w:history="1">
            <w:r w:rsidRPr="00A5372C">
              <w:rPr>
                <w:rStyle w:val="Hyperlink"/>
                <w:noProof/>
              </w:rPr>
              <w:t>C.1.1.</w:t>
            </w:r>
            <w:r>
              <w:rPr>
                <w:rFonts w:asciiTheme="minorHAnsi" w:eastAsiaTheme="minorEastAsia" w:hAnsiTheme="minorHAnsi" w:cstheme="minorBidi"/>
                <w:i w:val="0"/>
                <w:iCs w:val="0"/>
                <w:noProof/>
                <w:szCs w:val="22"/>
                <w:lang w:eastAsia="de-CH"/>
              </w:rPr>
              <w:tab/>
            </w:r>
            <w:r w:rsidRPr="00A5372C">
              <w:rPr>
                <w:rStyle w:val="Hyperlink"/>
                <w:noProof/>
              </w:rPr>
              <w:t>Umgebungsvariable</w:t>
            </w:r>
            <w:r>
              <w:rPr>
                <w:noProof/>
                <w:webHidden/>
              </w:rPr>
              <w:tab/>
            </w:r>
            <w:r>
              <w:rPr>
                <w:noProof/>
                <w:webHidden/>
              </w:rPr>
              <w:fldChar w:fldCharType="begin"/>
            </w:r>
            <w:r>
              <w:rPr>
                <w:noProof/>
                <w:webHidden/>
              </w:rPr>
              <w:instrText xml:space="preserve"> PAGEREF _Toc491801478 \h </w:instrText>
            </w:r>
            <w:r>
              <w:rPr>
                <w:noProof/>
                <w:webHidden/>
              </w:rPr>
            </w:r>
            <w:r>
              <w:rPr>
                <w:noProof/>
                <w:webHidden/>
              </w:rPr>
              <w:fldChar w:fldCharType="separate"/>
            </w:r>
            <w:r>
              <w:rPr>
                <w:noProof/>
                <w:webHidden/>
              </w:rPr>
              <w:t>51</w:t>
            </w:r>
            <w:r>
              <w:rPr>
                <w:noProof/>
                <w:webHidden/>
              </w:rPr>
              <w:fldChar w:fldCharType="end"/>
            </w:r>
          </w:hyperlink>
        </w:p>
        <w:p w14:paraId="193D5632" w14:textId="09E4FCFC" w:rsidR="00E80F9B" w:rsidRDefault="00E80F9B">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801479" w:history="1">
            <w:r w:rsidRPr="00A5372C">
              <w:rPr>
                <w:rStyle w:val="Hyperlink"/>
                <w:noProof/>
              </w:rPr>
              <w:t>C.1.1.1.</w:t>
            </w:r>
            <w:r>
              <w:rPr>
                <w:rFonts w:asciiTheme="minorHAnsi" w:eastAsiaTheme="minorEastAsia" w:hAnsiTheme="minorHAnsi" w:cstheme="minorBidi"/>
                <w:i w:val="0"/>
                <w:iCs w:val="0"/>
                <w:noProof/>
                <w:szCs w:val="22"/>
                <w:lang w:eastAsia="de-CH"/>
              </w:rPr>
              <w:tab/>
            </w:r>
            <w:r w:rsidRPr="00A5372C">
              <w:rPr>
                <w:rStyle w:val="Hyperlink"/>
                <w:noProof/>
              </w:rPr>
              <w:t>Gegenüberstellung zu C Libary Umgebungsvariable</w:t>
            </w:r>
            <w:r>
              <w:rPr>
                <w:noProof/>
                <w:webHidden/>
              </w:rPr>
              <w:tab/>
            </w:r>
            <w:r>
              <w:rPr>
                <w:noProof/>
                <w:webHidden/>
              </w:rPr>
              <w:fldChar w:fldCharType="begin"/>
            </w:r>
            <w:r>
              <w:rPr>
                <w:noProof/>
                <w:webHidden/>
              </w:rPr>
              <w:instrText xml:space="preserve"> PAGEREF _Toc491801479 \h </w:instrText>
            </w:r>
            <w:r>
              <w:rPr>
                <w:noProof/>
                <w:webHidden/>
              </w:rPr>
            </w:r>
            <w:r>
              <w:rPr>
                <w:noProof/>
                <w:webHidden/>
              </w:rPr>
              <w:fldChar w:fldCharType="separate"/>
            </w:r>
            <w:r>
              <w:rPr>
                <w:noProof/>
                <w:webHidden/>
              </w:rPr>
              <w:t>51</w:t>
            </w:r>
            <w:r>
              <w:rPr>
                <w:noProof/>
                <w:webHidden/>
              </w:rPr>
              <w:fldChar w:fldCharType="end"/>
            </w:r>
          </w:hyperlink>
        </w:p>
        <w:p w14:paraId="612073D6" w14:textId="6F1E3417" w:rsidR="00E80F9B" w:rsidRDefault="00E80F9B">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801480" w:history="1">
            <w:r w:rsidRPr="00A5372C">
              <w:rPr>
                <w:rStyle w:val="Hyperlink"/>
                <w:noProof/>
              </w:rPr>
              <w:t>C.2.</w:t>
            </w:r>
            <w:r>
              <w:rPr>
                <w:rFonts w:asciiTheme="minorHAnsi" w:eastAsiaTheme="minorEastAsia" w:hAnsiTheme="minorHAnsi" w:cstheme="minorBidi"/>
                <w:smallCaps w:val="0"/>
                <w:noProof/>
                <w:szCs w:val="22"/>
                <w:lang w:eastAsia="de-CH"/>
              </w:rPr>
              <w:tab/>
            </w:r>
            <w:r w:rsidRPr="00A5372C">
              <w:rPr>
                <w:rStyle w:val="Hyperlink"/>
                <w:noProof/>
              </w:rPr>
              <w:t>SQL Toolkit</w:t>
            </w:r>
            <w:r>
              <w:rPr>
                <w:noProof/>
                <w:webHidden/>
              </w:rPr>
              <w:tab/>
            </w:r>
            <w:r>
              <w:rPr>
                <w:noProof/>
                <w:webHidden/>
              </w:rPr>
              <w:fldChar w:fldCharType="begin"/>
            </w:r>
            <w:r>
              <w:rPr>
                <w:noProof/>
                <w:webHidden/>
              </w:rPr>
              <w:instrText xml:space="preserve"> PAGEREF _Toc491801480 \h </w:instrText>
            </w:r>
            <w:r>
              <w:rPr>
                <w:noProof/>
                <w:webHidden/>
              </w:rPr>
            </w:r>
            <w:r>
              <w:rPr>
                <w:noProof/>
                <w:webHidden/>
              </w:rPr>
              <w:fldChar w:fldCharType="separate"/>
            </w:r>
            <w:r>
              <w:rPr>
                <w:noProof/>
                <w:webHidden/>
              </w:rPr>
              <w:t>52</w:t>
            </w:r>
            <w:r>
              <w:rPr>
                <w:noProof/>
                <w:webHidden/>
              </w:rPr>
              <w:fldChar w:fldCharType="end"/>
            </w:r>
          </w:hyperlink>
        </w:p>
        <w:p w14:paraId="3508B102" w14:textId="506347C4"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81" w:history="1">
            <w:r w:rsidRPr="00A5372C">
              <w:rPr>
                <w:rStyle w:val="Hyperlink"/>
                <w:noProof/>
              </w:rPr>
              <w:t>C.2.1.</w:t>
            </w:r>
            <w:r>
              <w:rPr>
                <w:rFonts w:asciiTheme="minorHAnsi" w:eastAsiaTheme="minorEastAsia" w:hAnsiTheme="minorHAnsi" w:cstheme="minorBidi"/>
                <w:i w:val="0"/>
                <w:iCs w:val="0"/>
                <w:noProof/>
                <w:szCs w:val="22"/>
                <w:lang w:eastAsia="de-CH"/>
              </w:rPr>
              <w:tab/>
            </w:r>
            <w:r w:rsidRPr="00A5372C">
              <w:rPr>
                <w:rStyle w:val="Hyperlink"/>
                <w:noProof/>
              </w:rPr>
              <w:t>Funktionsumfang</w:t>
            </w:r>
            <w:r>
              <w:rPr>
                <w:noProof/>
                <w:webHidden/>
              </w:rPr>
              <w:tab/>
            </w:r>
            <w:r>
              <w:rPr>
                <w:noProof/>
                <w:webHidden/>
              </w:rPr>
              <w:fldChar w:fldCharType="begin"/>
            </w:r>
            <w:r>
              <w:rPr>
                <w:noProof/>
                <w:webHidden/>
              </w:rPr>
              <w:instrText xml:space="preserve"> PAGEREF _Toc491801481 \h </w:instrText>
            </w:r>
            <w:r>
              <w:rPr>
                <w:noProof/>
                <w:webHidden/>
              </w:rPr>
            </w:r>
            <w:r>
              <w:rPr>
                <w:noProof/>
                <w:webHidden/>
              </w:rPr>
              <w:fldChar w:fldCharType="separate"/>
            </w:r>
            <w:r>
              <w:rPr>
                <w:noProof/>
                <w:webHidden/>
              </w:rPr>
              <w:t>52</w:t>
            </w:r>
            <w:r>
              <w:rPr>
                <w:noProof/>
                <w:webHidden/>
              </w:rPr>
              <w:fldChar w:fldCharType="end"/>
            </w:r>
          </w:hyperlink>
        </w:p>
        <w:p w14:paraId="297B7285" w14:textId="6B266DA3" w:rsidR="00E80F9B" w:rsidRDefault="00E80F9B">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801482" w:history="1">
            <w:r w:rsidRPr="00A5372C">
              <w:rPr>
                <w:rStyle w:val="Hyperlink"/>
                <w:noProof/>
              </w:rPr>
              <w:t>C.2.2</w:t>
            </w:r>
            <w:r>
              <w:rPr>
                <w:rFonts w:asciiTheme="minorHAnsi" w:eastAsiaTheme="minorEastAsia" w:hAnsiTheme="minorHAnsi" w:cstheme="minorBidi"/>
                <w:i w:val="0"/>
                <w:iCs w:val="0"/>
                <w:noProof/>
                <w:szCs w:val="22"/>
                <w:lang w:eastAsia="de-CH"/>
              </w:rPr>
              <w:tab/>
            </w:r>
            <w:r w:rsidRPr="00A5372C">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_Toc491801482 \h </w:instrText>
            </w:r>
            <w:r>
              <w:rPr>
                <w:noProof/>
                <w:webHidden/>
              </w:rPr>
            </w:r>
            <w:r>
              <w:rPr>
                <w:noProof/>
                <w:webHidden/>
              </w:rPr>
              <w:fldChar w:fldCharType="separate"/>
            </w:r>
            <w:r>
              <w:rPr>
                <w:noProof/>
                <w:webHidden/>
              </w:rPr>
              <w:t>53</w:t>
            </w:r>
            <w:r>
              <w:rPr>
                <w:noProof/>
                <w:webHidden/>
              </w:rPr>
              <w:fldChar w:fldCharType="end"/>
            </w:r>
          </w:hyperlink>
        </w:p>
        <w:p w14:paraId="7FE51528" w14:textId="2CA9AA77" w:rsidR="00E80F9B" w:rsidRDefault="00E80F9B">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801483" w:history="1">
            <w:r w:rsidRPr="00A5372C">
              <w:rPr>
                <w:rStyle w:val="Hyperlink"/>
                <w:noProof/>
              </w:rPr>
              <w:t>Selbständigkeitserklärung</w:t>
            </w:r>
            <w:r>
              <w:rPr>
                <w:noProof/>
                <w:webHidden/>
              </w:rPr>
              <w:tab/>
            </w:r>
            <w:r>
              <w:rPr>
                <w:noProof/>
                <w:webHidden/>
              </w:rPr>
              <w:fldChar w:fldCharType="begin"/>
            </w:r>
            <w:r>
              <w:rPr>
                <w:noProof/>
                <w:webHidden/>
              </w:rPr>
              <w:instrText xml:space="preserve"> PAGEREF _Toc491801483 \h </w:instrText>
            </w:r>
            <w:r>
              <w:rPr>
                <w:noProof/>
                <w:webHidden/>
              </w:rPr>
            </w:r>
            <w:r>
              <w:rPr>
                <w:noProof/>
                <w:webHidden/>
              </w:rPr>
              <w:fldChar w:fldCharType="separate"/>
            </w:r>
            <w:r>
              <w:rPr>
                <w:noProof/>
                <w:webHidden/>
              </w:rPr>
              <w:t>55</w:t>
            </w:r>
            <w:r>
              <w:rPr>
                <w:noProof/>
                <w:webHidden/>
              </w:rPr>
              <w:fldChar w:fldCharType="end"/>
            </w:r>
          </w:hyperlink>
        </w:p>
        <w:p w14:paraId="22C076DC" w14:textId="03FD520E" w:rsidR="00E80F9B" w:rsidRDefault="00E80F9B">
          <w:r>
            <w:rPr>
              <w:b/>
              <w:bCs/>
              <w:lang w:val="de-DE"/>
            </w:rPr>
            <w:fldChar w:fldCharType="end"/>
          </w:r>
        </w:p>
      </w:sdtContent>
    </w:sdt>
    <w:p w14:paraId="1E01198B" w14:textId="77777777" w:rsidR="00E80F9B" w:rsidRDefault="00E80F9B">
      <w:pPr>
        <w:spacing w:before="0" w:after="200" w:line="276" w:lineRule="auto"/>
        <w:jc w:val="left"/>
        <w:rPr>
          <w:rFonts w:eastAsia="Times New Roman" w:cs="Times New Roman"/>
          <w:b/>
          <w:color w:val="17365D" w:themeColor="text2" w:themeShade="BF"/>
          <w:sz w:val="32"/>
          <w:szCs w:val="32"/>
          <w:lang w:eastAsia="de-DE" w:bidi="ar-SA"/>
        </w:rPr>
      </w:pPr>
      <w:r>
        <w:br w:type="page"/>
      </w:r>
    </w:p>
    <w:p w14:paraId="3179329E" w14:textId="18DAD3EE" w:rsidR="000062EE" w:rsidRPr="005A2C45" w:rsidRDefault="000062EE" w:rsidP="000062EE">
      <w:pPr>
        <w:pStyle w:val="berschrift1"/>
        <w:numPr>
          <w:ilvl w:val="0"/>
          <w:numId w:val="0"/>
        </w:numPr>
        <w:ind w:left="432" w:hanging="432"/>
      </w:pPr>
      <w:bookmarkStart w:id="2" w:name="_Toc491801407"/>
      <w:r w:rsidRPr="005A2C45">
        <w:lastRenderedPageBreak/>
        <w:t>ETIC2 zur Verwaltung von Ventiltests</w:t>
      </w:r>
      <w:bookmarkEnd w:id="2"/>
    </w:p>
    <w:p w14:paraId="119797EA" w14:textId="77777777" w:rsidR="000062EE" w:rsidRPr="005A2C45" w:rsidRDefault="000062EE" w:rsidP="000062EE">
      <w:pPr>
        <w:pStyle w:val="berschrift1"/>
      </w:pPr>
      <w:bookmarkStart w:id="3" w:name="_Ref486178512"/>
      <w:bookmarkStart w:id="4" w:name="_Toc491801408"/>
      <w:bookmarkStart w:id="5" w:name="_GoBack"/>
      <w:bookmarkEnd w:id="5"/>
      <w:r w:rsidRPr="005A2C45">
        <w:t>Einleitung</w:t>
      </w:r>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Quadbeck-Seeger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Das Hauptziel der Arbeit besteht darin, eine Oberfläche das ETIC2 zu erstellt, welche Testresultate anzeigt. Für diese Oberfläche wird der Einsatz einer Datenbank zwingend. Ich entschied mich die bestehende SoftwareVersionsDatabase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SoftwareVersionsDatabase hinterlegt. </w:t>
      </w:r>
    </w:p>
    <w:p w14:paraId="7B15838E" w14:textId="77777777"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7853EFB9" w14:textId="77777777" w:rsidR="000062EE" w:rsidRPr="005A2C45" w:rsidRDefault="000062EE" w:rsidP="000062EE">
      <w:pPr>
        <w:pStyle w:val="berschrift1"/>
      </w:pPr>
      <w:bookmarkStart w:id="6" w:name="_Toc491801409"/>
      <w:r w:rsidRPr="005A2C45">
        <w:lastRenderedPageBreak/>
        <w:t>Grundlagen</w:t>
      </w:r>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01410"/>
      <w:r w:rsidRPr="005A2C45">
        <w:t>Situation</w:t>
      </w:r>
      <w:bookmarkEnd w:id="7"/>
    </w:p>
    <w:p w14:paraId="4482ED17" w14:textId="77777777"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die </w:t>
      </w:r>
      <w:r w:rsidRPr="005A2C45">
        <w:rPr>
          <w:lang w:eastAsia="de-DE" w:bidi="ar-SA"/>
        </w:rPr>
        <w:t xml:space="preserve">für die </w:t>
      </w:r>
      <w:r w:rsidR="00CE49EB" w:rsidRPr="005A2C45">
        <w:rPr>
          <w:lang w:eastAsia="de-DE" w:bidi="ar-SA"/>
        </w:rPr>
        <w:t>Testumgebung entwickelt wird.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steuern zu können.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8" w:name="_Toc491801411"/>
      <w:r w:rsidRPr="005A2C45">
        <w:t>Controller</w:t>
      </w:r>
      <w:bookmarkEnd w:id="8"/>
    </w:p>
    <w:p w14:paraId="21916666" w14:textId="77777777" w:rsidR="000062EE" w:rsidRPr="005A2C45" w:rsidRDefault="000062EE" w:rsidP="000062EE">
      <w:r w:rsidRPr="005A2C45">
        <w:t xml:space="preserve">Die Firma VAT stellt Vakuumventile her für die Halbleiter- und </w:t>
      </w:r>
      <w:r w:rsidR="00CE49EB" w:rsidRPr="005A2C45">
        <w:t>Medizinalindustrie</w:t>
      </w:r>
      <w:r w:rsidRPr="005A2C45">
        <w:t xml:space="preserve">, </w:t>
      </w:r>
      <w:r w:rsidR="00896257" w:rsidRPr="005A2C45">
        <w:t xml:space="preserve">für </w:t>
      </w:r>
      <w:r w:rsidRPr="005A2C45">
        <w:t xml:space="preserve">die Forschung und </w:t>
      </w:r>
      <w:commentRangeStart w:id="9"/>
      <w:r w:rsidRPr="005A2C45">
        <w:t>Entwicklung</w:t>
      </w:r>
      <w:commentRangeEnd w:id="9"/>
      <w:r w:rsidR="00896257" w:rsidRPr="005A2C45">
        <w:rPr>
          <w:rStyle w:val="Kommentarzeichen"/>
          <w:rFonts w:cs="Angsana New"/>
        </w:rPr>
        <w:commentReference w:id="9"/>
      </w:r>
      <w:r w:rsidRPr="005A2C45">
        <w:t xml:space="preserve">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von externen Lieferanten benötigt. Die zweite Komponente ist das Interface Board. Dieses wird nach Kundenwunsch angefertigt. Falls der Kunde mit ei</w:t>
      </w:r>
      <w:r w:rsidR="0055352C" w:rsidRPr="005A2C45">
        <w:t xml:space="preserve">nem Feldbus System arbeitet, </w:t>
      </w:r>
      <w:r w:rsidRPr="005A2C45">
        <w:t xml:space="preserve">wird eine Interface </w:t>
      </w:r>
      <w:r w:rsidR="00533FE1" w:rsidRPr="005A2C45">
        <w:t>Firmware</w:t>
      </w:r>
      <w:r w:rsidRPr="005A2C45">
        <w:t xml:space="preserve"> nötig. Der Nutzen von Feldbus Systemen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Verwendet der Kunde kein Feldbus System,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1CD1FB00">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14:paraId="6CABACBA" w14:textId="77777777" w:rsidR="000062EE" w:rsidRPr="005A2C45" w:rsidRDefault="000062EE" w:rsidP="000062EE">
      <w:pPr>
        <w:pStyle w:val="Beschriftung"/>
      </w:pPr>
      <w:bookmarkStart w:id="10" w:name="_Toc475725041"/>
      <w:bookmarkStart w:id="11" w:name="_Toc475882805"/>
      <w:bookmarkStart w:id="12" w:name="_Toc475890563"/>
      <w:bookmarkStart w:id="13" w:name="_Toc475894233"/>
      <w:bookmarkStart w:id="14" w:name="_Toc475894279"/>
      <w:bookmarkStart w:id="15" w:name="_Toc491588015"/>
      <w:r w:rsidRPr="005A2C45">
        <w:t xml:space="preserve">Abbildung </w:t>
      </w:r>
      <w:fldSimple w:instr=" SEQ Abbildung \* ARABIC ">
        <w:r w:rsidR="00C35030" w:rsidRPr="005A2C45">
          <w:rPr>
            <w:noProof/>
          </w:rPr>
          <w:t>1</w:t>
        </w:r>
      </w:fldSimple>
      <w:r w:rsidRPr="005A2C45">
        <w:t>: Basiskonzept Ventil Controller</w:t>
      </w:r>
      <w:bookmarkEnd w:id="10"/>
      <w:r w:rsidRPr="005A2C45">
        <w:t xml:space="preserve"> (Marugg, 2010)</w:t>
      </w:r>
      <w:bookmarkEnd w:id="11"/>
      <w:bookmarkEnd w:id="12"/>
      <w:bookmarkEnd w:id="13"/>
      <w:bookmarkEnd w:id="14"/>
      <w:bookmarkEnd w:id="15"/>
    </w:p>
    <w:p w14:paraId="110E478C" w14:textId="77777777" w:rsidR="00D03140" w:rsidRPr="005A2C45" w:rsidRDefault="00F2441D" w:rsidP="00D03140">
      <w:pPr>
        <w:pStyle w:val="berschrift3"/>
      </w:pPr>
      <w:bookmarkStart w:id="16" w:name="_Toc491801412"/>
      <w:r w:rsidRPr="005A2C45">
        <w:lastRenderedPageBreak/>
        <w:t>Firmware</w:t>
      </w:r>
      <w:bookmarkEnd w:id="16"/>
    </w:p>
    <w:p w14:paraId="6BDB6F98" w14:textId="77777777" w:rsidR="00AD2B47" w:rsidRPr="005A2C45" w:rsidRDefault="003228EB" w:rsidP="0055352C">
      <w:pPr>
        <w:pStyle w:val="Standardeinzug"/>
        <w:ind w:left="0"/>
      </w:pPr>
      <w:r w:rsidRPr="005A2C45">
        <w:rPr>
          <w:noProof/>
          <w:lang w:val="de-DE"/>
        </w:rPr>
        <mc:AlternateContent>
          <mc:Choice Requires="wps">
            <w:drawing>
              <wp:anchor distT="0" distB="0" distL="114300" distR="114300" simplePos="0" relativeHeight="251654144" behindDoc="1" locked="0" layoutInCell="1" allowOverlap="1" wp14:anchorId="3E96EEB1" wp14:editId="3F4FBEEA">
                <wp:simplePos x="0" y="0"/>
                <wp:positionH relativeFrom="column">
                  <wp:posOffset>-1905</wp:posOffset>
                </wp:positionH>
                <wp:positionV relativeFrom="paragraph">
                  <wp:posOffset>2842260</wp:posOffset>
                </wp:positionV>
                <wp:extent cx="3498850" cy="31305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313055"/>
                        </a:xfrm>
                        <a:prstGeom prst="rect">
                          <a:avLst/>
                        </a:prstGeom>
                        <a:solidFill>
                          <a:prstClr val="white"/>
                        </a:solidFill>
                        <a:ln>
                          <a:noFill/>
                        </a:ln>
                      </wps:spPr>
                      <wps:txbx>
                        <w:txbxContent>
                          <w:p w14:paraId="3C78C888" w14:textId="77777777" w:rsidR="00762A97" w:rsidRPr="0057529C" w:rsidRDefault="00762A97" w:rsidP="003228EB">
                            <w:pPr>
                              <w:pStyle w:val="Beschriftung"/>
                              <w:rPr>
                                <w:rFonts w:eastAsia="Times New Roman" w:cs="Times New Roman"/>
                                <w:noProof/>
                                <w:szCs w:val="20"/>
                                <w:lang w:eastAsia="de-DE"/>
                              </w:rPr>
                            </w:pPr>
                            <w:bookmarkStart w:id="17" w:name="_Ref486150620"/>
                            <w:bookmarkStart w:id="18" w:name="_Toc491588016"/>
                            <w:r>
                              <w:t xml:space="preserve">Abbildung </w:t>
                            </w:r>
                            <w:fldSimple w:instr=" SEQ Abbildung \* ARABIC ">
                              <w:r>
                                <w:rPr>
                                  <w:noProof/>
                                </w:rPr>
                                <w:t>2</w:t>
                              </w:r>
                            </w:fldSimple>
                            <w:bookmarkEnd w:id="17"/>
                            <w:r>
                              <w:t>: Parameterbaumstruktur der Software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24.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" stroked="f">
                <v:textbox style="mso-fit-shape-to-text:t" inset="0,0,0,0">
                  <w:txbxContent>
                    <w:p w14:paraId="3C78C888" w14:textId="77777777" w:rsidR="00762A97" w:rsidRPr="0057529C" w:rsidRDefault="00762A97" w:rsidP="003228EB">
                      <w:pPr>
                        <w:pStyle w:val="Beschriftung"/>
                        <w:rPr>
                          <w:rFonts w:eastAsia="Times New Roman" w:cs="Times New Roman"/>
                          <w:noProof/>
                          <w:szCs w:val="20"/>
                          <w:lang w:eastAsia="de-DE"/>
                        </w:rPr>
                      </w:pPr>
                      <w:bookmarkStart w:id="19" w:name="_Ref486150620"/>
                      <w:bookmarkStart w:id="20" w:name="_Toc491588016"/>
                      <w:r>
                        <w:t xml:space="preserve">Abbildung </w:t>
                      </w:r>
                      <w:fldSimple w:instr=" SEQ Abbildung \* ARABIC ">
                        <w:r>
                          <w:rPr>
                            <w:noProof/>
                          </w:rPr>
                          <w:t>2</w:t>
                        </w:r>
                      </w:fldSimple>
                      <w:bookmarkEnd w:id="19"/>
                      <w:r>
                        <w:t>: Parameterbaumstruktur der Software</w:t>
                      </w:r>
                      <w:bookmarkEnd w:id="20"/>
                    </w:p>
                  </w:txbxContent>
                </v:textbox>
                <w10:wrap type="tight"/>
              </v:shape>
            </w:pict>
          </mc:Fallback>
        </mc:AlternateContent>
      </w:r>
      <w:r w:rsidRPr="005A2C45">
        <w:rPr>
          <w:noProof/>
          <w:lang w:val="de-DE"/>
        </w:rPr>
        <w:drawing>
          <wp:anchor distT="0" distB="0" distL="114300" distR="114300" simplePos="0" relativeHeight="251653120" behindDoc="0" locked="0" layoutInCell="1" allowOverlap="1" wp14:anchorId="715BDCD7" wp14:editId="6C340908">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3">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w:t>
      </w:r>
      <w:commentRangeStart w:id="21"/>
      <w:r w:rsidR="00153D1A" w:rsidRPr="005A2C45">
        <w:t xml:space="preserve">Zykluszeit </w:t>
      </w:r>
      <w:commentRangeEnd w:id="21"/>
      <w:r w:rsidR="00896257" w:rsidRPr="005A2C45">
        <w:rPr>
          <w:rStyle w:val="Kommentarzeichen"/>
          <w:rFonts w:eastAsiaTheme="minorEastAsia" w:cs="Angsana New"/>
          <w:lang w:eastAsia="en-US" w:bidi="th-TH"/>
        </w:rPr>
        <w:commentReference w:id="21"/>
      </w:r>
      <w:r w:rsidR="00153D1A" w:rsidRPr="005A2C45">
        <w:t>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153D1A" w:rsidRPr="005A2C45">
        <w:t xml:space="preserve"> reine Status Informationen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F65238" w:rsidRPr="005A2C45">
        <w:t xml:space="preserve">Abbildung </w:t>
      </w:r>
      <w:r w:rsidR="00F65238" w:rsidRPr="005A2C45">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der </w:t>
      </w:r>
      <w:r w:rsidR="00A259CA" w:rsidRPr="005A2C45">
        <w:t>gewünschten Einstellun</w:t>
      </w:r>
      <w:r w:rsidR="00F2441D" w:rsidRPr="005A2C45">
        <w:t>g helfen.</w:t>
      </w:r>
    </w:p>
    <w:p w14:paraId="5C54FABA" w14:textId="77777777" w:rsidR="00D2568D" w:rsidRPr="005A2C45" w:rsidRDefault="00D2568D" w:rsidP="0055352C">
      <w:pPr>
        <w:pStyle w:val="Standardeinzug"/>
        <w:ind w:left="0"/>
      </w:pPr>
    </w:p>
    <w:p w14:paraId="4323899C" w14:textId="77777777" w:rsidR="00D03140" w:rsidRPr="005A2C45" w:rsidRDefault="00D03140" w:rsidP="00D03140">
      <w:pPr>
        <w:pStyle w:val="berschrift3"/>
      </w:pPr>
      <w:bookmarkStart w:id="22" w:name="_Toc491801413"/>
      <w:commentRangeStart w:id="23"/>
      <w:r w:rsidRPr="005A2C45">
        <w:t>Test</w:t>
      </w:r>
      <w:commentRangeEnd w:id="23"/>
      <w:r w:rsidR="00896257" w:rsidRPr="005A2C45">
        <w:rPr>
          <w:rStyle w:val="Kommentarzeichen"/>
          <w:rFonts w:eastAsiaTheme="minorEastAsia" w:cs="Angsana New"/>
          <w:b w:val="0"/>
          <w:color w:val="auto"/>
          <w:lang w:eastAsia="en-US" w:bidi="th-TH"/>
        </w:rPr>
        <w:commentReference w:id="23"/>
      </w:r>
      <w:bookmarkEnd w:id="22"/>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4" w:name="_Ref483477133"/>
      <w:bookmarkStart w:id="25" w:name="_Ref485192302"/>
      <w:bookmarkStart w:id="26" w:name="_Toc491801414"/>
      <w:r w:rsidRPr="005A2C45">
        <w:lastRenderedPageBreak/>
        <w:t>Testumgebung</w:t>
      </w:r>
      <w:bookmarkEnd w:id="24"/>
      <w:bookmarkEnd w:id="25"/>
      <w:bookmarkEnd w:id="26"/>
    </w:p>
    <w:p w14:paraId="2B2ED1AA" w14:textId="77777777" w:rsidR="000062EE" w:rsidRPr="005A2C45" w:rsidRDefault="00562AF3" w:rsidP="000062EE">
      <w:r w:rsidRPr="005A2C45">
        <w:rPr>
          <w:noProof/>
          <w:lang w:val="de-DE" w:eastAsia="de-DE" w:bidi="ar-SA"/>
        </w:rPr>
        <w:drawing>
          <wp:anchor distT="0" distB="0" distL="114300" distR="114300" simplePos="0" relativeHeight="251655168" behindDoc="0" locked="0" layoutInCell="1" allowOverlap="1" wp14:anchorId="234B6B86" wp14:editId="1F68B1A6">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F65238" w:rsidRPr="005A2C45">
        <w:t xml:space="preserve">Abbildung </w:t>
      </w:r>
      <w:r w:rsidR="00F65238" w:rsidRPr="005A2C45">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77777777" w:rsidR="00FB3872" w:rsidRPr="005A2C45" w:rsidRDefault="00FB3872" w:rsidP="00FB3872">
      <w:pPr>
        <w:pStyle w:val="Beschriftung"/>
      </w:pPr>
      <w:bookmarkStart w:id="27" w:name="_Ref485567935"/>
      <w:bookmarkStart w:id="28" w:name="_Ref485567926"/>
      <w:bookmarkStart w:id="29" w:name="_Toc491588017"/>
      <w:r w:rsidRPr="005A2C45">
        <w:t xml:space="preserve">Abbildung </w:t>
      </w:r>
      <w:fldSimple w:instr=" SEQ Abbildung \* ARABIC ">
        <w:r w:rsidR="00C35030" w:rsidRPr="005A2C45">
          <w:rPr>
            <w:noProof/>
          </w:rPr>
          <w:t>3</w:t>
        </w:r>
      </w:fldSimple>
      <w:bookmarkEnd w:id="27"/>
      <w:r w:rsidRPr="005A2C45">
        <w:t>: Ist-Zustand der Testumgebung</w:t>
      </w:r>
      <w:bookmarkEnd w:id="28"/>
      <w:bookmarkEnd w:id="29"/>
    </w:p>
    <w:p w14:paraId="0E1DCE85" w14:textId="77777777" w:rsidR="000062EE" w:rsidRPr="005A2C45" w:rsidRDefault="00FB3872" w:rsidP="000062EE">
      <w:pPr>
        <w:pStyle w:val="berschrift3"/>
      </w:pPr>
      <w:bookmarkStart w:id="30" w:name="_Toc491801415"/>
      <w:r w:rsidRPr="005A2C45">
        <w:t>Ventil Hardware</w:t>
      </w:r>
      <w:bookmarkEnd w:id="30"/>
    </w:p>
    <w:p w14:paraId="28886AE8" w14:textId="77777777" w:rsidR="009B5C05" w:rsidRPr="005A2C45" w:rsidRDefault="009B5C05" w:rsidP="009B5C05">
      <w:pPr>
        <w:pStyle w:val="berschrift4"/>
      </w:pPr>
      <w:r w:rsidRPr="005A2C45">
        <w:t>Ist-Zustand</w:t>
      </w:r>
    </w:p>
    <w:p w14:paraId="147A0EAA" w14:textId="77777777" w:rsidR="009B5C05" w:rsidRPr="005A2C45" w:rsidRDefault="003737F8" w:rsidP="003737F8">
      <w:r w:rsidRPr="005A2C45">
        <w:t>Mit Hilfe der Testumgebung werden unterschiedliche Ventil Hardware</w:t>
      </w:r>
      <w:r w:rsidR="00521A99" w:rsidRPr="005A2C45">
        <w:t>s</w:t>
      </w:r>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9915511" w14:textId="77777777" w:rsidR="009B5C05" w:rsidRPr="005A2C45" w:rsidRDefault="009B5C05" w:rsidP="009B5C05">
      <w:pPr>
        <w:pStyle w:val="berschrift4"/>
      </w:pPr>
      <w:r w:rsidRPr="005A2C45">
        <w:t>Problemstellung</w:t>
      </w:r>
    </w:p>
    <w:p w14:paraId="477947B0" w14:textId="77777777"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Hardware</w:t>
      </w:r>
      <w:r w:rsidR="005A2C45" w:rsidRPr="005A2C45">
        <w:t>s</w:t>
      </w:r>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w:t>
      </w:r>
      <w:r w:rsidRPr="005A2C45">
        <w:lastRenderedPageBreak/>
        <w:t>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1" w:name="_Toc491801416"/>
      <w:r w:rsidRPr="005A2C45">
        <w:t>Test Hardware (NI PXI)</w:t>
      </w:r>
      <w:bookmarkEnd w:id="31"/>
    </w:p>
    <w:p w14:paraId="6DF0FC07" w14:textId="77777777" w:rsidR="00E57539" w:rsidRPr="005A2C45" w:rsidRDefault="00E57539" w:rsidP="00E57539">
      <w:pPr>
        <w:pStyle w:val="berschrift4"/>
      </w:pPr>
      <w:bookmarkStart w:id="32" w:name="_Ref491354855"/>
      <w:r w:rsidRPr="005A2C45">
        <w:t>Ist-Zustand</w:t>
      </w:r>
      <w:bookmarkEnd w:id="32"/>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47D3EEFB"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Dabei gibt es zwei Einschränkungen bezüglich der Speisung und der Unterstützung der CCLink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CCLink mit dem Controller </w:t>
      </w:r>
      <w:r w:rsidR="00877288" w:rsidRPr="005A2C45">
        <w:t>wird</w:t>
      </w:r>
      <w:r w:rsidR="00670A95" w:rsidRPr="005A2C45">
        <w:t xml:space="preserve"> über </w:t>
      </w:r>
      <w:r>
        <w:t>ein</w:t>
      </w:r>
      <w:r w:rsidR="00877288" w:rsidRPr="005A2C45">
        <w:t xml:space="preserve"> Drittanbieter</w:t>
      </w:r>
      <w:r>
        <w:t>p</w:t>
      </w:r>
      <w:r w:rsidR="0002681B" w:rsidRPr="005A2C45">
        <w:t>roduktes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3" w:name="_Ref485579865"/>
      <w:r w:rsidRPr="005A2C45">
        <w:t>Problemstellung</w:t>
      </w:r>
      <w:bookmarkEnd w:id="33"/>
    </w:p>
    <w:p w14:paraId="07C3E924" w14:textId="1B61C544" w:rsidR="0002681B" w:rsidRPr="005A2C45" w:rsidRDefault="0002681B" w:rsidP="0002681B">
      <w:commentRangeStart w:id="34"/>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xml:space="preserve">. </w:t>
      </w:r>
      <w:commentRangeEnd w:id="34"/>
      <w:r w:rsidR="00B4276B">
        <w:rPr>
          <w:rStyle w:val="Kommentarzeichen"/>
          <w:rFonts w:cs="Angsana New"/>
        </w:rPr>
        <w:commentReference w:id="34"/>
      </w:r>
      <w:r w:rsidRPr="005A2C45">
        <w:t>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5" w:name="_Ref491246556"/>
      <w:bookmarkStart w:id="36" w:name="_Toc491801417"/>
      <w:r w:rsidRPr="005A2C45">
        <w:t>Test</w:t>
      </w:r>
      <w:bookmarkEnd w:id="35"/>
      <w:bookmarkEnd w:id="36"/>
    </w:p>
    <w:p w14:paraId="3097DF3A" w14:textId="77777777" w:rsidR="00E57539" w:rsidRPr="005A2C45" w:rsidRDefault="00E57539" w:rsidP="00E57539">
      <w:pPr>
        <w:pStyle w:val="berschrift4"/>
      </w:pPr>
      <w:bookmarkStart w:id="37" w:name="_Ref491355266"/>
      <w:r w:rsidRPr="005A2C45">
        <w:t>Ist-</w:t>
      </w:r>
      <w:r w:rsidRPr="007225B3">
        <w:t>Zustand</w:t>
      </w:r>
      <w:bookmarkEnd w:id="37"/>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 xml:space="preserve">hinterlegt, </w:t>
      </w:r>
      <w:r w:rsidR="00986E01" w:rsidRPr="005A2C45">
        <w:lastRenderedPageBreak/>
        <w:t>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ParameterStructBuild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In einer Struktur sind alle Ventil Parameter sowie seine Enum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38" w:name="_Ref485579852"/>
      <w:r w:rsidRPr="005A2C45">
        <w:t>Problemstellung</w:t>
      </w:r>
      <w:bookmarkEnd w:id="38"/>
    </w:p>
    <w:p w14:paraId="4C09EA83" w14:textId="733FC73B"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w:t>
      </w:r>
      <w:commentRangeStart w:id="39"/>
      <w:r w:rsidRPr="005A2C45">
        <w:t xml:space="preserve">Dieses File </w:t>
      </w:r>
      <w:commentRangeEnd w:id="39"/>
      <w:r w:rsidR="000C59F2">
        <w:rPr>
          <w:rStyle w:val="Kommentarzeichen"/>
          <w:rFonts w:cs="Angsana New"/>
        </w:rPr>
        <w:commentReference w:id="39"/>
      </w:r>
      <w:r w:rsidRPr="005A2C45">
        <w:t xml:space="preserve">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0" w:name="_Toc491801418"/>
      <w:r w:rsidRPr="005A2C45">
        <w:t>ParameterStructBuild</w:t>
      </w:r>
      <w:bookmarkEnd w:id="40"/>
    </w:p>
    <w:p w14:paraId="6685564D" w14:textId="77777777" w:rsidR="00E57539" w:rsidRPr="005A2C45" w:rsidRDefault="00E57539" w:rsidP="00E57539">
      <w:pPr>
        <w:pStyle w:val="berschrift4"/>
      </w:pPr>
      <w:r w:rsidRPr="005A2C45">
        <w:t>Ist-Zustand</w:t>
      </w:r>
    </w:p>
    <w:p w14:paraId="244CA6E9" w14:textId="392CDD9B"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commentRangeStart w:id="41"/>
      <w:r w:rsidR="000C59F2">
        <w:t>Zahl</w:t>
      </w:r>
      <w:r w:rsidRPr="005A2C45">
        <w:t xml:space="preserve"> </w:t>
      </w:r>
      <w:commentRangeEnd w:id="41"/>
      <w:r w:rsidR="000C59F2">
        <w:rPr>
          <w:rStyle w:val="Kommentarzeichen"/>
          <w:rFonts w:eastAsiaTheme="minorEastAsia" w:cs="Angsana New"/>
          <w:lang w:eastAsia="en-US" w:bidi="th-TH"/>
        </w:rPr>
        <w:commentReference w:id="41"/>
      </w:r>
      <w:r w:rsidRPr="005A2C45">
        <w:t xml:space="preserve">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Enum Werte, welche den Parameterwert in Textform beschreibt. </w:t>
      </w:r>
      <w:commentRangeStart w:id="42"/>
      <w:r w:rsidR="00806682" w:rsidRPr="005A2C45">
        <w:t xml:space="preserve">Diese </w:t>
      </w:r>
      <w:commentRangeEnd w:id="42"/>
      <w:r w:rsidR="00D471DD">
        <w:rPr>
          <w:rStyle w:val="Kommentarzeichen"/>
          <w:rFonts w:eastAsiaTheme="minorEastAsia" w:cs="Angsana New"/>
          <w:lang w:eastAsia="en-US" w:bidi="th-TH"/>
        </w:rPr>
        <w:commentReference w:id="42"/>
      </w:r>
      <w:r w:rsidR="00806682" w:rsidRPr="005A2C45">
        <w:t>wird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Die Enum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2BABF171" w14:textId="77777777" w:rsidR="00B8568D" w:rsidRPr="005A2C45" w:rsidRDefault="00B8568D" w:rsidP="00B8568D">
      <w:pPr>
        <w:pStyle w:val="berschrift4"/>
      </w:pPr>
      <w:r w:rsidRPr="005A2C45">
        <w:t>Stärken</w:t>
      </w:r>
    </w:p>
    <w:p w14:paraId="7E5A49BF" w14:textId="77777777" w:rsidR="00B8568D" w:rsidRPr="005A2C45" w:rsidRDefault="00B8568D" w:rsidP="007E56DD">
      <w:pPr>
        <w:pStyle w:val="Listenabsatz"/>
        <w:numPr>
          <w:ilvl w:val="0"/>
          <w:numId w:val="15"/>
        </w:numPr>
      </w:pPr>
      <w:r w:rsidRPr="005A2C45">
        <w:t>Automatische Erstellung einer Struktur mit allen Parameter Informationen</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lastRenderedPageBreak/>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3" w:name="_Toc491801419"/>
      <w:r w:rsidRPr="005A2C45">
        <w:t>TestUpdateFirmware</w:t>
      </w:r>
      <w:bookmarkEnd w:id="43"/>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TestUpdateFirmware ruft zuerst das ParameterStructBuild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77777777" w:rsidR="00E67537" w:rsidRPr="005A2C45"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16F9FB3C" w14:textId="77777777" w:rsidR="00FB3872" w:rsidRPr="005A2C45" w:rsidRDefault="00FB3872" w:rsidP="00FB3872">
      <w:pPr>
        <w:pStyle w:val="berschrift3"/>
      </w:pPr>
      <w:bookmarkStart w:id="44" w:name="_Toc491801420"/>
      <w:r w:rsidRPr="005A2C45">
        <w:t xml:space="preserve">TTIC2 </w:t>
      </w:r>
      <w:r w:rsidR="00E371C3" w:rsidRPr="005A2C45">
        <w:t>(</w:t>
      </w:r>
      <w:r w:rsidRPr="005A2C45">
        <w:t>Test Tool</w:t>
      </w:r>
      <w:r w:rsidR="00E371C3" w:rsidRPr="005A2C45">
        <w:t>)</w:t>
      </w:r>
      <w:bookmarkEnd w:id="44"/>
    </w:p>
    <w:p w14:paraId="0F27E0BA" w14:textId="77777777" w:rsidR="00A464DE" w:rsidRPr="005A2C45" w:rsidRDefault="00A464DE" w:rsidP="00A464DE">
      <w:pPr>
        <w:pStyle w:val="berschrift4"/>
      </w:pPr>
      <w:bookmarkStart w:id="45" w:name="_Ref491268347"/>
      <w:r w:rsidRPr="005A2C45">
        <w:t>Ist-Zustand</w:t>
      </w:r>
      <w:bookmarkEnd w:id="45"/>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Selection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My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lastRenderedPageBreak/>
        <w:drawing>
          <wp:inline distT="0" distB="0" distL="0" distR="0" wp14:anchorId="0E73E91A" wp14:editId="0FC23BFA">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77777777" w:rsidR="000062EE" w:rsidRPr="005A2C45" w:rsidRDefault="000062EE" w:rsidP="00B112A9">
      <w:pPr>
        <w:pStyle w:val="Beschriftung"/>
      </w:pPr>
      <w:bookmarkStart w:id="46" w:name="_Ref485575358"/>
      <w:bookmarkStart w:id="47" w:name="_Toc491588018"/>
      <w:r w:rsidRPr="005A2C45">
        <w:t xml:space="preserve">Abbildung </w:t>
      </w:r>
      <w:fldSimple w:instr=" SEQ Abbildung \* ARABIC ">
        <w:r w:rsidR="00C35030" w:rsidRPr="005A2C45">
          <w:rPr>
            <w:noProof/>
          </w:rPr>
          <w:t>4</w:t>
        </w:r>
      </w:fldSimple>
      <w:bookmarkEnd w:id="46"/>
      <w:r w:rsidRPr="005A2C45">
        <w:t>: Ansicht der TTIC2 Oberfläche für die Auswahl der Testkollektion</w:t>
      </w:r>
      <w:bookmarkEnd w:id="47"/>
    </w:p>
    <w:p w14:paraId="6EA39E35" w14:textId="7A64F196" w:rsidR="00B112A9" w:rsidRPr="005A2C45" w:rsidRDefault="00B112A9" w:rsidP="00B112A9">
      <w:r w:rsidRPr="005A2C45">
        <w:t>Anschliessend wird geprüft, ob alle Test</w:t>
      </w:r>
      <w:r w:rsidR="00CD7A23">
        <w:t>s</w:t>
      </w:r>
      <w:r w:rsidRPr="005A2C45">
        <w:t xml:space="preserve"> mit der angeschlossenen Hardware ausgeführt werden </w:t>
      </w:r>
      <w:r w:rsidR="00CD7A23">
        <w:t>konnten</w:t>
      </w:r>
      <w:r w:rsidRPr="005A2C45">
        <w:t xml:space="preserve">. Der Benutzer kann </w:t>
      </w:r>
      <w:r w:rsidR="00CD7A23">
        <w:t>dann</w:t>
      </w:r>
      <w:r w:rsidRPr="005A2C45">
        <w:t xml:space="preserve"> entscheiden, ob bei </w:t>
      </w:r>
      <w:r w:rsidR="00103869" w:rsidRPr="005A2C45">
        <w:t xml:space="preserve">einer </w:t>
      </w:r>
      <w:commentRangeStart w:id="48"/>
      <w:r w:rsidR="00103869" w:rsidRPr="005A2C45">
        <w:t>negativen Überprüfung</w:t>
      </w:r>
      <w:r w:rsidRPr="005A2C45">
        <w:t xml:space="preserve"> </w:t>
      </w:r>
      <w:commentRangeEnd w:id="48"/>
      <w:r w:rsidR="00CD7A23">
        <w:rPr>
          <w:rStyle w:val="Kommentarzeichen"/>
          <w:rFonts w:cs="Angsana New"/>
        </w:rPr>
        <w:commentReference w:id="48"/>
      </w:r>
      <w:r w:rsidRPr="005A2C45">
        <w:t>die Tests trotzdem oder</w:t>
      </w:r>
      <w:r w:rsidR="00CD7A23">
        <w:t xml:space="preserve"> ob</w:t>
      </w:r>
      <w:r w:rsidRPr="005A2C45">
        <w:t xml:space="preserve"> die Test Kollektion nicht gestartet werden soll</w:t>
      </w:r>
      <w:r w:rsidR="00CD7A23">
        <w:t>en</w:t>
      </w:r>
      <w:r w:rsidRPr="005A2C45">
        <w:t>.</w:t>
      </w:r>
    </w:p>
    <w:p w14:paraId="15F94F11" w14:textId="3FC3F0FD" w:rsidR="00B112A9" w:rsidRPr="005A2C45" w:rsidRDefault="00B112A9" w:rsidP="00B112A9">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xml:space="preserve">. Eine Ansicht des Reportfensters ist im Anhang zu finden (Testumgebung/TTIC2).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76AB24DA" w14:textId="77777777" w:rsidR="000062EE" w:rsidRPr="005A2C45" w:rsidRDefault="000062EE" w:rsidP="00FB3872">
      <w:pPr>
        <w:pStyle w:val="berschrift4"/>
      </w:pPr>
      <w:r w:rsidRPr="005A2C45">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77777777" w:rsidR="000062EE" w:rsidRPr="005A2C45" w:rsidRDefault="000062EE" w:rsidP="007E56DD">
      <w:pPr>
        <w:pStyle w:val="Listenabsatz"/>
        <w:numPr>
          <w:ilvl w:val="1"/>
          <w:numId w:val="4"/>
        </w:numPr>
        <w:spacing w:before="0" w:after="0"/>
        <w:rPr>
          <w:szCs w:val="22"/>
        </w:rPr>
      </w:pPr>
      <w:r w:rsidRPr="005A2C45">
        <w:rPr>
          <w:szCs w:val="22"/>
        </w:rPr>
        <w:t>Letzter Reportfile wird im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lastRenderedPageBreak/>
        <w:t>Keine Sicherstellung des Grundzustandes</w:t>
      </w:r>
    </w:p>
    <w:p w14:paraId="6914499A" w14:textId="77777777" w:rsidR="00305BA2" w:rsidRPr="005A2C45" w:rsidRDefault="00305BA2" w:rsidP="00305BA2">
      <w:pPr>
        <w:pStyle w:val="berschrift4"/>
      </w:pPr>
      <w:r w:rsidRPr="005A2C45">
        <w:t>Problemstellung</w:t>
      </w:r>
    </w:p>
    <w:p w14:paraId="4A588D02" w14:textId="77777777" w:rsidR="00305BA2" w:rsidRPr="005A2C45" w:rsidRDefault="00305BA2" w:rsidP="00305BA2">
      <w:commentRangeStart w:id="49"/>
      <w:r w:rsidRPr="005A2C45">
        <w:t xml:space="preserve">Mit dem Programm TTIC2 entwickelte ich eine Testoberfläche, welche einzelne Tests in einer Kollektion zusammenfasst und nacheinander ausführt. </w:t>
      </w:r>
      <w:commentRangeEnd w:id="49"/>
      <w:r w:rsidR="003957F3">
        <w:rPr>
          <w:rStyle w:val="Kommentarzeichen"/>
          <w:rFonts w:cs="Angsana New"/>
        </w:rPr>
        <w:commentReference w:id="49"/>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77777777"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F65238" w:rsidRPr="005A2C45">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0" w:name="_Toc491801421"/>
      <w:r w:rsidRPr="005A2C45">
        <w:t>SoftwareVersionsDatabase</w:t>
      </w:r>
      <w:bookmarkEnd w:id="50"/>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Die SoftwareVersionsDatabase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77777777"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xml:space="preserve">. Dabei wird auch definiert, welche Ventil Firmware mit welchem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t>Problemstellung</w:t>
      </w:r>
    </w:p>
    <w:p w14:paraId="47978D4A" w14:textId="632F7B14" w:rsidR="00FD3E87" w:rsidRPr="005A2C45" w:rsidRDefault="00FD3E87" w:rsidP="00FD3E87">
      <w:r w:rsidRPr="005A2C45">
        <w:t xml:space="preserve">Die Datenbank enthält aktuell Firmware Informationen. Die Modellierung beachtet nicht alle Regeln zur Normalform und es werden Funktionen der Modellierung durch die Firmware Database Applikation übernommen. Das Modell soll angepasst </w:t>
      </w:r>
      <w:r w:rsidR="005D05CD" w:rsidRPr="005A2C45">
        <w:t>sowie</w:t>
      </w:r>
      <w:r w:rsidRPr="005A2C45">
        <w:t xml:space="preserve"> die aktuellen Daten migriert werden. Weiter wird eine Erweiterung nötig, um die Testresultate, Testinformationen und Firmware Bugs darin ablegen zu können.</w:t>
      </w:r>
    </w:p>
    <w:p w14:paraId="1C143CE8" w14:textId="77777777" w:rsidR="00FB3872" w:rsidRPr="005A2C45" w:rsidRDefault="00FB3872" w:rsidP="00FB3872">
      <w:pPr>
        <w:pStyle w:val="berschrift3"/>
      </w:pPr>
      <w:bookmarkStart w:id="51" w:name="_Toc491801422"/>
      <w:r w:rsidRPr="005A2C45">
        <w:t>Firmware</w:t>
      </w:r>
      <w:r w:rsidR="00533FE1" w:rsidRPr="005A2C45">
        <w:t xml:space="preserve"> </w:t>
      </w:r>
      <w:r w:rsidRPr="005A2C45">
        <w:t>Database</w:t>
      </w:r>
      <w:bookmarkEnd w:id="51"/>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lastRenderedPageBreak/>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77777777" w:rsidR="003B7F09" w:rsidRPr="005A2C45" w:rsidRDefault="003B7F09" w:rsidP="007E56DD">
      <w:pPr>
        <w:pStyle w:val="Listenabsatz"/>
        <w:numPr>
          <w:ilvl w:val="0"/>
          <w:numId w:val="19"/>
        </w:numPr>
      </w:pPr>
      <w:r w:rsidRPr="005A2C45">
        <w:t>Noch keine Benutzerverwaltung (</w:t>
      </w:r>
      <w:commentRangeStart w:id="52"/>
      <w:r w:rsidR="005D05CD" w:rsidRPr="005A2C45">
        <w:t>Diese</w:t>
      </w:r>
      <w:r w:rsidRPr="005A2C45">
        <w:t xml:space="preserve"> gebraucht</w:t>
      </w:r>
      <w:r w:rsidR="005D05CD" w:rsidRPr="005A2C45">
        <w:t>,</w:t>
      </w:r>
      <w:r w:rsidRPr="005A2C45">
        <w:t xml:space="preserve"> um gewisse Informationen zu verstecken</w:t>
      </w:r>
      <w:commentRangeEnd w:id="52"/>
      <w:r w:rsidR="003957F3">
        <w:rPr>
          <w:rStyle w:val="Kommentarzeichen"/>
          <w:rFonts w:eastAsiaTheme="minorEastAsia" w:cs="Angsana New"/>
          <w:lang w:eastAsia="en-US" w:bidi="th-TH"/>
        </w:rPr>
        <w:commentReference w:id="52"/>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777777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 xml:space="preserve">die Applikation meistens geöffnet </w:t>
      </w:r>
      <w:commentRangeStart w:id="53"/>
      <w:r w:rsidR="0075588A" w:rsidRPr="005A2C45">
        <w:t>lassen</w:t>
      </w:r>
      <w:commentRangeEnd w:id="53"/>
      <w:r w:rsidR="00AB490C">
        <w:rPr>
          <w:rStyle w:val="Kommentarzeichen"/>
          <w:rFonts w:cs="Angsana New"/>
        </w:rPr>
        <w:commentReference w:id="53"/>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4" w:name="_Toc491801423"/>
      <w:r w:rsidRPr="005A2C45">
        <w:lastRenderedPageBreak/>
        <w:t>Zielsetzung</w:t>
      </w:r>
      <w:bookmarkEnd w:id="54"/>
    </w:p>
    <w:p w14:paraId="2C40CD48" w14:textId="3055B1E8"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SoftwareVersionsDatabase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857FB5" w:rsidRPr="005A2C45">
        <w:fldChar w:fldCharType="begin"/>
      </w:r>
      <w:r w:rsidR="00857FB5" w:rsidRPr="005A2C45">
        <w:instrText xml:space="preserve"> REF _Ref485579865 \r \h </w:instrText>
      </w:r>
      <w:r w:rsidR="00857FB5" w:rsidRPr="005A2C45">
        <w:fldChar w:fldCharType="separate"/>
      </w:r>
      <w:r w:rsidR="00F65238" w:rsidRPr="005A2C45">
        <w:t>2.2.2.4</w:t>
      </w:r>
      <w:r w:rsidR="00857FB5" w:rsidRPr="005A2C45">
        <w:fldChar w:fldCharType="end"/>
      </w:r>
      <w:r w:rsidR="00857FB5" w:rsidRPr="005A2C45">
        <w:t xml:space="preserve"> näher beschrieben. </w:t>
      </w:r>
    </w:p>
    <w:p w14:paraId="4D100372" w14:textId="77777777" w:rsidR="00F21C07" w:rsidRPr="005A2C45" w:rsidRDefault="00335DD0" w:rsidP="00F21C07">
      <w:pPr>
        <w:pStyle w:val="berschrift2"/>
      </w:pPr>
      <w:bookmarkStart w:id="55" w:name="_Toc491801424"/>
      <w:r w:rsidRPr="005A2C45">
        <w:t>Ziele zum Startzeitpunkt</w:t>
      </w:r>
      <w:r w:rsidR="00F21C07" w:rsidRPr="005A2C45">
        <w:rPr>
          <w:noProof/>
          <w:lang w:val="de-DE"/>
        </w:rPr>
        <w:drawing>
          <wp:anchor distT="0" distB="0" distL="114300" distR="114300" simplePos="0" relativeHeight="251658240" behindDoc="0" locked="0" layoutInCell="1" allowOverlap="1" wp14:anchorId="29839BC5" wp14:editId="38FBA604">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5"/>
    </w:p>
    <w:p w14:paraId="7A610068" w14:textId="77777777" w:rsidR="000062EE" w:rsidRPr="005A2C45" w:rsidRDefault="000062EE" w:rsidP="000062EE">
      <w:pPr>
        <w:pStyle w:val="Beschriftung"/>
      </w:pPr>
      <w:bookmarkStart w:id="56" w:name="_Toc491588019"/>
      <w:r w:rsidRPr="005A2C45">
        <w:t xml:space="preserve">Abbildung </w:t>
      </w:r>
      <w:fldSimple w:instr=" SEQ Abbildung \* ARABIC ">
        <w:r w:rsidR="00C35030" w:rsidRPr="005A2C45">
          <w:rPr>
            <w:noProof/>
          </w:rPr>
          <w:t>5</w:t>
        </w:r>
      </w:fldSimple>
      <w:r w:rsidRPr="005A2C45">
        <w:t xml:space="preserve">: </w:t>
      </w:r>
      <w:r w:rsidR="0089015B" w:rsidRPr="005A2C45">
        <w:t xml:space="preserve">Ursprüngliches </w:t>
      </w:r>
      <w:r w:rsidRPr="005A2C45">
        <w:t>Konzept Masterarbeit</w:t>
      </w:r>
      <w:bookmarkEnd w:id="56"/>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SoftwareVersionsDatabase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SoftwareVersionsDatabase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23A356A9"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SoftwareVersionsDatabase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 mehrere Versionen kompatibel </w:t>
      </w:r>
      <w:r w:rsidR="001D3212">
        <w:t>sind</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rweitern der SoftwareVersionsDatabase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57" w:name="_Ref491337260"/>
      <w:bookmarkStart w:id="58" w:name="_Toc491801425"/>
      <w:r w:rsidRPr="005A2C45">
        <w:lastRenderedPageBreak/>
        <w:t>Ziele nach der ersten Analyse</w:t>
      </w:r>
      <w:bookmarkEnd w:id="57"/>
      <w:bookmarkEnd w:id="58"/>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4BFCF0C7">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77777777" w:rsidR="00862D30" w:rsidRPr="005A2C45" w:rsidRDefault="00335DD0" w:rsidP="00C34334">
      <w:pPr>
        <w:pStyle w:val="Beschriftung"/>
      </w:pPr>
      <w:bookmarkStart w:id="59" w:name="_Toc491588020"/>
      <w:r w:rsidRPr="005A2C45">
        <w:t xml:space="preserve">Abbildung </w:t>
      </w:r>
      <w:fldSimple w:instr=" SEQ Abbildung \* ARABIC ">
        <w:r w:rsidR="00C35030" w:rsidRPr="005A2C45">
          <w:rPr>
            <w:noProof/>
          </w:rPr>
          <w:t>6</w:t>
        </w:r>
      </w:fldSimple>
      <w:r w:rsidRPr="005A2C45">
        <w:t xml:space="preserve">: </w:t>
      </w:r>
      <w:r w:rsidR="00862D30" w:rsidRPr="005A2C45">
        <w:t>Konzept Masterarbeit Testumgebung komplett</w:t>
      </w:r>
      <w:bookmarkEnd w:id="59"/>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SoftwareVersionsDatabase hinterlegt werden.</w:t>
      </w:r>
    </w:p>
    <w:p w14:paraId="716101D7" w14:textId="77777777" w:rsidR="00432DD3" w:rsidRPr="005A2C45" w:rsidRDefault="00B50C1F" w:rsidP="00E30EC0">
      <w:r w:rsidRPr="005A2C45">
        <w:t xml:space="preserve">Die </w:t>
      </w:r>
      <w:r w:rsidR="00432DD3" w:rsidRPr="005A2C45">
        <w:t xml:space="preserve">TestUpdateFirmware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Die Testinformationen bezüglich des Tests und der Ventil Hardware soll neu im TTIC2 aus der SoftwareVersionsDatabase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SoftwareVersionsDatabase. Sind diese Werte noch nicht auf der Ventil Hardware eingestellt werden diese</w:t>
      </w:r>
      <w:r w:rsidR="001D3212">
        <w:t xml:space="preserve"> aktualisiert</w:t>
      </w:r>
      <w:r w:rsidRPr="005A2C45">
        <w:t>, bevor die Tests ausge</w:t>
      </w:r>
      <w:r w:rsidR="001D3212">
        <w:t>führt werden</w:t>
      </w:r>
      <w:r w:rsidRPr="005A2C45">
        <w:t>. Nach der Ausführung der Test Kollektion werden die Resultate in der SoftwareVersionsDatabase hinterlegt.</w:t>
      </w:r>
    </w:p>
    <w:p w14:paraId="0E8E09A9" w14:textId="77777777" w:rsidR="00C9003D" w:rsidRPr="005A2C45" w:rsidRDefault="00F2189C" w:rsidP="00E30EC0">
      <w:r w:rsidRPr="005A2C45">
        <w:t>Die bereits existierende SoftwareVersionsDatabase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0" w:name="_Ref491713098"/>
      <w:bookmarkStart w:id="61" w:name="_Toc491801426"/>
      <w:r w:rsidRPr="005A2C45">
        <w:lastRenderedPageBreak/>
        <w:t>Quantitative Ziele</w:t>
      </w:r>
      <w:bookmarkEnd w:id="60"/>
      <w:bookmarkEnd w:id="61"/>
    </w:p>
    <w:p w14:paraId="29B5FB6B" w14:textId="77777777" w:rsidR="000062EE" w:rsidRPr="005A2C45" w:rsidRDefault="000062EE" w:rsidP="007E56DD">
      <w:pPr>
        <w:pStyle w:val="Listenabsatz"/>
        <w:numPr>
          <w:ilvl w:val="0"/>
          <w:numId w:val="8"/>
        </w:numPr>
        <w:spacing w:before="0" w:after="0"/>
      </w:pPr>
      <w:r w:rsidRPr="005A2C45">
        <w:t>Die SoftwareVersionDatabase muss gleichzeitig Schreibanfragen von vier Benutzern bearbeiten können.</w:t>
      </w:r>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77777777" w:rsidR="000062EE" w:rsidRPr="005A2C45" w:rsidRDefault="000062EE" w:rsidP="007E56DD">
      <w:pPr>
        <w:pStyle w:val="Listenabsatz"/>
        <w:numPr>
          <w:ilvl w:val="0"/>
          <w:numId w:val="8"/>
        </w:numPr>
        <w:spacing w:before="0" w:after="0"/>
      </w:pPr>
      <w:r w:rsidRPr="005A2C45">
        <w:t>Der Grundzustand kann nur mit bereits vorhandenen Einträgen in der SoftwareVersionsDatabase definiert werden.</w:t>
      </w:r>
    </w:p>
    <w:p w14:paraId="55764E2B" w14:textId="77777777" w:rsidR="000062EE" w:rsidRPr="005A2C45" w:rsidRDefault="000062EE" w:rsidP="000062EE">
      <w:pPr>
        <w:pStyle w:val="berschrift2"/>
      </w:pPr>
      <w:bookmarkStart w:id="62" w:name="_Ref491713108"/>
      <w:bookmarkStart w:id="63" w:name="_Toc491801427"/>
      <w:r w:rsidRPr="005A2C45">
        <w:t>Qualitative Ziele</w:t>
      </w:r>
      <w:bookmarkEnd w:id="62"/>
      <w:bookmarkEnd w:id="63"/>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Configuration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64" w:name="_Toc491801428"/>
      <w:r w:rsidRPr="005A2C45">
        <w:t>Aufgabenbegrenzung</w:t>
      </w:r>
      <w:bookmarkEnd w:id="64"/>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77777777" w:rsidR="00E21410" w:rsidRPr="005A2C45" w:rsidRDefault="00E21410" w:rsidP="007E56DD">
      <w:pPr>
        <w:pStyle w:val="Listenabsatz"/>
        <w:numPr>
          <w:ilvl w:val="0"/>
          <w:numId w:val="20"/>
        </w:numPr>
      </w:pPr>
      <w:commentRangeStart w:id="65"/>
      <w:r w:rsidRPr="005A2C45">
        <w:t>Durch das ParameterStructBuild Programm können die Parameter Informationen der Firmware ausgelesen werden, was den Anforderungen entspricht.</w:t>
      </w:r>
      <w:commentRangeEnd w:id="65"/>
      <w:r w:rsidR="00BD079B">
        <w:rPr>
          <w:rStyle w:val="Kommentarzeichen"/>
          <w:rFonts w:eastAsiaTheme="minorEastAsia" w:cs="Angsana New"/>
          <w:lang w:eastAsia="en-US" w:bidi="th-TH"/>
        </w:rPr>
        <w:commentReference w:id="65"/>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SoftwareVersionsDatabase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der SoftwareVersionsDatabase</w:t>
      </w:r>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Abspeicherung der Testresultate in der SoftwareVersionsDatabase</w:t>
      </w:r>
    </w:p>
    <w:p w14:paraId="6AD7A1AC" w14:textId="77777777" w:rsidR="000062EE" w:rsidRPr="005A2C45" w:rsidRDefault="000062EE" w:rsidP="007E56DD">
      <w:pPr>
        <w:pStyle w:val="Listenabsatz"/>
        <w:numPr>
          <w:ilvl w:val="0"/>
          <w:numId w:val="6"/>
        </w:numPr>
        <w:spacing w:before="0" w:after="0"/>
      </w:pPr>
      <w:r w:rsidRPr="005A2C45">
        <w:t xml:space="preserve">Die SoftwareVersionDatabase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66" w:name="_Toc491801429"/>
      <w:r w:rsidRPr="005A2C45">
        <w:lastRenderedPageBreak/>
        <w:t>Methodik</w:t>
      </w:r>
      <w:bookmarkEnd w:id="66"/>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67" w:name="_Toc491801430"/>
      <w:r w:rsidRPr="005A2C45">
        <w:t>Vorgehensweise</w:t>
      </w:r>
      <w:bookmarkEnd w:id="67"/>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52BEEA60"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F65238" w:rsidRPr="005A2C45">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commentRangeStart w:id="68"/>
      <w:r w:rsidR="00E16A98" w:rsidRPr="005A2C45">
        <w:rPr>
          <w:lang w:eastAsia="de-DE" w:bidi="ar-SA"/>
        </w:rPr>
        <w:t xml:space="preserve">eine Person </w:t>
      </w:r>
      <w:commentRangeEnd w:id="68"/>
      <w:r w:rsidR="00E940CC">
        <w:rPr>
          <w:rStyle w:val="Kommentarzeichen"/>
          <w:rFonts w:cs="Angsana New"/>
        </w:rPr>
        <w:commentReference w:id="68"/>
      </w:r>
      <w:r w:rsidR="00E16A98" w:rsidRPr="005A2C45">
        <w:rPr>
          <w:lang w:eastAsia="de-DE" w:bidi="ar-SA"/>
        </w:rPr>
        <w:t xml:space="preserve">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39B5047">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8">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14:paraId="1955B40B" w14:textId="77777777" w:rsidR="00A672DA" w:rsidRPr="005A2C45" w:rsidRDefault="00A672DA" w:rsidP="00A672DA">
      <w:pPr>
        <w:pStyle w:val="Beschriftung"/>
        <w:rPr>
          <w:lang w:eastAsia="de-DE" w:bidi="ar-SA"/>
        </w:rPr>
      </w:pPr>
      <w:bookmarkStart w:id="69" w:name="_Ref491337010"/>
      <w:bookmarkStart w:id="70" w:name="_Toc491588021"/>
      <w:r w:rsidRPr="005A2C45">
        <w:t xml:space="preserve">Abbildung </w:t>
      </w:r>
      <w:fldSimple w:instr=" SEQ Abbildung \* ARABIC ">
        <w:r w:rsidR="00C35030" w:rsidRPr="005A2C45">
          <w:rPr>
            <w:noProof/>
          </w:rPr>
          <w:t>7</w:t>
        </w:r>
      </w:fldSimple>
      <w:bookmarkEnd w:id="69"/>
      <w:r w:rsidRPr="005A2C45">
        <w:t>: Wasserfallmodell (</w:t>
      </w:r>
      <w:r w:rsidR="00E043EF" w:rsidRPr="005A2C45">
        <w:t>QMETHODS, 2017</w:t>
      </w:r>
      <w:r w:rsidRPr="005A2C45">
        <w:t>)</w:t>
      </w:r>
      <w:bookmarkEnd w:id="70"/>
    </w:p>
    <w:p w14:paraId="07E8BC20" w14:textId="11B574C8"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F65238" w:rsidRPr="005A2C45">
        <w:t xml:space="preserve">Abbildung </w:t>
      </w:r>
      <w:r w:rsidR="00F65238" w:rsidRPr="005A2C45">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F65238" w:rsidRPr="005A2C45">
        <w:t xml:space="preserve">Tabelle </w:t>
      </w:r>
      <w:r w:rsidR="00F65238" w:rsidRPr="005A2C45">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251"/>
        <w:gridCol w:w="933"/>
        <w:gridCol w:w="2869"/>
        <w:gridCol w:w="3007"/>
      </w:tblGrid>
      <w:tr w:rsidR="00462F50" w:rsidRPr="005A2C45" w14:paraId="050585C9" w14:textId="77777777" w:rsidTr="0090571A">
        <w:tc>
          <w:tcPr>
            <w:tcW w:w="2309" w:type="dxa"/>
            <w:shd w:val="clear" w:color="auto" w:fill="FBD4B4" w:themeFill="accent6" w:themeFillTint="66"/>
          </w:tcPr>
          <w:p w14:paraId="0685DEF6" w14:textId="77777777" w:rsidR="00462F50" w:rsidRPr="005A2C45" w:rsidRDefault="00462F50" w:rsidP="005A0884">
            <w:pPr>
              <w:rPr>
                <w:b/>
                <w:lang w:eastAsia="de-DE" w:bidi="ar-SA"/>
              </w:rPr>
            </w:pPr>
            <w:r w:rsidRPr="005A2C45">
              <w:rPr>
                <w:b/>
                <w:lang w:eastAsia="de-DE" w:bidi="ar-SA"/>
              </w:rPr>
              <w:t>Wasserfall Phase</w:t>
            </w:r>
          </w:p>
        </w:tc>
        <w:tc>
          <w:tcPr>
            <w:tcW w:w="947" w:type="dxa"/>
            <w:shd w:val="clear" w:color="auto" w:fill="FBD4B4" w:themeFill="accent6" w:themeFillTint="66"/>
          </w:tcPr>
          <w:p w14:paraId="58C733D8" w14:textId="77777777" w:rsidR="00462F50" w:rsidRPr="005A2C45" w:rsidRDefault="00462F50" w:rsidP="005A0884">
            <w:pPr>
              <w:rPr>
                <w:b/>
                <w:lang w:eastAsia="de-DE" w:bidi="ar-SA"/>
              </w:rPr>
            </w:pPr>
            <w:r w:rsidRPr="005A2C45">
              <w:rPr>
                <w:b/>
                <w:lang w:eastAsia="de-DE" w:bidi="ar-SA"/>
              </w:rPr>
              <w:t>Kapitel</w:t>
            </w:r>
          </w:p>
        </w:tc>
        <w:tc>
          <w:tcPr>
            <w:tcW w:w="2948" w:type="dxa"/>
            <w:shd w:val="clear" w:color="auto" w:fill="FBD4B4" w:themeFill="accent6" w:themeFillTint="66"/>
          </w:tcPr>
          <w:p w14:paraId="6D1CD350" w14:textId="77777777" w:rsidR="00462F50" w:rsidRPr="005A2C45" w:rsidRDefault="00462F50" w:rsidP="005A0884">
            <w:pPr>
              <w:rPr>
                <w:b/>
                <w:lang w:eastAsia="de-DE" w:bidi="ar-SA"/>
              </w:rPr>
            </w:pPr>
            <w:r w:rsidRPr="005A2C45">
              <w:rPr>
                <w:b/>
                <w:lang w:eastAsia="de-DE" w:bidi="ar-SA"/>
              </w:rPr>
              <w:t>Name des Kapitels</w:t>
            </w:r>
          </w:p>
        </w:tc>
        <w:tc>
          <w:tcPr>
            <w:tcW w:w="3082" w:type="dxa"/>
            <w:shd w:val="clear" w:color="auto" w:fill="FBD4B4" w:themeFill="accent6" w:themeFillTint="66"/>
          </w:tcPr>
          <w:p w14:paraId="05E388D8" w14:textId="77777777" w:rsidR="00462F50" w:rsidRPr="005A2C45" w:rsidRDefault="00462F50" w:rsidP="005A0884">
            <w:pPr>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5A0884">
            <w:pPr>
              <w:rPr>
                <w:lang w:eastAsia="de-DE" w:bidi="ar-SA"/>
              </w:rPr>
            </w:pPr>
            <w:r w:rsidRPr="005A2C45">
              <w:rPr>
                <w:lang w:eastAsia="de-DE" w:bidi="ar-SA"/>
              </w:rPr>
              <w:t>Anforderungserhebung</w:t>
            </w:r>
          </w:p>
        </w:tc>
        <w:tc>
          <w:tcPr>
            <w:tcW w:w="947" w:type="dxa"/>
          </w:tcPr>
          <w:p w14:paraId="172C509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\r \h </w:instrText>
            </w:r>
            <w:r w:rsidRPr="005A2C45">
              <w:rPr>
                <w:lang w:eastAsia="de-DE" w:bidi="ar-SA"/>
              </w:rPr>
            </w:r>
            <w:r w:rsidRPr="005A2C45">
              <w:rPr>
                <w:lang w:eastAsia="de-DE" w:bidi="ar-SA"/>
              </w:rPr>
              <w:fldChar w:fldCharType="separate"/>
            </w:r>
            <w:r w:rsidR="00F65238" w:rsidRPr="005A2C45">
              <w:rPr>
                <w:lang w:eastAsia="de-DE" w:bidi="ar-SA"/>
              </w:rPr>
              <w:t>2.2</w:t>
            </w:r>
            <w:r w:rsidRPr="005A2C45">
              <w:rPr>
                <w:lang w:eastAsia="de-DE" w:bidi="ar-SA"/>
              </w:rPr>
              <w:fldChar w:fldCharType="end"/>
            </w:r>
          </w:p>
        </w:tc>
        <w:tc>
          <w:tcPr>
            <w:tcW w:w="2948" w:type="dxa"/>
          </w:tcPr>
          <w:p w14:paraId="1A1D2D5E"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F65238" w:rsidRPr="005A2C45">
              <w:t>Testumgebung</w:t>
            </w:r>
            <w:r w:rsidRPr="005A2C45">
              <w:rPr>
                <w:lang w:eastAsia="de-DE" w:bidi="ar-SA"/>
              </w:rPr>
              <w:fldChar w:fldCharType="end"/>
            </w:r>
          </w:p>
        </w:tc>
        <w:tc>
          <w:tcPr>
            <w:tcW w:w="3082" w:type="dxa"/>
          </w:tcPr>
          <w:p w14:paraId="6C622791" w14:textId="794DD393" w:rsidR="00462F50" w:rsidRPr="005A2C45" w:rsidRDefault="00462F50" w:rsidP="005A0884">
            <w:pPr>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5A0884">
            <w:pPr>
              <w:rPr>
                <w:lang w:eastAsia="de-DE" w:bidi="ar-SA"/>
              </w:rPr>
            </w:pPr>
            <w:r w:rsidRPr="005A2C45">
              <w:rPr>
                <w:lang w:eastAsia="de-DE" w:bidi="ar-SA"/>
              </w:rPr>
              <w:t>Analyse</w:t>
            </w:r>
          </w:p>
        </w:tc>
        <w:tc>
          <w:tcPr>
            <w:tcW w:w="947" w:type="dxa"/>
          </w:tcPr>
          <w:p w14:paraId="02B1961D"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\r \h </w:instrText>
            </w:r>
            <w:r w:rsidRPr="005A2C45">
              <w:rPr>
                <w:lang w:eastAsia="de-DE" w:bidi="ar-SA"/>
              </w:rPr>
            </w:r>
            <w:r w:rsidRPr="005A2C45">
              <w:rPr>
                <w:lang w:eastAsia="de-DE" w:bidi="ar-SA"/>
              </w:rPr>
              <w:fldChar w:fldCharType="separate"/>
            </w:r>
            <w:r w:rsidR="00F65238" w:rsidRPr="005A2C45">
              <w:rPr>
                <w:lang w:eastAsia="de-DE" w:bidi="ar-SA"/>
              </w:rPr>
              <w:t>3.2</w:t>
            </w:r>
            <w:r w:rsidRPr="005A2C45">
              <w:rPr>
                <w:lang w:eastAsia="de-DE" w:bidi="ar-SA"/>
              </w:rPr>
              <w:fldChar w:fldCharType="end"/>
            </w:r>
          </w:p>
        </w:tc>
        <w:tc>
          <w:tcPr>
            <w:tcW w:w="2948" w:type="dxa"/>
          </w:tcPr>
          <w:p w14:paraId="71D879AC"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_Ref491337260 \h </w:instrText>
            </w:r>
            <w:r w:rsidRPr="005A2C45">
              <w:rPr>
                <w:lang w:eastAsia="de-DE" w:bidi="ar-SA"/>
              </w:rPr>
            </w:r>
            <w:r w:rsidRPr="005A2C45">
              <w:rPr>
                <w:lang w:eastAsia="de-DE" w:bidi="ar-SA"/>
              </w:rPr>
              <w:fldChar w:fldCharType="separate"/>
            </w:r>
            <w:r w:rsidR="00F65238" w:rsidRPr="005A2C45">
              <w:t>Ziele nach der ersten Analyse</w:t>
            </w:r>
            <w:r w:rsidRPr="005A2C45">
              <w:rPr>
                <w:lang w:eastAsia="de-DE" w:bidi="ar-SA"/>
              </w:rPr>
              <w:fldChar w:fldCharType="end"/>
            </w:r>
          </w:p>
        </w:tc>
        <w:tc>
          <w:tcPr>
            <w:tcW w:w="3082" w:type="dxa"/>
          </w:tcPr>
          <w:p w14:paraId="18C0C2F6" w14:textId="77777777" w:rsidR="00462F50" w:rsidRPr="005A2C45" w:rsidRDefault="00462F50" w:rsidP="005A0884">
            <w:pPr>
              <w:rPr>
                <w:lang w:eastAsia="de-DE" w:bidi="ar-SA"/>
              </w:rPr>
            </w:pPr>
            <w:commentRangeStart w:id="71"/>
            <w:r w:rsidRPr="005A2C45">
              <w:rPr>
                <w:lang w:eastAsia="de-DE" w:bidi="ar-SA"/>
              </w:rPr>
              <w:t>Ziele abgeleitet</w:t>
            </w:r>
            <w:commentRangeEnd w:id="71"/>
            <w:r w:rsidR="00E940CC">
              <w:rPr>
                <w:rStyle w:val="Kommentarzeichen"/>
                <w:rFonts w:cs="Angsana New"/>
              </w:rPr>
              <w:commentReference w:id="71"/>
            </w:r>
          </w:p>
        </w:tc>
      </w:tr>
      <w:tr w:rsidR="00462F50" w:rsidRPr="005A2C45" w14:paraId="2F79AA9A" w14:textId="77777777" w:rsidTr="0090571A">
        <w:tc>
          <w:tcPr>
            <w:tcW w:w="2309" w:type="dxa"/>
          </w:tcPr>
          <w:p w14:paraId="542C519F" w14:textId="77777777" w:rsidR="00462F50" w:rsidRPr="005A2C45" w:rsidRDefault="00462F50" w:rsidP="005A0884">
            <w:pPr>
              <w:rPr>
                <w:lang w:eastAsia="de-DE" w:bidi="ar-SA"/>
              </w:rPr>
            </w:pPr>
            <w:r w:rsidRPr="005A2C45">
              <w:rPr>
                <w:lang w:eastAsia="de-DE" w:bidi="ar-SA"/>
              </w:rPr>
              <w:t>Entwurf</w:t>
            </w:r>
          </w:p>
        </w:tc>
        <w:tc>
          <w:tcPr>
            <w:tcW w:w="947" w:type="dxa"/>
          </w:tcPr>
          <w:p w14:paraId="43443008"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29F372A2" w14:textId="77777777" w:rsidR="00462F50" w:rsidRPr="005A2C45" w:rsidRDefault="00462F50"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5A0884">
            <w:pPr>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5A0884">
            <w:pPr>
              <w:rPr>
                <w:lang w:eastAsia="de-DE" w:bidi="ar-SA"/>
              </w:rPr>
            </w:pPr>
            <w:r w:rsidRPr="005A2C45">
              <w:rPr>
                <w:lang w:eastAsia="de-DE" w:bidi="ar-SA"/>
              </w:rPr>
              <w:t>Implementierung</w:t>
            </w:r>
          </w:p>
        </w:tc>
        <w:tc>
          <w:tcPr>
            <w:tcW w:w="947" w:type="dxa"/>
          </w:tcPr>
          <w:p w14:paraId="37E22C8F"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\r \h </w:instrText>
            </w:r>
            <w:r w:rsidRPr="005A2C45">
              <w:rPr>
                <w:lang w:eastAsia="de-DE" w:bidi="ar-SA"/>
              </w:rPr>
            </w:r>
            <w:r w:rsidRPr="005A2C45">
              <w:rPr>
                <w:lang w:eastAsia="de-DE" w:bidi="ar-SA"/>
              </w:rPr>
              <w:fldChar w:fldCharType="separate"/>
            </w:r>
            <w:r w:rsidR="00F65238" w:rsidRPr="005A2C45">
              <w:rPr>
                <w:lang w:eastAsia="de-DE" w:bidi="ar-SA"/>
              </w:rPr>
              <w:t>5</w:t>
            </w:r>
            <w:r w:rsidRPr="005A2C45">
              <w:rPr>
                <w:lang w:eastAsia="de-DE" w:bidi="ar-SA"/>
              </w:rPr>
              <w:fldChar w:fldCharType="end"/>
            </w:r>
          </w:p>
        </w:tc>
        <w:tc>
          <w:tcPr>
            <w:tcW w:w="2948" w:type="dxa"/>
          </w:tcPr>
          <w:p w14:paraId="7AD4413D"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_Ref491337491 \h </w:instrText>
            </w:r>
            <w:r w:rsidRPr="005A2C45">
              <w:rPr>
                <w:lang w:eastAsia="de-DE" w:bidi="ar-SA"/>
              </w:rPr>
            </w:r>
            <w:r w:rsidRPr="005A2C45">
              <w:rPr>
                <w:lang w:eastAsia="de-DE" w:bidi="ar-SA"/>
              </w:rPr>
              <w:fldChar w:fldCharType="separate"/>
            </w:r>
            <w:r w:rsidR="00F65238"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5A0884">
            <w:pPr>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5A0884">
            <w:pPr>
              <w:rPr>
                <w:lang w:eastAsia="de-DE" w:bidi="ar-SA"/>
              </w:rPr>
            </w:pPr>
            <w:r w:rsidRPr="005A2C45">
              <w:rPr>
                <w:lang w:eastAsia="de-DE" w:bidi="ar-SA"/>
              </w:rPr>
              <w:lastRenderedPageBreak/>
              <w:t>Test</w:t>
            </w:r>
          </w:p>
        </w:tc>
        <w:tc>
          <w:tcPr>
            <w:tcW w:w="947" w:type="dxa"/>
          </w:tcPr>
          <w:p w14:paraId="3BC95211"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\r \h </w:instrText>
            </w:r>
            <w:r w:rsidRPr="005A2C45">
              <w:rPr>
                <w:lang w:eastAsia="de-DE" w:bidi="ar-SA"/>
              </w:rPr>
            </w:r>
            <w:r w:rsidRPr="005A2C45">
              <w:rPr>
                <w:lang w:eastAsia="de-DE" w:bidi="ar-SA"/>
              </w:rPr>
              <w:fldChar w:fldCharType="separate"/>
            </w:r>
            <w:r w:rsidR="00F65238" w:rsidRPr="005A2C45">
              <w:rPr>
                <w:lang w:eastAsia="de-DE" w:bidi="ar-SA"/>
              </w:rPr>
              <w:t>6</w:t>
            </w:r>
            <w:r w:rsidRPr="005A2C45">
              <w:rPr>
                <w:lang w:eastAsia="de-DE" w:bidi="ar-SA"/>
              </w:rPr>
              <w:fldChar w:fldCharType="end"/>
            </w:r>
          </w:p>
        </w:tc>
        <w:tc>
          <w:tcPr>
            <w:tcW w:w="2948" w:type="dxa"/>
          </w:tcPr>
          <w:p w14:paraId="355E2C45" w14:textId="77777777" w:rsidR="00462F50" w:rsidRPr="005A2C45" w:rsidRDefault="0090571A" w:rsidP="005A0884">
            <w:pPr>
              <w:rPr>
                <w:lang w:eastAsia="de-DE" w:bidi="ar-SA"/>
              </w:rPr>
            </w:pPr>
            <w:r w:rsidRPr="005A2C45">
              <w:rPr>
                <w:lang w:eastAsia="de-DE" w:bidi="ar-SA"/>
              </w:rPr>
              <w:fldChar w:fldCharType="begin"/>
            </w:r>
            <w:r w:rsidRPr="005A2C45">
              <w:rPr>
                <w:lang w:eastAsia="de-DE" w:bidi="ar-SA"/>
              </w:rPr>
              <w:instrText xml:space="preserve"> REF _Ref491337655 \h </w:instrText>
            </w:r>
            <w:r w:rsidRPr="005A2C45">
              <w:rPr>
                <w:lang w:eastAsia="de-DE" w:bidi="ar-SA"/>
              </w:rPr>
            </w:r>
            <w:r w:rsidRPr="005A2C45">
              <w:rPr>
                <w:lang w:eastAsia="de-DE" w:bidi="ar-SA"/>
              </w:rPr>
              <w:fldChar w:fldCharType="separate"/>
            </w:r>
            <w:r w:rsidR="00F65238" w:rsidRPr="005A2C45">
              <w:t>Ergebnisse</w:t>
            </w:r>
            <w:r w:rsidRPr="005A2C45">
              <w:rPr>
                <w:lang w:eastAsia="de-DE" w:bidi="ar-SA"/>
              </w:rPr>
              <w:fldChar w:fldCharType="end"/>
            </w:r>
          </w:p>
        </w:tc>
        <w:tc>
          <w:tcPr>
            <w:tcW w:w="3082" w:type="dxa"/>
          </w:tcPr>
          <w:p w14:paraId="78D52197" w14:textId="6ABAA22D" w:rsidR="00462F50" w:rsidRPr="005A2C45" w:rsidRDefault="00E940CC" w:rsidP="005A0884">
            <w:pPr>
              <w:rPr>
                <w:lang w:eastAsia="de-DE" w:bidi="ar-SA"/>
              </w:rPr>
            </w:pPr>
            <w:r>
              <w:rPr>
                <w:lang w:eastAsia="de-DE" w:bidi="ar-SA"/>
              </w:rPr>
              <w:t>Erreichung der Ziele</w:t>
            </w:r>
          </w:p>
        </w:tc>
      </w:tr>
    </w:tbl>
    <w:p w14:paraId="14EBA19E" w14:textId="14EC82AD" w:rsidR="00094A52" w:rsidRPr="005A2C45" w:rsidRDefault="0090571A" w:rsidP="0090571A">
      <w:pPr>
        <w:pStyle w:val="Beschriftung"/>
      </w:pPr>
      <w:bookmarkStart w:id="72" w:name="_Ref491447330"/>
      <w:bookmarkStart w:id="73" w:name="_Toc491509877"/>
      <w:r w:rsidRPr="005A2C45">
        <w:t xml:space="preserve">Tabelle </w:t>
      </w:r>
      <w:fldSimple w:instr=" SEQ Tabelle \* ARABIC ">
        <w:r w:rsidR="009B1131" w:rsidRPr="005A2C45">
          <w:rPr>
            <w:noProof/>
          </w:rPr>
          <w:t>1</w:t>
        </w:r>
      </w:fldSimple>
      <w:bookmarkEnd w:id="72"/>
      <w:r w:rsidRPr="005A2C45">
        <w:t>: Phasen des Wasserfallmodells in</w:t>
      </w:r>
      <w:r w:rsidR="00E940CC">
        <w:t xml:space="preserve"> der</w:t>
      </w:r>
      <w:r w:rsidRPr="005A2C45">
        <w:t xml:space="preserve"> Dokumentation</w:t>
      </w:r>
      <w:bookmarkEnd w:id="73"/>
    </w:p>
    <w:p w14:paraId="2EA3ED63" w14:textId="3A1AA482" w:rsidR="007703F4" w:rsidRPr="005A2C45" w:rsidRDefault="007703F4" w:rsidP="007703F4">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commentRangeStart w:id="74"/>
      <w:r w:rsidRPr="005A2C45">
        <w:rPr>
          <w:lang w:eastAsia="de-DE" w:bidi="ar-SA"/>
        </w:rPr>
        <w:t>Aus diesen Erfahrungen wird dann später gewisse Wartungsaufgaben auftreten.</w:t>
      </w:r>
      <w:commentRangeEnd w:id="74"/>
      <w:r w:rsidR="00E940CC">
        <w:rPr>
          <w:rStyle w:val="Kommentarzeichen"/>
          <w:rFonts w:cs="Angsana New"/>
        </w:rPr>
        <w:commentReference w:id="74"/>
      </w:r>
    </w:p>
    <w:p w14:paraId="61D6B146" w14:textId="77777777" w:rsidR="000478BF" w:rsidRPr="005A2C45" w:rsidRDefault="000478BF" w:rsidP="005A0884">
      <w:pPr>
        <w:rPr>
          <w:lang w:eastAsia="de-DE" w:bidi="ar-SA"/>
        </w:rPr>
      </w:pPr>
      <w:r w:rsidRPr="005A2C45">
        <w:rPr>
          <w:lang w:eastAsia="de-DE" w:bidi="ar-SA"/>
        </w:rPr>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7216" behindDoc="0" locked="0" layoutInCell="1" allowOverlap="1" wp14:anchorId="386385C4" wp14:editId="5D0F7F1A">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77777777" w:rsidR="000478BF" w:rsidRPr="005A2C45" w:rsidRDefault="000478BF" w:rsidP="000478BF">
      <w:pPr>
        <w:pStyle w:val="Beschriftung"/>
      </w:pPr>
      <w:bookmarkStart w:id="75" w:name="_Ref491338206"/>
      <w:bookmarkStart w:id="76" w:name="_Ref491338198"/>
      <w:bookmarkStart w:id="77" w:name="_Toc491588022"/>
      <w:r w:rsidRPr="005A2C45">
        <w:t xml:space="preserve">Abbildung </w:t>
      </w:r>
      <w:fldSimple w:instr=" SEQ Abbildung \* ARABIC ">
        <w:r w:rsidR="00C35030" w:rsidRPr="005A2C45">
          <w:rPr>
            <w:noProof/>
          </w:rPr>
          <w:t>8</w:t>
        </w:r>
      </w:fldSimple>
      <w:bookmarkEnd w:id="75"/>
      <w:r w:rsidRPr="005A2C45">
        <w:t>: Vorgehensweise Testumgebung</w:t>
      </w:r>
      <w:bookmarkEnd w:id="76"/>
      <w:bookmarkEnd w:id="77"/>
    </w:p>
    <w:p w14:paraId="2A6FB7F5" w14:textId="4F48D81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Als erstes wird die bereits existierende SoftwareVersionsDatabase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w:t>
      </w:r>
      <w:commentRangeStart w:id="78"/>
      <w:r w:rsidR="004460EA" w:rsidRPr="005A2C45">
        <w:rPr>
          <w:lang w:eastAsia="de-DE" w:bidi="ar-SA"/>
        </w:rPr>
        <w:t xml:space="preserve">Type </w:t>
      </w:r>
      <w:commentRangeEnd w:id="78"/>
      <w:r w:rsidR="0088791E">
        <w:rPr>
          <w:rStyle w:val="Kommentarzeichen"/>
          <w:rFonts w:cs="Angsana New"/>
        </w:rPr>
        <w:commentReference w:id="78"/>
      </w:r>
      <w:r w:rsidR="004460EA" w:rsidRPr="005A2C45">
        <w:rPr>
          <w:lang w:eastAsia="de-DE" w:bidi="ar-SA"/>
        </w:rPr>
        <w:t xml:space="preserve">übereinstimmt. Anschliessend wird das TTIC2 so erweitert, dass </w:t>
      </w:r>
      <w:r w:rsidR="0088791E">
        <w:rPr>
          <w:lang w:eastAsia="de-DE" w:bidi="ar-SA"/>
        </w:rPr>
        <w:t>es</w:t>
      </w:r>
      <w:r w:rsidR="004460EA" w:rsidRPr="005A2C45">
        <w:rPr>
          <w:lang w:eastAsia="de-DE" w:bidi="ar-SA"/>
        </w:rPr>
        <w:t xml:space="preserve"> erstens die Testinformationen 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6D14F07E" w:rsidR="004460EA" w:rsidRPr="005A2C45" w:rsidRDefault="004460EA" w:rsidP="000478BF">
      <w:pPr>
        <w:rPr>
          <w:lang w:eastAsia="de-DE" w:bidi="ar-SA"/>
        </w:rPr>
      </w:pPr>
      <w:r w:rsidRPr="005A2C45">
        <w:rPr>
          <w:lang w:eastAsia="de-DE" w:bidi="ar-SA"/>
        </w:rPr>
        <w:t xml:space="preserve">In </w:t>
      </w:r>
      <w:commentRangeStart w:id="79"/>
      <w:r w:rsidRPr="005A2C45">
        <w:rPr>
          <w:lang w:eastAsia="de-DE" w:bidi="ar-SA"/>
        </w:rPr>
        <w:t xml:space="preserve">dieser Arbeitsphase </w:t>
      </w:r>
      <w:commentRangeEnd w:id="79"/>
      <w:r w:rsidR="0088791E">
        <w:rPr>
          <w:rStyle w:val="Kommentarzeichen"/>
          <w:rFonts w:cs="Angsana New"/>
        </w:rPr>
        <w:commentReference w:id="79"/>
      </w:r>
      <w:r w:rsidRPr="005A2C45">
        <w:rPr>
          <w:lang w:eastAsia="de-DE" w:bidi="ar-SA"/>
        </w:rPr>
        <w:t>wird das Wasserfallm</w:t>
      </w:r>
      <w:r w:rsidR="00974A88" w:rsidRPr="005A2C45">
        <w:rPr>
          <w:lang w:eastAsia="de-DE" w:bidi="ar-SA"/>
        </w:rPr>
        <w:t>odell</w:t>
      </w:r>
      <w:r w:rsidRPr="005A2C45">
        <w:rPr>
          <w:lang w:eastAsia="de-DE" w:bidi="ar-SA"/>
        </w:rPr>
        <w:t xml:space="preserve"> nicht streng befolgt. Es wird jeweils </w:t>
      </w:r>
      <w:r w:rsidR="00974A88" w:rsidRPr="005A2C45">
        <w:rPr>
          <w:lang w:eastAsia="de-DE" w:bidi="ar-SA"/>
        </w:rPr>
        <w:t xml:space="preserve">ein </w:t>
      </w:r>
      <w:r w:rsidRPr="005A2C45">
        <w:rPr>
          <w:lang w:eastAsia="de-DE" w:bidi="ar-SA"/>
        </w:rPr>
        <w:t xml:space="preserve">Testumgebungselement genommen und </w:t>
      </w:r>
      <w:r w:rsidR="00974A88" w:rsidRPr="005A2C45">
        <w:rPr>
          <w:lang w:eastAsia="de-DE" w:bidi="ar-SA"/>
        </w:rPr>
        <w:t xml:space="preserve">es durchläuft </w:t>
      </w:r>
      <w:r w:rsidRPr="005A2C45">
        <w:rPr>
          <w:lang w:eastAsia="de-DE" w:bidi="ar-SA"/>
        </w:rPr>
        <w:t xml:space="preserve">den Entwurf, </w:t>
      </w:r>
      <w:r w:rsidR="00974A88" w:rsidRPr="005A2C45">
        <w:rPr>
          <w:lang w:eastAsia="de-DE" w:bidi="ar-SA"/>
        </w:rPr>
        <w:t xml:space="preserve">die </w:t>
      </w:r>
      <w:r w:rsidRPr="005A2C45">
        <w:rPr>
          <w:lang w:eastAsia="de-DE" w:bidi="ar-SA"/>
        </w:rPr>
        <w:t xml:space="preserve">Implementierungsphase sowie die Testphase. Erst nach erfolgreichem Testdurchlauf wird </w:t>
      </w:r>
      <w:r w:rsidR="00974A88" w:rsidRPr="005A2C45">
        <w:rPr>
          <w:lang w:eastAsia="de-DE" w:bidi="ar-SA"/>
        </w:rPr>
        <w:t>mit dem</w:t>
      </w:r>
      <w:r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8791E">
        <w:rPr>
          <w:lang w:eastAsia="de-DE" w:bidi="ar-SA"/>
        </w:rPr>
        <w:t>den. Das entspricht</w:t>
      </w:r>
      <w:r w:rsidR="00974A88" w:rsidRPr="005A2C45">
        <w:rPr>
          <w:lang w:eastAsia="de-DE" w:bidi="ar-SA"/>
        </w:rPr>
        <w:t xml:space="preserve"> nicht </w:t>
      </w:r>
      <w:r w:rsidR="0088791E">
        <w:rPr>
          <w:lang w:eastAsia="de-DE" w:bidi="ar-SA"/>
        </w:rPr>
        <w:t xml:space="preserve">vollständig </w:t>
      </w:r>
      <w:r w:rsidR="00974A88" w:rsidRPr="005A2C45">
        <w:rPr>
          <w:lang w:eastAsia="de-DE" w:bidi="ar-SA"/>
        </w:rPr>
        <w:t>der Vorgabe des Wasserfallmodells.</w:t>
      </w:r>
    </w:p>
    <w:p w14:paraId="29411318" w14:textId="77777777" w:rsidR="004B54ED" w:rsidRPr="005A2C45" w:rsidRDefault="004B54ED" w:rsidP="004B54ED">
      <w:pPr>
        <w:pStyle w:val="berschrift2"/>
      </w:pPr>
      <w:bookmarkStart w:id="80" w:name="_Ref491334433"/>
      <w:bookmarkStart w:id="81" w:name="_Toc491801431"/>
      <w:r w:rsidRPr="005A2C45">
        <w:t>Hilfsmittel</w:t>
      </w:r>
      <w:bookmarkEnd w:id="80"/>
      <w:bookmarkEnd w:id="81"/>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2" w:name="_Toc491801432"/>
      <w:r w:rsidRPr="005A2C45">
        <w:lastRenderedPageBreak/>
        <w:t>SoftwareVersionsDatabase</w:t>
      </w:r>
      <w:bookmarkEnd w:id="82"/>
    </w:p>
    <w:p w14:paraId="0F390177" w14:textId="54707053"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B44DEC" w:rsidRPr="005A2C45">
        <w:t>,</w:t>
      </w:r>
      <w:r w:rsidR="004F6B63" w:rsidRPr="005A2C45">
        <w:t xml:space="preserve"> um Daten </w:t>
      </w:r>
      <w:r w:rsidR="00B44DEC" w:rsidRPr="005A2C45">
        <w:t>oder</w:t>
      </w:r>
      <w:r w:rsidR="004F6B63" w:rsidRPr="005A2C45">
        <w:t xml:space="preserve"> auch den Zugang zu </w:t>
      </w:r>
      <w:r w:rsidR="00E058CC" w:rsidRPr="005A2C45">
        <w:t>MS-</w:t>
      </w:r>
      <w:r w:rsidR="004F6B63" w:rsidRPr="005A2C45">
        <w:t>SQL Servern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F65238" w:rsidRPr="005A2C45">
        <w:t xml:space="preserve">Tabelle </w:t>
      </w:r>
      <w:r w:rsidR="00F65238" w:rsidRPr="005A2C45">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342A8F">
            <w:pPr>
              <w:pStyle w:val="Standardeinzug"/>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342A8F">
            <w:pPr>
              <w:pStyle w:val="Standardeinzug"/>
              <w:ind w:left="0"/>
            </w:pPr>
            <w:r w:rsidRPr="005A2C45">
              <w:t>Gewichtung</w:t>
            </w:r>
          </w:p>
        </w:tc>
        <w:tc>
          <w:tcPr>
            <w:tcW w:w="4358" w:type="dxa"/>
            <w:gridSpan w:val="5"/>
            <w:shd w:val="clear" w:color="auto" w:fill="D9D9D9" w:themeFill="background1" w:themeFillShade="D9"/>
          </w:tcPr>
          <w:p w14:paraId="619E6F64" w14:textId="77777777" w:rsidR="00CA0CE9" w:rsidRPr="005A2C45" w:rsidRDefault="00CA0CE9" w:rsidP="004F6B63">
            <w:pPr>
              <w:pStyle w:val="Standardeinzug"/>
              <w:tabs>
                <w:tab w:val="left" w:pos="1175"/>
              </w:tabs>
              <w:ind w:left="0"/>
              <w:jc w:val="center"/>
            </w:pPr>
            <w:r w:rsidRPr="005A2C45">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342A8F">
            <w:pPr>
              <w:pStyle w:val="Standardeinzug"/>
              <w:ind w:left="0"/>
            </w:pPr>
          </w:p>
        </w:tc>
        <w:tc>
          <w:tcPr>
            <w:tcW w:w="1418" w:type="dxa"/>
            <w:vMerge/>
            <w:shd w:val="clear" w:color="auto" w:fill="D9D9D9" w:themeFill="background1" w:themeFillShade="D9"/>
          </w:tcPr>
          <w:p w14:paraId="5EA2C9A1" w14:textId="77777777" w:rsidR="00CA0CE9" w:rsidRPr="005A2C45" w:rsidRDefault="00CA0CE9" w:rsidP="00342A8F">
            <w:pPr>
              <w:pStyle w:val="Standardeinzug"/>
              <w:ind w:left="0"/>
            </w:pPr>
          </w:p>
        </w:tc>
        <w:tc>
          <w:tcPr>
            <w:tcW w:w="2126" w:type="dxa"/>
            <w:gridSpan w:val="2"/>
            <w:shd w:val="clear" w:color="auto" w:fill="D9D9D9" w:themeFill="background1" w:themeFillShade="D9"/>
          </w:tcPr>
          <w:p w14:paraId="261E0386" w14:textId="77777777" w:rsidR="00CA0CE9" w:rsidRPr="005A2C45" w:rsidRDefault="00CA0CE9" w:rsidP="00342A8F">
            <w:pPr>
              <w:pStyle w:val="Standardeinzug"/>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342A8F">
            <w:pPr>
              <w:pStyle w:val="Standardeinzug"/>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342A8F">
            <w:pPr>
              <w:pStyle w:val="Standardeinzug"/>
              <w:ind w:left="0"/>
            </w:pPr>
          </w:p>
        </w:tc>
        <w:tc>
          <w:tcPr>
            <w:tcW w:w="1418" w:type="dxa"/>
            <w:vMerge/>
            <w:shd w:val="clear" w:color="auto" w:fill="D9D9D9" w:themeFill="background1" w:themeFillShade="D9"/>
          </w:tcPr>
          <w:p w14:paraId="383BAAF1" w14:textId="77777777" w:rsidR="00CA0CE9" w:rsidRPr="005A2C45" w:rsidRDefault="00CA0CE9" w:rsidP="00342A8F">
            <w:pPr>
              <w:pStyle w:val="Standardeinzug"/>
              <w:ind w:left="0"/>
            </w:pPr>
          </w:p>
        </w:tc>
        <w:tc>
          <w:tcPr>
            <w:tcW w:w="992" w:type="dxa"/>
            <w:shd w:val="clear" w:color="auto" w:fill="D9D9D9" w:themeFill="background1" w:themeFillShade="D9"/>
          </w:tcPr>
          <w:p w14:paraId="6419A887" w14:textId="77777777" w:rsidR="00CA0CE9" w:rsidRPr="005A2C45" w:rsidRDefault="00CA0CE9" w:rsidP="00342A8F">
            <w:pPr>
              <w:pStyle w:val="Standardeinzug"/>
              <w:ind w:left="0"/>
            </w:pPr>
            <w:r w:rsidRPr="005A2C45">
              <w:t>Punkte</w:t>
            </w:r>
          </w:p>
        </w:tc>
        <w:tc>
          <w:tcPr>
            <w:tcW w:w="1134" w:type="dxa"/>
            <w:shd w:val="clear" w:color="auto" w:fill="D9D9D9" w:themeFill="background1" w:themeFillShade="D9"/>
          </w:tcPr>
          <w:p w14:paraId="47634019" w14:textId="77777777" w:rsidR="00CA0CE9" w:rsidRPr="005A2C45" w:rsidRDefault="00CA0CE9" w:rsidP="00342A8F">
            <w:pPr>
              <w:pStyle w:val="Standardeinzug"/>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342A8F">
            <w:pPr>
              <w:pStyle w:val="Standardeinzug"/>
              <w:ind w:left="0"/>
            </w:pPr>
            <w:r w:rsidRPr="005A2C45">
              <w:t>Punkte</w:t>
            </w:r>
          </w:p>
        </w:tc>
        <w:tc>
          <w:tcPr>
            <w:tcW w:w="1240" w:type="dxa"/>
            <w:shd w:val="clear" w:color="auto" w:fill="D9D9D9" w:themeFill="background1" w:themeFillShade="D9"/>
          </w:tcPr>
          <w:p w14:paraId="7ADD7CED" w14:textId="77777777" w:rsidR="00CA0CE9" w:rsidRPr="005A2C45" w:rsidRDefault="00CA0CE9" w:rsidP="00342A8F">
            <w:pPr>
              <w:pStyle w:val="Standardeinzug"/>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342A8F">
            <w:pPr>
              <w:pStyle w:val="Standardeinzug"/>
              <w:ind w:left="0"/>
            </w:pPr>
            <w:r w:rsidRPr="005A2C45">
              <w:t>Preis</w:t>
            </w:r>
          </w:p>
        </w:tc>
        <w:tc>
          <w:tcPr>
            <w:tcW w:w="1418" w:type="dxa"/>
          </w:tcPr>
          <w:p w14:paraId="2CB44000" w14:textId="77777777" w:rsidR="007F22B2" w:rsidRPr="005A2C45" w:rsidRDefault="007F22B2" w:rsidP="00342A8F">
            <w:pPr>
              <w:pStyle w:val="Standardeinzug"/>
              <w:ind w:left="0"/>
            </w:pPr>
            <w:r w:rsidRPr="005A2C45">
              <w:t>5</w:t>
            </w:r>
          </w:p>
        </w:tc>
        <w:tc>
          <w:tcPr>
            <w:tcW w:w="992" w:type="dxa"/>
          </w:tcPr>
          <w:p w14:paraId="1A0816B2" w14:textId="77777777" w:rsidR="007F22B2" w:rsidRPr="005A2C45" w:rsidRDefault="007F22B2" w:rsidP="00342A8F">
            <w:pPr>
              <w:pStyle w:val="Standardeinzug"/>
              <w:ind w:left="0"/>
            </w:pPr>
            <w:r w:rsidRPr="005A2C45">
              <w:t>10</w:t>
            </w:r>
          </w:p>
        </w:tc>
        <w:tc>
          <w:tcPr>
            <w:tcW w:w="1134" w:type="dxa"/>
          </w:tcPr>
          <w:p w14:paraId="435B6436" w14:textId="77777777" w:rsidR="007F22B2" w:rsidRPr="005A2C45" w:rsidRDefault="007F22B2" w:rsidP="00342A8F">
            <w:pPr>
              <w:pStyle w:val="Standardeinzug"/>
              <w:ind w:left="0"/>
            </w:pPr>
            <w:r w:rsidRPr="005A2C45">
              <w:t>50</w:t>
            </w:r>
          </w:p>
        </w:tc>
        <w:tc>
          <w:tcPr>
            <w:tcW w:w="711" w:type="dxa"/>
          </w:tcPr>
          <w:p w14:paraId="24203247" w14:textId="77777777" w:rsidR="007F22B2" w:rsidRPr="005A2C45" w:rsidRDefault="007F22B2" w:rsidP="00342A8F">
            <w:pPr>
              <w:pStyle w:val="Standardeinzug"/>
              <w:ind w:left="0"/>
            </w:pPr>
            <w:r w:rsidRPr="005A2C45">
              <w:t>5</w:t>
            </w:r>
          </w:p>
        </w:tc>
        <w:tc>
          <w:tcPr>
            <w:tcW w:w="1521" w:type="dxa"/>
            <w:gridSpan w:val="2"/>
          </w:tcPr>
          <w:p w14:paraId="02358C4A" w14:textId="77777777" w:rsidR="007F22B2" w:rsidRPr="005A2C45" w:rsidRDefault="007F22B2" w:rsidP="00342A8F">
            <w:pPr>
              <w:pStyle w:val="Standardeinzug"/>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342A8F">
            <w:pPr>
              <w:pStyle w:val="Standardeinzug"/>
              <w:ind w:left="0"/>
            </w:pPr>
            <w:r w:rsidRPr="005A2C45">
              <w:t>Bereits im Einsatz</w:t>
            </w:r>
          </w:p>
        </w:tc>
        <w:tc>
          <w:tcPr>
            <w:tcW w:w="1418" w:type="dxa"/>
          </w:tcPr>
          <w:p w14:paraId="5AE7CEC2" w14:textId="77777777" w:rsidR="004F6B63" w:rsidRPr="005A2C45" w:rsidRDefault="007F22B2" w:rsidP="00342A8F">
            <w:pPr>
              <w:pStyle w:val="Standardeinzug"/>
              <w:ind w:left="0"/>
            </w:pPr>
            <w:r w:rsidRPr="005A2C45">
              <w:t>15</w:t>
            </w:r>
          </w:p>
        </w:tc>
        <w:tc>
          <w:tcPr>
            <w:tcW w:w="992" w:type="dxa"/>
          </w:tcPr>
          <w:p w14:paraId="09F3BE93" w14:textId="77777777" w:rsidR="004F6B63" w:rsidRPr="005A2C45" w:rsidRDefault="007F22B2" w:rsidP="00342A8F">
            <w:pPr>
              <w:pStyle w:val="Standardeinzug"/>
              <w:ind w:left="0"/>
            </w:pPr>
            <w:r w:rsidRPr="005A2C45">
              <w:t>0</w:t>
            </w:r>
          </w:p>
        </w:tc>
        <w:tc>
          <w:tcPr>
            <w:tcW w:w="1134" w:type="dxa"/>
          </w:tcPr>
          <w:p w14:paraId="66E2B590" w14:textId="77777777" w:rsidR="004F6B63" w:rsidRPr="005A2C45" w:rsidRDefault="007F22B2" w:rsidP="00342A8F">
            <w:pPr>
              <w:pStyle w:val="Standardeinzug"/>
              <w:ind w:left="0"/>
            </w:pPr>
            <w:r w:rsidRPr="005A2C45">
              <w:t>0</w:t>
            </w:r>
          </w:p>
        </w:tc>
        <w:tc>
          <w:tcPr>
            <w:tcW w:w="711" w:type="dxa"/>
          </w:tcPr>
          <w:p w14:paraId="225C3CF1" w14:textId="77777777" w:rsidR="004F6B63" w:rsidRPr="005A2C45" w:rsidRDefault="007F22B2" w:rsidP="00342A8F">
            <w:pPr>
              <w:pStyle w:val="Standardeinzug"/>
              <w:ind w:left="0"/>
            </w:pPr>
            <w:r w:rsidRPr="005A2C45">
              <w:t>10</w:t>
            </w:r>
          </w:p>
        </w:tc>
        <w:tc>
          <w:tcPr>
            <w:tcW w:w="1521" w:type="dxa"/>
            <w:gridSpan w:val="2"/>
          </w:tcPr>
          <w:p w14:paraId="479AA50B" w14:textId="77777777" w:rsidR="004F6B63" w:rsidRPr="005A2C45" w:rsidRDefault="007F22B2" w:rsidP="00342A8F">
            <w:pPr>
              <w:pStyle w:val="Standardeinzug"/>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342A8F">
            <w:pPr>
              <w:pStyle w:val="Standardeinzug"/>
              <w:ind w:left="0"/>
            </w:pPr>
            <w:r w:rsidRPr="005A2C45">
              <w:t>Bedienoberfläche</w:t>
            </w:r>
          </w:p>
        </w:tc>
        <w:tc>
          <w:tcPr>
            <w:tcW w:w="1418" w:type="dxa"/>
          </w:tcPr>
          <w:p w14:paraId="288A4A6F" w14:textId="77777777" w:rsidR="004F6B63" w:rsidRPr="005A2C45" w:rsidRDefault="007F22B2" w:rsidP="00342A8F">
            <w:pPr>
              <w:pStyle w:val="Standardeinzug"/>
              <w:ind w:left="0"/>
            </w:pPr>
            <w:r w:rsidRPr="005A2C45">
              <w:t>10</w:t>
            </w:r>
          </w:p>
        </w:tc>
        <w:tc>
          <w:tcPr>
            <w:tcW w:w="992" w:type="dxa"/>
          </w:tcPr>
          <w:p w14:paraId="5C5656E5" w14:textId="77777777" w:rsidR="004F6B63" w:rsidRPr="005A2C45" w:rsidRDefault="007F22B2" w:rsidP="00342A8F">
            <w:pPr>
              <w:pStyle w:val="Standardeinzug"/>
              <w:ind w:left="0"/>
            </w:pPr>
            <w:r w:rsidRPr="005A2C45">
              <w:t>10</w:t>
            </w:r>
          </w:p>
        </w:tc>
        <w:tc>
          <w:tcPr>
            <w:tcW w:w="1134" w:type="dxa"/>
          </w:tcPr>
          <w:p w14:paraId="77506F79" w14:textId="77777777" w:rsidR="004F6B63" w:rsidRPr="005A2C45" w:rsidRDefault="007F22B2" w:rsidP="00342A8F">
            <w:pPr>
              <w:pStyle w:val="Standardeinzug"/>
              <w:ind w:left="0"/>
            </w:pPr>
            <w:r w:rsidRPr="005A2C45">
              <w:t>100</w:t>
            </w:r>
          </w:p>
        </w:tc>
        <w:tc>
          <w:tcPr>
            <w:tcW w:w="711" w:type="dxa"/>
          </w:tcPr>
          <w:p w14:paraId="63D15E74" w14:textId="77777777" w:rsidR="004F6B63" w:rsidRPr="005A2C45" w:rsidRDefault="00E058CC" w:rsidP="00342A8F">
            <w:pPr>
              <w:pStyle w:val="Standardeinzug"/>
              <w:ind w:left="0"/>
            </w:pPr>
            <w:r w:rsidRPr="005A2C45">
              <w:t>5</w:t>
            </w:r>
          </w:p>
        </w:tc>
        <w:tc>
          <w:tcPr>
            <w:tcW w:w="1521" w:type="dxa"/>
            <w:gridSpan w:val="2"/>
          </w:tcPr>
          <w:p w14:paraId="72217EC0" w14:textId="77777777" w:rsidR="004F6B63" w:rsidRPr="005A2C45" w:rsidRDefault="00E058CC" w:rsidP="00342A8F">
            <w:pPr>
              <w:pStyle w:val="Standardeinzug"/>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342A8F">
            <w:pPr>
              <w:pStyle w:val="Standardeinzug"/>
              <w:ind w:left="0"/>
            </w:pPr>
            <w:r w:rsidRPr="005A2C45">
              <w:t>Fehleranfälligkeit</w:t>
            </w:r>
          </w:p>
        </w:tc>
        <w:tc>
          <w:tcPr>
            <w:tcW w:w="1418" w:type="dxa"/>
          </w:tcPr>
          <w:p w14:paraId="1DBF4B1C" w14:textId="77777777" w:rsidR="007F22B2" w:rsidRPr="005A2C45" w:rsidRDefault="007F22B2" w:rsidP="00342A8F">
            <w:pPr>
              <w:pStyle w:val="Standardeinzug"/>
              <w:ind w:left="0"/>
            </w:pPr>
            <w:r w:rsidRPr="005A2C45">
              <w:t>10</w:t>
            </w:r>
          </w:p>
        </w:tc>
        <w:tc>
          <w:tcPr>
            <w:tcW w:w="992" w:type="dxa"/>
          </w:tcPr>
          <w:p w14:paraId="4EB12B18" w14:textId="77777777" w:rsidR="007F22B2" w:rsidRPr="005A2C45" w:rsidRDefault="007F22B2" w:rsidP="00342A8F">
            <w:pPr>
              <w:pStyle w:val="Standardeinzug"/>
              <w:ind w:left="0"/>
            </w:pPr>
            <w:r w:rsidRPr="005A2C45">
              <w:t>5</w:t>
            </w:r>
          </w:p>
        </w:tc>
        <w:tc>
          <w:tcPr>
            <w:tcW w:w="1134" w:type="dxa"/>
          </w:tcPr>
          <w:p w14:paraId="7DCF11DB" w14:textId="77777777" w:rsidR="007F22B2" w:rsidRPr="005A2C45" w:rsidRDefault="007F22B2" w:rsidP="00342A8F">
            <w:pPr>
              <w:pStyle w:val="Standardeinzug"/>
              <w:ind w:left="0"/>
            </w:pPr>
            <w:r w:rsidRPr="005A2C45">
              <w:t>50</w:t>
            </w:r>
          </w:p>
        </w:tc>
        <w:tc>
          <w:tcPr>
            <w:tcW w:w="711" w:type="dxa"/>
          </w:tcPr>
          <w:p w14:paraId="0BECEC1B" w14:textId="77777777" w:rsidR="007F22B2" w:rsidRPr="005A2C45" w:rsidRDefault="007F22B2" w:rsidP="00342A8F">
            <w:pPr>
              <w:pStyle w:val="Standardeinzug"/>
              <w:ind w:left="0"/>
            </w:pPr>
            <w:r w:rsidRPr="005A2C45">
              <w:t>8</w:t>
            </w:r>
          </w:p>
        </w:tc>
        <w:tc>
          <w:tcPr>
            <w:tcW w:w="1521" w:type="dxa"/>
            <w:gridSpan w:val="2"/>
          </w:tcPr>
          <w:p w14:paraId="1B2A90DE" w14:textId="77777777" w:rsidR="007F22B2" w:rsidRPr="005A2C45" w:rsidRDefault="007F22B2" w:rsidP="00342A8F">
            <w:pPr>
              <w:pStyle w:val="Standardeinzug"/>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342A8F">
            <w:pPr>
              <w:pStyle w:val="Standardeinzug"/>
              <w:ind w:left="0"/>
            </w:pPr>
            <w:r w:rsidRPr="005A2C45">
              <w:t>Mehrbenutzerverwaltung</w:t>
            </w:r>
          </w:p>
        </w:tc>
        <w:tc>
          <w:tcPr>
            <w:tcW w:w="1418" w:type="dxa"/>
          </w:tcPr>
          <w:p w14:paraId="4D57E66C" w14:textId="77777777" w:rsidR="004F6B63" w:rsidRPr="005A2C45" w:rsidRDefault="007F22B2" w:rsidP="00342A8F">
            <w:pPr>
              <w:pStyle w:val="Standardeinzug"/>
              <w:ind w:left="0"/>
            </w:pPr>
            <w:r w:rsidRPr="005A2C45">
              <w:t>5</w:t>
            </w:r>
          </w:p>
        </w:tc>
        <w:tc>
          <w:tcPr>
            <w:tcW w:w="992" w:type="dxa"/>
          </w:tcPr>
          <w:p w14:paraId="402F9E91" w14:textId="77777777" w:rsidR="004F6B63" w:rsidRPr="005A2C45" w:rsidRDefault="007F22B2" w:rsidP="00342A8F">
            <w:pPr>
              <w:pStyle w:val="Standardeinzug"/>
              <w:ind w:left="0"/>
            </w:pPr>
            <w:r w:rsidRPr="005A2C45">
              <w:t>3</w:t>
            </w:r>
          </w:p>
        </w:tc>
        <w:tc>
          <w:tcPr>
            <w:tcW w:w="1134" w:type="dxa"/>
          </w:tcPr>
          <w:p w14:paraId="7DE2F8A3" w14:textId="77777777" w:rsidR="004F6B63" w:rsidRPr="005A2C45" w:rsidRDefault="007F22B2" w:rsidP="00342A8F">
            <w:pPr>
              <w:pStyle w:val="Standardeinzug"/>
              <w:ind w:left="0"/>
            </w:pPr>
            <w:r w:rsidRPr="005A2C45">
              <w:t>15</w:t>
            </w:r>
          </w:p>
        </w:tc>
        <w:tc>
          <w:tcPr>
            <w:tcW w:w="711" w:type="dxa"/>
          </w:tcPr>
          <w:p w14:paraId="07698EDD" w14:textId="77777777" w:rsidR="004F6B63" w:rsidRPr="005A2C45" w:rsidRDefault="007F22B2" w:rsidP="00342A8F">
            <w:pPr>
              <w:pStyle w:val="Standardeinzug"/>
              <w:ind w:left="0"/>
            </w:pPr>
            <w:r w:rsidRPr="005A2C45">
              <w:t>6</w:t>
            </w:r>
          </w:p>
        </w:tc>
        <w:tc>
          <w:tcPr>
            <w:tcW w:w="1521" w:type="dxa"/>
            <w:gridSpan w:val="2"/>
          </w:tcPr>
          <w:p w14:paraId="779A5B52" w14:textId="77777777" w:rsidR="004F6B63" w:rsidRPr="005A2C45" w:rsidRDefault="007F22B2" w:rsidP="00342A8F">
            <w:pPr>
              <w:pStyle w:val="Standardeinzug"/>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342A8F">
            <w:pPr>
              <w:pStyle w:val="Standardeinzug"/>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342A8F">
            <w:pPr>
              <w:pStyle w:val="Standardeinzug"/>
              <w:ind w:left="0"/>
            </w:pPr>
            <w:r w:rsidRPr="005A2C45">
              <w:t>5</w:t>
            </w:r>
          </w:p>
        </w:tc>
        <w:tc>
          <w:tcPr>
            <w:tcW w:w="992" w:type="dxa"/>
            <w:tcBorders>
              <w:bottom w:val="triple" w:sz="4" w:space="0" w:color="auto"/>
            </w:tcBorders>
          </w:tcPr>
          <w:p w14:paraId="3AB9B297" w14:textId="77777777" w:rsidR="00BD57F8" w:rsidRPr="005A2C45" w:rsidRDefault="007F22B2" w:rsidP="00342A8F">
            <w:pPr>
              <w:pStyle w:val="Standardeinzug"/>
              <w:ind w:left="0"/>
            </w:pPr>
            <w:r w:rsidRPr="005A2C45">
              <w:t>3</w:t>
            </w:r>
          </w:p>
        </w:tc>
        <w:tc>
          <w:tcPr>
            <w:tcW w:w="1134" w:type="dxa"/>
            <w:tcBorders>
              <w:bottom w:val="triple" w:sz="4" w:space="0" w:color="auto"/>
            </w:tcBorders>
          </w:tcPr>
          <w:p w14:paraId="01051FD4" w14:textId="77777777" w:rsidR="00BD57F8" w:rsidRPr="005A2C45" w:rsidRDefault="007F22B2" w:rsidP="00342A8F">
            <w:pPr>
              <w:pStyle w:val="Standardeinzug"/>
              <w:ind w:left="0"/>
            </w:pPr>
            <w:r w:rsidRPr="005A2C45">
              <w:t>15</w:t>
            </w:r>
          </w:p>
        </w:tc>
        <w:tc>
          <w:tcPr>
            <w:tcW w:w="711" w:type="dxa"/>
            <w:tcBorders>
              <w:bottom w:val="triple" w:sz="4" w:space="0" w:color="auto"/>
            </w:tcBorders>
          </w:tcPr>
          <w:p w14:paraId="3CA2BABE" w14:textId="77777777" w:rsidR="00BD57F8" w:rsidRPr="005A2C45" w:rsidRDefault="007F22B2" w:rsidP="00342A8F">
            <w:pPr>
              <w:pStyle w:val="Standardeinzug"/>
              <w:ind w:left="0"/>
            </w:pPr>
            <w:r w:rsidRPr="005A2C45">
              <w:t>5</w:t>
            </w:r>
          </w:p>
        </w:tc>
        <w:tc>
          <w:tcPr>
            <w:tcW w:w="1521" w:type="dxa"/>
            <w:gridSpan w:val="2"/>
            <w:tcBorders>
              <w:bottom w:val="triple" w:sz="4" w:space="0" w:color="auto"/>
            </w:tcBorders>
          </w:tcPr>
          <w:p w14:paraId="49E2E3BD" w14:textId="77777777" w:rsidR="00BD57F8" w:rsidRPr="005A2C45" w:rsidRDefault="00C831AA" w:rsidP="00342A8F">
            <w:pPr>
              <w:pStyle w:val="Standardeinzug"/>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342A8F">
            <w:pPr>
              <w:pStyle w:val="Standardeinzug"/>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342A8F">
            <w:pPr>
              <w:pStyle w:val="Standardeinzug"/>
              <w:ind w:left="0"/>
            </w:pPr>
            <w:r w:rsidRPr="005A2C45">
              <w:t>100</w:t>
            </w:r>
          </w:p>
        </w:tc>
        <w:tc>
          <w:tcPr>
            <w:tcW w:w="992" w:type="dxa"/>
            <w:tcBorders>
              <w:top w:val="triple" w:sz="4" w:space="0" w:color="auto"/>
            </w:tcBorders>
          </w:tcPr>
          <w:p w14:paraId="13F562C4" w14:textId="77777777" w:rsidR="007F22B2" w:rsidRPr="005A2C45"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342A8F">
            <w:pPr>
              <w:pStyle w:val="Standardeinzug"/>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342A8F">
            <w:pPr>
              <w:pStyle w:val="Standardeinzug"/>
              <w:ind w:left="0"/>
              <w:rPr>
                <w:b/>
              </w:rPr>
            </w:pPr>
            <w:r w:rsidRPr="005A2C45">
              <w:rPr>
                <w:b/>
              </w:rPr>
              <w:t>3</w:t>
            </w:r>
            <w:r w:rsidR="00E058CC" w:rsidRPr="005A2C45">
              <w:rPr>
                <w:b/>
              </w:rPr>
              <w:t>6</w:t>
            </w:r>
            <w:r w:rsidRPr="005A2C45">
              <w:rPr>
                <w:b/>
              </w:rPr>
              <w:t>0</w:t>
            </w:r>
          </w:p>
        </w:tc>
      </w:tr>
    </w:tbl>
    <w:p w14:paraId="307B2E69" w14:textId="77777777" w:rsidR="007703F4" w:rsidRPr="005A2C45" w:rsidRDefault="007703F4" w:rsidP="007703F4">
      <w:pPr>
        <w:pStyle w:val="Beschriftung"/>
      </w:pPr>
      <w:bookmarkStart w:id="83" w:name="_Ref491447602"/>
      <w:bookmarkStart w:id="84" w:name="_Toc491509878"/>
      <w:r w:rsidRPr="005A2C45">
        <w:t xml:space="preserve">Tabelle </w:t>
      </w:r>
      <w:fldSimple w:instr=" SEQ Tabelle \* ARABIC ">
        <w:r w:rsidR="009B1131" w:rsidRPr="005A2C45">
          <w:rPr>
            <w:noProof/>
          </w:rPr>
          <w:t>2</w:t>
        </w:r>
      </w:fldSimple>
      <w:bookmarkEnd w:id="83"/>
      <w:r w:rsidRPr="005A2C45">
        <w:t>: Nutzwertanalyse Datenbanklösung</w:t>
      </w:r>
      <w:bookmarkEnd w:id="84"/>
    </w:p>
    <w:p w14:paraId="00B04E4F" w14:textId="7E96A29C" w:rsidR="004F6B63" w:rsidRPr="005A2C45" w:rsidRDefault="00C831AA" w:rsidP="00342A8F">
      <w:pPr>
        <w:pStyle w:val="Standardeinzug"/>
        <w:ind w:left="0"/>
      </w:pPr>
      <w:r w:rsidRPr="005A2C45">
        <w:t xml:space="preserve">Der Ausschlag ist auf die Lösung MS-SQL Server gefallen, da bereits eine SoftwareVersionsDatabase im Einsatz ist, welche in einer </w:t>
      </w:r>
      <w:r w:rsidR="0079211D">
        <w:t>früheren eigenen</w:t>
      </w:r>
      <w:r w:rsidRPr="005A2C45">
        <w:t xml:space="preserve"> Projektarbeit erstellt wurde. Die MS Access Lösung ist </w:t>
      </w:r>
      <w:r w:rsidR="00B44DEC" w:rsidRPr="005A2C45">
        <w:t xml:space="preserve">nur </w:t>
      </w:r>
      <w:r w:rsidRPr="005A2C45">
        <w:t>für wenige Benutzer geeignet, welche hier im Bereich der Benutzerverwaltung und Synchronisation negativ i</w:t>
      </w:r>
      <w:r w:rsidR="0053606D" w:rsidRPr="005A2C45">
        <w:t>ns Gewicht fällt, welche</w:t>
      </w:r>
      <w:r w:rsidR="0079211D">
        <w:t xml:space="preserve"> aber</w:t>
      </w:r>
      <w:r w:rsidR="0053606D" w:rsidRPr="005A2C45">
        <w:t xml:space="preserve"> für die Firmware Database Applikation nötig </w:t>
      </w:r>
      <w:commentRangeStart w:id="85"/>
      <w:r w:rsidR="0053606D" w:rsidRPr="005A2C45">
        <w:t>sind</w:t>
      </w:r>
      <w:commentRangeEnd w:id="85"/>
      <w:r w:rsidR="0079211D">
        <w:rPr>
          <w:rStyle w:val="Kommentarzeichen"/>
          <w:rFonts w:eastAsiaTheme="minorEastAsia" w:cs="Angsana New"/>
          <w:lang w:eastAsia="en-US" w:bidi="th-TH"/>
        </w:rPr>
        <w:commentReference w:id="85"/>
      </w:r>
      <w:r w:rsidR="0053606D" w:rsidRPr="005A2C45">
        <w:t>.</w:t>
      </w:r>
    </w:p>
    <w:p w14:paraId="06B8F037" w14:textId="61FAC244" w:rsidR="00E058CC" w:rsidRPr="005A2C45" w:rsidRDefault="00E058CC" w:rsidP="00342A8F">
      <w:pPr>
        <w:pStyle w:val="Standardeinzug"/>
        <w:ind w:left="0"/>
      </w:pPr>
      <w:r w:rsidRPr="005A2C45">
        <w:t xml:space="preserve">Für die Modellierung der Datenbanktabellen wird mit </w:t>
      </w:r>
      <w:commentRangeStart w:id="86"/>
      <w:r w:rsidRPr="005A2C45">
        <w:t xml:space="preserve">MySQL Workbench </w:t>
      </w:r>
      <w:commentRangeEnd w:id="86"/>
      <w:r w:rsidR="0079211D">
        <w:rPr>
          <w:rStyle w:val="Kommentarzeichen"/>
          <w:rFonts w:eastAsiaTheme="minorEastAsia" w:cs="Angsana New"/>
          <w:lang w:eastAsia="en-US" w:bidi="th-TH"/>
        </w:rPr>
        <w:commentReference w:id="86"/>
      </w:r>
      <w:r w:rsidRPr="005A2C45">
        <w:t>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87" w:name="_Ref491416115"/>
      <w:r w:rsidRPr="005A2C45">
        <w:t>Zugriff auf SoftwareVersionsDatabase</w:t>
      </w:r>
      <w:bookmarkEnd w:id="87"/>
    </w:p>
    <w:p w14:paraId="6BED594F" w14:textId="2C792971" w:rsidR="00CA0CE9" w:rsidRPr="005A2C45" w:rsidRDefault="0079211D" w:rsidP="00CA0CE9">
      <w:pPr>
        <w:rPr>
          <w:lang w:eastAsia="de-DE" w:bidi="ar-SA"/>
        </w:rPr>
      </w:pPr>
      <w:r>
        <w:rPr>
          <w:lang w:eastAsia="de-DE" w:bidi="ar-SA"/>
        </w:rPr>
        <w:t>Der Zugriff auf die SoftwareVersionsDatabase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commentRangeStart w:id="88"/>
      <w:r w:rsidR="00CA0CE9" w:rsidRPr="005A2C45">
        <w:rPr>
          <w:lang w:eastAsia="de-DE" w:bidi="ar-SA"/>
        </w:rPr>
        <w:t>In den nächsten Unterkapiteln wird beschrieben, dass Test, TestUpd</w:t>
      </w:r>
      <w:r w:rsidR="00B44DEC" w:rsidRPr="005A2C45">
        <w:rPr>
          <w:lang w:eastAsia="de-DE" w:bidi="ar-SA"/>
        </w:rPr>
        <w:t>a</w:t>
      </w:r>
      <w:r w:rsidR="00CA0CE9" w:rsidRPr="005A2C45">
        <w:rPr>
          <w:lang w:eastAsia="de-DE" w:bidi="ar-SA"/>
        </w:rPr>
        <w:t>teFirmware so</w:t>
      </w:r>
      <w:r w:rsidR="007072E3" w:rsidRPr="005A2C45">
        <w:rPr>
          <w:lang w:eastAsia="de-DE" w:bidi="ar-SA"/>
        </w:rPr>
        <w:t>wie TTIC2 mit CVI im Gegensatz zum ETIC2 in C# auf die Datenbank zugreifen. Im nächsten Schritt wird evaluiert welches Hilfsmittel dafür eingesetzt wird.</w:t>
      </w:r>
      <w:commentRangeEnd w:id="88"/>
      <w:r w:rsidR="00697C93">
        <w:rPr>
          <w:rStyle w:val="Kommentarzeichen"/>
          <w:rFonts w:cs="Angsana New"/>
        </w:rPr>
        <w:commentReference w:id="88"/>
      </w:r>
    </w:p>
    <w:p w14:paraId="0B880C23" w14:textId="2A4CBB22"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 SQL Servern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D46457F" w14:textId="77777777" w:rsidR="00A24DEA" w:rsidRPr="005A2C45" w:rsidRDefault="00A24DEA" w:rsidP="00CA0CE9">
      <w:pPr>
        <w:rPr>
          <w:lang w:eastAsia="de-DE" w:bidi="ar-SA"/>
        </w:rPr>
      </w:pPr>
      <w:r w:rsidRPr="005A2C45">
        <w:rPr>
          <w:b/>
          <w:lang w:eastAsia="de-DE" w:bidi="ar-SA"/>
        </w:rPr>
        <w:t>Fall 1</w:t>
      </w:r>
      <w:r w:rsidRPr="005A2C45">
        <w:rPr>
          <w:lang w:eastAsia="de-DE" w:bidi="ar-SA"/>
        </w:rPr>
        <w:t xml:space="preserve">: </w:t>
      </w:r>
      <w:r w:rsidR="00141FE9" w:rsidRPr="005A2C45">
        <w:rPr>
          <w:lang w:eastAsia="de-DE" w:bidi="ar-SA"/>
        </w:rPr>
        <w:t>Testinformationen in SoftwareVersionsDatabase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lastRenderedPageBreak/>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141FE9">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141FE9">
            <w:r w:rsidRPr="005A2C45">
              <w:t>Gewichtung</w:t>
            </w:r>
          </w:p>
        </w:tc>
        <w:tc>
          <w:tcPr>
            <w:tcW w:w="5492" w:type="dxa"/>
            <w:gridSpan w:val="6"/>
            <w:shd w:val="clear" w:color="auto" w:fill="D9D9D9" w:themeFill="background1" w:themeFillShade="D9"/>
          </w:tcPr>
          <w:p w14:paraId="46E70275" w14:textId="77777777" w:rsidR="00A804BB" w:rsidRPr="005A2C45" w:rsidRDefault="00A804BB" w:rsidP="00141FE9">
            <w:pPr>
              <w:jc w:val="center"/>
            </w:pPr>
            <w:r w:rsidRPr="005A2C45">
              <w:rPr>
                <w:lang w:eastAsia="de-DE" w:bidi="ar-SA"/>
              </w:rPr>
              <w:t>Testinformationen in SoftwareVersionsDatabase</w:t>
            </w:r>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141FE9"/>
        </w:tc>
        <w:tc>
          <w:tcPr>
            <w:tcW w:w="992" w:type="dxa"/>
            <w:vMerge/>
            <w:shd w:val="clear" w:color="auto" w:fill="D9D9D9" w:themeFill="background1" w:themeFillShade="D9"/>
          </w:tcPr>
          <w:p w14:paraId="0F534849" w14:textId="77777777" w:rsidR="00A804BB" w:rsidRPr="005A2C45" w:rsidRDefault="00A804BB" w:rsidP="00141FE9"/>
        </w:tc>
        <w:tc>
          <w:tcPr>
            <w:tcW w:w="1843" w:type="dxa"/>
            <w:gridSpan w:val="2"/>
            <w:shd w:val="clear" w:color="auto" w:fill="D9D9D9" w:themeFill="background1" w:themeFillShade="D9"/>
          </w:tcPr>
          <w:p w14:paraId="0908D3DE" w14:textId="400EC512" w:rsidR="00A804BB" w:rsidRPr="005A2C45" w:rsidRDefault="00697C93" w:rsidP="00141FE9">
            <w:pPr>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141FE9">
            <w:pPr>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141FE9">
            <w:pPr>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141FE9"/>
        </w:tc>
        <w:tc>
          <w:tcPr>
            <w:tcW w:w="992" w:type="dxa"/>
            <w:vMerge/>
          </w:tcPr>
          <w:p w14:paraId="48938541" w14:textId="77777777" w:rsidR="00A804BB" w:rsidRPr="005A2C45" w:rsidRDefault="00A804BB" w:rsidP="00141FE9"/>
        </w:tc>
        <w:tc>
          <w:tcPr>
            <w:tcW w:w="850" w:type="dxa"/>
            <w:shd w:val="clear" w:color="auto" w:fill="D9D9D9" w:themeFill="background1" w:themeFillShade="D9"/>
          </w:tcPr>
          <w:p w14:paraId="5E6BF45D" w14:textId="77777777" w:rsidR="00A804BB" w:rsidRPr="005A2C45" w:rsidRDefault="00A804BB" w:rsidP="00141FE9">
            <w:r w:rsidRPr="005A2C45">
              <w:t>Punkte</w:t>
            </w:r>
          </w:p>
        </w:tc>
        <w:tc>
          <w:tcPr>
            <w:tcW w:w="993" w:type="dxa"/>
            <w:shd w:val="clear" w:color="auto" w:fill="D9D9D9" w:themeFill="background1" w:themeFillShade="D9"/>
          </w:tcPr>
          <w:p w14:paraId="6E8A873F" w14:textId="77777777" w:rsidR="00A804BB" w:rsidRPr="005A2C45" w:rsidRDefault="00A804BB" w:rsidP="00141FE9">
            <w:r w:rsidRPr="005A2C45">
              <w:t>Gewichtet</w:t>
            </w:r>
          </w:p>
        </w:tc>
        <w:tc>
          <w:tcPr>
            <w:tcW w:w="850" w:type="dxa"/>
            <w:shd w:val="clear" w:color="auto" w:fill="D9D9D9" w:themeFill="background1" w:themeFillShade="D9"/>
          </w:tcPr>
          <w:p w14:paraId="53737891" w14:textId="77777777" w:rsidR="00A804BB" w:rsidRPr="005A2C45" w:rsidRDefault="00A804BB" w:rsidP="00141FE9">
            <w:r w:rsidRPr="005A2C45">
              <w:t>Punkte</w:t>
            </w:r>
          </w:p>
        </w:tc>
        <w:tc>
          <w:tcPr>
            <w:tcW w:w="992" w:type="dxa"/>
            <w:shd w:val="clear" w:color="auto" w:fill="D9D9D9" w:themeFill="background1" w:themeFillShade="D9"/>
          </w:tcPr>
          <w:p w14:paraId="0FE5361C" w14:textId="77777777" w:rsidR="00A804BB" w:rsidRPr="005A2C45" w:rsidRDefault="00A804BB" w:rsidP="00141FE9">
            <w:r w:rsidRPr="005A2C45">
              <w:t>Gewichtet</w:t>
            </w:r>
          </w:p>
        </w:tc>
        <w:tc>
          <w:tcPr>
            <w:tcW w:w="851" w:type="dxa"/>
            <w:shd w:val="clear" w:color="auto" w:fill="D9D9D9" w:themeFill="background1" w:themeFillShade="D9"/>
          </w:tcPr>
          <w:p w14:paraId="67598512" w14:textId="77777777" w:rsidR="00A804BB" w:rsidRPr="005A2C45" w:rsidRDefault="00A804BB" w:rsidP="00141FE9">
            <w:r w:rsidRPr="005A2C45">
              <w:t>Punkte</w:t>
            </w:r>
          </w:p>
        </w:tc>
        <w:tc>
          <w:tcPr>
            <w:tcW w:w="956" w:type="dxa"/>
            <w:shd w:val="clear" w:color="auto" w:fill="D9D9D9" w:themeFill="background1" w:themeFillShade="D9"/>
          </w:tcPr>
          <w:p w14:paraId="7052E684" w14:textId="77777777" w:rsidR="00A804BB" w:rsidRPr="005A2C45" w:rsidRDefault="00A804BB" w:rsidP="00141FE9">
            <w:r w:rsidRPr="005A2C45">
              <w:t>Gewichtet</w:t>
            </w:r>
          </w:p>
        </w:tc>
      </w:tr>
      <w:tr w:rsidR="003C040A" w:rsidRPr="005A2C45" w14:paraId="6A606926" w14:textId="77777777" w:rsidTr="005246B3">
        <w:tc>
          <w:tcPr>
            <w:tcW w:w="2802" w:type="dxa"/>
          </w:tcPr>
          <w:p w14:paraId="524271B2" w14:textId="77777777" w:rsidR="003C040A" w:rsidRPr="005A2C45" w:rsidRDefault="003C040A" w:rsidP="00141FE9">
            <w:r w:rsidRPr="005A2C45">
              <w:t>Preis</w:t>
            </w:r>
          </w:p>
        </w:tc>
        <w:tc>
          <w:tcPr>
            <w:tcW w:w="992" w:type="dxa"/>
          </w:tcPr>
          <w:p w14:paraId="5A108F3B" w14:textId="77777777" w:rsidR="003C040A" w:rsidRPr="005A2C45" w:rsidRDefault="005246B3" w:rsidP="00141FE9">
            <w:r w:rsidRPr="005A2C45">
              <w:t>10</w:t>
            </w:r>
          </w:p>
        </w:tc>
        <w:tc>
          <w:tcPr>
            <w:tcW w:w="850" w:type="dxa"/>
          </w:tcPr>
          <w:p w14:paraId="4853B4E8" w14:textId="77777777" w:rsidR="003C040A" w:rsidRPr="005A2C45" w:rsidRDefault="005246B3" w:rsidP="00141FE9">
            <w:r w:rsidRPr="005A2C45">
              <w:t>3</w:t>
            </w:r>
          </w:p>
        </w:tc>
        <w:tc>
          <w:tcPr>
            <w:tcW w:w="993" w:type="dxa"/>
          </w:tcPr>
          <w:p w14:paraId="4E500664" w14:textId="77777777" w:rsidR="003C040A" w:rsidRPr="005A2C45" w:rsidRDefault="005246B3" w:rsidP="00141FE9">
            <w:r w:rsidRPr="005A2C45">
              <w:t>30</w:t>
            </w:r>
          </w:p>
        </w:tc>
        <w:tc>
          <w:tcPr>
            <w:tcW w:w="850" w:type="dxa"/>
          </w:tcPr>
          <w:p w14:paraId="6F12098F" w14:textId="77777777" w:rsidR="003C040A" w:rsidRPr="005A2C45" w:rsidRDefault="005246B3" w:rsidP="00141FE9">
            <w:r w:rsidRPr="005A2C45">
              <w:t>8</w:t>
            </w:r>
          </w:p>
        </w:tc>
        <w:tc>
          <w:tcPr>
            <w:tcW w:w="992" w:type="dxa"/>
          </w:tcPr>
          <w:p w14:paraId="2205ADFC" w14:textId="77777777" w:rsidR="003C040A" w:rsidRPr="005A2C45" w:rsidRDefault="005246B3" w:rsidP="00141FE9">
            <w:r w:rsidRPr="005A2C45">
              <w:t>80</w:t>
            </w:r>
          </w:p>
        </w:tc>
        <w:tc>
          <w:tcPr>
            <w:tcW w:w="851" w:type="dxa"/>
          </w:tcPr>
          <w:p w14:paraId="4EF059EA" w14:textId="77777777" w:rsidR="003C040A" w:rsidRPr="005A2C45" w:rsidRDefault="005246B3" w:rsidP="00141FE9">
            <w:r w:rsidRPr="005A2C45">
              <w:t>5</w:t>
            </w:r>
          </w:p>
        </w:tc>
        <w:tc>
          <w:tcPr>
            <w:tcW w:w="956" w:type="dxa"/>
          </w:tcPr>
          <w:p w14:paraId="75B636C7" w14:textId="77777777" w:rsidR="003C040A" w:rsidRPr="005A2C45" w:rsidRDefault="005246B3" w:rsidP="00141FE9">
            <w:r w:rsidRPr="005A2C45">
              <w:t>50</w:t>
            </w:r>
          </w:p>
        </w:tc>
      </w:tr>
      <w:tr w:rsidR="005246B3" w:rsidRPr="005A2C45" w14:paraId="3F3A9A19" w14:textId="77777777" w:rsidTr="005246B3">
        <w:tc>
          <w:tcPr>
            <w:tcW w:w="2802" w:type="dxa"/>
          </w:tcPr>
          <w:p w14:paraId="0FAED690" w14:textId="77777777" w:rsidR="005246B3" w:rsidRPr="005A2C45" w:rsidRDefault="005246B3" w:rsidP="00141FE9">
            <w:r w:rsidRPr="005A2C45">
              <w:t>Unterstützung NI Hardware</w:t>
            </w:r>
          </w:p>
        </w:tc>
        <w:tc>
          <w:tcPr>
            <w:tcW w:w="992" w:type="dxa"/>
          </w:tcPr>
          <w:p w14:paraId="4169FA2D" w14:textId="77777777" w:rsidR="005246B3" w:rsidRPr="005A2C45" w:rsidRDefault="005246B3" w:rsidP="00141FE9">
            <w:r w:rsidRPr="005A2C45">
              <w:t>40</w:t>
            </w:r>
          </w:p>
        </w:tc>
        <w:tc>
          <w:tcPr>
            <w:tcW w:w="850" w:type="dxa"/>
          </w:tcPr>
          <w:p w14:paraId="19AF5C1A" w14:textId="77777777" w:rsidR="005246B3" w:rsidRPr="005A2C45" w:rsidRDefault="005246B3" w:rsidP="00141FE9">
            <w:r w:rsidRPr="005A2C45">
              <w:t>10</w:t>
            </w:r>
          </w:p>
        </w:tc>
        <w:tc>
          <w:tcPr>
            <w:tcW w:w="993" w:type="dxa"/>
          </w:tcPr>
          <w:p w14:paraId="776D1D6B" w14:textId="77777777" w:rsidR="005246B3" w:rsidRPr="005A2C45" w:rsidRDefault="005246B3" w:rsidP="00141FE9">
            <w:r w:rsidRPr="005A2C45">
              <w:t>400</w:t>
            </w:r>
          </w:p>
        </w:tc>
        <w:tc>
          <w:tcPr>
            <w:tcW w:w="850" w:type="dxa"/>
          </w:tcPr>
          <w:p w14:paraId="300E991E" w14:textId="77777777" w:rsidR="005246B3" w:rsidRPr="005A2C45" w:rsidRDefault="005246B3" w:rsidP="00141FE9">
            <w:r w:rsidRPr="005A2C45">
              <w:t>0</w:t>
            </w:r>
          </w:p>
        </w:tc>
        <w:tc>
          <w:tcPr>
            <w:tcW w:w="992" w:type="dxa"/>
          </w:tcPr>
          <w:p w14:paraId="3B14E87E" w14:textId="77777777" w:rsidR="005246B3" w:rsidRPr="005A2C45" w:rsidRDefault="005246B3" w:rsidP="00141FE9">
            <w:r w:rsidRPr="005A2C45">
              <w:t>0</w:t>
            </w:r>
          </w:p>
        </w:tc>
        <w:tc>
          <w:tcPr>
            <w:tcW w:w="851" w:type="dxa"/>
          </w:tcPr>
          <w:p w14:paraId="2C280663" w14:textId="77777777" w:rsidR="005246B3" w:rsidRPr="005A2C45" w:rsidRDefault="005246B3" w:rsidP="00141FE9">
            <w:r w:rsidRPr="005A2C45">
              <w:t>10</w:t>
            </w:r>
          </w:p>
        </w:tc>
        <w:tc>
          <w:tcPr>
            <w:tcW w:w="956" w:type="dxa"/>
          </w:tcPr>
          <w:p w14:paraId="1689CAED" w14:textId="77777777" w:rsidR="005246B3" w:rsidRPr="005A2C45" w:rsidRDefault="005246B3" w:rsidP="00141FE9">
            <w:r w:rsidRPr="005A2C45">
              <w:t>400</w:t>
            </w:r>
          </w:p>
        </w:tc>
      </w:tr>
      <w:tr w:rsidR="005246B3" w:rsidRPr="005A2C45" w14:paraId="567E30C8" w14:textId="77777777" w:rsidTr="005246B3">
        <w:tc>
          <w:tcPr>
            <w:tcW w:w="2802" w:type="dxa"/>
          </w:tcPr>
          <w:p w14:paraId="46368D2B" w14:textId="77777777" w:rsidR="00141FE9" w:rsidRPr="005A2C45" w:rsidRDefault="003C040A" w:rsidP="00141FE9">
            <w:r w:rsidRPr="005A2C45">
              <w:t>Direkter Zugriff</w:t>
            </w:r>
          </w:p>
        </w:tc>
        <w:tc>
          <w:tcPr>
            <w:tcW w:w="992" w:type="dxa"/>
          </w:tcPr>
          <w:p w14:paraId="35D28D87" w14:textId="77777777" w:rsidR="00141FE9" w:rsidRPr="005A2C45" w:rsidRDefault="005246B3" w:rsidP="00141FE9">
            <w:r w:rsidRPr="005A2C45">
              <w:t>25</w:t>
            </w:r>
          </w:p>
        </w:tc>
        <w:tc>
          <w:tcPr>
            <w:tcW w:w="850" w:type="dxa"/>
          </w:tcPr>
          <w:p w14:paraId="698C44E3" w14:textId="77777777" w:rsidR="00141FE9" w:rsidRPr="005A2C45" w:rsidRDefault="005246B3" w:rsidP="00141FE9">
            <w:r w:rsidRPr="005A2C45">
              <w:t>8</w:t>
            </w:r>
          </w:p>
        </w:tc>
        <w:tc>
          <w:tcPr>
            <w:tcW w:w="993" w:type="dxa"/>
          </w:tcPr>
          <w:p w14:paraId="453BB84B" w14:textId="77777777" w:rsidR="00141FE9" w:rsidRPr="005A2C45" w:rsidRDefault="005246B3" w:rsidP="00141FE9">
            <w:r w:rsidRPr="005A2C45">
              <w:t>200</w:t>
            </w:r>
          </w:p>
        </w:tc>
        <w:tc>
          <w:tcPr>
            <w:tcW w:w="850" w:type="dxa"/>
          </w:tcPr>
          <w:p w14:paraId="1F19EA71" w14:textId="77777777" w:rsidR="00141FE9" w:rsidRPr="005A2C45" w:rsidRDefault="005246B3" w:rsidP="00141FE9">
            <w:r w:rsidRPr="005A2C45">
              <w:t>8</w:t>
            </w:r>
          </w:p>
        </w:tc>
        <w:tc>
          <w:tcPr>
            <w:tcW w:w="992" w:type="dxa"/>
          </w:tcPr>
          <w:p w14:paraId="4043B8AF" w14:textId="77777777" w:rsidR="00141FE9" w:rsidRPr="005A2C45" w:rsidRDefault="005246B3" w:rsidP="00141FE9">
            <w:r w:rsidRPr="005A2C45">
              <w:t>200</w:t>
            </w:r>
          </w:p>
        </w:tc>
        <w:tc>
          <w:tcPr>
            <w:tcW w:w="851" w:type="dxa"/>
          </w:tcPr>
          <w:p w14:paraId="0110DDEE" w14:textId="77777777" w:rsidR="00141FE9" w:rsidRPr="005A2C45" w:rsidRDefault="005246B3" w:rsidP="00141FE9">
            <w:r w:rsidRPr="005A2C45">
              <w:t>0</w:t>
            </w:r>
          </w:p>
        </w:tc>
        <w:tc>
          <w:tcPr>
            <w:tcW w:w="956" w:type="dxa"/>
          </w:tcPr>
          <w:p w14:paraId="7F1EAA74" w14:textId="77777777" w:rsidR="00141FE9" w:rsidRPr="005A2C45" w:rsidRDefault="005246B3" w:rsidP="00141FE9">
            <w:r w:rsidRPr="005A2C45">
              <w:t>0</w:t>
            </w:r>
          </w:p>
        </w:tc>
      </w:tr>
      <w:tr w:rsidR="003C040A" w:rsidRPr="005A2C45" w14:paraId="39D80D3A" w14:textId="77777777" w:rsidTr="005246B3">
        <w:tc>
          <w:tcPr>
            <w:tcW w:w="2802" w:type="dxa"/>
          </w:tcPr>
          <w:p w14:paraId="42224BC9" w14:textId="77777777" w:rsidR="003C040A" w:rsidRPr="005A2C45" w:rsidRDefault="003C040A" w:rsidP="00141FE9">
            <w:r w:rsidRPr="005A2C45">
              <w:t>Entwicklungszeit</w:t>
            </w:r>
          </w:p>
        </w:tc>
        <w:tc>
          <w:tcPr>
            <w:tcW w:w="992" w:type="dxa"/>
          </w:tcPr>
          <w:p w14:paraId="38C243C6" w14:textId="77777777" w:rsidR="003C040A" w:rsidRPr="005A2C45" w:rsidRDefault="005246B3" w:rsidP="00141FE9">
            <w:r w:rsidRPr="005A2C45">
              <w:t>1</w:t>
            </w:r>
            <w:r w:rsidR="003C040A" w:rsidRPr="005A2C45">
              <w:t>0</w:t>
            </w:r>
          </w:p>
        </w:tc>
        <w:tc>
          <w:tcPr>
            <w:tcW w:w="850" w:type="dxa"/>
          </w:tcPr>
          <w:p w14:paraId="0FAED009" w14:textId="77777777" w:rsidR="003C040A" w:rsidRPr="005A2C45" w:rsidRDefault="005246B3" w:rsidP="00141FE9">
            <w:r w:rsidRPr="005A2C45">
              <w:t>3</w:t>
            </w:r>
          </w:p>
        </w:tc>
        <w:tc>
          <w:tcPr>
            <w:tcW w:w="993" w:type="dxa"/>
          </w:tcPr>
          <w:p w14:paraId="406F9939" w14:textId="77777777" w:rsidR="003C040A" w:rsidRPr="005A2C45" w:rsidRDefault="005246B3" w:rsidP="00141FE9">
            <w:r w:rsidRPr="005A2C45">
              <w:t>30</w:t>
            </w:r>
          </w:p>
        </w:tc>
        <w:tc>
          <w:tcPr>
            <w:tcW w:w="850" w:type="dxa"/>
          </w:tcPr>
          <w:p w14:paraId="14560324" w14:textId="77777777" w:rsidR="003C040A" w:rsidRPr="005A2C45" w:rsidRDefault="005246B3" w:rsidP="00141FE9">
            <w:r w:rsidRPr="005A2C45">
              <w:t>6</w:t>
            </w:r>
          </w:p>
        </w:tc>
        <w:tc>
          <w:tcPr>
            <w:tcW w:w="992" w:type="dxa"/>
          </w:tcPr>
          <w:p w14:paraId="42C330FA" w14:textId="77777777" w:rsidR="003C040A" w:rsidRPr="005A2C45" w:rsidRDefault="005246B3" w:rsidP="00141FE9">
            <w:r w:rsidRPr="005A2C45">
              <w:t>60</w:t>
            </w:r>
          </w:p>
        </w:tc>
        <w:tc>
          <w:tcPr>
            <w:tcW w:w="851" w:type="dxa"/>
          </w:tcPr>
          <w:p w14:paraId="553AC9CD" w14:textId="77777777" w:rsidR="003C040A" w:rsidRPr="005A2C45" w:rsidRDefault="005246B3" w:rsidP="00141FE9">
            <w:r w:rsidRPr="005A2C45">
              <w:t>5</w:t>
            </w:r>
          </w:p>
        </w:tc>
        <w:tc>
          <w:tcPr>
            <w:tcW w:w="956" w:type="dxa"/>
          </w:tcPr>
          <w:p w14:paraId="4B5C954A" w14:textId="77777777" w:rsidR="003C040A" w:rsidRPr="005A2C45" w:rsidRDefault="005246B3" w:rsidP="00141FE9">
            <w:r w:rsidRPr="005A2C45">
              <w:t>50</w:t>
            </w:r>
          </w:p>
        </w:tc>
      </w:tr>
      <w:tr w:rsidR="003C040A" w:rsidRPr="005A2C45" w14:paraId="0E53E77D" w14:textId="77777777" w:rsidTr="005246B3">
        <w:tc>
          <w:tcPr>
            <w:tcW w:w="2802" w:type="dxa"/>
          </w:tcPr>
          <w:p w14:paraId="30803FA4" w14:textId="77777777" w:rsidR="003C040A" w:rsidRPr="005A2C45" w:rsidRDefault="003C040A" w:rsidP="00141FE9">
            <w:r w:rsidRPr="005A2C45">
              <w:t>Wartung</w:t>
            </w:r>
          </w:p>
        </w:tc>
        <w:tc>
          <w:tcPr>
            <w:tcW w:w="992" w:type="dxa"/>
          </w:tcPr>
          <w:p w14:paraId="43163AB0" w14:textId="77777777" w:rsidR="003C040A" w:rsidRPr="005A2C45" w:rsidRDefault="005246B3" w:rsidP="00141FE9">
            <w:r w:rsidRPr="005A2C45">
              <w:t>2</w:t>
            </w:r>
            <w:r w:rsidR="003C040A" w:rsidRPr="005A2C45">
              <w:t>0</w:t>
            </w:r>
          </w:p>
        </w:tc>
        <w:tc>
          <w:tcPr>
            <w:tcW w:w="850" w:type="dxa"/>
          </w:tcPr>
          <w:p w14:paraId="46D6500C" w14:textId="77777777" w:rsidR="003C040A" w:rsidRPr="005A2C45" w:rsidRDefault="003C040A" w:rsidP="00141FE9">
            <w:r w:rsidRPr="005A2C45">
              <w:t>8</w:t>
            </w:r>
          </w:p>
        </w:tc>
        <w:tc>
          <w:tcPr>
            <w:tcW w:w="993" w:type="dxa"/>
          </w:tcPr>
          <w:p w14:paraId="26C9BB98" w14:textId="77777777" w:rsidR="003C040A" w:rsidRPr="005A2C45" w:rsidRDefault="005246B3" w:rsidP="00141FE9">
            <w:r w:rsidRPr="005A2C45">
              <w:t>160</w:t>
            </w:r>
          </w:p>
        </w:tc>
        <w:tc>
          <w:tcPr>
            <w:tcW w:w="850" w:type="dxa"/>
          </w:tcPr>
          <w:p w14:paraId="242E8AE4" w14:textId="77777777" w:rsidR="003C040A" w:rsidRPr="005A2C45" w:rsidRDefault="003C040A" w:rsidP="00141FE9">
            <w:r w:rsidRPr="005A2C45">
              <w:t>7</w:t>
            </w:r>
          </w:p>
        </w:tc>
        <w:tc>
          <w:tcPr>
            <w:tcW w:w="992" w:type="dxa"/>
          </w:tcPr>
          <w:p w14:paraId="28930A0C" w14:textId="77777777" w:rsidR="003C040A" w:rsidRPr="005A2C45" w:rsidRDefault="005246B3" w:rsidP="00141FE9">
            <w:r w:rsidRPr="005A2C45">
              <w:t>140</w:t>
            </w:r>
          </w:p>
        </w:tc>
        <w:tc>
          <w:tcPr>
            <w:tcW w:w="851" w:type="dxa"/>
          </w:tcPr>
          <w:p w14:paraId="2BF53132" w14:textId="77777777" w:rsidR="003C040A" w:rsidRPr="005A2C45" w:rsidRDefault="003C040A" w:rsidP="00141FE9">
            <w:r w:rsidRPr="005A2C45">
              <w:t>2</w:t>
            </w:r>
          </w:p>
        </w:tc>
        <w:tc>
          <w:tcPr>
            <w:tcW w:w="956" w:type="dxa"/>
          </w:tcPr>
          <w:p w14:paraId="786D25E6" w14:textId="77777777" w:rsidR="003C040A" w:rsidRPr="005A2C45" w:rsidRDefault="005246B3" w:rsidP="00141FE9">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141FE9">
            <w:pPr>
              <w:rPr>
                <w:b/>
              </w:rPr>
            </w:pPr>
            <w:r w:rsidRPr="005A2C45">
              <w:rPr>
                <w:b/>
              </w:rPr>
              <w:t>Total</w:t>
            </w:r>
          </w:p>
        </w:tc>
        <w:tc>
          <w:tcPr>
            <w:tcW w:w="992" w:type="dxa"/>
          </w:tcPr>
          <w:p w14:paraId="28A43ECC" w14:textId="77777777" w:rsidR="003C040A" w:rsidRPr="005A2C45" w:rsidRDefault="005246B3" w:rsidP="00141FE9">
            <w:r w:rsidRPr="005A2C45">
              <w:t>100</w:t>
            </w:r>
          </w:p>
        </w:tc>
        <w:tc>
          <w:tcPr>
            <w:tcW w:w="850" w:type="dxa"/>
          </w:tcPr>
          <w:p w14:paraId="4009D7B9" w14:textId="77777777" w:rsidR="003C040A" w:rsidRPr="005A2C45" w:rsidRDefault="003C040A" w:rsidP="00141FE9"/>
        </w:tc>
        <w:tc>
          <w:tcPr>
            <w:tcW w:w="993" w:type="dxa"/>
            <w:shd w:val="clear" w:color="auto" w:fill="C2D69B" w:themeFill="accent3" w:themeFillTint="99"/>
          </w:tcPr>
          <w:p w14:paraId="54A5B636" w14:textId="77777777" w:rsidR="003C040A" w:rsidRPr="005A2C45" w:rsidRDefault="005246B3" w:rsidP="00141FE9">
            <w:pPr>
              <w:rPr>
                <w:b/>
              </w:rPr>
            </w:pPr>
            <w:r w:rsidRPr="005A2C45">
              <w:rPr>
                <w:b/>
              </w:rPr>
              <w:t>820</w:t>
            </w:r>
          </w:p>
        </w:tc>
        <w:tc>
          <w:tcPr>
            <w:tcW w:w="850" w:type="dxa"/>
          </w:tcPr>
          <w:p w14:paraId="744C25EF" w14:textId="77777777" w:rsidR="003C040A" w:rsidRPr="005A2C45" w:rsidRDefault="003C040A" w:rsidP="00141FE9"/>
        </w:tc>
        <w:tc>
          <w:tcPr>
            <w:tcW w:w="992" w:type="dxa"/>
            <w:shd w:val="clear" w:color="auto" w:fill="FABF8F" w:themeFill="accent6" w:themeFillTint="99"/>
          </w:tcPr>
          <w:p w14:paraId="28582661" w14:textId="77777777" w:rsidR="003C040A" w:rsidRPr="005A2C45" w:rsidRDefault="005246B3" w:rsidP="00141FE9">
            <w:pPr>
              <w:rPr>
                <w:b/>
              </w:rPr>
            </w:pPr>
            <w:r w:rsidRPr="005A2C45">
              <w:rPr>
                <w:b/>
              </w:rPr>
              <w:t>480</w:t>
            </w:r>
          </w:p>
        </w:tc>
        <w:tc>
          <w:tcPr>
            <w:tcW w:w="851" w:type="dxa"/>
          </w:tcPr>
          <w:p w14:paraId="58C52816" w14:textId="77777777" w:rsidR="003C040A" w:rsidRPr="005A2C45" w:rsidRDefault="003C040A" w:rsidP="00141FE9"/>
        </w:tc>
        <w:tc>
          <w:tcPr>
            <w:tcW w:w="956" w:type="dxa"/>
            <w:shd w:val="clear" w:color="auto" w:fill="FABF8F" w:themeFill="accent6" w:themeFillTint="99"/>
          </w:tcPr>
          <w:p w14:paraId="1E9FAD75" w14:textId="77777777" w:rsidR="003C040A" w:rsidRPr="005A2C45" w:rsidRDefault="005246B3" w:rsidP="00141FE9">
            <w:pPr>
              <w:rPr>
                <w:b/>
              </w:rPr>
            </w:pPr>
            <w:r w:rsidRPr="005A2C45">
              <w:rPr>
                <w:b/>
              </w:rPr>
              <w:t>540</w:t>
            </w:r>
          </w:p>
        </w:tc>
      </w:tr>
    </w:tbl>
    <w:p w14:paraId="781538A8" w14:textId="77777777" w:rsidR="007703F4" w:rsidRPr="005A2C45" w:rsidRDefault="007703F4" w:rsidP="007703F4">
      <w:pPr>
        <w:pStyle w:val="Beschriftung"/>
      </w:pPr>
      <w:bookmarkStart w:id="89" w:name="_Ref491447756"/>
      <w:bookmarkStart w:id="90" w:name="_Toc491509879"/>
      <w:r w:rsidRPr="005A2C45">
        <w:t xml:space="preserve">Tabelle </w:t>
      </w:r>
      <w:fldSimple w:instr=" SEQ Tabelle \* ARABIC ">
        <w:r w:rsidR="009B1131" w:rsidRPr="005A2C45">
          <w:rPr>
            <w:noProof/>
          </w:rPr>
          <w:t>3</w:t>
        </w:r>
      </w:fldSimple>
      <w:bookmarkEnd w:id="89"/>
      <w:r w:rsidRPr="005A2C45">
        <w:t>: Nutzwertanalyse Zugriff auf SoftwareVersionsDatabase</w:t>
      </w:r>
      <w:bookmarkEnd w:id="90"/>
    </w:p>
    <w:p w14:paraId="612B77BF" w14:textId="1BF68E09"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F65238" w:rsidRPr="005A2C45">
        <w:t xml:space="preserve">Tabelle </w:t>
      </w:r>
      <w:r w:rsidR="00F65238" w:rsidRPr="005A2C45">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Testresultate in SoftwareVersionsDatabase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SoftwareVersionsDatabase auslesen</w:t>
      </w:r>
    </w:p>
    <w:p w14:paraId="372C1A77" w14:textId="4E0BA0D6"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F65238" w:rsidRPr="005A2C45">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3A8008CE" w:rsidR="004B45CD" w:rsidRPr="005A2C45" w:rsidRDefault="009D6CCB" w:rsidP="004B45CD">
      <w:r w:rsidRPr="005A2C45">
        <w:t>Nimmt man auch hier die gleichen Beurteilungskriterien wie in der Nutzeranalyse (</w:t>
      </w:r>
      <w:r w:rsidRPr="005A2C45">
        <w:fldChar w:fldCharType="begin"/>
      </w:r>
      <w:r w:rsidRPr="005A2C45">
        <w:instrText xml:space="preserve"> REF _Ref491447602 \h </w:instrText>
      </w:r>
      <w:r w:rsidRPr="005A2C45">
        <w:fldChar w:fldCharType="separate"/>
      </w:r>
      <w:r w:rsidR="00F65238" w:rsidRPr="005A2C45">
        <w:t xml:space="preserve">Tabelle </w:t>
      </w:r>
      <w:r w:rsidR="00F65238" w:rsidRPr="005A2C45">
        <w:rPr>
          <w:noProof/>
        </w:rPr>
        <w:t>2</w:t>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026E487A" w14:textId="77777777" w:rsidR="004B54ED" w:rsidRPr="005A2C45" w:rsidRDefault="004B54ED" w:rsidP="004B54ED">
      <w:pPr>
        <w:pStyle w:val="berschrift3"/>
      </w:pPr>
      <w:bookmarkStart w:id="91" w:name="_Hlk491367900"/>
      <w:bookmarkStart w:id="92" w:name="_Toc491801433"/>
      <w:r w:rsidRPr="005A2C45">
        <w:t>Test, TestUpdateFirmware, TTIC2</w:t>
      </w:r>
      <w:bookmarkEnd w:id="92"/>
    </w:p>
    <w:p w14:paraId="5BDF2332" w14:textId="412439E0" w:rsidR="002256F2" w:rsidRPr="005A2C45" w:rsidRDefault="00844EC9" w:rsidP="00844EC9">
      <w:pPr>
        <w:pStyle w:val="Standardeinzug"/>
        <w:ind w:left="0"/>
      </w:pPr>
      <w:commentRangeStart w:id="93"/>
      <w:r w:rsidRPr="005A2C45">
        <w:t xml:space="preserve">Wie schon im Kapitel </w:t>
      </w:r>
      <w:r w:rsidRPr="005A2C45">
        <w:fldChar w:fldCharType="begin"/>
      </w:r>
      <w:r w:rsidRPr="005A2C45">
        <w:instrText xml:space="preserve"> REF _Ref491354855 \r \h </w:instrText>
      </w:r>
      <w:r w:rsidRPr="005A2C45">
        <w:fldChar w:fldCharType="separate"/>
      </w:r>
      <w:r w:rsidR="00F65238" w:rsidRPr="005A2C45">
        <w:t>2.2.2.1</w:t>
      </w:r>
      <w:r w:rsidRPr="005A2C45">
        <w:fldChar w:fldCharType="end"/>
      </w:r>
      <w:r w:rsidRPr="005A2C45">
        <w:t xml:space="preserve"> erwähnt, kann die NI Hardware mit LabVIEW oder CVI als Programmierumgebung angesprochen werden. </w:t>
      </w:r>
      <w:commentRangeEnd w:id="93"/>
      <w:r w:rsidR="00DD621F">
        <w:rPr>
          <w:rStyle w:val="Kommentarzeichen"/>
          <w:rFonts w:eastAsiaTheme="minorEastAsia" w:cs="Angsana New"/>
          <w:lang w:eastAsia="en-US" w:bidi="th-TH"/>
        </w:rPr>
        <w:commentReference w:id="93"/>
      </w:r>
      <w:r w:rsidR="002256F2" w:rsidRPr="005A2C45">
        <w:t xml:space="preserve">Wie schon in </w:t>
      </w:r>
      <w:r w:rsidR="002256F2" w:rsidRPr="005A2C45">
        <w:fldChar w:fldCharType="begin"/>
      </w:r>
      <w:r w:rsidR="002256F2" w:rsidRPr="005A2C45">
        <w:instrText xml:space="preserve"> REF _Ref491355266 \r \h </w:instrText>
      </w:r>
      <w:r w:rsidR="002256F2" w:rsidRPr="005A2C45">
        <w:fldChar w:fldCharType="separate"/>
      </w:r>
      <w:r w:rsidR="00F65238" w:rsidRPr="005A2C45">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lastRenderedPageBreak/>
        <w:t>Aus denselben Gründen wurde für das TTIC2 auch CVI als Programmierumgebung ausgewählt.</w:t>
      </w:r>
      <w:r w:rsidR="00DF3E65" w:rsidRPr="005A2C45">
        <w:t xml:space="preserve"> Da das TestUpdateFirmware Programm auch mit den einzelnen Tests zu tun hat, fiel auch hier der Entscheid mit CVI zu entwickeln.</w:t>
      </w:r>
    </w:p>
    <w:p w14:paraId="74760BEC" w14:textId="77777777" w:rsidR="00B55342" w:rsidRPr="005A2C45" w:rsidRDefault="00B55342" w:rsidP="00B55342">
      <w:pPr>
        <w:pStyle w:val="berschrift3"/>
      </w:pPr>
      <w:bookmarkStart w:id="94" w:name="_Ref491451064"/>
      <w:bookmarkStart w:id="95" w:name="_Toc491801434"/>
      <w:bookmarkEnd w:id="91"/>
      <w:r w:rsidRPr="005A2C45">
        <w:t>ETIC2</w:t>
      </w:r>
      <w:bookmarkEnd w:id="94"/>
      <w:bookmarkEnd w:id="95"/>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77777777" w:rsidR="00B55342" w:rsidRPr="005A2C45" w:rsidRDefault="00B55342" w:rsidP="007E56DD">
      <w:pPr>
        <w:pStyle w:val="Standardeinzug"/>
        <w:numPr>
          <w:ilvl w:val="1"/>
          <w:numId w:val="27"/>
        </w:numPr>
      </w:pPr>
      <w:commentRangeStart w:id="96"/>
      <w:r w:rsidRPr="005A2C45">
        <w:t xml:space="preserve">Sinkt </w:t>
      </w:r>
      <w:commentRangeEnd w:id="96"/>
      <w:r w:rsidR="00DD621F">
        <w:rPr>
          <w:rStyle w:val="Kommentarzeichen"/>
          <w:rFonts w:eastAsiaTheme="minorEastAsia" w:cs="Angsana New"/>
          <w:lang w:eastAsia="en-US" w:bidi="th-TH"/>
        </w:rPr>
        <w:commentReference w:id="96"/>
      </w:r>
      <w:r w:rsidRPr="005A2C45">
        <w:t>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r w:rsidRPr="005A2C45">
        <w:t xml:space="preserve">DevExpress </w:t>
      </w:r>
      <w:r w:rsidR="00DD621F">
        <w:t xml:space="preserve">wurde </w:t>
      </w:r>
      <w:r w:rsidRPr="005A2C45">
        <w:t>schon erworben (grosse Anzahl an Bedienelementen und Bibliotheken)</w:t>
      </w:r>
    </w:p>
    <w:p w14:paraId="443BBA88" w14:textId="77777777" w:rsidR="00B55342" w:rsidRPr="005A2C45" w:rsidRDefault="00B55342" w:rsidP="007E56DD">
      <w:pPr>
        <w:pStyle w:val="Listenabsatz"/>
        <w:numPr>
          <w:ilvl w:val="0"/>
          <w:numId w:val="27"/>
        </w:numPr>
      </w:pPr>
      <w:r w:rsidRPr="005A2C45">
        <w:t>Einfacher zu handhabende Programmierumgebung (Visual Studio)</w:t>
      </w:r>
    </w:p>
    <w:p w14:paraId="426FBD10" w14:textId="77777777" w:rsidR="000062EE" w:rsidRPr="005A2C45" w:rsidRDefault="002D7B3A" w:rsidP="000062EE">
      <w:pPr>
        <w:pStyle w:val="berschrift1"/>
      </w:pPr>
      <w:bookmarkStart w:id="97" w:name="_Ref491337491"/>
      <w:bookmarkStart w:id="98" w:name="_Toc491801435"/>
      <w:r w:rsidRPr="005A2C45">
        <w:t>Auswertung der Testresultate</w:t>
      </w:r>
      <w:bookmarkEnd w:id="97"/>
      <w:bookmarkEnd w:id="98"/>
    </w:p>
    <w:p w14:paraId="53B4D77E" w14:textId="5C9045F4" w:rsidR="007F2327" w:rsidRPr="005A2C45" w:rsidRDefault="00203C9F" w:rsidP="007F2327">
      <w:pPr>
        <w:pStyle w:val="Standardeinzug"/>
        <w:ind w:left="0"/>
      </w:pPr>
      <w:commentRangeStart w:id="99"/>
      <w:r>
        <w:t xml:space="preserve">Nun zum </w:t>
      </w:r>
      <w:r w:rsidR="007F2327" w:rsidRPr="005A2C45">
        <w:t xml:space="preserve">Hauptkapitel, welches die Umsetzung der Arbeit dokumentiert, </w:t>
      </w:r>
      <w:r>
        <w:t xml:space="preserve">es </w:t>
      </w:r>
      <w:r w:rsidR="007960B8" w:rsidRPr="005A2C45">
        <w:t>teilt sich</w:t>
      </w:r>
      <w:r w:rsidR="007F2327" w:rsidRPr="005A2C45">
        <w:t xml:space="preserve"> </w:t>
      </w:r>
      <w:r w:rsidR="00E50ECD" w:rsidRPr="005A2C45">
        <w:t>in</w:t>
      </w:r>
      <w:r>
        <w:t xml:space="preserve"> diverse</w:t>
      </w:r>
      <w:r w:rsidR="00E50ECD" w:rsidRPr="005A2C45">
        <w:t xml:space="preserve"> Unterkapitel</w:t>
      </w:r>
      <w:r w:rsidR="007960B8" w:rsidRPr="005A2C45">
        <w:t xml:space="preserve"> auf, welche die</w:t>
      </w:r>
      <w:r w:rsidR="00E50ECD" w:rsidRPr="005A2C45">
        <w:t xml:space="preserve"> einzelnen betroffenen Testumgebungselemente chronologisch </w:t>
      </w:r>
      <w:r>
        <w:t>beschreiben</w:t>
      </w:r>
      <w:r w:rsidR="00E50ECD" w:rsidRPr="005A2C45">
        <w:t xml:space="preserve">. </w:t>
      </w:r>
      <w:r w:rsidR="007960B8" w:rsidRPr="005A2C45">
        <w:t>Die</w:t>
      </w:r>
      <w:r>
        <w:t>se Unterkapitel teilen</w:t>
      </w:r>
      <w:r w:rsidR="007960B8" w:rsidRPr="005A2C45">
        <w:t xml:space="preserve"> sich in einzeln</w:t>
      </w:r>
      <w:r>
        <w:t>e grössere</w:t>
      </w:r>
      <w:r w:rsidR="007960B8" w:rsidRPr="005A2C45">
        <w:t xml:space="preserve"> Arbeitsschritte auf</w:t>
      </w:r>
      <w:r>
        <w:t xml:space="preserve"> und zwar</w:t>
      </w:r>
      <w:r w:rsidR="007960B8" w:rsidRPr="005A2C45">
        <w:t xml:space="preserve"> in Entwurf und</w:t>
      </w:r>
      <w:r>
        <w:t xml:space="preserve"> in</w:t>
      </w:r>
      <w:r w:rsidR="007960B8" w:rsidRPr="005A2C45">
        <w:t xml:space="preserve"> Implementierung.</w:t>
      </w:r>
      <w:commentRangeEnd w:id="99"/>
      <w:r>
        <w:rPr>
          <w:rStyle w:val="Kommentarzeichen"/>
          <w:rFonts w:eastAsiaTheme="minorEastAsia" w:cs="Angsana New"/>
          <w:lang w:eastAsia="en-US" w:bidi="th-TH"/>
        </w:rPr>
        <w:commentReference w:id="99"/>
      </w:r>
    </w:p>
    <w:p w14:paraId="5BBBDDF4" w14:textId="77777777" w:rsidR="002D7B3A" w:rsidRPr="005A2C45" w:rsidRDefault="002D7B3A" w:rsidP="002D7B3A">
      <w:pPr>
        <w:pStyle w:val="berschrift2"/>
      </w:pPr>
      <w:bookmarkStart w:id="100" w:name="_Toc491801436"/>
      <w:r w:rsidRPr="005A2C45">
        <w:t>SoftwareVersionsDatabase</w:t>
      </w:r>
      <w:bookmarkEnd w:id="100"/>
    </w:p>
    <w:p w14:paraId="513ECA08" w14:textId="77777777" w:rsidR="000062EE" w:rsidRPr="005A2C45" w:rsidRDefault="00E30EC0" w:rsidP="00485562">
      <w:pPr>
        <w:pStyle w:val="berschrift3"/>
      </w:pPr>
      <w:bookmarkStart w:id="101" w:name="_Ref486776100"/>
      <w:bookmarkStart w:id="102" w:name="_Toc491801437"/>
      <w:r w:rsidRPr="005A2C45">
        <w:t>Modellierung</w:t>
      </w:r>
      <w:r w:rsidR="00B63998" w:rsidRPr="005A2C45">
        <w:t xml:space="preserve"> </w:t>
      </w:r>
      <w:r w:rsidR="00485562" w:rsidRPr="005A2C45">
        <w:t>Firmware</w:t>
      </w:r>
      <w:r w:rsidR="00B63998" w:rsidRPr="005A2C45">
        <w:t xml:space="preserve"> Informationen</w:t>
      </w:r>
      <w:bookmarkEnd w:id="101"/>
      <w:bookmarkEnd w:id="102"/>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77777777" w:rsidR="000062EE" w:rsidRPr="005A2C45" w:rsidRDefault="000062EE" w:rsidP="007E56DD">
      <w:pPr>
        <w:pStyle w:val="Listenabsatz"/>
        <w:numPr>
          <w:ilvl w:val="0"/>
          <w:numId w:val="10"/>
        </w:numPr>
      </w:pPr>
      <w:r w:rsidRPr="005A2C45">
        <w:t>Customer</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lastRenderedPageBreak/>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6FFC7245" w:rsidR="000062EE" w:rsidRPr="005A2C45"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Ventilsoftware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67E9C925" w14:textId="77777777" w:rsidR="00485562" w:rsidRPr="005A2C45" w:rsidRDefault="00B82308" w:rsidP="00485562">
      <w:pPr>
        <w:pStyle w:val="berschrift4"/>
      </w:pPr>
      <w:r w:rsidRPr="005A2C45">
        <w:t>Implementierung</w:t>
      </w:r>
    </w:p>
    <w:p w14:paraId="0ED68362" w14:textId="77777777" w:rsidR="00B82308" w:rsidRPr="005A2C45" w:rsidRDefault="00B82308" w:rsidP="00B82308">
      <w:pPr>
        <w:rPr>
          <w:b/>
          <w:lang w:eastAsia="de-DE" w:bidi="ar-SA"/>
        </w:rPr>
      </w:pPr>
      <w:r w:rsidRPr="005A2C45">
        <w:rPr>
          <w:b/>
          <w:lang w:eastAsia="de-DE" w:bidi="ar-SA"/>
        </w:rPr>
        <w:t>Aktuelle Version</w:t>
      </w:r>
    </w:p>
    <w:p w14:paraId="567B1281" w14:textId="77777777" w:rsidR="00697988" w:rsidRPr="005A2C45" w:rsidRDefault="00485562" w:rsidP="00485562">
      <w:r w:rsidRPr="005A2C45">
        <w:t xml:space="preserve">In der </w:t>
      </w:r>
      <w:r w:rsidRPr="005A2C45">
        <w:fldChar w:fldCharType="begin"/>
      </w:r>
      <w:r w:rsidRPr="005A2C45">
        <w:instrText xml:space="preserve"> REF _Ref483469605 \h </w:instrText>
      </w:r>
      <w:r w:rsidRPr="005A2C45">
        <w:fldChar w:fldCharType="separate"/>
      </w:r>
      <w:r w:rsidR="00F65238" w:rsidRPr="005A2C45">
        <w:t xml:space="preserve">Abbildung </w:t>
      </w:r>
      <w:r w:rsidR="00F65238" w:rsidRPr="005A2C45">
        <w:rPr>
          <w:noProof/>
        </w:rPr>
        <w:t>9</w:t>
      </w:r>
      <w:r w:rsidRPr="005A2C45">
        <w:fldChar w:fldCharType="end"/>
      </w:r>
      <w:r w:rsidRPr="005A2C45">
        <w:t xml:space="preserve"> ist das </w:t>
      </w:r>
      <w:commentRangeStart w:id="103"/>
      <w:r w:rsidRPr="005A2C45">
        <w:t xml:space="preserve">aktuelle </w:t>
      </w:r>
      <w:commentRangeEnd w:id="103"/>
      <w:r w:rsidR="00DF7A6C">
        <w:rPr>
          <w:rStyle w:val="Kommentarzeichen"/>
          <w:rFonts w:cs="Angsana New"/>
        </w:rPr>
        <w:commentReference w:id="103"/>
      </w:r>
      <w:r w:rsidRPr="005A2C45">
        <w:t>SoftwareVersionsDatabase Modell ersichtlich.</w:t>
      </w:r>
    </w:p>
    <w:p w14:paraId="4A81B8C7" w14:textId="77777777" w:rsidR="00697988" w:rsidRPr="005A2C45" w:rsidRDefault="00697988">
      <w:pPr>
        <w:spacing w:before="0" w:after="200" w:line="276" w:lineRule="auto"/>
        <w:jc w:val="left"/>
      </w:pPr>
      <w:r w:rsidRPr="005A2C45">
        <w:br w:type="page"/>
      </w:r>
    </w:p>
    <w:p w14:paraId="6D9A82EE" w14:textId="77777777" w:rsidR="00485562" w:rsidRPr="005A2C45" w:rsidRDefault="00697988" w:rsidP="00485562">
      <w:r w:rsidRPr="005A2C45">
        <w:rPr>
          <w:noProof/>
          <w:lang w:val="de-DE" w:eastAsia="de-DE" w:bidi="ar-SA"/>
        </w:rPr>
        <w:lastRenderedPageBreak/>
        <w:drawing>
          <wp:inline distT="0" distB="0" distL="0" distR="0" wp14:anchorId="368BEC8D" wp14:editId="30FEAA7A">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14:paraId="5B9DE017" w14:textId="77777777" w:rsidR="00485562" w:rsidRPr="005A2C45" w:rsidRDefault="00485562" w:rsidP="00485562">
      <w:pPr>
        <w:pStyle w:val="Beschriftung"/>
      </w:pPr>
      <w:bookmarkStart w:id="104" w:name="_Ref483469605"/>
      <w:bookmarkStart w:id="105" w:name="_Toc491588023"/>
      <w:r w:rsidRPr="005A2C45">
        <w:t xml:space="preserve">Abbildung </w:t>
      </w:r>
      <w:fldSimple w:instr=" SEQ Abbildung \* ARABIC ">
        <w:r w:rsidR="00C35030" w:rsidRPr="005A2C45">
          <w:rPr>
            <w:noProof/>
          </w:rPr>
          <w:t>9</w:t>
        </w:r>
      </w:fldSimple>
      <w:bookmarkEnd w:id="104"/>
      <w:r w:rsidRPr="005A2C45">
        <w:t xml:space="preserve"> Aktuelle SoftwareVersionsDatabase Struktur</w:t>
      </w:r>
      <w:bookmarkEnd w:id="105"/>
    </w:p>
    <w:p w14:paraId="52AAC778" w14:textId="2E3853E3" w:rsidR="00485562" w:rsidRPr="005A2C45" w:rsidRDefault="00485562" w:rsidP="00485562">
      <w:r w:rsidRPr="005A2C45">
        <w:t>Im Modell wurde</w:t>
      </w:r>
      <w:r w:rsidR="00ED1BC6">
        <w:t>n</w:t>
      </w:r>
      <w:r w:rsidRPr="005A2C45">
        <w:t xml:space="preserve"> noch die DriveParameterFiles und ConfigurationFiles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SoftwareVersions.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7E633A54" w14:textId="77777777" w:rsidR="004B54ED" w:rsidRPr="005A2C45" w:rsidRDefault="004B54ED" w:rsidP="00B82308">
      <w:pPr>
        <w:rPr>
          <w:b/>
        </w:rPr>
      </w:pPr>
      <w:r w:rsidRPr="005A2C45">
        <w:rPr>
          <w:b/>
        </w:rPr>
        <w:t>Verbesserte Version</w:t>
      </w:r>
    </w:p>
    <w:p w14:paraId="3FC1B275" w14:textId="6A31134F" w:rsidR="0044527A" w:rsidRPr="005A2C45" w:rsidRDefault="00ED1BC6" w:rsidP="00B82308">
      <w:pPr>
        <w:rPr>
          <w:b/>
        </w:rPr>
      </w:pPr>
      <w:r w:rsidRPr="005A2C45">
        <w:t>Infolgedessen</w:t>
      </w:r>
      <w:r w:rsidR="0044527A" w:rsidRPr="005A2C45">
        <w:t xml:space="preserve"> wurde das SoftwareVersionsDatabase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F65238" w:rsidRPr="005A2C45">
        <w:t xml:space="preserve">Abbildung </w:t>
      </w:r>
      <w:r w:rsidR="00F65238" w:rsidRPr="005A2C45">
        <w:rPr>
          <w:noProof/>
        </w:rPr>
        <w:t>10</w:t>
      </w:r>
      <w:r w:rsidR="0044527A" w:rsidRPr="005A2C45">
        <w:fldChar w:fldCharType="end"/>
      </w:r>
      <w:r w:rsidR="0044527A" w:rsidRPr="005A2C45">
        <w:t xml:space="preserve"> ersichtlich.</w:t>
      </w:r>
    </w:p>
    <w:p w14:paraId="04E81BC8" w14:textId="77777777" w:rsidR="00485562" w:rsidRPr="005A2C45" w:rsidRDefault="0044527A" w:rsidP="00485562">
      <w:r w:rsidRPr="005A2C45">
        <w:rPr>
          <w:noProof/>
          <w:lang w:val="de-DE" w:eastAsia="de-DE" w:bidi="ar-SA"/>
        </w:rPr>
        <w:lastRenderedPageBreak/>
        <w:drawing>
          <wp:inline distT="0" distB="0" distL="0" distR="0" wp14:anchorId="34DEC836" wp14:editId="61B39ACE">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14:paraId="577E8300" w14:textId="77777777" w:rsidR="00485562" w:rsidRPr="005A2C45" w:rsidRDefault="00485562" w:rsidP="00485562">
      <w:pPr>
        <w:pStyle w:val="Beschriftung"/>
      </w:pPr>
      <w:bookmarkStart w:id="106" w:name="_Ref483469591"/>
      <w:bookmarkStart w:id="107" w:name="_Toc491588024"/>
      <w:r w:rsidRPr="005A2C45">
        <w:t xml:space="preserve">Abbildung </w:t>
      </w:r>
      <w:fldSimple w:instr=" SEQ Abbildung \* ARABIC ">
        <w:r w:rsidR="00C35030" w:rsidRPr="005A2C45">
          <w:rPr>
            <w:noProof/>
          </w:rPr>
          <w:t>10</w:t>
        </w:r>
      </w:fldSimple>
      <w:bookmarkEnd w:id="106"/>
      <w:r w:rsidRPr="005A2C45">
        <w:t>: Überarbeitete SoftwareVersionsDatabase Struktur</w:t>
      </w:r>
      <w:bookmarkEnd w:id="107"/>
    </w:p>
    <w:p w14:paraId="2B746B72" w14:textId="77777777" w:rsidR="00485562" w:rsidRPr="005A2C45" w:rsidRDefault="00485562" w:rsidP="00485562">
      <w:r w:rsidRPr="005A2C45">
        <w:t xml:space="preserve">In diesem Modell stellt die Datenbank sicher, dass der Customer zuerst in der Customers Tabelle eingetragen werden muss und nur seine Referenz in der Haupttabelle eingetragen wird. </w:t>
      </w:r>
    </w:p>
    <w:p w14:paraId="2C4AC317" w14:textId="6DD3AC5F" w:rsidR="00282B74" w:rsidRPr="005A2C45" w:rsidRDefault="00411594" w:rsidP="00485562">
      <w:r w:rsidRPr="005A2C45">
        <w:t xml:space="preserve">Das Modell unterscheidet sich markant in </w:t>
      </w:r>
      <w:commentRangeStart w:id="108"/>
      <w:r w:rsidRPr="005A2C45">
        <w:t xml:space="preserve">Anbetracht auf die </w:t>
      </w:r>
      <w:commentRangeEnd w:id="108"/>
      <w:r w:rsidR="00ED1BC6">
        <w:rPr>
          <w:rStyle w:val="Kommentarzeichen"/>
          <w:rFonts w:cs="Angsana New"/>
        </w:rPr>
        <w:commentReference w:id="108"/>
      </w:r>
      <w:r w:rsidRPr="005A2C45">
        <w:t xml:space="preserve">Namensgebung </w:t>
      </w:r>
      <w:r w:rsidR="009B1D92" w:rsidRPr="005A2C45">
        <w:t xml:space="preserve">der einzelnen Attribute. </w:t>
      </w:r>
      <w:commentRangeStart w:id="109"/>
      <w:r w:rsidR="009B1D92" w:rsidRPr="005A2C45">
        <w:t xml:space="preserve">Der Tabellennamen </w:t>
      </w:r>
      <w:commentRangeEnd w:id="109"/>
      <w:r w:rsidR="00ED1BC6">
        <w:rPr>
          <w:rStyle w:val="Kommentarzeichen"/>
          <w:rFonts w:cs="Angsana New"/>
        </w:rPr>
        <w:commentReference w:id="109"/>
      </w:r>
      <w:r w:rsidR="009B1D92" w:rsidRPr="005A2C45">
        <w:t>kommt jetzt nicht mehr in den einzelnen Attributen zum Tragen. Zudem ist die Authors Tabelle in Bezug auf den Namen aufgesplittet worden</w:t>
      </w:r>
      <w:r w:rsidR="00ED1BC6">
        <w:t>,</w:t>
      </w:r>
      <w:r w:rsidR="009B1D92" w:rsidRPr="005A2C45">
        <w:t xml:space="preserve"> was bei einer späteren Auswertung </w:t>
      </w:r>
      <w:commentRangeStart w:id="110"/>
      <w:r w:rsidR="009B1D92" w:rsidRPr="005A2C45">
        <w:t>nützlich</w:t>
      </w:r>
      <w:commentRangeEnd w:id="110"/>
      <w:r w:rsidR="00ED1BC6">
        <w:rPr>
          <w:rStyle w:val="Kommentarzeichen"/>
          <w:rFonts w:cs="Angsana New"/>
        </w:rPr>
        <w:commentReference w:id="110"/>
      </w:r>
      <w:r w:rsidR="009B1D92" w:rsidRPr="005A2C45">
        <w:t xml:space="preserve"> sein kann.</w:t>
      </w:r>
    </w:p>
    <w:p w14:paraId="4B2B188E" w14:textId="2DB90F72"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F65238" w:rsidRPr="005A2C45">
        <w:t>8.1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1" w:name="_Toc491801438"/>
      <w:r w:rsidRPr="005A2C45">
        <w:t>Modellierung</w:t>
      </w:r>
      <w:r w:rsidR="000062EE" w:rsidRPr="005A2C45">
        <w:t xml:space="preserve"> Testinformationen</w:t>
      </w:r>
      <w:bookmarkEnd w:id="111"/>
    </w:p>
    <w:p w14:paraId="44EE5CA8" w14:textId="7D6D5030" w:rsidR="00817FF8" w:rsidRPr="005A2C45" w:rsidRDefault="00817FF8" w:rsidP="00817FF8">
      <w:pPr>
        <w:pStyle w:val="Standardeinzug"/>
        <w:ind w:left="0"/>
      </w:pPr>
      <w:r w:rsidRPr="005A2C45">
        <w:t>Nachfolgend wird die Erweiterung der Softw</w:t>
      </w:r>
      <w:r w:rsidR="00811D9F">
        <w:t xml:space="preserve">areVersionsDatabase beschrieben. Damit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77777777" w:rsidR="00D977FA" w:rsidRPr="005A2C45" w:rsidRDefault="00D977FA" w:rsidP="00D977FA">
      <w:pPr>
        <w:rPr>
          <w:lang w:eastAsia="de-DE" w:bidi="ar-SA"/>
        </w:rPr>
      </w:pPr>
      <w:commentRangeStart w:id="112"/>
      <w:r w:rsidRPr="005A2C45">
        <w:rPr>
          <w:lang w:eastAsia="de-DE" w:bidi="ar-SA"/>
        </w:rPr>
        <w:t xml:space="preserve">Dabei </w:t>
      </w:r>
      <w:commentRangeEnd w:id="112"/>
      <w:r w:rsidR="00811D9F">
        <w:rPr>
          <w:rStyle w:val="Kommentarzeichen"/>
          <w:rFonts w:cs="Angsana New"/>
        </w:rPr>
        <w:commentReference w:id="112"/>
      </w:r>
      <w:r w:rsidRPr="005A2C45">
        <w:rPr>
          <w:lang w:eastAsia="de-DE" w:bidi="ar-SA"/>
        </w:rPr>
        <w:t xml:space="preserve">handelt es sich einerseits um Informationen, die den Test näher definieren. Diese </w:t>
      </w:r>
      <w:r w:rsidR="0047542C" w:rsidRPr="005A2C45">
        <w:rPr>
          <w:lang w:eastAsia="de-DE" w:bidi="ar-SA"/>
        </w:rPr>
        <w:t>sind</w:t>
      </w:r>
      <w:r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5D48853" w14:textId="7BC01FB2" w:rsidR="00D977FA" w:rsidRPr="005A2C45" w:rsidRDefault="0047542C" w:rsidP="00D977FA">
      <w:r w:rsidRPr="005A2C45">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77777777" w:rsidR="0086145C" w:rsidRPr="005A2C45" w:rsidRDefault="0086145C" w:rsidP="0086145C">
      <w:pPr>
        <w:pStyle w:val="berschrift4"/>
      </w:pPr>
      <w:bookmarkStart w:id="113" w:name="_Ref491497304"/>
      <w:r w:rsidRPr="005A2C45">
        <w:lastRenderedPageBreak/>
        <w:t>Implementierung</w:t>
      </w:r>
      <w:bookmarkEnd w:id="113"/>
    </w:p>
    <w:p w14:paraId="1AD95451" w14:textId="77777777" w:rsidR="00D63B68" w:rsidRPr="005A2C45" w:rsidRDefault="00C8475D" w:rsidP="00D63B68">
      <w:pPr>
        <w:rPr>
          <w:lang w:eastAsia="de-DE" w:bidi="ar-SA"/>
        </w:rPr>
      </w:pPr>
      <w:r w:rsidRPr="005A2C45">
        <w:rPr>
          <w:noProof/>
          <w:lang w:val="de-DE" w:eastAsia="de-DE" w:bidi="ar-SA"/>
        </w:rPr>
        <w:drawing>
          <wp:anchor distT="0" distB="0" distL="114300" distR="114300" simplePos="0" relativeHeight="251656192" behindDoc="0" locked="0" layoutInCell="1" allowOverlap="1" wp14:anchorId="4246ACD9" wp14:editId="2C61DCC5">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sidRPr="005A2C45">
        <w:rPr>
          <w:lang w:eastAsia="de-DE" w:bidi="ar-SA"/>
        </w:rPr>
        <w:t>Die Umsetzung der Modellierung bezüglich Test</w:t>
      </w:r>
      <w:r w:rsidR="0047542C" w:rsidRPr="005A2C45">
        <w:rPr>
          <w:lang w:eastAsia="de-DE" w:bidi="ar-SA"/>
        </w:rPr>
        <w:t xml:space="preserve">informationen ist in </w:t>
      </w:r>
      <w:r w:rsidR="0047542C" w:rsidRPr="005A2C45">
        <w:rPr>
          <w:lang w:eastAsia="de-DE" w:bidi="ar-SA"/>
        </w:rPr>
        <w:fldChar w:fldCharType="begin"/>
      </w:r>
      <w:r w:rsidR="0047542C" w:rsidRPr="005A2C45">
        <w:rPr>
          <w:lang w:eastAsia="de-DE" w:bidi="ar-SA"/>
        </w:rPr>
        <w:instrText xml:space="preserve"> REF _Ref486772060 \h </w:instrText>
      </w:r>
      <w:r w:rsidR="0047542C" w:rsidRPr="005A2C45">
        <w:rPr>
          <w:lang w:eastAsia="de-DE" w:bidi="ar-SA"/>
        </w:rPr>
      </w:r>
      <w:r w:rsidR="0047542C" w:rsidRPr="005A2C45">
        <w:rPr>
          <w:lang w:eastAsia="de-DE" w:bidi="ar-SA"/>
        </w:rPr>
        <w:fldChar w:fldCharType="separate"/>
      </w:r>
      <w:r w:rsidR="00F65238" w:rsidRPr="005A2C45">
        <w:t xml:space="preserve">Abbildung </w:t>
      </w:r>
      <w:r w:rsidR="00F65238" w:rsidRPr="005A2C45">
        <w:rPr>
          <w:noProof/>
        </w:rPr>
        <w:t>11</w:t>
      </w:r>
      <w:r w:rsidR="0047542C" w:rsidRPr="005A2C45">
        <w:rPr>
          <w:lang w:eastAsia="de-DE" w:bidi="ar-SA"/>
        </w:rPr>
        <w:fldChar w:fldCharType="end"/>
      </w:r>
      <w:r w:rsidR="00D63B68" w:rsidRPr="005A2C45">
        <w:rPr>
          <w:lang w:eastAsia="de-DE" w:bidi="ar-SA"/>
        </w:rPr>
        <w:t xml:space="preserve"> ersichtlich.</w:t>
      </w:r>
    </w:p>
    <w:p w14:paraId="1E846B8A" w14:textId="77777777" w:rsidR="00485562" w:rsidRPr="005A2C45" w:rsidRDefault="00485562" w:rsidP="00485562">
      <w:pPr>
        <w:pStyle w:val="Beschriftung"/>
      </w:pPr>
      <w:bookmarkStart w:id="114" w:name="_Ref486772060"/>
      <w:bookmarkStart w:id="115" w:name="_Toc491588025"/>
      <w:r w:rsidRPr="005A2C45">
        <w:t xml:space="preserve">Abbildung </w:t>
      </w:r>
      <w:fldSimple w:instr=" SEQ Abbildung \* ARABIC ">
        <w:r w:rsidR="00C35030" w:rsidRPr="005A2C45">
          <w:rPr>
            <w:noProof/>
          </w:rPr>
          <w:t>11</w:t>
        </w:r>
      </w:fldSimple>
      <w:bookmarkEnd w:id="114"/>
      <w:r w:rsidRPr="005A2C45">
        <w:t>: Erweiterung SoftwareVersionsDatabase zur Speicherung der Testinformationen</w:t>
      </w:r>
      <w:bookmarkEnd w:id="115"/>
    </w:p>
    <w:p w14:paraId="591E44E1" w14:textId="1F16FE8A" w:rsidR="00D63B68" w:rsidRPr="005A2C45" w:rsidRDefault="00D63B68" w:rsidP="00D63B68">
      <w:r w:rsidRPr="005A2C45">
        <w:t>Die Haupt</w:t>
      </w:r>
      <w:r w:rsidR="000C4E8A">
        <w:t>tabelle ist die TestInformation. I</w:t>
      </w:r>
      <w:r w:rsidRPr="005A2C45">
        <w:t xml:space="preserve">n </w:t>
      </w:r>
      <w:r w:rsidR="000C4E8A">
        <w:t>dieser gibt</w:t>
      </w:r>
      <w:r w:rsidRPr="005A2C45">
        <w:t xml:space="preserve"> es genau einen Eintrag für jeden Test. Hier sind zudem die generellen Daten des Tests hinterlegt. Erweitert wird das Modell mit den einzelnen Versionen eines Tests.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Existiert ein Parameter in der Software mit dieser Information, so wird ein EnumValue Eintrag in der Tabelle eingefügt. Zu diesem Wert wird immer eine Beschreibung dieses Wertes in Textform hinterlegt, di</w:t>
      </w:r>
      <w:r w:rsidR="009040D3" w:rsidRPr="005A2C45">
        <w:t>es ist i</w:t>
      </w:r>
      <w:r w:rsidR="00AA6413" w:rsidRPr="005A2C45">
        <w:t>m Feld Enum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 xml:space="preserve">n aber </w:t>
      </w:r>
      <w:commentRangeStart w:id="116"/>
      <w:r w:rsidR="0047542C" w:rsidRPr="005A2C45">
        <w:t xml:space="preserve">nicht </w:t>
      </w:r>
      <w:commentRangeEnd w:id="116"/>
      <w:r>
        <w:rPr>
          <w:rStyle w:val="Kommentarzeichen"/>
          <w:rFonts w:cs="Angsana New"/>
        </w:rPr>
        <w:commentReference w:id="116"/>
      </w:r>
      <w:r w:rsidR="0047542C" w:rsidRPr="005A2C45">
        <w:t>für alle. Da</w:t>
      </w:r>
      <w:r w:rsidR="00D83FDB" w:rsidRPr="005A2C45">
        <w:t>s soll mit einem Beispiel verdeutlicht werden:</w:t>
      </w:r>
    </w:p>
    <w:p w14:paraId="725A0720" w14:textId="52E3C57F" w:rsidR="009F65AA" w:rsidRPr="005A2C45" w:rsidRDefault="009040D3" w:rsidP="000C4E8A">
      <w:pPr>
        <w:ind w:left="425"/>
      </w:pPr>
      <w:commentRangeStart w:id="117"/>
      <w:r w:rsidRPr="005A2C45">
        <w:t xml:space="preserve">Der Controller Typ 1 mit Index 1 und Enum ‘IC2H1’ ist sehr ähnlich aufgebaut wie der Controller Typ 3 mit Index 3 und Enum ‘IC2H3’. Mit dem Bitwert 2^1 + 2^3 = 10 </w:t>
      </w:r>
      <w:r w:rsidR="000C4E8A">
        <w:t>können</w:t>
      </w:r>
      <w:r w:rsidRPr="005A2C45">
        <w:t xml:space="preserve"> mit Hilfe eines Wertes meh</w:t>
      </w:r>
      <w:r w:rsidR="009F65AA" w:rsidRPr="005A2C45">
        <w:t>rere Einträge definiert werden.</w:t>
      </w:r>
      <w:commentRangeEnd w:id="117"/>
      <w:r w:rsidR="000C4E8A">
        <w:rPr>
          <w:rStyle w:val="Kommentarzeichen"/>
          <w:rFonts w:cs="Angsana New"/>
        </w:rPr>
        <w:commentReference w:id="117"/>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OptionType</w:t>
      </w:r>
      <w:r>
        <w:t>s</w:t>
      </w:r>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SingleOptionType Model</w:t>
      </w:r>
      <w:r>
        <w:t>l</w:t>
      </w:r>
      <w:r w:rsidR="00024EBE" w:rsidRPr="005A2C45">
        <w:t>ierung gelöst.</w:t>
      </w:r>
    </w:p>
    <w:p w14:paraId="095B85E9" w14:textId="77777777" w:rsidR="000062EE" w:rsidRPr="005A2C45" w:rsidRDefault="00E30EC0" w:rsidP="00FD375B">
      <w:pPr>
        <w:pStyle w:val="berschrift3"/>
      </w:pPr>
      <w:bookmarkStart w:id="118" w:name="_Toc491801439"/>
      <w:r w:rsidRPr="005A2C45">
        <w:t>Modellierung</w:t>
      </w:r>
      <w:r w:rsidR="000062EE" w:rsidRPr="005A2C45">
        <w:t xml:space="preserve"> Testresultate</w:t>
      </w:r>
      <w:bookmarkEnd w:id="118"/>
    </w:p>
    <w:p w14:paraId="172CEEC0" w14:textId="3377ACDE" w:rsidR="00817FF8" w:rsidRPr="005A2C45" w:rsidRDefault="00817FF8" w:rsidP="00817FF8">
      <w:pPr>
        <w:pStyle w:val="Standardeinzug"/>
        <w:ind w:left="0"/>
      </w:pPr>
      <w:r w:rsidRPr="005A2C45">
        <w:t>Der nächste Abschnitt beschreibt die Erweiterung der SoftwareVersionsDatabase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lastRenderedPageBreak/>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7E00E06C" w14:textId="77777777" w:rsidR="000062EE" w:rsidRPr="005A2C45" w:rsidRDefault="000062EE" w:rsidP="000062EE">
      <w:r w:rsidRPr="005A2C45">
        <w:t xml:space="preserve">Wichtig ist zudem die Information, welche Tests eine </w:t>
      </w:r>
      <w:r w:rsidR="0071650B" w:rsidRPr="005A2C45">
        <w:t>Kollektion</w:t>
      </w:r>
      <w:r w:rsidRPr="005A2C45">
        <w:t xml:space="preserve"> beinhaltet. Die Information der Test Version spielt hierbei keine Rolle. </w:t>
      </w:r>
      <w:r w:rsidR="00937A69" w:rsidRPr="005A2C45">
        <w:t>Eine Rolle spielt aber die verwendete Ventil Hardware, um die Test Kollektion auszuführen.</w:t>
      </w:r>
    </w:p>
    <w:p w14:paraId="02AE8B3F" w14:textId="62FA59D9"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65F491CE" w14:textId="77777777" w:rsidR="0086145C" w:rsidRPr="005A2C45" w:rsidRDefault="0086145C" w:rsidP="0086145C">
      <w:pPr>
        <w:pStyle w:val="berschrift4"/>
      </w:pPr>
      <w:r w:rsidRPr="005A2C45">
        <w:t>Implementierung</w:t>
      </w:r>
    </w:p>
    <w:p w14:paraId="728A7E66" w14:textId="7777777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F65238" w:rsidRPr="005A2C45">
        <w:t xml:space="preserve">Abbildung </w:t>
      </w:r>
      <w:r w:rsidR="00F65238" w:rsidRPr="005A2C45">
        <w:rPr>
          <w:noProof/>
        </w:rPr>
        <w:t>12</w:t>
      </w:r>
      <w:r w:rsidRPr="005A2C45">
        <w:fldChar w:fldCharType="end"/>
      </w:r>
      <w:r w:rsidRPr="005A2C45">
        <w:t xml:space="preserve"> ist die Erweiterung der SoftwareVersionsDatabase zu sehen, um die Testresultate abzuspeichern.</w:t>
      </w:r>
    </w:p>
    <w:p w14:paraId="462004D8" w14:textId="77777777" w:rsidR="00485562" w:rsidRPr="005A2C45" w:rsidRDefault="00FE6980" w:rsidP="00485562">
      <w:pPr>
        <w:pStyle w:val="Standardeinzug"/>
        <w:ind w:left="0"/>
      </w:pPr>
      <w:r w:rsidRPr="005A2C45">
        <w:rPr>
          <w:noProof/>
          <w:lang w:val="de-DE"/>
        </w:rPr>
        <w:drawing>
          <wp:inline distT="0" distB="0" distL="0" distR="0" wp14:anchorId="415F4689" wp14:editId="7F21CEDB">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rsidRPr="005A2C45">
        <w:t xml:space="preserve"> </w:t>
      </w:r>
    </w:p>
    <w:p w14:paraId="55669AA0" w14:textId="77777777" w:rsidR="00485562" w:rsidRPr="005A2C45" w:rsidRDefault="00485562" w:rsidP="00485562">
      <w:pPr>
        <w:pStyle w:val="Beschriftung"/>
      </w:pPr>
      <w:bookmarkStart w:id="119" w:name="_Ref483472986"/>
      <w:bookmarkStart w:id="120" w:name="_Toc491588026"/>
      <w:r w:rsidRPr="005A2C45">
        <w:t xml:space="preserve">Abbildung </w:t>
      </w:r>
      <w:fldSimple w:instr=" SEQ Abbildung \* ARABIC ">
        <w:r w:rsidR="00C35030" w:rsidRPr="005A2C45">
          <w:rPr>
            <w:noProof/>
          </w:rPr>
          <w:t>12</w:t>
        </w:r>
      </w:fldSimple>
      <w:bookmarkEnd w:id="119"/>
      <w:r w:rsidRPr="005A2C45">
        <w:t>: Erweiterung SoftwareVersionsDatabase zur Speicherung der Testresulate</w:t>
      </w:r>
      <w:bookmarkEnd w:id="120"/>
    </w:p>
    <w:p w14:paraId="5C46C2E4" w14:textId="0DE419F6" w:rsidR="00485562" w:rsidRPr="005A2C45" w:rsidRDefault="00485562" w:rsidP="00485562">
      <w:pPr>
        <w:pStyle w:val="Standardeinzug"/>
        <w:ind w:left="0"/>
      </w:pPr>
      <w:r w:rsidRPr="005A2C45">
        <w:t xml:space="preserve">Dabei übernimmt die </w:t>
      </w:r>
      <w:r w:rsidR="003728D1" w:rsidRPr="005A2C45">
        <w:t xml:space="preserve">InitialStateFirmware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DriveParameter- und ConfigurationFile schon in der Datenbank hinterlegt sein müssen, bevor der Grundzustand definiert werden kann. </w:t>
      </w:r>
    </w:p>
    <w:p w14:paraId="21AF8BB5" w14:textId="36899671" w:rsidR="00485562" w:rsidRPr="005A2C45" w:rsidRDefault="002F6B25" w:rsidP="00485562">
      <w:pPr>
        <w:pStyle w:val="Standardeinzug"/>
        <w:ind w:left="0"/>
      </w:pPr>
      <w:r>
        <w:lastRenderedPageBreak/>
        <w:t>Aus software</w:t>
      </w:r>
      <w:r w:rsidR="00485562" w:rsidRPr="005A2C45">
        <w:t>entwicklungstechnischen Gründen wird vor der Freigabe einer Firmware mit einer sogenannten trunk Version gearbeitet. Diese bildet immer zum entsprechenden Zeitpunkt die aktuellste Firmware ab. Um diese</w:t>
      </w:r>
      <w:r w:rsidR="00C34B54" w:rsidRPr="005A2C45">
        <w:t>m</w:t>
      </w:r>
      <w:r w:rsidR="00485562" w:rsidRPr="005A2C45">
        <w:t xml:space="preserve"> Umstand Rechnung zu tragen und die einzelnen trunk Versionen unterscheiden zu können, wurde ein zusätzliches Attribut </w:t>
      </w:r>
      <w:r>
        <w:t xml:space="preserve">die </w:t>
      </w:r>
      <w:r w:rsidR="00485562" w:rsidRPr="005A2C45">
        <w:t xml:space="preserve">ValveFirmwareReleaseTime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Activity</w:t>
      </w:r>
      <w:r w:rsidR="00D357D0" w:rsidRPr="005A2C45">
        <w:t xml:space="preserve">State. Dieser wird eingefügt, um zu verhindern das Test Kollektionen, welche schon einen Eintrag </w:t>
      </w:r>
      <w:r w:rsidR="00A70044" w:rsidRPr="005A2C45">
        <w:t xml:space="preserve">im </w:t>
      </w:r>
      <w:r w:rsidR="00171B57" w:rsidRPr="005A2C45">
        <w:t xml:space="preserve">TestCollectionResult haben, gelöscht werden können. So wird zwar die Test Kollektion nicht mehr angezeigt aber ihr ActivityState wird auf False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65EE593C" w:rsidR="00722A18" w:rsidRPr="005A2C45" w:rsidRDefault="00485562" w:rsidP="00485562">
      <w:pPr>
        <w:pStyle w:val="Standardeinzug"/>
        <w:ind w:left="0"/>
      </w:pPr>
      <w:r w:rsidRPr="005A2C45">
        <w:t xml:space="preserve">Speziell am Modell ist die CurrentTestsVersion Tabelle. Diese wird bei jedem Start des TTIC2 Programms </w:t>
      </w:r>
      <w:commentRangeStart w:id="121"/>
      <w:r w:rsidRPr="005A2C45">
        <w:t>neu gefüllt</w:t>
      </w:r>
      <w:commentRangeEnd w:id="121"/>
      <w:r w:rsidR="00022988">
        <w:rPr>
          <w:rStyle w:val="Kommentarzeichen"/>
          <w:rFonts w:eastAsiaTheme="minorEastAsia" w:cs="Angsana New"/>
          <w:lang w:eastAsia="en-US" w:bidi="th-TH"/>
        </w:rPr>
        <w:commentReference w:id="121"/>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F65238" w:rsidRPr="005A2C45">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li</w:t>
      </w:r>
      <w:r w:rsidR="00C34B54" w:rsidRPr="005A2C45">
        <w:t xml:space="preserve">efert. Diese wird beim </w:t>
      </w:r>
      <w:r w:rsidR="00081937">
        <w:t>Aufstarten</w:t>
      </w:r>
      <w:r w:rsidR="00FE5BC4" w:rsidRPr="005A2C45">
        <w:t xml:space="preserve"> der Applikation in einer Liste hinterlegt. Durch diesen Lösungsweg wird die </w:t>
      </w:r>
      <w:commentRangeStart w:id="122"/>
      <w:r w:rsidR="00FE5BC4" w:rsidRPr="005A2C45">
        <w:t xml:space="preserve">CuttentTestsVersions </w:t>
      </w:r>
      <w:commentRangeEnd w:id="122"/>
      <w:r w:rsidR="00081937">
        <w:rPr>
          <w:rStyle w:val="Kommentarzeichen"/>
          <w:rFonts w:eastAsiaTheme="minorEastAsia" w:cs="Angsana New"/>
          <w:lang w:eastAsia="en-US" w:bidi="th-TH"/>
        </w:rPr>
        <w:commentReference w:id="122"/>
      </w:r>
      <w:r w:rsidR="00FE5BC4" w:rsidRPr="005A2C45">
        <w:t>und ComputerNames Tabellen nicht mehr gebraucht.</w:t>
      </w:r>
    </w:p>
    <w:p w14:paraId="26954709" w14:textId="77777777"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ausführbar ist. Über den </w:t>
      </w:r>
      <w:commentRangeStart w:id="123"/>
      <w:r w:rsidR="00485562" w:rsidRPr="005A2C45">
        <w:t xml:space="preserve">Zeitlauf </w:t>
      </w:r>
      <w:commentRangeEnd w:id="123"/>
      <w:r w:rsidR="00081937">
        <w:rPr>
          <w:rStyle w:val="Kommentarzeichen"/>
          <w:rFonts w:eastAsiaTheme="minorEastAsia" w:cs="Angsana New"/>
          <w:lang w:eastAsia="en-US" w:bidi="th-TH"/>
        </w:rPr>
        <w:commentReference w:id="123"/>
      </w:r>
      <w:r w:rsidR="00485562" w:rsidRPr="005A2C45">
        <w:t>des Tests können sich die Anforderungen verändern, da neue Testfunktionen hinzukommen können.</w:t>
      </w:r>
      <w:r w:rsidR="00724AE5" w:rsidRPr="005A2C45">
        <w:t xml:space="preserve"> Weiter ist sie auch ein wichtiger Bestandteil für die Auswertung.</w:t>
      </w:r>
    </w:p>
    <w:p w14:paraId="47D2F1D2" w14:textId="3A02D2A5" w:rsidR="00171B57" w:rsidRPr="005A2C45" w:rsidRDefault="00171B57" w:rsidP="00485562">
      <w:pPr>
        <w:pStyle w:val="Standardeinzug"/>
        <w:ind w:left="0"/>
      </w:pPr>
      <w:r w:rsidRPr="005A2C45">
        <w:t>In der Testphase wurde bewusst, dass der erste Ansatz mit dem ExecutionDate in der TestCollectionResult zum P</w:t>
      </w:r>
      <w:r w:rsidR="00081937">
        <w:t>r</w:t>
      </w:r>
      <w:r w:rsidRPr="005A2C45">
        <w:t xml:space="preserve">oblem führen kann, wenn die gleiche Test Kollektion am gleichen Tag ausgeführt wird. </w:t>
      </w:r>
      <w:r w:rsidR="00081937">
        <w:t>Deshalb</w:t>
      </w:r>
      <w:r w:rsidRPr="005A2C45">
        <w:t xml:space="preserve"> wird jetzt die CreationDateTime verwendet, um auch in diesem Fall das Resultat der Test Kollektion auseinander halten zu können.</w:t>
      </w:r>
    </w:p>
    <w:p w14:paraId="0293DF0F" w14:textId="77777777" w:rsidR="000062EE" w:rsidRPr="005A2C45" w:rsidRDefault="00E30EC0" w:rsidP="00FD375B">
      <w:pPr>
        <w:pStyle w:val="berschrift3"/>
      </w:pPr>
      <w:bookmarkStart w:id="124" w:name="_Toc491801440"/>
      <w:r w:rsidRPr="005A2C45">
        <w:t>Modellierung</w:t>
      </w:r>
      <w:r w:rsidR="000062EE" w:rsidRPr="005A2C45">
        <w:t xml:space="preserve"> Firmware Bugs</w:t>
      </w:r>
      <w:bookmarkEnd w:id="124"/>
    </w:p>
    <w:p w14:paraId="7DE0E6C9" w14:textId="77777777" w:rsidR="00FC1289" w:rsidRPr="005A2C45" w:rsidRDefault="00FC1289" w:rsidP="00FC1289">
      <w:pPr>
        <w:pStyle w:val="Standardeinzug"/>
        <w:ind w:left="0"/>
      </w:pPr>
      <w:r w:rsidRPr="005A2C45">
        <w:t>Der nächste Abschnitt zeigt die Modellierung der Firmware Bugs auf. Diese ist auch in der SoftwareVersionsDatabase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lastRenderedPageBreak/>
        <w:t>Implementierung</w:t>
      </w:r>
    </w:p>
    <w:p w14:paraId="1E477DF3" w14:textId="77777777"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F65238" w:rsidRPr="005A2C45">
        <w:t xml:space="preserve">Abbildung </w:t>
      </w:r>
      <w:r w:rsidR="00F65238" w:rsidRPr="005A2C45">
        <w:rPr>
          <w:noProof/>
        </w:rPr>
        <w:t>13</w:t>
      </w:r>
      <w:r w:rsidR="000B45C0" w:rsidRPr="005A2C45">
        <w:rPr>
          <w:lang w:eastAsia="de-DE" w:bidi="ar-SA"/>
        </w:rPr>
        <w:fldChar w:fldCharType="end"/>
      </w:r>
      <w:r w:rsidR="000B45C0" w:rsidRPr="005A2C45">
        <w:rPr>
          <w:lang w:eastAsia="de-DE" w:bidi="ar-SA"/>
        </w:rPr>
        <w:t xml:space="preserve"> zu entnehmen.</w:t>
      </w:r>
    </w:p>
    <w:p w14:paraId="37B78508" w14:textId="77777777" w:rsidR="00FD3F4C" w:rsidRPr="005A2C45" w:rsidRDefault="00B26A52" w:rsidP="00FD3F4C">
      <w:pPr>
        <w:rPr>
          <w:lang w:eastAsia="de-DE" w:bidi="ar-SA"/>
        </w:rPr>
      </w:pPr>
      <w:r w:rsidRPr="005A2C45">
        <w:rPr>
          <w:noProof/>
          <w:lang w:val="de-DE" w:eastAsia="de-DE" w:bidi="ar-SA"/>
        </w:rPr>
        <w:drawing>
          <wp:inline distT="0" distB="0" distL="0" distR="0" wp14:anchorId="4F09A6A3" wp14:editId="404A9774">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5A2C45">
        <w:rPr>
          <w:lang w:eastAsia="de-DE" w:bidi="ar-SA"/>
        </w:rPr>
        <w:t xml:space="preserve"> </w:t>
      </w:r>
    </w:p>
    <w:p w14:paraId="16774EC3" w14:textId="77777777" w:rsidR="008E4A05" w:rsidRPr="005A2C45" w:rsidRDefault="008E4A05" w:rsidP="008E4A05">
      <w:pPr>
        <w:pStyle w:val="Beschriftung"/>
      </w:pPr>
      <w:bookmarkStart w:id="125" w:name="_Ref491414039"/>
      <w:bookmarkStart w:id="126" w:name="_Ref486183399"/>
      <w:bookmarkStart w:id="127" w:name="_Toc491588027"/>
      <w:r w:rsidRPr="005A2C45">
        <w:t xml:space="preserve">Abbildung </w:t>
      </w:r>
      <w:fldSimple w:instr=" SEQ Abbildung \* ARABIC ">
        <w:r w:rsidR="00C35030" w:rsidRPr="005A2C45">
          <w:rPr>
            <w:noProof/>
          </w:rPr>
          <w:t>13</w:t>
        </w:r>
      </w:fldSimple>
      <w:bookmarkEnd w:id="125"/>
      <w:r w:rsidRPr="005A2C45">
        <w:t>: Erweiterung SoftwareVersionsDatabase zur Speicherung der Firmware Bugs</w:t>
      </w:r>
      <w:bookmarkEnd w:id="126"/>
      <w:bookmarkEnd w:id="127"/>
    </w:p>
    <w:p w14:paraId="7A1553EC" w14:textId="7072CF1F" w:rsidR="001400D4" w:rsidRPr="005A2C45" w:rsidRDefault="001400D4" w:rsidP="001400D4">
      <w:r w:rsidRPr="005A2C45">
        <w:t xml:space="preserve">Über den FailureType Eintrag kann herausgelesen werden, ob der Fehler reproduzierbar ist oder nur sporadisch auftritt. Der StatusType zeigt an, ob der Fehler schon behoben, noch offen </w:t>
      </w:r>
      <w:r w:rsidR="0038070C">
        <w:t xml:space="preserve">ist </w:t>
      </w:r>
      <w:r w:rsidRPr="005A2C45">
        <w:t>oder das Fehlverhalten nicht behoben werden kann oder soll.</w:t>
      </w:r>
      <w:r w:rsidR="00C31795" w:rsidRPr="005A2C45">
        <w:t xml:space="preserve"> Mit den ControllerType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FaceSeal, SFV oder R655 eingetragen. </w:t>
      </w:r>
      <w:commentRangeStart w:id="128"/>
      <w:r w:rsidR="00725C7C" w:rsidRPr="005A2C45">
        <w:t xml:space="preserve">Dabei </w:t>
      </w:r>
      <w:r w:rsidR="0038070C">
        <w:t>werden</w:t>
      </w:r>
      <w:r w:rsidR="00A87BA2" w:rsidRPr="005A2C45">
        <w:t xml:space="preserve"> dies</w:t>
      </w:r>
      <w:r w:rsidR="0038070C">
        <w:t>e</w:t>
      </w:r>
      <w:r w:rsidR="00A87BA2" w:rsidRPr="005A2C45">
        <w:t xml:space="preserve"> </w:t>
      </w:r>
      <w:r w:rsidR="0038070C">
        <w:t>bloss</w:t>
      </w:r>
      <w:r w:rsidR="00A87BA2" w:rsidRPr="005A2C45">
        <w:t xml:space="preserve"> eingetragen, wenn der Fehler nur in der def</w:t>
      </w:r>
      <w:r w:rsidR="00AA37ED" w:rsidRPr="005A2C45">
        <w:t xml:space="preserve">inierten Ventilreihe auftritt. </w:t>
      </w:r>
      <w:r w:rsidR="0038070C">
        <w:t>Das Fehlverhalten</w:t>
      </w:r>
      <w:r w:rsidR="00AA37ED" w:rsidRPr="005A2C45">
        <w:t xml:space="preserve"> wird genauer beschrieben, wie auch unter Bemerkungen ergänzende Informationen unter welchen Umständen der Fehler </w:t>
      </w:r>
      <w:r w:rsidR="009572BC" w:rsidRPr="005A2C45">
        <w:t>ausgelöst wird</w:t>
      </w:r>
      <w:commentRangeEnd w:id="128"/>
      <w:r w:rsidR="0038070C">
        <w:rPr>
          <w:rStyle w:val="Kommentarzeichen"/>
          <w:rFonts w:cs="Angsana New"/>
        </w:rPr>
        <w:commentReference w:id="128"/>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commentRangeStart w:id="129"/>
      <w:r w:rsidR="00C73942">
        <w:t>eingetragen</w:t>
      </w:r>
      <w:commentRangeEnd w:id="129"/>
      <w:r w:rsidR="00C73942">
        <w:rPr>
          <w:rStyle w:val="Kommentarzeichen"/>
          <w:rFonts w:cs="Angsana New"/>
        </w:rPr>
        <w:commentReference w:id="129"/>
      </w:r>
      <w:r w:rsidR="0071650B" w:rsidRPr="005A2C45">
        <w:t>.</w:t>
      </w:r>
    </w:p>
    <w:p w14:paraId="1F4170B5" w14:textId="77777777" w:rsidR="00D96BA9" w:rsidRPr="005A2C45" w:rsidRDefault="00D96BA9" w:rsidP="000062EE">
      <w:pPr>
        <w:pStyle w:val="berschrift2"/>
      </w:pPr>
      <w:bookmarkStart w:id="130" w:name="_Toc491801441"/>
      <w:r w:rsidRPr="005A2C45">
        <w:t>Test</w:t>
      </w:r>
      <w:bookmarkEnd w:id="130"/>
    </w:p>
    <w:p w14:paraId="2C8D9FDB" w14:textId="77777777" w:rsidR="00D96BA9" w:rsidRPr="005A2C45" w:rsidRDefault="007A1130" w:rsidP="00D96BA9">
      <w:pPr>
        <w:pStyle w:val="berschrift3"/>
      </w:pPr>
      <w:bookmarkStart w:id="131" w:name="_Toc491801442"/>
      <w:r w:rsidRPr="005A2C45">
        <w:t>Abspeicherung Testinformationen</w:t>
      </w:r>
      <w:bookmarkEnd w:id="131"/>
    </w:p>
    <w:p w14:paraId="503A4EB4" w14:textId="04372AC9" w:rsidR="004239EA" w:rsidRPr="005A2C45" w:rsidRDefault="004239EA" w:rsidP="004239EA">
      <w:pPr>
        <w:pStyle w:val="Standardeinzug"/>
        <w:ind w:left="0"/>
      </w:pPr>
      <w:r w:rsidRPr="005A2C45">
        <w:t xml:space="preserve">Nach Komplettierung der SoftwareVersionsDatabase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F65238" w:rsidRPr="005A2C45">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723E19" w:rsidRPr="005A2C45">
        <w:t xml:space="preserve">C.2. </w:t>
      </w:r>
      <w:r w:rsidR="00F65238" w:rsidRPr="005A2C45">
        <w:t>SQL Toolkit</w:t>
      </w:r>
      <w:r w:rsidR="00116BC3" w:rsidRPr="005A2C45">
        <w:fldChar w:fldCharType="end"/>
      </w:r>
      <w:r w:rsidR="00931CF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53710E0D"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0E37E3" w:rsidRPr="005A2C45">
        <w:rPr>
          <w:lang w:eastAsia="de-DE" w:bidi="ar-SA"/>
        </w:rPr>
        <w:fldChar w:fldCharType="begin"/>
      </w:r>
      <w:r w:rsidR="000E37E3" w:rsidRPr="005A2C45">
        <w:rPr>
          <w:lang w:eastAsia="de-DE" w:bidi="ar-SA"/>
        </w:rPr>
        <w:instrText xml:space="preserve"> REF _Ref486776100 \r \h </w:instrText>
      </w:r>
      <w:r w:rsidR="000E37E3" w:rsidRPr="005A2C45">
        <w:rPr>
          <w:lang w:eastAsia="de-DE" w:bidi="ar-SA"/>
        </w:rPr>
      </w:r>
      <w:r w:rsidR="000E37E3" w:rsidRPr="005A2C45">
        <w:rPr>
          <w:lang w:eastAsia="de-DE" w:bidi="ar-SA"/>
        </w:rPr>
        <w:fldChar w:fldCharType="separate"/>
      </w:r>
      <w:r w:rsidR="00F65238" w:rsidRPr="005A2C45">
        <w:rPr>
          <w:lang w:eastAsia="de-DE" w:bidi="ar-SA"/>
        </w:rPr>
        <w:t>5.1.1</w:t>
      </w:r>
      <w:r w:rsidR="000E37E3" w:rsidRPr="005A2C45">
        <w:rPr>
          <w:lang w:eastAsia="de-DE" w:bidi="ar-SA"/>
        </w:rPr>
        <w:fldChar w:fldCharType="end"/>
      </w:r>
      <w:r w:rsidR="000E37E3" w:rsidRPr="005A2C45">
        <w:rPr>
          <w:lang w:eastAsia="de-DE" w:bidi="ar-SA"/>
        </w:rPr>
        <w:t xml:space="preserve"> ersichtlich.</w:t>
      </w:r>
    </w:p>
    <w:p w14:paraId="608A8DD2" w14:textId="3C3CC9A6" w:rsidR="00074B6D" w:rsidRPr="005A2C45" w:rsidRDefault="00074B6D" w:rsidP="00074B6D">
      <w:pPr>
        <w:rPr>
          <w:lang w:eastAsia="de-DE" w:bidi="ar-SA"/>
        </w:rPr>
      </w:pPr>
      <w:r w:rsidRPr="005A2C45">
        <w:rPr>
          <w:lang w:eastAsia="de-DE" w:bidi="ar-SA"/>
        </w:rPr>
        <w:lastRenderedPageBreak/>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anchor distT="0" distB="0" distL="114300" distR="114300" simplePos="0" relativeHeight="251660288" behindDoc="0" locked="0" layoutInCell="1" allowOverlap="1" wp14:anchorId="08A107A0" wp14:editId="24AE275F">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14:paraId="5AE28402" w14:textId="77777777" w:rsidR="00074B6D" w:rsidRPr="005A2C45" w:rsidRDefault="00074B6D" w:rsidP="00074B6D">
      <w:pPr>
        <w:pStyle w:val="Beschriftung"/>
      </w:pPr>
      <w:bookmarkStart w:id="132" w:name="_Ref487371581"/>
      <w:bookmarkStart w:id="133" w:name="_Toc491588028"/>
      <w:r w:rsidRPr="005A2C45">
        <w:t xml:space="preserve">Abbildung </w:t>
      </w:r>
      <w:fldSimple w:instr=" SEQ Abbildung \* ARABIC ">
        <w:r w:rsidR="00C35030" w:rsidRPr="005A2C45">
          <w:rPr>
            <w:noProof/>
          </w:rPr>
          <w:t>14</w:t>
        </w:r>
      </w:fldSimple>
      <w:bookmarkEnd w:id="132"/>
      <w:r w:rsidR="00763F90" w:rsidRPr="005A2C45">
        <w:t xml:space="preserve">: </w:t>
      </w:r>
      <w:r w:rsidR="00586465" w:rsidRPr="005A2C45">
        <w:t xml:space="preserve">Erster Ansatz </w:t>
      </w:r>
      <w:r w:rsidRPr="005A2C45">
        <w:t>Abspeicherung Testinformationen</w:t>
      </w:r>
      <w:bookmarkEnd w:id="133"/>
    </w:p>
    <w:p w14:paraId="3EEF2EDF" w14:textId="741255D4" w:rsidR="00074B6D" w:rsidRPr="005A2C45" w:rsidRDefault="00074B6D" w:rsidP="00074B6D">
      <w:pPr>
        <w:rPr>
          <w:lang w:eastAsia="de-DE" w:bidi="ar-SA"/>
        </w:rPr>
      </w:pPr>
      <w:r w:rsidRPr="005A2C45">
        <w:rPr>
          <w:lang w:eastAsia="de-DE" w:bidi="ar-SA"/>
        </w:rPr>
        <w:t xml:space="preserve">Der Benutzer wählt beim Aufstarten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BC9C400"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SoftwareVersionsDatabase </w:t>
      </w:r>
      <w:r w:rsidR="00F24924" w:rsidRPr="005A2C45">
        <w:rPr>
          <w:lang w:eastAsia="de-DE" w:bidi="ar-SA"/>
        </w:rPr>
        <w:t>ist</w:t>
      </w:r>
      <w:r w:rsidRPr="005A2C45">
        <w:rPr>
          <w:lang w:eastAsia="de-DE" w:bidi="ar-SA"/>
        </w:rPr>
        <w:t xml:space="preserve">, dass nicht mehr die InfoTest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F24924" w:rsidRPr="005A2C45">
        <w:rPr>
          <w:lang w:eastAsia="de-DE" w:bidi="ar-SA"/>
        </w:rPr>
        <w:t xml:space="preserve"> stellt sich die Frage, wann ist </w:t>
      </w:r>
      <w:r w:rsidR="00931CF4">
        <w:rPr>
          <w:lang w:eastAsia="de-DE" w:bidi="ar-SA"/>
        </w:rPr>
        <w:t>das genau</w:t>
      </w:r>
      <w:r w:rsidR="00F24924" w:rsidRPr="005A2C45">
        <w:rPr>
          <w:lang w:eastAsia="de-DE" w:bidi="ar-SA"/>
        </w:rPr>
        <w:t xml:space="preserve"> notwendig? Die Antwort fällt nicht schwer, nämlich bei jedem neuen Firmware Release. Das TestUpdateFirmware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F65238" w:rsidRPr="005A2C45">
        <w:t xml:space="preserve">Abbildung </w:t>
      </w:r>
      <w:r w:rsidR="00F65238" w:rsidRPr="005A2C45">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4" w:name="_Ref491524058"/>
      <w:r w:rsidRPr="005A2C45">
        <w:t>Implementierung</w:t>
      </w:r>
      <w:bookmarkEnd w:id="134"/>
    </w:p>
    <w:p w14:paraId="6C1D5312" w14:textId="45F6B490" w:rsidR="003B4D8C" w:rsidRPr="005A2C45" w:rsidRDefault="00EF52B9" w:rsidP="00475F01">
      <w:pPr>
        <w:rPr>
          <w:lang w:eastAsia="de-DE" w:bidi="ar-SA"/>
        </w:rPr>
      </w:pPr>
      <w:r w:rsidRPr="005A2C45">
        <w:rPr>
          <w:lang w:eastAsia="de-DE" w:bidi="ar-SA"/>
        </w:rPr>
        <w:t>Die erste Aufgabe, die Verbindung zur SoftwareVersionsDatabase</w:t>
      </w:r>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dies mit Hilfe eines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commentRangeStart w:id="135"/>
      <w:r w:rsidR="008E68CB" w:rsidRPr="005A2C45">
        <w:t>Die</w:t>
      </w:r>
      <w:r w:rsidR="00A204AB" w:rsidRPr="005A2C45">
        <w:t xml:space="preserve"> Verbindung mit dem SQL Server </w:t>
      </w:r>
      <w:r w:rsidR="008E68CB" w:rsidRPr="005A2C45">
        <w:t xml:space="preserve">kann 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400299" w:rsidRPr="005A2C45">
            <w:instrText xml:space="preserve">CITATION SQL \l 2055 </w:instrText>
          </w:r>
          <w:r w:rsidR="00073D92" w:rsidRPr="005A2C45">
            <w:fldChar w:fldCharType="separate"/>
          </w:r>
          <w:r w:rsidR="00A672DA" w:rsidRPr="005A2C45">
            <w:rPr>
              <w:noProof/>
            </w:rPr>
            <w:t>(Community, 2016)</w:t>
          </w:r>
          <w:r w:rsidR="00073D92" w:rsidRPr="005A2C45">
            <w:fldChar w:fldCharType="end"/>
          </w:r>
        </w:sdtContent>
      </w:sdt>
      <w:commentRangeEnd w:id="135"/>
      <w:r w:rsidR="008307A9">
        <w:rPr>
          <w:rStyle w:val="Kommentarzeichen"/>
          <w:rFonts w:cs="Angsana New"/>
        </w:rPr>
        <w:commentReference w:id="135"/>
      </w:r>
      <w:r w:rsidR="00074B6D" w:rsidRPr="005A2C45">
        <w:t>.</w:t>
      </w:r>
    </w:p>
    <w:p w14:paraId="3C08DCE4" w14:textId="79574271" w:rsidR="00491624" w:rsidRPr="005A2C45" w:rsidRDefault="008E68CB" w:rsidP="00475F01">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F65238" w:rsidRPr="005A2C45">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D014ED" w:rsidRPr="005A2C45">
        <w:fldChar w:fldCharType="separate"/>
      </w:r>
      <w:r w:rsidR="001B7CCF" w:rsidRPr="005A2C45">
        <w:t>C.2.2</w:t>
      </w:r>
      <w:r w:rsidR="001B7CCF" w:rsidRPr="005A2C45">
        <w:tab/>
        <w:t xml:space="preserve">Code Ausschnitt um einen </w:t>
      </w:r>
      <w:r w:rsidR="001B7CCF" w:rsidRPr="005A2C45">
        <w:lastRenderedPageBreak/>
        <w:t>neuen Eintrag zu erstellen</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77777777"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 xml:space="preserve">Zuerst werden die Hardware Anforderungstypen in der Datenbank hinterlegt, welche in einem Strukturfile definiert werden.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1259F872" w:rsidR="00882FDC" w:rsidRPr="005A2C45" w:rsidRDefault="00882FDC" w:rsidP="00073D92">
      <w:r w:rsidRPr="005A2C45">
        <w:t>Die Grundidee dieser Umsetzung liegt darin die Test</w:t>
      </w:r>
      <w:r w:rsidR="000F31C1" w:rsidRPr="005A2C45">
        <w:t xml:space="preserve">informationen von den einzelnen Firmwaren zu trennen. </w:t>
      </w:r>
      <w:commentRangeStart w:id="136"/>
      <w:r w:rsidR="000F31C1" w:rsidRPr="005A2C45">
        <w:t>Durch die Versionierung des T</w:t>
      </w:r>
      <w:r w:rsidR="008307A9">
        <w:t>ests können Rückschlüsse auf die</w:t>
      </w:r>
      <w:r w:rsidR="000F31C1" w:rsidRPr="005A2C45">
        <w:t xml:space="preserve"> zu benötigten Ventil Hardware bei jedem einzelnen Firmware Release gezogen werden</w:t>
      </w:r>
      <w:commentRangeEnd w:id="136"/>
      <w:r w:rsidR="008307A9">
        <w:rPr>
          <w:rStyle w:val="Kommentarzeichen"/>
          <w:rFonts w:cs="Angsana New"/>
        </w:rPr>
        <w:commentReference w:id="136"/>
      </w:r>
      <w:r w:rsidR="000F31C1" w:rsidRPr="005A2C45">
        <w:t>. Dabei ist es nicht zwingend, dass sich die Testinformationen zwischen den Firmwaren verändern.</w:t>
      </w:r>
    </w:p>
    <w:p w14:paraId="33992A84" w14:textId="77777777" w:rsidR="007D7FF8" w:rsidRPr="005A2C45" w:rsidRDefault="007D7FF8" w:rsidP="00073D92">
      <w:commentRangeStart w:id="137"/>
      <w:r w:rsidRPr="005A2C45">
        <w:t xml:space="preserve">Als nächstes wurde die Anweisung zur Testinformationsüberprüfung über das TestUpdateFirmware Programm implementiert (siehe Kapitel </w:t>
      </w:r>
      <w:r w:rsidRPr="005A2C45">
        <w:fldChar w:fldCharType="begin"/>
      </w:r>
      <w:r w:rsidRPr="005A2C45">
        <w:instrText xml:space="preserve"> REF _Ref491517441 \r \h </w:instrText>
      </w:r>
      <w:r w:rsidRPr="005A2C45">
        <w:fldChar w:fldCharType="separate"/>
      </w:r>
      <w:r w:rsidR="00F65238" w:rsidRPr="005A2C45">
        <w:t>5.2.2</w:t>
      </w:r>
      <w:r w:rsidRPr="005A2C45">
        <w:fldChar w:fldCharType="end"/>
      </w:r>
      <w:r w:rsidRPr="005A2C45">
        <w:t>).</w:t>
      </w:r>
      <w:commentRangeEnd w:id="137"/>
      <w:r w:rsidR="008307A9">
        <w:rPr>
          <w:rStyle w:val="Kommentarzeichen"/>
          <w:rFonts w:cs="Angsana New"/>
        </w:rPr>
        <w:commentReference w:id="137"/>
      </w:r>
    </w:p>
    <w:p w14:paraId="1600E358" w14:textId="77777777" w:rsidR="007A1130" w:rsidRPr="005A2C45" w:rsidRDefault="007A1130" w:rsidP="007A1130">
      <w:pPr>
        <w:pStyle w:val="berschrift3"/>
      </w:pPr>
      <w:bookmarkStart w:id="138" w:name="_Ref491517441"/>
      <w:bookmarkStart w:id="139" w:name="_Ref491518942"/>
      <w:bookmarkStart w:id="140" w:name="_Ref491518947"/>
      <w:bookmarkStart w:id="141" w:name="_Toc491801443"/>
      <w:r w:rsidRPr="005A2C45">
        <w:t>Testinformationen an TestUpdateFirmware über Umgebungsvariablen</w:t>
      </w:r>
      <w:bookmarkEnd w:id="138"/>
      <w:bookmarkEnd w:id="139"/>
      <w:bookmarkEnd w:id="140"/>
      <w:bookmarkEnd w:id="141"/>
    </w:p>
    <w:p w14:paraId="3B1E7532" w14:textId="77777777" w:rsidR="0086145C" w:rsidRPr="005A2C45" w:rsidRDefault="0086145C" w:rsidP="0086145C">
      <w:pPr>
        <w:pStyle w:val="berschrift4"/>
      </w:pPr>
      <w:r w:rsidRPr="005A2C45">
        <w:t>Entwurf</w:t>
      </w:r>
    </w:p>
    <w:p w14:paraId="1A82CAEB" w14:textId="77777777" w:rsidR="00051E1B" w:rsidRPr="005A2C45" w:rsidRDefault="00CC1D88" w:rsidP="00051E1B">
      <w:pPr>
        <w:rPr>
          <w:lang w:eastAsia="de-DE" w:bidi="ar-SA"/>
        </w:rPr>
      </w:pPr>
      <w:commentRangeStart w:id="142"/>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F65238" w:rsidRPr="005A2C45">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erwähnt</w:t>
      </w:r>
      <w:commentRangeEnd w:id="142"/>
      <w:r w:rsidR="00412926">
        <w:rPr>
          <w:rStyle w:val="Kommentarzeichen"/>
          <w:rFonts w:cs="Angsana New"/>
        </w:rPr>
        <w:commentReference w:id="142"/>
      </w:r>
      <w:r w:rsidR="00051E1B" w:rsidRPr="005A2C45">
        <w:rPr>
          <w:lang w:eastAsia="de-DE" w:bidi="ar-SA"/>
        </w:rPr>
        <w:t xml:space="preserve">,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14:paraId="26AF655A" w14:textId="664B66D1" w:rsidR="00CC1D88" w:rsidRPr="005A2C45" w:rsidRDefault="00CC1D88" w:rsidP="00051E1B">
      <w:pPr>
        <w:rPr>
          <w:lang w:eastAsia="de-DE" w:bidi="ar-SA"/>
        </w:rPr>
      </w:pPr>
      <w:r w:rsidRPr="005A2C45">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F65238" w:rsidRPr="005A2C45">
        <w:t xml:space="preserve">Abbildung </w:t>
      </w:r>
      <w:r w:rsidR="00F65238" w:rsidRPr="005A2C45">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lastRenderedPageBreak/>
        <w:drawing>
          <wp:anchor distT="0" distB="0" distL="114300" distR="114300" simplePos="0" relativeHeight="251662336" behindDoc="0" locked="0" layoutInCell="1" allowOverlap="1" wp14:anchorId="48291B5D" wp14:editId="6C0B8CEF">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777777" w:rsidR="00A370AB" w:rsidRPr="005A2C45" w:rsidRDefault="00A370AB" w:rsidP="00A370AB">
      <w:pPr>
        <w:pStyle w:val="Beschriftung"/>
        <w:rPr>
          <w:lang w:eastAsia="de-DE" w:bidi="ar-SA"/>
        </w:rPr>
      </w:pPr>
      <w:bookmarkStart w:id="143" w:name="_Ref487976290"/>
      <w:bookmarkStart w:id="144" w:name="_Toc491588029"/>
      <w:r w:rsidRPr="005A2C45">
        <w:t xml:space="preserve">Abbildung </w:t>
      </w:r>
      <w:fldSimple w:instr=" SEQ Abbildung \* ARABIC ">
        <w:r w:rsidR="00C35030" w:rsidRPr="005A2C45">
          <w:rPr>
            <w:noProof/>
          </w:rPr>
          <w:t>15</w:t>
        </w:r>
      </w:fldSimple>
      <w:bookmarkEnd w:id="143"/>
      <w:r w:rsidRPr="005A2C45">
        <w:t>: Verbessertes Konzept zur Abspeicherung der Testinformationen</w:t>
      </w:r>
      <w:bookmarkEnd w:id="144"/>
    </w:p>
    <w:p w14:paraId="44F8B625" w14:textId="77777777" w:rsidR="007F7A98" w:rsidRPr="005A2C45" w:rsidRDefault="0086145C" w:rsidP="00300650">
      <w:pPr>
        <w:pStyle w:val="berschrift4"/>
      </w:pPr>
      <w:bookmarkStart w:id="145" w:name="_Ref491521624"/>
      <w:r w:rsidRPr="005A2C45">
        <w:t>Implementierung</w:t>
      </w:r>
      <w:bookmarkEnd w:id="145"/>
    </w:p>
    <w:p w14:paraId="14707486" w14:textId="08AB8024" w:rsidR="00445725" w:rsidRPr="005A2C45" w:rsidRDefault="009904A7" w:rsidP="007F7A98">
      <w:pPr>
        <w:jc w:val="left"/>
        <w:rPr>
          <w:noProof/>
          <w:lang w:eastAsia="de-DE" w:bidi="ar-SA"/>
        </w:rPr>
      </w:pPr>
      <w:r w:rsidRPr="005A2C45">
        <w:rPr>
          <w:lang w:eastAsia="de-DE" w:bidi="ar-SA"/>
        </w:rPr>
        <w:t>Der Test fragt in der main Funktion die TestOptions Variable ab, welche vom TestUpdateFirmware Programm gesetzt wird</w:t>
      </w:r>
      <w:r w:rsidR="00445024" w:rsidRPr="005A2C45">
        <w:rPr>
          <w:lang w:eastAsia="de-DE" w:bidi="ar-SA"/>
        </w:rPr>
        <w:t xml:space="preserve"> (</w:t>
      </w:r>
      <w:commentRangeStart w:id="146"/>
      <w:r w:rsidR="00445024" w:rsidRPr="005A2C45">
        <w:rPr>
          <w:lang w:eastAsia="de-DE" w:bidi="ar-SA"/>
        </w:rPr>
        <w:t>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5.3.1</w:t>
      </w:r>
      <w:r w:rsidR="00993D69" w:rsidRPr="005A2C45">
        <w:rPr>
          <w:lang w:eastAsia="de-DE" w:bidi="ar-SA"/>
        </w:rPr>
        <w:fldChar w:fldCharType="end"/>
      </w:r>
      <w:commentRangeEnd w:id="146"/>
      <w:r w:rsidR="00412926">
        <w:rPr>
          <w:rStyle w:val="Kommentarzeichen"/>
          <w:rFonts w:cs="Angsana New"/>
        </w:rPr>
        <w:commentReference w:id="146"/>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Das TestUpdateFirmware aktualisiert anschliessend die Testinformationen in der SoftwareVersionsDatabase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F65238" w:rsidRPr="005A2C45">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p>
    <w:p w14:paraId="3932EC4E" w14:textId="77777777" w:rsidR="007A1130" w:rsidRPr="005A2C45" w:rsidRDefault="007A1130" w:rsidP="007A1130">
      <w:pPr>
        <w:pStyle w:val="berschrift2"/>
      </w:pPr>
      <w:bookmarkStart w:id="147" w:name="_Toc491801444"/>
      <w:r w:rsidRPr="005A2C45">
        <w:t>TestUpdateFirmware</w:t>
      </w:r>
      <w:bookmarkEnd w:id="147"/>
    </w:p>
    <w:p w14:paraId="71A04BF1" w14:textId="77777777" w:rsidR="007A1130" w:rsidRPr="005A2C45" w:rsidRDefault="00B062D4" w:rsidP="007A1130">
      <w:pPr>
        <w:pStyle w:val="berschrift3"/>
      </w:pPr>
      <w:bookmarkStart w:id="148" w:name="_Ref486178522"/>
      <w:bookmarkStart w:id="149" w:name="_Toc491801445"/>
      <w:r w:rsidRPr="005A2C45">
        <w:t>Anweisung Update Testinformationen</w:t>
      </w:r>
      <w:bookmarkEnd w:id="148"/>
      <w:bookmarkEnd w:id="149"/>
    </w:p>
    <w:p w14:paraId="2D8E5410" w14:textId="77777777" w:rsidR="0086145C" w:rsidRPr="005A2C45" w:rsidRDefault="0086145C" w:rsidP="0086145C">
      <w:pPr>
        <w:pStyle w:val="berschrift4"/>
      </w:pPr>
      <w:r w:rsidRPr="005A2C45">
        <w:t>Entwurf</w:t>
      </w:r>
    </w:p>
    <w:p w14:paraId="483BB8DD" w14:textId="365FA4D8"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F65238" w:rsidRPr="005A2C45">
        <w:t xml:space="preserve">Abbildung </w:t>
      </w:r>
      <w:r w:rsidR="00F65238" w:rsidRPr="005A2C45">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TestUpdateFirmware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07EB5520" w:rsidR="007D7FF8" w:rsidRPr="005A2C45" w:rsidRDefault="00412926" w:rsidP="007D7FF8">
      <w:pPr>
        <w:rPr>
          <w:lang w:eastAsia="de-DE" w:bidi="ar-SA"/>
        </w:rPr>
      </w:pPr>
      <w:r>
        <w:rPr>
          <w:lang w:eastAsia="de-DE" w:bidi="ar-SA"/>
        </w:rPr>
        <w:t>Die</w:t>
      </w:r>
      <w:r w:rsidR="00DF2989" w:rsidRPr="005A2C45">
        <w:rPr>
          <w:lang w:eastAsia="de-DE" w:bidi="ar-SA"/>
        </w:rPr>
        <w:t xml:space="preserve"> TestUpdateFirmware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um nur die Testinformationen auf Gültigkeit zu überprüfen. Bei der Umgebungsvariable</w:t>
      </w:r>
      <w:r>
        <w:rPr>
          <w:lang w:eastAsia="de-DE" w:bidi="ar-SA"/>
        </w:rPr>
        <w:t>n</w:t>
      </w:r>
      <w:r w:rsidR="00DB39D3" w:rsidRPr="005A2C45">
        <w:rPr>
          <w:lang w:eastAsia="de-DE" w:bidi="ar-SA"/>
        </w:rPr>
        <w:t xml:space="preserve"> handelt es sich um eine von der C Libary, da</w:t>
      </w:r>
      <w:r>
        <w:rPr>
          <w:lang w:eastAsia="de-DE" w:bidi="ar-SA"/>
        </w:rPr>
        <w:t>mit</w:t>
      </w:r>
      <w:r w:rsidR="00DB39D3" w:rsidRPr="005A2C45">
        <w:rPr>
          <w:lang w:eastAsia="de-DE" w:bidi="ar-SA"/>
        </w:rPr>
        <w:t xml:space="preserve"> sie nicht initialisiert werden muss.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723E19" w:rsidRPr="005A2C45">
        <w:t xml:space="preserve">C.1.1.1. </w:t>
      </w:r>
      <w:r w:rsidR="00F65238" w:rsidRPr="005A2C45">
        <w:t>Gegenüberstellung zu C Libary Umgebungsvariable</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lastRenderedPageBreak/>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14:paraId="5ABE15E7" w14:textId="336C8C00"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w:t>
      </w:r>
      <w:commentRangeStart w:id="150"/>
      <w:r w:rsidR="00DB39D3" w:rsidRPr="005A2C45">
        <w:t xml:space="preserve">Kapitel </w:t>
      </w:r>
      <w:r w:rsidR="00DB39D3" w:rsidRPr="005A2C45">
        <w:fldChar w:fldCharType="begin"/>
      </w:r>
      <w:r w:rsidR="00DB39D3" w:rsidRPr="005A2C45">
        <w:instrText xml:space="preserve"> REF _Ref491518947 \r \h </w:instrText>
      </w:r>
      <w:r w:rsidR="00DB39D3" w:rsidRPr="005A2C45">
        <w:fldChar w:fldCharType="separate"/>
      </w:r>
      <w:r w:rsidR="00F65238" w:rsidRPr="005A2C45">
        <w:t>5.2.2</w:t>
      </w:r>
      <w:r w:rsidR="00DB39D3" w:rsidRPr="005A2C45">
        <w:fldChar w:fldCharType="end"/>
      </w:r>
      <w:commentRangeEnd w:id="150"/>
      <w:r>
        <w:rPr>
          <w:rStyle w:val="Kommentarzeichen"/>
          <w:rFonts w:cs="Angsana New"/>
        </w:rPr>
        <w:commentReference w:id="150"/>
      </w:r>
      <w:r w:rsidR="00CC1D88" w:rsidRPr="005A2C45">
        <w:t xml:space="preserve"> beschrieben wird, da dieser auch Einfluss auf die Testentwicklung hat. Dadurch </w:t>
      </w:r>
      <w:r>
        <w:t>werden</w:t>
      </w:r>
      <w:r w:rsidR="00CC1D88" w:rsidRPr="005A2C45">
        <w:t xml:space="preserve"> zuerst die Tests und anschliessend das TestUpdateFirmware Programm dementsprechend angepasst.</w:t>
      </w:r>
    </w:p>
    <w:p w14:paraId="495B1815" w14:textId="77777777" w:rsidR="00B062D4" w:rsidRPr="005A2C45" w:rsidRDefault="00B062D4" w:rsidP="00B062D4">
      <w:pPr>
        <w:pStyle w:val="berschrift3"/>
      </w:pPr>
      <w:bookmarkStart w:id="151" w:name="_Ref491512038"/>
      <w:bookmarkStart w:id="152" w:name="_Toc491801446"/>
      <w:r w:rsidRPr="005A2C45">
        <w:t>Abfrage Testinformationen</w:t>
      </w:r>
      <w:bookmarkEnd w:id="151"/>
      <w:bookmarkEnd w:id="152"/>
    </w:p>
    <w:p w14:paraId="46B7BD50" w14:textId="77777777" w:rsidR="0086145C" w:rsidRPr="005A2C45" w:rsidRDefault="0086145C" w:rsidP="0086145C">
      <w:pPr>
        <w:pStyle w:val="berschrift4"/>
      </w:pPr>
      <w:r w:rsidRPr="005A2C45">
        <w:t>Entwurf</w:t>
      </w:r>
    </w:p>
    <w:p w14:paraId="11E67E2E" w14:textId="65DB44F5"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F65238" w:rsidRPr="005A2C45">
        <w:t xml:space="preserve">Abbildung </w:t>
      </w:r>
      <w:r w:rsidR="00F65238" w:rsidRPr="005A2C45">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3" w:name="_Ref491522243"/>
      <w:bookmarkStart w:id="154" w:name="_Ref487976139"/>
      <w:r w:rsidRPr="005A2C45">
        <w:t>Implementierung</w:t>
      </w:r>
      <w:bookmarkEnd w:id="153"/>
    </w:p>
    <w:p w14:paraId="184200C3" w14:textId="7ABA3DA3"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F65238" w:rsidRPr="005A2C45">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SoftwareVersionsDatabase auf Aktualität überprüft.</w:t>
      </w:r>
    </w:p>
    <w:p w14:paraId="3723FE73" w14:textId="77777777" w:rsidR="00B062D4" w:rsidRPr="005A2C45" w:rsidRDefault="00B062D4" w:rsidP="00B062D4">
      <w:pPr>
        <w:pStyle w:val="berschrift3"/>
      </w:pPr>
      <w:bookmarkStart w:id="155" w:name="_Ref491496484"/>
      <w:bookmarkStart w:id="156" w:name="_Toc491801447"/>
      <w:r w:rsidRPr="005A2C45">
        <w:t>Testinformationen in SoftwareVersionsDatabase schreiben</w:t>
      </w:r>
      <w:bookmarkEnd w:id="154"/>
      <w:bookmarkEnd w:id="155"/>
      <w:bookmarkEnd w:id="156"/>
    </w:p>
    <w:p w14:paraId="7AE551CC" w14:textId="77777777" w:rsidR="0086145C" w:rsidRPr="005A2C45" w:rsidRDefault="0086145C" w:rsidP="0086145C">
      <w:pPr>
        <w:pStyle w:val="berschrift4"/>
      </w:pPr>
      <w:r w:rsidRPr="005A2C45">
        <w:t>Entwurf</w:t>
      </w:r>
    </w:p>
    <w:p w14:paraId="4A7FFF03" w14:textId="7E22733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SoftwareVersionsDatabase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F65238" w:rsidRPr="005A2C45">
        <w:rPr>
          <w:lang w:eastAsia="de-DE" w:bidi="ar-SA"/>
        </w:rPr>
        <w:t>5.2.1.2</w:t>
      </w:r>
      <w:r w:rsidRPr="005A2C45">
        <w:rPr>
          <w:lang w:eastAsia="de-DE" w:bidi="ar-SA"/>
        </w:rPr>
        <w:fldChar w:fldCharType="end"/>
      </w:r>
      <w:r w:rsidRPr="005A2C45">
        <w:rPr>
          <w:lang w:eastAsia="de-DE" w:bidi="ar-SA"/>
        </w:rPr>
        <w:t xml:space="preserve"> beschrieben. Nun wurde sie von den einzelnen Tests in das TestUpdateFirmware Programm </w:t>
      </w:r>
      <w:r w:rsidR="00F65238" w:rsidRPr="005A2C45">
        <w:rPr>
          <w:lang w:eastAsia="de-DE" w:bidi="ar-SA"/>
        </w:rPr>
        <w:t>übernommen. Deswegen wird auf das Implementationskapitel verzichtet.</w:t>
      </w:r>
    </w:p>
    <w:p w14:paraId="2B66F254" w14:textId="77777777" w:rsidR="001B7CCF" w:rsidRPr="005A2C45" w:rsidRDefault="00B062D4" w:rsidP="001B7CCF">
      <w:pPr>
        <w:pStyle w:val="berschrift2"/>
      </w:pPr>
      <w:bookmarkStart w:id="157" w:name="_Toc491801448"/>
      <w:r w:rsidRPr="005A2C45">
        <w:t>TTIC2</w:t>
      </w:r>
      <w:bookmarkEnd w:id="157"/>
    </w:p>
    <w:p w14:paraId="276B4AFF" w14:textId="77777777" w:rsidR="001B7CCF" w:rsidRPr="005A2C45" w:rsidRDefault="001B7CCF" w:rsidP="001B7CCF">
      <w:pPr>
        <w:rPr>
          <w:lang w:eastAsia="de-DE" w:bidi="ar-SA"/>
        </w:rPr>
      </w:pPr>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Pr="005A2C45">
        <w:t xml:space="preserve">Abbildung </w:t>
      </w:r>
      <w:r w:rsidRPr="005A2C45">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714FBB6">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7">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77777777" w:rsidR="00B062D4" w:rsidRPr="005A2C45" w:rsidRDefault="00B062D4" w:rsidP="00B062D4">
      <w:pPr>
        <w:pStyle w:val="Beschriftung"/>
      </w:pPr>
      <w:bookmarkStart w:id="159" w:name="_Toc491588030"/>
      <w:r w:rsidRPr="005A2C45">
        <w:t xml:space="preserve">Abbildung </w:t>
      </w:r>
      <w:fldSimple w:instr=" SEQ Abbildung \* ARABIC ">
        <w:r w:rsidR="00C35030" w:rsidRPr="005A2C45">
          <w:rPr>
            <w:noProof/>
          </w:rPr>
          <w:t>16</w:t>
        </w:r>
      </w:fldSimple>
      <w:bookmarkEnd w:id="158"/>
      <w:r w:rsidRPr="005A2C45">
        <w:t>: TTIC2 Zugriff auf SoftwareVersionsDatabase</w:t>
      </w:r>
      <w:bookmarkEnd w:id="159"/>
    </w:p>
    <w:p w14:paraId="12C1DDD0" w14:textId="77777777" w:rsidR="001B7CCF" w:rsidRPr="005A2C45" w:rsidRDefault="00C74B48" w:rsidP="00B062D4">
      <w:pPr>
        <w:rPr>
          <w:lang w:eastAsia="de-DE" w:bidi="ar-SA"/>
        </w:rPr>
      </w:pPr>
      <w:r w:rsidRPr="005A2C45">
        <w:rPr>
          <w:lang w:eastAsia="de-DE" w:bidi="ar-SA"/>
        </w:rPr>
        <w:t>Die SoftwareVersionsDatabase liefert auf der einen Seite die Hardware Anforderungen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801449"/>
      <w:r w:rsidRPr="005A2C45">
        <w:lastRenderedPageBreak/>
        <w:t>Auslesung der Testinformationen</w:t>
      </w:r>
      <w:bookmarkEnd w:id="160"/>
      <w:bookmarkEnd w:id="161"/>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 xml:space="preserve">rmationen befasst sich damit, </w:t>
      </w:r>
      <w:commentRangeStart w:id="162"/>
      <w:r w:rsidR="0079785C">
        <w:rPr>
          <w:lang w:eastAsia="de-DE" w:bidi="ar-SA"/>
        </w:rPr>
        <w:t>wa</w:t>
      </w:r>
      <w:r w:rsidRPr="005A2C45">
        <w:rPr>
          <w:lang w:eastAsia="de-DE" w:bidi="ar-SA"/>
        </w:rPr>
        <w:t xml:space="preserve">nn </w:t>
      </w:r>
      <w:commentRangeEnd w:id="162"/>
      <w:r w:rsidR="0079785C">
        <w:rPr>
          <w:rStyle w:val="Kommentarzeichen"/>
          <w:rFonts w:cs="Angsana New"/>
        </w:rPr>
        <w:commentReference w:id="162"/>
      </w:r>
      <w:r w:rsidRPr="005A2C45">
        <w:rPr>
          <w:lang w:eastAsia="de-DE" w:bidi="ar-SA"/>
        </w:rPr>
        <w:t xml:space="preserve">die Daten ausgelesen werden sollen. Dabei gibt es mehrere Ansätze. </w:t>
      </w:r>
      <w:r w:rsidR="0079785C">
        <w:rPr>
          <w:lang w:eastAsia="de-DE" w:bidi="ar-SA"/>
        </w:rPr>
        <w:t>Einer ist die Daten</w:t>
      </w:r>
      <w:r w:rsidRPr="005A2C45">
        <w:rPr>
          <w:lang w:eastAsia="de-DE" w:bidi="ar-SA"/>
        </w:rPr>
        <w:t xml:space="preserve"> können beim Aufstart</w:t>
      </w:r>
      <w:r w:rsidR="0079785C">
        <w:rPr>
          <w:lang w:eastAsia="de-DE" w:bidi="ar-SA"/>
        </w:rPr>
        <w:t>en</w:t>
      </w:r>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Aufstarten.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Aufstarten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Auf</w:t>
      </w:r>
      <w:r w:rsidR="0079785C">
        <w:rPr>
          <w:lang w:eastAsia="de-DE" w:bidi="ar-SA"/>
        </w:rPr>
        <w:t>s</w:t>
      </w:r>
      <w:r w:rsidRPr="005A2C45">
        <w:rPr>
          <w:lang w:eastAsia="de-DE" w:bidi="ar-SA"/>
        </w:rPr>
        <w:t>tart</w:t>
      </w:r>
      <w:r w:rsidR="0079785C">
        <w:rPr>
          <w:lang w:eastAsia="de-DE" w:bidi="ar-SA"/>
        </w:rPr>
        <w:t>en</w:t>
      </w:r>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0978EFD2" w14:textId="77777777" w:rsidR="0079785C" w:rsidRDefault="0079785C" w:rsidP="000B40BA">
      <w:pPr>
        <w:rPr>
          <w:lang w:eastAsia="de-DE" w:bidi="ar-SA"/>
        </w:rPr>
      </w:pPr>
      <w:commentRangeStart w:id="163"/>
      <w:r>
        <w:rPr>
          <w:lang w:eastAsia="de-DE" w:bidi="ar-SA"/>
        </w:rPr>
        <w:t>Fazit</w:t>
      </w:r>
      <w:commentRangeEnd w:id="163"/>
      <w:r>
        <w:rPr>
          <w:rStyle w:val="Kommentarzeichen"/>
          <w:rFonts w:cs="Angsana New"/>
        </w:rPr>
        <w:commentReference w:id="163"/>
      </w:r>
    </w:p>
    <w:p w14:paraId="386E350F" w14:textId="1D0F3646"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FE1798" w:rsidRPr="005A2C45">
        <w:t xml:space="preserve">Abbildung </w:t>
      </w:r>
      <w:r w:rsidR="00FE1798" w:rsidRPr="005A2C45">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36BDDF8B">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8">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7777777" w:rsidR="00A23A0F" w:rsidRPr="005A2C45" w:rsidRDefault="00A23A0F" w:rsidP="00A23A0F">
      <w:pPr>
        <w:pStyle w:val="Beschriftung"/>
        <w:rPr>
          <w:lang w:eastAsia="de-DE" w:bidi="ar-SA"/>
        </w:rPr>
      </w:pPr>
      <w:bookmarkStart w:id="164" w:name="_Ref491586698"/>
      <w:bookmarkStart w:id="165" w:name="_Toc491588031"/>
      <w:r w:rsidRPr="005A2C45">
        <w:t xml:space="preserve">Abbildung </w:t>
      </w:r>
      <w:fldSimple w:instr=" SEQ Abbildung \* ARABIC ">
        <w:r w:rsidR="00C35030" w:rsidRPr="005A2C45">
          <w:rPr>
            <w:noProof/>
          </w:rPr>
          <w:t>17</w:t>
        </w:r>
      </w:fldSimple>
      <w:bookmarkEnd w:id="164"/>
      <w:r w:rsidRPr="005A2C45">
        <w:t>: Fortschrittbalken Auslesung Testversionen</w:t>
      </w:r>
      <w:bookmarkEnd w:id="165"/>
    </w:p>
    <w:p w14:paraId="03621FEF" w14:textId="77777777" w:rsidR="00B062D4" w:rsidRPr="005A2C45" w:rsidRDefault="00B062D4" w:rsidP="00B062D4">
      <w:pPr>
        <w:pStyle w:val="berschrift3"/>
      </w:pPr>
      <w:bookmarkStart w:id="166" w:name="_Toc491801450"/>
      <w:r w:rsidRPr="005A2C45">
        <w:t>Hinterlegung des Grundzustandes</w:t>
      </w:r>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lastRenderedPageBreak/>
        <w:t>Implementierung</w:t>
      </w:r>
    </w:p>
    <w:p w14:paraId="7B755F91" w14:textId="494DEFFA"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Pr="005A2C45">
        <w:t xml:space="preserve">Abbildung </w:t>
      </w:r>
      <w:r w:rsidRPr="005A2C45">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7CB38683">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77777777" w:rsidR="0073635D" w:rsidRPr="005A2C45" w:rsidRDefault="0073635D" w:rsidP="0073635D">
      <w:pPr>
        <w:pStyle w:val="Beschriftung"/>
        <w:rPr>
          <w:lang w:eastAsia="de-DE" w:bidi="ar-SA"/>
        </w:rPr>
      </w:pPr>
      <w:bookmarkStart w:id="167" w:name="_Ref491587814"/>
      <w:bookmarkStart w:id="168" w:name="_Toc491588032"/>
      <w:r w:rsidRPr="005A2C45">
        <w:t xml:space="preserve">Abbildung </w:t>
      </w:r>
      <w:fldSimple w:instr=" SEQ Abbildung \* ARABIC ">
        <w:r w:rsidR="00C35030" w:rsidRPr="005A2C45">
          <w:rPr>
            <w:noProof/>
          </w:rPr>
          <w:t>18</w:t>
        </w:r>
      </w:fldSimple>
      <w:bookmarkEnd w:id="167"/>
      <w:r w:rsidRPr="005A2C45">
        <w:t>: Definition Grundzustand TTIC2</w:t>
      </w:r>
      <w:bookmarkEnd w:id="168"/>
    </w:p>
    <w:p w14:paraId="143463C3" w14:textId="7B566C1F" w:rsidR="0073635D" w:rsidRPr="005A2C45" w:rsidRDefault="003746BA" w:rsidP="00C57505">
      <w:pPr>
        <w:rPr>
          <w:lang w:eastAsia="de-DE" w:bidi="ar-SA"/>
        </w:rPr>
      </w:pPr>
      <w:r w:rsidRPr="005A2C45">
        <w:rPr>
          <w:lang w:eastAsia="de-DE" w:bidi="ar-SA"/>
        </w:rPr>
        <w:t xml:space="preserve">Beim Aufstarten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Die Auswahlfelder werden mit den Werten, welche in der SoftwareVersionsDatabase hinterlegt sind</w:t>
      </w:r>
      <w:r w:rsidR="006903D5" w:rsidRPr="005A2C45">
        <w:rPr>
          <w:lang w:eastAsia="de-DE" w:bidi="ar-SA"/>
        </w:rPr>
        <w:t>,</w:t>
      </w:r>
      <w:r w:rsidR="002D7D0C" w:rsidRPr="005A2C45">
        <w:rPr>
          <w:lang w:eastAsia="de-DE" w:bidi="ar-SA"/>
        </w:rPr>
        <w:t xml:space="preserve"> gefüllt.</w:t>
      </w:r>
      <w:r w:rsidR="00AE42E3" w:rsidRPr="005A2C45">
        <w:rPr>
          <w:lang w:eastAsia="de-DE" w:bidi="ar-SA"/>
        </w:rPr>
        <w:t xml:space="preserve"> Ist ein Eintrag nicht in der Datenbank zu finden, so wird </w:t>
      </w:r>
      <w:r w:rsidR="00283AE6" w:rsidRPr="005A2C45">
        <w:rPr>
          <w:lang w:eastAsia="de-DE" w:bidi="ar-SA"/>
        </w:rPr>
        <w:t xml:space="preserve">der Eintrag </w:t>
      </w:r>
      <w:r w:rsidR="00240E80" w:rsidRPr="005A2C45">
        <w:rPr>
          <w:lang w:eastAsia="de-DE" w:bidi="ar-SA"/>
        </w:rPr>
        <w:t xml:space="preserve">undef </w:t>
      </w:r>
      <w:r w:rsidR="00283AE6" w:rsidRPr="005A2C45">
        <w:rPr>
          <w:lang w:eastAsia="de-DE" w:bidi="ar-SA"/>
        </w:rPr>
        <w:t>gesetzt. Bei der Valve Firmware kann eine trunk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DeviceNet) wird auch hier der undef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r w:rsidR="00283AE6" w:rsidRPr="005A2C45">
        <w:rPr>
          <w:lang w:eastAsia="de-DE" w:bidi="ar-SA"/>
        </w:rPr>
        <w:t>Configuration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Configuration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Activity State wird auf False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Activity State des letzten aktiven Files auf False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1D4061CF" w14:textId="5908DF7A" w:rsidR="002D7D0C" w:rsidRPr="005A2C45" w:rsidRDefault="002D7D0C" w:rsidP="00C57505">
      <w:pPr>
        <w:rPr>
          <w:lang w:eastAsia="de-DE" w:bidi="ar-SA"/>
        </w:rPr>
      </w:pPr>
      <w:r w:rsidRPr="005A2C45">
        <w:rPr>
          <w:lang w:eastAsia="de-DE" w:bidi="ar-SA"/>
        </w:rPr>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trunk Version ausgewählt ist oder </w:t>
      </w:r>
      <w:r w:rsidR="006903D5" w:rsidRPr="005A2C45">
        <w:rPr>
          <w:lang w:eastAsia="de-DE" w:bidi="ar-SA"/>
        </w:rPr>
        <w:t xml:space="preserve">bei den anderen Firmwaren der Eintrag undef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801451"/>
      <w:r w:rsidRPr="005A2C45">
        <w:t>Abspeicherung der Testresultate</w:t>
      </w:r>
      <w:bookmarkEnd w:id="169"/>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3F5C7DAA" w14:textId="4B28759D" w:rsidR="000062EE" w:rsidRPr="005A2C45" w:rsidRDefault="00B45DB9" w:rsidP="000062EE">
      <w:pPr>
        <w:rPr>
          <w:lang w:eastAsia="de-DE" w:bidi="ar-SA"/>
        </w:rPr>
      </w:pPr>
      <w:commentRangeStart w:id="170"/>
      <w:r w:rsidRPr="005A2C45">
        <w:rPr>
          <w:lang w:eastAsia="de-DE" w:bidi="ar-SA"/>
        </w:rPr>
        <w:t xml:space="preserve">Nachdem die Überprüfung des </w:t>
      </w:r>
      <w:r w:rsidR="00EC4119" w:rsidRPr="005A2C45">
        <w:rPr>
          <w:lang w:eastAsia="de-DE" w:bidi="ar-SA"/>
        </w:rPr>
        <w:t xml:space="preserve">Grundzustand </w:t>
      </w:r>
      <w:r w:rsidRPr="005A2C45">
        <w:rPr>
          <w:lang w:eastAsia="de-DE" w:bidi="ar-SA"/>
        </w:rPr>
        <w:t>im TTIC2 erfolgreich durchlaufen wurde</w:t>
      </w:r>
      <w:r w:rsidR="00F51246">
        <w:rPr>
          <w:lang w:eastAsia="de-DE" w:bidi="ar-SA"/>
        </w:rPr>
        <w:t>,</w:t>
      </w:r>
      <w:r w:rsidR="00EC4119" w:rsidRPr="005A2C45">
        <w:rPr>
          <w:lang w:eastAsia="de-DE" w:bidi="ar-SA"/>
        </w:rPr>
        <w:t xml:space="preserve"> </w:t>
      </w:r>
      <w:r w:rsidRPr="005A2C45">
        <w:rPr>
          <w:lang w:eastAsia="de-DE" w:bidi="ar-SA"/>
        </w:rPr>
        <w:t>wird die Hardware geprüft, ob diese den Anforderungen aller Tests entspricht. Wenn dies nicht der Fall ist</w:t>
      </w:r>
      <w:r w:rsidR="00F51246">
        <w:rPr>
          <w:lang w:eastAsia="de-DE" w:bidi="ar-SA"/>
        </w:rPr>
        <w:t>,</w:t>
      </w:r>
      <w:r w:rsidRPr="005A2C45">
        <w:rPr>
          <w:lang w:eastAsia="de-DE" w:bidi="ar-SA"/>
        </w:rPr>
        <w:t xml:space="preserve"> wird dies dem Benutz</w:t>
      </w:r>
      <w:r w:rsidR="00F51246">
        <w:rPr>
          <w:lang w:eastAsia="de-DE" w:bidi="ar-SA"/>
        </w:rPr>
        <w:t>er mitgeteilt und er kann sich e</w:t>
      </w:r>
      <w:r w:rsidRPr="005A2C45">
        <w:rPr>
          <w:lang w:eastAsia="de-DE" w:bidi="ar-SA"/>
        </w:rPr>
        <w:t>ntscheiden</w:t>
      </w:r>
      <w:r w:rsidR="00F51246">
        <w:rPr>
          <w:lang w:eastAsia="de-DE" w:bidi="ar-SA"/>
        </w:rPr>
        <w:t>,</w:t>
      </w:r>
      <w:r w:rsidRPr="005A2C45">
        <w:rPr>
          <w:lang w:eastAsia="de-DE" w:bidi="ar-SA"/>
        </w:rPr>
        <w:t xml:space="preserve"> ob er trotzdem die möglichen Tests ausführen möchte oder den Testablauf abbrechen. </w:t>
      </w:r>
      <w:commentRangeEnd w:id="170"/>
      <w:r w:rsidR="00F51246">
        <w:rPr>
          <w:rStyle w:val="Kommentarzeichen"/>
          <w:rFonts w:cs="Angsana New"/>
        </w:rPr>
        <w:commentReference w:id="170"/>
      </w: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Configuration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SoftwareVersionsDatabase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ResultTestCollection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 xml:space="preserve">soll der Test bei einem </w:t>
      </w:r>
      <w:r w:rsidR="009F65AA" w:rsidRPr="005A2C45">
        <w:lastRenderedPageBreak/>
        <w:t>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5A4DB3E7" w14:textId="77777777" w:rsidR="000062EE" w:rsidRPr="005A2C45" w:rsidRDefault="000062EE" w:rsidP="000062EE">
      <w:pPr>
        <w:pStyle w:val="berschrift2"/>
      </w:pPr>
      <w:bookmarkStart w:id="171" w:name="_Toc491801452"/>
      <w:r w:rsidRPr="005A2C45">
        <w:t>ETIC2</w:t>
      </w:r>
      <w:bookmarkEnd w:id="171"/>
    </w:p>
    <w:p w14:paraId="71FB9A41" w14:textId="0BCCA8E7"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w:t>
      </w:r>
      <w:commentRangeStart w:id="172"/>
      <w:r w:rsidR="0018745B" w:rsidRPr="005A2C45">
        <w:rPr>
          <w:lang w:eastAsia="de-DE" w:bidi="ar-SA"/>
        </w:rPr>
        <w:t>In der Disposition wurde zudem die Aufgabe die Applikation mit Unit Tests zu verifizieren. Da das ETIC2 nur Daten von der Datenbank über das Entity Framework wiedergibt wird bewusst darauf verzichtet</w:t>
      </w:r>
      <w:commentRangeEnd w:id="172"/>
      <w:r w:rsidR="00F51246">
        <w:rPr>
          <w:rStyle w:val="Kommentarzeichen"/>
          <w:rFonts w:cs="Angsana New"/>
        </w:rPr>
        <w:commentReference w:id="172"/>
      </w:r>
      <w:r w:rsidR="0018745B" w:rsidRPr="005A2C45">
        <w:rPr>
          <w:lang w:eastAsia="de-DE" w:bidi="ar-SA"/>
        </w:rPr>
        <w:t>.</w:t>
      </w:r>
    </w:p>
    <w:p w14:paraId="5C599AAF" w14:textId="77777777" w:rsidR="00E529A7" w:rsidRPr="005A2C45" w:rsidRDefault="00E529A7" w:rsidP="00E529A7">
      <w:pPr>
        <w:pStyle w:val="berschrift3"/>
      </w:pPr>
      <w:bookmarkStart w:id="173" w:name="_Toc491801453"/>
      <w:r w:rsidRPr="005A2C45">
        <w:t>Anbindung SoftwareVersionsDatabase</w:t>
      </w:r>
      <w:bookmarkEnd w:id="173"/>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Das ETIC2 braucht Zugriff auf die Testresultate der SoftwareVersionsDatabase</w:t>
      </w:r>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77777777" w:rsidR="000062EE" w:rsidRPr="005A2C45" w:rsidRDefault="000062EE" w:rsidP="00986E5B">
      <w:pPr>
        <w:pStyle w:val="berschrift3"/>
      </w:pPr>
      <w:bookmarkStart w:id="174" w:name="_Toc491801454"/>
      <w:r w:rsidRPr="005A2C45">
        <w:t>Codierung nach MVVM</w:t>
      </w:r>
      <w:bookmarkEnd w:id="174"/>
    </w:p>
    <w:p w14:paraId="268E9B02" w14:textId="77777777" w:rsidR="0086145C" w:rsidRPr="005A2C45" w:rsidRDefault="0086145C" w:rsidP="0086145C">
      <w:pPr>
        <w:pStyle w:val="berschrift4"/>
      </w:pPr>
      <w:r w:rsidRPr="005A2C45">
        <w:t>Entwurf</w:t>
      </w:r>
    </w:p>
    <w:p w14:paraId="47DD5C64" w14:textId="4DD8C55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Pr="005A2C45">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DevExpress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5D66B8CD"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642DF3">
        <w:rPr>
          <w:lang w:eastAsia="de-DE" w:bidi="ar-SA"/>
        </w:rPr>
        <w:t>ein (</w:t>
      </w:r>
      <w:r w:rsidR="00896357" w:rsidRPr="005A2C45">
        <w:rPr>
          <w:lang w:eastAsia="de-DE" w:bidi="ar-SA"/>
        </w:rPr>
        <w:fldChar w:fldCharType="begin"/>
      </w:r>
      <w:r w:rsidR="00896357" w:rsidRPr="005A2C45">
        <w:rPr>
          <w:lang w:eastAsia="de-DE" w:bidi="ar-SA"/>
        </w:rPr>
        <w:instrText xml:space="preserve"> REF _Ref491677080 \h </w:instrText>
      </w:r>
      <w:r w:rsidR="00896357" w:rsidRPr="005A2C45">
        <w:rPr>
          <w:lang w:eastAsia="de-DE" w:bidi="ar-SA"/>
        </w:rPr>
      </w:r>
      <w:r w:rsidR="00896357" w:rsidRPr="005A2C45">
        <w:rPr>
          <w:lang w:eastAsia="de-DE" w:bidi="ar-SA"/>
        </w:rPr>
        <w:fldChar w:fldCharType="separate"/>
      </w:r>
      <w:r w:rsidR="00896357" w:rsidRPr="005A2C45">
        <w:t xml:space="preserve">Abbildung </w:t>
      </w:r>
      <w:r w:rsidR="00896357" w:rsidRPr="005A2C45">
        <w:rPr>
          <w:noProof/>
        </w:rPr>
        <w:t>19</w:t>
      </w:r>
      <w:r w:rsidR="00896357" w:rsidRPr="005A2C45">
        <w:rPr>
          <w:lang w:eastAsia="de-DE" w:bidi="ar-SA"/>
        </w:rPr>
        <w:fldChar w:fldCharType="end"/>
      </w:r>
      <w:r w:rsidR="00642DF3">
        <w:rPr>
          <w:lang w:eastAsia="de-DE" w:bidi="ar-SA"/>
        </w:rPr>
        <w:t>)</w:t>
      </w:r>
      <w:r w:rsidR="00867EF2" w:rsidRPr="005A2C45">
        <w:rPr>
          <w:lang w:eastAsia="de-DE" w:bidi="ar-SA"/>
        </w:rPr>
        <w:t>. 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7777777" w:rsidR="00896357" w:rsidRPr="005A2C45" w:rsidRDefault="00896357" w:rsidP="00745251">
      <w:pPr>
        <w:rPr>
          <w:lang w:eastAsia="de-DE" w:bidi="ar-SA"/>
        </w:rPr>
      </w:pPr>
      <w:r w:rsidRPr="005A2C45">
        <w:rPr>
          <w:noProof/>
          <w:lang w:val="de-DE" w:eastAsia="de-DE" w:bidi="ar-SA"/>
        </w:rPr>
        <w:lastRenderedPageBreak/>
        <w:drawing>
          <wp:inline distT="0" distB="0" distL="0" distR="0" wp14:anchorId="0E3C3858" wp14:editId="374A390C">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30">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14:paraId="1FB38B4E" w14:textId="77777777" w:rsidR="00896357" w:rsidRPr="005A2C45" w:rsidRDefault="00896357" w:rsidP="00896357">
      <w:pPr>
        <w:pStyle w:val="Beschriftung"/>
        <w:rPr>
          <w:lang w:eastAsia="de-DE" w:bidi="ar-SA"/>
        </w:rPr>
      </w:pPr>
      <w:bookmarkStart w:id="175" w:name="_Ref491677080"/>
      <w:r w:rsidRPr="005A2C45">
        <w:t xml:space="preserve">Abbildung </w:t>
      </w:r>
      <w:fldSimple w:instr=" SEQ Abbildung \* ARABIC ">
        <w:r w:rsidR="00C35030" w:rsidRPr="005A2C45">
          <w:rPr>
            <w:noProof/>
          </w:rPr>
          <w:t>19</w:t>
        </w:r>
      </w:fldSimple>
      <w:bookmarkEnd w:id="175"/>
      <w:r w:rsidRPr="005A2C45">
        <w:t>: ETIC2 Konzept Ansicht Testresultate</w:t>
      </w:r>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B0E77AE" w14:textId="7C538888" w:rsidR="00E9125E" w:rsidRPr="005A2C45" w:rsidRDefault="00E9125E" w:rsidP="00745251">
      <w:pPr>
        <w:rPr>
          <w:lang w:eastAsia="de-DE" w:bidi="ar-SA"/>
        </w:rPr>
      </w:pPr>
      <w:r w:rsidRPr="005A2C45">
        <w:rPr>
          <w:lang w:eastAsia="de-DE" w:bidi="ar-SA"/>
        </w:rPr>
        <w:t xml:space="preserve">In den unteren Ebenen sollen Informationen zur Anzahl fehlerhaften Tests folgen sowie </w:t>
      </w:r>
      <w:r w:rsidR="008F6101">
        <w:rPr>
          <w:lang w:eastAsia="de-DE" w:bidi="ar-SA"/>
        </w:rPr>
        <w:t>der</w:t>
      </w:r>
      <w:r w:rsidRPr="005A2C45">
        <w:rPr>
          <w:lang w:eastAsia="de-DE" w:bidi="ar-SA"/>
        </w:rPr>
        <w:t xml:space="preserve"> Auflistung der einzelnen Tests. Wird in einem Test ein Fehlerfall festgestellt, so sollen die letzten 3 Fehlermeldungen aufgelistet werden. Diese sollen nach ähnlichen in der Vergangenheit aufgetretenen Fehler</w:t>
      </w:r>
      <w:r w:rsidR="008F6101">
        <w:rPr>
          <w:lang w:eastAsia="de-DE" w:bidi="ar-SA"/>
        </w:rPr>
        <w:t>n</w:t>
      </w:r>
      <w:r w:rsidRPr="005A2C45">
        <w:rPr>
          <w:lang w:eastAsia="de-DE" w:bidi="ar-SA"/>
        </w:rPr>
        <w:t xml:space="preserve"> durchsucht werden.</w:t>
      </w:r>
    </w:p>
    <w:p w14:paraId="35121F82" w14:textId="77777777" w:rsidR="0086145C" w:rsidRPr="005A2C45" w:rsidRDefault="0086145C" w:rsidP="0086145C">
      <w:pPr>
        <w:pStyle w:val="berschrift4"/>
      </w:pPr>
      <w:r w:rsidRPr="005A2C45">
        <w:t>Implementierung</w:t>
      </w:r>
    </w:p>
    <w:p w14:paraId="134F9B24" w14:textId="00FB058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DevExpress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CA2A8A" w:rsidRPr="005A2C45">
        <w:t xml:space="preserve">Abbildung </w:t>
      </w:r>
      <w:r w:rsidR="00CA2A8A" w:rsidRPr="005A2C45">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84126E1">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14:paraId="358D74BD" w14:textId="77777777" w:rsidR="00CA2A8A" w:rsidRPr="005A2C45" w:rsidRDefault="00CA2A8A" w:rsidP="00CA2A8A">
      <w:pPr>
        <w:pStyle w:val="Beschriftung"/>
        <w:rPr>
          <w:lang w:eastAsia="de-DE" w:bidi="ar-SA"/>
        </w:rPr>
      </w:pPr>
      <w:bookmarkStart w:id="176" w:name="_Ref491677596"/>
      <w:r w:rsidRPr="005A2C45">
        <w:t xml:space="preserve">Abbildung </w:t>
      </w:r>
      <w:fldSimple w:instr=" SEQ Abbildung \* ARABIC ">
        <w:r w:rsidR="00C35030" w:rsidRPr="005A2C45">
          <w:rPr>
            <w:noProof/>
          </w:rPr>
          <w:t>20</w:t>
        </w:r>
      </w:fldSimple>
      <w:bookmarkEnd w:id="176"/>
      <w:r w:rsidRPr="005A2C45">
        <w:t>: DevExpress Master-Detail via EntityFramework Element</w:t>
      </w:r>
    </w:p>
    <w:p w14:paraId="0EC45466" w14:textId="77777777" w:rsidR="00F645B1" w:rsidRPr="005A2C45" w:rsidRDefault="00F645B1" w:rsidP="00F645B1">
      <w:pPr>
        <w:rPr>
          <w:b/>
          <w:lang w:eastAsia="de-DE" w:bidi="ar-SA"/>
        </w:rPr>
      </w:pPr>
      <w:r w:rsidRPr="005A2C45">
        <w:rPr>
          <w:b/>
          <w:lang w:eastAsia="de-DE" w:bidi="ar-SA"/>
        </w:rPr>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SoftwareVersionsDatabase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767F8E52" w:rsidR="003F4294" w:rsidRPr="005A2C45" w:rsidRDefault="00AC6D93" w:rsidP="003F4294">
      <w:pPr>
        <w:rPr>
          <w:lang w:eastAsia="de-DE" w:bidi="ar-SA"/>
        </w:rPr>
      </w:pPr>
      <w:r w:rsidRPr="005A2C45">
        <w:rPr>
          <w:lang w:eastAsia="de-DE" w:bidi="ar-SA"/>
        </w:rPr>
        <w:t>Der DatabaseAccessManager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Pr="005A2C45">
        <w:t xml:space="preserve">Abbildung </w:t>
      </w:r>
      <w:r w:rsidRPr="005A2C45">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lastRenderedPageBreak/>
        <w:drawing>
          <wp:inline distT="0" distB="0" distL="0" distR="0" wp14:anchorId="567D6E56" wp14:editId="24FEC8F6">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77777777" w:rsidR="00CA2A8A" w:rsidRPr="005A2C45" w:rsidRDefault="00CA2A8A" w:rsidP="00CA2A8A">
      <w:pPr>
        <w:pStyle w:val="Beschriftung"/>
      </w:pPr>
      <w:bookmarkStart w:id="177" w:name="_Ref491679853"/>
      <w:r w:rsidRPr="005A2C45">
        <w:t xml:space="preserve">Abbildung </w:t>
      </w:r>
      <w:fldSimple w:instr=" SEQ Abbildung \* ARABIC ">
        <w:r w:rsidR="00C35030" w:rsidRPr="005A2C45">
          <w:rPr>
            <w:noProof/>
          </w:rPr>
          <w:t>21</w:t>
        </w:r>
      </w:fldSimple>
      <w:bookmarkEnd w:id="177"/>
      <w:r w:rsidR="00E529A7" w:rsidRPr="005A2C45">
        <w:t xml:space="preserve">: </w:t>
      </w:r>
      <w:r w:rsidRPr="005A2C45">
        <w:t>Model ETIC2</w:t>
      </w:r>
      <w:r w:rsidR="00E529A7" w:rsidRPr="005A2C45">
        <w:t xml:space="preserve"> in UML</w:t>
      </w:r>
    </w:p>
    <w:p w14:paraId="1FFE12A4" w14:textId="4B75B0AC" w:rsidR="00AC6D93" w:rsidRPr="005A2C45" w:rsidRDefault="00F701D1" w:rsidP="00AC6D93">
      <w:r w:rsidRPr="005A2C45">
        <w:t>Die DatabaseConnectionSettings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(InitialStateFirmware, ValveHardware, TestCollectionResult, TestResult, TestErrorMessage) erstellt</w:t>
      </w:r>
      <w:r w:rsidR="00BC4120">
        <w:t>,</w:t>
      </w:r>
      <w:r w:rsidRPr="005A2C45">
        <w:t xml:space="preserve"> um die Daten aus der Datenbank abzuholen und diese in verwendbare Daten für die Applikation umzuwandeln. Das heisst</w:t>
      </w:r>
      <w:r w:rsidR="00AB22A5" w:rsidRPr="005A2C45">
        <w:t>, dass die Referenzen 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DatabaseAccessManager ableiten. Diese werden später im ViewModel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r w:rsidRPr="005A2C45">
        <w:rPr>
          <w:b/>
          <w:lang w:eastAsia="de-DE" w:bidi="ar-SA"/>
        </w:rPr>
        <w:t>ViewModel</w:t>
      </w:r>
    </w:p>
    <w:p w14:paraId="4ACC1269" w14:textId="45D3219F"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InitialStateFirmwareViewModel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702865" w:rsidRPr="005A2C45">
        <w:t xml:space="preserve">Abbildung </w:t>
      </w:r>
      <w:r w:rsidR="00702865" w:rsidRPr="005A2C45">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3A017170">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77777777" w:rsidR="00B4358A" w:rsidRPr="005A2C45" w:rsidRDefault="00B4358A" w:rsidP="00B4358A">
      <w:pPr>
        <w:pStyle w:val="Beschriftung"/>
        <w:rPr>
          <w:b w:val="0"/>
          <w:lang w:eastAsia="de-DE" w:bidi="ar-SA"/>
        </w:rPr>
      </w:pPr>
      <w:bookmarkStart w:id="178" w:name="_Ref491682475"/>
      <w:r w:rsidRPr="005A2C45">
        <w:t xml:space="preserve">Abbildung </w:t>
      </w:r>
      <w:fldSimple w:instr=" SEQ Abbildung \* ARABIC ">
        <w:r w:rsidR="00C35030" w:rsidRPr="005A2C45">
          <w:rPr>
            <w:noProof/>
          </w:rPr>
          <w:t>22</w:t>
        </w:r>
      </w:fldSimple>
      <w:bookmarkEnd w:id="178"/>
      <w:r w:rsidRPr="005A2C45">
        <w:t xml:space="preserve"> ViewModel ETIC2 in UML</w:t>
      </w:r>
    </w:p>
    <w:p w14:paraId="44CD7A59" w14:textId="118119BC"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FirmwareDatabaseDataGridViewModel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r w:rsidR="00B4358A" w:rsidRPr="005A2C45">
        <w:rPr>
          <w:lang w:eastAsia="de-DE" w:bidi="ar-SA"/>
        </w:rPr>
        <w:t>Buglist,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B4358A" w:rsidRPr="005A2C45">
        <w:rPr>
          <w:lang w:eastAsia="de-DE" w:bidi="ar-SA"/>
        </w:rPr>
        <w:t>8.2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m WorkspaceViewModel verwendet, wobei nur eine aktiv sein kann. Das WorkspaceViewModel wird im MainWindowViewModel erzeugt. Welches noch wei</w:t>
      </w:r>
      <w:r w:rsidR="00695ADD">
        <w:rPr>
          <w:lang w:eastAsia="de-DE" w:bidi="ar-SA"/>
        </w:rPr>
        <w:t>tere ViewModels für das Menü</w:t>
      </w:r>
      <w:r w:rsidR="00B4358A" w:rsidRPr="005A2C45">
        <w:rPr>
          <w:lang w:eastAsia="de-DE" w:bidi="ar-SA"/>
        </w:rPr>
        <w:t xml:space="preserve"> sowie der StatusBar besitzt.</w:t>
      </w:r>
    </w:p>
    <w:p w14:paraId="19DB8BC4" w14:textId="1D58C160" w:rsidR="0018745B" w:rsidRPr="005A2C45" w:rsidRDefault="0018745B" w:rsidP="002D2D47">
      <w:pPr>
        <w:rPr>
          <w:lang w:eastAsia="de-DE" w:bidi="ar-SA"/>
        </w:rPr>
      </w:pPr>
      <w:r w:rsidRPr="005A2C45">
        <w:rPr>
          <w:lang w:eastAsia="de-DE" w:bidi="ar-SA"/>
        </w:rPr>
        <w:lastRenderedPageBreak/>
        <w:t xml:space="preserve">Alle ViewModel Klassen leiten von der BasisViewModel Klasse ab. Diese Klasse </w:t>
      </w:r>
      <w:r w:rsidR="00695ADD">
        <w:rPr>
          <w:lang w:eastAsia="de-DE" w:bidi="ar-SA"/>
        </w:rPr>
        <w:t xml:space="preserve">leitet </w:t>
      </w:r>
      <w:r w:rsidRPr="005A2C45">
        <w:rPr>
          <w:lang w:eastAsia="de-DE" w:bidi="ar-SA"/>
        </w:rPr>
        <w:t xml:space="preserve">ihrerseits von INotifyPropertyChanged </w:t>
      </w:r>
      <w:r w:rsidR="00695ADD">
        <w:rPr>
          <w:lang w:eastAsia="de-DE" w:bidi="ar-SA"/>
        </w:rPr>
        <w:t>ab</w:t>
      </w:r>
      <w:r w:rsidRPr="005A2C45">
        <w:rPr>
          <w:lang w:eastAsia="de-DE" w:bidi="ar-SA"/>
        </w:rPr>
        <w:t>, welche benötigt wird um Änderungen einer Geschäftsobjekteigenschaft an ein gebundenes Steuerelement mitzuteilen. Weiter besitzt das BasisViewModel virtuelle Methoden (Init, SubscribeEvent</w:t>
      </w:r>
      <w:r w:rsidR="007C5C26" w:rsidRPr="005A2C45">
        <w:rPr>
          <w:lang w:eastAsia="de-DE" w:bidi="ar-SA"/>
        </w:rPr>
        <w:t>s, UnsubscribeEvents</w:t>
      </w:r>
      <w:r w:rsidRPr="005A2C45">
        <w:rPr>
          <w:lang w:eastAsia="de-DE" w:bidi="ar-SA"/>
        </w:rPr>
        <w:t>)</w:t>
      </w:r>
      <w:r w:rsidR="00695ADD">
        <w:rPr>
          <w:lang w:eastAsia="de-DE" w:bidi="ar-SA"/>
        </w:rPr>
        <w:t>,</w:t>
      </w:r>
      <w:r w:rsidR="007C5C26" w:rsidRPr="005A2C45">
        <w:rPr>
          <w:lang w:eastAsia="de-DE" w:bidi="ar-SA"/>
        </w:rPr>
        <w:t xml:space="preserve"> um diese in den ViewModels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477D2426" w:rsidR="00A27963" w:rsidRPr="005A2C45" w:rsidRDefault="00A27963" w:rsidP="00F645B1">
      <w:pPr>
        <w:rPr>
          <w:b/>
          <w:lang w:eastAsia="de-DE" w:bidi="ar-SA"/>
        </w:rPr>
      </w:pPr>
      <w:r w:rsidRPr="005A2C45">
        <w:rPr>
          <w:lang w:eastAsia="de-DE" w:bidi="ar-SA"/>
        </w:rPr>
        <w:t>Die Ansicht des TTIC2 ist in 4 Module unterteilt</w:t>
      </w:r>
      <w:r w:rsidR="00695ADD">
        <w:rPr>
          <w:lang w:eastAsia="de-DE" w:bidi="ar-SA"/>
        </w:rPr>
        <w:t xml:space="preserve"> (</w:t>
      </w:r>
      <w:r w:rsidRPr="005A2C45">
        <w:rPr>
          <w:lang w:eastAsia="de-DE" w:bidi="ar-SA"/>
        </w:rPr>
        <w:fldChar w:fldCharType="begin"/>
      </w:r>
      <w:r w:rsidRPr="005A2C45">
        <w:rPr>
          <w:lang w:eastAsia="de-DE" w:bidi="ar-SA"/>
        </w:rPr>
        <w:instrText xml:space="preserve"> REF _Ref491704038 \h </w:instrText>
      </w:r>
      <w:r w:rsidRPr="005A2C45">
        <w:rPr>
          <w:lang w:eastAsia="de-DE" w:bidi="ar-SA"/>
        </w:rPr>
      </w:r>
      <w:r w:rsidRPr="005A2C45">
        <w:rPr>
          <w:lang w:eastAsia="de-DE" w:bidi="ar-SA"/>
        </w:rPr>
        <w:fldChar w:fldCharType="separate"/>
      </w:r>
      <w:r w:rsidRPr="005A2C45">
        <w:t xml:space="preserve">Abbildung </w:t>
      </w:r>
      <w:r w:rsidRPr="005A2C45">
        <w:rPr>
          <w:noProof/>
        </w:rPr>
        <w:t>23</w:t>
      </w:r>
      <w:r w:rsidRPr="005A2C45">
        <w:rPr>
          <w:lang w:eastAsia="de-DE" w:bidi="ar-SA"/>
        </w:rPr>
        <w:fldChar w:fldCharType="end"/>
      </w:r>
      <w:r w:rsidR="00695ADD">
        <w:rPr>
          <w:lang w:eastAsia="de-DE" w:bidi="ar-SA"/>
        </w:rPr>
        <w:t>)</w:t>
      </w:r>
      <w:r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42E79D97">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77777777" w:rsidR="00A27963" w:rsidRPr="005A2C45" w:rsidRDefault="00A27963" w:rsidP="00A27963">
      <w:pPr>
        <w:pStyle w:val="Beschriftung"/>
        <w:rPr>
          <w:lang w:eastAsia="de-DE" w:bidi="ar-SA"/>
        </w:rPr>
      </w:pPr>
      <w:bookmarkStart w:id="179" w:name="_Ref491704038"/>
      <w:r w:rsidRPr="005A2C45">
        <w:t xml:space="preserve">Abbildung </w:t>
      </w:r>
      <w:fldSimple w:instr=" SEQ Abbildung \* ARABIC ">
        <w:r w:rsidR="00C35030" w:rsidRPr="005A2C45">
          <w:rPr>
            <w:noProof/>
          </w:rPr>
          <w:t>23</w:t>
        </w:r>
      </w:fldSimple>
      <w:bookmarkEnd w:id="179"/>
      <w:r w:rsidRPr="005A2C45">
        <w:t>: View ETIC2</w:t>
      </w:r>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DataGrids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DevExpress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Default="00561A54" w:rsidP="00F645B1">
      <w:pPr>
        <w:rPr>
          <w:lang w:eastAsia="de-DE" w:bidi="ar-SA"/>
        </w:rPr>
      </w:pPr>
      <w:commentRangeStart w:id="180"/>
      <w:r w:rsidRPr="005A2C45">
        <w:rPr>
          <w:lang w:eastAsia="de-DE" w:bidi="ar-SA"/>
        </w:rPr>
        <w:t>Fa</w:t>
      </w:r>
      <w:r w:rsidR="005740D1">
        <w:rPr>
          <w:lang w:eastAsia="de-DE" w:bidi="ar-SA"/>
        </w:rPr>
        <w:t>zit</w:t>
      </w:r>
      <w:commentRangeEnd w:id="180"/>
      <w:r w:rsidR="005740D1">
        <w:rPr>
          <w:rStyle w:val="Kommentarzeichen"/>
          <w:rFonts w:cs="Angsana New"/>
        </w:rPr>
        <w:commentReference w:id="180"/>
      </w:r>
    </w:p>
    <w:p w14:paraId="47429250" w14:textId="27E1E001"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w:t>
      </w:r>
      <w:r w:rsidR="00561A54" w:rsidRPr="005A2C45">
        <w:rPr>
          <w:lang w:eastAsia="de-DE" w:bidi="ar-SA"/>
        </w:rPr>
        <w:lastRenderedPageBreak/>
        <w:t xml:space="preserve">möchte man eine Systematik des Fehlers hinsichtlich der verwendeten Hardware oder auch der Software. </w:t>
      </w:r>
      <w:r w:rsidRPr="005A2C45">
        <w:rPr>
          <w:lang w:eastAsia="de-DE" w:bidi="ar-SA"/>
        </w:rPr>
        <w:t xml:space="preserve">herausfinden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9B1131" w:rsidRPr="005A2C45">
        <w:t xml:space="preserve">Tabelle </w:t>
      </w:r>
      <w:r w:rsidR="009B1131" w:rsidRPr="005A2C45">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530"/>
        <w:gridCol w:w="4530"/>
      </w:tblGrid>
      <w:tr w:rsidR="007354AC" w:rsidRPr="005A2C45" w14:paraId="16614104" w14:textId="77777777" w:rsidTr="007354AC">
        <w:tc>
          <w:tcPr>
            <w:tcW w:w="4605" w:type="dxa"/>
          </w:tcPr>
          <w:p w14:paraId="5FF3E52C" w14:textId="77777777" w:rsidR="007354AC" w:rsidRPr="005A2C45" w:rsidRDefault="007354AC" w:rsidP="00F645B1">
            <w:pPr>
              <w:rPr>
                <w:lang w:eastAsia="de-DE" w:bidi="ar-SA"/>
              </w:rPr>
            </w:pPr>
            <w:r w:rsidRPr="005A2C45">
              <w:rPr>
                <w:lang w:eastAsia="de-DE" w:bidi="ar-SA"/>
              </w:rPr>
              <w:t>Lösungsvorschlag</w:t>
            </w:r>
          </w:p>
        </w:tc>
        <w:tc>
          <w:tcPr>
            <w:tcW w:w="4605" w:type="dxa"/>
          </w:tcPr>
          <w:p w14:paraId="2AABA838" w14:textId="77777777" w:rsidR="007354AC" w:rsidRPr="005A2C45" w:rsidRDefault="009B1131" w:rsidP="00F645B1">
            <w:pPr>
              <w:rPr>
                <w:lang w:eastAsia="de-DE" w:bidi="ar-SA"/>
              </w:rPr>
            </w:pPr>
            <w:r w:rsidRPr="005A2C45">
              <w:rPr>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F645B1">
            <w:pPr>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F645B1">
            <w:pPr>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F645B1">
            <w:pPr>
              <w:rPr>
                <w:lang w:eastAsia="de-DE" w:bidi="ar-SA"/>
              </w:rPr>
            </w:pPr>
            <w:r w:rsidRPr="005A2C45">
              <w:rPr>
                <w:lang w:eastAsia="de-DE" w:bidi="ar-SA"/>
              </w:rPr>
              <w:t>Detail-View mit Workaround Ansatz DevExpress (DevExpress, 2016)</w:t>
            </w:r>
          </w:p>
        </w:tc>
        <w:tc>
          <w:tcPr>
            <w:tcW w:w="4605" w:type="dxa"/>
          </w:tcPr>
          <w:p w14:paraId="24566A20" w14:textId="77777777" w:rsidR="007354AC" w:rsidRPr="005A2C45" w:rsidRDefault="007354AC" w:rsidP="00F645B1">
            <w:pPr>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F645B1">
            <w:pPr>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F645B1">
            <w:pPr>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F645B1">
            <w:pPr>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F645B1">
            <w:pPr>
              <w:rPr>
                <w:lang w:eastAsia="de-DE" w:bidi="ar-SA"/>
              </w:rPr>
            </w:pPr>
            <w:r w:rsidRPr="005A2C45">
              <w:rPr>
                <w:lang w:eastAsia="de-DE" w:bidi="ar-SA"/>
              </w:rPr>
              <w:t>Keine Einteilung der Daten mehr möglich</w:t>
            </w:r>
          </w:p>
        </w:tc>
      </w:tr>
    </w:tbl>
    <w:p w14:paraId="7BF3C28A" w14:textId="77777777" w:rsidR="00256068" w:rsidRPr="005A2C45" w:rsidRDefault="009B1131" w:rsidP="009B1131">
      <w:pPr>
        <w:pStyle w:val="Beschriftung"/>
        <w:rPr>
          <w:lang w:eastAsia="de-DE" w:bidi="ar-SA"/>
        </w:rPr>
      </w:pPr>
      <w:bookmarkStart w:id="181" w:name="_Ref491708457"/>
      <w:r w:rsidRPr="005A2C45">
        <w:t xml:space="preserve">Tabelle </w:t>
      </w:r>
      <w:fldSimple w:instr=" SEQ Tabelle \* ARABIC ">
        <w:r w:rsidRPr="005A2C45">
          <w:rPr>
            <w:noProof/>
          </w:rPr>
          <w:t>4</w:t>
        </w:r>
      </w:fldSimple>
      <w:bookmarkEnd w:id="181"/>
      <w:r w:rsidRPr="005A2C45">
        <w:t>: Lösungsvorschläge Suche nach Fehlermeldung in ETIC2</w:t>
      </w:r>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79EFFDC8" w14:textId="77777777" w:rsidR="003A36F3" w:rsidRPr="005A2C45" w:rsidRDefault="003A36F3" w:rsidP="00F645B1">
      <w:pPr>
        <w:rPr>
          <w:lang w:eastAsia="de-DE" w:bidi="ar-SA"/>
        </w:rPr>
      </w:pPr>
      <w:r w:rsidRPr="005A2C45">
        <w:rPr>
          <w:lang w:eastAsia="de-DE" w:bidi="ar-SA"/>
        </w:rPr>
        <w:t>Unterhalb dieser DataGrid Ansicht befindet sich die Datenbank Statuszeile. Diese liefert den aktuellen Datenbanknamen der Verbindung sowie ihren Status.</w:t>
      </w:r>
    </w:p>
    <w:p w14:paraId="06E7CFCE" w14:textId="77777777" w:rsidR="000062EE" w:rsidRPr="005A2C45" w:rsidRDefault="000062EE" w:rsidP="00986E5B">
      <w:pPr>
        <w:pStyle w:val="berschrift3"/>
      </w:pPr>
      <w:bookmarkStart w:id="182" w:name="_Toc491801455"/>
      <w:r w:rsidRPr="005A2C45">
        <w:t>Ausgabe Bericht</w:t>
      </w:r>
      <w:bookmarkEnd w:id="182"/>
    </w:p>
    <w:p w14:paraId="061BC5EA" w14:textId="77777777" w:rsidR="0086145C" w:rsidRPr="005A2C45" w:rsidRDefault="0086145C" w:rsidP="0086145C">
      <w:pPr>
        <w:pStyle w:val="berschrift4"/>
      </w:pPr>
      <w:r w:rsidRPr="005A2C45">
        <w:t>Entwurf</w:t>
      </w:r>
    </w:p>
    <w:p w14:paraId="72845EB2" w14:textId="63BA4BF3"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eine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Die DevExpress Bibliothek liefert viele Möglichkeiten wie das DataGrid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DevExpress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Aufstarten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83" w:name="_Ref491337655"/>
      <w:bookmarkStart w:id="184" w:name="_Toc491801456"/>
      <w:r w:rsidRPr="005A2C45">
        <w:lastRenderedPageBreak/>
        <w:t>Ergebnisse</w:t>
      </w:r>
      <w:bookmarkEnd w:id="183"/>
      <w:bookmarkEnd w:id="184"/>
    </w:p>
    <w:p w14:paraId="43394BB9" w14:textId="5A55543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12AEA" w:rsidRPr="005A2C45">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12AEA" w:rsidRPr="005A2C45">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85" w:name="_Toc491801457"/>
      <w:r w:rsidRPr="005A2C45">
        <w:t>Quantitative Ziele</w:t>
      </w:r>
      <w:bookmarkEnd w:id="185"/>
    </w:p>
    <w:p w14:paraId="073B3092" w14:textId="77777777" w:rsidR="00412AEA" w:rsidRPr="005A2C45" w:rsidRDefault="00412AEA" w:rsidP="00412AEA">
      <w:pPr>
        <w:pStyle w:val="Listenabsatz"/>
        <w:numPr>
          <w:ilvl w:val="0"/>
          <w:numId w:val="29"/>
        </w:numPr>
        <w:spacing w:before="0" w:after="0"/>
      </w:pPr>
      <w:r w:rsidRPr="005A2C45">
        <w:t>Die SoftwareVersionDatabase muss gleichzeitig Schreibanfragen von vier Benutzern bearbeiten können.</w:t>
      </w:r>
    </w:p>
    <w:p w14:paraId="04C30784" w14:textId="45ACF98A" w:rsidR="00A507AB" w:rsidRPr="005A2C45" w:rsidRDefault="00EE10E2" w:rsidP="00A507AB">
      <w:pPr>
        <w:rPr>
          <w:lang w:eastAsia="de-DE" w:bidi="ar-SA"/>
        </w:rPr>
      </w:pPr>
      <w:r w:rsidRPr="005A2C45">
        <w:rPr>
          <w:lang w:eastAsia="de-DE" w:bidi="ar-SA"/>
        </w:rPr>
        <w:t>Dieses Ziel konn</w:t>
      </w:r>
      <w:r w:rsidR="00C76961">
        <w:rPr>
          <w:lang w:eastAsia="de-DE" w:bidi="ar-SA"/>
        </w:rPr>
        <w:t>te in der Realität noch nicht über</w:t>
      </w:r>
      <w:r w:rsidRPr="005A2C45">
        <w:rPr>
          <w:lang w:eastAsia="de-DE" w:bidi="ar-SA"/>
        </w:rPr>
        <w:t xml:space="preserve">prüft werden. </w:t>
      </w:r>
      <w:r w:rsidR="00C76961">
        <w:rPr>
          <w:lang w:eastAsia="de-DE" w:bidi="ar-SA"/>
        </w:rPr>
        <w:t>Überprüft wurde, ob</w:t>
      </w:r>
      <w:r w:rsidR="00063EB3" w:rsidRPr="005A2C45">
        <w:rPr>
          <w:lang w:eastAsia="de-DE" w:bidi="ar-SA"/>
        </w:rPr>
        <w:t xml:space="preserve"> das ETIC2 die Testresul</w:t>
      </w:r>
      <w:r w:rsidR="00C76961">
        <w:rPr>
          <w:lang w:eastAsia="de-DE" w:bidi="ar-SA"/>
        </w:rPr>
        <w:t>tate einer</w:t>
      </w:r>
      <w:r w:rsidR="00063EB3" w:rsidRPr="005A2C45">
        <w:rPr>
          <w:lang w:eastAsia="de-DE" w:bidi="ar-SA"/>
        </w:rPr>
        <w:t xml:space="preserve"> aktuell ablaufenden Testkol</w:t>
      </w:r>
      <w:r w:rsidR="00C76961">
        <w:rPr>
          <w:lang w:eastAsia="de-DE" w:bidi="ar-SA"/>
        </w:rPr>
        <w:t>lektion im TTIC2 auslesen kann. E</w:t>
      </w:r>
      <w:r w:rsidRPr="005A2C45">
        <w:rPr>
          <w:lang w:eastAsia="de-DE" w:bidi="ar-SA"/>
        </w:rPr>
        <w:t>s kann davon ausgegangen werden, dass die Implementation dies zulässt</w:t>
      </w:r>
      <w:r w:rsidR="00C76961">
        <w:rPr>
          <w:lang w:eastAsia="de-DE" w:bidi="ar-SA"/>
        </w:rPr>
        <w:t>,</w:t>
      </w:r>
      <w:r w:rsidRPr="005A2C45">
        <w:rPr>
          <w:lang w:eastAsia="de-DE" w:bidi="ar-SA"/>
        </w:rPr>
        <w:t xml:space="preserve"> den</w:t>
      </w:r>
      <w:r w:rsidR="00C76961">
        <w:rPr>
          <w:lang w:eastAsia="de-DE" w:bidi="ar-SA"/>
        </w:rPr>
        <w:t>n</w:t>
      </w:r>
      <w:r w:rsidRPr="005A2C45">
        <w:rPr>
          <w:lang w:eastAsia="de-DE" w:bidi="ar-SA"/>
        </w:rPr>
        <w:t xml:space="preserve"> d</w:t>
      </w:r>
      <w:r w:rsidR="00F87120" w:rsidRPr="005A2C45">
        <w:rPr>
          <w:lang w:eastAsia="de-DE" w:bidi="ar-SA"/>
        </w:rPr>
        <w:t>ie SoftwareVersionsDatabase läuft auf einem SQL Server 2012</w:t>
      </w:r>
      <w:r w:rsidRPr="005A2C45">
        <w:rPr>
          <w:lang w:eastAsia="de-DE" w:bidi="ar-SA"/>
        </w:rPr>
        <w:t xml:space="preserve">. Dieser kann bis zu 32767 Benutzer Verbindungen aufbauen (Jorgensen, </w:t>
      </w:r>
      <w:commentRangeStart w:id="186"/>
      <w:r w:rsidRPr="005A2C45">
        <w:rPr>
          <w:lang w:eastAsia="de-DE" w:bidi="ar-SA"/>
        </w:rPr>
        <w:t>2012). Auf diese</w:t>
      </w:r>
      <w:r w:rsidR="00C76961">
        <w:rPr>
          <w:lang w:eastAsia="de-DE" w:bidi="ar-SA"/>
        </w:rPr>
        <w:t>r</w:t>
      </w:r>
      <w:r w:rsidRPr="005A2C45">
        <w:rPr>
          <w:lang w:eastAsia="de-DE" w:bidi="ar-SA"/>
        </w:rPr>
        <w:t xml:space="preserve"> Datenbank wird nur aus dem TTIC2 geschrieben oder die Testinfor</w:t>
      </w:r>
      <w:r w:rsidR="00C76961">
        <w:rPr>
          <w:lang w:eastAsia="de-DE" w:bidi="ar-SA"/>
        </w:rPr>
        <w:t>mationen werden aus der</w:t>
      </w:r>
      <w:r w:rsidRPr="005A2C45">
        <w:rPr>
          <w:lang w:eastAsia="de-DE" w:bidi="ar-SA"/>
        </w:rPr>
        <w:t xml:space="preserve"> TestUpdateFirmware aktualisiert. Das TTIC2 schrei</w:t>
      </w:r>
      <w:r w:rsidR="00C76961">
        <w:rPr>
          <w:lang w:eastAsia="de-DE" w:bidi="ar-SA"/>
        </w:rPr>
        <w:t>bt auf die Testresultate und die</w:t>
      </w:r>
      <w:r w:rsidRPr="005A2C45">
        <w:rPr>
          <w:lang w:eastAsia="de-DE" w:bidi="ar-SA"/>
        </w:rPr>
        <w:t xml:space="preserve"> TestUpdateFirmware die Testinformationen somit kann hier kein Konflikt entstehen. Das TTIC2 erstellt bei jedem neuen Ablauf eine ne</w:t>
      </w:r>
      <w:r w:rsidR="00CE47FA" w:rsidRPr="005A2C45">
        <w:rPr>
          <w:lang w:eastAsia="de-DE" w:bidi="ar-SA"/>
        </w:rPr>
        <w:t xml:space="preserve">ue TestCollectionResult Eintrag, welcher von den anderen offenen </w:t>
      </w:r>
      <w:commentRangeEnd w:id="186"/>
      <w:r w:rsidR="00C76961">
        <w:rPr>
          <w:rStyle w:val="Kommentarzeichen"/>
          <w:rFonts w:cs="Angsana New"/>
        </w:rPr>
        <w:commentReference w:id="186"/>
      </w:r>
      <w:r w:rsidR="00CE47FA" w:rsidRPr="005A2C45">
        <w:rPr>
          <w:lang w:eastAsia="de-DE" w:bidi="ar-SA"/>
        </w:rPr>
        <w:t>Programmen nicht beschrieben wird. Wann die Daten genau geschrieben werden</w:t>
      </w:r>
      <w:r w:rsidR="00C76961">
        <w:rPr>
          <w:lang w:eastAsia="de-DE" w:bidi="ar-SA"/>
        </w:rPr>
        <w:t>,</w:t>
      </w:r>
      <w:r w:rsidR="00CE47FA" w:rsidRPr="005A2C45">
        <w:rPr>
          <w:lang w:eastAsia="de-DE" w:bidi="ar-SA"/>
        </w:rPr>
        <w:t xml:space="preserve"> spielt keine R</w:t>
      </w:r>
      <w:r w:rsidR="00C76961">
        <w:rPr>
          <w:lang w:eastAsia="de-DE" w:bidi="ar-SA"/>
        </w:rPr>
        <w:t>olle, da es sich nicht um eine z</w:t>
      </w:r>
      <w:r w:rsidR="00CE47FA" w:rsidRPr="005A2C45">
        <w:rPr>
          <w:lang w:eastAsia="de-DE" w:bidi="ar-SA"/>
        </w:rPr>
        <w:t>eitkritische Anwendung handelt. Das ETIC2 Programm wird nur dazu gebraucht die Testresultate auszulesen, somit kann es nie zur Problematik kommen das veränderte Daten, welche zu einem früheren Zeitpunkt ausgelesen worden sind, in die Datenbank geschrieben werden.</w:t>
      </w:r>
    </w:p>
    <w:p w14:paraId="49040874" w14:textId="77777777" w:rsidR="00CE47FA" w:rsidRPr="005A2C45"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3AC51824" w14:textId="498DAD75"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63C7C265">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(InitialStateFirmware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Pr="005A2C45">
        <w:t xml:space="preserve">Abbildung </w:t>
      </w:r>
      <w:r w:rsidRPr="005A2C45">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6961">
        <w:rPr>
          <w:lang w:eastAsia="de-DE" w:bidi="ar-SA"/>
        </w:rPr>
        <w:t xml:space="preserve">Die Firmware Ansicht </w:t>
      </w:r>
      <w:r w:rsidR="00956AA4" w:rsidRPr="005A2C45">
        <w:rPr>
          <w:lang w:eastAsia="de-DE" w:bidi="ar-SA"/>
        </w:rPr>
        <w:t xml:space="preserve">wird in der obersten Ebene und </w:t>
      </w:r>
      <w:r w:rsidR="00C76961">
        <w:rPr>
          <w:lang w:eastAsia="de-DE" w:bidi="ar-SA"/>
        </w:rPr>
        <w:t>die</w:t>
      </w:r>
      <w:r w:rsidR="00956AA4" w:rsidRPr="005A2C45">
        <w:rPr>
          <w:lang w:eastAsia="de-DE" w:bidi="ar-SA"/>
        </w:rPr>
        <w:t xml:space="preserve"> Hardware Ansicht in der zweitobers</w:t>
      </w:r>
      <w:r w:rsidR="00C76961">
        <w:rPr>
          <w:lang w:eastAsia="de-DE" w:bidi="ar-SA"/>
        </w:rPr>
        <w:t>ten Ebene der</w:t>
      </w:r>
      <w:r w:rsidR="00956AA4" w:rsidRPr="005A2C45">
        <w:rPr>
          <w:lang w:eastAsia="de-DE" w:bidi="ar-SA"/>
        </w:rPr>
        <w:t xml:space="preserve"> Testkollektion aufgelistet.</w:t>
      </w:r>
    </w:p>
    <w:p w14:paraId="363BFA4A" w14:textId="77777777" w:rsidR="00857769" w:rsidRPr="005A2C45" w:rsidRDefault="00857769" w:rsidP="00857769">
      <w:pPr>
        <w:pStyle w:val="Beschriftung"/>
      </w:pPr>
      <w:bookmarkStart w:id="187" w:name="_Ref491757623"/>
      <w:r w:rsidRPr="005A2C45">
        <w:t xml:space="preserve">Abbildung </w:t>
      </w:r>
      <w:fldSimple w:instr=" SEQ Abbildung \* ARABIC ">
        <w:r w:rsidR="00C35030" w:rsidRPr="005A2C45">
          <w:rPr>
            <w:noProof/>
          </w:rPr>
          <w:t>24</w:t>
        </w:r>
      </w:fldSimple>
      <w:bookmarkEnd w:id="187"/>
      <w:r w:rsidRPr="005A2C45">
        <w:t>: Modellierung InitialStateFirmware der SoftwareVersionsDatabase</w:t>
      </w:r>
    </w:p>
    <w:p w14:paraId="35FDC139" w14:textId="77777777" w:rsidR="00857769" w:rsidRPr="005A2C45" w:rsidRDefault="00857769" w:rsidP="00857769">
      <w:pPr>
        <w:pStyle w:val="Listenabsatz"/>
        <w:numPr>
          <w:ilvl w:val="0"/>
          <w:numId w:val="8"/>
        </w:numPr>
        <w:spacing w:before="0" w:after="0"/>
      </w:pPr>
      <w:r w:rsidRPr="005A2C45">
        <w:t>Der Grundzustand kann nur mit bereits vorhandenen Einträgen in der SoftwareVersionsDatabase definiert werden.</w:t>
      </w:r>
    </w:p>
    <w:p w14:paraId="62EA8777" w14:textId="7EE06C72" w:rsidR="00857769" w:rsidRPr="005A2C45"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Pr="005A2C45">
        <w:t xml:space="preserve">Abbildung </w:t>
      </w:r>
      <w:r w:rsidRPr="005A2C45">
        <w:rPr>
          <w:noProof/>
        </w:rPr>
        <w:t>24</w:t>
      </w:r>
      <w:r w:rsidRPr="005A2C45">
        <w:fldChar w:fldCharType="end"/>
      </w:r>
      <w:r w:rsidRPr="005A2C45">
        <w:t xml:space="preserve"> ist ersichtlich, dass nur Referenzen der Soft</w:t>
      </w:r>
      <w:r w:rsidR="00476801" w:rsidRPr="005A2C45">
        <w:t>wareVersions Tabelle für die Firmwaren eingetragen werden könn</w:t>
      </w:r>
      <w:r w:rsidR="00C76961">
        <w:t>en. Für die trunk Version sowie</w:t>
      </w:r>
      <w:r w:rsidR="00476801" w:rsidRPr="005A2C45">
        <w:t xml:space="preserve"> wenn es keine Interface Firmware hat (kein Feldbus Interface) wurde zusätzlich ein undef Eintrag in der SoftwareVersions Tabelle erstellt.</w:t>
      </w:r>
    </w:p>
    <w:p w14:paraId="5A5BBF50" w14:textId="77777777" w:rsidR="0086145C" w:rsidRPr="005A2C45" w:rsidRDefault="0086145C" w:rsidP="0086145C">
      <w:pPr>
        <w:pStyle w:val="berschrift2"/>
      </w:pPr>
      <w:bookmarkStart w:id="188" w:name="_Toc491801458"/>
      <w:r w:rsidRPr="005A2C45">
        <w:t>Qualitative Ziele</w:t>
      </w:r>
      <w:bookmarkEnd w:id="188"/>
    </w:p>
    <w:p w14:paraId="0CC74D29" w14:textId="77777777" w:rsidR="00803932" w:rsidRPr="005A2C45"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54E7E35A" w14:textId="16863F0B"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Pr="005A2C45">
        <w:t xml:space="preserve">Abbildung </w:t>
      </w:r>
      <w:r w:rsidRPr="005A2C45">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w:t>
      </w:r>
      <w:r w:rsidRPr="005A2C45">
        <w:rPr>
          <w:lang w:eastAsia="de-DE" w:bidi="ar-SA"/>
        </w:rPr>
        <w:lastRenderedPageBreak/>
        <w:t>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30963999">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77777777" w:rsidR="00803932" w:rsidRPr="005A2C45" w:rsidRDefault="00803932" w:rsidP="00803932">
      <w:pPr>
        <w:pStyle w:val="Beschriftung"/>
      </w:pPr>
      <w:bookmarkStart w:id="189" w:name="_Ref491759926"/>
      <w:r w:rsidRPr="005A2C45">
        <w:t xml:space="preserve">Abbildung </w:t>
      </w:r>
      <w:fldSimple w:instr=" SEQ Abbildung \* ARABIC ">
        <w:r w:rsidR="00C35030" w:rsidRPr="005A2C45">
          <w:rPr>
            <w:noProof/>
          </w:rPr>
          <w:t>25</w:t>
        </w:r>
      </w:fldSimple>
      <w:bookmarkEnd w:id="189"/>
      <w:r w:rsidRPr="005A2C45">
        <w:t>: Aufbau ETIC2</w:t>
      </w:r>
    </w:p>
    <w:p w14:paraId="371EBB1F" w14:textId="77777777" w:rsidR="00964B37" w:rsidRPr="005A2C45" w:rsidRDefault="00964B37" w:rsidP="00964B37">
      <w:pPr>
        <w:pStyle w:val="Listenabsatz"/>
        <w:numPr>
          <w:ilvl w:val="0"/>
          <w:numId w:val="7"/>
        </w:numPr>
        <w:spacing w:before="0" w:after="0"/>
      </w:pPr>
      <w:r w:rsidRPr="005A2C45">
        <w:t>Eine ausgeprägte Suchfunktion soll ein Bestandteil des ETIC2 sein, welche eine schnelle Suche nach Fehlermeldungen erlaubt.</w:t>
      </w:r>
    </w:p>
    <w:p w14:paraId="30FD5ED1" w14:textId="67D45F16"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Pr="005A2C45">
        <w:t xml:space="preserve">Abbildung </w:t>
      </w:r>
      <w:r w:rsidRPr="005A2C45">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5B213EB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77777777" w:rsidR="00A041E8" w:rsidRPr="005A2C45" w:rsidRDefault="00A041E8" w:rsidP="00A041E8">
      <w:pPr>
        <w:pStyle w:val="Beschriftung"/>
      </w:pPr>
      <w:bookmarkStart w:id="190" w:name="_Ref491764519"/>
      <w:r w:rsidRPr="005A2C45">
        <w:t xml:space="preserve">Abbildung </w:t>
      </w:r>
      <w:fldSimple w:instr=" SEQ Abbildung \* ARABIC ">
        <w:r w:rsidR="00C35030" w:rsidRPr="005A2C45">
          <w:rPr>
            <w:noProof/>
          </w:rPr>
          <w:t>26</w:t>
        </w:r>
      </w:fldSimple>
      <w:bookmarkEnd w:id="190"/>
      <w:r w:rsidRPr="005A2C45">
        <w:t>: Error Ansicht des ETIC2</w:t>
      </w:r>
    </w:p>
    <w:p w14:paraId="1FC2C8C0" w14:textId="77777777" w:rsidR="00B23CC3" w:rsidRPr="005A2C45"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685F9440" w14:textId="77777777" w:rsidR="00517262" w:rsidRDefault="000957B0" w:rsidP="00B23CC3">
      <w:pPr>
        <w:rPr>
          <w:lang w:eastAsia="de-DE" w:bidi="ar-SA"/>
        </w:rPr>
      </w:pPr>
      <w:r w:rsidRPr="005A2C45">
        <w:rPr>
          <w:lang w:eastAsia="de-DE" w:bidi="ar-SA"/>
        </w:rPr>
        <w:t>Das ETIC2 kann parallel nebst dem laufenden TTIC2 betrieben werden. Das TTIC2 schreibt nach Beendigung eines Testes das Resultat in den zuvor erstellten TestCollectionResult Eintrag. Der Verlauf kann über</w:t>
      </w:r>
      <w:r w:rsidR="00517262">
        <w:rPr>
          <w:lang w:eastAsia="de-DE" w:bidi="ar-SA"/>
        </w:rPr>
        <w:t xml:space="preserve"> den Refresh Knopf des ETIC2 </w:t>
      </w:r>
      <w:r w:rsidRPr="005A2C45">
        <w:rPr>
          <w:lang w:eastAsia="de-DE" w:bidi="ar-SA"/>
        </w:rPr>
        <w:t xml:space="preserve">verfolgt werden. Aber um den TestCollectionResult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Pr="005A2C45">
        <w:t xml:space="preserve">Abbildung </w:t>
      </w:r>
      <w:r w:rsidRPr="005A2C45">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lastRenderedPageBreak/>
        <w:drawing>
          <wp:inline distT="0" distB="0" distL="0" distR="0" wp14:anchorId="2570F12E" wp14:editId="78E12DF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77777777" w:rsidR="000957B0" w:rsidRPr="005A2C45" w:rsidRDefault="000957B0" w:rsidP="000957B0">
      <w:pPr>
        <w:pStyle w:val="Beschriftung"/>
      </w:pPr>
      <w:bookmarkStart w:id="191" w:name="_Ref491765642"/>
      <w:r w:rsidRPr="005A2C45">
        <w:t xml:space="preserve">Abbildung </w:t>
      </w:r>
      <w:fldSimple w:instr=" SEQ Abbildung \* ARABIC ">
        <w:r w:rsidR="00C35030" w:rsidRPr="005A2C45">
          <w:rPr>
            <w:noProof/>
          </w:rPr>
          <w:t>27</w:t>
        </w:r>
      </w:fldSimple>
      <w:bookmarkEnd w:id="191"/>
      <w:r w:rsidRPr="005A2C45">
        <w:t>: Auswertung der letzten ausgeführten Testkollektion</w:t>
      </w:r>
    </w:p>
    <w:p w14:paraId="7371C5B5" w14:textId="77777777" w:rsidR="00511FA5" w:rsidRPr="005A2C45" w:rsidRDefault="00511FA5" w:rsidP="00511FA5">
      <w:pPr>
        <w:pStyle w:val="Listenabsatz"/>
        <w:numPr>
          <w:ilvl w:val="0"/>
          <w:numId w:val="7"/>
        </w:numPr>
        <w:spacing w:before="0" w:after="0"/>
      </w:pPr>
      <w:r w:rsidRPr="005A2C45">
        <w:t>Auf Knopfdruck sollen die Testresultate exportiert werden können.</w:t>
      </w:r>
    </w:p>
    <w:p w14:paraId="6EBA9D79" w14:textId="2103B9D5"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511FA5" w:rsidRPr="005A2C45">
        <w:t xml:space="preserve">Abbildung </w:t>
      </w:r>
      <w:r w:rsidR="00511FA5" w:rsidRPr="005A2C45">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0C0D94D9">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14:paraId="6B58B29C" w14:textId="77777777" w:rsidR="00511FA5" w:rsidRPr="005A2C45" w:rsidRDefault="00511FA5" w:rsidP="00511FA5">
      <w:pPr>
        <w:pStyle w:val="Beschriftung"/>
      </w:pPr>
      <w:bookmarkStart w:id="192" w:name="_Ref491766762"/>
      <w:r w:rsidRPr="005A2C45">
        <w:t xml:space="preserve">Abbildung </w:t>
      </w:r>
      <w:fldSimple w:instr=" SEQ Abbildung \* ARABIC ">
        <w:r w:rsidR="00C35030" w:rsidRPr="005A2C45">
          <w:rPr>
            <w:noProof/>
          </w:rPr>
          <w:t>28</w:t>
        </w:r>
      </w:fldSimple>
      <w:bookmarkEnd w:id="192"/>
      <w:r w:rsidRPr="005A2C45">
        <w:t>: Ansicht Testresultate im PDF</w:t>
      </w:r>
    </w:p>
    <w:p w14:paraId="44C8ED6D" w14:textId="77777777" w:rsidR="00477847" w:rsidRPr="005A2C45" w:rsidRDefault="00477847" w:rsidP="00477847">
      <w:pPr>
        <w:pStyle w:val="Listenabsatz"/>
        <w:numPr>
          <w:ilvl w:val="0"/>
          <w:numId w:val="7"/>
        </w:numPr>
        <w:spacing w:before="0" w:after="0"/>
      </w:pPr>
      <w:r w:rsidRPr="005A2C45">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6B495805" w14:textId="55B5EFB6" w:rsidR="00477847" w:rsidRPr="005A2C45" w:rsidRDefault="00517262" w:rsidP="00477847">
      <w:pPr>
        <w:rPr>
          <w:lang w:eastAsia="de-DE" w:bidi="ar-SA"/>
        </w:rPr>
      </w:pPr>
      <w:r>
        <w:rPr>
          <w:lang w:eastAsia="de-DE" w:bidi="ar-SA"/>
        </w:rPr>
        <w:t>Die TestUpdateFirmware,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w:t>
      </w:r>
      <w:r w:rsidR="00477847" w:rsidRPr="005A2C45">
        <w:rPr>
          <w:lang w:eastAsia="de-DE" w:bidi="ar-SA"/>
        </w:rPr>
        <w:lastRenderedPageBreak/>
        <w:t>dass das TTIC2 aktuelle Testinformationen bei einem Release aus der SoftwareVersionsDatabase ausliest.</w:t>
      </w:r>
    </w:p>
    <w:p w14:paraId="77C2A775" w14:textId="77777777" w:rsidR="00477847" w:rsidRPr="005A2C45" w:rsidRDefault="00477847" w:rsidP="00477847">
      <w:pPr>
        <w:pStyle w:val="Listenabsatz"/>
        <w:numPr>
          <w:ilvl w:val="0"/>
          <w:numId w:val="7"/>
        </w:numPr>
        <w:spacing w:before="0" w:after="0"/>
      </w:pPr>
      <w:r w:rsidRPr="005A2C45">
        <w:t>(optional) Das TTIC2 muss vor Ausführung der Test Kollektion automatisch die definierten Firmwaren und Parameterfiles (Drive- und Configuration File) auf die Ventil Hardware updaten.</w:t>
      </w:r>
    </w:p>
    <w:p w14:paraId="019F2639" w14:textId="7E516B6F"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Loader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C35030" w:rsidRPr="005A2C45">
        <w:t xml:space="preserve">Abbildung </w:t>
      </w:r>
      <w:r w:rsidR="00C35030" w:rsidRPr="005A2C45">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um eine trunk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19E5B2D2">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0">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14:paraId="388C328A" w14:textId="77777777" w:rsidR="00C35030" w:rsidRPr="005A2C45" w:rsidRDefault="00C35030" w:rsidP="00C35030">
      <w:pPr>
        <w:pStyle w:val="Beschriftung"/>
        <w:rPr>
          <w:lang w:eastAsia="de-DE" w:bidi="ar-SA"/>
        </w:rPr>
      </w:pPr>
      <w:bookmarkStart w:id="193" w:name="_Ref491768922"/>
      <w:r w:rsidRPr="005A2C45">
        <w:t xml:space="preserve">Abbildung </w:t>
      </w:r>
      <w:fldSimple w:instr=" SEQ Abbildung \* ARABIC ">
        <w:r w:rsidRPr="005A2C45">
          <w:rPr>
            <w:noProof/>
          </w:rPr>
          <w:t>29</w:t>
        </w:r>
      </w:fldSimple>
      <w:bookmarkEnd w:id="193"/>
      <w:r w:rsidRPr="005A2C45">
        <w:t>: Firmware Loader</w:t>
      </w:r>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194" w:name="_Toc491801459"/>
      <w:r w:rsidRPr="005A2C45">
        <w:lastRenderedPageBreak/>
        <w:t>Diskussion</w:t>
      </w:r>
      <w:bookmarkEnd w:id="194"/>
    </w:p>
    <w:p w14:paraId="756C0573" w14:textId="77777777" w:rsidR="00B7245A" w:rsidRDefault="00B7245A" w:rsidP="00B7245A">
      <w:pPr>
        <w:pStyle w:val="Standardeinzug"/>
        <w:ind w:left="0"/>
      </w:pPr>
      <w:r>
        <w:t>Erfreulicherweise wurden alle im Vorhinein gesteckten Ziele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SoftwareVersionsDatabase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SoftwareVersionsDatabase noch mit den Feldern für die Erstellung einer Bugliste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Das Zusammenspiel aller Testumgebungselemente wurde bereits erfolgreich ausgeführt. Zwar wurden diese auf mehreren Computern mit einer lokalen Datenbank ausgeführt. Das liegt daran, dass die SoftwareVersionsDatabase seit längerem schon produktiv eingesetzt wird. Erfreulicherweise kann diese nach den ersten erfolgreichen Testphasen erweitert werden. So sollen die ersten Kinderkrankheiten vorher eliminiert werden.</w:t>
      </w:r>
    </w:p>
    <w:p w14:paraId="0254DEF0" w14:textId="77777777"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 Kommunikationsschnittstellen abzudecken speziell bei Kommunikationen über ein</w:t>
      </w:r>
      <w:r w:rsidRPr="002946EC">
        <w:t xml:space="preserve"> </w:t>
      </w:r>
      <w:r>
        <w:t>Feldbus System. Da diese von CVI nicht unterstützt wurden, musste hier mit LabVIEW gearbeitet werden. Zusätzlich wurde das Bedürfnis immer grösser die Tests in RealTime Umgebungen laufen zu lassen, um den Praxisfall bei der EtherCAT Kommunikation abdecken zu können.</w:t>
      </w:r>
    </w:p>
    <w:p w14:paraId="0CF93F22" w14:textId="77777777" w:rsidR="00B7245A" w:rsidRPr="009F65AA" w:rsidRDefault="00B7245A" w:rsidP="00B7245A">
      <w:pPr>
        <w:pStyle w:val="Standardeinzug"/>
        <w:ind w:left="0"/>
      </w:pPr>
      <w:r>
        <w:t>Persönlich stellte ich mir die Lösung der Suche nach Fehlermeldungen einfacher vor. Da es sich bei der verwendeten Ansicht um ein von DevExpress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Software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195" w:name="_Toc491801460"/>
      <w:r w:rsidRPr="005A2C45">
        <w:lastRenderedPageBreak/>
        <w:t>Ausblick</w:t>
      </w:r>
      <w:bookmarkEnd w:id="195"/>
    </w:p>
    <w:p w14:paraId="57D01E4F" w14:textId="77777777" w:rsidR="00B7245A" w:rsidRDefault="00B7245A" w:rsidP="00B7245A">
      <w:pPr>
        <w:pStyle w:val="Standardeinzug"/>
        <w:ind w:left="0"/>
      </w:pPr>
      <w:r>
        <w:t>Zuerst werden die offenen Punkte analysiert im zweiten Teil folgt der Ausblick mit den nächsten möglichen Schritten.</w:t>
      </w:r>
    </w:p>
    <w:p w14:paraId="6627993C" w14:textId="77777777" w:rsidR="00B7245A" w:rsidRPr="00F23CB6" w:rsidRDefault="00B7245A" w:rsidP="00B7245A">
      <w:pPr>
        <w:pStyle w:val="berschrift2"/>
      </w:pPr>
      <w:bookmarkStart w:id="196" w:name="_Toc491801461"/>
      <w:r>
        <w:t>Offene Punkte</w:t>
      </w:r>
      <w:bookmarkEnd w:id="196"/>
    </w:p>
    <w:p w14:paraId="182E7927" w14:textId="77777777" w:rsidR="00B7245A" w:rsidRDefault="00B7245A" w:rsidP="00B7245A">
      <w:pPr>
        <w:pStyle w:val="berschrift3"/>
      </w:pPr>
      <w:bookmarkStart w:id="197" w:name="_Ref483469640"/>
      <w:bookmarkStart w:id="198" w:name="_Toc491525564"/>
      <w:bookmarkStart w:id="199" w:name="_Toc491801462"/>
      <w:r>
        <w:t>Umsetzung Überarbeitung SoftwareVersionsDatabase</w:t>
      </w:r>
      <w:bookmarkEnd w:id="197"/>
      <w:bookmarkEnd w:id="198"/>
      <w:bookmarkEnd w:id="199"/>
    </w:p>
    <w:p w14:paraId="49EA854A" w14:textId="77777777"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danach im MVVM Pattern Konzept erstellt. Nun darf die Anpassung keinen Einfluss auf das ModelView wie auch auf die View haben. </w:t>
      </w:r>
      <w:commentRangeStart w:id="200"/>
      <w:r>
        <w:rPr>
          <w:lang w:eastAsia="de-DE" w:bidi="ar-SA"/>
        </w:rPr>
        <w:t>Daher liegt der Ansatz nahe das Modell auf dem neueren Modell der Datenbank anzupassen.</w:t>
      </w:r>
      <w:commentRangeEnd w:id="200"/>
      <w:r>
        <w:rPr>
          <w:rStyle w:val="Kommentarzeichen"/>
          <w:rFonts w:cs="Angsana New"/>
        </w:rPr>
        <w:commentReference w:id="200"/>
      </w:r>
      <w:r>
        <w:rPr>
          <w:lang w:eastAsia="de-DE" w:bidi="ar-SA"/>
        </w:rPr>
        <w:t xml:space="preserve"> Dazu wird eine Wrapper Klasse erstellt, in der die Umwandlung der alten auf die neue Struktur erfolgt.</w:t>
      </w:r>
    </w:p>
    <w:p w14:paraId="45084398" w14:textId="77777777" w:rsidR="00B7245A" w:rsidRDefault="00B7245A" w:rsidP="00B7245A">
      <w:pPr>
        <w:pStyle w:val="berschrift3"/>
      </w:pPr>
      <w:bookmarkStart w:id="201" w:name="_Toc491525565"/>
      <w:bookmarkStart w:id="202" w:name="_Ref491683209"/>
      <w:bookmarkStart w:id="203" w:name="_Toc491801463"/>
      <w:r>
        <w:t>Integration Buglist in ETIC2</w:t>
      </w:r>
      <w:bookmarkEnd w:id="201"/>
      <w:bookmarkEnd w:id="202"/>
      <w:bookmarkEnd w:id="203"/>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7777777"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p>
    <w:p w14:paraId="4C9DE148" w14:textId="77777777" w:rsidR="00B7245A" w:rsidRDefault="00B7245A" w:rsidP="00B7245A">
      <w:pPr>
        <w:pStyle w:val="berschrift3"/>
      </w:pPr>
      <w:bookmarkStart w:id="204" w:name="_Toc491801464"/>
      <w:r>
        <w:t>Logfile in ETIC2</w:t>
      </w:r>
      <w:bookmarkEnd w:id="204"/>
    </w:p>
    <w:p w14:paraId="5FD86DF5" w14:textId="77777777" w:rsidR="00B7245A" w:rsidRDefault="00B7245A" w:rsidP="00B7245A">
      <w:pPr>
        <w:rPr>
          <w:lang w:eastAsia="de-DE" w:bidi="ar-SA"/>
        </w:rPr>
      </w:pPr>
      <w:r>
        <w:rPr>
          <w:lang w:eastAsia="de-DE" w:bidi="ar-SA"/>
        </w:rPr>
        <w:t>Aktuell werden alle auftretenden Ereignisse dem User über einen Dialog mitgeteilt. Diese ist nur zum aktuellen Zeitpunkt den Benutzern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05" w:name="_Toc491801465"/>
      <w:r>
        <w:t>Nächste Schritte</w:t>
      </w:r>
      <w:bookmarkEnd w:id="205"/>
    </w:p>
    <w:p w14:paraId="352B872D" w14:textId="77777777" w:rsidR="00B7245A" w:rsidRPr="00F23CB6" w:rsidRDefault="00B7245A" w:rsidP="00B7245A">
      <w:pPr>
        <w:rPr>
          <w:lang w:eastAsia="de-DE" w:bidi="ar-SA"/>
        </w:rPr>
      </w:pPr>
      <w:r>
        <w:rPr>
          <w:lang w:eastAsia="de-DE" w:bidi="ar-SA"/>
        </w:rPr>
        <w:t>Als nächstes wird wie schon in der Diskussion erwähnt weiter die aktuelle Testumgebung auf lokalen Datenbanken betrieben. Wird hier in den nächsten Release Prozessen keine Auffälligkeiten gefunden, so wird die SoftwareVersionsTabelle auf dem SQL Server erweitert, um die Testumgebung in Zukunft produktiv einsetzen zu können. Solange die Kenntnisse des ETIC2 noch frisch sind, ist die Einbindung der Verwaltung von Firmware Bugs angedacht. Zusätzlich soll sicherlich auch ein Logfile erstellt werden, um die Exceptiones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06" w:name="_Toc491801466"/>
      <w:r w:rsidRPr="005A2C45">
        <w:lastRenderedPageBreak/>
        <w:t>Verzeichnisse</w:t>
      </w:r>
      <w:bookmarkEnd w:id="206"/>
    </w:p>
    <w:bookmarkStart w:id="207" w:name="_Toc491801467"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07"/>
        </w:p>
        <w:sdt>
          <w:sdtPr>
            <w:rPr>
              <w:rFonts w:cstheme="minorBidi"/>
              <w:szCs w:val="22"/>
            </w:rPr>
            <w:id w:val="111145805"/>
            <w:bibliography/>
          </w:sdtPr>
          <w:sdtContent>
            <w:p w14:paraId="2F7CF6FA" w14:textId="77777777" w:rsidR="007354AC" w:rsidRPr="005A2C45" w:rsidRDefault="000062EE" w:rsidP="007354AC">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7354AC" w:rsidRPr="005A2C45">
                <w:rPr>
                  <w:noProof/>
                </w:rPr>
                <w:t>Community. (2016). Abgerufen am 17. 05 2017 von SQL Server 2012 connection strings: https://www.connectionstrings.com/sql-server-2012/</w:t>
              </w:r>
            </w:p>
            <w:p w14:paraId="681B95B5" w14:textId="77777777" w:rsidR="007354AC" w:rsidRPr="005A2C45" w:rsidRDefault="007354AC" w:rsidP="007354AC">
              <w:pPr>
                <w:pStyle w:val="Literaturverzeichnis"/>
                <w:ind w:left="720" w:hanging="720"/>
                <w:rPr>
                  <w:noProof/>
                </w:rPr>
              </w:pPr>
              <w:r w:rsidRPr="005A2C45">
                <w:rPr>
                  <w:noProof/>
                </w:rPr>
                <w:t xml:space="preserve">DevExpress. (27. April 2016). </w:t>
              </w:r>
              <w:r w:rsidRPr="005A2C45">
                <w:rPr>
                  <w:i/>
                  <w:iCs/>
                  <w:noProof/>
                </w:rPr>
                <w:t>Search panel for detail views work around</w:t>
              </w:r>
              <w:r w:rsidRPr="005A2C45">
                <w:rPr>
                  <w:noProof/>
                </w:rPr>
                <w:t>. Von https://www.devexpress.com/Support/Center/Question/Details/T372420/search-panel-for-detail-views-work-around abgerufen</w:t>
              </w:r>
            </w:p>
            <w:p w14:paraId="054B2623" w14:textId="77777777" w:rsidR="007354AC" w:rsidRPr="005A2C45" w:rsidRDefault="007354AC" w:rsidP="007354AC">
              <w:pPr>
                <w:pStyle w:val="Literaturverzeichnis"/>
                <w:ind w:left="720" w:hanging="720"/>
                <w:rPr>
                  <w:noProof/>
                </w:rPr>
              </w:pPr>
              <w:r w:rsidRPr="005A2C45">
                <w:rPr>
                  <w:noProof/>
                </w:rPr>
                <w:t xml:space="preserve">Gebhart, G. (2013). </w:t>
              </w:r>
              <w:r w:rsidRPr="005A2C45">
                <w:rPr>
                  <w:i/>
                  <w:iCs/>
                  <w:noProof/>
                </w:rPr>
                <w:t>Praktisches &amp; Grundsätzliches zur Informatik</w:t>
              </w:r>
              <w:r w:rsidRPr="005A2C45">
                <w:rPr>
                  <w:noProof/>
                </w:rPr>
                <w:t>. Von http://greiterweb.de/spw/Wahl-einer-Programmiersprache.htm abgerufen</w:t>
              </w:r>
            </w:p>
            <w:p w14:paraId="2F02B6FA" w14:textId="77777777" w:rsidR="007354AC" w:rsidRPr="005A2C45" w:rsidRDefault="007354AC" w:rsidP="007354AC">
              <w:pPr>
                <w:pStyle w:val="Literaturverzeichnis"/>
                <w:ind w:left="720" w:hanging="720"/>
                <w:rPr>
                  <w:noProof/>
                </w:rPr>
              </w:pPr>
              <w:r w:rsidRPr="005A2C45">
                <w:rPr>
                  <w:noProof/>
                </w:rPr>
                <w:t>Marugg, L. (03. 04 2010). PG_Info_Hardware. VAT Interne Präsentation. Haag.</w:t>
              </w:r>
            </w:p>
            <w:p w14:paraId="16325962" w14:textId="77777777" w:rsidR="007354AC" w:rsidRPr="005A2C45" w:rsidRDefault="007354AC" w:rsidP="007354AC">
              <w:pPr>
                <w:pStyle w:val="Literaturverzeichnis"/>
                <w:ind w:left="720" w:hanging="720"/>
                <w:rPr>
                  <w:noProof/>
                </w:rPr>
              </w:pPr>
              <w:r w:rsidRPr="005A2C45">
                <w:rPr>
                  <w:noProof/>
                </w:rPr>
                <w:t>National Instruments. (01 2002). Abgerufen am 17. 05 2017 von LabWindows/CVI SQL Toolkit Reference Manual: http://www.ni.com/pdf/manuals/370502a.pdf</w:t>
              </w:r>
            </w:p>
            <w:p w14:paraId="249BBFCC" w14:textId="77777777" w:rsidR="007354AC" w:rsidRPr="005A2C45" w:rsidRDefault="007354AC" w:rsidP="007354AC">
              <w:pPr>
                <w:pStyle w:val="Literaturverzeichnis"/>
                <w:ind w:left="720" w:hanging="720"/>
                <w:rPr>
                  <w:noProof/>
                </w:rPr>
              </w:pPr>
              <w:r w:rsidRPr="005A2C45">
                <w:rPr>
                  <w:noProof/>
                </w:rPr>
                <w:t>National Instruments. (08 2012). Von Network Variables: http://zone.ni.com/reference/en-XX/help/370051V-01/cvi/libref/cvinetworkvariables/ abgerufen</w:t>
              </w:r>
            </w:p>
            <w:p w14:paraId="0619BB9F" w14:textId="77777777" w:rsidR="007354AC" w:rsidRPr="005A2C45" w:rsidRDefault="007354AC" w:rsidP="007354AC">
              <w:pPr>
                <w:pStyle w:val="Literaturverzeichnis"/>
                <w:ind w:left="720" w:hanging="720"/>
                <w:rPr>
                  <w:noProof/>
                </w:rPr>
              </w:pPr>
              <w:r w:rsidRPr="005A2C45">
                <w:rPr>
                  <w:noProof/>
                </w:rPr>
                <w:t xml:space="preserve">Pavlov, P. (März 2014). </w:t>
              </w:r>
              <w:r w:rsidRPr="005A2C45">
                <w:rPr>
                  <w:i/>
                  <w:iCs/>
                  <w:noProof/>
                </w:rPr>
                <w:t>Scrum vs Wasserfall - Ein Vergleich und Erfahrungen aus der Praxis</w:t>
              </w:r>
              <w:r w:rsidRPr="005A2C45">
                <w:rPr>
                  <w:noProof/>
                </w:rPr>
                <w:t>. Von https://de.slideshare.net/axxessio/scrum-vs-wasserfall abgerufen</w:t>
              </w:r>
            </w:p>
            <w:p w14:paraId="243F7351" w14:textId="77777777" w:rsidR="007354AC" w:rsidRPr="005A2C45" w:rsidRDefault="007354AC" w:rsidP="007354AC">
              <w:pPr>
                <w:pStyle w:val="Literaturverzeichnis"/>
                <w:ind w:left="720" w:hanging="720"/>
                <w:rPr>
                  <w:noProof/>
                </w:rPr>
              </w:pPr>
              <w:r w:rsidRPr="005A2C45">
                <w:rPr>
                  <w:noProof/>
                </w:rPr>
                <w:t xml:space="preserve">QMETHODS. (2017). </w:t>
              </w:r>
              <w:r w:rsidRPr="005A2C45">
                <w:rPr>
                  <w:i/>
                  <w:iCs/>
                  <w:noProof/>
                </w:rPr>
                <w:t>Glossar Qualitätssicherung &amp; Testmanagement</w:t>
              </w:r>
              <w:r w:rsidRPr="005A2C45">
                <w:rPr>
                  <w:noProof/>
                </w:rPr>
                <w:t>. Von https://www.qmethods.de/glossar_qualitaetssicherung-test.html abgerufen</w:t>
              </w:r>
            </w:p>
            <w:p w14:paraId="3137B8E0" w14:textId="77777777" w:rsidR="007354AC" w:rsidRPr="005A2C45" w:rsidRDefault="007354AC" w:rsidP="007354AC">
              <w:pPr>
                <w:pStyle w:val="Literaturverzeichnis"/>
                <w:ind w:left="720" w:hanging="720"/>
                <w:rPr>
                  <w:noProof/>
                </w:rPr>
              </w:pPr>
              <w:r w:rsidRPr="005A2C45">
                <w:rPr>
                  <w:noProof/>
                </w:rPr>
                <w:t>The Open Group. (2016). Abgerufen am 16. 06 2017 von getenv: http://pubs.opengroup.org/onlinepubs/9699919799/functions/getenv.html</w:t>
              </w:r>
            </w:p>
            <w:p w14:paraId="41BC4A08" w14:textId="77777777" w:rsidR="007354AC" w:rsidRPr="005A2C45" w:rsidRDefault="007354AC" w:rsidP="007354AC">
              <w:pPr>
                <w:pStyle w:val="Literaturverzeichnis"/>
                <w:ind w:left="720" w:hanging="720"/>
                <w:rPr>
                  <w:noProof/>
                </w:rPr>
              </w:pPr>
              <w:r w:rsidRPr="005A2C45">
                <w:rPr>
                  <w:noProof/>
                </w:rPr>
                <w:t>The Open Group. (2016). Abgerufen am 16. 06 2017 von putenv: http://pubs.opengroup.org/onlinepubs/9699919799/functions/putenv.html</w:t>
              </w:r>
            </w:p>
            <w:p w14:paraId="6F70FAE2" w14:textId="77777777" w:rsidR="007354AC" w:rsidRPr="005A2C45" w:rsidRDefault="007354AC" w:rsidP="007354AC">
              <w:pPr>
                <w:pStyle w:val="Literaturverzeichnis"/>
                <w:ind w:left="720" w:hanging="720"/>
                <w:rPr>
                  <w:noProof/>
                </w:rPr>
              </w:pPr>
              <w:r w:rsidRPr="005A2C45">
                <w:rPr>
                  <w:noProof/>
                </w:rPr>
                <w:t>VAT Group AG. (2017). Abgerufen am 26. Februar 2017 von http://www.vatvalve.com/de/business/industry</w:t>
              </w:r>
            </w:p>
            <w:p w14:paraId="5C55921B" w14:textId="77777777" w:rsidR="003733B3" w:rsidRPr="005A2C45" w:rsidRDefault="000062EE" w:rsidP="007354AC">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08" w:name="_Toc491801468"/>
      <w:r w:rsidRPr="005A2C45">
        <w:t>Abkürzungsverzeichnis</w:t>
      </w:r>
      <w:bookmarkEnd w:id="208"/>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Windows Presentation Foundation</w:t>
            </w:r>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Dynamic Link Libary</w:t>
            </w:r>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09" w:name="_Toc491801469"/>
      <w:r w:rsidRPr="005A2C45">
        <w:lastRenderedPageBreak/>
        <w:t>Abbildungsverzeichnis</w:t>
      </w:r>
      <w:bookmarkEnd w:id="209"/>
    </w:p>
    <w:p w14:paraId="0EBF1BDF" w14:textId="77777777" w:rsidR="0073635D" w:rsidRPr="005A2C4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588015" w:history="1">
        <w:r w:rsidR="0073635D" w:rsidRPr="005A2C45">
          <w:rPr>
            <w:rStyle w:val="Hyperlink"/>
            <w:noProof/>
          </w:rPr>
          <w:t>Abbildung 1: Basiskonzept Ventil Controller (Marugg, 2010)</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_Toc491588015 \h </w:instrText>
        </w:r>
        <w:r w:rsidR="0073635D" w:rsidRPr="005A2C45">
          <w:rPr>
            <w:noProof/>
            <w:webHidden/>
          </w:rPr>
        </w:r>
        <w:r w:rsidR="0073635D" w:rsidRPr="005A2C45">
          <w:rPr>
            <w:noProof/>
            <w:webHidden/>
          </w:rPr>
          <w:fldChar w:fldCharType="separate"/>
        </w:r>
        <w:r w:rsidR="0073635D" w:rsidRPr="005A2C45">
          <w:rPr>
            <w:noProof/>
            <w:webHidden/>
          </w:rPr>
          <w:t>6</w:t>
        </w:r>
        <w:r w:rsidR="0073635D" w:rsidRPr="005A2C45">
          <w:rPr>
            <w:noProof/>
            <w:webHidden/>
          </w:rPr>
          <w:fldChar w:fldCharType="end"/>
        </w:r>
      </w:hyperlink>
    </w:p>
    <w:p w14:paraId="549CFFC5"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r:id="rId41" w:anchor="_Toc491588016" w:history="1">
        <w:r w:rsidR="0073635D" w:rsidRPr="005A2C45">
          <w:rPr>
            <w:rStyle w:val="Hyperlink"/>
            <w:noProof/>
          </w:rPr>
          <w:t>Abbildung 2: Parameterbaumstruktur der Software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_Toc491588016 \h </w:instrText>
        </w:r>
        <w:r w:rsidR="0073635D" w:rsidRPr="005A2C45">
          <w:rPr>
            <w:noProof/>
            <w:webHidden/>
          </w:rPr>
        </w:r>
        <w:r w:rsidR="0073635D" w:rsidRPr="005A2C45">
          <w:rPr>
            <w:noProof/>
            <w:webHidden/>
          </w:rPr>
          <w:fldChar w:fldCharType="separate"/>
        </w:r>
        <w:r w:rsidR="0073635D" w:rsidRPr="005A2C45">
          <w:rPr>
            <w:noProof/>
            <w:webHidden/>
          </w:rPr>
          <w:t>7</w:t>
        </w:r>
        <w:r w:rsidR="0073635D" w:rsidRPr="005A2C45">
          <w:rPr>
            <w:noProof/>
            <w:webHidden/>
          </w:rPr>
          <w:fldChar w:fldCharType="end"/>
        </w:r>
      </w:hyperlink>
    </w:p>
    <w:p w14:paraId="260D068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5A2C45">
          <w:rPr>
            <w:rStyle w:val="Hyperlink"/>
            <w:noProof/>
          </w:rPr>
          <w:t>Abbildung 3: Ist-Zustand der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_Toc491588017 \h </w:instrText>
        </w:r>
        <w:r w:rsidR="0073635D" w:rsidRPr="005A2C45">
          <w:rPr>
            <w:noProof/>
            <w:webHidden/>
          </w:rPr>
        </w:r>
        <w:r w:rsidR="0073635D" w:rsidRPr="005A2C45">
          <w:rPr>
            <w:noProof/>
            <w:webHidden/>
          </w:rPr>
          <w:fldChar w:fldCharType="separate"/>
        </w:r>
        <w:r w:rsidR="0073635D" w:rsidRPr="005A2C45">
          <w:rPr>
            <w:noProof/>
            <w:webHidden/>
          </w:rPr>
          <w:t>8</w:t>
        </w:r>
        <w:r w:rsidR="0073635D" w:rsidRPr="005A2C45">
          <w:rPr>
            <w:noProof/>
            <w:webHidden/>
          </w:rPr>
          <w:fldChar w:fldCharType="end"/>
        </w:r>
      </w:hyperlink>
    </w:p>
    <w:p w14:paraId="5CC03A5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5A2C45">
          <w:rPr>
            <w:rStyle w:val="Hyperlink"/>
            <w:noProof/>
          </w:rPr>
          <w:t>Abbildung 4: Ansicht der TTIC2 Oberfläche für die Auswahl der Testkollektion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_Toc491588018 \h </w:instrText>
        </w:r>
        <w:r w:rsidR="0073635D" w:rsidRPr="005A2C45">
          <w:rPr>
            <w:noProof/>
            <w:webHidden/>
          </w:rPr>
        </w:r>
        <w:r w:rsidR="0073635D" w:rsidRPr="005A2C45">
          <w:rPr>
            <w:noProof/>
            <w:webHidden/>
          </w:rPr>
          <w:fldChar w:fldCharType="separate"/>
        </w:r>
        <w:r w:rsidR="0073635D" w:rsidRPr="005A2C45">
          <w:rPr>
            <w:noProof/>
            <w:webHidden/>
          </w:rPr>
          <w:t>12</w:t>
        </w:r>
        <w:r w:rsidR="0073635D" w:rsidRPr="005A2C45">
          <w:rPr>
            <w:noProof/>
            <w:webHidden/>
          </w:rPr>
          <w:fldChar w:fldCharType="end"/>
        </w:r>
      </w:hyperlink>
    </w:p>
    <w:p w14:paraId="558AF884"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5A2C45">
          <w:rPr>
            <w:rStyle w:val="Hyperlink"/>
            <w:noProof/>
          </w:rPr>
          <w:t>Abbildung 5: Ursprüngliches Konzept Masterarbeit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_Toc491588019 \h </w:instrText>
        </w:r>
        <w:r w:rsidR="0073635D" w:rsidRPr="005A2C45">
          <w:rPr>
            <w:noProof/>
            <w:webHidden/>
          </w:rPr>
        </w:r>
        <w:r w:rsidR="0073635D" w:rsidRPr="005A2C45">
          <w:rPr>
            <w:noProof/>
            <w:webHidden/>
          </w:rPr>
          <w:fldChar w:fldCharType="separate"/>
        </w:r>
        <w:r w:rsidR="0073635D" w:rsidRPr="005A2C45">
          <w:rPr>
            <w:noProof/>
            <w:webHidden/>
          </w:rPr>
          <w:t>15</w:t>
        </w:r>
        <w:r w:rsidR="0073635D" w:rsidRPr="005A2C45">
          <w:rPr>
            <w:noProof/>
            <w:webHidden/>
          </w:rPr>
          <w:fldChar w:fldCharType="end"/>
        </w:r>
      </w:hyperlink>
    </w:p>
    <w:p w14:paraId="4F6CC2C8"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5A2C45">
          <w:rPr>
            <w:rStyle w:val="Hyperlink"/>
            <w:noProof/>
          </w:rPr>
          <w:t>Abbildung 6: Konzept Masterarbeit Testumgebung komplett</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_Toc491588020 \h </w:instrText>
        </w:r>
        <w:r w:rsidR="0073635D" w:rsidRPr="005A2C45">
          <w:rPr>
            <w:noProof/>
            <w:webHidden/>
          </w:rPr>
        </w:r>
        <w:r w:rsidR="0073635D" w:rsidRPr="005A2C45">
          <w:rPr>
            <w:noProof/>
            <w:webHidden/>
          </w:rPr>
          <w:fldChar w:fldCharType="separate"/>
        </w:r>
        <w:r w:rsidR="0073635D" w:rsidRPr="005A2C45">
          <w:rPr>
            <w:noProof/>
            <w:webHidden/>
          </w:rPr>
          <w:t>16</w:t>
        </w:r>
        <w:r w:rsidR="0073635D" w:rsidRPr="005A2C45">
          <w:rPr>
            <w:noProof/>
            <w:webHidden/>
          </w:rPr>
          <w:fldChar w:fldCharType="end"/>
        </w:r>
      </w:hyperlink>
    </w:p>
    <w:p w14:paraId="1A7962E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5A2C45">
          <w:rPr>
            <w:rStyle w:val="Hyperlink"/>
            <w:noProof/>
          </w:rPr>
          <w:t>Abbildung 7: Wasserfallmodell (QMETHODS, 2017)</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_Toc491588021 \h </w:instrText>
        </w:r>
        <w:r w:rsidR="0073635D" w:rsidRPr="005A2C45">
          <w:rPr>
            <w:noProof/>
            <w:webHidden/>
          </w:rPr>
        </w:r>
        <w:r w:rsidR="0073635D" w:rsidRPr="005A2C45">
          <w:rPr>
            <w:noProof/>
            <w:webHidden/>
          </w:rPr>
          <w:fldChar w:fldCharType="separate"/>
        </w:r>
        <w:r w:rsidR="0073635D" w:rsidRPr="005A2C45">
          <w:rPr>
            <w:noProof/>
            <w:webHidden/>
          </w:rPr>
          <w:t>18</w:t>
        </w:r>
        <w:r w:rsidR="0073635D" w:rsidRPr="005A2C45">
          <w:rPr>
            <w:noProof/>
            <w:webHidden/>
          </w:rPr>
          <w:fldChar w:fldCharType="end"/>
        </w:r>
      </w:hyperlink>
    </w:p>
    <w:p w14:paraId="3DD3EF24"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5A2C45">
          <w:rPr>
            <w:rStyle w:val="Hyperlink"/>
            <w:noProof/>
          </w:rPr>
          <w:t>Abbildung 8: Vorgehensweise Testumgebung</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_Toc491588022 \h </w:instrText>
        </w:r>
        <w:r w:rsidR="0073635D" w:rsidRPr="005A2C45">
          <w:rPr>
            <w:noProof/>
            <w:webHidden/>
          </w:rPr>
        </w:r>
        <w:r w:rsidR="0073635D" w:rsidRPr="005A2C45">
          <w:rPr>
            <w:noProof/>
            <w:webHidden/>
          </w:rPr>
          <w:fldChar w:fldCharType="separate"/>
        </w:r>
        <w:r w:rsidR="0073635D" w:rsidRPr="005A2C45">
          <w:rPr>
            <w:noProof/>
            <w:webHidden/>
          </w:rPr>
          <w:t>19</w:t>
        </w:r>
        <w:r w:rsidR="0073635D" w:rsidRPr="005A2C45">
          <w:rPr>
            <w:noProof/>
            <w:webHidden/>
          </w:rPr>
          <w:fldChar w:fldCharType="end"/>
        </w:r>
      </w:hyperlink>
    </w:p>
    <w:p w14:paraId="068A0CE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5A2C45">
          <w:rPr>
            <w:rStyle w:val="Hyperlink"/>
            <w:noProof/>
          </w:rPr>
          <w:t>Abbildung 9 Aktuelle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_Toc491588023 \h </w:instrText>
        </w:r>
        <w:r w:rsidR="0073635D" w:rsidRPr="005A2C45">
          <w:rPr>
            <w:noProof/>
            <w:webHidden/>
          </w:rPr>
        </w:r>
        <w:r w:rsidR="0073635D" w:rsidRPr="005A2C45">
          <w:rPr>
            <w:noProof/>
            <w:webHidden/>
          </w:rPr>
          <w:fldChar w:fldCharType="separate"/>
        </w:r>
        <w:r w:rsidR="0073635D" w:rsidRPr="005A2C45">
          <w:rPr>
            <w:noProof/>
            <w:webHidden/>
          </w:rPr>
          <w:t>24</w:t>
        </w:r>
        <w:r w:rsidR="0073635D" w:rsidRPr="005A2C45">
          <w:rPr>
            <w:noProof/>
            <w:webHidden/>
          </w:rPr>
          <w:fldChar w:fldCharType="end"/>
        </w:r>
      </w:hyperlink>
    </w:p>
    <w:p w14:paraId="791D9EB4"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5A2C45">
          <w:rPr>
            <w:rStyle w:val="Hyperlink"/>
            <w:noProof/>
          </w:rPr>
          <w:t>Abbildung 10: Überarbeitete SoftwareVersionsDatabase Struktur</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_Toc491588024 \h </w:instrText>
        </w:r>
        <w:r w:rsidR="0073635D" w:rsidRPr="005A2C45">
          <w:rPr>
            <w:noProof/>
            <w:webHidden/>
          </w:rPr>
        </w:r>
        <w:r w:rsidR="0073635D" w:rsidRPr="005A2C45">
          <w:rPr>
            <w:noProof/>
            <w:webHidden/>
          </w:rPr>
          <w:fldChar w:fldCharType="separate"/>
        </w:r>
        <w:r w:rsidR="0073635D" w:rsidRPr="005A2C45">
          <w:rPr>
            <w:noProof/>
            <w:webHidden/>
          </w:rPr>
          <w:t>25</w:t>
        </w:r>
        <w:r w:rsidR="0073635D" w:rsidRPr="005A2C45">
          <w:rPr>
            <w:noProof/>
            <w:webHidden/>
          </w:rPr>
          <w:fldChar w:fldCharType="end"/>
        </w:r>
      </w:hyperlink>
    </w:p>
    <w:p w14:paraId="005E66B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5A2C45">
          <w:rPr>
            <w:rStyle w:val="Hyperlink"/>
            <w:noProof/>
          </w:rPr>
          <w:t>Abbildung 11: Erweiterung SoftwareVersionsDatabase zur 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_Toc491588025 \h </w:instrText>
        </w:r>
        <w:r w:rsidR="0073635D" w:rsidRPr="005A2C45">
          <w:rPr>
            <w:noProof/>
            <w:webHidden/>
          </w:rPr>
        </w:r>
        <w:r w:rsidR="0073635D" w:rsidRPr="005A2C45">
          <w:rPr>
            <w:noProof/>
            <w:webHidden/>
          </w:rPr>
          <w:fldChar w:fldCharType="separate"/>
        </w:r>
        <w:r w:rsidR="0073635D" w:rsidRPr="005A2C45">
          <w:rPr>
            <w:noProof/>
            <w:webHidden/>
          </w:rPr>
          <w:t>26</w:t>
        </w:r>
        <w:r w:rsidR="0073635D" w:rsidRPr="005A2C45">
          <w:rPr>
            <w:noProof/>
            <w:webHidden/>
          </w:rPr>
          <w:fldChar w:fldCharType="end"/>
        </w:r>
      </w:hyperlink>
    </w:p>
    <w:p w14:paraId="40972FC1"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5A2C45">
          <w:rPr>
            <w:rStyle w:val="Hyperlink"/>
            <w:noProof/>
          </w:rPr>
          <w:t>Abbildung 12: Erweiterung SoftwareVersionsDatabase zur Speicherung der Testresulate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_Toc491588026 \h </w:instrText>
        </w:r>
        <w:r w:rsidR="0073635D" w:rsidRPr="005A2C45">
          <w:rPr>
            <w:noProof/>
            <w:webHidden/>
          </w:rPr>
        </w:r>
        <w:r w:rsidR="0073635D" w:rsidRPr="005A2C45">
          <w:rPr>
            <w:noProof/>
            <w:webHidden/>
          </w:rPr>
          <w:fldChar w:fldCharType="separate"/>
        </w:r>
        <w:r w:rsidR="0073635D" w:rsidRPr="005A2C45">
          <w:rPr>
            <w:noProof/>
            <w:webHidden/>
          </w:rPr>
          <w:t>27</w:t>
        </w:r>
        <w:r w:rsidR="0073635D" w:rsidRPr="005A2C45">
          <w:rPr>
            <w:noProof/>
            <w:webHidden/>
          </w:rPr>
          <w:fldChar w:fldCharType="end"/>
        </w:r>
      </w:hyperlink>
    </w:p>
    <w:p w14:paraId="030FDE94"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5A2C45">
          <w:rPr>
            <w:rStyle w:val="Hyperlink"/>
            <w:noProof/>
          </w:rPr>
          <w:t>Abbildung 13: Erweiterung SoftwareVersionsDatabase zur Speicherung der Firmware Bugs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_Toc491588027 \h </w:instrText>
        </w:r>
        <w:r w:rsidR="0073635D" w:rsidRPr="005A2C45">
          <w:rPr>
            <w:noProof/>
            <w:webHidden/>
          </w:rPr>
        </w:r>
        <w:r w:rsidR="0073635D" w:rsidRPr="005A2C45">
          <w:rPr>
            <w:noProof/>
            <w:webHidden/>
          </w:rPr>
          <w:fldChar w:fldCharType="separate"/>
        </w:r>
        <w:r w:rsidR="0073635D" w:rsidRPr="005A2C45">
          <w:rPr>
            <w:noProof/>
            <w:webHidden/>
          </w:rPr>
          <w:t>29</w:t>
        </w:r>
        <w:r w:rsidR="0073635D" w:rsidRPr="005A2C45">
          <w:rPr>
            <w:noProof/>
            <w:webHidden/>
          </w:rPr>
          <w:fldChar w:fldCharType="end"/>
        </w:r>
      </w:hyperlink>
    </w:p>
    <w:p w14:paraId="12DA7F01"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5A2C45">
          <w:rPr>
            <w:rStyle w:val="Hyperlink"/>
            <w:noProof/>
          </w:rPr>
          <w:t>Abbildung 14: Erster Ansatz Abspeicherung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_Toc491588028 \h </w:instrText>
        </w:r>
        <w:r w:rsidR="0073635D" w:rsidRPr="005A2C45">
          <w:rPr>
            <w:noProof/>
            <w:webHidden/>
          </w:rPr>
        </w:r>
        <w:r w:rsidR="0073635D" w:rsidRPr="005A2C45">
          <w:rPr>
            <w:noProof/>
            <w:webHidden/>
          </w:rPr>
          <w:fldChar w:fldCharType="separate"/>
        </w:r>
        <w:r w:rsidR="0073635D" w:rsidRPr="005A2C45">
          <w:rPr>
            <w:noProof/>
            <w:webHidden/>
          </w:rPr>
          <w:t>30</w:t>
        </w:r>
        <w:r w:rsidR="0073635D" w:rsidRPr="005A2C45">
          <w:rPr>
            <w:noProof/>
            <w:webHidden/>
          </w:rPr>
          <w:fldChar w:fldCharType="end"/>
        </w:r>
      </w:hyperlink>
    </w:p>
    <w:p w14:paraId="6346F56C"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5A2C45">
          <w:rPr>
            <w:rStyle w:val="Hyperlink"/>
            <w:noProof/>
          </w:rPr>
          <w:t>Abbildung 15: Verbessertes Konzept zur Abspeicherung der Testinformationen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_Toc491588029 \h </w:instrText>
        </w:r>
        <w:r w:rsidR="0073635D" w:rsidRPr="005A2C45">
          <w:rPr>
            <w:noProof/>
            <w:webHidden/>
          </w:rPr>
        </w:r>
        <w:r w:rsidR="0073635D" w:rsidRPr="005A2C45">
          <w:rPr>
            <w:noProof/>
            <w:webHidden/>
          </w:rPr>
          <w:fldChar w:fldCharType="separate"/>
        </w:r>
        <w:r w:rsidR="0073635D" w:rsidRPr="005A2C45">
          <w:rPr>
            <w:noProof/>
            <w:webHidden/>
          </w:rPr>
          <w:t>31</w:t>
        </w:r>
        <w:r w:rsidR="0073635D" w:rsidRPr="005A2C45">
          <w:rPr>
            <w:noProof/>
            <w:webHidden/>
          </w:rPr>
          <w:fldChar w:fldCharType="end"/>
        </w:r>
      </w:hyperlink>
    </w:p>
    <w:p w14:paraId="34421996"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5A2C45">
          <w:rPr>
            <w:rStyle w:val="Hyperlink"/>
            <w:noProof/>
          </w:rPr>
          <w:t>Abbildung 16: TTIC2 Zugriff auf SoftwareVersionsDatabase</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_Toc491588030 \h </w:instrText>
        </w:r>
        <w:r w:rsidR="0073635D" w:rsidRPr="005A2C45">
          <w:rPr>
            <w:noProof/>
            <w:webHidden/>
          </w:rPr>
        </w:r>
        <w:r w:rsidR="0073635D" w:rsidRPr="005A2C45">
          <w:rPr>
            <w:noProof/>
            <w:webHidden/>
          </w:rPr>
          <w:fldChar w:fldCharType="separate"/>
        </w:r>
        <w:r w:rsidR="0073635D" w:rsidRPr="005A2C45">
          <w:rPr>
            <w:noProof/>
            <w:webHidden/>
          </w:rPr>
          <w:t>33</w:t>
        </w:r>
        <w:r w:rsidR="0073635D" w:rsidRPr="005A2C45">
          <w:rPr>
            <w:noProof/>
            <w:webHidden/>
          </w:rPr>
          <w:fldChar w:fldCharType="end"/>
        </w:r>
      </w:hyperlink>
    </w:p>
    <w:p w14:paraId="66DC51CD"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5A2C45">
          <w:rPr>
            <w:rStyle w:val="Hyperlink"/>
            <w:noProof/>
          </w:rPr>
          <w:t>Abbildung 17: Fortschrittbalken Auslesung Testversionen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_Toc491588031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2D3B1C29"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5A2C45">
          <w:rPr>
            <w:rStyle w:val="Hyperlink"/>
            <w:noProof/>
          </w:rPr>
          <w:t>Abbildung 18: Definition Grundzustand TTIC2</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_Toc491588032 \h </w:instrText>
        </w:r>
        <w:r w:rsidR="0073635D" w:rsidRPr="005A2C45">
          <w:rPr>
            <w:noProof/>
            <w:webHidden/>
          </w:rPr>
        </w:r>
        <w:r w:rsidR="0073635D" w:rsidRPr="005A2C45">
          <w:rPr>
            <w:noProof/>
            <w:webHidden/>
          </w:rPr>
          <w:fldChar w:fldCharType="separate"/>
        </w:r>
        <w:r w:rsidR="0073635D" w:rsidRPr="005A2C45">
          <w:rPr>
            <w:noProof/>
            <w:webHidden/>
          </w:rPr>
          <w:t>34</w:t>
        </w:r>
        <w:r w:rsidR="0073635D" w:rsidRPr="005A2C45">
          <w:rPr>
            <w:noProof/>
            <w:webHidden/>
          </w:rPr>
          <w:fldChar w:fldCharType="end"/>
        </w:r>
      </w:hyperlink>
    </w:p>
    <w:p w14:paraId="4FB41FF1"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5A2C45">
          <w:rPr>
            <w:rStyle w:val="Hyperlink"/>
            <w:noProof/>
          </w:rPr>
          <w:t>Abbildung 19: Report Ansicht währendem die Tests ausgeführt werden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_Toc491588033 \h </w:instrText>
        </w:r>
        <w:r w:rsidR="0073635D" w:rsidRPr="005A2C45">
          <w:rPr>
            <w:noProof/>
            <w:webHidden/>
          </w:rPr>
        </w:r>
        <w:r w:rsidR="0073635D" w:rsidRPr="005A2C45">
          <w:rPr>
            <w:noProof/>
            <w:webHidden/>
          </w:rPr>
          <w:fldChar w:fldCharType="separate"/>
        </w:r>
        <w:r w:rsidR="0073635D" w:rsidRPr="005A2C45">
          <w:rPr>
            <w:noProof/>
            <w:webHidden/>
          </w:rPr>
          <w:t>43</w:t>
        </w:r>
        <w:r w:rsidR="0073635D" w:rsidRPr="005A2C45">
          <w:rPr>
            <w:noProof/>
            <w:webHidden/>
          </w:rPr>
          <w:fldChar w:fldCharType="end"/>
        </w:r>
      </w:hyperlink>
    </w:p>
    <w:p w14:paraId="4C3A5297"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5A2C45">
          <w:rPr>
            <w:rStyle w:val="Hyperlink"/>
            <w:noProof/>
          </w:rPr>
          <w:t>Abbildung 20: Funktionsumfang des SQL Toolkits</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_Toc491588034 \h </w:instrText>
        </w:r>
        <w:r w:rsidR="0073635D" w:rsidRPr="005A2C45">
          <w:rPr>
            <w:noProof/>
            <w:webHidden/>
          </w:rPr>
        </w:r>
        <w:r w:rsidR="0073635D" w:rsidRPr="005A2C45">
          <w:rPr>
            <w:noProof/>
            <w:webHidden/>
          </w:rPr>
          <w:fldChar w:fldCharType="separate"/>
        </w:r>
        <w:r w:rsidR="0073635D" w:rsidRPr="005A2C45">
          <w:rPr>
            <w:noProof/>
            <w:webHidden/>
          </w:rPr>
          <w:t>45</w:t>
        </w:r>
        <w:r w:rsidR="0073635D" w:rsidRPr="005A2C45">
          <w:rPr>
            <w:noProof/>
            <w:webHidden/>
          </w:rPr>
          <w:fldChar w:fldCharType="end"/>
        </w:r>
      </w:hyperlink>
    </w:p>
    <w:p w14:paraId="747F563A" w14:textId="77777777" w:rsidR="0073635D"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5A2C45">
          <w:rPr>
            <w:rStyle w:val="Hyperlink"/>
            <w:noProof/>
          </w:rPr>
          <w:t>Abbildung 21: Code Ausschnitt um einen neuen Eintrag zu erstellen</w:t>
        </w:r>
        <w:r w:rsidR="0073635D" w:rsidRPr="005A2C45">
          <w:rPr>
            <w:noProof/>
            <w:webHidden/>
          </w:rPr>
          <w:tab/>
        </w:r>
        <w:r w:rsidR="0073635D" w:rsidRPr="005A2C45">
          <w:rPr>
            <w:noProof/>
            <w:webHidden/>
          </w:rPr>
          <w:fldChar w:fldCharType="begin"/>
        </w:r>
        <w:r w:rsidR="0073635D" w:rsidRPr="005A2C45">
          <w:rPr>
            <w:noProof/>
            <w:webHidden/>
          </w:rPr>
          <w:instrText xml:space="preserve"> PAGEREF _Toc491588035 \h </w:instrText>
        </w:r>
        <w:r w:rsidR="0073635D" w:rsidRPr="005A2C45">
          <w:rPr>
            <w:noProof/>
            <w:webHidden/>
          </w:rPr>
        </w:r>
        <w:r w:rsidR="0073635D" w:rsidRPr="005A2C45">
          <w:rPr>
            <w:noProof/>
            <w:webHidden/>
          </w:rPr>
          <w:fldChar w:fldCharType="separate"/>
        </w:r>
        <w:r w:rsidR="0073635D" w:rsidRPr="005A2C45">
          <w:rPr>
            <w:noProof/>
            <w:webHidden/>
          </w:rPr>
          <w:t>46</w:t>
        </w:r>
        <w:r w:rsidR="0073635D" w:rsidRPr="005A2C45">
          <w:rPr>
            <w:noProof/>
            <w:webHidden/>
          </w:rPr>
          <w:fldChar w:fldCharType="end"/>
        </w:r>
      </w:hyperlink>
    </w:p>
    <w:p w14:paraId="541BD413" w14:textId="77777777" w:rsidR="000062EE" w:rsidRPr="005A2C45" w:rsidRDefault="000062EE" w:rsidP="000062EE">
      <w:pPr>
        <w:rPr>
          <w:lang w:eastAsia="de-DE" w:bidi="ar-SA"/>
        </w:rPr>
      </w:pPr>
      <w:r w:rsidRPr="005A2C45">
        <w:rPr>
          <w:lang w:eastAsia="de-DE" w:bidi="ar-SA"/>
        </w:rPr>
        <w:fldChar w:fldCharType="end"/>
      </w:r>
    </w:p>
    <w:p w14:paraId="4AA3B10C" w14:textId="77777777" w:rsidR="000062EE" w:rsidRPr="005A2C45" w:rsidRDefault="000062EE" w:rsidP="000062EE">
      <w:pPr>
        <w:pStyle w:val="berschrift2"/>
        <w:numPr>
          <w:ilvl w:val="0"/>
          <w:numId w:val="0"/>
        </w:numPr>
        <w:ind w:left="576" w:hanging="576"/>
      </w:pPr>
      <w:bookmarkStart w:id="210" w:name="_Toc491801470"/>
      <w:r w:rsidRPr="005A2C45">
        <w:t>Tabellenverzeichnis</w:t>
      </w:r>
      <w:bookmarkEnd w:id="210"/>
    </w:p>
    <w:p w14:paraId="04CBF287" w14:textId="77777777" w:rsidR="004C0AC4" w:rsidRPr="005A2C45"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509877" w:history="1">
        <w:r w:rsidR="004C0AC4" w:rsidRPr="005A2C45">
          <w:rPr>
            <w:rStyle w:val="Hyperlink"/>
            <w:noProof/>
          </w:rPr>
          <w:t>Tabelle 1: Phasen des Wasserfallmodells in Dokumentation</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_Toc491509877 \h </w:instrText>
        </w:r>
        <w:r w:rsidR="004C0AC4" w:rsidRPr="005A2C45">
          <w:rPr>
            <w:noProof/>
            <w:webHidden/>
          </w:rPr>
        </w:r>
        <w:r w:rsidR="004C0AC4" w:rsidRPr="005A2C45">
          <w:rPr>
            <w:noProof/>
            <w:webHidden/>
          </w:rPr>
          <w:fldChar w:fldCharType="separate"/>
        </w:r>
        <w:r w:rsidR="00F65238" w:rsidRPr="005A2C45">
          <w:rPr>
            <w:noProof/>
            <w:webHidden/>
          </w:rPr>
          <w:t>20</w:t>
        </w:r>
        <w:r w:rsidR="004C0AC4" w:rsidRPr="005A2C45">
          <w:rPr>
            <w:noProof/>
            <w:webHidden/>
          </w:rPr>
          <w:fldChar w:fldCharType="end"/>
        </w:r>
      </w:hyperlink>
    </w:p>
    <w:p w14:paraId="1F23DE5E" w14:textId="77777777" w:rsidR="004C0AC4"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5A2C45">
          <w:rPr>
            <w:rStyle w:val="Hyperlink"/>
            <w:noProof/>
          </w:rPr>
          <w:t>Tabelle 2: Nutzwertanalyse Datenbanklösung</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_Toc491509878 \h </w:instrText>
        </w:r>
        <w:r w:rsidR="004C0AC4" w:rsidRPr="005A2C45">
          <w:rPr>
            <w:noProof/>
            <w:webHidden/>
          </w:rPr>
        </w:r>
        <w:r w:rsidR="004C0AC4" w:rsidRPr="005A2C45">
          <w:rPr>
            <w:noProof/>
            <w:webHidden/>
          </w:rPr>
          <w:fldChar w:fldCharType="separate"/>
        </w:r>
        <w:r w:rsidR="00F65238" w:rsidRPr="005A2C45">
          <w:rPr>
            <w:noProof/>
            <w:webHidden/>
          </w:rPr>
          <w:t>21</w:t>
        </w:r>
        <w:r w:rsidR="004C0AC4" w:rsidRPr="005A2C45">
          <w:rPr>
            <w:noProof/>
            <w:webHidden/>
          </w:rPr>
          <w:fldChar w:fldCharType="end"/>
        </w:r>
      </w:hyperlink>
    </w:p>
    <w:p w14:paraId="3E166DE7" w14:textId="77777777" w:rsidR="004C0AC4"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5A2C45">
          <w:rPr>
            <w:rStyle w:val="Hyperlink"/>
            <w:noProof/>
          </w:rPr>
          <w:t>Tabelle 3: Nutzwertanalyse Zugriff auf SoftwareVersionsDatabase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_Toc491509879 \h </w:instrText>
        </w:r>
        <w:r w:rsidR="004C0AC4" w:rsidRPr="005A2C45">
          <w:rPr>
            <w:noProof/>
            <w:webHidden/>
          </w:rPr>
        </w:r>
        <w:r w:rsidR="004C0AC4" w:rsidRPr="005A2C45">
          <w:rPr>
            <w:noProof/>
            <w:webHidden/>
          </w:rPr>
          <w:fldChar w:fldCharType="separate"/>
        </w:r>
        <w:r w:rsidR="00F65238" w:rsidRPr="005A2C45">
          <w:rPr>
            <w:noProof/>
            <w:webHidden/>
          </w:rPr>
          <w:t>22</w:t>
        </w:r>
        <w:r w:rsidR="004C0AC4" w:rsidRPr="005A2C45">
          <w:rPr>
            <w:noProof/>
            <w:webHidden/>
          </w:rPr>
          <w:fldChar w:fldCharType="end"/>
        </w:r>
      </w:hyperlink>
    </w:p>
    <w:p w14:paraId="7D8301C5" w14:textId="77777777" w:rsidR="004C0AC4" w:rsidRPr="005A2C45" w:rsidRDefault="00762A97">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5A2C45">
          <w:rPr>
            <w:rStyle w:val="Hyperlink"/>
            <w:noProof/>
          </w:rPr>
          <w:t>Tabelle 4: Vergleich Umgebungsvariable</w:t>
        </w:r>
        <w:r w:rsidR="004C0AC4" w:rsidRPr="005A2C45">
          <w:rPr>
            <w:noProof/>
            <w:webHidden/>
          </w:rPr>
          <w:tab/>
        </w:r>
        <w:r w:rsidR="004C0AC4" w:rsidRPr="005A2C45">
          <w:rPr>
            <w:noProof/>
            <w:webHidden/>
          </w:rPr>
          <w:fldChar w:fldCharType="begin"/>
        </w:r>
        <w:r w:rsidR="004C0AC4" w:rsidRPr="005A2C45">
          <w:rPr>
            <w:noProof/>
            <w:webHidden/>
          </w:rPr>
          <w:instrText xml:space="preserve"> PAGEREF _Toc491509880 \h </w:instrText>
        </w:r>
        <w:r w:rsidR="004C0AC4" w:rsidRPr="005A2C45">
          <w:rPr>
            <w:noProof/>
            <w:webHidden/>
          </w:rPr>
        </w:r>
        <w:r w:rsidR="004C0AC4" w:rsidRPr="005A2C45">
          <w:rPr>
            <w:noProof/>
            <w:webHidden/>
          </w:rPr>
          <w:fldChar w:fldCharType="separate"/>
        </w:r>
        <w:r w:rsidR="00F65238" w:rsidRPr="005A2C45">
          <w:rPr>
            <w:noProof/>
            <w:webHidden/>
          </w:rPr>
          <w:t>45</w:t>
        </w:r>
        <w:r w:rsidR="004C0AC4" w:rsidRPr="005A2C45">
          <w:rPr>
            <w:noProof/>
            <w:webHidden/>
          </w:rPr>
          <w:fldChar w:fldCharType="end"/>
        </w:r>
      </w:hyperlink>
    </w:p>
    <w:p w14:paraId="25E7CE04" w14:textId="77777777"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11" w:name="_Toc491801471"/>
      <w:r w:rsidRPr="005A2C45">
        <w:lastRenderedPageBreak/>
        <w:t>Glossar</w:t>
      </w:r>
      <w:bookmarkEnd w:id="211"/>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DF0861">
            <w:r w:rsidRPr="005A2C45">
              <w:t>Antriebsfile</w:t>
            </w:r>
          </w:p>
        </w:tc>
        <w:tc>
          <w:tcPr>
            <w:tcW w:w="6807" w:type="dxa"/>
          </w:tcPr>
          <w:p w14:paraId="6C914BB9" w14:textId="77777777" w:rsidR="000062EE" w:rsidRPr="005A2C45" w:rsidRDefault="000062EE" w:rsidP="00DF0861">
            <w:pPr>
              <w:pStyle w:val="Standardeinzug"/>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DF0861">
            <w:pPr>
              <w:pStyle w:val="Standardeinzug"/>
              <w:ind w:left="0"/>
              <w:rPr>
                <w:szCs w:val="22"/>
              </w:rPr>
            </w:pPr>
            <w:r w:rsidRPr="005A2C45">
              <w:rPr>
                <w:szCs w:val="22"/>
              </w:rPr>
              <w:t>CVI</w:t>
            </w:r>
          </w:p>
        </w:tc>
        <w:tc>
          <w:tcPr>
            <w:tcW w:w="6807" w:type="dxa"/>
          </w:tcPr>
          <w:p w14:paraId="711AB359" w14:textId="77777777" w:rsidR="000062EE" w:rsidRPr="005A2C45" w:rsidRDefault="000062EE" w:rsidP="00DF0861">
            <w:pPr>
              <w:pStyle w:val="Standardeinzug"/>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DF0861">
            <w:r w:rsidRPr="005A2C45">
              <w:t>DevExpress</w:t>
            </w:r>
          </w:p>
        </w:tc>
        <w:tc>
          <w:tcPr>
            <w:tcW w:w="6807" w:type="dxa"/>
          </w:tcPr>
          <w:p w14:paraId="1694358F" w14:textId="77777777" w:rsidR="000062EE" w:rsidRPr="005A2C45" w:rsidRDefault="000062EE" w:rsidP="00DF0861">
            <w:pPr>
              <w:pStyle w:val="Standardeinzug"/>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DF0861">
            <w:pPr>
              <w:pStyle w:val="Standardeinzug"/>
              <w:ind w:left="0"/>
              <w:rPr>
                <w:szCs w:val="22"/>
              </w:rPr>
            </w:pPr>
            <w:r w:rsidRPr="005A2C45">
              <w:rPr>
                <w:szCs w:val="22"/>
              </w:rPr>
              <w:t>Diagnostik File</w:t>
            </w:r>
          </w:p>
        </w:tc>
        <w:tc>
          <w:tcPr>
            <w:tcW w:w="6807" w:type="dxa"/>
          </w:tcPr>
          <w:p w14:paraId="3F53D474" w14:textId="77777777" w:rsidR="000062EE" w:rsidRPr="005A2C45" w:rsidRDefault="000062EE" w:rsidP="00DF0861">
            <w:pPr>
              <w:pStyle w:val="Standardeinzug"/>
              <w:ind w:left="0"/>
              <w:rPr>
                <w:szCs w:val="22"/>
              </w:rPr>
            </w:pPr>
            <w:r w:rsidRPr="005A2C45">
              <w:rPr>
                <w:szCs w:val="22"/>
              </w:rPr>
              <w:t>Enthält alle Ventilparameter mit ihren aktuellen Werten. Zur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DF0861">
            <w:pPr>
              <w:pStyle w:val="Standardeinzug"/>
              <w:ind w:left="0"/>
              <w:rPr>
                <w:szCs w:val="22"/>
              </w:rPr>
            </w:pPr>
            <w:r w:rsidRPr="005A2C45">
              <w:rPr>
                <w:szCs w:val="22"/>
              </w:rPr>
              <w:t>Enum</w:t>
            </w:r>
          </w:p>
        </w:tc>
        <w:tc>
          <w:tcPr>
            <w:tcW w:w="6807" w:type="dxa"/>
          </w:tcPr>
          <w:p w14:paraId="008F65E8" w14:textId="77777777" w:rsidR="004E3C61" w:rsidRPr="005A2C45" w:rsidRDefault="004E3C61" w:rsidP="00DF0861">
            <w:pPr>
              <w:pStyle w:val="Standardeinzug"/>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DF0861">
            <w:pPr>
              <w:pStyle w:val="Standardeinzug"/>
              <w:ind w:left="0"/>
              <w:rPr>
                <w:szCs w:val="22"/>
              </w:rPr>
            </w:pPr>
            <w:r w:rsidRPr="005A2C45">
              <w:rPr>
                <w:szCs w:val="22"/>
              </w:rPr>
              <w:t>ERP</w:t>
            </w:r>
          </w:p>
        </w:tc>
        <w:tc>
          <w:tcPr>
            <w:tcW w:w="6807" w:type="dxa"/>
          </w:tcPr>
          <w:p w14:paraId="12373B6B" w14:textId="77777777" w:rsidR="000062EE" w:rsidRPr="005A2C45" w:rsidRDefault="000062EE" w:rsidP="00DF0861">
            <w:pPr>
              <w:pStyle w:val="Standardeinzug"/>
              <w:ind w:left="0"/>
              <w:rPr>
                <w:szCs w:val="22"/>
              </w:rPr>
            </w:pPr>
            <w:r w:rsidRPr="005A2C45">
              <w:rPr>
                <w:szCs w:val="22"/>
              </w:rPr>
              <w:t>Enterprise-Resource-Planing: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DF0861">
            <w:pPr>
              <w:pStyle w:val="Standardeinzug"/>
              <w:ind w:left="0"/>
              <w:rPr>
                <w:szCs w:val="22"/>
              </w:rPr>
            </w:pPr>
            <w:r w:rsidRPr="005A2C45">
              <w:rPr>
                <w:szCs w:val="22"/>
              </w:rPr>
              <w:t>ETIC2</w:t>
            </w:r>
          </w:p>
        </w:tc>
        <w:tc>
          <w:tcPr>
            <w:tcW w:w="6807" w:type="dxa"/>
          </w:tcPr>
          <w:p w14:paraId="4B6B1709" w14:textId="77777777" w:rsidR="000062EE" w:rsidRPr="005A2C45" w:rsidRDefault="000062EE" w:rsidP="00DF0861">
            <w:pPr>
              <w:pStyle w:val="Standardeinzug"/>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DF0861">
            <w:r w:rsidRPr="005A2C45">
              <w:t>Grundzustand</w:t>
            </w:r>
          </w:p>
        </w:tc>
        <w:tc>
          <w:tcPr>
            <w:tcW w:w="6807" w:type="dxa"/>
          </w:tcPr>
          <w:p w14:paraId="2225B462" w14:textId="77777777" w:rsidR="000062EE" w:rsidRPr="005A2C45" w:rsidRDefault="000062EE" w:rsidP="00DF0861">
            <w:pPr>
              <w:pStyle w:val="Standardeinzug"/>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DF0861">
            <w:pPr>
              <w:pStyle w:val="Standardeinzug"/>
              <w:ind w:left="0"/>
              <w:rPr>
                <w:szCs w:val="22"/>
              </w:rPr>
            </w:pPr>
            <w:r w:rsidRPr="005A2C45">
              <w:rPr>
                <w:szCs w:val="22"/>
              </w:rPr>
              <w:t>IC</w:t>
            </w:r>
          </w:p>
        </w:tc>
        <w:tc>
          <w:tcPr>
            <w:tcW w:w="6807" w:type="dxa"/>
          </w:tcPr>
          <w:p w14:paraId="2B4613E6" w14:textId="77777777" w:rsidR="000062EE" w:rsidRPr="005A2C45" w:rsidRDefault="000062EE" w:rsidP="00DF0861">
            <w:pPr>
              <w:pStyle w:val="Standardeinzug"/>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DF0861">
            <w:pPr>
              <w:pStyle w:val="Standardeinzug"/>
              <w:ind w:left="0"/>
              <w:rPr>
                <w:szCs w:val="22"/>
              </w:rPr>
            </w:pPr>
            <w:r w:rsidRPr="005A2C45">
              <w:rPr>
                <w:szCs w:val="22"/>
              </w:rPr>
              <w:t>IC2</w:t>
            </w:r>
          </w:p>
        </w:tc>
        <w:tc>
          <w:tcPr>
            <w:tcW w:w="6807" w:type="dxa"/>
          </w:tcPr>
          <w:p w14:paraId="502D6792" w14:textId="77777777" w:rsidR="00E4643C" w:rsidRPr="005A2C45" w:rsidRDefault="00E4643C" w:rsidP="00DF0861">
            <w:pPr>
              <w:pStyle w:val="Standardeinzug"/>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DF0861">
            <w:pPr>
              <w:pStyle w:val="Standardeinzug"/>
              <w:ind w:left="0"/>
              <w:rPr>
                <w:szCs w:val="22"/>
              </w:rPr>
            </w:pPr>
            <w:r w:rsidRPr="005A2C45">
              <w:rPr>
                <w:szCs w:val="22"/>
              </w:rPr>
              <w:t>Konfigurations-</w:t>
            </w:r>
          </w:p>
          <w:p w14:paraId="28D1AE98" w14:textId="77777777" w:rsidR="000062EE" w:rsidRPr="005A2C45" w:rsidRDefault="000062EE" w:rsidP="00DF0861">
            <w:pPr>
              <w:pStyle w:val="Standardeinzug"/>
              <w:ind w:left="0"/>
              <w:rPr>
                <w:szCs w:val="22"/>
              </w:rPr>
            </w:pPr>
            <w:r w:rsidRPr="005A2C45">
              <w:rPr>
                <w:szCs w:val="22"/>
              </w:rPr>
              <w:t>file</w:t>
            </w:r>
          </w:p>
        </w:tc>
        <w:tc>
          <w:tcPr>
            <w:tcW w:w="6807" w:type="dxa"/>
          </w:tcPr>
          <w:p w14:paraId="0F23CF1E" w14:textId="77777777" w:rsidR="000062EE" w:rsidRPr="005A2C45" w:rsidRDefault="000062EE" w:rsidP="00DF0861">
            <w:pPr>
              <w:pStyle w:val="Standardeinzug"/>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DF0861">
            <w:r w:rsidRPr="005A2C45">
              <w:t>MVVM</w:t>
            </w:r>
          </w:p>
        </w:tc>
        <w:tc>
          <w:tcPr>
            <w:tcW w:w="6807" w:type="dxa"/>
          </w:tcPr>
          <w:p w14:paraId="39A7F17A" w14:textId="77777777" w:rsidR="000062EE" w:rsidRPr="005A2C45" w:rsidRDefault="000062EE" w:rsidP="00DF0861">
            <w:pPr>
              <w:pStyle w:val="Standardeinzug"/>
              <w:ind w:left="0"/>
              <w:rPr>
                <w:szCs w:val="22"/>
              </w:rPr>
            </w:pPr>
            <w:r w:rsidRPr="005A2C45">
              <w:rPr>
                <w:szCs w:val="22"/>
              </w:rPr>
              <w:t>Mode View ViewModel</w:t>
            </w:r>
          </w:p>
        </w:tc>
      </w:tr>
      <w:tr w:rsidR="00041A0D" w:rsidRPr="005A2C45" w14:paraId="07E49008" w14:textId="77777777" w:rsidTr="00DF0861">
        <w:tc>
          <w:tcPr>
            <w:tcW w:w="1696" w:type="dxa"/>
          </w:tcPr>
          <w:p w14:paraId="2299C7B4" w14:textId="77777777" w:rsidR="00041A0D" w:rsidRPr="005A2C45" w:rsidRDefault="00041A0D" w:rsidP="00DF0861">
            <w:r w:rsidRPr="005A2C45">
              <w:t>.NET</w:t>
            </w:r>
          </w:p>
        </w:tc>
        <w:tc>
          <w:tcPr>
            <w:tcW w:w="6807" w:type="dxa"/>
          </w:tcPr>
          <w:p w14:paraId="008EF89F" w14:textId="77777777" w:rsidR="00041A0D" w:rsidRPr="005A2C45" w:rsidRDefault="00041A0D" w:rsidP="00DF0861">
            <w:pPr>
              <w:pStyle w:val="Standardeinzug"/>
              <w:ind w:left="0"/>
              <w:rPr>
                <w:szCs w:val="22"/>
              </w:rPr>
            </w:pPr>
            <w:r w:rsidRPr="005A2C45">
              <w:rPr>
                <w:szCs w:val="22"/>
              </w:rPr>
              <w:t>Sammelbegriff für mehrere von Microsoft entwickelte Software-Plattformen.</w:t>
            </w:r>
          </w:p>
        </w:tc>
      </w:tr>
      <w:tr w:rsidR="000062EE" w:rsidRPr="005A2C45" w14:paraId="1988A2BE" w14:textId="77777777" w:rsidTr="00DF0861">
        <w:tc>
          <w:tcPr>
            <w:tcW w:w="1696" w:type="dxa"/>
          </w:tcPr>
          <w:p w14:paraId="66763316" w14:textId="77777777" w:rsidR="000062EE" w:rsidRPr="005A2C45" w:rsidRDefault="000062EE" w:rsidP="00DF0861">
            <w:pPr>
              <w:pStyle w:val="Standardeinzug"/>
              <w:ind w:left="0"/>
              <w:rPr>
                <w:szCs w:val="22"/>
              </w:rPr>
            </w:pPr>
            <w:r w:rsidRPr="005A2C45">
              <w:rPr>
                <w:szCs w:val="22"/>
              </w:rPr>
              <w:t>SVN</w:t>
            </w:r>
          </w:p>
        </w:tc>
        <w:tc>
          <w:tcPr>
            <w:tcW w:w="6807" w:type="dxa"/>
          </w:tcPr>
          <w:p w14:paraId="5F92B077" w14:textId="77777777" w:rsidR="000062EE" w:rsidRPr="005A2C45" w:rsidRDefault="000062EE" w:rsidP="00DF0861">
            <w:pPr>
              <w:pStyle w:val="Standardeinzug"/>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DF0861">
            <w:pPr>
              <w:pStyle w:val="Standardeinzug"/>
              <w:ind w:left="0"/>
              <w:rPr>
                <w:szCs w:val="22"/>
              </w:rPr>
            </w:pPr>
            <w:r w:rsidRPr="005A2C45">
              <w:rPr>
                <w:szCs w:val="22"/>
              </w:rPr>
              <w:t>trunk</w:t>
            </w:r>
          </w:p>
        </w:tc>
        <w:tc>
          <w:tcPr>
            <w:tcW w:w="6807" w:type="dxa"/>
          </w:tcPr>
          <w:p w14:paraId="637200A6" w14:textId="77777777" w:rsidR="00476801" w:rsidRPr="005A2C45" w:rsidRDefault="00476801" w:rsidP="00DF0861">
            <w:pPr>
              <w:pStyle w:val="Standardeinzug"/>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DF0861">
            <w:pPr>
              <w:pStyle w:val="Standardeinzug"/>
              <w:ind w:left="0"/>
              <w:rPr>
                <w:szCs w:val="22"/>
              </w:rPr>
            </w:pPr>
            <w:r w:rsidRPr="005A2C45">
              <w:rPr>
                <w:szCs w:val="22"/>
              </w:rPr>
              <w:t>TTIC2</w:t>
            </w:r>
          </w:p>
        </w:tc>
        <w:tc>
          <w:tcPr>
            <w:tcW w:w="6807" w:type="dxa"/>
          </w:tcPr>
          <w:p w14:paraId="61773F15" w14:textId="77777777" w:rsidR="000062EE" w:rsidRPr="005A2C45" w:rsidRDefault="000062EE" w:rsidP="00DF0861">
            <w:pPr>
              <w:pStyle w:val="Standardeinzug"/>
              <w:ind w:left="0"/>
              <w:rPr>
                <w:szCs w:val="22"/>
              </w:rPr>
            </w:pPr>
            <w:r w:rsidRPr="005A2C45">
              <w:rPr>
                <w:szCs w:val="22"/>
              </w:rPr>
              <w:t>Test Tool Integrierter Controller 2: Testoberfläche für alle integrierten Ventilcontroller der 2. Generation</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469ED3C3" w14:textId="77777777" w:rsidR="00AA1764" w:rsidRPr="005A2C45" w:rsidRDefault="00AA1764" w:rsidP="00AA1764">
      <w:pPr>
        <w:pStyle w:val="berschrift1"/>
        <w:numPr>
          <w:ilvl w:val="0"/>
          <w:numId w:val="0"/>
        </w:numPr>
        <w:ind w:left="432" w:hanging="432"/>
      </w:pPr>
      <w:bookmarkStart w:id="212" w:name="_Toc491801472"/>
      <w:r w:rsidRPr="005A2C45">
        <w:lastRenderedPageBreak/>
        <w:t>A.</w:t>
      </w:r>
      <w:r w:rsidRPr="005A2C45">
        <w:tab/>
        <w:t>Projektmanagement</w:t>
      </w:r>
      <w:bookmarkEnd w:id="212"/>
    </w:p>
    <w:p w14:paraId="562EA885" w14:textId="77777777" w:rsidR="001F2E5D" w:rsidRPr="005A2C45" w:rsidRDefault="00B02059" w:rsidP="001F2E5D">
      <w:pPr>
        <w:pStyle w:val="berschrift2"/>
        <w:numPr>
          <w:ilvl w:val="0"/>
          <w:numId w:val="0"/>
        </w:numPr>
        <w:ind w:left="576" w:hanging="576"/>
      </w:pPr>
      <w:bookmarkStart w:id="213" w:name="_Toc491801473"/>
      <w:r w:rsidRPr="005A2C45">
        <w:t>A.1</w:t>
      </w:r>
      <w:r w:rsidR="001F2E5D" w:rsidRPr="005A2C45">
        <w:t>.</w:t>
      </w:r>
      <w:r w:rsidR="001F2E5D" w:rsidRPr="005A2C45">
        <w:tab/>
        <w:t>Zeitplan</w:t>
      </w:r>
      <w:bookmarkEnd w:id="213"/>
    </w:p>
    <w:p w14:paraId="5703D77F" w14:textId="77777777" w:rsidR="00AA1764" w:rsidRPr="005A2C45" w:rsidRDefault="00AA1764" w:rsidP="00AA1764">
      <w:pPr>
        <w:rPr>
          <w:rFonts w:eastAsia="Times New Roman" w:cs="Times New Roman"/>
          <w:color w:val="17365D" w:themeColor="text2" w:themeShade="BF"/>
          <w:sz w:val="32"/>
          <w:szCs w:val="32"/>
          <w:lang w:eastAsia="de-DE" w:bidi="ar-SA"/>
        </w:rPr>
      </w:pPr>
      <w:r w:rsidRPr="005A2C45">
        <w:br w:type="page"/>
      </w:r>
    </w:p>
    <w:p w14:paraId="496F1387" w14:textId="77777777" w:rsidR="00B220E0" w:rsidRPr="005A2C45" w:rsidRDefault="001F2E5D" w:rsidP="00AA1764">
      <w:pPr>
        <w:pStyle w:val="berschrift1"/>
        <w:numPr>
          <w:ilvl w:val="0"/>
          <w:numId w:val="0"/>
        </w:numPr>
      </w:pPr>
      <w:bookmarkStart w:id="214" w:name="_Toc491801474"/>
      <w:r w:rsidRPr="005A2C45">
        <w:lastRenderedPageBreak/>
        <w:t>B</w:t>
      </w:r>
      <w:r w:rsidR="00116BC3" w:rsidRPr="005A2C45">
        <w:t>.</w:t>
      </w:r>
      <w:r w:rsidRPr="005A2C45">
        <w:tab/>
      </w:r>
      <w:r w:rsidR="00B220E0" w:rsidRPr="005A2C45">
        <w:t>Testumgebung</w:t>
      </w:r>
      <w:bookmarkEnd w:id="214"/>
    </w:p>
    <w:p w14:paraId="454D0D91" w14:textId="77777777" w:rsidR="00B220E0" w:rsidRPr="005A2C45" w:rsidRDefault="00AA1764" w:rsidP="00B220E0">
      <w:pPr>
        <w:pStyle w:val="berschrift3"/>
        <w:numPr>
          <w:ilvl w:val="0"/>
          <w:numId w:val="0"/>
        </w:numPr>
      </w:pPr>
      <w:bookmarkStart w:id="215" w:name="_Toc491801475"/>
      <w:r w:rsidRPr="005A2C45">
        <w:t>B.1.</w:t>
      </w:r>
      <w:r w:rsidRPr="005A2C45">
        <w:tab/>
      </w:r>
      <w:r w:rsidR="00B220E0" w:rsidRPr="005A2C45">
        <w:t>TTIC2</w:t>
      </w:r>
      <w:bookmarkEnd w:id="215"/>
    </w:p>
    <w:p w14:paraId="380E4041" w14:textId="77777777"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F65238" w:rsidRPr="005A2C45">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445FB13B">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2">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77777777" w:rsidR="00B112A9" w:rsidRPr="005A2C45" w:rsidRDefault="00B112A9" w:rsidP="00B112A9">
      <w:pPr>
        <w:pStyle w:val="Beschriftung"/>
      </w:pPr>
      <w:bookmarkStart w:id="216" w:name="_Ref485577589"/>
      <w:bookmarkStart w:id="217" w:name="_Toc491588033"/>
      <w:r w:rsidRPr="005A2C45">
        <w:t xml:space="preserve">Abbildung </w:t>
      </w:r>
      <w:fldSimple w:instr=" SEQ Abbildung \* ARABIC ">
        <w:r w:rsidR="00C35030" w:rsidRPr="005A2C45">
          <w:rPr>
            <w:noProof/>
          </w:rPr>
          <w:t>30</w:t>
        </w:r>
      </w:fldSimple>
      <w:bookmarkEnd w:id="216"/>
      <w:r w:rsidRPr="005A2C45">
        <w:t>: Report Ansicht währendem die Tests ausgeführt werden</w:t>
      </w:r>
      <w:bookmarkEnd w:id="217"/>
    </w:p>
    <w:p w14:paraId="670C6B49"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627CCB26" w14:textId="77777777" w:rsidR="00116BC3" w:rsidRPr="005A2C45" w:rsidRDefault="00116BC3" w:rsidP="00116BC3">
      <w:pPr>
        <w:pStyle w:val="berschrift1"/>
        <w:numPr>
          <w:ilvl w:val="0"/>
          <w:numId w:val="0"/>
        </w:numPr>
        <w:ind w:left="432" w:hanging="432"/>
      </w:pPr>
      <w:bookmarkStart w:id="218" w:name="_Toc491801476"/>
      <w:r w:rsidRPr="005A2C45">
        <w:lastRenderedPageBreak/>
        <w:t>C.</w:t>
      </w:r>
      <w:r w:rsidRPr="005A2C45">
        <w:tab/>
        <w:t>Hilfsmittel</w:t>
      </w:r>
      <w:bookmarkEnd w:id="218"/>
    </w:p>
    <w:p w14:paraId="688A65C4" w14:textId="77777777" w:rsidR="007F7A98" w:rsidRPr="005A2C45" w:rsidRDefault="007F7A98" w:rsidP="007F7A98">
      <w:pPr>
        <w:pStyle w:val="berschrift2"/>
        <w:numPr>
          <w:ilvl w:val="0"/>
          <w:numId w:val="0"/>
        </w:numPr>
      </w:pPr>
      <w:bookmarkStart w:id="219" w:name="_Toc491801477"/>
      <w:r w:rsidRPr="005A2C45">
        <w:t>C.1.</w:t>
      </w:r>
      <w:r w:rsidRPr="005A2C45">
        <w:tab/>
        <w:t>CVI</w:t>
      </w:r>
      <w:bookmarkEnd w:id="219"/>
    </w:p>
    <w:p w14:paraId="206EFECD" w14:textId="77777777" w:rsidR="007F7A98" w:rsidRPr="005A2C45" w:rsidRDefault="007F7A98" w:rsidP="007F7A98">
      <w:pPr>
        <w:pStyle w:val="berschrift3"/>
        <w:numPr>
          <w:ilvl w:val="0"/>
          <w:numId w:val="0"/>
        </w:numPr>
      </w:pPr>
      <w:bookmarkStart w:id="220" w:name="_Ref491457030"/>
      <w:bookmarkStart w:id="221" w:name="_Toc491801478"/>
      <w:r w:rsidRPr="005A2C45">
        <w:t>C.1.1.</w:t>
      </w:r>
      <w:r w:rsidRPr="005A2C45">
        <w:tab/>
        <w:t>Umgebungsvariable</w:t>
      </w:r>
      <w:bookmarkEnd w:id="220"/>
      <w:bookmarkEnd w:id="221"/>
    </w:p>
    <w:p w14:paraId="5D31B5D8" w14:textId="77777777"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Pr="005A2C45">
            <w:rPr>
              <w:lang w:eastAsia="de-DE" w:bidi="ar-SA"/>
            </w:rPr>
            <w:instrText xml:space="preserve"> CITATION SQL \l 2055 </w:instrText>
          </w:r>
          <w:r w:rsidRPr="005A2C45">
            <w:rPr>
              <w:lang w:eastAsia="de-DE" w:bidi="ar-SA"/>
            </w:rPr>
            <w:fldChar w:fldCharType="separate"/>
          </w:r>
          <w:r w:rsidRPr="005A2C45">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22" w:name="_Ref491512275"/>
      <w:bookmarkStart w:id="223" w:name="_Toc491801479"/>
      <w:r w:rsidRPr="005A2C45">
        <w:t>C.1.1.1.</w:t>
      </w:r>
      <w:r w:rsidRPr="005A2C45">
        <w:tab/>
        <w:t>Gegenüberstellung zu C Libary Umgebungsvariable</w:t>
      </w:r>
      <w:bookmarkEnd w:id="222"/>
      <w:bookmarkEnd w:id="223"/>
    </w:p>
    <w:p w14:paraId="1BD42DFC" w14:textId="77777777" w:rsidR="008F67B0" w:rsidRPr="005A2C45" w:rsidRDefault="008F67B0" w:rsidP="008F67B0">
      <w:pPr>
        <w:pStyle w:val="Standardeinzug"/>
        <w:ind w:left="0"/>
      </w:pPr>
      <w:r w:rsidRPr="005A2C45">
        <w:t xml:space="preserve">Die C Libary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Pr="005A2C45">
            <w:instrText xml:space="preserve">CITATION The16 \l 2055 </w:instrText>
          </w:r>
          <w:r w:rsidRPr="005A2C45">
            <w:fldChar w:fldCharType="separate"/>
          </w:r>
          <w:r w:rsidRPr="005A2C45">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Pr="005A2C45">
            <w:instrText xml:space="preserve"> CITATION The161 \l 2055 </w:instrText>
          </w:r>
          <w:r w:rsidRPr="005A2C45">
            <w:fldChar w:fldCharType="separate"/>
          </w:r>
          <w:r w:rsidRPr="005A2C45">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282"/>
        <w:gridCol w:w="2238"/>
        <w:gridCol w:w="2540"/>
      </w:tblGrid>
      <w:tr w:rsidR="008F67B0" w:rsidRPr="005A2C45" w14:paraId="0D0B1A47" w14:textId="77777777" w:rsidTr="008F67B0">
        <w:tc>
          <w:tcPr>
            <w:tcW w:w="9210" w:type="dxa"/>
            <w:gridSpan w:val="3"/>
            <w:shd w:val="clear" w:color="auto" w:fill="D9D9D9" w:themeFill="background1" w:themeFillShade="D9"/>
          </w:tcPr>
          <w:p w14:paraId="35F4D7E4" w14:textId="77777777" w:rsidR="008F67B0" w:rsidRPr="005A2C45" w:rsidRDefault="008F67B0" w:rsidP="008F67B0">
            <w:pPr>
              <w:pStyle w:val="Standardeinzug"/>
              <w:ind w:left="0"/>
              <w:jc w:val="center"/>
            </w:pPr>
            <w:r w:rsidRPr="005A2C45">
              <w:t>Umgebungsvariable</w:t>
            </w:r>
          </w:p>
        </w:tc>
      </w:tr>
      <w:tr w:rsidR="008F67B0" w:rsidRPr="005A2C45" w14:paraId="35CD439B" w14:textId="77777777" w:rsidTr="008F67B0">
        <w:tc>
          <w:tcPr>
            <w:tcW w:w="4361" w:type="dxa"/>
            <w:shd w:val="clear" w:color="auto" w:fill="D9D9D9" w:themeFill="background1" w:themeFillShade="D9"/>
          </w:tcPr>
          <w:p w14:paraId="7DFBBE1A" w14:textId="77777777" w:rsidR="008F67B0" w:rsidRPr="005A2C45" w:rsidRDefault="008F67B0" w:rsidP="008F67B0">
            <w:pPr>
              <w:pStyle w:val="Standardeinzug"/>
              <w:ind w:left="0"/>
            </w:pPr>
            <w:r w:rsidRPr="005A2C45">
              <w:t>Kriterium</w:t>
            </w:r>
          </w:p>
        </w:tc>
        <w:tc>
          <w:tcPr>
            <w:tcW w:w="2268" w:type="dxa"/>
            <w:shd w:val="clear" w:color="auto" w:fill="D9D9D9" w:themeFill="background1" w:themeFillShade="D9"/>
          </w:tcPr>
          <w:p w14:paraId="3DB8E102" w14:textId="77777777" w:rsidR="008F67B0" w:rsidRPr="005A2C45" w:rsidRDefault="008F67B0" w:rsidP="008F67B0">
            <w:pPr>
              <w:pStyle w:val="Standardeinzug"/>
              <w:ind w:left="0"/>
            </w:pPr>
            <w:r w:rsidRPr="005A2C45">
              <w:t>CVI</w:t>
            </w:r>
          </w:p>
        </w:tc>
        <w:tc>
          <w:tcPr>
            <w:tcW w:w="2581" w:type="dxa"/>
            <w:shd w:val="clear" w:color="auto" w:fill="D9D9D9" w:themeFill="background1" w:themeFillShade="D9"/>
          </w:tcPr>
          <w:p w14:paraId="789CE36A" w14:textId="77777777" w:rsidR="008F67B0" w:rsidRPr="005A2C45" w:rsidRDefault="008F67B0" w:rsidP="008F67B0">
            <w:pPr>
              <w:pStyle w:val="Standardeinzug"/>
              <w:ind w:left="0"/>
            </w:pPr>
            <w:r w:rsidRPr="005A2C45">
              <w:t>C Libary</w:t>
            </w:r>
          </w:p>
        </w:tc>
      </w:tr>
      <w:tr w:rsidR="008F67B0" w:rsidRPr="005A2C45" w14:paraId="2A7A986F" w14:textId="77777777" w:rsidTr="008F67B0">
        <w:tc>
          <w:tcPr>
            <w:tcW w:w="4361" w:type="dxa"/>
          </w:tcPr>
          <w:p w14:paraId="1EA772F1" w14:textId="77777777" w:rsidR="008F67B0" w:rsidRPr="005A2C45" w:rsidRDefault="008F67B0" w:rsidP="008F67B0">
            <w:pPr>
              <w:pStyle w:val="Standardeinzug"/>
              <w:ind w:left="0"/>
            </w:pPr>
            <w:r w:rsidRPr="005A2C45">
              <w:t>Lese Zugriff</w:t>
            </w:r>
          </w:p>
        </w:tc>
        <w:tc>
          <w:tcPr>
            <w:tcW w:w="2268" w:type="dxa"/>
          </w:tcPr>
          <w:p w14:paraId="18F15508" w14:textId="77777777" w:rsidR="008F67B0" w:rsidRPr="005A2C45" w:rsidRDefault="008F67B0" w:rsidP="008F67B0">
            <w:pPr>
              <w:pStyle w:val="Standardeinzug"/>
              <w:ind w:left="0"/>
            </w:pPr>
            <w:r w:rsidRPr="005A2C45">
              <w:t>immer</w:t>
            </w:r>
          </w:p>
        </w:tc>
        <w:tc>
          <w:tcPr>
            <w:tcW w:w="2581" w:type="dxa"/>
          </w:tcPr>
          <w:p w14:paraId="7D57C056" w14:textId="77777777" w:rsidR="008F67B0" w:rsidRPr="005A2C45" w:rsidRDefault="008F67B0" w:rsidP="008F67B0">
            <w:pPr>
              <w:pStyle w:val="Standardeinzug"/>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8F67B0">
            <w:pPr>
              <w:pStyle w:val="Standardeinzug"/>
              <w:ind w:left="0"/>
            </w:pPr>
            <w:r w:rsidRPr="005A2C45">
              <w:t>Schreib Zugriff</w:t>
            </w:r>
          </w:p>
        </w:tc>
        <w:tc>
          <w:tcPr>
            <w:tcW w:w="2268" w:type="dxa"/>
          </w:tcPr>
          <w:p w14:paraId="14693D75" w14:textId="77777777" w:rsidR="008F67B0" w:rsidRPr="005A2C45" w:rsidRDefault="008F67B0" w:rsidP="008F67B0">
            <w:pPr>
              <w:pStyle w:val="Standardeinzug"/>
              <w:ind w:left="0"/>
            </w:pPr>
            <w:r w:rsidRPr="005A2C45">
              <w:t>überschreibbar</w:t>
            </w:r>
          </w:p>
        </w:tc>
        <w:tc>
          <w:tcPr>
            <w:tcW w:w="2581" w:type="dxa"/>
          </w:tcPr>
          <w:p w14:paraId="24676F06" w14:textId="77777777" w:rsidR="008F67B0" w:rsidRPr="005A2C45" w:rsidRDefault="00683677" w:rsidP="008F67B0">
            <w:pPr>
              <w:pStyle w:val="Standardeinzug"/>
              <w:ind w:left="0"/>
            </w:pPr>
            <w:r w:rsidRPr="005A2C45">
              <w:t>E</w:t>
            </w:r>
            <w:r w:rsidR="008F67B0" w:rsidRPr="005A2C45">
              <w:t>inmalig</w:t>
            </w:r>
            <w:r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8F67B0">
            <w:pPr>
              <w:pStyle w:val="Standardeinzug"/>
              <w:ind w:left="0"/>
            </w:pPr>
            <w:r w:rsidRPr="005A2C45">
              <w:t>Datentyp</w:t>
            </w:r>
          </w:p>
        </w:tc>
        <w:tc>
          <w:tcPr>
            <w:tcW w:w="2268" w:type="dxa"/>
          </w:tcPr>
          <w:p w14:paraId="0BE947AD" w14:textId="77777777" w:rsidR="008F67B0" w:rsidRPr="005A2C45" w:rsidRDefault="008F67B0" w:rsidP="008F67B0">
            <w:pPr>
              <w:pStyle w:val="Standardeinzug"/>
              <w:ind w:left="0"/>
            </w:pPr>
            <w:r w:rsidRPr="005A2C45">
              <w:t>gebräuchlichsten</w:t>
            </w:r>
          </w:p>
        </w:tc>
        <w:tc>
          <w:tcPr>
            <w:tcW w:w="2581" w:type="dxa"/>
          </w:tcPr>
          <w:p w14:paraId="0F6F7811" w14:textId="77777777" w:rsidR="008F67B0" w:rsidRPr="005A2C45" w:rsidRDefault="008F67B0" w:rsidP="008F67B0">
            <w:pPr>
              <w:pStyle w:val="Standardeinzug"/>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8F67B0">
            <w:pPr>
              <w:pStyle w:val="Standardeinzug"/>
              <w:ind w:left="0"/>
            </w:pPr>
            <w:r w:rsidRPr="005A2C45">
              <w:t>Cluster zusammenfassen</w:t>
            </w:r>
          </w:p>
        </w:tc>
        <w:tc>
          <w:tcPr>
            <w:tcW w:w="2268" w:type="dxa"/>
          </w:tcPr>
          <w:p w14:paraId="39496EB1" w14:textId="77777777" w:rsidR="008F67B0" w:rsidRPr="005A2C45" w:rsidRDefault="008F67B0" w:rsidP="008F67B0">
            <w:pPr>
              <w:pStyle w:val="Standardeinzug"/>
              <w:ind w:left="0"/>
            </w:pPr>
            <w:r w:rsidRPr="005A2C45">
              <w:t>ja</w:t>
            </w:r>
          </w:p>
        </w:tc>
        <w:tc>
          <w:tcPr>
            <w:tcW w:w="2581" w:type="dxa"/>
          </w:tcPr>
          <w:p w14:paraId="51285730" w14:textId="77777777" w:rsidR="008F67B0" w:rsidRPr="005A2C45" w:rsidRDefault="008F67B0" w:rsidP="008F67B0">
            <w:pPr>
              <w:pStyle w:val="Standardeinzug"/>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8F67B0">
            <w:pPr>
              <w:pStyle w:val="Standardeinzug"/>
              <w:ind w:left="0"/>
            </w:pPr>
            <w:r w:rsidRPr="005A2C45">
              <w:t>Austausch über unterschiedlichen Rechnern</w:t>
            </w:r>
          </w:p>
        </w:tc>
        <w:tc>
          <w:tcPr>
            <w:tcW w:w="2268" w:type="dxa"/>
          </w:tcPr>
          <w:p w14:paraId="4D1B6D24" w14:textId="77777777" w:rsidR="008F67B0" w:rsidRPr="005A2C45" w:rsidRDefault="008F67B0" w:rsidP="008F67B0">
            <w:pPr>
              <w:pStyle w:val="Standardeinzug"/>
              <w:ind w:left="0"/>
            </w:pPr>
            <w:r w:rsidRPr="005A2C45">
              <w:t>ja</w:t>
            </w:r>
          </w:p>
        </w:tc>
        <w:tc>
          <w:tcPr>
            <w:tcW w:w="2581" w:type="dxa"/>
          </w:tcPr>
          <w:p w14:paraId="3036E541" w14:textId="77777777" w:rsidR="008F67B0" w:rsidRPr="005A2C45" w:rsidRDefault="008F67B0" w:rsidP="008F67B0">
            <w:pPr>
              <w:pStyle w:val="Standardeinzug"/>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8F67B0">
            <w:pPr>
              <w:pStyle w:val="Standardeinzug"/>
              <w:ind w:left="0"/>
            </w:pPr>
            <w:r w:rsidRPr="005A2C45">
              <w:t>Initialisierung notwendig</w:t>
            </w:r>
          </w:p>
        </w:tc>
        <w:tc>
          <w:tcPr>
            <w:tcW w:w="2268" w:type="dxa"/>
          </w:tcPr>
          <w:p w14:paraId="65AFCF48" w14:textId="77777777" w:rsidR="00683677" w:rsidRPr="005A2C45" w:rsidRDefault="00683677" w:rsidP="008F67B0">
            <w:pPr>
              <w:pStyle w:val="Standardeinzug"/>
              <w:ind w:left="0"/>
            </w:pPr>
            <w:r w:rsidRPr="005A2C45">
              <w:t>ja</w:t>
            </w:r>
          </w:p>
        </w:tc>
        <w:tc>
          <w:tcPr>
            <w:tcW w:w="2581" w:type="dxa"/>
          </w:tcPr>
          <w:p w14:paraId="24AFE23D" w14:textId="77777777" w:rsidR="00683677" w:rsidRPr="005A2C45" w:rsidRDefault="00683677" w:rsidP="008F67B0">
            <w:pPr>
              <w:pStyle w:val="Standardeinzug"/>
              <w:ind w:left="0"/>
            </w:pPr>
            <w:r w:rsidRPr="005A2C45">
              <w:t>Direkt mit Wert versehbar</w:t>
            </w:r>
          </w:p>
        </w:tc>
      </w:tr>
    </w:tbl>
    <w:p w14:paraId="7621A9AF" w14:textId="77777777" w:rsidR="008F67B0" w:rsidRPr="005A2C45" w:rsidRDefault="004C0AC4" w:rsidP="004C0AC4">
      <w:pPr>
        <w:pStyle w:val="Beschriftung"/>
      </w:pPr>
      <w:bookmarkStart w:id="224" w:name="_Toc491509880"/>
      <w:r w:rsidRPr="005A2C45">
        <w:t xml:space="preserve">Tabelle </w:t>
      </w:r>
      <w:fldSimple w:instr=" SEQ Tabelle \* ARABIC ">
        <w:r w:rsidR="009B1131" w:rsidRPr="005A2C45">
          <w:rPr>
            <w:noProof/>
          </w:rPr>
          <w:t>5</w:t>
        </w:r>
      </w:fldSimple>
      <w:r w:rsidRPr="005A2C45">
        <w:t>: Vergleich Umgebungsvariable</w:t>
      </w:r>
      <w:bookmarkEnd w:id="224"/>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25" w:name="_Ref491416555"/>
      <w:bookmarkStart w:id="226" w:name="_Toc491801480"/>
      <w:r w:rsidRPr="005A2C45">
        <w:lastRenderedPageBreak/>
        <w:t>C.2</w:t>
      </w:r>
      <w:r w:rsidR="00116BC3" w:rsidRPr="005A2C45">
        <w:t>.</w:t>
      </w:r>
      <w:r w:rsidR="00116BC3" w:rsidRPr="005A2C45">
        <w:tab/>
        <w:t>SQL Toolkit</w:t>
      </w:r>
      <w:bookmarkEnd w:id="225"/>
      <w:bookmarkEnd w:id="226"/>
    </w:p>
    <w:p w14:paraId="424C36C9" w14:textId="77777777" w:rsidR="00116BC3" w:rsidRPr="005A2C45" w:rsidRDefault="007F7A98" w:rsidP="00074B6D">
      <w:pPr>
        <w:pStyle w:val="berschrift3"/>
        <w:numPr>
          <w:ilvl w:val="0"/>
          <w:numId w:val="0"/>
        </w:numPr>
      </w:pPr>
      <w:bookmarkStart w:id="227" w:name="_Toc491801481"/>
      <w:r w:rsidRPr="005A2C45">
        <w:t>C.2</w:t>
      </w:r>
      <w:r w:rsidR="00074B6D" w:rsidRPr="005A2C45">
        <w:t>.1.</w:t>
      </w:r>
      <w:r w:rsidR="00074B6D" w:rsidRPr="005A2C45">
        <w:tab/>
        <w:t>Funktionsumfang</w:t>
      </w:r>
      <w:bookmarkEnd w:id="227"/>
    </w:p>
    <w:p w14:paraId="00DEA240" w14:textId="77777777"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73635D" w:rsidRPr="005A2C45">
        <w:fldChar w:fldCharType="begin"/>
      </w:r>
      <w:r w:rsidR="0073635D" w:rsidRPr="005A2C45">
        <w:rPr>
          <w:lang w:eastAsia="de-DE" w:bidi="ar-SA"/>
        </w:rPr>
        <w:instrText xml:space="preserve"> REF _Ref491587867 \h </w:instrText>
      </w:r>
      <w:r w:rsidR="0073635D" w:rsidRPr="005A2C45">
        <w:fldChar w:fldCharType="separate"/>
      </w:r>
      <w:r w:rsidR="0073635D" w:rsidRPr="005A2C45">
        <w:t xml:space="preserve">Abbildung </w:t>
      </w:r>
      <w:r w:rsidR="0073635D" w:rsidRPr="005A2C45">
        <w:rPr>
          <w:noProof/>
        </w:rPr>
        <w:t>21</w:t>
      </w:r>
      <w:r w:rsidR="0073635D" w:rsidRPr="005A2C45">
        <w:fldChar w:fldCharType="end"/>
      </w:r>
      <w:r w:rsidR="00E62808" w:rsidRPr="005A2C45">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1043DBA1">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77777777" w:rsidR="0073635D" w:rsidRPr="005A2C45" w:rsidRDefault="0073635D" w:rsidP="0073635D">
      <w:pPr>
        <w:pStyle w:val="Beschriftung"/>
        <w:rPr>
          <w:lang w:eastAsia="de-DE" w:bidi="ar-SA"/>
        </w:rPr>
      </w:pPr>
      <w:bookmarkStart w:id="228" w:name="_Toc491588034"/>
      <w:r w:rsidRPr="005A2C45">
        <w:t xml:space="preserve">Abbildung </w:t>
      </w:r>
      <w:fldSimple w:instr=" SEQ Abbildung \* ARABIC ">
        <w:r w:rsidR="00C35030" w:rsidRPr="005A2C45">
          <w:rPr>
            <w:noProof/>
          </w:rPr>
          <w:t>31</w:t>
        </w:r>
      </w:fldSimple>
      <w:r w:rsidRPr="005A2C45">
        <w:t>: Funktionsumfang des SQL Toolkits</w:t>
      </w:r>
      <w:bookmarkEnd w:id="228"/>
    </w:p>
    <w:p w14:paraId="5D05B854" w14:textId="77777777" w:rsidR="00074B6D" w:rsidRPr="005A2C45" w:rsidRDefault="00074B6D" w:rsidP="00074B6D">
      <w:pPr>
        <w:rPr>
          <w:lang w:eastAsia="de-DE" w:bidi="ar-SA"/>
        </w:rPr>
      </w:pPr>
      <w:r w:rsidRPr="005A2C45">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14:paraId="3F7D6859" w14:textId="77777777" w:rsidR="00074B6D" w:rsidRPr="005A2C45" w:rsidRDefault="00074B6D" w:rsidP="00074B6D">
      <w:pPr>
        <w:rPr>
          <w:b/>
          <w:lang w:eastAsia="de-DE" w:bidi="ar-SA"/>
        </w:rPr>
      </w:pPr>
      <w:r w:rsidRPr="005A2C45">
        <w:rPr>
          <w:b/>
          <w:lang w:eastAsia="de-DE" w:bidi="ar-SA"/>
        </w:rPr>
        <w:t>Auflistung Vor- und Nachteile:</w:t>
      </w:r>
    </w:p>
    <w:p w14:paraId="49190582" w14:textId="77777777" w:rsidR="00074B6D" w:rsidRPr="005A2C45" w:rsidRDefault="00074B6D" w:rsidP="00074B6D">
      <w:pPr>
        <w:rPr>
          <w:lang w:eastAsia="de-DE" w:bidi="ar-SA"/>
        </w:rPr>
      </w:pPr>
      <w:r w:rsidRPr="005A2C45">
        <w:rPr>
          <w:lang w:eastAsia="de-DE" w:bidi="ar-SA"/>
        </w:rPr>
        <w:t>Die Automatic SQL Variante ermöglicht einfache Select Abfragen wie auch Create Table Befehle. Dabei wird die Anweisung von der SQL Toolkit übernommen.</w:t>
      </w:r>
    </w:p>
    <w:p w14:paraId="5FF52AA2" w14:textId="77777777"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 Anweisungen ausgeführt werden.,</w:t>
      </w:r>
    </w:p>
    <w:p w14:paraId="5B7183F5" w14:textId="77777777" w:rsidR="00074B6D" w:rsidRPr="005A2C45" w:rsidRDefault="00074B6D" w:rsidP="00074B6D">
      <w:pPr>
        <w:rPr>
          <w:lang w:eastAsia="de-DE" w:bidi="ar-SA"/>
        </w:rPr>
      </w:pPr>
      <w:r w:rsidRPr="005A2C45">
        <w:rPr>
          <w:lang w:eastAsia="de-DE" w:bidi="ar-SA"/>
        </w:rPr>
        <w:lastRenderedPageBreak/>
        <w:t>Mit der Immediate SQL Möglichkeit entfallen die DBActiveSQL und DBDeactiveSQL Funktionsaufrufe. Diese wird eingesetzt, wenn nach der Anweisung, keine Daten mehr vorhanden sein müssen.</w:t>
      </w:r>
    </w:p>
    <w:p w14:paraId="2CE0388E" w14:textId="77777777"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Pr="005A2C45">
            <w:rPr>
              <w:lang w:eastAsia="de-DE" w:bidi="ar-SA"/>
            </w:rPr>
            <w:instrText xml:space="preserve">CITATION Nat02 \l 2055 </w:instrText>
          </w:r>
          <w:r w:rsidRPr="005A2C45">
            <w:rPr>
              <w:lang w:eastAsia="de-DE" w:bidi="ar-SA"/>
            </w:rPr>
            <w:fldChar w:fldCharType="separate"/>
          </w:r>
          <w:r w:rsidRPr="005A2C45">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29" w:name="_Ref491456052"/>
      <w:bookmarkStart w:id="230" w:name="_Toc491801482"/>
      <w:r w:rsidRPr="005A2C45">
        <w:t>C.2</w:t>
      </w:r>
      <w:r w:rsidR="00074B6D" w:rsidRPr="005A2C45">
        <w:t>.2</w:t>
      </w:r>
      <w:r w:rsidR="00074B6D" w:rsidRPr="005A2C45">
        <w:tab/>
        <w:t>Code Ausschnitt um einen neuen Eintrag zu erstellen</w:t>
      </w:r>
      <w:bookmarkEnd w:id="229"/>
      <w:bookmarkEnd w:id="230"/>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30DA9AEA">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77777777" w:rsidR="00074B6D" w:rsidRPr="005A2C45" w:rsidRDefault="00074B6D" w:rsidP="00074B6D">
      <w:pPr>
        <w:pStyle w:val="Beschriftung"/>
      </w:pPr>
      <w:bookmarkStart w:id="231" w:name="_Ref491455824"/>
      <w:bookmarkStart w:id="232" w:name="_Toc491588035"/>
      <w:r w:rsidRPr="005A2C45">
        <w:t xml:space="preserve">Abbildung </w:t>
      </w:r>
      <w:fldSimple w:instr=" SEQ Abbildung \* ARABIC ">
        <w:r w:rsidR="00C35030" w:rsidRPr="005A2C45">
          <w:rPr>
            <w:noProof/>
          </w:rPr>
          <w:t>32</w:t>
        </w:r>
      </w:fldSimple>
      <w:bookmarkEnd w:id="231"/>
      <w:r w:rsidRPr="005A2C45">
        <w:t>: Code Ausschnitt um einen neuen Eintrag zu erstellen</w:t>
      </w:r>
      <w:bookmarkEnd w:id="232"/>
    </w:p>
    <w:p w14:paraId="60785953" w14:textId="77777777"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F65238" w:rsidRPr="005A2C45">
        <w:t xml:space="preserve">Abbildung </w:t>
      </w:r>
      <w:r w:rsidR="00F65238" w:rsidRPr="005A2C45">
        <w:rPr>
          <w:noProof/>
        </w:rPr>
        <w:t>19</w:t>
      </w:r>
      <w:r w:rsidR="00D014ED" w:rsidRPr="005A2C45">
        <w:fldChar w:fldCharType="end"/>
      </w:r>
      <w:r w:rsidRPr="005A2C45">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14:paraId="0407C01D" w14:textId="77777777" w:rsidR="00074B6D" w:rsidRPr="005A2C45" w:rsidRDefault="00074B6D" w:rsidP="00074B6D">
      <w:r w:rsidRPr="005A2C45">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w:t>
      </w:r>
      <w:r w:rsidRPr="005A2C45">
        <w:lastRenderedPageBreak/>
        <w:t>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33" w:name="_Toc491801483"/>
      <w:r w:rsidRPr="005A2C45">
        <w:lastRenderedPageBreak/>
        <w:t>Selbständigkeitserklärung</w:t>
      </w:r>
      <w:bookmarkEnd w:id="233"/>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61312" behindDoc="0" locked="0" layoutInCell="1" allowOverlap="1" wp14:anchorId="4D75CB8A" wp14:editId="3B0E4061">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B6BB2A"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30228F">
      <w:footerReference w:type="default" r:id="rId45"/>
      <w:headerReference w:type="first" r:id="rId46"/>
      <w:type w:val="continuous"/>
      <w:pgSz w:w="11906" w:h="16838" w:code="9"/>
      <w:pgMar w:top="1418" w:right="1418" w:bottom="1134" w:left="1418" w:header="851" w:footer="567" w:gutter="0"/>
      <w:paperSrc w:first="7" w:other="7"/>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Melanie Steigmeier" w:date="2017-08-29T12:05:00Z" w:initials="MS">
    <w:p w14:paraId="2CC89B83" w14:textId="77777777" w:rsidR="00762A97" w:rsidRDefault="00762A97">
      <w:pPr>
        <w:pStyle w:val="Kommentartext"/>
      </w:pPr>
      <w:r>
        <w:rPr>
          <w:rStyle w:val="Kommentarzeichen"/>
        </w:rPr>
        <w:annotationRef/>
      </w:r>
      <w:r>
        <w:t>von was?</w:t>
      </w:r>
    </w:p>
  </w:comment>
  <w:comment w:id="21" w:author="Melanie Steigmeier" w:date="2017-08-29T12:09:00Z" w:initials="MS">
    <w:p w14:paraId="2702B500" w14:textId="77777777" w:rsidR="00762A97" w:rsidRDefault="00762A97">
      <w:pPr>
        <w:pStyle w:val="Kommentartext"/>
      </w:pPr>
      <w:r>
        <w:rPr>
          <w:rStyle w:val="Kommentarzeichen"/>
        </w:rPr>
        <w:annotationRef/>
      </w:r>
      <w:r>
        <w:t>klar ewas das ist oder Glossar?</w:t>
      </w:r>
    </w:p>
  </w:comment>
  <w:comment w:id="23" w:author="Melanie Steigmeier" w:date="2017-08-29T12:15:00Z" w:initials="MS">
    <w:p w14:paraId="2DE6949F" w14:textId="77777777" w:rsidR="00762A97" w:rsidRDefault="00762A97">
      <w:pPr>
        <w:pStyle w:val="Kommentartext"/>
      </w:pPr>
      <w:r>
        <w:rPr>
          <w:rStyle w:val="Kommentarzeichen"/>
        </w:rPr>
        <w:annotationRef/>
      </w:r>
      <w:r>
        <w:t>Entstehung von Qualitättest evtl besser?</w:t>
      </w:r>
    </w:p>
  </w:comment>
  <w:comment w:id="34" w:author="Melanie Steigmeier" w:date="2017-08-29T12:28:00Z" w:initials="MS">
    <w:p w14:paraId="6044DCE3" w14:textId="038F617B" w:rsidR="00762A97" w:rsidRDefault="00762A97">
      <w:pPr>
        <w:pStyle w:val="Kommentartext"/>
      </w:pPr>
      <w:r>
        <w:rPr>
          <w:rStyle w:val="Kommentarzeichen"/>
        </w:rPr>
        <w:annotationRef/>
      </w:r>
      <w:r>
        <w:t>Stimmt der Satz noch?</w:t>
      </w:r>
    </w:p>
  </w:comment>
  <w:comment w:id="39" w:author="Melanie Steigmeier" w:date="2017-08-29T12:52:00Z" w:initials="MS">
    <w:p w14:paraId="70CB1E10" w14:textId="1DC09A58" w:rsidR="00762A97" w:rsidRDefault="00762A97">
      <w:pPr>
        <w:pStyle w:val="Kommentartext"/>
      </w:pPr>
      <w:r>
        <w:rPr>
          <w:rStyle w:val="Kommentarzeichen"/>
        </w:rPr>
        <w:annotationRef/>
      </w:r>
      <w:r>
        <w:t>Welches File? Bezug?</w:t>
      </w:r>
    </w:p>
  </w:comment>
  <w:comment w:id="41" w:author="Melanie Steigmeier" w:date="2017-08-29T12:54:00Z" w:initials="MS">
    <w:p w14:paraId="35D6B68B" w14:textId="4C2998BB" w:rsidR="00762A97" w:rsidRDefault="00762A97">
      <w:pPr>
        <w:pStyle w:val="Kommentartext"/>
      </w:pPr>
      <w:r>
        <w:rPr>
          <w:rStyle w:val="Kommentarzeichen"/>
        </w:rPr>
        <w:annotationRef/>
      </w:r>
      <w:r>
        <w:t>stimmt das?</w:t>
      </w:r>
    </w:p>
  </w:comment>
  <w:comment w:id="42" w:author="Melanie Steigmeier" w:date="2017-08-29T12:55:00Z" w:initials="MS">
    <w:p w14:paraId="56E1DD21" w14:textId="451A18F3" w:rsidR="00762A97" w:rsidRDefault="00762A97">
      <w:pPr>
        <w:pStyle w:val="Kommentartext"/>
      </w:pPr>
      <w:r>
        <w:rPr>
          <w:rStyle w:val="Kommentarzeichen"/>
        </w:rPr>
        <w:annotationRef/>
      </w:r>
      <w:r>
        <w:t>Enum Werte? Bezug? Dann mit Mehrzahl weiter: Diese werden</w:t>
      </w:r>
    </w:p>
  </w:comment>
  <w:comment w:id="48" w:author="Melanie Steigmeier" w:date="2017-08-29T13:08:00Z" w:initials="MS">
    <w:p w14:paraId="0D94FBB6" w14:textId="15ADD323" w:rsidR="00762A97" w:rsidRDefault="00762A97">
      <w:pPr>
        <w:pStyle w:val="Kommentartext"/>
      </w:pPr>
      <w:r>
        <w:rPr>
          <w:rStyle w:val="Kommentarzeichen"/>
        </w:rPr>
        <w:annotationRef/>
      </w:r>
      <w:r>
        <w:t>negative Überprüfung – etwas verwirrend von der Bedeutung her?</w:t>
      </w:r>
    </w:p>
  </w:comment>
  <w:comment w:id="49" w:author="Melanie Steigmeier" w:date="2017-08-29T13:14:00Z" w:initials="MS">
    <w:p w14:paraId="5E8E4E16" w14:textId="598AF5FE" w:rsidR="00762A97" w:rsidRDefault="00762A97">
      <w:pPr>
        <w:pStyle w:val="Kommentartext"/>
      </w:pPr>
      <w:r>
        <w:rPr>
          <w:rStyle w:val="Kommentarzeichen"/>
        </w:rPr>
        <w:annotationRef/>
      </w:r>
      <w:r>
        <w:t>weglassen</w:t>
      </w:r>
    </w:p>
  </w:comment>
  <w:comment w:id="52" w:author="Melanie Steigmeier" w:date="2017-08-29T13:20:00Z" w:initials="MS">
    <w:p w14:paraId="73660A66" w14:textId="0A299D64" w:rsidR="00762A97" w:rsidRDefault="00762A97">
      <w:pPr>
        <w:pStyle w:val="Kommentartext"/>
      </w:pPr>
      <w:r>
        <w:rPr>
          <w:rStyle w:val="Kommentarzeichen"/>
        </w:rPr>
        <w:annotationRef/>
      </w:r>
      <w:r>
        <w:t>???</w:t>
      </w:r>
    </w:p>
  </w:comment>
  <w:comment w:id="53" w:author="Melanie Steigmeier" w:date="2017-08-29T13:21:00Z" w:initials="MS">
    <w:p w14:paraId="14BAAA21" w14:textId="7D8C9594" w:rsidR="00762A97" w:rsidRDefault="00762A97">
      <w:pPr>
        <w:pStyle w:val="Kommentartext"/>
      </w:pPr>
      <w:r>
        <w:rPr>
          <w:rStyle w:val="Kommentarzeichen"/>
        </w:rPr>
        <w:annotationRef/>
      </w:r>
      <w:r>
        <w:t>und somit keinen Zugriff auf die aktuellste Version haben.</w:t>
      </w:r>
    </w:p>
  </w:comment>
  <w:comment w:id="65" w:author="Melanie Steigmeier" w:date="2017-08-29T13:44:00Z" w:initials="MS">
    <w:p w14:paraId="454202AF" w14:textId="616256AD" w:rsidR="00762A97" w:rsidRDefault="00762A97">
      <w:pPr>
        <w:pStyle w:val="Kommentartext"/>
      </w:pPr>
      <w:r>
        <w:rPr>
          <w:rStyle w:val="Kommentarzeichen"/>
        </w:rPr>
        <w:annotationRef/>
      </w:r>
      <w:r>
        <w:t>Ist hier klar was abgegrenzt wird?</w:t>
      </w:r>
    </w:p>
  </w:comment>
  <w:comment w:id="68" w:author="Melanie Steigmeier" w:date="2017-08-29T13:51:00Z" w:initials="MS">
    <w:p w14:paraId="01324529" w14:textId="47C57828" w:rsidR="00762A97" w:rsidRDefault="00762A97">
      <w:pPr>
        <w:pStyle w:val="Kommentartext"/>
      </w:pPr>
      <w:r>
        <w:rPr>
          <w:rStyle w:val="Kommentarzeichen"/>
        </w:rPr>
        <w:annotationRef/>
      </w:r>
      <w:r>
        <w:t>mich</w:t>
      </w:r>
    </w:p>
  </w:comment>
  <w:comment w:id="71" w:author="Melanie Steigmeier" w:date="2017-08-29T13:53:00Z" w:initials="MS">
    <w:p w14:paraId="39BAB413" w14:textId="3B094598" w:rsidR="00762A97" w:rsidRDefault="00762A97">
      <w:pPr>
        <w:pStyle w:val="Kommentartext"/>
      </w:pPr>
      <w:r>
        <w:rPr>
          <w:rStyle w:val="Kommentarzeichen"/>
        </w:rPr>
        <w:annotationRef/>
      </w:r>
      <w:r>
        <w:t>klingt irgendwie komisch</w:t>
      </w:r>
    </w:p>
  </w:comment>
  <w:comment w:id="74" w:author="Melanie Steigmeier" w:date="2017-08-29T13:55:00Z" w:initials="MS">
    <w:p w14:paraId="2B25E326" w14:textId="649E6ADB" w:rsidR="00762A97" w:rsidRDefault="00762A97">
      <w:pPr>
        <w:pStyle w:val="Kommentartext"/>
      </w:pPr>
      <w:r>
        <w:rPr>
          <w:rStyle w:val="Kommentarzeichen"/>
        </w:rPr>
        <w:annotationRef/>
      </w:r>
      <w:r>
        <w:t>weg</w:t>
      </w:r>
    </w:p>
  </w:comment>
  <w:comment w:id="78" w:author="Melanie Steigmeier" w:date="2017-08-29T13:56:00Z" w:initials="MS">
    <w:p w14:paraId="492D4B93" w14:textId="29D779AE" w:rsidR="00762A97" w:rsidRDefault="00762A97">
      <w:pPr>
        <w:pStyle w:val="Kommentartext"/>
      </w:pPr>
      <w:r>
        <w:rPr>
          <w:rStyle w:val="Kommentarzeichen"/>
        </w:rPr>
        <w:annotationRef/>
      </w:r>
      <w:r>
        <w:t>nicht Typ?</w:t>
      </w:r>
    </w:p>
  </w:comment>
  <w:comment w:id="79" w:author="Melanie Steigmeier" w:date="2017-08-29T13:59:00Z" w:initials="MS">
    <w:p w14:paraId="3897A368" w14:textId="2BBDBA6B" w:rsidR="00762A97" w:rsidRDefault="00762A97">
      <w:pPr>
        <w:pStyle w:val="Kommentartext"/>
      </w:pPr>
      <w:r>
        <w:rPr>
          <w:rStyle w:val="Kommentarzeichen"/>
        </w:rPr>
        <w:annotationRef/>
      </w:r>
      <w:r>
        <w:t>in welcher? in der letzten?</w:t>
      </w:r>
    </w:p>
  </w:comment>
  <w:comment w:id="85" w:author="Melanie Steigmeier" w:date="2017-08-29T14:03:00Z" w:initials="MS">
    <w:p w14:paraId="73E92B49" w14:textId="0E9AC16A" w:rsidR="00762A97" w:rsidRDefault="00762A97">
      <w:pPr>
        <w:pStyle w:val="Kommentartext"/>
      </w:pPr>
      <w:r>
        <w:rPr>
          <w:rStyle w:val="Kommentarzeichen"/>
        </w:rPr>
        <w:annotationRef/>
      </w:r>
      <w:r>
        <w:t>Deshalb fällt diese Methode sicherlich weg.</w:t>
      </w:r>
    </w:p>
  </w:comment>
  <w:comment w:id="86" w:author="Melanie Steigmeier" w:date="2017-08-29T14:04:00Z" w:initials="MS">
    <w:p w14:paraId="6BFBA4D5" w14:textId="126B83F7" w:rsidR="00762A97" w:rsidRDefault="00762A97">
      <w:pPr>
        <w:pStyle w:val="Kommentartext"/>
      </w:pPr>
      <w:r>
        <w:rPr>
          <w:rStyle w:val="Kommentarzeichen"/>
        </w:rPr>
        <w:annotationRef/>
      </w:r>
      <w:r>
        <w:t xml:space="preserve">gehört das zum MySQL Server und ist das klar, dass das zusammen gehört? </w:t>
      </w:r>
    </w:p>
  </w:comment>
  <w:comment w:id="88" w:author="Melanie Steigmeier" w:date="2017-08-29T14:07:00Z" w:initials="MS">
    <w:p w14:paraId="3F37A307" w14:textId="4F276EBE" w:rsidR="00762A97" w:rsidRDefault="00762A97">
      <w:pPr>
        <w:pStyle w:val="Kommentartext"/>
      </w:pPr>
      <w:r>
        <w:rPr>
          <w:rStyle w:val="Kommentarzeichen"/>
        </w:rPr>
        <w:annotationRef/>
      </w:r>
      <w:r>
        <w:t>weg</w:t>
      </w:r>
    </w:p>
  </w:comment>
  <w:comment w:id="93" w:author="Melanie Steigmeier" w:date="2017-08-29T14:17:00Z" w:initials="MS">
    <w:p w14:paraId="7F6CD4F1" w14:textId="55B34CF7" w:rsidR="00762A97" w:rsidRDefault="00762A97">
      <w:pPr>
        <w:pStyle w:val="Kommentartext"/>
      </w:pPr>
      <w:r>
        <w:rPr>
          <w:rStyle w:val="Kommentarzeichen"/>
        </w:rPr>
        <w:annotationRef/>
      </w:r>
      <w:r>
        <w:t>weg</w:t>
      </w:r>
    </w:p>
  </w:comment>
  <w:comment w:id="96" w:author="Melanie Steigmeier" w:date="2017-08-29T14:19:00Z" w:initials="MS">
    <w:p w14:paraId="7F77515F" w14:textId="1A67D81C" w:rsidR="00762A97" w:rsidRDefault="00762A97">
      <w:pPr>
        <w:pStyle w:val="Kommentartext"/>
      </w:pPr>
      <w:r>
        <w:rPr>
          <w:rStyle w:val="Kommentarzeichen"/>
        </w:rPr>
        <w:annotationRef/>
      </w:r>
      <w:r>
        <w:t>Senkt</w:t>
      </w:r>
    </w:p>
  </w:comment>
  <w:comment w:id="99" w:author="Melanie Steigmeier" w:date="2017-08-29T14:24:00Z" w:initials="MS">
    <w:p w14:paraId="25D88F1D" w14:textId="43CCAECD" w:rsidR="00762A97" w:rsidRDefault="00762A97">
      <w:pPr>
        <w:pStyle w:val="Kommentartext"/>
      </w:pPr>
      <w:r>
        <w:rPr>
          <w:rStyle w:val="Kommentarzeichen"/>
        </w:rPr>
        <w:annotationRef/>
      </w:r>
      <w:r>
        <w:t>zusammen anschauen</w:t>
      </w:r>
    </w:p>
  </w:comment>
  <w:comment w:id="103" w:author="Melanie Steigmeier" w:date="2017-08-29T14:36:00Z" w:initials="MS">
    <w:p w14:paraId="42B8A53F" w14:textId="103369D1" w:rsidR="00762A97" w:rsidRDefault="00762A97">
      <w:pPr>
        <w:pStyle w:val="Kommentartext"/>
      </w:pPr>
      <w:r>
        <w:rPr>
          <w:rStyle w:val="Kommentarzeichen"/>
        </w:rPr>
        <w:annotationRef/>
      </w:r>
      <w:r>
        <w:t>vor der Arbeit?</w:t>
      </w:r>
    </w:p>
  </w:comment>
  <w:comment w:id="108" w:author="Melanie Steigmeier" w:date="2017-08-29T14:43:00Z" w:initials="MS">
    <w:p w14:paraId="77BEA732" w14:textId="59CCDD73" w:rsidR="00762A97" w:rsidRDefault="00762A97">
      <w:pPr>
        <w:pStyle w:val="Kommentartext"/>
      </w:pPr>
      <w:r>
        <w:rPr>
          <w:rStyle w:val="Kommentarzeichen"/>
        </w:rPr>
        <w:annotationRef/>
      </w:r>
      <w:r>
        <w:t>der</w:t>
      </w:r>
    </w:p>
  </w:comment>
  <w:comment w:id="109" w:author="Melanie Steigmeier" w:date="2017-08-29T14:43:00Z" w:initials="MS">
    <w:p w14:paraId="23585B8C" w14:textId="58AC8769" w:rsidR="00762A97" w:rsidRDefault="00762A97">
      <w:pPr>
        <w:pStyle w:val="Kommentartext"/>
      </w:pPr>
      <w:r>
        <w:rPr>
          <w:rStyle w:val="Kommentarzeichen"/>
        </w:rPr>
        <w:annotationRef/>
      </w:r>
      <w:r>
        <w:t>Der Tabellenname oder die Tabellennamen</w:t>
      </w:r>
    </w:p>
  </w:comment>
  <w:comment w:id="110" w:author="Melanie Steigmeier" w:date="2017-08-29T14:44:00Z" w:initials="MS">
    <w:p w14:paraId="6C88A18F" w14:textId="461D9F29" w:rsidR="00762A97" w:rsidRDefault="00762A97">
      <w:pPr>
        <w:pStyle w:val="Kommentartext"/>
      </w:pPr>
      <w:r>
        <w:rPr>
          <w:rStyle w:val="Kommentarzeichen"/>
        </w:rPr>
        <w:annotationRef/>
      </w:r>
      <w:r>
        <w:t xml:space="preserve">im Bezug auf ... </w:t>
      </w:r>
    </w:p>
  </w:comment>
  <w:comment w:id="112" w:author="Melanie Steigmeier" w:date="2017-08-29T14:48:00Z" w:initials="MS">
    <w:p w14:paraId="65AA325A" w14:textId="6CD9D4A8" w:rsidR="00762A97" w:rsidRDefault="00762A97">
      <w:pPr>
        <w:pStyle w:val="Kommentartext"/>
      </w:pPr>
      <w:r>
        <w:rPr>
          <w:rStyle w:val="Kommentarzeichen"/>
        </w:rPr>
        <w:annotationRef/>
      </w:r>
      <w:r>
        <w:t>Wobei? Bei der neuen Modellierung?</w:t>
      </w:r>
    </w:p>
  </w:comment>
  <w:comment w:id="116" w:author="Melanie Steigmeier" w:date="2017-08-29T14:53:00Z" w:initials="MS">
    <w:p w14:paraId="44F3EE50" w14:textId="6ED34FFC" w:rsidR="00762A97" w:rsidRDefault="00762A97">
      <w:pPr>
        <w:pStyle w:val="Kommentartext"/>
      </w:pPr>
      <w:r>
        <w:rPr>
          <w:rStyle w:val="Kommentarzeichen"/>
        </w:rPr>
        <w:annotationRef/>
      </w:r>
      <w:r>
        <w:t>nicht oder nie</w:t>
      </w:r>
    </w:p>
  </w:comment>
  <w:comment w:id="117" w:author="Melanie Steigmeier" w:date="2017-08-29T14:53:00Z" w:initials="MS">
    <w:p w14:paraId="3BB068F7" w14:textId="11B44D9E" w:rsidR="00762A97" w:rsidRDefault="00762A97">
      <w:pPr>
        <w:pStyle w:val="Kommentartext"/>
      </w:pPr>
      <w:r>
        <w:rPr>
          <w:rStyle w:val="Kommentarzeichen"/>
        </w:rPr>
        <w:annotationRef/>
      </w:r>
      <w:r>
        <w:t>Sieht mit dem Einzug schöner aus</w:t>
      </w:r>
    </w:p>
  </w:comment>
  <w:comment w:id="121" w:author="Melanie Steigmeier" w:date="2017-08-29T15:06:00Z" w:initials="MS">
    <w:p w14:paraId="0E5DC1FB" w14:textId="717B08AB" w:rsidR="00762A97" w:rsidRDefault="00762A97">
      <w:pPr>
        <w:pStyle w:val="Kommentartext"/>
      </w:pPr>
      <w:r>
        <w:rPr>
          <w:rStyle w:val="Kommentarzeichen"/>
        </w:rPr>
        <w:annotationRef/>
      </w:r>
      <w:r>
        <w:t>ist klar mit was?</w:t>
      </w:r>
    </w:p>
  </w:comment>
  <w:comment w:id="122" w:author="Melanie Steigmeier" w:date="2017-08-29T15:08:00Z" w:initials="MS">
    <w:p w14:paraId="03E24478" w14:textId="55727916" w:rsidR="00762A97" w:rsidRDefault="00762A97">
      <w:pPr>
        <w:pStyle w:val="Kommentartext"/>
      </w:pPr>
      <w:r>
        <w:rPr>
          <w:rStyle w:val="Kommentarzeichen"/>
        </w:rPr>
        <w:annotationRef/>
      </w:r>
      <w:r>
        <w:t>Cutten oder Current?</w:t>
      </w:r>
    </w:p>
  </w:comment>
  <w:comment w:id="123" w:author="Melanie Steigmeier" w:date="2017-08-29T15:09:00Z" w:initials="MS">
    <w:p w14:paraId="239C1344" w14:textId="37581828" w:rsidR="00762A97" w:rsidRDefault="00762A97">
      <w:pPr>
        <w:pStyle w:val="Kommentartext"/>
      </w:pPr>
      <w:r>
        <w:rPr>
          <w:rStyle w:val="Kommentarzeichen"/>
        </w:rPr>
        <w:annotationRef/>
      </w:r>
      <w:r>
        <w:t>???</w:t>
      </w:r>
    </w:p>
  </w:comment>
  <w:comment w:id="128" w:author="Melanie Steigmeier" w:date="2017-08-29T15:16:00Z" w:initials="MS">
    <w:p w14:paraId="4389CEB5" w14:textId="6009F351" w:rsidR="00762A97" w:rsidRDefault="00762A97">
      <w:pPr>
        <w:pStyle w:val="Kommentartext"/>
      </w:pPr>
      <w:r>
        <w:rPr>
          <w:rStyle w:val="Kommentarzeichen"/>
        </w:rPr>
        <w:annotationRef/>
      </w:r>
      <w:r>
        <w:t>schwierig zu verstehen</w:t>
      </w:r>
    </w:p>
  </w:comment>
  <w:comment w:id="129" w:author="Melanie Steigmeier" w:date="2017-08-29T15:17:00Z" w:initials="MS">
    <w:p w14:paraId="7F80BC10" w14:textId="235898D3" w:rsidR="00762A97" w:rsidRDefault="00762A97">
      <w:pPr>
        <w:pStyle w:val="Kommentartext"/>
      </w:pPr>
      <w:r>
        <w:rPr>
          <w:rStyle w:val="Kommentarzeichen"/>
        </w:rPr>
        <w:annotationRef/>
      </w:r>
      <w:r>
        <w:t>stimmt eingetragen?</w:t>
      </w:r>
    </w:p>
  </w:comment>
  <w:comment w:id="135" w:author="Melanie Steigmeier" w:date="2017-08-29T15:28:00Z" w:initials="MS">
    <w:p w14:paraId="5CCA5B9E" w14:textId="09360B2C" w:rsidR="00762A97" w:rsidRDefault="00762A97">
      <w:pPr>
        <w:pStyle w:val="Kommentartext"/>
      </w:pPr>
      <w:r>
        <w:rPr>
          <w:rStyle w:val="Kommentarzeichen"/>
        </w:rPr>
        <w:annotationRef/>
      </w:r>
      <w:r>
        <w:t>Zusammenhang?</w:t>
      </w:r>
    </w:p>
  </w:comment>
  <w:comment w:id="136" w:author="Melanie Steigmeier" w:date="2017-08-29T15:30:00Z" w:initials="MS">
    <w:p w14:paraId="209CE58A" w14:textId="3633191D" w:rsidR="00762A97" w:rsidRDefault="00762A97">
      <w:pPr>
        <w:pStyle w:val="Kommentartext"/>
      </w:pPr>
      <w:r>
        <w:rPr>
          <w:rStyle w:val="Kommentarzeichen"/>
        </w:rPr>
        <w:annotationRef/>
      </w:r>
      <w:r>
        <w:t>???</w:t>
      </w:r>
    </w:p>
  </w:comment>
  <w:comment w:id="137" w:author="Melanie Steigmeier" w:date="2017-08-29T15:30:00Z" w:initials="MS">
    <w:p w14:paraId="61572CA0" w14:textId="0B7BCC49" w:rsidR="00762A97" w:rsidRDefault="00762A97">
      <w:pPr>
        <w:pStyle w:val="Kommentartext"/>
      </w:pPr>
      <w:r>
        <w:rPr>
          <w:rStyle w:val="Kommentarzeichen"/>
        </w:rPr>
        <w:annotationRef/>
      </w:r>
      <w:r>
        <w:t>weg</w:t>
      </w:r>
    </w:p>
  </w:comment>
  <w:comment w:id="142" w:author="Melanie Steigmeier" w:date="2017-08-29T15:34:00Z" w:initials="MS">
    <w:p w14:paraId="2B158DBE" w14:textId="0B5BAF38" w:rsidR="00762A97" w:rsidRDefault="00762A97">
      <w:pPr>
        <w:pStyle w:val="Kommentartext"/>
      </w:pPr>
      <w:r>
        <w:rPr>
          <w:rStyle w:val="Kommentarzeichen"/>
        </w:rPr>
        <w:annotationRef/>
      </w:r>
      <w:r>
        <w:t>Kapitel kommt ja erst?</w:t>
      </w:r>
    </w:p>
  </w:comment>
  <w:comment w:id="146" w:author="Melanie Steigmeier" w:date="2017-08-29T15:35:00Z" w:initials="MS">
    <w:p w14:paraId="1ED3BD79" w14:textId="1C1CAC95" w:rsidR="00762A97" w:rsidRDefault="00762A97">
      <w:pPr>
        <w:pStyle w:val="Kommentartext"/>
      </w:pPr>
      <w:r>
        <w:rPr>
          <w:rStyle w:val="Kommentarzeichen"/>
        </w:rPr>
        <w:annotationRef/>
      </w:r>
      <w:r>
        <w:t>Kapitel kommt auch erst?</w:t>
      </w:r>
    </w:p>
  </w:comment>
  <w:comment w:id="150" w:author="Melanie Steigmeier" w:date="2017-08-29T15:39:00Z" w:initials="MS">
    <w:p w14:paraId="0D090BCD" w14:textId="09F21F60" w:rsidR="00762A97" w:rsidRDefault="00762A97">
      <w:pPr>
        <w:pStyle w:val="Kommentartext"/>
      </w:pPr>
      <w:r>
        <w:rPr>
          <w:rStyle w:val="Kommentarzeichen"/>
        </w:rPr>
        <w:annotationRef/>
      </w:r>
      <w:r>
        <w:t>War schon? Kapitel wechseln?</w:t>
      </w:r>
    </w:p>
  </w:comment>
  <w:comment w:id="162" w:author="Melanie Steigmeier" w:date="2017-08-29T15:45:00Z" w:initials="MS">
    <w:p w14:paraId="63179113" w14:textId="2B37DB43" w:rsidR="00762A97" w:rsidRDefault="00762A97">
      <w:pPr>
        <w:pStyle w:val="Kommentartext"/>
      </w:pPr>
      <w:r>
        <w:rPr>
          <w:rStyle w:val="Kommentarzeichen"/>
        </w:rPr>
        <w:annotationRef/>
      </w:r>
      <w:r>
        <w:t>wenn oder wann?</w:t>
      </w:r>
    </w:p>
  </w:comment>
  <w:comment w:id="163" w:author="Melanie Steigmeier" w:date="2017-08-29T15:50:00Z" w:initials="MS">
    <w:p w14:paraId="147C9A2B" w14:textId="7831CBAC" w:rsidR="00762A97" w:rsidRDefault="00762A97">
      <w:pPr>
        <w:pStyle w:val="Kommentartext"/>
      </w:pPr>
      <w:r>
        <w:rPr>
          <w:rStyle w:val="Kommentarzeichen"/>
        </w:rPr>
        <w:annotationRef/>
      </w:r>
      <w:r>
        <w:t>eigenes Unterkapitel?</w:t>
      </w:r>
    </w:p>
  </w:comment>
  <w:comment w:id="170" w:author="Melanie Steigmeier" w:date="2017-08-29T16:15:00Z" w:initials="MS">
    <w:p w14:paraId="7E80AE4E" w14:textId="3F739370" w:rsidR="00762A97" w:rsidRDefault="00762A97">
      <w:pPr>
        <w:pStyle w:val="Kommentartext"/>
      </w:pPr>
      <w:r>
        <w:rPr>
          <w:rStyle w:val="Kommentarzeichen"/>
        </w:rPr>
        <w:annotationRef/>
      </w:r>
      <w:r>
        <w:t>wiederholung, ist das nötig?</w:t>
      </w:r>
    </w:p>
  </w:comment>
  <w:comment w:id="172" w:author="Melanie Steigmeier" w:date="2017-08-29T16:19:00Z" w:initials="MS">
    <w:p w14:paraId="4578502D" w14:textId="6AD86D9F" w:rsidR="00762A97" w:rsidRDefault="00762A97">
      <w:pPr>
        <w:pStyle w:val="Kommentartext"/>
      </w:pPr>
      <w:r>
        <w:rPr>
          <w:rStyle w:val="Kommentarzeichen"/>
        </w:rPr>
        <w:annotationRef/>
      </w:r>
      <w:r>
        <w:t>weg</w:t>
      </w:r>
    </w:p>
  </w:comment>
  <w:comment w:id="180" w:author="Melanie Steigmeier" w:date="2017-08-29T16:52:00Z" w:initials="MS">
    <w:p w14:paraId="2882851D" w14:textId="6094CC86" w:rsidR="00762A97" w:rsidRDefault="00762A97">
      <w:pPr>
        <w:pStyle w:val="Kommentartext"/>
      </w:pPr>
      <w:r>
        <w:rPr>
          <w:rStyle w:val="Kommentarzeichen"/>
        </w:rPr>
        <w:annotationRef/>
      </w:r>
      <w:r>
        <w:t>Fazit</w:t>
      </w:r>
    </w:p>
  </w:comment>
  <w:comment w:id="186" w:author="Melanie Steigmeier" w:date="2017-08-29T17:04:00Z" w:initials="MS">
    <w:p w14:paraId="42AE7272" w14:textId="17307FB4" w:rsidR="00762A97" w:rsidRDefault="00762A97">
      <w:pPr>
        <w:pStyle w:val="Kommentartext"/>
      </w:pPr>
      <w:r>
        <w:rPr>
          <w:rStyle w:val="Kommentarzeichen"/>
        </w:rPr>
        <w:annotationRef/>
      </w:r>
      <w:r>
        <w:t>etwas unklar?</w:t>
      </w:r>
    </w:p>
  </w:comment>
  <w:comment w:id="200" w:author="Melanie Steigmeier" w:date="2017-08-29T18:04:00Z" w:initials="MS">
    <w:p w14:paraId="61ED8BA8" w14:textId="77777777" w:rsidR="00762A97" w:rsidRDefault="00762A97" w:rsidP="00B7245A">
      <w:pPr>
        <w:pStyle w:val="Kommentartext"/>
      </w:pPr>
      <w:r>
        <w:rPr>
          <w:rStyle w:val="Kommentarzeichen"/>
        </w:rPr>
        <w:annotationRef/>
      </w:r>
      <w:r>
        <w:t>Modell Modell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C89B83" w15:done="0"/>
  <w15:commentEx w15:paraId="2702B500" w15:done="0"/>
  <w15:commentEx w15:paraId="2DE6949F" w15:done="0"/>
  <w15:commentEx w15:paraId="6044DCE3" w15:done="0"/>
  <w15:commentEx w15:paraId="70CB1E10" w15:done="0"/>
  <w15:commentEx w15:paraId="35D6B68B" w15:done="0"/>
  <w15:commentEx w15:paraId="56E1DD21" w15:done="0"/>
  <w15:commentEx w15:paraId="0D94FBB6" w15:done="0"/>
  <w15:commentEx w15:paraId="5E8E4E16" w15:done="0"/>
  <w15:commentEx w15:paraId="73660A66" w15:done="0"/>
  <w15:commentEx w15:paraId="14BAAA21" w15:done="0"/>
  <w15:commentEx w15:paraId="454202AF" w15:done="0"/>
  <w15:commentEx w15:paraId="01324529" w15:done="0"/>
  <w15:commentEx w15:paraId="39BAB413" w15:done="0"/>
  <w15:commentEx w15:paraId="2B25E326" w15:done="0"/>
  <w15:commentEx w15:paraId="492D4B93" w15:done="0"/>
  <w15:commentEx w15:paraId="3897A368" w15:done="0"/>
  <w15:commentEx w15:paraId="73E92B49" w15:done="0"/>
  <w15:commentEx w15:paraId="6BFBA4D5" w15:done="0"/>
  <w15:commentEx w15:paraId="3F37A307" w15:done="0"/>
  <w15:commentEx w15:paraId="7F6CD4F1" w15:done="0"/>
  <w15:commentEx w15:paraId="7F77515F" w15:done="0"/>
  <w15:commentEx w15:paraId="25D88F1D" w15:done="0"/>
  <w15:commentEx w15:paraId="42B8A53F" w15:done="0"/>
  <w15:commentEx w15:paraId="77BEA732" w15:done="0"/>
  <w15:commentEx w15:paraId="23585B8C" w15:done="0"/>
  <w15:commentEx w15:paraId="6C88A18F" w15:done="0"/>
  <w15:commentEx w15:paraId="65AA325A" w15:done="0"/>
  <w15:commentEx w15:paraId="44F3EE50" w15:done="0"/>
  <w15:commentEx w15:paraId="3BB068F7" w15:done="0"/>
  <w15:commentEx w15:paraId="0E5DC1FB" w15:done="0"/>
  <w15:commentEx w15:paraId="03E24478" w15:done="0"/>
  <w15:commentEx w15:paraId="239C1344" w15:done="0"/>
  <w15:commentEx w15:paraId="4389CEB5" w15:done="0"/>
  <w15:commentEx w15:paraId="7F80BC10" w15:done="0"/>
  <w15:commentEx w15:paraId="5CCA5B9E" w15:done="0"/>
  <w15:commentEx w15:paraId="209CE58A" w15:done="0"/>
  <w15:commentEx w15:paraId="61572CA0" w15:done="0"/>
  <w15:commentEx w15:paraId="2B158DBE" w15:done="0"/>
  <w15:commentEx w15:paraId="1ED3BD79" w15:done="0"/>
  <w15:commentEx w15:paraId="0D090BCD" w15:done="0"/>
  <w15:commentEx w15:paraId="63179113" w15:done="0"/>
  <w15:commentEx w15:paraId="147C9A2B" w15:done="0"/>
  <w15:commentEx w15:paraId="7E80AE4E" w15:done="0"/>
  <w15:commentEx w15:paraId="4578502D" w15:done="0"/>
  <w15:commentEx w15:paraId="2882851D" w15:done="0"/>
  <w15:commentEx w15:paraId="42AE7272" w15:done="0"/>
  <w15:commentEx w15:paraId="61ED8B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C89B83" w16cid:durableId="1D5022A6"/>
  <w16cid:commentId w16cid:paraId="2702B500" w16cid:durableId="1D5022A7"/>
  <w16cid:commentId w16cid:paraId="2DE6949F" w16cid:durableId="1D5022A8"/>
  <w16cid:commentId w16cid:paraId="6044DCE3" w16cid:durableId="1D5022A9"/>
  <w16cid:commentId w16cid:paraId="70CB1E10" w16cid:durableId="1D5022AA"/>
  <w16cid:commentId w16cid:paraId="35D6B68B" w16cid:durableId="1D5022AB"/>
  <w16cid:commentId w16cid:paraId="56E1DD21" w16cid:durableId="1D5022AC"/>
  <w16cid:commentId w16cid:paraId="0D94FBB6" w16cid:durableId="1D5022AD"/>
  <w16cid:commentId w16cid:paraId="5E8E4E16" w16cid:durableId="1D5022AE"/>
  <w16cid:commentId w16cid:paraId="73660A66" w16cid:durableId="1D5022AF"/>
  <w16cid:commentId w16cid:paraId="14BAAA21" w16cid:durableId="1D5022B0"/>
  <w16cid:commentId w16cid:paraId="454202AF" w16cid:durableId="1D5022B1"/>
  <w16cid:commentId w16cid:paraId="01324529" w16cid:durableId="1D5022B2"/>
  <w16cid:commentId w16cid:paraId="39BAB413" w16cid:durableId="1D5022B3"/>
  <w16cid:commentId w16cid:paraId="2B25E326" w16cid:durableId="1D5022B4"/>
  <w16cid:commentId w16cid:paraId="492D4B93" w16cid:durableId="1D5022B5"/>
  <w16cid:commentId w16cid:paraId="3897A368" w16cid:durableId="1D5022B6"/>
  <w16cid:commentId w16cid:paraId="73E92B49" w16cid:durableId="1D5022B7"/>
  <w16cid:commentId w16cid:paraId="6BFBA4D5" w16cid:durableId="1D5022B8"/>
  <w16cid:commentId w16cid:paraId="3F37A307" w16cid:durableId="1D5022B9"/>
  <w16cid:commentId w16cid:paraId="7F6CD4F1" w16cid:durableId="1D5022BA"/>
  <w16cid:commentId w16cid:paraId="7F77515F" w16cid:durableId="1D5022BB"/>
  <w16cid:commentId w16cid:paraId="25D88F1D" w16cid:durableId="1D5022BC"/>
  <w16cid:commentId w16cid:paraId="42B8A53F" w16cid:durableId="1D5022BD"/>
  <w16cid:commentId w16cid:paraId="77BEA732" w16cid:durableId="1D5022BE"/>
  <w16cid:commentId w16cid:paraId="23585B8C" w16cid:durableId="1D5022BF"/>
  <w16cid:commentId w16cid:paraId="6C88A18F" w16cid:durableId="1D5022C0"/>
  <w16cid:commentId w16cid:paraId="65AA325A" w16cid:durableId="1D5022C1"/>
  <w16cid:commentId w16cid:paraId="44F3EE50" w16cid:durableId="1D5022C2"/>
  <w16cid:commentId w16cid:paraId="3BB068F7" w16cid:durableId="1D5022C3"/>
  <w16cid:commentId w16cid:paraId="0E5DC1FB" w16cid:durableId="1D5022C4"/>
  <w16cid:commentId w16cid:paraId="03E24478" w16cid:durableId="1D5022C5"/>
  <w16cid:commentId w16cid:paraId="239C1344" w16cid:durableId="1D5022C6"/>
  <w16cid:commentId w16cid:paraId="4389CEB5" w16cid:durableId="1D5022C7"/>
  <w16cid:commentId w16cid:paraId="7F80BC10" w16cid:durableId="1D5022C8"/>
  <w16cid:commentId w16cid:paraId="5CCA5B9E" w16cid:durableId="1D5022C9"/>
  <w16cid:commentId w16cid:paraId="209CE58A" w16cid:durableId="1D5022CA"/>
  <w16cid:commentId w16cid:paraId="61572CA0" w16cid:durableId="1D5022CB"/>
  <w16cid:commentId w16cid:paraId="2B158DBE" w16cid:durableId="1D5022CC"/>
  <w16cid:commentId w16cid:paraId="1ED3BD79" w16cid:durableId="1D5022CD"/>
  <w16cid:commentId w16cid:paraId="0D090BCD" w16cid:durableId="1D5022CE"/>
  <w16cid:commentId w16cid:paraId="63179113" w16cid:durableId="1D5022CF"/>
  <w16cid:commentId w16cid:paraId="147C9A2B" w16cid:durableId="1D5022D0"/>
  <w16cid:commentId w16cid:paraId="7E80AE4E" w16cid:durableId="1D5022D1"/>
  <w16cid:commentId w16cid:paraId="4578502D" w16cid:durableId="1D5022D2"/>
  <w16cid:commentId w16cid:paraId="2882851D" w16cid:durableId="1D5022D3"/>
  <w16cid:commentId w16cid:paraId="42AE7272" w16cid:durableId="1D5022D4"/>
  <w16cid:commentId w16cid:paraId="61ED8BA8" w16cid:durableId="1D502D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3FE49" w14:textId="77777777" w:rsidR="008349CD" w:rsidRDefault="008349CD">
      <w:r>
        <w:separator/>
      </w:r>
    </w:p>
  </w:endnote>
  <w:endnote w:type="continuationSeparator" w:id="0">
    <w:p w14:paraId="5DA707BB" w14:textId="77777777" w:rsidR="008349CD" w:rsidRDefault="008349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775EE" w14:textId="0901F645" w:rsidR="00762A97" w:rsidRDefault="00762A97"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E80F9B" w:rsidRPr="00E80F9B">
      <w:rPr>
        <w:b/>
        <w:bCs/>
        <w:noProof/>
        <w:lang w:val="de-DE"/>
      </w:rPr>
      <w:t>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E80F9B" w:rsidRPr="00E80F9B">
      <w:rPr>
        <w:b/>
        <w:bCs/>
        <w:noProof/>
        <w:lang w:val="de-DE"/>
      </w:rPr>
      <w:t>57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098B00" w14:textId="77777777" w:rsidR="008349CD" w:rsidRDefault="008349CD">
      <w:r>
        <w:separator/>
      </w:r>
    </w:p>
  </w:footnote>
  <w:footnote w:type="continuationSeparator" w:id="0">
    <w:p w14:paraId="50A775C4" w14:textId="77777777" w:rsidR="008349CD" w:rsidRDefault="008349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77777777" w:rsidR="00762A97" w:rsidRDefault="00762A97" w:rsidP="00B52C34">
    <w:pPr>
      <w:pStyle w:val="Kopfzeile"/>
      <w:jc w:val="right"/>
    </w:pPr>
    <w:r>
      <w:rPr>
        <w:noProof/>
        <w:lang w:val="de-DE"/>
      </w:rPr>
      <w:drawing>
        <wp:inline distT="0" distB="0" distL="0" distR="0" wp14:anchorId="43A06839" wp14:editId="7BCB2C8B">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4E8A"/>
    <w:rsid w:val="000C59F2"/>
    <w:rsid w:val="000C5D7C"/>
    <w:rsid w:val="000C6597"/>
    <w:rsid w:val="000D0392"/>
    <w:rsid w:val="000D20AF"/>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3C9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6B25"/>
    <w:rsid w:val="002F747D"/>
    <w:rsid w:val="002F7D47"/>
    <w:rsid w:val="00300650"/>
    <w:rsid w:val="0030228F"/>
    <w:rsid w:val="00303970"/>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926"/>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615"/>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11D"/>
    <w:rsid w:val="00792448"/>
    <w:rsid w:val="00792667"/>
    <w:rsid w:val="007927ED"/>
    <w:rsid w:val="00793F46"/>
    <w:rsid w:val="0079449A"/>
    <w:rsid w:val="007946BB"/>
    <w:rsid w:val="007960B8"/>
    <w:rsid w:val="007965F7"/>
    <w:rsid w:val="0079785C"/>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2C77"/>
    <w:rsid w:val="00803932"/>
    <w:rsid w:val="00804A19"/>
    <w:rsid w:val="00804BEC"/>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605C"/>
    <w:rsid w:val="00896257"/>
    <w:rsid w:val="00896357"/>
    <w:rsid w:val="008A0F07"/>
    <w:rsid w:val="008A1E36"/>
    <w:rsid w:val="008A2C5B"/>
    <w:rsid w:val="008A53AF"/>
    <w:rsid w:val="008A64FD"/>
    <w:rsid w:val="008A74DD"/>
    <w:rsid w:val="008B01FF"/>
    <w:rsid w:val="008B2323"/>
    <w:rsid w:val="008B2E42"/>
    <w:rsid w:val="008B540E"/>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3185C"/>
    <w:rsid w:val="00931CF4"/>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24A0"/>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C2E"/>
    <w:rsid w:val="00AA1764"/>
    <w:rsid w:val="00AA1DD5"/>
    <w:rsid w:val="00AA3205"/>
    <w:rsid w:val="00AA37ED"/>
    <w:rsid w:val="00AA483A"/>
    <w:rsid w:val="00AA5383"/>
    <w:rsid w:val="00AA6413"/>
    <w:rsid w:val="00AA7281"/>
    <w:rsid w:val="00AB1C8A"/>
    <w:rsid w:val="00AB22A5"/>
    <w:rsid w:val="00AB490C"/>
    <w:rsid w:val="00AB5CCA"/>
    <w:rsid w:val="00AB5E84"/>
    <w:rsid w:val="00AB7561"/>
    <w:rsid w:val="00AC1610"/>
    <w:rsid w:val="00AC3BB5"/>
    <w:rsid w:val="00AC51A8"/>
    <w:rsid w:val="00AC6D93"/>
    <w:rsid w:val="00AD06D1"/>
    <w:rsid w:val="00AD2B47"/>
    <w:rsid w:val="00AD322F"/>
    <w:rsid w:val="00AD5BEE"/>
    <w:rsid w:val="00AD69B7"/>
    <w:rsid w:val="00AD7024"/>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6394F"/>
    <w:rsid w:val="00B63998"/>
    <w:rsid w:val="00B64466"/>
    <w:rsid w:val="00B65AF5"/>
    <w:rsid w:val="00B675EE"/>
    <w:rsid w:val="00B72303"/>
    <w:rsid w:val="00B7245A"/>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1C35"/>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21F"/>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DF7A6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0F9B"/>
    <w:rsid w:val="00E81B2F"/>
    <w:rsid w:val="00E842F8"/>
    <w:rsid w:val="00E845A4"/>
    <w:rsid w:val="00E85287"/>
    <w:rsid w:val="00E8587C"/>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BC874F1C-C580-4FE2-B56E-AE3500A44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file:///C:\Masterarbeit\schriftliche%20Arbeit\Masterarbeit\20170502_ETIC2_Masterarbeit_Stucki_A_v12.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46F8B1BF-68FA-4B0D-AC56-49D545793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57</Pages>
  <Words>16555</Words>
  <Characters>104298</Characters>
  <Application>Microsoft Office Word</Application>
  <DocSecurity>0</DocSecurity>
  <Lines>869</Lines>
  <Paragraphs>241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120612</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2</cp:revision>
  <cp:lastPrinted>2017-08-26T13:27:00Z</cp:lastPrinted>
  <dcterms:created xsi:type="dcterms:W3CDTF">2017-08-29T18:23:00Z</dcterms:created>
  <dcterms:modified xsi:type="dcterms:W3CDTF">2017-08-29T18:23:00Z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