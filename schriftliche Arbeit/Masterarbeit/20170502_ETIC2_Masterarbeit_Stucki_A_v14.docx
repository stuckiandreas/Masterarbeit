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535322" r:id="rId9">
            <o:FieldCodes>\s</o:FieldCodes>
          </o:OLEObject>
        </w:object>
      </w:r>
    </w:p>
    <w:sdt>
      <w:sdtPr>
        <w:rPr>
          <w:rFonts w:ascii="Arial" w:eastAsiaTheme="minorEastAsia" w:hAnsi="Arial" w:cstheme="minorBidi"/>
          <w:b w:val="0"/>
          <w:color w:val="auto"/>
          <w:sz w:val="22"/>
          <w:szCs w:val="22"/>
          <w:lang w:val="de-DE" w:eastAsia="en-US" w:bidi="th-TH"/>
        </w:rPr>
        <w:id w:val="-1965188803"/>
        <w:docPartObj>
          <w:docPartGallery w:val="Table of Contents"/>
          <w:docPartUnique/>
        </w:docPartObj>
      </w:sdtPr>
      <w:sdtEndPr>
        <w:rPr>
          <w:rFonts w:ascii="Times New Roman" w:hAnsi="Times New Roman"/>
          <w:bCs/>
        </w:rPr>
      </w:sdtEndPr>
      <w:sdtContent>
        <w:p w:rsidR="000062EE" w:rsidRDefault="000062EE" w:rsidP="000062EE">
          <w:pPr>
            <w:pStyle w:val="Inhaltsverzeichnisberschrift"/>
            <w:rPr>
              <w:rFonts w:ascii="Arial" w:eastAsiaTheme="minorEastAsia" w:hAnsi="Arial" w:cstheme="minorBidi"/>
              <w:b w:val="0"/>
              <w:color w:val="auto"/>
              <w:sz w:val="22"/>
              <w:szCs w:val="22"/>
              <w:lang w:val="de-DE" w:eastAsia="en-US" w:bidi="th-TH"/>
            </w:rPr>
          </w:pPr>
          <w:r w:rsidRPr="004C07F3">
            <w:rPr>
              <w:rFonts w:ascii="Arial" w:eastAsiaTheme="minorEastAsia" w:hAnsi="Arial" w:cstheme="minorBidi"/>
              <w:b w:val="0"/>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4567E"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525510" w:history="1">
            <w:r w:rsidR="00D4567E" w:rsidRPr="005018C0">
              <w:rPr>
                <w:rStyle w:val="Hyperlink"/>
                <w:noProof/>
              </w:rPr>
              <w:t>ETIC2 zur Verwaltung von Ventiltests</w:t>
            </w:r>
            <w:r w:rsidR="00D4567E">
              <w:rPr>
                <w:noProof/>
                <w:webHidden/>
              </w:rPr>
              <w:tab/>
            </w:r>
            <w:r w:rsidR="00D4567E">
              <w:rPr>
                <w:noProof/>
                <w:webHidden/>
              </w:rPr>
              <w:fldChar w:fldCharType="begin"/>
            </w:r>
            <w:r w:rsidR="00D4567E">
              <w:rPr>
                <w:noProof/>
                <w:webHidden/>
              </w:rPr>
              <w:instrText xml:space="preserve"> PAGEREF _Toc491525510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1" w:history="1">
            <w:r w:rsidR="00D4567E" w:rsidRPr="005018C0">
              <w:rPr>
                <w:rStyle w:val="Hyperlink"/>
                <w:noProof/>
                <w:lang w:val="en-US"/>
              </w:rPr>
              <w:t>1</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Einleitung</w:t>
            </w:r>
            <w:r w:rsidR="00D4567E">
              <w:rPr>
                <w:noProof/>
                <w:webHidden/>
              </w:rPr>
              <w:tab/>
            </w:r>
            <w:r w:rsidR="00D4567E">
              <w:rPr>
                <w:noProof/>
                <w:webHidden/>
              </w:rPr>
              <w:fldChar w:fldCharType="begin"/>
            </w:r>
            <w:r w:rsidR="00D4567E">
              <w:rPr>
                <w:noProof/>
                <w:webHidden/>
              </w:rPr>
              <w:instrText xml:space="preserve"> PAGEREF _Toc491525511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2" w:history="1">
            <w:r w:rsidR="00D4567E" w:rsidRPr="005018C0">
              <w:rPr>
                <w:rStyle w:val="Hyperlink"/>
                <w:noProof/>
                <w:lang w:val="en-US"/>
              </w:rPr>
              <w:t>2</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Grundlagen</w:t>
            </w:r>
            <w:r w:rsidR="00D4567E">
              <w:rPr>
                <w:noProof/>
                <w:webHidden/>
              </w:rPr>
              <w:tab/>
            </w:r>
            <w:r w:rsidR="00D4567E">
              <w:rPr>
                <w:noProof/>
                <w:webHidden/>
              </w:rPr>
              <w:fldChar w:fldCharType="begin"/>
            </w:r>
            <w:r w:rsidR="00D4567E">
              <w:rPr>
                <w:noProof/>
                <w:webHidden/>
              </w:rPr>
              <w:instrText xml:space="preserve"> PAGEREF _Toc491525512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3" w:history="1">
            <w:r w:rsidR="00D4567E" w:rsidRPr="005018C0">
              <w:rPr>
                <w:rStyle w:val="Hyperlink"/>
                <w:noProof/>
              </w:rPr>
              <w:t>2.1</w:t>
            </w:r>
            <w:r w:rsidR="00D4567E">
              <w:rPr>
                <w:rFonts w:asciiTheme="minorHAnsi" w:eastAsiaTheme="minorEastAsia" w:hAnsiTheme="minorHAnsi" w:cstheme="minorBidi"/>
                <w:smallCaps w:val="0"/>
                <w:noProof/>
                <w:szCs w:val="22"/>
                <w:lang w:eastAsia="de-CH"/>
              </w:rPr>
              <w:tab/>
            </w:r>
            <w:r w:rsidR="00D4567E" w:rsidRPr="005018C0">
              <w:rPr>
                <w:rStyle w:val="Hyperlink"/>
                <w:noProof/>
              </w:rPr>
              <w:t>Situation</w:t>
            </w:r>
            <w:r w:rsidR="00D4567E">
              <w:rPr>
                <w:noProof/>
                <w:webHidden/>
              </w:rPr>
              <w:tab/>
            </w:r>
            <w:r w:rsidR="00D4567E">
              <w:rPr>
                <w:noProof/>
                <w:webHidden/>
              </w:rPr>
              <w:fldChar w:fldCharType="begin"/>
            </w:r>
            <w:r w:rsidR="00D4567E">
              <w:rPr>
                <w:noProof/>
                <w:webHidden/>
              </w:rPr>
              <w:instrText xml:space="preserve"> PAGEREF _Toc491525513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4" w:history="1">
            <w:r w:rsidR="00D4567E" w:rsidRPr="005018C0">
              <w:rPr>
                <w:rStyle w:val="Hyperlink"/>
                <w:noProof/>
              </w:rPr>
              <w:t>2.1.1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Controller</w:t>
            </w:r>
            <w:r w:rsidR="00D4567E">
              <w:rPr>
                <w:noProof/>
                <w:webHidden/>
              </w:rPr>
              <w:tab/>
            </w:r>
            <w:r w:rsidR="00D4567E">
              <w:rPr>
                <w:noProof/>
                <w:webHidden/>
              </w:rPr>
              <w:fldChar w:fldCharType="begin"/>
            </w:r>
            <w:r w:rsidR="00D4567E">
              <w:rPr>
                <w:noProof/>
                <w:webHidden/>
              </w:rPr>
              <w:instrText xml:space="preserve"> PAGEREF _Toc491525514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5" w:history="1">
            <w:r w:rsidR="00D4567E" w:rsidRPr="005018C0">
              <w:rPr>
                <w:rStyle w:val="Hyperlink"/>
                <w:noProof/>
              </w:rPr>
              <w:t>2.1.2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w:t>
            </w:r>
            <w:r w:rsidR="00D4567E">
              <w:rPr>
                <w:noProof/>
                <w:webHidden/>
              </w:rPr>
              <w:tab/>
            </w:r>
            <w:r w:rsidR="00D4567E">
              <w:rPr>
                <w:noProof/>
                <w:webHidden/>
              </w:rPr>
              <w:fldChar w:fldCharType="begin"/>
            </w:r>
            <w:r w:rsidR="00D4567E">
              <w:rPr>
                <w:noProof/>
                <w:webHidden/>
              </w:rPr>
              <w:instrText xml:space="preserve"> PAGEREF _Toc491525515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6" w:history="1">
            <w:r w:rsidR="00D4567E" w:rsidRPr="005018C0">
              <w:rPr>
                <w:rStyle w:val="Hyperlink"/>
                <w:noProof/>
              </w:rPr>
              <w:t>2.1.3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_Toc491525516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7" w:history="1">
            <w:r w:rsidR="00D4567E" w:rsidRPr="005018C0">
              <w:rPr>
                <w:rStyle w:val="Hyperlink"/>
                <w:noProof/>
              </w:rPr>
              <w:t>2.2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_Toc491525517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8" w:history="1">
            <w:r w:rsidR="00D4567E" w:rsidRPr="005018C0">
              <w:rPr>
                <w:rStyle w:val="Hyperlink"/>
                <w:noProof/>
              </w:rPr>
              <w:t>2.2.1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Ventil Hardware</w:t>
            </w:r>
            <w:r w:rsidR="00D4567E">
              <w:rPr>
                <w:noProof/>
                <w:webHidden/>
              </w:rPr>
              <w:tab/>
            </w:r>
            <w:r w:rsidR="00D4567E">
              <w:rPr>
                <w:noProof/>
                <w:webHidden/>
              </w:rPr>
              <w:fldChar w:fldCharType="begin"/>
            </w:r>
            <w:r w:rsidR="00D4567E">
              <w:rPr>
                <w:noProof/>
                <w:webHidden/>
              </w:rPr>
              <w:instrText xml:space="preserve"> PAGEREF _Toc491525518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9" w:history="1">
            <w:r w:rsidR="00D4567E" w:rsidRPr="005018C0">
              <w:rPr>
                <w:rStyle w:val="Hyperlink"/>
                <w:noProof/>
              </w:rPr>
              <w:t>2.2.2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Hardware (NI PXI)</w:t>
            </w:r>
            <w:r w:rsidR="00D4567E">
              <w:rPr>
                <w:noProof/>
                <w:webHidden/>
              </w:rPr>
              <w:tab/>
            </w:r>
            <w:r w:rsidR="00D4567E">
              <w:rPr>
                <w:noProof/>
                <w:webHidden/>
              </w:rPr>
              <w:fldChar w:fldCharType="begin"/>
            </w:r>
            <w:r w:rsidR="00D4567E">
              <w:rPr>
                <w:noProof/>
                <w:webHidden/>
              </w:rPr>
              <w:instrText xml:space="preserve"> PAGEREF _Toc491525519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0" w:history="1">
            <w:r w:rsidR="00D4567E" w:rsidRPr="005018C0">
              <w:rPr>
                <w:rStyle w:val="Hyperlink"/>
                <w:noProof/>
              </w:rPr>
              <w:t>2.2.3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_Toc491525520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1" w:history="1">
            <w:r w:rsidR="00D4567E" w:rsidRPr="005018C0">
              <w:rPr>
                <w:rStyle w:val="Hyperlink"/>
                <w:noProof/>
              </w:rPr>
              <w:t>2.2.4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ParameterStructBuild</w:t>
            </w:r>
            <w:r w:rsidR="00D4567E">
              <w:rPr>
                <w:noProof/>
                <w:webHidden/>
              </w:rPr>
              <w:tab/>
            </w:r>
            <w:r w:rsidR="00D4567E">
              <w:rPr>
                <w:noProof/>
                <w:webHidden/>
              </w:rPr>
              <w:fldChar w:fldCharType="begin"/>
            </w:r>
            <w:r w:rsidR="00D4567E">
              <w:rPr>
                <w:noProof/>
                <w:webHidden/>
              </w:rPr>
              <w:instrText xml:space="preserve"> PAGEREF _Toc491525521 \h </w:instrText>
            </w:r>
            <w:r w:rsidR="00D4567E">
              <w:rPr>
                <w:noProof/>
                <w:webHidden/>
              </w:rPr>
            </w:r>
            <w:r w:rsidR="00D4567E">
              <w:rPr>
                <w:noProof/>
                <w:webHidden/>
              </w:rPr>
              <w:fldChar w:fldCharType="separate"/>
            </w:r>
            <w:r w:rsidR="00D4567E">
              <w:rPr>
                <w:noProof/>
                <w:webHidden/>
              </w:rPr>
              <w:t>11</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2" w:history="1">
            <w:r w:rsidR="00D4567E" w:rsidRPr="005018C0">
              <w:rPr>
                <w:rStyle w:val="Hyperlink"/>
                <w:noProof/>
              </w:rPr>
              <w:t>2.2.5</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_Toc491525522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3" w:history="1">
            <w:r w:rsidR="00D4567E" w:rsidRPr="005018C0">
              <w:rPr>
                <w:rStyle w:val="Hyperlink"/>
                <w:noProof/>
              </w:rPr>
              <w:t>2.2.6</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 (Test Tool)</w:t>
            </w:r>
            <w:r w:rsidR="00D4567E">
              <w:rPr>
                <w:noProof/>
                <w:webHidden/>
              </w:rPr>
              <w:tab/>
            </w:r>
            <w:r w:rsidR="00D4567E">
              <w:rPr>
                <w:noProof/>
                <w:webHidden/>
              </w:rPr>
              <w:fldChar w:fldCharType="begin"/>
            </w:r>
            <w:r w:rsidR="00D4567E">
              <w:rPr>
                <w:noProof/>
                <w:webHidden/>
              </w:rPr>
              <w:instrText xml:space="preserve"> PAGEREF _Toc491525523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4" w:history="1">
            <w:r w:rsidR="00D4567E" w:rsidRPr="005018C0">
              <w:rPr>
                <w:rStyle w:val="Hyperlink"/>
                <w:noProof/>
              </w:rPr>
              <w:t>2.2.7</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_Toc491525524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5" w:history="1">
            <w:r w:rsidR="00D4567E" w:rsidRPr="005018C0">
              <w:rPr>
                <w:rStyle w:val="Hyperlink"/>
                <w:noProof/>
              </w:rPr>
              <w:t>2.2.8</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 Database</w:t>
            </w:r>
            <w:r w:rsidR="00D4567E">
              <w:rPr>
                <w:noProof/>
                <w:webHidden/>
              </w:rPr>
              <w:tab/>
            </w:r>
            <w:r w:rsidR="00D4567E">
              <w:rPr>
                <w:noProof/>
                <w:webHidden/>
              </w:rPr>
              <w:fldChar w:fldCharType="begin"/>
            </w:r>
            <w:r w:rsidR="00D4567E">
              <w:rPr>
                <w:noProof/>
                <w:webHidden/>
              </w:rPr>
              <w:instrText xml:space="preserve"> PAGEREF _Toc491525525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26" w:history="1">
            <w:r w:rsidR="00D4567E" w:rsidRPr="005018C0">
              <w:rPr>
                <w:rStyle w:val="Hyperlink"/>
                <w:noProof/>
                <w:lang w:val="en-US"/>
              </w:rPr>
              <w:t>3</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Zielsetzung</w:t>
            </w:r>
            <w:r w:rsidR="00D4567E">
              <w:rPr>
                <w:noProof/>
                <w:webHidden/>
              </w:rPr>
              <w:tab/>
            </w:r>
            <w:r w:rsidR="00D4567E">
              <w:rPr>
                <w:noProof/>
                <w:webHidden/>
              </w:rPr>
              <w:fldChar w:fldCharType="begin"/>
            </w:r>
            <w:r w:rsidR="00D4567E">
              <w:rPr>
                <w:noProof/>
                <w:webHidden/>
              </w:rPr>
              <w:instrText xml:space="preserve"> PAGEREF _Toc491525526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7" w:history="1">
            <w:r w:rsidR="00D4567E" w:rsidRPr="005018C0">
              <w:rPr>
                <w:rStyle w:val="Hyperlink"/>
                <w:noProof/>
              </w:rPr>
              <w:t>3.1</w:t>
            </w:r>
            <w:r w:rsidR="00D4567E">
              <w:rPr>
                <w:rFonts w:asciiTheme="minorHAnsi" w:eastAsiaTheme="minorEastAsia" w:hAnsiTheme="minorHAnsi" w:cstheme="minorBidi"/>
                <w:smallCaps w:val="0"/>
                <w:noProof/>
                <w:szCs w:val="22"/>
                <w:lang w:eastAsia="de-CH"/>
              </w:rPr>
              <w:tab/>
            </w:r>
            <w:r w:rsidR="00D4567E" w:rsidRPr="005018C0">
              <w:rPr>
                <w:rStyle w:val="Hyperlink"/>
                <w:noProof/>
              </w:rPr>
              <w:t>Ziele zum Startzeitpunkt</w:t>
            </w:r>
            <w:r w:rsidR="00D4567E">
              <w:rPr>
                <w:noProof/>
                <w:webHidden/>
              </w:rPr>
              <w:tab/>
            </w:r>
            <w:r w:rsidR="00D4567E">
              <w:rPr>
                <w:noProof/>
                <w:webHidden/>
              </w:rPr>
              <w:fldChar w:fldCharType="begin"/>
            </w:r>
            <w:r w:rsidR="00D4567E">
              <w:rPr>
                <w:noProof/>
                <w:webHidden/>
              </w:rPr>
              <w:instrText xml:space="preserve"> PAGEREF _Toc491525527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8" w:history="1">
            <w:r w:rsidR="00D4567E" w:rsidRPr="005018C0">
              <w:rPr>
                <w:rStyle w:val="Hyperlink"/>
                <w:noProof/>
                <w:lang w:val="de-DE"/>
              </w:rPr>
              <w:t>3.2</w:t>
            </w:r>
            <w:r w:rsidR="00D4567E">
              <w:rPr>
                <w:rFonts w:asciiTheme="minorHAnsi" w:eastAsiaTheme="minorEastAsia" w:hAnsiTheme="minorHAnsi" w:cstheme="minorBidi"/>
                <w:smallCaps w:val="0"/>
                <w:noProof/>
                <w:szCs w:val="22"/>
                <w:lang w:eastAsia="de-CH"/>
              </w:rPr>
              <w:tab/>
            </w:r>
            <w:r w:rsidR="00D4567E" w:rsidRPr="005018C0">
              <w:rPr>
                <w:rStyle w:val="Hyperlink"/>
                <w:noProof/>
                <w:lang w:val="de-DE"/>
              </w:rPr>
              <w:t>Ziele nach der ersten Analyse</w:t>
            </w:r>
            <w:r w:rsidR="00D4567E">
              <w:rPr>
                <w:noProof/>
                <w:webHidden/>
              </w:rPr>
              <w:tab/>
            </w:r>
            <w:r w:rsidR="00D4567E">
              <w:rPr>
                <w:noProof/>
                <w:webHidden/>
              </w:rPr>
              <w:fldChar w:fldCharType="begin"/>
            </w:r>
            <w:r w:rsidR="00D4567E">
              <w:rPr>
                <w:noProof/>
                <w:webHidden/>
              </w:rPr>
              <w:instrText xml:space="preserve"> PAGEREF _Toc491525528 \h </w:instrText>
            </w:r>
            <w:r w:rsidR="00D4567E">
              <w:rPr>
                <w:noProof/>
                <w:webHidden/>
              </w:rPr>
            </w:r>
            <w:r w:rsidR="00D4567E">
              <w:rPr>
                <w:noProof/>
                <w:webHidden/>
              </w:rPr>
              <w:fldChar w:fldCharType="separate"/>
            </w:r>
            <w:r w:rsidR="00D4567E">
              <w:rPr>
                <w:noProof/>
                <w:webHidden/>
              </w:rPr>
              <w:t>17</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9" w:history="1">
            <w:r w:rsidR="00D4567E" w:rsidRPr="005018C0">
              <w:rPr>
                <w:rStyle w:val="Hyperlink"/>
                <w:noProof/>
              </w:rPr>
              <w:t>3.3</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_Toc491525529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0" w:history="1">
            <w:r w:rsidR="00D4567E" w:rsidRPr="005018C0">
              <w:rPr>
                <w:rStyle w:val="Hyperlink"/>
                <w:noProof/>
              </w:rPr>
              <w:t>3.4</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_Toc491525530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1" w:history="1">
            <w:r w:rsidR="00D4567E" w:rsidRPr="005018C0">
              <w:rPr>
                <w:rStyle w:val="Hyperlink"/>
                <w:noProof/>
              </w:rPr>
              <w:t>3.5</w:t>
            </w:r>
            <w:r w:rsidR="00D4567E">
              <w:rPr>
                <w:rFonts w:asciiTheme="minorHAnsi" w:eastAsiaTheme="minorEastAsia" w:hAnsiTheme="minorHAnsi" w:cstheme="minorBidi"/>
                <w:smallCaps w:val="0"/>
                <w:noProof/>
                <w:szCs w:val="22"/>
                <w:lang w:eastAsia="de-CH"/>
              </w:rPr>
              <w:tab/>
            </w:r>
            <w:r w:rsidR="00D4567E" w:rsidRPr="005018C0">
              <w:rPr>
                <w:rStyle w:val="Hyperlink"/>
                <w:noProof/>
              </w:rPr>
              <w:t>Aufgabenbegrenzung</w:t>
            </w:r>
            <w:r w:rsidR="00D4567E">
              <w:rPr>
                <w:noProof/>
                <w:webHidden/>
              </w:rPr>
              <w:tab/>
            </w:r>
            <w:r w:rsidR="00D4567E">
              <w:rPr>
                <w:noProof/>
                <w:webHidden/>
              </w:rPr>
              <w:fldChar w:fldCharType="begin"/>
            </w:r>
            <w:r w:rsidR="00D4567E">
              <w:rPr>
                <w:noProof/>
                <w:webHidden/>
              </w:rPr>
              <w:instrText xml:space="preserve"> PAGEREF _Toc491525531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2" w:history="1">
            <w:r w:rsidR="00D4567E" w:rsidRPr="005018C0">
              <w:rPr>
                <w:rStyle w:val="Hyperlink"/>
                <w:noProof/>
                <w:lang w:val="en-US"/>
              </w:rPr>
              <w:t>4</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Methodik</w:t>
            </w:r>
            <w:r w:rsidR="00D4567E">
              <w:rPr>
                <w:noProof/>
                <w:webHidden/>
              </w:rPr>
              <w:tab/>
            </w:r>
            <w:r w:rsidR="00D4567E">
              <w:rPr>
                <w:noProof/>
                <w:webHidden/>
              </w:rPr>
              <w:fldChar w:fldCharType="begin"/>
            </w:r>
            <w:r w:rsidR="00D4567E">
              <w:rPr>
                <w:noProof/>
                <w:webHidden/>
              </w:rPr>
              <w:instrText xml:space="preserve"> PAGEREF _Toc491525532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3" w:history="1">
            <w:r w:rsidR="00D4567E" w:rsidRPr="005018C0">
              <w:rPr>
                <w:rStyle w:val="Hyperlink"/>
                <w:noProof/>
              </w:rPr>
              <w:t>4.1</w:t>
            </w:r>
            <w:r w:rsidR="00D4567E">
              <w:rPr>
                <w:rFonts w:asciiTheme="minorHAnsi" w:eastAsiaTheme="minorEastAsia" w:hAnsiTheme="minorHAnsi" w:cstheme="minorBidi"/>
                <w:smallCaps w:val="0"/>
                <w:noProof/>
                <w:szCs w:val="22"/>
                <w:lang w:eastAsia="de-CH"/>
              </w:rPr>
              <w:tab/>
            </w:r>
            <w:r w:rsidR="00D4567E" w:rsidRPr="005018C0">
              <w:rPr>
                <w:rStyle w:val="Hyperlink"/>
                <w:noProof/>
              </w:rPr>
              <w:t>Vorgehensweise</w:t>
            </w:r>
            <w:r w:rsidR="00D4567E">
              <w:rPr>
                <w:noProof/>
                <w:webHidden/>
              </w:rPr>
              <w:tab/>
            </w:r>
            <w:r w:rsidR="00D4567E">
              <w:rPr>
                <w:noProof/>
                <w:webHidden/>
              </w:rPr>
              <w:fldChar w:fldCharType="begin"/>
            </w:r>
            <w:r w:rsidR="00D4567E">
              <w:rPr>
                <w:noProof/>
                <w:webHidden/>
              </w:rPr>
              <w:instrText xml:space="preserve"> PAGEREF _Toc491525533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4" w:history="1">
            <w:r w:rsidR="00D4567E" w:rsidRPr="005018C0">
              <w:rPr>
                <w:rStyle w:val="Hyperlink"/>
                <w:noProof/>
              </w:rPr>
              <w:t>4.2</w:t>
            </w:r>
            <w:r w:rsidR="00D4567E">
              <w:rPr>
                <w:rFonts w:asciiTheme="minorHAnsi" w:eastAsiaTheme="minorEastAsia" w:hAnsiTheme="minorHAnsi" w:cstheme="minorBidi"/>
                <w:small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_Toc491525534 \h </w:instrText>
            </w:r>
            <w:r w:rsidR="00D4567E">
              <w:rPr>
                <w:noProof/>
                <w:webHidden/>
              </w:rPr>
            </w:r>
            <w:r w:rsidR="00D4567E">
              <w:rPr>
                <w:noProof/>
                <w:webHidden/>
              </w:rPr>
              <w:fldChar w:fldCharType="separate"/>
            </w:r>
            <w:r w:rsidR="00D4567E">
              <w:rPr>
                <w:noProof/>
                <w:webHidden/>
              </w:rPr>
              <w:t>20</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5" w:history="1">
            <w:r w:rsidR="00D4567E" w:rsidRPr="005018C0">
              <w:rPr>
                <w:rStyle w:val="Hyperlink"/>
                <w:noProof/>
              </w:rPr>
              <w:t>4.2.1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_Toc491525535 \h </w:instrText>
            </w:r>
            <w:r w:rsidR="00D4567E">
              <w:rPr>
                <w:noProof/>
                <w:webHidden/>
              </w:rPr>
            </w:r>
            <w:r w:rsidR="00D4567E">
              <w:rPr>
                <w:noProof/>
                <w:webHidden/>
              </w:rPr>
              <w:fldChar w:fldCharType="separate"/>
            </w:r>
            <w:r w:rsidR="00D4567E">
              <w:rPr>
                <w:noProof/>
                <w:webHidden/>
              </w:rPr>
              <w:t>21</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6" w:history="1">
            <w:r w:rsidR="00D4567E" w:rsidRPr="005018C0">
              <w:rPr>
                <w:rStyle w:val="Hyperlink"/>
                <w:noProof/>
              </w:rPr>
              <w:t>4.2.2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TestUpdateFirmware, TTIC2</w:t>
            </w:r>
            <w:r w:rsidR="00D4567E">
              <w:rPr>
                <w:noProof/>
                <w:webHidden/>
              </w:rPr>
              <w:tab/>
            </w:r>
            <w:r w:rsidR="00D4567E">
              <w:rPr>
                <w:noProof/>
                <w:webHidden/>
              </w:rPr>
              <w:fldChar w:fldCharType="begin"/>
            </w:r>
            <w:r w:rsidR="00D4567E">
              <w:rPr>
                <w:noProof/>
                <w:webHidden/>
              </w:rPr>
              <w:instrText xml:space="preserve"> PAGEREF _Toc491525536 \h </w:instrText>
            </w:r>
            <w:r w:rsidR="00D4567E">
              <w:rPr>
                <w:noProof/>
                <w:webHidden/>
              </w:rPr>
            </w:r>
            <w:r w:rsidR="00D4567E">
              <w:rPr>
                <w:noProof/>
                <w:webHidden/>
              </w:rPr>
              <w:fldChar w:fldCharType="separate"/>
            </w:r>
            <w:r w:rsidR="00D4567E">
              <w:rPr>
                <w:noProof/>
                <w:webHidden/>
              </w:rPr>
              <w:t>22</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7" w:history="1">
            <w:r w:rsidR="00D4567E" w:rsidRPr="005018C0">
              <w:rPr>
                <w:rStyle w:val="Hyperlink"/>
                <w:noProof/>
              </w:rPr>
              <w:t>4.2.3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_Toc491525537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8" w:history="1">
            <w:r w:rsidR="00D4567E" w:rsidRPr="005018C0">
              <w:rPr>
                <w:rStyle w:val="Hyperlink"/>
                <w:noProof/>
                <w:lang w:val="en-US"/>
              </w:rPr>
              <w:t>5</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Auswertung der Testresultate</w:t>
            </w:r>
            <w:r w:rsidR="00D4567E">
              <w:rPr>
                <w:noProof/>
                <w:webHidden/>
              </w:rPr>
              <w:tab/>
            </w:r>
            <w:r w:rsidR="00D4567E">
              <w:rPr>
                <w:noProof/>
                <w:webHidden/>
              </w:rPr>
              <w:fldChar w:fldCharType="begin"/>
            </w:r>
            <w:r w:rsidR="00D4567E">
              <w:rPr>
                <w:noProof/>
                <w:webHidden/>
              </w:rPr>
              <w:instrText xml:space="preserve"> PAGEREF _Toc491525538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9" w:history="1">
            <w:r w:rsidR="00D4567E" w:rsidRPr="005018C0">
              <w:rPr>
                <w:rStyle w:val="Hyperlink"/>
                <w:noProof/>
              </w:rPr>
              <w:t>5.1</w:t>
            </w:r>
            <w:r w:rsidR="00D4567E">
              <w:rPr>
                <w:rFonts w:asciiTheme="minorHAnsi" w:eastAsiaTheme="minorEastAsia" w:hAnsiTheme="minorHAnsi" w:cstheme="minorBidi"/>
                <w:smallCap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_Toc491525539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0" w:history="1">
            <w:r w:rsidR="00D4567E" w:rsidRPr="005018C0">
              <w:rPr>
                <w:rStyle w:val="Hyperlink"/>
                <w:noProof/>
              </w:rPr>
              <w:t>5.1.1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Informationen</w:t>
            </w:r>
            <w:r w:rsidR="00D4567E">
              <w:rPr>
                <w:noProof/>
                <w:webHidden/>
              </w:rPr>
              <w:tab/>
            </w:r>
            <w:r w:rsidR="00D4567E">
              <w:rPr>
                <w:noProof/>
                <w:webHidden/>
              </w:rPr>
              <w:fldChar w:fldCharType="begin"/>
            </w:r>
            <w:r w:rsidR="00D4567E">
              <w:rPr>
                <w:noProof/>
                <w:webHidden/>
              </w:rPr>
              <w:instrText xml:space="preserve"> PAGEREF _Toc491525540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1" w:history="1">
            <w:r w:rsidR="00D4567E" w:rsidRPr="005018C0">
              <w:rPr>
                <w:rStyle w:val="Hyperlink"/>
                <w:noProof/>
              </w:rPr>
              <w:t>5.1.2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Testinformationen</w:t>
            </w:r>
            <w:r w:rsidR="00D4567E">
              <w:rPr>
                <w:noProof/>
                <w:webHidden/>
              </w:rPr>
              <w:tab/>
            </w:r>
            <w:r w:rsidR="00D4567E">
              <w:rPr>
                <w:noProof/>
                <w:webHidden/>
              </w:rPr>
              <w:fldChar w:fldCharType="begin"/>
            </w:r>
            <w:r w:rsidR="00D4567E">
              <w:rPr>
                <w:noProof/>
                <w:webHidden/>
              </w:rPr>
              <w:instrText xml:space="preserve"> PAGEREF _Toc491525541 \h </w:instrText>
            </w:r>
            <w:r w:rsidR="00D4567E">
              <w:rPr>
                <w:noProof/>
                <w:webHidden/>
              </w:rPr>
            </w:r>
            <w:r w:rsidR="00D4567E">
              <w:rPr>
                <w:noProof/>
                <w:webHidden/>
              </w:rPr>
              <w:fldChar w:fldCharType="separate"/>
            </w:r>
            <w:r w:rsidR="00D4567E">
              <w:rPr>
                <w:noProof/>
                <w:webHidden/>
              </w:rPr>
              <w:t>26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2" w:history="1">
            <w:r w:rsidR="00D4567E" w:rsidRPr="005018C0">
              <w:rPr>
                <w:rStyle w:val="Hyperlink"/>
                <w:noProof/>
              </w:rPr>
              <w:t>5.1.3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Testresultate</w:t>
            </w:r>
            <w:r w:rsidR="00D4567E">
              <w:rPr>
                <w:noProof/>
                <w:webHidden/>
              </w:rPr>
              <w:tab/>
            </w:r>
            <w:r w:rsidR="00D4567E">
              <w:rPr>
                <w:noProof/>
                <w:webHidden/>
              </w:rPr>
              <w:fldChar w:fldCharType="begin"/>
            </w:r>
            <w:r w:rsidR="00D4567E">
              <w:rPr>
                <w:noProof/>
                <w:webHidden/>
              </w:rPr>
              <w:instrText xml:space="preserve"> PAGEREF _Toc491525542 \h </w:instrText>
            </w:r>
            <w:r w:rsidR="00D4567E">
              <w:rPr>
                <w:noProof/>
                <w:webHidden/>
              </w:rPr>
            </w:r>
            <w:r w:rsidR="00D4567E">
              <w:rPr>
                <w:noProof/>
                <w:webHidden/>
              </w:rPr>
              <w:fldChar w:fldCharType="separate"/>
            </w:r>
            <w:r w:rsidR="00D4567E">
              <w:rPr>
                <w:noProof/>
                <w:webHidden/>
              </w:rPr>
              <w:t>27</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3" w:history="1">
            <w:r w:rsidR="00D4567E" w:rsidRPr="005018C0">
              <w:rPr>
                <w:rStyle w:val="Hyperlink"/>
                <w:noProof/>
              </w:rPr>
              <w:t>5.1.4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Bugs</w:t>
            </w:r>
            <w:r w:rsidR="00D4567E">
              <w:rPr>
                <w:noProof/>
                <w:webHidden/>
              </w:rPr>
              <w:tab/>
            </w:r>
            <w:r w:rsidR="00D4567E">
              <w:rPr>
                <w:noProof/>
                <w:webHidden/>
              </w:rPr>
              <w:fldChar w:fldCharType="begin"/>
            </w:r>
            <w:r w:rsidR="00D4567E">
              <w:rPr>
                <w:noProof/>
                <w:webHidden/>
              </w:rPr>
              <w:instrText xml:space="preserve"> PAGEREF _Toc491525543 \h </w:instrText>
            </w:r>
            <w:r w:rsidR="00D4567E">
              <w:rPr>
                <w:noProof/>
                <w:webHidden/>
              </w:rPr>
            </w:r>
            <w:r w:rsidR="00D4567E">
              <w:rPr>
                <w:noProof/>
                <w:webHidden/>
              </w:rPr>
              <w:fldChar w:fldCharType="separate"/>
            </w:r>
            <w:r w:rsidR="00D4567E">
              <w:rPr>
                <w:noProof/>
                <w:webHidden/>
              </w:rPr>
              <w:t>29</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4" w:history="1">
            <w:r w:rsidR="00D4567E" w:rsidRPr="005018C0">
              <w:rPr>
                <w:rStyle w:val="Hyperlink"/>
                <w:noProof/>
              </w:rPr>
              <w:t>5.2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_Toc491525544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5" w:history="1">
            <w:r w:rsidR="00D4567E" w:rsidRPr="005018C0">
              <w:rPr>
                <w:rStyle w:val="Hyperlink"/>
                <w:noProof/>
              </w:rPr>
              <w:t>5.2.1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Testinformationen</w:t>
            </w:r>
            <w:r w:rsidR="00D4567E">
              <w:rPr>
                <w:noProof/>
                <w:webHidden/>
              </w:rPr>
              <w:tab/>
            </w:r>
            <w:r w:rsidR="00D4567E">
              <w:rPr>
                <w:noProof/>
                <w:webHidden/>
              </w:rPr>
              <w:fldChar w:fldCharType="begin"/>
            </w:r>
            <w:r w:rsidR="00D4567E">
              <w:rPr>
                <w:noProof/>
                <w:webHidden/>
              </w:rPr>
              <w:instrText xml:space="preserve"> PAGEREF _Toc491525545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6" w:history="1">
            <w:r w:rsidR="00D4567E" w:rsidRPr="005018C0">
              <w:rPr>
                <w:rStyle w:val="Hyperlink"/>
                <w:noProof/>
              </w:rPr>
              <w:t>5.2.2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an TestUpdateFirmware über Umgebungsvariablen</w:t>
            </w:r>
            <w:r w:rsidR="00D4567E">
              <w:rPr>
                <w:noProof/>
                <w:webHidden/>
              </w:rPr>
              <w:tab/>
            </w:r>
            <w:r w:rsidR="00D4567E">
              <w:rPr>
                <w:noProof/>
                <w:webHidden/>
              </w:rPr>
              <w:fldChar w:fldCharType="begin"/>
            </w:r>
            <w:r w:rsidR="00D4567E">
              <w:rPr>
                <w:noProof/>
                <w:webHidden/>
              </w:rPr>
              <w:instrText xml:space="preserve"> PAGEREF _Toc491525546 \h </w:instrText>
            </w:r>
            <w:r w:rsidR="00D4567E">
              <w:rPr>
                <w:noProof/>
                <w:webHidden/>
              </w:rPr>
            </w:r>
            <w:r w:rsidR="00D4567E">
              <w:rPr>
                <w:noProof/>
                <w:webHidden/>
              </w:rPr>
              <w:fldChar w:fldCharType="separate"/>
            </w:r>
            <w:r w:rsidR="00D4567E">
              <w:rPr>
                <w:noProof/>
                <w:webHidden/>
              </w:rPr>
              <w:t>32</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7" w:history="1">
            <w:r w:rsidR="00D4567E" w:rsidRPr="005018C0">
              <w:rPr>
                <w:rStyle w:val="Hyperlink"/>
                <w:noProof/>
              </w:rPr>
              <w:t>5.3</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_Toc491525547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8" w:history="1">
            <w:r w:rsidR="00D4567E" w:rsidRPr="005018C0">
              <w:rPr>
                <w:rStyle w:val="Hyperlink"/>
                <w:noProof/>
              </w:rPr>
              <w:t>5.3.1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Anweisung Update Testinformationen</w:t>
            </w:r>
            <w:r w:rsidR="00D4567E">
              <w:rPr>
                <w:noProof/>
                <w:webHidden/>
              </w:rPr>
              <w:tab/>
            </w:r>
            <w:r w:rsidR="00D4567E">
              <w:rPr>
                <w:noProof/>
                <w:webHidden/>
              </w:rPr>
              <w:fldChar w:fldCharType="begin"/>
            </w:r>
            <w:r w:rsidR="00D4567E">
              <w:rPr>
                <w:noProof/>
                <w:webHidden/>
              </w:rPr>
              <w:instrText xml:space="preserve"> PAGEREF _Toc491525548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9" w:history="1">
            <w:r w:rsidR="00D4567E" w:rsidRPr="005018C0">
              <w:rPr>
                <w:rStyle w:val="Hyperlink"/>
                <w:noProof/>
              </w:rPr>
              <w:t>5.3.2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Abfrage Testinformationen</w:t>
            </w:r>
            <w:r w:rsidR="00D4567E">
              <w:rPr>
                <w:noProof/>
                <w:webHidden/>
              </w:rPr>
              <w:tab/>
            </w:r>
            <w:r w:rsidR="00D4567E">
              <w:rPr>
                <w:noProof/>
                <w:webHidden/>
              </w:rPr>
              <w:fldChar w:fldCharType="begin"/>
            </w:r>
            <w:r w:rsidR="00D4567E">
              <w:rPr>
                <w:noProof/>
                <w:webHidden/>
              </w:rPr>
              <w:instrText xml:space="preserve"> PAGEREF _Toc491525549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0" w:history="1">
            <w:r w:rsidR="00D4567E" w:rsidRPr="005018C0">
              <w:rPr>
                <w:rStyle w:val="Hyperlink"/>
                <w:noProof/>
              </w:rPr>
              <w:t>5.3.3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in SoftwareVersionsDatabase schreiben</w:t>
            </w:r>
            <w:r w:rsidR="00D4567E">
              <w:rPr>
                <w:noProof/>
                <w:webHidden/>
              </w:rPr>
              <w:tab/>
            </w:r>
            <w:r w:rsidR="00D4567E">
              <w:rPr>
                <w:noProof/>
                <w:webHidden/>
              </w:rPr>
              <w:fldChar w:fldCharType="begin"/>
            </w:r>
            <w:r w:rsidR="00D4567E">
              <w:rPr>
                <w:noProof/>
                <w:webHidden/>
              </w:rPr>
              <w:instrText xml:space="preserve"> PAGEREF _Toc491525550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1" w:history="1">
            <w:r w:rsidR="00D4567E" w:rsidRPr="005018C0">
              <w:rPr>
                <w:rStyle w:val="Hyperlink"/>
                <w:noProof/>
              </w:rPr>
              <w:t>5.4</w:t>
            </w:r>
            <w:r w:rsidR="00D4567E">
              <w:rPr>
                <w:rFonts w:asciiTheme="minorHAnsi" w:eastAsiaTheme="minorEastAsia" w:hAnsiTheme="minorHAnsi" w:cstheme="minorBidi"/>
                <w:smallCap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_Toc491525551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2" w:history="1">
            <w:r w:rsidR="00D4567E" w:rsidRPr="005018C0">
              <w:rPr>
                <w:rStyle w:val="Hyperlink"/>
                <w:noProof/>
              </w:rPr>
              <w:t>5.4.1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Auslesung der Testinformationen</w:t>
            </w:r>
            <w:r w:rsidR="00D4567E">
              <w:rPr>
                <w:noProof/>
                <w:webHidden/>
              </w:rPr>
              <w:tab/>
            </w:r>
            <w:r w:rsidR="00D4567E">
              <w:rPr>
                <w:noProof/>
                <w:webHidden/>
              </w:rPr>
              <w:fldChar w:fldCharType="begin"/>
            </w:r>
            <w:r w:rsidR="00D4567E">
              <w:rPr>
                <w:noProof/>
                <w:webHidden/>
              </w:rPr>
              <w:instrText xml:space="preserve"> PAGEREF _Toc491525552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3" w:history="1">
            <w:r w:rsidR="00D4567E" w:rsidRPr="005018C0">
              <w:rPr>
                <w:rStyle w:val="Hyperlink"/>
                <w:noProof/>
              </w:rPr>
              <w:t>5.4.2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Hinterlegung des Grundzustandes</w:t>
            </w:r>
            <w:r w:rsidR="00D4567E">
              <w:rPr>
                <w:noProof/>
                <w:webHidden/>
              </w:rPr>
              <w:tab/>
            </w:r>
            <w:r w:rsidR="00D4567E">
              <w:rPr>
                <w:noProof/>
                <w:webHidden/>
              </w:rPr>
              <w:fldChar w:fldCharType="begin"/>
            </w:r>
            <w:r w:rsidR="00D4567E">
              <w:rPr>
                <w:noProof/>
                <w:webHidden/>
              </w:rPr>
              <w:instrText xml:space="preserve"> PAGEREF _Toc491525553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4" w:history="1">
            <w:r w:rsidR="00D4567E" w:rsidRPr="005018C0">
              <w:rPr>
                <w:rStyle w:val="Hyperlink"/>
                <w:noProof/>
              </w:rPr>
              <w:t>5.4.3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der Testresultate</w:t>
            </w:r>
            <w:r w:rsidR="00D4567E">
              <w:rPr>
                <w:noProof/>
                <w:webHidden/>
              </w:rPr>
              <w:tab/>
            </w:r>
            <w:r w:rsidR="00D4567E">
              <w:rPr>
                <w:noProof/>
                <w:webHidden/>
              </w:rPr>
              <w:fldChar w:fldCharType="begin"/>
            </w:r>
            <w:r w:rsidR="00D4567E">
              <w:rPr>
                <w:noProof/>
                <w:webHidden/>
              </w:rPr>
              <w:instrText xml:space="preserve"> PAGEREF _Toc491525554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5" w:history="1">
            <w:r w:rsidR="00D4567E" w:rsidRPr="005018C0">
              <w:rPr>
                <w:rStyle w:val="Hyperlink"/>
                <w:noProof/>
              </w:rPr>
              <w:t>5.5</w:t>
            </w:r>
            <w:r w:rsidR="00D4567E">
              <w:rPr>
                <w:rFonts w:asciiTheme="minorHAnsi" w:eastAsiaTheme="minorEastAsia" w:hAnsiTheme="minorHAnsi" w:cstheme="minorBidi"/>
                <w:smallCap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_Toc491525555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6" w:history="1">
            <w:r w:rsidR="00D4567E" w:rsidRPr="005018C0">
              <w:rPr>
                <w:rStyle w:val="Hyperlink"/>
                <w:noProof/>
              </w:rPr>
              <w:t>5.5.1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Codierung nach MVVM</w:t>
            </w:r>
            <w:r w:rsidR="00D4567E">
              <w:rPr>
                <w:noProof/>
                <w:webHidden/>
              </w:rPr>
              <w:tab/>
            </w:r>
            <w:r w:rsidR="00D4567E">
              <w:rPr>
                <w:noProof/>
                <w:webHidden/>
              </w:rPr>
              <w:fldChar w:fldCharType="begin"/>
            </w:r>
            <w:r w:rsidR="00D4567E">
              <w:rPr>
                <w:noProof/>
                <w:webHidden/>
              </w:rPr>
              <w:instrText xml:space="preserve"> PAGEREF _Toc491525556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7" w:history="1">
            <w:r w:rsidR="00D4567E" w:rsidRPr="005018C0">
              <w:rPr>
                <w:rStyle w:val="Hyperlink"/>
                <w:noProof/>
              </w:rPr>
              <w:t>5.5.2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Anbindung SoftwareVersionsDatabase</w:t>
            </w:r>
            <w:r w:rsidR="00D4567E">
              <w:rPr>
                <w:noProof/>
                <w:webHidden/>
              </w:rPr>
              <w:tab/>
            </w:r>
            <w:r w:rsidR="00D4567E">
              <w:rPr>
                <w:noProof/>
                <w:webHidden/>
              </w:rPr>
              <w:fldChar w:fldCharType="begin"/>
            </w:r>
            <w:r w:rsidR="00D4567E">
              <w:rPr>
                <w:noProof/>
                <w:webHidden/>
              </w:rPr>
              <w:instrText xml:space="preserve"> PAGEREF _Toc491525557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8" w:history="1">
            <w:r w:rsidR="00D4567E" w:rsidRPr="005018C0">
              <w:rPr>
                <w:rStyle w:val="Hyperlink"/>
                <w:noProof/>
              </w:rPr>
              <w:t>5.5.3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Ausgabe Bericht</w:t>
            </w:r>
            <w:r w:rsidR="00D4567E">
              <w:rPr>
                <w:noProof/>
                <w:webHidden/>
              </w:rPr>
              <w:tab/>
            </w:r>
            <w:r w:rsidR="00D4567E">
              <w:rPr>
                <w:noProof/>
                <w:webHidden/>
              </w:rPr>
              <w:fldChar w:fldCharType="begin"/>
            </w:r>
            <w:r w:rsidR="00D4567E">
              <w:rPr>
                <w:noProof/>
                <w:webHidden/>
              </w:rPr>
              <w:instrText xml:space="preserve"> PAGEREF _Toc491525558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59" w:history="1">
            <w:r w:rsidR="00D4567E" w:rsidRPr="005018C0">
              <w:rPr>
                <w:rStyle w:val="Hyperlink"/>
                <w:noProof/>
                <w:lang w:val="en-US"/>
              </w:rPr>
              <w:t>6</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Ergebnisse</w:t>
            </w:r>
            <w:r w:rsidR="00D4567E">
              <w:rPr>
                <w:noProof/>
                <w:webHidden/>
              </w:rPr>
              <w:tab/>
            </w:r>
            <w:r w:rsidR="00D4567E">
              <w:rPr>
                <w:noProof/>
                <w:webHidden/>
              </w:rPr>
              <w:fldChar w:fldCharType="begin"/>
            </w:r>
            <w:r w:rsidR="00D4567E">
              <w:rPr>
                <w:noProof/>
                <w:webHidden/>
              </w:rPr>
              <w:instrText xml:space="preserve"> PAGEREF _Toc491525559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0" w:history="1">
            <w:r w:rsidR="00D4567E" w:rsidRPr="005018C0">
              <w:rPr>
                <w:rStyle w:val="Hyperlink"/>
                <w:noProof/>
              </w:rPr>
              <w:t>6.1</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_Toc491525560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1" w:history="1">
            <w:r w:rsidR="00D4567E" w:rsidRPr="005018C0">
              <w:rPr>
                <w:rStyle w:val="Hyperlink"/>
                <w:noProof/>
              </w:rPr>
              <w:t>6.2</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_Toc491525561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2" w:history="1">
            <w:r w:rsidR="00D4567E" w:rsidRPr="005018C0">
              <w:rPr>
                <w:rStyle w:val="Hyperlink"/>
                <w:noProof/>
                <w:lang w:val="en-US"/>
              </w:rPr>
              <w:t>7</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Diskussion</w:t>
            </w:r>
            <w:r w:rsidR="00D4567E">
              <w:rPr>
                <w:noProof/>
                <w:webHidden/>
              </w:rPr>
              <w:tab/>
            </w:r>
            <w:r w:rsidR="00D4567E">
              <w:rPr>
                <w:noProof/>
                <w:webHidden/>
              </w:rPr>
              <w:fldChar w:fldCharType="begin"/>
            </w:r>
            <w:r w:rsidR="00D4567E">
              <w:rPr>
                <w:noProof/>
                <w:webHidden/>
              </w:rPr>
              <w:instrText xml:space="preserve"> PAGEREF _Toc491525562 \h </w:instrText>
            </w:r>
            <w:r w:rsidR="00D4567E">
              <w:rPr>
                <w:noProof/>
                <w:webHidden/>
              </w:rPr>
            </w:r>
            <w:r w:rsidR="00D4567E">
              <w:rPr>
                <w:noProof/>
                <w:webHidden/>
              </w:rPr>
              <w:fldChar w:fldCharType="separate"/>
            </w:r>
            <w:r w:rsidR="00D4567E">
              <w:rPr>
                <w:noProof/>
                <w:webHidden/>
              </w:rPr>
              <w:t>38</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3" w:history="1">
            <w:r w:rsidR="00D4567E" w:rsidRPr="005018C0">
              <w:rPr>
                <w:rStyle w:val="Hyperlink"/>
                <w:noProof/>
                <w:lang w:val="en-US"/>
              </w:rPr>
              <w:t>8</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Ausblick</w:t>
            </w:r>
            <w:r w:rsidR="00D4567E">
              <w:rPr>
                <w:noProof/>
                <w:webHidden/>
              </w:rPr>
              <w:tab/>
            </w:r>
            <w:r w:rsidR="00D4567E">
              <w:rPr>
                <w:noProof/>
                <w:webHidden/>
              </w:rPr>
              <w:fldChar w:fldCharType="begin"/>
            </w:r>
            <w:r w:rsidR="00D4567E">
              <w:rPr>
                <w:noProof/>
                <w:webHidden/>
              </w:rPr>
              <w:instrText xml:space="preserve"> PAGEREF _Toc491525563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4" w:history="1">
            <w:r w:rsidR="00D4567E" w:rsidRPr="005018C0">
              <w:rPr>
                <w:rStyle w:val="Hyperlink"/>
                <w:noProof/>
              </w:rPr>
              <w:t>8.1</w:t>
            </w:r>
            <w:r w:rsidR="00D4567E">
              <w:rPr>
                <w:rFonts w:asciiTheme="minorHAnsi" w:eastAsiaTheme="minorEastAsia" w:hAnsiTheme="minorHAnsi" w:cstheme="minorBidi"/>
                <w:smallCaps w:val="0"/>
                <w:noProof/>
                <w:szCs w:val="22"/>
                <w:lang w:eastAsia="de-CH"/>
              </w:rPr>
              <w:tab/>
            </w:r>
            <w:r w:rsidR="00D4567E" w:rsidRPr="005018C0">
              <w:rPr>
                <w:rStyle w:val="Hyperlink"/>
                <w:noProof/>
              </w:rPr>
              <w:t>Umsetzung Überarbeitung SoftwareVersionsDatabase</w:t>
            </w:r>
            <w:r w:rsidR="00D4567E">
              <w:rPr>
                <w:noProof/>
                <w:webHidden/>
              </w:rPr>
              <w:tab/>
            </w:r>
            <w:r w:rsidR="00D4567E">
              <w:rPr>
                <w:noProof/>
                <w:webHidden/>
              </w:rPr>
              <w:fldChar w:fldCharType="begin"/>
            </w:r>
            <w:r w:rsidR="00D4567E">
              <w:rPr>
                <w:noProof/>
                <w:webHidden/>
              </w:rPr>
              <w:instrText xml:space="preserve"> PAGEREF _Toc491525564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5" w:history="1">
            <w:r w:rsidR="00D4567E" w:rsidRPr="005018C0">
              <w:rPr>
                <w:rStyle w:val="Hyperlink"/>
                <w:noProof/>
              </w:rPr>
              <w:t>8.2</w:t>
            </w:r>
            <w:r w:rsidR="00D4567E">
              <w:rPr>
                <w:rFonts w:asciiTheme="minorHAnsi" w:eastAsiaTheme="minorEastAsia" w:hAnsiTheme="minorHAnsi" w:cstheme="minorBidi"/>
                <w:smallCaps w:val="0"/>
                <w:noProof/>
                <w:szCs w:val="22"/>
                <w:lang w:eastAsia="de-CH"/>
              </w:rPr>
              <w:tab/>
            </w:r>
            <w:r w:rsidR="00D4567E" w:rsidRPr="005018C0">
              <w:rPr>
                <w:rStyle w:val="Hyperlink"/>
                <w:noProof/>
              </w:rPr>
              <w:t>Integration Buglist in ETIC2</w:t>
            </w:r>
            <w:r w:rsidR="00D4567E">
              <w:rPr>
                <w:noProof/>
                <w:webHidden/>
              </w:rPr>
              <w:tab/>
            </w:r>
            <w:r w:rsidR="00D4567E">
              <w:rPr>
                <w:noProof/>
                <w:webHidden/>
              </w:rPr>
              <w:fldChar w:fldCharType="begin"/>
            </w:r>
            <w:r w:rsidR="00D4567E">
              <w:rPr>
                <w:noProof/>
                <w:webHidden/>
              </w:rPr>
              <w:instrText xml:space="preserve"> PAGEREF _Toc491525565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6" w:history="1">
            <w:r w:rsidR="00D4567E" w:rsidRPr="005018C0">
              <w:rPr>
                <w:rStyle w:val="Hyperlink"/>
                <w:noProof/>
                <w:lang w:val="en-US"/>
              </w:rPr>
              <w:t>9</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Verzeichnisse</w:t>
            </w:r>
            <w:r w:rsidR="00D4567E">
              <w:rPr>
                <w:noProof/>
                <w:webHidden/>
              </w:rPr>
              <w:tab/>
            </w:r>
            <w:r w:rsidR="00D4567E">
              <w:rPr>
                <w:noProof/>
                <w:webHidden/>
              </w:rPr>
              <w:fldChar w:fldCharType="begin"/>
            </w:r>
            <w:r w:rsidR="00D4567E">
              <w:rPr>
                <w:noProof/>
                <w:webHidden/>
              </w:rPr>
              <w:instrText xml:space="preserve"> PAGEREF _Toc491525566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F23CB6">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7" w:history="1">
            <w:r w:rsidR="00D4567E" w:rsidRPr="005018C0">
              <w:rPr>
                <w:rStyle w:val="Hyperlink"/>
                <w:noProof/>
                <w:lang w:val="de-DE"/>
              </w:rPr>
              <w:t>Literaturverzeichnis</w:t>
            </w:r>
            <w:r w:rsidR="00D4567E">
              <w:rPr>
                <w:noProof/>
                <w:webHidden/>
              </w:rPr>
              <w:tab/>
            </w:r>
            <w:r w:rsidR="00D4567E">
              <w:rPr>
                <w:noProof/>
                <w:webHidden/>
              </w:rPr>
              <w:fldChar w:fldCharType="begin"/>
            </w:r>
            <w:r w:rsidR="00D4567E">
              <w:rPr>
                <w:noProof/>
                <w:webHidden/>
              </w:rPr>
              <w:instrText xml:space="preserve"> PAGEREF _Toc491525567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F23CB6">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8" w:history="1">
            <w:r w:rsidR="00D4567E" w:rsidRPr="005018C0">
              <w:rPr>
                <w:rStyle w:val="Hyperlink"/>
                <w:noProof/>
              </w:rPr>
              <w:t>Abkürzungsverzeichnis</w:t>
            </w:r>
            <w:r w:rsidR="00D4567E">
              <w:rPr>
                <w:noProof/>
                <w:webHidden/>
              </w:rPr>
              <w:tab/>
            </w:r>
            <w:r w:rsidR="00D4567E">
              <w:rPr>
                <w:noProof/>
                <w:webHidden/>
              </w:rPr>
              <w:fldChar w:fldCharType="begin"/>
            </w:r>
            <w:r w:rsidR="00D4567E">
              <w:rPr>
                <w:noProof/>
                <w:webHidden/>
              </w:rPr>
              <w:instrText xml:space="preserve"> PAGEREF _Toc491525568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F23CB6">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9" w:history="1">
            <w:r w:rsidR="00D4567E" w:rsidRPr="005018C0">
              <w:rPr>
                <w:rStyle w:val="Hyperlink"/>
                <w:noProof/>
              </w:rPr>
              <w:t>Abbildungsverzeichnis</w:t>
            </w:r>
            <w:r w:rsidR="00D4567E">
              <w:rPr>
                <w:noProof/>
                <w:webHidden/>
              </w:rPr>
              <w:tab/>
            </w:r>
            <w:r w:rsidR="00D4567E">
              <w:rPr>
                <w:noProof/>
                <w:webHidden/>
              </w:rPr>
              <w:fldChar w:fldCharType="begin"/>
            </w:r>
            <w:r w:rsidR="00D4567E">
              <w:rPr>
                <w:noProof/>
                <w:webHidden/>
              </w:rPr>
              <w:instrText xml:space="preserve"> PAGEREF _Toc491525569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F23CB6">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0" w:history="1">
            <w:r w:rsidR="00D4567E" w:rsidRPr="005018C0">
              <w:rPr>
                <w:rStyle w:val="Hyperlink"/>
                <w:noProof/>
              </w:rPr>
              <w:t>Tabellenverzeichnis</w:t>
            </w:r>
            <w:r w:rsidR="00D4567E">
              <w:rPr>
                <w:noProof/>
                <w:webHidden/>
              </w:rPr>
              <w:tab/>
            </w:r>
            <w:r w:rsidR="00D4567E">
              <w:rPr>
                <w:noProof/>
                <w:webHidden/>
              </w:rPr>
              <w:fldChar w:fldCharType="begin"/>
            </w:r>
            <w:r w:rsidR="00D4567E">
              <w:rPr>
                <w:noProof/>
                <w:webHidden/>
              </w:rPr>
              <w:instrText xml:space="preserve"> PAGEREF _Toc491525570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F23CB6">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1" w:history="1">
            <w:r w:rsidR="00D4567E" w:rsidRPr="005018C0">
              <w:rPr>
                <w:rStyle w:val="Hyperlink"/>
                <w:noProof/>
              </w:rPr>
              <w:t>Glossar</w:t>
            </w:r>
            <w:r w:rsidR="00D4567E">
              <w:rPr>
                <w:noProof/>
                <w:webHidden/>
              </w:rPr>
              <w:tab/>
            </w:r>
            <w:r w:rsidR="00D4567E">
              <w:rPr>
                <w:noProof/>
                <w:webHidden/>
              </w:rPr>
              <w:fldChar w:fldCharType="begin"/>
            </w:r>
            <w:r w:rsidR="00D4567E">
              <w:rPr>
                <w:noProof/>
                <w:webHidden/>
              </w:rPr>
              <w:instrText xml:space="preserve"> PAGEREF _Toc491525571 \h </w:instrText>
            </w:r>
            <w:r w:rsidR="00D4567E">
              <w:rPr>
                <w:noProof/>
                <w:webHidden/>
              </w:rPr>
            </w:r>
            <w:r w:rsidR="00D4567E">
              <w:rPr>
                <w:noProof/>
                <w:webHidden/>
              </w:rPr>
              <w:fldChar w:fldCharType="separate"/>
            </w:r>
            <w:r w:rsidR="00D4567E">
              <w:rPr>
                <w:noProof/>
                <w:webHidden/>
              </w:rPr>
              <w:t>42</w:t>
            </w:r>
            <w:r w:rsidR="00D4567E">
              <w:rPr>
                <w:noProof/>
                <w:webHidden/>
              </w:rPr>
              <w:fldChar w:fldCharType="end"/>
            </w:r>
          </w:hyperlink>
        </w:p>
        <w:p w:rsidR="00D4567E" w:rsidRDefault="00F23CB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2" w:history="1">
            <w:r w:rsidR="00D4567E" w:rsidRPr="005018C0">
              <w:rPr>
                <w:rStyle w:val="Hyperlink"/>
                <w:noProof/>
              </w:rPr>
              <w:t>A.</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Projektmanagement</w:t>
            </w:r>
            <w:r w:rsidR="00D4567E">
              <w:rPr>
                <w:noProof/>
                <w:webHidden/>
              </w:rPr>
              <w:tab/>
            </w:r>
            <w:r w:rsidR="00D4567E">
              <w:rPr>
                <w:noProof/>
                <w:webHidden/>
              </w:rPr>
              <w:fldChar w:fldCharType="begin"/>
            </w:r>
            <w:r w:rsidR="00D4567E">
              <w:rPr>
                <w:noProof/>
                <w:webHidden/>
              </w:rPr>
              <w:instrText xml:space="preserve"> PAGEREF _Toc491525572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3" w:history="1">
            <w:r w:rsidR="00D4567E" w:rsidRPr="005018C0">
              <w:rPr>
                <w:rStyle w:val="Hyperlink"/>
                <w:noProof/>
              </w:rPr>
              <w:t>A.1.</w:t>
            </w:r>
            <w:r w:rsidR="00D4567E">
              <w:rPr>
                <w:rFonts w:asciiTheme="minorHAnsi" w:eastAsiaTheme="minorEastAsia" w:hAnsiTheme="minorHAnsi" w:cstheme="minorBidi"/>
                <w:smallCaps w:val="0"/>
                <w:noProof/>
                <w:szCs w:val="22"/>
                <w:lang w:eastAsia="de-CH"/>
              </w:rPr>
              <w:tab/>
            </w:r>
            <w:r w:rsidR="00D4567E" w:rsidRPr="005018C0">
              <w:rPr>
                <w:rStyle w:val="Hyperlink"/>
                <w:noProof/>
              </w:rPr>
              <w:t>Zeitplan</w:t>
            </w:r>
            <w:r w:rsidR="00D4567E">
              <w:rPr>
                <w:noProof/>
                <w:webHidden/>
              </w:rPr>
              <w:tab/>
            </w:r>
            <w:r w:rsidR="00D4567E">
              <w:rPr>
                <w:noProof/>
                <w:webHidden/>
              </w:rPr>
              <w:fldChar w:fldCharType="begin"/>
            </w:r>
            <w:r w:rsidR="00D4567E">
              <w:rPr>
                <w:noProof/>
                <w:webHidden/>
              </w:rPr>
              <w:instrText xml:space="preserve"> PAGEREF _Toc491525573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F23CB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4" w:history="1">
            <w:r w:rsidR="00D4567E" w:rsidRPr="005018C0">
              <w:rPr>
                <w:rStyle w:val="Hyperlink"/>
                <w:noProof/>
              </w:rPr>
              <w:t>B.</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_Toc491525574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F23CB6">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525575" w:history="1">
            <w:r w:rsidR="00D4567E" w:rsidRPr="005018C0">
              <w:rPr>
                <w:rStyle w:val="Hyperlink"/>
                <w:noProof/>
              </w:rPr>
              <w:t>B.1.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_Toc491525575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F23CB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6" w:history="1">
            <w:r w:rsidR="00D4567E" w:rsidRPr="005018C0">
              <w:rPr>
                <w:rStyle w:val="Hyperlink"/>
                <w:noProof/>
              </w:rPr>
              <w:t>C.</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_Toc491525576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7" w:history="1">
            <w:r w:rsidR="00D4567E" w:rsidRPr="005018C0">
              <w:rPr>
                <w:rStyle w:val="Hyperlink"/>
                <w:noProof/>
              </w:rPr>
              <w:t>C.1.</w:t>
            </w:r>
            <w:r w:rsidR="00D4567E">
              <w:rPr>
                <w:rFonts w:asciiTheme="minorHAnsi" w:eastAsiaTheme="minorEastAsia" w:hAnsiTheme="minorHAnsi" w:cstheme="minorBidi"/>
                <w:smallCaps w:val="0"/>
                <w:noProof/>
                <w:szCs w:val="22"/>
                <w:lang w:eastAsia="de-CH"/>
              </w:rPr>
              <w:tab/>
            </w:r>
            <w:r w:rsidR="00D4567E" w:rsidRPr="005018C0">
              <w:rPr>
                <w:rStyle w:val="Hyperlink"/>
                <w:noProof/>
              </w:rPr>
              <w:t>CVI</w:t>
            </w:r>
            <w:r w:rsidR="00D4567E">
              <w:rPr>
                <w:noProof/>
                <w:webHidden/>
              </w:rPr>
              <w:tab/>
            </w:r>
            <w:r w:rsidR="00D4567E">
              <w:rPr>
                <w:noProof/>
                <w:webHidden/>
              </w:rPr>
              <w:fldChar w:fldCharType="begin"/>
            </w:r>
            <w:r w:rsidR="00D4567E">
              <w:rPr>
                <w:noProof/>
                <w:webHidden/>
              </w:rPr>
              <w:instrText xml:space="preserve"> PAGEREF _Toc491525577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78" w:history="1">
            <w:r w:rsidR="00D4567E" w:rsidRPr="005018C0">
              <w:rPr>
                <w:rStyle w:val="Hyperlink"/>
                <w:noProof/>
              </w:rPr>
              <w:t>C.1.1.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Umgebungsvariable</w:t>
            </w:r>
            <w:r w:rsidR="00D4567E">
              <w:rPr>
                <w:noProof/>
                <w:webHidden/>
              </w:rPr>
              <w:tab/>
            </w:r>
            <w:r w:rsidR="00D4567E">
              <w:rPr>
                <w:noProof/>
                <w:webHidden/>
              </w:rPr>
              <w:fldChar w:fldCharType="begin"/>
            </w:r>
            <w:r w:rsidR="00D4567E">
              <w:rPr>
                <w:noProof/>
                <w:webHidden/>
              </w:rPr>
              <w:instrText xml:space="preserve"> PAGEREF _Toc491525578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F23CB6">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525579" w:history="1">
            <w:r w:rsidR="00D4567E" w:rsidRPr="005018C0">
              <w:rPr>
                <w:rStyle w:val="Hyperlink"/>
                <w:noProof/>
              </w:rPr>
              <w:t>C.1.1.1.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Gegenüberstellung zu C Libary Umgebungsvariable</w:t>
            </w:r>
            <w:r w:rsidR="00D4567E">
              <w:rPr>
                <w:noProof/>
                <w:webHidden/>
              </w:rPr>
              <w:tab/>
            </w:r>
            <w:r w:rsidR="00D4567E">
              <w:rPr>
                <w:noProof/>
                <w:webHidden/>
              </w:rPr>
              <w:fldChar w:fldCharType="begin"/>
            </w:r>
            <w:r w:rsidR="00D4567E">
              <w:rPr>
                <w:noProof/>
                <w:webHidden/>
              </w:rPr>
              <w:instrText xml:space="preserve"> PAGEREF _Toc491525579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80" w:history="1">
            <w:r w:rsidR="00D4567E" w:rsidRPr="005018C0">
              <w:rPr>
                <w:rStyle w:val="Hyperlink"/>
                <w:noProof/>
              </w:rPr>
              <w:t>C.2.</w:t>
            </w:r>
            <w:r w:rsidR="00D4567E">
              <w:rPr>
                <w:rFonts w:asciiTheme="minorHAnsi" w:eastAsiaTheme="minorEastAsia" w:hAnsiTheme="minorHAnsi" w:cstheme="minorBidi"/>
                <w:smallCaps w:val="0"/>
                <w:noProof/>
                <w:szCs w:val="22"/>
                <w:lang w:eastAsia="de-CH"/>
              </w:rPr>
              <w:tab/>
            </w:r>
            <w:r w:rsidR="00D4567E" w:rsidRPr="005018C0">
              <w:rPr>
                <w:rStyle w:val="Hyperlink"/>
                <w:noProof/>
              </w:rPr>
              <w:t>SQL Toolkit</w:t>
            </w:r>
            <w:r w:rsidR="00D4567E">
              <w:rPr>
                <w:noProof/>
                <w:webHidden/>
              </w:rPr>
              <w:tab/>
            </w:r>
            <w:r w:rsidR="00D4567E">
              <w:rPr>
                <w:noProof/>
                <w:webHidden/>
              </w:rPr>
              <w:fldChar w:fldCharType="begin"/>
            </w:r>
            <w:r w:rsidR="00D4567E">
              <w:rPr>
                <w:noProof/>
                <w:webHidden/>
              </w:rPr>
              <w:instrText xml:space="preserve"> PAGEREF _Toc491525580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1" w:history="1">
            <w:r w:rsidR="00D4567E" w:rsidRPr="005018C0">
              <w:rPr>
                <w:rStyle w:val="Hyperlink"/>
                <w:noProof/>
              </w:rPr>
              <w:t>C.2.1.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Funktionsumfang</w:t>
            </w:r>
            <w:r w:rsidR="00D4567E">
              <w:rPr>
                <w:noProof/>
                <w:webHidden/>
              </w:rPr>
              <w:tab/>
            </w:r>
            <w:r w:rsidR="00D4567E">
              <w:rPr>
                <w:noProof/>
                <w:webHidden/>
              </w:rPr>
              <w:fldChar w:fldCharType="begin"/>
            </w:r>
            <w:r w:rsidR="00D4567E">
              <w:rPr>
                <w:noProof/>
                <w:webHidden/>
              </w:rPr>
              <w:instrText xml:space="preserve"> PAGEREF _Toc491525581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2" w:history="1">
            <w:r w:rsidR="00D4567E" w:rsidRPr="005018C0">
              <w:rPr>
                <w:rStyle w:val="Hyperlink"/>
                <w:noProof/>
              </w:rPr>
              <w:t>C.2.2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Code Ausschnitt um einen neuen Eintrag zu erstellen</w:t>
            </w:r>
            <w:r w:rsidR="00D4567E">
              <w:rPr>
                <w:noProof/>
                <w:webHidden/>
              </w:rPr>
              <w:tab/>
            </w:r>
            <w:r w:rsidR="00D4567E">
              <w:rPr>
                <w:noProof/>
                <w:webHidden/>
              </w:rPr>
              <w:fldChar w:fldCharType="begin"/>
            </w:r>
            <w:r w:rsidR="00D4567E">
              <w:rPr>
                <w:noProof/>
                <w:webHidden/>
              </w:rPr>
              <w:instrText xml:space="preserve"> PAGEREF _Toc491525582 \h </w:instrText>
            </w:r>
            <w:r w:rsidR="00D4567E">
              <w:rPr>
                <w:noProof/>
                <w:webHidden/>
              </w:rPr>
            </w:r>
            <w:r w:rsidR="00D4567E">
              <w:rPr>
                <w:noProof/>
                <w:webHidden/>
              </w:rPr>
              <w:fldChar w:fldCharType="separate"/>
            </w:r>
            <w:r w:rsidR="00D4567E">
              <w:rPr>
                <w:noProof/>
                <w:webHidden/>
              </w:rPr>
              <w:t>47</w:t>
            </w:r>
            <w:r w:rsidR="00D4567E">
              <w:rPr>
                <w:noProof/>
                <w:webHidden/>
              </w:rPr>
              <w:fldChar w:fldCharType="end"/>
            </w:r>
          </w:hyperlink>
        </w:p>
        <w:p w:rsidR="00D4567E" w:rsidRDefault="00F23CB6">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525583" w:history="1">
            <w:r w:rsidR="00D4567E" w:rsidRPr="005018C0">
              <w:rPr>
                <w:rStyle w:val="Hyperlink"/>
                <w:noProof/>
              </w:rPr>
              <w:t>Selbständigkeitserklärung</w:t>
            </w:r>
            <w:r w:rsidR="00D4567E">
              <w:rPr>
                <w:noProof/>
                <w:webHidden/>
              </w:rPr>
              <w:tab/>
            </w:r>
            <w:r w:rsidR="00D4567E">
              <w:rPr>
                <w:noProof/>
                <w:webHidden/>
              </w:rPr>
              <w:fldChar w:fldCharType="begin"/>
            </w:r>
            <w:r w:rsidR="00D4567E">
              <w:rPr>
                <w:noProof/>
                <w:webHidden/>
              </w:rPr>
              <w:instrText xml:space="preserve"> PAGEREF _Toc491525583 \h </w:instrText>
            </w:r>
            <w:r w:rsidR="00D4567E">
              <w:rPr>
                <w:noProof/>
                <w:webHidden/>
              </w:rPr>
            </w:r>
            <w:r w:rsidR="00D4567E">
              <w:rPr>
                <w:noProof/>
                <w:webHidden/>
              </w:rPr>
              <w:fldChar w:fldCharType="separate"/>
            </w:r>
            <w:r w:rsidR="00D4567E">
              <w:rPr>
                <w:noProof/>
                <w:webHidden/>
              </w:rPr>
              <w:t>49</w:t>
            </w:r>
            <w:r w:rsidR="00D4567E">
              <w:rPr>
                <w:noProof/>
                <w:webHidden/>
              </w:rPr>
              <w:fldChar w:fldCharType="end"/>
            </w:r>
          </w:hyperlink>
        </w:p>
        <w:p w:rsidR="000062EE" w:rsidRDefault="000062EE" w:rsidP="000062EE">
          <w:r>
            <w:rPr>
              <w:b/>
              <w:bCs/>
              <w:lang w:val="de-DE"/>
            </w:rPr>
            <w:fldChar w:fldCharType="end"/>
          </w:r>
        </w:p>
      </w:sdtContent>
    </w:sdt>
    <w:p w:rsidR="000062EE" w:rsidRDefault="000062EE" w:rsidP="000062EE">
      <w:pPr>
        <w:pStyle w:val="berschrift1"/>
        <w:numPr>
          <w:ilvl w:val="0"/>
          <w:numId w:val="0"/>
        </w:numPr>
        <w:ind w:left="432" w:hanging="432"/>
      </w:pPr>
      <w:bookmarkStart w:id="1" w:name="_Toc491525510"/>
      <w:r>
        <w:lastRenderedPageBreak/>
        <w:t>ETIC2 zur Verwaltung von Ventiltests</w:t>
      </w:r>
      <w:bookmarkEnd w:id="1"/>
    </w:p>
    <w:p w:rsidR="000062EE" w:rsidRDefault="000062EE" w:rsidP="000062EE">
      <w:pPr>
        <w:pStyle w:val="berschrift1"/>
      </w:pPr>
      <w:bookmarkStart w:id="2" w:name="_Ref486178512"/>
      <w:bookmarkStart w:id="3" w:name="_Toc491525511"/>
      <w:r>
        <w:t>Einleitung</w:t>
      </w:r>
      <w:bookmarkEnd w:id="2"/>
      <w:bookmarkEnd w:id="3"/>
    </w:p>
    <w:p w:rsidR="00E01E57" w:rsidRPr="00E01E57" w:rsidRDefault="00524F84" w:rsidP="00524F84">
      <w:pPr>
        <w:pStyle w:val="Standardeinzug"/>
        <w:ind w:left="0"/>
        <w:rPr>
          <w:i/>
        </w:rPr>
      </w:pPr>
      <w:r w:rsidRPr="00E01E57">
        <w:rPr>
          <w:i/>
        </w:rPr>
        <w:t>«</w:t>
      </w:r>
      <w:r w:rsidR="00021E5C" w:rsidRPr="00E01E57">
        <w:rPr>
          <w:i/>
        </w:rPr>
        <w:t>Qualität heisst, weniger Ärger mit den Kunden.</w:t>
      </w:r>
      <w:r w:rsidRPr="00E01E57">
        <w:rPr>
          <w:i/>
        </w:rPr>
        <w:t>»</w:t>
      </w:r>
      <w:r w:rsidR="00021E5C" w:rsidRPr="00E01E57">
        <w:rPr>
          <w:i/>
        </w:rPr>
        <w:t xml:space="preserve"> </w:t>
      </w:r>
    </w:p>
    <w:p w:rsidR="00E01E57" w:rsidRPr="00E01E57" w:rsidRDefault="00E01E57" w:rsidP="00E01E57">
      <w:pPr>
        <w:pStyle w:val="Standardeinzug"/>
        <w:tabs>
          <w:tab w:val="left" w:pos="5235"/>
          <w:tab w:val="right" w:pos="9070"/>
        </w:tabs>
        <w:ind w:left="0"/>
        <w:jc w:val="left"/>
        <w:rPr>
          <w:i/>
        </w:rPr>
      </w:pPr>
      <w:r>
        <w:rPr>
          <w:i/>
        </w:rPr>
        <w:tab/>
      </w:r>
      <w:r>
        <w:rPr>
          <w:i/>
        </w:rPr>
        <w:tab/>
      </w:r>
      <w:r w:rsidR="00021E5C" w:rsidRPr="00E01E57">
        <w:rPr>
          <w:i/>
        </w:rPr>
        <w:t xml:space="preserve">Prof. Dr. Hans-Jürgen Quadbeck-Seeger </w:t>
      </w:r>
    </w:p>
    <w:p w:rsidR="00FC4D4C" w:rsidRDefault="00021E5C" w:rsidP="00524F84">
      <w:pPr>
        <w:pStyle w:val="Standardeinzug"/>
        <w:ind w:left="0"/>
      </w:pPr>
      <w:r>
        <w:t xml:space="preserve">Dieses Zitat liefert den </w:t>
      </w:r>
      <w:r w:rsidR="00E01E57">
        <w:t>Grund meiner An</w:t>
      </w:r>
      <w:r>
        <w:t>stellung in der Firma VAT sowie der Erstellung dieser Arbeit. Das Hauptziel meiner Tätigkeit ist es die Software Qualität der eigens entwickelten Vakuum Firmware</w:t>
      </w:r>
      <w:r w:rsidR="00E01E57">
        <w:t>n</w:t>
      </w:r>
      <w:r>
        <w:t xml:space="preserve"> sicherzustellen. Das Thema wird in vielen Unternehmen auf Höhe der Geldgebern unterschätzt, da dies keinen direkten Verdienst nach sich zieht. Das zeigt sich auch in diesem Fall, da die Abteilung </w:t>
      </w:r>
      <w:r w:rsidR="00FC4D4C">
        <w:t>vier</w:t>
      </w:r>
      <w:r>
        <w:t xml:space="preserve"> Software Entwickler zählt hingegen nur einen der diese </w:t>
      </w:r>
      <w:r w:rsidR="00FC4D4C">
        <w:t>überprüft</w:t>
      </w:r>
      <w:r>
        <w:t xml:space="preserve">. Daraus folgt das oberste Ziel </w:t>
      </w:r>
      <w:r w:rsidR="00FC4D4C">
        <w:t xml:space="preserve">der Anwendertests: </w:t>
      </w:r>
      <w:r w:rsidR="00C1446B">
        <w:t>Sie muss vollkommen automatisiert werden und</w:t>
      </w:r>
      <w:r w:rsidR="00FC4D4C">
        <w:t xml:space="preserve"> darf</w:t>
      </w:r>
      <w:r w:rsidR="00C1446B">
        <w:t xml:space="preserve"> keine Benutzereingaben erfordern. Dies erfordert nicht nur einen lauffähigen Test sondern eine ganze Testumgebung, welche die Tests immer wieder mit den neuen Funk</w:t>
      </w:r>
      <w:r w:rsidR="00FC4D4C">
        <w:t>tionen der Firmwaren erweitert.</w:t>
      </w:r>
    </w:p>
    <w:p w:rsidR="00524F84" w:rsidRDefault="00C1446B" w:rsidP="00524F84">
      <w:pPr>
        <w:pStyle w:val="Standardeinzug"/>
        <w:ind w:left="0"/>
      </w:pPr>
      <w:r>
        <w:t xml:space="preserve">Die Ausgangslage besteht aus einer Testumgebung, welche auf einem einzelnen Rechner gut lauffähig ist aber nicht für die Ausführung auf mehreren Computern vorgesehen ist. Je grösser der Bereich der Testumgebung wird, desto länger dauert es alle Tests für einen neue Firmware Freigaben ausführen zu lassen. Weiter kommt dazu, dass die Firmwaren </w:t>
      </w:r>
      <w:r w:rsidR="00FC4D4C">
        <w:t>mit der Entwicklungszeit</w:t>
      </w:r>
      <w:r>
        <w:t xml:space="preserve"> </w:t>
      </w:r>
      <w:r w:rsidR="00FC4D4C">
        <w:t xml:space="preserve">immer </w:t>
      </w:r>
      <w:r>
        <w:t xml:space="preserve">mehr Ventile </w:t>
      </w:r>
      <w:r w:rsidR="00FC4D4C">
        <w:t>unterstütze</w:t>
      </w:r>
      <w:r>
        <w:t xml:space="preserve">, was </w:t>
      </w:r>
      <w:r w:rsidR="00FC4D4C">
        <w:t xml:space="preserve">dazu führt das die Tests auf unterschiedlichen Ventilen ausgeführt werden müssen. Weiter kommt dazu, dass die aktuell erzeugten Auswertungsdokumente sehr viele Daten erzeugen. Aus diesem Grund wird bei einer Freigabe der Firmware nur die letzten ausgeführten Tests hinterlegt. Daaas führt zu einem grossen Verlust an Testresultaten, welche bei späterer Fehlersuche sehr hilfreich sind. Andererseits ist die Auswertung zeitintensiv, da im </w:t>
      </w:r>
      <w:r w:rsidR="00E01E57">
        <w:t>erzeugten Dokument</w:t>
      </w:r>
      <w:r w:rsidR="00FC4D4C">
        <w:t xml:space="preserve"> nachgeschaut werde</w:t>
      </w:r>
      <w:r w:rsidR="00E01E57">
        <w:t>n muss ob ein Fehler aufgetreten ist.</w:t>
      </w:r>
    </w:p>
    <w:p w:rsidR="00E01E57" w:rsidRPr="00524F84" w:rsidRDefault="00E01E57" w:rsidP="00524F84">
      <w:pPr>
        <w:pStyle w:val="Standardeinzug"/>
        <w:ind w:left="0"/>
      </w:pPr>
      <w:r>
        <w:t xml:space="preserve">Das Hauptziel der Arbeit besteht darin, dass die Auswertung vereinfacht wird und alle Testresultate erhalten bleiben. Dies unabhängig auf welchem Computer die Tests ausgeführt worden sind. Um dies zu erreichen, wird das ETIC2 Programm erstellt, welche die Testresultate anzeigt. </w:t>
      </w:r>
    </w:p>
    <w:p w:rsidR="000062EE" w:rsidRPr="001B1DFC" w:rsidRDefault="000062EE" w:rsidP="007E56DD">
      <w:pPr>
        <w:pStyle w:val="Listenabsatz"/>
        <w:numPr>
          <w:ilvl w:val="0"/>
          <w:numId w:val="9"/>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91525512"/>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91525513"/>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91525514"/>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91787173"/>
      <w:r w:rsidRPr="007E3508">
        <w:t xml:space="preserve">Abbildung </w:t>
      </w:r>
      <w:fldSimple w:instr=" SEQ Abbildung \* ARABIC ">
        <w:r w:rsidR="00C35030">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91525515"/>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52096" behindDoc="1" locked="0" layoutInCell="1" allowOverlap="1" wp14:anchorId="77824D93" wp14:editId="5CE6E7CD">
                <wp:simplePos x="0" y="0"/>
                <wp:positionH relativeFrom="column">
                  <wp:posOffset>-1905</wp:posOffset>
                </wp:positionH>
                <wp:positionV relativeFrom="paragraph">
                  <wp:posOffset>2842260</wp:posOffset>
                </wp:positionV>
                <wp:extent cx="3498850" cy="63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rsidR="00F01A05" w:rsidRPr="0057529C" w:rsidRDefault="00F01A05" w:rsidP="003228EB">
                            <w:pPr>
                              <w:pStyle w:val="Beschriftung"/>
                              <w:rPr>
                                <w:rFonts w:eastAsia="Times New Roman" w:cs="Times New Roman"/>
                                <w:noProof/>
                                <w:szCs w:val="20"/>
                                <w:lang w:eastAsia="de-DE"/>
                              </w:rPr>
                            </w:pPr>
                            <w:bookmarkStart w:id="14" w:name="_Ref486150620"/>
                            <w:bookmarkStart w:id="15" w:name="_Toc491787174"/>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" stroked="f">
                <v:textbox style="mso-fit-shape-to-text:t" inset="0,0,0,0">
                  <w:txbxContent>
                    <w:p w:rsidR="00F01A05" w:rsidRPr="0057529C" w:rsidRDefault="00F01A05" w:rsidP="003228EB">
                      <w:pPr>
                        <w:pStyle w:val="Beschriftung"/>
                        <w:rPr>
                          <w:rFonts w:eastAsia="Times New Roman" w:cs="Times New Roman"/>
                          <w:noProof/>
                          <w:szCs w:val="20"/>
                          <w:lang w:eastAsia="de-DE"/>
                        </w:rPr>
                      </w:pPr>
                      <w:bookmarkStart w:id="16" w:name="_Ref486150620"/>
                      <w:bookmarkStart w:id="17" w:name="_Toc491787174"/>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51072"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F65238">
        <w:t xml:space="preserve">Abbildung </w:t>
      </w:r>
      <w:r w:rsidR="00F65238">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D2568D" w:rsidRPr="0055352C" w:rsidRDefault="00D2568D" w:rsidP="0055352C">
      <w:pPr>
        <w:pStyle w:val="Standardeinzug"/>
        <w:ind w:left="0"/>
      </w:pPr>
    </w:p>
    <w:p w:rsidR="00D03140" w:rsidRDefault="00D03140" w:rsidP="00D03140">
      <w:pPr>
        <w:pStyle w:val="berschrift3"/>
      </w:pPr>
      <w:bookmarkStart w:id="18" w:name="_Toc491525516"/>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91525517"/>
      <w:r>
        <w:lastRenderedPageBreak/>
        <w:t>Testumgebung</w:t>
      </w:r>
      <w:bookmarkEnd w:id="19"/>
      <w:bookmarkEnd w:id="20"/>
      <w:bookmarkEnd w:id="21"/>
    </w:p>
    <w:p w:rsidR="000062EE" w:rsidRDefault="00562AF3" w:rsidP="000062EE">
      <w:r>
        <w:rPr>
          <w:noProof/>
        </w:rPr>
        <w:drawing>
          <wp:anchor distT="0" distB="0" distL="114300" distR="114300" simplePos="0" relativeHeight="251653120"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F65238">
        <w:t xml:space="preserve">Abbildung </w:t>
      </w:r>
      <w:r w:rsidR="00F65238">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2" w:name="_Ref485567935"/>
      <w:bookmarkStart w:id="23" w:name="_Ref485567926"/>
      <w:bookmarkStart w:id="24" w:name="_Toc491787175"/>
      <w:r>
        <w:t xml:space="preserve">Abbildung </w:t>
      </w:r>
      <w:fldSimple w:instr=" SEQ Abbildung \* ARABIC ">
        <w:r w:rsidR="00C35030">
          <w:rPr>
            <w:noProof/>
          </w:rPr>
          <w:t>3</w:t>
        </w:r>
      </w:fldSimple>
      <w:bookmarkEnd w:id="22"/>
      <w:r>
        <w:t>: Ist-Zustand der Testumgebung</w:t>
      </w:r>
      <w:bookmarkEnd w:id="23"/>
      <w:bookmarkEnd w:id="24"/>
    </w:p>
    <w:p w:rsidR="000062EE" w:rsidRDefault="00FB3872" w:rsidP="000062EE">
      <w:pPr>
        <w:pStyle w:val="berschrift3"/>
      </w:pPr>
      <w:bookmarkStart w:id="25" w:name="_Toc491525518"/>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91525519"/>
      <w:r>
        <w:t>Test Hardware (NI PXI)</w:t>
      </w:r>
      <w:bookmarkEnd w:id="26"/>
    </w:p>
    <w:p w:rsidR="00E57539" w:rsidRPr="00E57539" w:rsidRDefault="00E57539" w:rsidP="00E57539">
      <w:pPr>
        <w:pStyle w:val="berschrift4"/>
      </w:pPr>
      <w:bookmarkStart w:id="27" w:name="_Ref491354855"/>
      <w:r>
        <w:t>Ist-Zustand</w:t>
      </w:r>
      <w:bookmarkEnd w:id="27"/>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7E56DD">
      <w:pPr>
        <w:pStyle w:val="Listenabsatz"/>
        <w:numPr>
          <w:ilvl w:val="0"/>
          <w:numId w:val="9"/>
        </w:numPr>
      </w:pPr>
      <w:r>
        <w:t xml:space="preserve">Schnelle Inbetriebnahme der Hardware über die </w:t>
      </w:r>
      <w:r w:rsidR="0083380C">
        <w:t>NI</w:t>
      </w:r>
      <w:r>
        <w:t xml:space="preserve"> Programmierumgebung</w:t>
      </w:r>
    </w:p>
    <w:p w:rsidR="003733B3" w:rsidRDefault="0083380C" w:rsidP="007E56DD">
      <w:pPr>
        <w:pStyle w:val="Listenabsatz"/>
        <w:numPr>
          <w:ilvl w:val="0"/>
          <w:numId w:val="9"/>
        </w:numPr>
      </w:pPr>
      <w:r>
        <w:t>Fast alle Hardware Schnittstellen können über die NI Hardware getestet werden</w:t>
      </w:r>
    </w:p>
    <w:p w:rsidR="0083380C" w:rsidRDefault="0083380C" w:rsidP="007E56DD">
      <w:pPr>
        <w:pStyle w:val="Listenabsatz"/>
        <w:numPr>
          <w:ilvl w:val="0"/>
          <w:numId w:val="9"/>
        </w:numPr>
      </w:pPr>
      <w:r>
        <w:t xml:space="preserve">Das System kann </w:t>
      </w:r>
      <w:r w:rsidR="0002681B">
        <w:t>solange</w:t>
      </w:r>
      <w:r>
        <w:t xml:space="preserve"> erweitert werden, bis alle 8 Steckplätze besetzt sind</w:t>
      </w:r>
    </w:p>
    <w:p w:rsidR="00BB0FF2" w:rsidRDefault="00BB0FF2" w:rsidP="007E56DD">
      <w:pPr>
        <w:pStyle w:val="Listenabsatz"/>
        <w:numPr>
          <w:ilvl w:val="0"/>
          <w:numId w:val="9"/>
        </w:numPr>
      </w:pPr>
      <w:r>
        <w:t>Engineering Support durch NI</w:t>
      </w:r>
    </w:p>
    <w:p w:rsidR="0083380C" w:rsidRDefault="0083380C" w:rsidP="0083380C">
      <w:pPr>
        <w:pStyle w:val="berschrift4"/>
      </w:pPr>
      <w:r>
        <w:t>Schwächen</w:t>
      </w:r>
    </w:p>
    <w:p w:rsidR="0083380C" w:rsidRDefault="0083380C" w:rsidP="007E56DD">
      <w:pPr>
        <w:pStyle w:val="Listenabsatz"/>
        <w:numPr>
          <w:ilvl w:val="0"/>
          <w:numId w:val="12"/>
        </w:numPr>
      </w:pPr>
      <w:r>
        <w:t xml:space="preserve">Jährliche Lizenzkosten </w:t>
      </w:r>
      <w:r w:rsidR="00BB0FF2">
        <w:t>für die Programmierumgebung</w:t>
      </w:r>
    </w:p>
    <w:p w:rsidR="00BB0FF2" w:rsidRDefault="0002681B" w:rsidP="007E56DD">
      <w:pPr>
        <w:pStyle w:val="Listenabsatz"/>
        <w:numPr>
          <w:ilvl w:val="0"/>
          <w:numId w:val="12"/>
        </w:numPr>
      </w:pPr>
      <w:r>
        <w:t>H</w:t>
      </w:r>
      <w:r w:rsidR="00BB0FF2">
        <w:t>ohe Anschaffungskosten</w:t>
      </w:r>
    </w:p>
    <w:p w:rsidR="0002681B" w:rsidRDefault="0002681B" w:rsidP="0002681B">
      <w:pPr>
        <w:pStyle w:val="berschrift4"/>
      </w:pPr>
      <w:bookmarkStart w:id="28" w:name="_Ref485579865"/>
      <w:r>
        <w:t>Problemstellung</w:t>
      </w:r>
      <w:bookmarkEnd w:id="28"/>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9" w:name="_Ref491246556"/>
      <w:bookmarkStart w:id="30" w:name="_Toc491525520"/>
      <w:r>
        <w:t>Test</w:t>
      </w:r>
      <w:bookmarkEnd w:id="29"/>
      <w:bookmarkEnd w:id="30"/>
    </w:p>
    <w:p w:rsidR="00E57539" w:rsidRPr="00E57539" w:rsidRDefault="00E57539" w:rsidP="00E57539">
      <w:pPr>
        <w:pStyle w:val="berschrift4"/>
      </w:pPr>
      <w:bookmarkStart w:id="31" w:name="_Ref491355266"/>
      <w:r>
        <w:t>Ist-Zustand</w:t>
      </w:r>
      <w:bookmarkEnd w:id="31"/>
    </w:p>
    <w:p w:rsidR="00B93568" w:rsidRDefault="002256F2" w:rsidP="00B93568">
      <w:pPr>
        <w:pStyle w:val="Standardeinzug"/>
        <w:ind w:left="0"/>
      </w:pPr>
      <w:r>
        <w:t xml:space="preserve">Bei </w:t>
      </w:r>
      <w:r w:rsidR="00E42F13">
        <w:t>den geschriebenen Tests handelt es sich um automatisierte Anwendertests</w:t>
      </w:r>
      <w:r>
        <w:t>, welche mit der CVI Programmierumgebung erstellt sind</w:t>
      </w:r>
      <w:r w:rsidR="00E42F13">
        <w:t xml:space="preserve">.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w:t>
      </w:r>
      <w:r w:rsidR="00986E01">
        <w:lastRenderedPageBreak/>
        <w:t>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E56DD">
      <w:pPr>
        <w:pStyle w:val="Listenabsatz"/>
        <w:numPr>
          <w:ilvl w:val="0"/>
          <w:numId w:val="13"/>
        </w:numPr>
      </w:pPr>
      <w:r>
        <w:t>Voll</w:t>
      </w:r>
      <w:r w:rsidR="0074472F">
        <w:t>automatische Tests</w:t>
      </w:r>
    </w:p>
    <w:p w:rsidR="0074472F" w:rsidRDefault="0078030D" w:rsidP="007E56DD">
      <w:pPr>
        <w:pStyle w:val="Listenabsatz"/>
        <w:numPr>
          <w:ilvl w:val="0"/>
          <w:numId w:val="13"/>
        </w:numPr>
      </w:pPr>
      <w:r>
        <w:t>Testfunktionen nur in einem File, der Rest sind Lib</w:t>
      </w:r>
      <w:r w:rsidR="00382359">
        <w:t>r</w:t>
      </w:r>
      <w:r>
        <w:t>ary Files</w:t>
      </w:r>
    </w:p>
    <w:p w:rsidR="0078030D" w:rsidRDefault="0078030D" w:rsidP="007E56DD">
      <w:pPr>
        <w:pStyle w:val="Listenabsatz"/>
        <w:numPr>
          <w:ilvl w:val="0"/>
          <w:numId w:val="13"/>
        </w:numPr>
      </w:pPr>
      <w:r>
        <w:t>In einer Struktur sind alle Ventil Parameter hinterlegt sowie seine Enum Werte</w:t>
      </w:r>
    </w:p>
    <w:p w:rsidR="0078030D" w:rsidRDefault="0078030D" w:rsidP="0078030D">
      <w:pPr>
        <w:pStyle w:val="berschrift4"/>
      </w:pPr>
      <w:r>
        <w:t>Schwächen</w:t>
      </w:r>
    </w:p>
    <w:p w:rsidR="0078030D" w:rsidRDefault="0078030D" w:rsidP="007E56DD">
      <w:pPr>
        <w:pStyle w:val="Listenabsatz"/>
        <w:numPr>
          <w:ilvl w:val="0"/>
          <w:numId w:val="14"/>
        </w:numPr>
      </w:pPr>
      <w:r>
        <w:t>Testinformationen werden in einem Textfile hinterlegt</w:t>
      </w:r>
    </w:p>
    <w:p w:rsidR="0078030D" w:rsidRDefault="0078030D" w:rsidP="007E56DD">
      <w:pPr>
        <w:pStyle w:val="Listenabsatz"/>
        <w:numPr>
          <w:ilvl w:val="0"/>
          <w:numId w:val="14"/>
        </w:numPr>
      </w:pPr>
      <w:r>
        <w:t>In den Testinformationen können nicht mehrere Werte für ein Attribut definiert werden</w:t>
      </w:r>
    </w:p>
    <w:p w:rsidR="006D7923" w:rsidRDefault="006D7923" w:rsidP="006D7923">
      <w:pPr>
        <w:pStyle w:val="berschrift4"/>
      </w:pPr>
      <w:bookmarkStart w:id="32" w:name="_Ref485579852"/>
      <w:r>
        <w:t>Problemstellung</w:t>
      </w:r>
      <w:bookmarkEnd w:id="32"/>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3" w:name="_Toc491525521"/>
      <w:r>
        <w:t>ParameterStructBuild</w:t>
      </w:r>
      <w:bookmarkEnd w:id="33"/>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7E56DD">
      <w:pPr>
        <w:pStyle w:val="Listenabsatz"/>
        <w:numPr>
          <w:ilvl w:val="0"/>
          <w:numId w:val="15"/>
        </w:numPr>
      </w:pPr>
      <w:r>
        <w:t>Automatische Erstellung einer Struktur mit allen Parameter Informationen</w:t>
      </w:r>
    </w:p>
    <w:p w:rsidR="00B8568D" w:rsidRDefault="00B8568D" w:rsidP="007E56DD">
      <w:pPr>
        <w:pStyle w:val="Listenabsatz"/>
        <w:numPr>
          <w:ilvl w:val="0"/>
          <w:numId w:val="15"/>
        </w:numPr>
      </w:pPr>
      <w:r>
        <w:t>Kann für alle IC2 Generation Controller verwendet werden</w:t>
      </w:r>
    </w:p>
    <w:p w:rsidR="00B8568D" w:rsidRDefault="00B8568D" w:rsidP="00B8568D">
      <w:pPr>
        <w:pStyle w:val="berschrift4"/>
      </w:pPr>
      <w:r>
        <w:t>Schwächen</w:t>
      </w:r>
    </w:p>
    <w:p w:rsidR="00B8568D" w:rsidRDefault="00B8568D" w:rsidP="007E56DD">
      <w:pPr>
        <w:pStyle w:val="Listenabsatz"/>
        <w:numPr>
          <w:ilvl w:val="0"/>
          <w:numId w:val="16"/>
        </w:numPr>
      </w:pPr>
      <w:r>
        <w:t>Es braucht eine aktive Verbindung über USB mit dem Controller</w:t>
      </w:r>
    </w:p>
    <w:p w:rsidR="00886174" w:rsidRDefault="00886174" w:rsidP="007E56DD">
      <w:pPr>
        <w:pStyle w:val="Listenabsatz"/>
        <w:numPr>
          <w:ilvl w:val="0"/>
          <w:numId w:val="16"/>
        </w:numPr>
      </w:pPr>
      <w:r>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lastRenderedPageBreak/>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4" w:name="_Toc491525522"/>
      <w:r>
        <w:t>TestUpdateFirmware</w:t>
      </w:r>
      <w:bookmarkEnd w:id="34"/>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7E56DD">
      <w:pPr>
        <w:pStyle w:val="Listenabsatz"/>
        <w:numPr>
          <w:ilvl w:val="0"/>
          <w:numId w:val="16"/>
        </w:numPr>
        <w:rPr>
          <w:lang w:eastAsia="en-US" w:bidi="th-TH"/>
        </w:rPr>
      </w:pPr>
      <w:r>
        <w:t>Die Parameter Files werden automatisch ersetzt</w:t>
      </w:r>
    </w:p>
    <w:p w:rsidR="006C0626" w:rsidRDefault="006C0626" w:rsidP="007E56DD">
      <w:pPr>
        <w:pStyle w:val="Listenabsatz"/>
        <w:numPr>
          <w:ilvl w:val="0"/>
          <w:numId w:val="16"/>
        </w:numPr>
        <w:rPr>
          <w:lang w:eastAsia="en-US" w:bidi="th-TH"/>
        </w:rPr>
      </w:pPr>
      <w:r>
        <w:t>Es w</w:t>
      </w:r>
      <w:r w:rsidR="004306DC">
        <w:t>erden automatisch alle Tests mit den neu</w:t>
      </w:r>
      <w:r>
        <w:t>sten Parameter Informationen kompiliert</w:t>
      </w:r>
    </w:p>
    <w:p w:rsidR="006C0626" w:rsidRDefault="006C0626" w:rsidP="007E56DD">
      <w:pPr>
        <w:pStyle w:val="Listenabsatz"/>
        <w:numPr>
          <w:ilvl w:val="0"/>
          <w:numId w:val="16"/>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7E56DD">
      <w:pPr>
        <w:pStyle w:val="Listenabsatz"/>
        <w:numPr>
          <w:ilvl w:val="0"/>
          <w:numId w:val="17"/>
        </w:numPr>
      </w:pPr>
      <w:r>
        <w:t>Die Tests werden auf der Konsole kompiliert -&gt; Arbeit am PC wird eingeschränkt</w:t>
      </w:r>
    </w:p>
    <w:p w:rsidR="00734954" w:rsidRDefault="00734954" w:rsidP="007E56DD">
      <w:pPr>
        <w:pStyle w:val="Listenabsatz"/>
        <w:numPr>
          <w:ilvl w:val="0"/>
          <w:numId w:val="17"/>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5" w:name="_Toc491525523"/>
      <w:r>
        <w:t xml:space="preserve">TTIC2 </w:t>
      </w:r>
      <w:r w:rsidR="00E371C3">
        <w:t>(</w:t>
      </w:r>
      <w:r>
        <w:t>Test Tool</w:t>
      </w:r>
      <w:r w:rsidR="00E371C3">
        <w:t>)</w:t>
      </w:r>
      <w:bookmarkEnd w:id="35"/>
    </w:p>
    <w:p w:rsidR="00A464DE" w:rsidRPr="00A464DE" w:rsidRDefault="00A464DE" w:rsidP="00A464DE">
      <w:pPr>
        <w:pStyle w:val="berschrift4"/>
      </w:pPr>
      <w:bookmarkStart w:id="36" w:name="_Ref491268347"/>
      <w:r>
        <w:t>Ist-Zustand</w:t>
      </w:r>
      <w:bookmarkEnd w:id="36"/>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nnen spezifische Testeinstellungen wie beispielsweise «soll der Test bei einem Fehler abgebrochen werden», «wie viele 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lastRenderedPageBreak/>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7" w:name="_Ref485575358"/>
      <w:bookmarkStart w:id="38" w:name="_Toc491787176"/>
      <w:r>
        <w:t xml:space="preserve">Abbildung </w:t>
      </w:r>
      <w:fldSimple w:instr=" SEQ Abbildung \* ARABIC ">
        <w:r w:rsidR="00C35030">
          <w:rPr>
            <w:noProof/>
          </w:rPr>
          <w:t>4</w:t>
        </w:r>
      </w:fldSimple>
      <w:bookmarkEnd w:id="37"/>
      <w:r>
        <w:t xml:space="preserve">: </w:t>
      </w:r>
      <w:r w:rsidRPr="007E3508">
        <w:t>Ansicht der TTIC2 Oberfläche für die Auswahl der Testkollektion</w:t>
      </w:r>
      <w:bookmarkEnd w:id="38"/>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7E56DD">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7E56DD">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7E56DD">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7E56DD">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7E56DD">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7E56DD">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7E56DD">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7E56DD">
      <w:pPr>
        <w:pStyle w:val="Listenabsatz"/>
        <w:numPr>
          <w:ilvl w:val="1"/>
          <w:numId w:val="4"/>
        </w:numPr>
        <w:spacing w:before="0" w:after="0"/>
        <w:rPr>
          <w:szCs w:val="22"/>
        </w:rPr>
      </w:pPr>
      <w:r w:rsidRPr="00C3348B">
        <w:rPr>
          <w:szCs w:val="22"/>
        </w:rPr>
        <w:t>Erschwerte Auswertung der Tests</w:t>
      </w:r>
    </w:p>
    <w:p w:rsidR="000062EE" w:rsidRPr="00C3348B" w:rsidRDefault="000062EE" w:rsidP="007E56DD">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7E56DD">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7E56DD">
      <w:pPr>
        <w:pStyle w:val="Listenabsatz"/>
        <w:numPr>
          <w:ilvl w:val="1"/>
          <w:numId w:val="4"/>
        </w:numPr>
        <w:spacing w:before="0" w:after="0"/>
        <w:rPr>
          <w:szCs w:val="22"/>
        </w:rPr>
      </w:pPr>
      <w:r w:rsidRPr="00C3348B">
        <w:rPr>
          <w:szCs w:val="22"/>
        </w:rPr>
        <w:t>Letzter Reportfile wird im SVN abgelegt</w:t>
      </w:r>
    </w:p>
    <w:p w:rsidR="000062EE" w:rsidRPr="00C3348B" w:rsidRDefault="000062EE" w:rsidP="007E56DD">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7E56DD">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7E56DD">
      <w:pPr>
        <w:pStyle w:val="Listenabsatz"/>
        <w:numPr>
          <w:ilvl w:val="0"/>
          <w:numId w:val="4"/>
        </w:numPr>
        <w:spacing w:before="0" w:after="0"/>
        <w:rPr>
          <w:szCs w:val="22"/>
        </w:rPr>
      </w:pPr>
      <w:r w:rsidRPr="00C3348B">
        <w:rPr>
          <w:szCs w:val="22"/>
        </w:rPr>
        <w:lastRenderedPageBreak/>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F65238">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9" w:name="_Toc491525524"/>
      <w:r>
        <w:t>SoftwareVersionsDatabase</w:t>
      </w:r>
      <w:bookmarkEnd w:id="39"/>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7E56DD">
      <w:pPr>
        <w:pStyle w:val="Listenabsatz"/>
        <w:numPr>
          <w:ilvl w:val="0"/>
          <w:numId w:val="18"/>
        </w:numPr>
      </w:pPr>
      <w:r>
        <w:t>Firmware</w:t>
      </w:r>
      <w:r w:rsidR="00611549">
        <w:t xml:space="preserve"> Informationen sind für</w:t>
      </w:r>
      <w:r w:rsidR="00FD3E87">
        <w:t xml:space="preserve"> viele Benutzer ersichtlich</w:t>
      </w:r>
    </w:p>
    <w:p w:rsidR="00FD3E87" w:rsidRDefault="00FD3E87" w:rsidP="007E56DD">
      <w:pPr>
        <w:pStyle w:val="Listenabsatz"/>
        <w:numPr>
          <w:ilvl w:val="0"/>
          <w:numId w:val="18"/>
        </w:numPr>
      </w:pPr>
      <w:r>
        <w:t>Firmware Informationen können editiert werden</w:t>
      </w:r>
    </w:p>
    <w:p w:rsidR="00611549" w:rsidRDefault="00611549" w:rsidP="00611549">
      <w:pPr>
        <w:pStyle w:val="berschrift4"/>
      </w:pPr>
      <w:r>
        <w:t>Schwächen</w:t>
      </w:r>
    </w:p>
    <w:p w:rsidR="00611549" w:rsidRDefault="00611549" w:rsidP="007E56DD">
      <w:pPr>
        <w:pStyle w:val="Listenabsatz"/>
        <w:numPr>
          <w:ilvl w:val="0"/>
          <w:numId w:val="18"/>
        </w:numPr>
      </w:pPr>
      <w:r>
        <w:t>In der Modellierung wurden die Regeln der Normalform nur teilweise umgesetzt</w:t>
      </w:r>
    </w:p>
    <w:p w:rsidR="00E371C3" w:rsidRDefault="00E371C3" w:rsidP="007E56DD">
      <w:pPr>
        <w:pStyle w:val="Listenabsatz"/>
        <w:numPr>
          <w:ilvl w:val="0"/>
          <w:numId w:val="1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40" w:name="_Toc491525525"/>
      <w:r>
        <w:t>Firmware</w:t>
      </w:r>
      <w:r w:rsidR="00533FE1">
        <w:t xml:space="preserve"> </w:t>
      </w:r>
      <w:r>
        <w:t>Database</w:t>
      </w:r>
      <w:bookmarkEnd w:id="40"/>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7E56DD">
      <w:pPr>
        <w:pStyle w:val="Listenabsatz"/>
        <w:numPr>
          <w:ilvl w:val="0"/>
          <w:numId w:val="18"/>
        </w:numPr>
      </w:pPr>
      <w:r>
        <w:t xml:space="preserve">Viele Such- und Filtermöglichkeiten der einzelnen </w:t>
      </w:r>
      <w:r w:rsidR="00876572">
        <w:t>Firmware</w:t>
      </w:r>
      <w:r>
        <w:t xml:space="preserve"> Einträgen</w:t>
      </w:r>
    </w:p>
    <w:p w:rsidR="001C2E9D" w:rsidRPr="00611549" w:rsidRDefault="005D05CD" w:rsidP="007E56DD">
      <w:pPr>
        <w:pStyle w:val="Listenabsatz"/>
        <w:numPr>
          <w:ilvl w:val="0"/>
          <w:numId w:val="1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lastRenderedPageBreak/>
        <w:t>Schwächen</w:t>
      </w:r>
    </w:p>
    <w:p w:rsidR="003B7F09" w:rsidRDefault="003B7F09" w:rsidP="007E56DD">
      <w:pPr>
        <w:pStyle w:val="Listenabsatz"/>
        <w:numPr>
          <w:ilvl w:val="0"/>
          <w:numId w:val="19"/>
        </w:numPr>
      </w:pPr>
      <w:r>
        <w:t>Noch keine Benutzerverwaltung (</w:t>
      </w:r>
      <w:r w:rsidR="005D05CD">
        <w:t>Diese</w:t>
      </w:r>
      <w:r>
        <w:t xml:space="preserve"> gebraucht</w:t>
      </w:r>
      <w:r w:rsidR="005D05CD">
        <w:t>,</w:t>
      </w:r>
      <w:r>
        <w:t xml:space="preserve"> um gewisse Informationen zu verstecken)</w:t>
      </w:r>
    </w:p>
    <w:p w:rsidR="001B2280" w:rsidRDefault="001B2280" w:rsidP="007E56DD">
      <w:pPr>
        <w:pStyle w:val="Listenabsatz"/>
        <w:numPr>
          <w:ilvl w:val="0"/>
          <w:numId w:val="1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1" w:name="_Toc491525526"/>
      <w:r>
        <w:lastRenderedPageBreak/>
        <w:t>Zielsetzung</w:t>
      </w:r>
      <w:bookmarkEnd w:id="41"/>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F65238">
        <w:t>2.2.2.4</w:t>
      </w:r>
      <w:r w:rsidR="00857FB5">
        <w:fldChar w:fldCharType="end"/>
      </w:r>
      <w:r w:rsidR="00857FB5">
        <w:t xml:space="preserve"> näher beschrieben. </w:t>
      </w:r>
      <w:r w:rsidR="005D05CD">
        <w:t>Somit fiel der Entscheid die Arbeit auf die gesamte Testumgebung zu erweitern</w:t>
      </w:r>
      <w:r>
        <w:t>.</w:t>
      </w:r>
    </w:p>
    <w:p w:rsidR="00F21C07" w:rsidRPr="00F21C07" w:rsidRDefault="00335DD0" w:rsidP="00F21C07">
      <w:pPr>
        <w:pStyle w:val="berschrift2"/>
      </w:pPr>
      <w:bookmarkStart w:id="42" w:name="_Toc491525527"/>
      <w:r>
        <w:t>Ziele zum Startzeitpunkt</w:t>
      </w:r>
      <w:bookmarkEnd w:id="42"/>
      <w:r w:rsidR="00F21C07">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p>
    <w:p w:rsidR="000062EE" w:rsidRPr="00081E7C" w:rsidRDefault="000062EE" w:rsidP="000062EE">
      <w:pPr>
        <w:pStyle w:val="Beschriftung"/>
      </w:pPr>
      <w:bookmarkStart w:id="43" w:name="_Toc491787177"/>
      <w:r>
        <w:t xml:space="preserve">Abbildung </w:t>
      </w:r>
      <w:fldSimple w:instr=" SEQ Abbildung \* ARABIC ">
        <w:r w:rsidR="00C35030">
          <w:rPr>
            <w:noProof/>
          </w:rPr>
          <w:t>5</w:t>
        </w:r>
      </w:fldSimple>
      <w:r>
        <w:t xml:space="preserve">: </w:t>
      </w:r>
      <w:r w:rsidR="0089015B">
        <w:t xml:space="preserve">Ursprüngliches </w:t>
      </w:r>
      <w:r>
        <w:t>Konzept Masterarbeit</w:t>
      </w:r>
      <w:bookmarkEnd w:id="43"/>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4" w:name="_Ref491337260"/>
      <w:bookmarkStart w:id="45" w:name="_Toc491525528"/>
      <w:r>
        <w:rPr>
          <w:lang w:val="de-DE"/>
        </w:rPr>
        <w:lastRenderedPageBreak/>
        <w:t>Ziele nach der ersten Analyse</w:t>
      </w:r>
      <w:bookmarkEnd w:id="44"/>
      <w:bookmarkEnd w:id="45"/>
    </w:p>
    <w:p w:rsidR="001B7CCF" w:rsidRPr="00862D30" w:rsidRDefault="00862D30" w:rsidP="00862D30">
      <w:pPr>
        <w:rPr>
          <w:lang w:val="de-DE" w:eastAsia="de-DE" w:bidi="ar-SA"/>
        </w:rPr>
      </w:pPr>
      <w:r>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Pr>
          <w:lang w:val="de-DE" w:eastAsia="de-DE" w:bidi="ar-SA"/>
        </w:rPr>
        <w:t xml:space="preserve"> angepasst </w:t>
      </w:r>
      <w:r w:rsidR="00C34334">
        <w:rPr>
          <w:lang w:val="de-DE" w:eastAsia="de-DE" w:bidi="ar-SA"/>
        </w:rPr>
        <w:t>oder</w:t>
      </w:r>
      <w:r>
        <w:rPr>
          <w:lang w:val="de-DE" w:eastAsia="de-DE" w:bidi="ar-SA"/>
        </w:rPr>
        <w:t xml:space="preserve"> neu erstellt</w:t>
      </w:r>
      <w:r w:rsidR="00C34334">
        <w:rPr>
          <w:lang w:val="de-DE" w:eastAsia="de-DE" w:bidi="ar-SA"/>
        </w:rPr>
        <w:t xml:space="preserve"> werden</w:t>
      </w:r>
      <w:r>
        <w:rPr>
          <w:lang w:val="de-DE" w:eastAsia="de-DE" w:bidi="ar-SA"/>
        </w:rPr>
        <w:t>. Der nächste Abschnitt erklärt die Ziele der einzelnen Anpassungen.</w:t>
      </w:r>
      <w:r w:rsidR="001B7CCF">
        <w:rPr>
          <w:noProof/>
          <w:lang w:val="de-DE" w:eastAsia="de-DE" w:bidi="ar-SA"/>
        </w:rPr>
        <w:drawing>
          <wp:inline distT="0" distB="0" distL="0" distR="0">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rsidR="00862D30" w:rsidRDefault="00335DD0" w:rsidP="00C34334">
      <w:pPr>
        <w:pStyle w:val="Beschriftung"/>
      </w:pPr>
      <w:bookmarkStart w:id="46" w:name="_Toc491787178"/>
      <w:r>
        <w:t xml:space="preserve">Abbildung </w:t>
      </w:r>
      <w:fldSimple w:instr=" SEQ Abbildung \* ARABIC ">
        <w:r w:rsidR="00C35030">
          <w:rPr>
            <w:noProof/>
          </w:rPr>
          <w:t>6</w:t>
        </w:r>
      </w:fldSimple>
      <w:r>
        <w:t xml:space="preserve">: </w:t>
      </w:r>
      <w:r w:rsidR="00862D30">
        <w:t>Konzept Masterarbeit Testumgebung komplett</w:t>
      </w:r>
      <w:bookmarkEnd w:id="46"/>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477847" w:rsidRDefault="000062EE" w:rsidP="000062EE">
      <w:pPr>
        <w:pStyle w:val="berschrift2"/>
      </w:pPr>
      <w:bookmarkStart w:id="47" w:name="_Toc491525529"/>
      <w:bookmarkStart w:id="48" w:name="_Ref491713098"/>
      <w:r>
        <w:lastRenderedPageBreak/>
        <w:t>Q</w:t>
      </w:r>
    </w:p>
    <w:p w:rsidR="000062EE" w:rsidRDefault="000062EE" w:rsidP="000062EE">
      <w:pPr>
        <w:pStyle w:val="berschrift2"/>
      </w:pPr>
      <w:r>
        <w:t>uantitative Ziele</w:t>
      </w:r>
      <w:bookmarkEnd w:id="47"/>
      <w:bookmarkEnd w:id="48"/>
    </w:p>
    <w:p w:rsidR="000062EE" w:rsidRDefault="000062EE" w:rsidP="007E56DD">
      <w:pPr>
        <w:pStyle w:val="Listenabsatz"/>
        <w:numPr>
          <w:ilvl w:val="0"/>
          <w:numId w:val="8"/>
        </w:numPr>
        <w:spacing w:before="0" w:after="0"/>
      </w:pPr>
      <w:r>
        <w:t>Die SoftwareVersionDatabase muss gleichzeitig Schreibanfragen von vier Benutzern bearbeiten können.</w:t>
      </w:r>
    </w:p>
    <w:p w:rsidR="000062EE" w:rsidRDefault="000062EE" w:rsidP="007E56DD">
      <w:pPr>
        <w:pStyle w:val="Listenabsatz"/>
        <w:numPr>
          <w:ilvl w:val="0"/>
          <w:numId w:val="8"/>
        </w:numPr>
        <w:spacing w:before="0" w:after="0"/>
      </w:pPr>
      <w:r>
        <w:t xml:space="preserve">Jede einzelne </w:t>
      </w:r>
      <w:r w:rsidR="00956AA4">
        <w:t xml:space="preserve">ausgeführte </w:t>
      </w:r>
      <w:r>
        <w:t>Testkollektion muss im ETIC2 zu einem Grundzustand zugeordnet werden.</w:t>
      </w:r>
    </w:p>
    <w:p w:rsidR="000062EE" w:rsidRPr="00081E7C" w:rsidRDefault="000062EE" w:rsidP="007E56DD">
      <w:pPr>
        <w:pStyle w:val="Listenabsatz"/>
        <w:numPr>
          <w:ilvl w:val="0"/>
          <w:numId w:val="8"/>
        </w:numPr>
        <w:spacing w:before="0" w:after="0"/>
      </w:pPr>
      <w:r>
        <w:t>Der Grundzustand kann nur mit bereits vorhandenen Einträgen in der SoftwareVersionsDatabase definiert werden.</w:t>
      </w:r>
    </w:p>
    <w:p w:rsidR="000062EE" w:rsidRDefault="000062EE" w:rsidP="000062EE">
      <w:pPr>
        <w:pStyle w:val="berschrift2"/>
      </w:pPr>
      <w:bookmarkStart w:id="49" w:name="_Toc491525530"/>
      <w:bookmarkStart w:id="50" w:name="_Ref491713108"/>
      <w:r>
        <w:t>Qualitative Ziele</w:t>
      </w:r>
      <w:bookmarkEnd w:id="49"/>
      <w:bookmarkEnd w:id="50"/>
    </w:p>
    <w:p w:rsidR="000062EE" w:rsidRDefault="000062EE" w:rsidP="007E56DD">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00063EB3">
        <w:t xml:space="preserve"> auszeichnen.</w:t>
      </w:r>
    </w:p>
    <w:p w:rsidR="000062EE" w:rsidRPr="00ED4D00" w:rsidRDefault="000062EE" w:rsidP="007E56DD">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7E56DD">
      <w:pPr>
        <w:pStyle w:val="Listenabsatz"/>
        <w:numPr>
          <w:ilvl w:val="0"/>
          <w:numId w:val="7"/>
        </w:numPr>
        <w:spacing w:before="0" w:after="0"/>
      </w:pPr>
      <w:r w:rsidRPr="006B0F60">
        <w:t>Mit dem ETIC2 soll das Resultat der ausgeführten Testkollektion unmittelbar und einfach ersichtlich sein.</w:t>
      </w:r>
    </w:p>
    <w:p w:rsidR="00982E6A" w:rsidRDefault="00982E6A" w:rsidP="007E56DD">
      <w:pPr>
        <w:pStyle w:val="Listenabsatz"/>
        <w:numPr>
          <w:ilvl w:val="0"/>
          <w:numId w:val="7"/>
        </w:numPr>
        <w:spacing w:before="0" w:after="0"/>
      </w:pPr>
      <w:r>
        <w:t>A</w:t>
      </w:r>
      <w:r w:rsidRPr="00982E6A">
        <w:t>uf Knopfdruck sollen die Testresultate exportiert werden können</w:t>
      </w:r>
      <w:r>
        <w:t>.</w:t>
      </w:r>
    </w:p>
    <w:p w:rsidR="00982E6A" w:rsidRPr="00982E6A" w:rsidRDefault="00982E6A" w:rsidP="007E56DD">
      <w:pPr>
        <w:pStyle w:val="Listenabsatz"/>
        <w:numPr>
          <w:ilvl w:val="0"/>
          <w:numId w:val="7"/>
        </w:numPr>
        <w:spacing w:before="0" w:after="0"/>
      </w:pPr>
      <w:r w:rsidRPr="00982E6A">
        <w:t>(optional) Das TTIC2 soll für die Anzeige der Testinformationen immer auf die aktuellsten im Test defin</w:t>
      </w:r>
      <w:r w:rsidR="004D0D07">
        <w:t>ierten Beschreibungen zugreifen.</w:t>
      </w:r>
      <w:r w:rsidRPr="00982E6A">
        <w:t xml:space="preserve"> </w:t>
      </w:r>
      <w:r w:rsidR="004D0D07">
        <w:t xml:space="preserve">Auch die Anforderungen an die Ventil Hardware, welche in den Tests definiert werden, sollen auf dem aktuellsten Stand im TTIC2 sein. </w:t>
      </w:r>
      <w:r w:rsidRPr="00982E6A">
        <w:t>(Bei einem Release Prozess)</w:t>
      </w:r>
    </w:p>
    <w:p w:rsidR="00982E6A" w:rsidRPr="006B0F60" w:rsidRDefault="00982E6A" w:rsidP="007E56DD">
      <w:pPr>
        <w:pStyle w:val="Listenabsatz"/>
        <w:numPr>
          <w:ilvl w:val="0"/>
          <w:numId w:val="7"/>
        </w:numPr>
        <w:spacing w:before="0" w:after="0"/>
      </w:pPr>
      <w:r w:rsidRPr="00982E6A">
        <w:t xml:space="preserve">(optional) Das TTIC2 muss vor Ausführung der Test Kollektion </w:t>
      </w:r>
      <w:r w:rsidR="004D0D07">
        <w:t xml:space="preserve">automatisch </w:t>
      </w:r>
      <w:r w:rsidRPr="00982E6A">
        <w:t xml:space="preserve">die definierten Firmwaren und Parameterfiles (Drive- und Configuration File) </w:t>
      </w:r>
      <w:r w:rsidR="004D0D07">
        <w:t xml:space="preserve">auf </w:t>
      </w:r>
      <w:r w:rsidRPr="00982E6A">
        <w:t>die Ventil Hardware updaten.</w:t>
      </w:r>
    </w:p>
    <w:p w:rsidR="000062EE" w:rsidRDefault="000062EE" w:rsidP="000062EE">
      <w:pPr>
        <w:pStyle w:val="berschrift2"/>
      </w:pPr>
      <w:bookmarkStart w:id="51" w:name="_Toc491525531"/>
      <w:r>
        <w:t>Aufgabenbegrenzung</w:t>
      </w:r>
      <w:bookmarkEnd w:id="51"/>
    </w:p>
    <w:p w:rsidR="00E21410" w:rsidRDefault="00E21410" w:rsidP="007E56DD">
      <w:pPr>
        <w:pStyle w:val="Listenabsatz"/>
        <w:numPr>
          <w:ilvl w:val="0"/>
          <w:numId w:val="20"/>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7E56DD">
      <w:pPr>
        <w:pStyle w:val="Listenabsatz"/>
        <w:numPr>
          <w:ilvl w:val="0"/>
          <w:numId w:val="20"/>
        </w:numPr>
      </w:pPr>
      <w:r>
        <w:t xml:space="preserve">Die Test Hardware wird verwendet um die Ventil Hardware anzusprechen, </w:t>
      </w:r>
      <w:r w:rsidR="00B50C1F">
        <w:t xml:space="preserve">ist </w:t>
      </w:r>
      <w:r>
        <w:t>aber nicht Teil dieser Arbeit.</w:t>
      </w:r>
    </w:p>
    <w:p w:rsidR="00E21410" w:rsidRPr="00E21410" w:rsidRDefault="00E21410" w:rsidP="007E56DD">
      <w:pPr>
        <w:pStyle w:val="Listenabsatz"/>
        <w:numPr>
          <w:ilvl w:val="0"/>
          <w:numId w:val="20"/>
        </w:numPr>
      </w:pPr>
      <w:r>
        <w:t>Durch das ParameterStructBuild Programm können die Parameter Informationen der Firmware ausgelesen werden, was den Anforderungen entspricht.</w:t>
      </w:r>
    </w:p>
    <w:p w:rsidR="000062EE" w:rsidRDefault="000062EE" w:rsidP="007E56DD">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7E56DD">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7E56DD">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7E56DD">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7E56DD">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7E56DD">
      <w:pPr>
        <w:pStyle w:val="Listenabsatz"/>
        <w:numPr>
          <w:ilvl w:val="1"/>
          <w:numId w:val="6"/>
        </w:numPr>
        <w:spacing w:before="0" w:after="0"/>
        <w:rPr>
          <w:szCs w:val="22"/>
          <w:lang w:val="de-DE"/>
        </w:rPr>
      </w:pPr>
      <w:r>
        <w:rPr>
          <w:szCs w:val="22"/>
          <w:lang w:val="de-DE"/>
        </w:rPr>
        <w:t>Abspeicherung der Testresultate in der SoftwareVersionsDatabase</w:t>
      </w:r>
    </w:p>
    <w:p w:rsidR="000062EE" w:rsidRDefault="000062EE" w:rsidP="007E56DD">
      <w:pPr>
        <w:pStyle w:val="Listenabsatz"/>
        <w:numPr>
          <w:ilvl w:val="0"/>
          <w:numId w:val="6"/>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7E56DD">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7E56DD">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52" w:name="_Toc491525532"/>
      <w:r>
        <w:lastRenderedPageBreak/>
        <w:t>Methodik</w:t>
      </w:r>
      <w:bookmarkEnd w:id="52"/>
    </w:p>
    <w:p w:rsidR="005A0884" w:rsidRPr="005A0884" w:rsidRDefault="005A0884" w:rsidP="005A0884">
      <w:pPr>
        <w:pStyle w:val="Standardeinzug"/>
        <w:ind w:left="0"/>
      </w:pPr>
      <w:r>
        <w:t xml:space="preserve">Das Kapitel Methodik umfasst </w:t>
      </w:r>
      <w:r w:rsidR="004D0D07">
        <w:t xml:space="preserve">zwei Teile, </w:t>
      </w:r>
      <w:r>
        <w:t xml:space="preserve">einerseits die Vorgehensweise </w:t>
      </w:r>
      <w:r w:rsidR="004D0D07">
        <w:t>in der Arbeit. Diese</w:t>
      </w:r>
      <w:r>
        <w:t xml:space="preserve"> inkludiert das angewendete Konzept de</w:t>
      </w:r>
      <w:r w:rsidR="004D0D07">
        <w:t>r Software Entwicklung sowie den</w:t>
      </w:r>
      <w:r>
        <w:t xml:space="preserve"> chronologische</w:t>
      </w:r>
      <w:r w:rsidR="004D0D07">
        <w:t>n</w:t>
      </w:r>
      <w:r>
        <w:t xml:space="preserve"> Ablauf der Arbeitsschritte. </w:t>
      </w:r>
      <w:r w:rsidR="004D0D07">
        <w:t>Anderseits</w:t>
      </w:r>
      <w:r>
        <w:t xml:space="preserve"> werden die verwendeten Hilfsmittel </w:t>
      </w:r>
      <w:r w:rsidR="004D0D07">
        <w:t>erläutert</w:t>
      </w:r>
      <w:r>
        <w:t>.</w:t>
      </w:r>
    </w:p>
    <w:p w:rsidR="004B54ED" w:rsidRDefault="004B54ED" w:rsidP="004B54ED">
      <w:pPr>
        <w:pStyle w:val="berschrift2"/>
      </w:pPr>
      <w:bookmarkStart w:id="53" w:name="_Toc491525533"/>
      <w:r>
        <w:t>Vorgehensweise</w:t>
      </w:r>
      <w:bookmarkEnd w:id="53"/>
    </w:p>
    <w:p w:rsidR="005A0884" w:rsidRDefault="005A0884" w:rsidP="005A0884">
      <w:pPr>
        <w:rPr>
          <w:lang w:eastAsia="de-DE" w:bidi="ar-SA"/>
        </w:rPr>
      </w:pPr>
      <w:r>
        <w:rPr>
          <w:lang w:eastAsia="de-DE" w:bidi="ar-SA"/>
        </w:rPr>
        <w:t xml:space="preserve">In der Software Entwicklung </w:t>
      </w:r>
      <w:r w:rsidR="00B734B7">
        <w:rPr>
          <w:lang w:eastAsia="de-DE" w:bidi="ar-SA"/>
        </w:rPr>
        <w:t xml:space="preserve">gibt es hauptsächlich zwei Vorgehensweisen nämlich eine agile </w:t>
      </w:r>
      <w:r w:rsidR="004D0D07">
        <w:rPr>
          <w:lang w:eastAsia="de-DE" w:bidi="ar-SA"/>
        </w:rPr>
        <w:t>Methode oder</w:t>
      </w:r>
      <w:r w:rsidR="00B734B7">
        <w:rPr>
          <w:lang w:eastAsia="de-DE" w:bidi="ar-SA"/>
        </w:rPr>
        <w:t xml:space="preserve"> das Wasserfall-Modell. Die agile Variante zeichnet sich durch ihre variable</w:t>
      </w:r>
      <w:r w:rsidR="004D0D07">
        <w:rPr>
          <w:lang w:eastAsia="de-DE" w:bidi="ar-SA"/>
        </w:rPr>
        <w:t xml:space="preserve"> Änderung der Anforderungen aus,</w:t>
      </w:r>
      <w:r w:rsidR="00B734B7">
        <w:rPr>
          <w:lang w:eastAsia="de-DE" w:bidi="ar-SA"/>
        </w:rPr>
        <w:t xml:space="preserve"> </w:t>
      </w:r>
      <w:r w:rsidR="004D0D07">
        <w:rPr>
          <w:lang w:eastAsia="de-DE" w:bidi="ar-SA"/>
        </w:rPr>
        <w:t>wohingegen d</w:t>
      </w:r>
      <w:r w:rsidR="00B734B7">
        <w:rPr>
          <w:lang w:eastAsia="de-DE" w:bidi="ar-SA"/>
        </w:rPr>
        <w:t>ie Wasserfallmethode durch ihre festen Anforderungen und klaren Phasenabgrenzungen</w:t>
      </w:r>
      <w:r w:rsidR="004D0D07">
        <w:rPr>
          <w:lang w:eastAsia="de-DE" w:bidi="ar-SA"/>
        </w:rPr>
        <w:t xml:space="preserve"> auszeichnet</w:t>
      </w:r>
      <w:r w:rsidR="00B734B7">
        <w:rPr>
          <w:lang w:eastAsia="de-DE" w:bidi="ar-SA"/>
        </w:rPr>
        <w:t>.</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w:t>
      </w:r>
      <w:r w:rsidR="004D0D07">
        <w:rPr>
          <w:lang w:eastAsia="de-DE" w:bidi="ar-SA"/>
        </w:rPr>
        <w:t>seit einem</w:t>
      </w:r>
      <w:r>
        <w:rPr>
          <w:lang w:eastAsia="de-DE" w:bidi="ar-SA"/>
        </w:rPr>
        <w:t xml:space="preserve"> Zeitraum von drei Jahren. </w:t>
      </w:r>
      <w:r w:rsidR="004D0D07">
        <w:rPr>
          <w:lang w:eastAsia="de-DE" w:bidi="ar-SA"/>
        </w:rPr>
        <w:t xml:space="preserve">In der Anfangszeit wurde die Ablaufsteuerung parallel mit immer neuen Tests </w:t>
      </w:r>
      <w:r w:rsidR="00094A52">
        <w:rPr>
          <w:lang w:eastAsia="de-DE" w:bidi="ar-SA"/>
        </w:rPr>
        <w:t>entwickelt. Im letzten Jahr wird der Hauptfokus auf der Erweiterung der Testabdeckung gelegt</w:t>
      </w:r>
      <w:r>
        <w:rPr>
          <w:lang w:eastAsia="de-DE" w:bidi="ar-SA"/>
        </w:rPr>
        <w:t>.</w:t>
      </w:r>
      <w:r w:rsidR="00094A52">
        <w:rPr>
          <w:lang w:eastAsia="de-DE" w:bidi="ar-SA"/>
        </w:rPr>
        <w:t xml:space="preserve"> In dieser Zeitspanne wurde das TTIC2 bereits produktiv eingesetzt und die Schwachstellen wurde von meiner Seite evaluiert, da es keine weiteren beteiligten Personen gibt. Daraus resultierten genaue Anforderungen an eine Erweiterung des Systems.</w:t>
      </w:r>
      <w:r>
        <w:rPr>
          <w:lang w:eastAsia="de-DE" w:bidi="ar-SA"/>
        </w:rPr>
        <w:t xml:space="preserve"> </w:t>
      </w:r>
      <w:r w:rsidR="00E16A98">
        <w:rPr>
          <w:lang w:eastAsia="de-DE" w:bidi="ar-SA"/>
        </w:rPr>
        <w:t>Daher kann davon ausgegangen werden, dass sich die Anforderungen während der Arbeit sich nicht verändern. Weiter sind auch die verwendeten Technologien und Hilfsmittel vor Begi</w:t>
      </w:r>
      <w:r w:rsidR="00271AE1">
        <w:rPr>
          <w:lang w:eastAsia="de-DE" w:bidi="ar-SA"/>
        </w:rPr>
        <w:t>nn der Arbeit definiert worden (</w:t>
      </w:r>
      <w:r w:rsidR="00E16A98">
        <w:rPr>
          <w:lang w:eastAsia="de-DE" w:bidi="ar-SA"/>
        </w:rPr>
        <w:t xml:space="preserve">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F65238">
        <w:rPr>
          <w:lang w:eastAsia="de-DE" w:bidi="ar-SA"/>
        </w:rPr>
        <w:t>4.2</w:t>
      </w:r>
      <w:r w:rsidR="00E16A98">
        <w:rPr>
          <w:lang w:eastAsia="de-DE" w:bidi="ar-SA"/>
        </w:rPr>
        <w:fldChar w:fldCharType="end"/>
      </w:r>
      <w:r w:rsidR="00271AE1">
        <w:rPr>
          <w:lang w:eastAsia="de-DE" w:bidi="ar-SA"/>
        </w:rPr>
        <w:t>)</w:t>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4" w:name="_Ref491337010"/>
      <w:bookmarkStart w:id="55" w:name="_Toc491787179"/>
      <w:r>
        <w:t xml:space="preserve">Abbildung </w:t>
      </w:r>
      <w:fldSimple w:instr=" SEQ Abbildung \* ARABIC ">
        <w:r w:rsidR="00C35030">
          <w:rPr>
            <w:noProof/>
          </w:rPr>
          <w:t>7</w:t>
        </w:r>
      </w:fldSimple>
      <w:bookmarkEnd w:id="54"/>
      <w:r>
        <w:t>: Wasserfallmodell (</w:t>
      </w:r>
      <w:r w:rsidR="00E043EF">
        <w:t>QMETHODS, 2017</w:t>
      </w:r>
      <w:r>
        <w:t>)</w:t>
      </w:r>
      <w:bookmarkEnd w:id="55"/>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F65238">
        <w:t xml:space="preserve">Abbildung </w:t>
      </w:r>
      <w:r w:rsidR="00F65238">
        <w:rPr>
          <w:noProof/>
        </w:rPr>
        <w:t>7</w:t>
      </w:r>
      <w:r w:rsidR="001B33C2">
        <w:rPr>
          <w:lang w:eastAsia="de-DE" w:bidi="ar-SA"/>
        </w:rPr>
        <w:fldChar w:fldCharType="end"/>
      </w:r>
      <w:r w:rsidR="001B33C2">
        <w:rPr>
          <w:lang w:eastAsia="de-DE" w:bidi="ar-SA"/>
        </w:rPr>
        <w:t xml:space="preserve"> zeigt die einzelnen Phasen des Wasserfallmodells. </w:t>
      </w:r>
      <w:r w:rsidR="0090571A">
        <w:rPr>
          <w:lang w:eastAsia="de-DE" w:bidi="ar-SA"/>
        </w:rPr>
        <w:t xml:space="preserve">In der </w:t>
      </w:r>
      <w:r w:rsidR="0090571A">
        <w:rPr>
          <w:lang w:eastAsia="de-DE" w:bidi="ar-SA"/>
        </w:rPr>
        <w:fldChar w:fldCharType="begin"/>
      </w:r>
      <w:r w:rsidR="0090571A">
        <w:rPr>
          <w:lang w:eastAsia="de-DE" w:bidi="ar-SA"/>
        </w:rPr>
        <w:instrText xml:space="preserve"> REF _Ref491447330 \h </w:instrText>
      </w:r>
      <w:r w:rsidR="0090571A">
        <w:rPr>
          <w:lang w:eastAsia="de-DE" w:bidi="ar-SA"/>
        </w:rPr>
      </w:r>
      <w:r w:rsidR="0090571A">
        <w:rPr>
          <w:lang w:eastAsia="de-DE" w:bidi="ar-SA"/>
        </w:rPr>
        <w:fldChar w:fldCharType="separate"/>
      </w:r>
      <w:r w:rsidR="00F65238">
        <w:t xml:space="preserve">Tabelle </w:t>
      </w:r>
      <w:r w:rsidR="00F65238">
        <w:rPr>
          <w:noProof/>
        </w:rPr>
        <w:t>1</w:t>
      </w:r>
      <w:r w:rsidR="0090571A">
        <w:rPr>
          <w:lang w:eastAsia="de-DE" w:bidi="ar-SA"/>
        </w:rPr>
        <w:fldChar w:fldCharType="end"/>
      </w:r>
      <w:r w:rsidR="007703F4">
        <w:rPr>
          <w:lang w:eastAsia="de-DE" w:bidi="ar-SA"/>
        </w:rPr>
        <w:t xml:space="preserve"> wird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Tr="0090571A">
        <w:tc>
          <w:tcPr>
            <w:tcW w:w="2309" w:type="dxa"/>
            <w:shd w:val="clear" w:color="auto" w:fill="FBD4B4" w:themeFill="accent6" w:themeFillTint="66"/>
          </w:tcPr>
          <w:p w:rsidR="00462F50" w:rsidRPr="00462F50" w:rsidRDefault="00462F50" w:rsidP="005A0884">
            <w:pPr>
              <w:rPr>
                <w:b/>
                <w:lang w:eastAsia="de-DE" w:bidi="ar-SA"/>
              </w:rPr>
            </w:pPr>
            <w:r w:rsidRPr="00462F50">
              <w:rPr>
                <w:b/>
                <w:lang w:eastAsia="de-DE" w:bidi="ar-SA"/>
              </w:rPr>
              <w:t>Wasserfall Phase</w:t>
            </w:r>
          </w:p>
        </w:tc>
        <w:tc>
          <w:tcPr>
            <w:tcW w:w="947" w:type="dxa"/>
            <w:shd w:val="clear" w:color="auto" w:fill="FBD4B4" w:themeFill="accent6" w:themeFillTint="66"/>
          </w:tcPr>
          <w:p w:rsidR="00462F50" w:rsidRPr="00462F50" w:rsidRDefault="00462F50" w:rsidP="005A0884">
            <w:pPr>
              <w:rPr>
                <w:b/>
                <w:lang w:eastAsia="de-DE" w:bidi="ar-SA"/>
              </w:rPr>
            </w:pPr>
            <w:r w:rsidRPr="00462F50">
              <w:rPr>
                <w:b/>
                <w:lang w:eastAsia="de-DE" w:bidi="ar-SA"/>
              </w:rPr>
              <w:t>Kapitel</w:t>
            </w:r>
          </w:p>
        </w:tc>
        <w:tc>
          <w:tcPr>
            <w:tcW w:w="2948" w:type="dxa"/>
            <w:shd w:val="clear" w:color="auto" w:fill="FBD4B4" w:themeFill="accent6" w:themeFillTint="66"/>
          </w:tcPr>
          <w:p w:rsidR="00462F50" w:rsidRPr="00462F50" w:rsidRDefault="00462F50" w:rsidP="005A0884">
            <w:pPr>
              <w:rPr>
                <w:b/>
                <w:lang w:eastAsia="de-DE" w:bidi="ar-SA"/>
              </w:rPr>
            </w:pPr>
            <w:r w:rsidRPr="00462F50">
              <w:rPr>
                <w:b/>
                <w:lang w:eastAsia="de-DE" w:bidi="ar-SA"/>
              </w:rPr>
              <w:t>Name des Kapitels</w:t>
            </w:r>
          </w:p>
        </w:tc>
        <w:tc>
          <w:tcPr>
            <w:tcW w:w="3082" w:type="dxa"/>
            <w:shd w:val="clear" w:color="auto" w:fill="FBD4B4" w:themeFill="accent6" w:themeFillTint="66"/>
          </w:tcPr>
          <w:p w:rsidR="00462F50" w:rsidRPr="00462F50" w:rsidRDefault="00462F50" w:rsidP="005A0884">
            <w:pPr>
              <w:rPr>
                <w:b/>
                <w:lang w:eastAsia="de-DE" w:bidi="ar-SA"/>
              </w:rPr>
            </w:pPr>
            <w:r>
              <w:rPr>
                <w:b/>
                <w:lang w:eastAsia="de-DE" w:bidi="ar-SA"/>
              </w:rPr>
              <w:t>Inhalt</w:t>
            </w:r>
          </w:p>
        </w:tc>
      </w:tr>
      <w:tr w:rsidR="00462F50" w:rsidTr="0090571A">
        <w:tc>
          <w:tcPr>
            <w:tcW w:w="2309" w:type="dxa"/>
          </w:tcPr>
          <w:p w:rsidR="00462F50" w:rsidRDefault="00462F50" w:rsidP="005A0884">
            <w:pPr>
              <w:rPr>
                <w:lang w:eastAsia="de-DE" w:bidi="ar-SA"/>
              </w:rPr>
            </w:pPr>
            <w:r>
              <w:rPr>
                <w:lang w:eastAsia="de-DE" w:bidi="ar-SA"/>
              </w:rPr>
              <w:t>Anforderungserhebung</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\h </w:instrText>
            </w:r>
            <w:r w:rsidR="0090571A">
              <w:rPr>
                <w:lang w:eastAsia="de-DE" w:bidi="ar-SA"/>
              </w:rPr>
              <w:instrText xml:space="preserve"> \* MERGEFORMAT </w:instrText>
            </w:r>
            <w:r>
              <w:rPr>
                <w:lang w:eastAsia="de-DE" w:bidi="ar-SA"/>
              </w:rPr>
            </w:r>
            <w:r>
              <w:rPr>
                <w:lang w:eastAsia="de-DE" w:bidi="ar-SA"/>
              </w:rPr>
              <w:fldChar w:fldCharType="separate"/>
            </w:r>
            <w:r w:rsidR="00F65238">
              <w:t>Testumgebung</w:t>
            </w:r>
            <w:r>
              <w:rPr>
                <w:lang w:eastAsia="de-DE" w:bidi="ar-SA"/>
              </w:rPr>
              <w:fldChar w:fldCharType="end"/>
            </w:r>
          </w:p>
        </w:tc>
        <w:tc>
          <w:tcPr>
            <w:tcW w:w="3082" w:type="dxa"/>
          </w:tcPr>
          <w:p w:rsidR="00462F50" w:rsidRDefault="00462F50" w:rsidP="005A0884">
            <w:pPr>
              <w:rPr>
                <w:lang w:eastAsia="de-DE" w:bidi="ar-SA"/>
              </w:rPr>
            </w:pPr>
            <w:r>
              <w:rPr>
                <w:lang w:eastAsia="de-DE" w:bidi="ar-SA"/>
              </w:rPr>
              <w:t>Auflistung Schwachstellen</w:t>
            </w:r>
          </w:p>
        </w:tc>
      </w:tr>
      <w:tr w:rsidR="00462F50" w:rsidTr="0090571A">
        <w:tc>
          <w:tcPr>
            <w:tcW w:w="2309" w:type="dxa"/>
          </w:tcPr>
          <w:p w:rsidR="00462F50" w:rsidRDefault="00462F50" w:rsidP="005A0884">
            <w:pPr>
              <w:rPr>
                <w:lang w:eastAsia="de-DE" w:bidi="ar-SA"/>
              </w:rPr>
            </w:pPr>
            <w:r>
              <w:rPr>
                <w:lang w:eastAsia="de-DE" w:bidi="ar-SA"/>
              </w:rPr>
              <w:t>Analyse</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\r \h </w:instrText>
            </w:r>
            <w:r>
              <w:rPr>
                <w:lang w:eastAsia="de-DE" w:bidi="ar-SA"/>
              </w:rPr>
            </w:r>
            <w:r>
              <w:rPr>
                <w:lang w:eastAsia="de-DE" w:bidi="ar-SA"/>
              </w:rPr>
              <w:fldChar w:fldCharType="separate"/>
            </w:r>
            <w:r w:rsidR="00F65238">
              <w:rPr>
                <w:lang w:eastAsia="de-DE" w:bidi="ar-SA"/>
              </w:rPr>
              <w:t>3.2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\h </w:instrText>
            </w:r>
            <w:r>
              <w:rPr>
                <w:lang w:eastAsia="de-DE" w:bidi="ar-SA"/>
              </w:rPr>
            </w:r>
            <w:r>
              <w:rPr>
                <w:lang w:eastAsia="de-DE" w:bidi="ar-SA"/>
              </w:rPr>
              <w:fldChar w:fldCharType="separate"/>
            </w:r>
            <w:r w:rsidR="00F65238">
              <w:rPr>
                <w:lang w:val="de-DE"/>
              </w:rPr>
              <w:t>Ziele nach der ersten Analyse</w:t>
            </w:r>
            <w:r>
              <w:rPr>
                <w:lang w:eastAsia="de-DE" w:bidi="ar-SA"/>
              </w:rPr>
              <w:fldChar w:fldCharType="end"/>
            </w:r>
          </w:p>
        </w:tc>
        <w:tc>
          <w:tcPr>
            <w:tcW w:w="3082" w:type="dxa"/>
          </w:tcPr>
          <w:p w:rsidR="00462F50" w:rsidRDefault="00462F50" w:rsidP="005A0884">
            <w:pPr>
              <w:rPr>
                <w:lang w:eastAsia="de-DE" w:bidi="ar-SA"/>
              </w:rPr>
            </w:pPr>
            <w:r>
              <w:rPr>
                <w:lang w:eastAsia="de-DE" w:bidi="ar-SA"/>
              </w:rPr>
              <w:t>Ziele abgeleitet</w:t>
            </w:r>
          </w:p>
        </w:tc>
      </w:tr>
      <w:tr w:rsidR="00462F50" w:rsidTr="0090571A">
        <w:tc>
          <w:tcPr>
            <w:tcW w:w="2309" w:type="dxa"/>
          </w:tcPr>
          <w:p w:rsidR="00462F50" w:rsidRDefault="00462F50" w:rsidP="005A0884">
            <w:pPr>
              <w:rPr>
                <w:lang w:eastAsia="de-DE" w:bidi="ar-SA"/>
              </w:rPr>
            </w:pPr>
            <w:r>
              <w:rPr>
                <w:lang w:eastAsia="de-DE" w:bidi="ar-SA"/>
              </w:rPr>
              <w:t>Entwurf</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sidR="0090571A">
              <w:rPr>
                <w:lang w:eastAsia="de-DE" w:bidi="ar-SA"/>
              </w:rPr>
              <w:t xml:space="preserve"> (erstes Unterkapitel)</w:t>
            </w:r>
          </w:p>
        </w:tc>
        <w:tc>
          <w:tcPr>
            <w:tcW w:w="3082" w:type="dxa"/>
          </w:tcPr>
          <w:p w:rsidR="00462F50" w:rsidRDefault="0090571A" w:rsidP="005A0884">
            <w:pPr>
              <w:rPr>
                <w:lang w:eastAsia="de-DE" w:bidi="ar-SA"/>
              </w:rPr>
            </w:pPr>
            <w:r>
              <w:rPr>
                <w:lang w:eastAsia="de-DE" w:bidi="ar-SA"/>
              </w:rPr>
              <w:t>Grobes Konzept</w:t>
            </w:r>
          </w:p>
        </w:tc>
      </w:tr>
      <w:tr w:rsidR="00462F50" w:rsidTr="0090571A">
        <w:tc>
          <w:tcPr>
            <w:tcW w:w="2309" w:type="dxa"/>
          </w:tcPr>
          <w:p w:rsidR="00462F50" w:rsidRDefault="00462F50" w:rsidP="005A0884">
            <w:pPr>
              <w:rPr>
                <w:lang w:eastAsia="de-DE" w:bidi="ar-SA"/>
              </w:rPr>
            </w:pPr>
            <w:r>
              <w:rPr>
                <w:lang w:eastAsia="de-DE" w:bidi="ar-SA"/>
              </w:rPr>
              <w:t>Implementierung</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Pr>
                <w:lang w:eastAsia="de-DE" w:bidi="ar-SA"/>
              </w:rPr>
              <w:t xml:space="preserve"> (zweites Unterkapitel)</w:t>
            </w:r>
          </w:p>
        </w:tc>
        <w:tc>
          <w:tcPr>
            <w:tcW w:w="3082" w:type="dxa"/>
          </w:tcPr>
          <w:p w:rsidR="00462F50" w:rsidRDefault="0090571A" w:rsidP="005A0884">
            <w:pPr>
              <w:rPr>
                <w:lang w:eastAsia="de-DE" w:bidi="ar-SA"/>
              </w:rPr>
            </w:pPr>
            <w:r>
              <w:rPr>
                <w:lang w:eastAsia="de-DE" w:bidi="ar-SA"/>
              </w:rPr>
              <w:t>Beschreibung der Umsetzung</w:t>
            </w:r>
          </w:p>
        </w:tc>
      </w:tr>
      <w:tr w:rsidR="00462F50" w:rsidTr="0090571A">
        <w:tc>
          <w:tcPr>
            <w:tcW w:w="2309" w:type="dxa"/>
          </w:tcPr>
          <w:p w:rsidR="00462F50" w:rsidRDefault="00462F50" w:rsidP="005A0884">
            <w:pPr>
              <w:rPr>
                <w:lang w:eastAsia="de-DE" w:bidi="ar-SA"/>
              </w:rPr>
            </w:pPr>
            <w:r>
              <w:rPr>
                <w:lang w:eastAsia="de-DE" w:bidi="ar-SA"/>
              </w:rPr>
              <w:lastRenderedPageBreak/>
              <w:t>Test</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\r \h </w:instrText>
            </w:r>
            <w:r>
              <w:rPr>
                <w:lang w:eastAsia="de-DE" w:bidi="ar-SA"/>
              </w:rPr>
            </w:r>
            <w:r>
              <w:rPr>
                <w:lang w:eastAsia="de-DE" w:bidi="ar-SA"/>
              </w:rPr>
              <w:fldChar w:fldCharType="separate"/>
            </w:r>
            <w:r w:rsidR="00F65238">
              <w:rPr>
                <w:lang w:eastAsia="de-DE" w:bidi="ar-SA"/>
              </w:rPr>
              <w:t>6</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\h </w:instrText>
            </w:r>
            <w:r>
              <w:rPr>
                <w:lang w:eastAsia="de-DE" w:bidi="ar-SA"/>
              </w:rPr>
            </w:r>
            <w:r>
              <w:rPr>
                <w:lang w:eastAsia="de-DE" w:bidi="ar-SA"/>
              </w:rPr>
              <w:fldChar w:fldCharType="separate"/>
            </w:r>
            <w:r w:rsidR="00F65238">
              <w:t>Ergebnisse</w:t>
            </w:r>
            <w:r>
              <w:rPr>
                <w:lang w:eastAsia="de-DE" w:bidi="ar-SA"/>
              </w:rPr>
              <w:fldChar w:fldCharType="end"/>
            </w:r>
          </w:p>
        </w:tc>
        <w:tc>
          <w:tcPr>
            <w:tcW w:w="3082" w:type="dxa"/>
          </w:tcPr>
          <w:p w:rsidR="00462F50" w:rsidRDefault="0090571A" w:rsidP="005A0884">
            <w:pPr>
              <w:rPr>
                <w:lang w:eastAsia="de-DE" w:bidi="ar-SA"/>
              </w:rPr>
            </w:pPr>
            <w:r>
              <w:rPr>
                <w:lang w:eastAsia="de-DE" w:bidi="ar-SA"/>
              </w:rPr>
              <w:t>Ziele erreicht wurden</w:t>
            </w:r>
          </w:p>
        </w:tc>
      </w:tr>
    </w:tbl>
    <w:p w:rsidR="00094A52" w:rsidRDefault="0090571A" w:rsidP="0090571A">
      <w:pPr>
        <w:pStyle w:val="Beschriftung"/>
      </w:pPr>
      <w:bookmarkStart w:id="56" w:name="_Ref491447330"/>
      <w:bookmarkStart w:id="57" w:name="_Toc491787205"/>
      <w:r>
        <w:t xml:space="preserve">Tabelle </w:t>
      </w:r>
      <w:fldSimple w:instr=" SEQ Tabelle \* ARABIC ">
        <w:r w:rsidR="009B1131">
          <w:rPr>
            <w:noProof/>
          </w:rPr>
          <w:t>1</w:t>
        </w:r>
      </w:fldSimple>
      <w:bookmarkEnd w:id="56"/>
      <w:r>
        <w:t>: Phasen des Wasserfallmodells in Dokumentation</w:t>
      </w:r>
      <w:bookmarkEnd w:id="57"/>
    </w:p>
    <w:p w:rsidR="007703F4" w:rsidRPr="007703F4" w:rsidRDefault="007703F4" w:rsidP="007703F4">
      <w:r>
        <w:rPr>
          <w:lang w:eastAsia="de-DE" w:bidi="ar-SA"/>
        </w:rPr>
        <w:t>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1B7CCF" w:rsidRDefault="001B7CCF" w:rsidP="005A0884">
      <w:pPr>
        <w:rPr>
          <w:lang w:eastAsia="de-DE" w:bidi="ar-SA"/>
        </w:rPr>
      </w:pPr>
      <w:r>
        <w:rPr>
          <w:noProof/>
          <w:lang w:eastAsia="de-DE"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rsidR="000478BF" w:rsidRDefault="000478BF" w:rsidP="000478BF">
      <w:pPr>
        <w:pStyle w:val="Beschriftung"/>
      </w:pPr>
      <w:bookmarkStart w:id="58" w:name="_Ref491338206"/>
      <w:bookmarkStart w:id="59" w:name="_Ref491338198"/>
      <w:bookmarkStart w:id="60" w:name="_Toc491787180"/>
      <w:r>
        <w:t xml:space="preserve">Abbildung </w:t>
      </w:r>
      <w:fldSimple w:instr=" SEQ Abbildung \* ARABIC ">
        <w:r w:rsidR="00C35030">
          <w:rPr>
            <w:noProof/>
          </w:rPr>
          <w:t>8</w:t>
        </w:r>
      </w:fldSimple>
      <w:bookmarkEnd w:id="58"/>
      <w:r>
        <w:t>: Vorgehensweise Testumgebung</w:t>
      </w:r>
      <w:bookmarkEnd w:id="59"/>
      <w:bookmarkEnd w:id="60"/>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rsidR="00F65238">
        <w:t xml:space="preserve">Abbildung </w:t>
      </w:r>
      <w:r w:rsidR="00F65238">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Als erstes wird die bereits existierende SoftwareVersionsDatabase erweitert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Pr>
          <w:lang w:eastAsia="de-DE" w:bidi="ar-SA"/>
        </w:rPr>
        <w:t>s</w:t>
      </w:r>
      <w:r w:rsidR="004460EA">
        <w:rPr>
          <w:lang w:eastAsia="de-DE" w:bidi="ar-SA"/>
        </w:rPr>
        <w:t xml:space="preserve"> kompiliert werden, bei welchem der angeschlossene Controller Type übereinstimmt. Anschliessend wird das TTIC2 so erweitert, dass sie erstens die Testinformationen von der Datenbank bezieht und </w:t>
      </w:r>
      <w:r w:rsidR="00974A88">
        <w:rPr>
          <w:lang w:eastAsia="de-DE" w:bidi="ar-SA"/>
        </w:rPr>
        <w:t>zweitens</w:t>
      </w:r>
      <w:r w:rsidR="004460EA">
        <w:rPr>
          <w:lang w:eastAsia="de-DE" w:bidi="ar-SA"/>
        </w:rPr>
        <w:t xml:space="preserve"> die Testresultate hinterlegt. Zudem </w:t>
      </w:r>
      <w:r w:rsidR="00974A88">
        <w:rPr>
          <w:lang w:eastAsia="de-DE" w:bidi="ar-SA"/>
        </w:rPr>
        <w:t>ist ein Ziel</w:t>
      </w:r>
      <w:r w:rsidR="004460EA">
        <w:rPr>
          <w:lang w:eastAsia="de-DE" w:bidi="ar-SA"/>
        </w:rPr>
        <w:t xml:space="preserve">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In dieser Arbeitsphase wird das Wasserfallm</w:t>
      </w:r>
      <w:r w:rsidR="00974A88">
        <w:rPr>
          <w:lang w:eastAsia="de-DE" w:bidi="ar-SA"/>
        </w:rPr>
        <w:t>odell</w:t>
      </w:r>
      <w:r>
        <w:rPr>
          <w:lang w:eastAsia="de-DE" w:bidi="ar-SA"/>
        </w:rPr>
        <w:t xml:space="preserve"> nicht streng befolgt. Es wird jeweils </w:t>
      </w:r>
      <w:r w:rsidR="00974A88">
        <w:rPr>
          <w:lang w:eastAsia="de-DE" w:bidi="ar-SA"/>
        </w:rPr>
        <w:t xml:space="preserve">ein </w:t>
      </w:r>
      <w:r>
        <w:rPr>
          <w:lang w:eastAsia="de-DE" w:bidi="ar-SA"/>
        </w:rPr>
        <w:t xml:space="preserve">Testumgebungselement genommen und </w:t>
      </w:r>
      <w:r w:rsidR="00974A88">
        <w:rPr>
          <w:lang w:eastAsia="de-DE" w:bidi="ar-SA"/>
        </w:rPr>
        <w:t xml:space="preserve">es durchläuft </w:t>
      </w:r>
      <w:r>
        <w:rPr>
          <w:lang w:eastAsia="de-DE" w:bidi="ar-SA"/>
        </w:rPr>
        <w:t xml:space="preserve">den Entwurf, </w:t>
      </w:r>
      <w:r w:rsidR="00974A88">
        <w:rPr>
          <w:lang w:eastAsia="de-DE" w:bidi="ar-SA"/>
        </w:rPr>
        <w:t xml:space="preserve">die </w:t>
      </w:r>
      <w:r>
        <w:rPr>
          <w:lang w:eastAsia="de-DE" w:bidi="ar-SA"/>
        </w:rPr>
        <w:t xml:space="preserve">Implementierungsphase sowie die Testphase. Erst nach erfolgreichem Testdurchlauf wird </w:t>
      </w:r>
      <w:r w:rsidR="00974A88">
        <w:rPr>
          <w:lang w:eastAsia="de-DE" w:bidi="ar-SA"/>
        </w:rPr>
        <w:t>mit dem</w:t>
      </w:r>
      <w:r>
        <w:rPr>
          <w:lang w:eastAsia="de-DE" w:bidi="ar-SA"/>
        </w:rPr>
        <w:t xml:space="preserve"> nächsten Element der Testumgebung fortgefahren. </w:t>
      </w:r>
      <w:r w:rsidR="00E61BEB">
        <w:rPr>
          <w:lang w:eastAsia="de-DE" w:bidi="ar-SA"/>
        </w:rPr>
        <w:t>Tritt bei einem späteren Testumgebungselement ein Problem auf, so kann das Konzept sowie Implementierung des zuvor entwickelten Testumgebungselement</w:t>
      </w:r>
      <w:r w:rsidR="00974A88">
        <w:rPr>
          <w:lang w:eastAsia="de-DE" w:bidi="ar-SA"/>
        </w:rPr>
        <w:t>s nochmals überarbeitet werden, was nicht der Vorgabe des Wasserfallmodells entspricht.</w:t>
      </w:r>
    </w:p>
    <w:p w:rsidR="004B54ED" w:rsidRDefault="004B54ED" w:rsidP="004B54ED">
      <w:pPr>
        <w:pStyle w:val="berschrift2"/>
      </w:pPr>
      <w:bookmarkStart w:id="61" w:name="_Ref491334433"/>
      <w:bookmarkStart w:id="62" w:name="_Toc491525534"/>
      <w:r>
        <w:t>Hilfsmittel</w:t>
      </w:r>
      <w:bookmarkEnd w:id="61"/>
      <w:bookmarkEnd w:id="62"/>
    </w:p>
    <w:p w:rsidR="00342A8F" w:rsidRPr="00342A8F" w:rsidRDefault="00342A8F" w:rsidP="00342A8F">
      <w:pPr>
        <w:rPr>
          <w:lang w:eastAsia="de-DE" w:bidi="ar-SA"/>
        </w:rPr>
      </w:pPr>
      <w:r>
        <w:rPr>
          <w:lang w:eastAsia="de-DE" w:bidi="ar-SA"/>
        </w:rPr>
        <w:t>In diesem Unterkapitel werden die Hilfsmittel der einzelnen Testumgebungselemente näher beschrieben und ihre Auswahl begründet.</w:t>
      </w:r>
    </w:p>
    <w:p w:rsidR="004B54ED" w:rsidRDefault="004B54ED" w:rsidP="004B54ED">
      <w:pPr>
        <w:pStyle w:val="berschrift3"/>
      </w:pPr>
      <w:bookmarkStart w:id="63" w:name="_Toc491525535"/>
      <w:r>
        <w:lastRenderedPageBreak/>
        <w:t>SoftwareVersionsDatabase</w:t>
      </w:r>
      <w:bookmarkEnd w:id="63"/>
    </w:p>
    <w:p w:rsidR="00342A8F" w:rsidRDefault="00342A8F" w:rsidP="00342A8F">
      <w:pPr>
        <w:pStyle w:val="Standardeinzug"/>
        <w:ind w:left="0"/>
      </w:pPr>
      <w:r>
        <w:t xml:space="preserve">Die Firma VAT bietet einerseits </w:t>
      </w:r>
      <w:r w:rsidR="004F6B63">
        <w:t>das Microsoft Access Programm an</w:t>
      </w:r>
      <w:r w:rsidR="00B44DEC">
        <w:t>,</w:t>
      </w:r>
      <w:r w:rsidR="004F6B63">
        <w:t xml:space="preserve"> um Daten </w:t>
      </w:r>
      <w:r w:rsidR="00B44DEC">
        <w:t>oder</w:t>
      </w:r>
      <w:r w:rsidR="004F6B63">
        <w:t xml:space="preserve"> auch den Zugang zu </w:t>
      </w:r>
      <w:r w:rsidR="00E058CC">
        <w:t>MS-</w:t>
      </w:r>
      <w:r w:rsidR="004F6B63">
        <w:t>SQL Servern</w:t>
      </w:r>
      <w:r w:rsidR="00B44DEC">
        <w:t xml:space="preserve"> abzuspeichern</w:t>
      </w:r>
      <w:r w:rsidR="004F6B63">
        <w:t>. Im Folgenden wurde eine Nutzwertanalyse durchgeführt, um die</w:t>
      </w:r>
      <w:r w:rsidR="0053606D">
        <w:t xml:space="preserve"> geeignete</w:t>
      </w:r>
      <w:r w:rsidR="004F6B63">
        <w:t xml:space="preserve"> Datenbanklösung zu bestimmen</w:t>
      </w:r>
      <w:r w:rsidR="00974A88">
        <w:t xml:space="preserve"> (</w:t>
      </w:r>
      <w:r w:rsidR="007703F4">
        <w:t xml:space="preserve">siehe </w:t>
      </w:r>
      <w:r w:rsidR="007703F4">
        <w:fldChar w:fldCharType="begin"/>
      </w:r>
      <w:r w:rsidR="007703F4">
        <w:instrText xml:space="preserve"> REF _Ref491447602 \h </w:instrText>
      </w:r>
      <w:r w:rsidR="007703F4">
        <w:fldChar w:fldCharType="separate"/>
      </w:r>
      <w:r w:rsidR="00F65238">
        <w:t xml:space="preserve">Tabelle </w:t>
      </w:r>
      <w:r w:rsidR="00F65238">
        <w:rPr>
          <w:noProof/>
        </w:rPr>
        <w:t>2</w:t>
      </w:r>
      <w:r w:rsidR="007703F4">
        <w:fldChar w:fldCharType="end"/>
      </w:r>
      <w:r w:rsidR="00974A88">
        <w:t>)</w:t>
      </w:r>
      <w:r w:rsidR="004F6B63">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Tr="00C831AA">
        <w:tc>
          <w:tcPr>
            <w:tcW w:w="3510" w:type="dxa"/>
            <w:vMerge w:val="restart"/>
            <w:shd w:val="clear" w:color="auto" w:fill="D9D9D9" w:themeFill="background1" w:themeFillShade="D9"/>
          </w:tcPr>
          <w:p w:rsidR="00CA0CE9" w:rsidRDefault="00CA0CE9" w:rsidP="00342A8F">
            <w:pPr>
              <w:pStyle w:val="Standardeinzug"/>
              <w:ind w:left="0"/>
            </w:pPr>
            <w:r>
              <w:t>Kriterium</w:t>
            </w:r>
          </w:p>
        </w:tc>
        <w:tc>
          <w:tcPr>
            <w:tcW w:w="1418" w:type="dxa"/>
            <w:vMerge w:val="restart"/>
            <w:shd w:val="clear" w:color="auto" w:fill="D9D9D9" w:themeFill="background1" w:themeFillShade="D9"/>
          </w:tcPr>
          <w:p w:rsidR="00CA0CE9" w:rsidRDefault="00CA0CE9" w:rsidP="00342A8F">
            <w:pPr>
              <w:pStyle w:val="Standardeinzug"/>
              <w:ind w:left="0"/>
            </w:pPr>
            <w:r>
              <w:t>Gewichtung</w:t>
            </w:r>
          </w:p>
        </w:tc>
        <w:tc>
          <w:tcPr>
            <w:tcW w:w="4358" w:type="dxa"/>
            <w:gridSpan w:val="5"/>
            <w:shd w:val="clear" w:color="auto" w:fill="D9D9D9" w:themeFill="background1" w:themeFillShade="D9"/>
          </w:tcPr>
          <w:p w:rsidR="00CA0CE9" w:rsidRDefault="00CA0CE9" w:rsidP="004F6B63">
            <w:pPr>
              <w:pStyle w:val="Standardeinzug"/>
              <w:tabs>
                <w:tab w:val="left" w:pos="1175"/>
              </w:tabs>
              <w:ind w:left="0"/>
              <w:jc w:val="center"/>
            </w:pPr>
            <w:r>
              <w:t>Datenbanklösung</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2126" w:type="dxa"/>
            <w:gridSpan w:val="2"/>
            <w:shd w:val="clear" w:color="auto" w:fill="D9D9D9" w:themeFill="background1" w:themeFillShade="D9"/>
          </w:tcPr>
          <w:p w:rsidR="00CA0CE9" w:rsidRPr="00BD57F8" w:rsidRDefault="00CA0CE9" w:rsidP="00342A8F">
            <w:pPr>
              <w:pStyle w:val="Standardeinzug"/>
              <w:ind w:left="0"/>
              <w:rPr>
                <w:b/>
              </w:rPr>
            </w:pPr>
            <w:r w:rsidRPr="00BD57F8">
              <w:rPr>
                <w:b/>
              </w:rPr>
              <w:t>Microsoft Access</w:t>
            </w:r>
          </w:p>
        </w:tc>
        <w:tc>
          <w:tcPr>
            <w:tcW w:w="2232" w:type="dxa"/>
            <w:gridSpan w:val="3"/>
            <w:shd w:val="clear" w:color="auto" w:fill="D9D9D9" w:themeFill="background1" w:themeFillShade="D9"/>
          </w:tcPr>
          <w:p w:rsidR="00CA0CE9" w:rsidRPr="00BD57F8" w:rsidRDefault="00CA0CE9" w:rsidP="00342A8F">
            <w:pPr>
              <w:pStyle w:val="Standardeinzug"/>
              <w:ind w:left="0"/>
              <w:rPr>
                <w:b/>
              </w:rPr>
            </w:pPr>
            <w:r>
              <w:rPr>
                <w:b/>
              </w:rPr>
              <w:t>MS-</w:t>
            </w:r>
            <w:r w:rsidRPr="00BD57F8">
              <w:rPr>
                <w:b/>
              </w:rPr>
              <w:t>SQL Server</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992" w:type="dxa"/>
            <w:shd w:val="clear" w:color="auto" w:fill="D9D9D9" w:themeFill="background1" w:themeFillShade="D9"/>
          </w:tcPr>
          <w:p w:rsidR="00CA0CE9" w:rsidRDefault="00CA0CE9" w:rsidP="00342A8F">
            <w:pPr>
              <w:pStyle w:val="Standardeinzug"/>
              <w:ind w:left="0"/>
            </w:pPr>
            <w:r>
              <w:t>Punkte</w:t>
            </w:r>
          </w:p>
        </w:tc>
        <w:tc>
          <w:tcPr>
            <w:tcW w:w="1134" w:type="dxa"/>
            <w:shd w:val="clear" w:color="auto" w:fill="D9D9D9" w:themeFill="background1" w:themeFillShade="D9"/>
          </w:tcPr>
          <w:p w:rsidR="00CA0CE9" w:rsidRDefault="00CA0CE9" w:rsidP="00342A8F">
            <w:pPr>
              <w:pStyle w:val="Standardeinzug"/>
              <w:ind w:left="0"/>
            </w:pPr>
            <w:r>
              <w:t>Gewichtet</w:t>
            </w:r>
          </w:p>
        </w:tc>
        <w:tc>
          <w:tcPr>
            <w:tcW w:w="992" w:type="dxa"/>
            <w:gridSpan w:val="2"/>
            <w:shd w:val="clear" w:color="auto" w:fill="D9D9D9" w:themeFill="background1" w:themeFillShade="D9"/>
          </w:tcPr>
          <w:p w:rsidR="00CA0CE9" w:rsidRDefault="00CA0CE9" w:rsidP="00342A8F">
            <w:pPr>
              <w:pStyle w:val="Standardeinzug"/>
              <w:ind w:left="0"/>
            </w:pPr>
            <w:r>
              <w:t>Punkte</w:t>
            </w:r>
          </w:p>
        </w:tc>
        <w:tc>
          <w:tcPr>
            <w:tcW w:w="1240" w:type="dxa"/>
            <w:shd w:val="clear" w:color="auto" w:fill="D9D9D9" w:themeFill="background1" w:themeFillShade="D9"/>
          </w:tcPr>
          <w:p w:rsidR="00CA0CE9" w:rsidRDefault="00CA0CE9" w:rsidP="00342A8F">
            <w:pPr>
              <w:pStyle w:val="Standardeinzug"/>
              <w:ind w:left="0"/>
            </w:pPr>
            <w:r>
              <w:t>Gewichtet</w:t>
            </w:r>
          </w:p>
        </w:tc>
      </w:tr>
      <w:tr w:rsidR="007F22B2" w:rsidTr="00C831AA">
        <w:tc>
          <w:tcPr>
            <w:tcW w:w="3510" w:type="dxa"/>
          </w:tcPr>
          <w:p w:rsidR="007F22B2" w:rsidRDefault="007F22B2" w:rsidP="00342A8F">
            <w:pPr>
              <w:pStyle w:val="Standardeinzug"/>
              <w:ind w:left="0"/>
            </w:pPr>
            <w:r>
              <w:t>Preis</w:t>
            </w:r>
          </w:p>
        </w:tc>
        <w:tc>
          <w:tcPr>
            <w:tcW w:w="1418" w:type="dxa"/>
          </w:tcPr>
          <w:p w:rsidR="007F22B2" w:rsidRDefault="007F22B2" w:rsidP="00342A8F">
            <w:pPr>
              <w:pStyle w:val="Standardeinzug"/>
              <w:ind w:left="0"/>
            </w:pPr>
            <w:r>
              <w:t>5</w:t>
            </w:r>
          </w:p>
        </w:tc>
        <w:tc>
          <w:tcPr>
            <w:tcW w:w="992" w:type="dxa"/>
          </w:tcPr>
          <w:p w:rsidR="007F22B2" w:rsidRDefault="007F22B2" w:rsidP="00342A8F">
            <w:pPr>
              <w:pStyle w:val="Standardeinzug"/>
              <w:ind w:left="0"/>
            </w:pPr>
            <w:r>
              <w:t>10</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5</w:t>
            </w:r>
          </w:p>
        </w:tc>
        <w:tc>
          <w:tcPr>
            <w:tcW w:w="1521" w:type="dxa"/>
            <w:gridSpan w:val="2"/>
          </w:tcPr>
          <w:p w:rsidR="007F22B2" w:rsidRDefault="007F22B2" w:rsidP="00342A8F">
            <w:pPr>
              <w:pStyle w:val="Standardeinzug"/>
              <w:ind w:left="0"/>
            </w:pPr>
            <w:r>
              <w:t>25</w:t>
            </w:r>
          </w:p>
        </w:tc>
      </w:tr>
      <w:tr w:rsidR="004F6B63" w:rsidTr="00C831AA">
        <w:tc>
          <w:tcPr>
            <w:tcW w:w="3510" w:type="dxa"/>
          </w:tcPr>
          <w:p w:rsidR="004F6B63" w:rsidRDefault="00BD57F8" w:rsidP="00342A8F">
            <w:pPr>
              <w:pStyle w:val="Standardeinzug"/>
              <w:ind w:left="0"/>
            </w:pPr>
            <w:r>
              <w:t>Bereits im Einsatz</w:t>
            </w:r>
          </w:p>
        </w:tc>
        <w:tc>
          <w:tcPr>
            <w:tcW w:w="1418" w:type="dxa"/>
          </w:tcPr>
          <w:p w:rsidR="004F6B63" w:rsidRDefault="007F22B2" w:rsidP="00342A8F">
            <w:pPr>
              <w:pStyle w:val="Standardeinzug"/>
              <w:ind w:left="0"/>
            </w:pPr>
            <w:r>
              <w:t>15</w:t>
            </w:r>
          </w:p>
        </w:tc>
        <w:tc>
          <w:tcPr>
            <w:tcW w:w="992" w:type="dxa"/>
          </w:tcPr>
          <w:p w:rsidR="004F6B63" w:rsidRDefault="007F22B2" w:rsidP="00342A8F">
            <w:pPr>
              <w:pStyle w:val="Standardeinzug"/>
              <w:ind w:left="0"/>
            </w:pPr>
            <w:r>
              <w:t>0</w:t>
            </w:r>
          </w:p>
        </w:tc>
        <w:tc>
          <w:tcPr>
            <w:tcW w:w="1134" w:type="dxa"/>
          </w:tcPr>
          <w:p w:rsidR="004F6B63" w:rsidRDefault="007F22B2" w:rsidP="00342A8F">
            <w:pPr>
              <w:pStyle w:val="Standardeinzug"/>
              <w:ind w:left="0"/>
            </w:pPr>
            <w:r>
              <w:t>0</w:t>
            </w:r>
          </w:p>
        </w:tc>
        <w:tc>
          <w:tcPr>
            <w:tcW w:w="711" w:type="dxa"/>
          </w:tcPr>
          <w:p w:rsidR="004F6B63" w:rsidRDefault="007F22B2" w:rsidP="00342A8F">
            <w:pPr>
              <w:pStyle w:val="Standardeinzug"/>
              <w:ind w:left="0"/>
            </w:pPr>
            <w:r>
              <w:t>10</w:t>
            </w:r>
          </w:p>
        </w:tc>
        <w:tc>
          <w:tcPr>
            <w:tcW w:w="1521" w:type="dxa"/>
            <w:gridSpan w:val="2"/>
          </w:tcPr>
          <w:p w:rsidR="004F6B63" w:rsidRDefault="007F22B2" w:rsidP="00342A8F">
            <w:pPr>
              <w:pStyle w:val="Standardeinzug"/>
              <w:ind w:left="0"/>
            </w:pPr>
            <w:r>
              <w:t>150</w:t>
            </w:r>
          </w:p>
        </w:tc>
      </w:tr>
      <w:tr w:rsidR="004F6B63" w:rsidTr="00C831AA">
        <w:tc>
          <w:tcPr>
            <w:tcW w:w="3510" w:type="dxa"/>
          </w:tcPr>
          <w:p w:rsidR="004F6B63" w:rsidRDefault="00E058CC" w:rsidP="00342A8F">
            <w:pPr>
              <w:pStyle w:val="Standardeinzug"/>
              <w:ind w:left="0"/>
            </w:pPr>
            <w:r>
              <w:t>Bedienoberfläche</w:t>
            </w:r>
          </w:p>
        </w:tc>
        <w:tc>
          <w:tcPr>
            <w:tcW w:w="1418" w:type="dxa"/>
          </w:tcPr>
          <w:p w:rsidR="004F6B63" w:rsidRDefault="007F22B2" w:rsidP="00342A8F">
            <w:pPr>
              <w:pStyle w:val="Standardeinzug"/>
              <w:ind w:left="0"/>
            </w:pPr>
            <w:r>
              <w:t>10</w:t>
            </w:r>
          </w:p>
        </w:tc>
        <w:tc>
          <w:tcPr>
            <w:tcW w:w="992" w:type="dxa"/>
          </w:tcPr>
          <w:p w:rsidR="004F6B63" w:rsidRDefault="007F22B2" w:rsidP="00342A8F">
            <w:pPr>
              <w:pStyle w:val="Standardeinzug"/>
              <w:ind w:left="0"/>
            </w:pPr>
            <w:r>
              <w:t>10</w:t>
            </w:r>
          </w:p>
        </w:tc>
        <w:tc>
          <w:tcPr>
            <w:tcW w:w="1134" w:type="dxa"/>
          </w:tcPr>
          <w:p w:rsidR="004F6B63" w:rsidRDefault="007F22B2" w:rsidP="00342A8F">
            <w:pPr>
              <w:pStyle w:val="Standardeinzug"/>
              <w:ind w:left="0"/>
            </w:pPr>
            <w:r>
              <w:t>100</w:t>
            </w:r>
          </w:p>
        </w:tc>
        <w:tc>
          <w:tcPr>
            <w:tcW w:w="711" w:type="dxa"/>
          </w:tcPr>
          <w:p w:rsidR="004F6B63" w:rsidRDefault="00E058CC" w:rsidP="00342A8F">
            <w:pPr>
              <w:pStyle w:val="Standardeinzug"/>
              <w:ind w:left="0"/>
            </w:pPr>
            <w:r>
              <w:t>5</w:t>
            </w:r>
          </w:p>
        </w:tc>
        <w:tc>
          <w:tcPr>
            <w:tcW w:w="1521" w:type="dxa"/>
            <w:gridSpan w:val="2"/>
          </w:tcPr>
          <w:p w:rsidR="004F6B63" w:rsidRDefault="00E058CC" w:rsidP="00342A8F">
            <w:pPr>
              <w:pStyle w:val="Standardeinzug"/>
              <w:ind w:left="0"/>
            </w:pPr>
            <w:r>
              <w:t>5</w:t>
            </w:r>
            <w:r w:rsidR="007F22B2">
              <w:t>0</w:t>
            </w:r>
          </w:p>
        </w:tc>
      </w:tr>
      <w:tr w:rsidR="007F22B2" w:rsidTr="00C831AA">
        <w:tc>
          <w:tcPr>
            <w:tcW w:w="3510" w:type="dxa"/>
          </w:tcPr>
          <w:p w:rsidR="007F22B2" w:rsidRDefault="007F22B2" w:rsidP="00342A8F">
            <w:pPr>
              <w:pStyle w:val="Standardeinzug"/>
              <w:ind w:left="0"/>
            </w:pPr>
            <w:r>
              <w:t>Fehleranfälligkeit</w:t>
            </w:r>
          </w:p>
        </w:tc>
        <w:tc>
          <w:tcPr>
            <w:tcW w:w="1418" w:type="dxa"/>
          </w:tcPr>
          <w:p w:rsidR="007F22B2" w:rsidRDefault="007F22B2" w:rsidP="00342A8F">
            <w:pPr>
              <w:pStyle w:val="Standardeinzug"/>
              <w:ind w:left="0"/>
            </w:pPr>
            <w:r>
              <w:t>10</w:t>
            </w:r>
          </w:p>
        </w:tc>
        <w:tc>
          <w:tcPr>
            <w:tcW w:w="992" w:type="dxa"/>
          </w:tcPr>
          <w:p w:rsidR="007F22B2" w:rsidRDefault="007F22B2" w:rsidP="00342A8F">
            <w:pPr>
              <w:pStyle w:val="Standardeinzug"/>
              <w:ind w:left="0"/>
            </w:pPr>
            <w:r>
              <w:t>5</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8</w:t>
            </w:r>
          </w:p>
        </w:tc>
        <w:tc>
          <w:tcPr>
            <w:tcW w:w="1521" w:type="dxa"/>
            <w:gridSpan w:val="2"/>
          </w:tcPr>
          <w:p w:rsidR="007F22B2" w:rsidRDefault="007F22B2" w:rsidP="00342A8F">
            <w:pPr>
              <w:pStyle w:val="Standardeinzug"/>
              <w:ind w:left="0"/>
            </w:pPr>
            <w:r>
              <w:t>80</w:t>
            </w:r>
          </w:p>
        </w:tc>
      </w:tr>
      <w:tr w:rsidR="004F6B63" w:rsidTr="00C831AA">
        <w:tc>
          <w:tcPr>
            <w:tcW w:w="3510" w:type="dxa"/>
          </w:tcPr>
          <w:p w:rsidR="004F6B63" w:rsidRDefault="007F22B2" w:rsidP="00342A8F">
            <w:pPr>
              <w:pStyle w:val="Standardeinzug"/>
              <w:ind w:left="0"/>
            </w:pPr>
            <w:r>
              <w:t>Mehrbenutzerverwaltung</w:t>
            </w:r>
          </w:p>
        </w:tc>
        <w:tc>
          <w:tcPr>
            <w:tcW w:w="1418" w:type="dxa"/>
          </w:tcPr>
          <w:p w:rsidR="004F6B63" w:rsidRDefault="007F22B2" w:rsidP="00342A8F">
            <w:pPr>
              <w:pStyle w:val="Standardeinzug"/>
              <w:ind w:left="0"/>
            </w:pPr>
            <w:r>
              <w:t>5</w:t>
            </w:r>
          </w:p>
        </w:tc>
        <w:tc>
          <w:tcPr>
            <w:tcW w:w="992" w:type="dxa"/>
          </w:tcPr>
          <w:p w:rsidR="004F6B63" w:rsidRDefault="007F22B2" w:rsidP="00342A8F">
            <w:pPr>
              <w:pStyle w:val="Standardeinzug"/>
              <w:ind w:left="0"/>
            </w:pPr>
            <w:r>
              <w:t>3</w:t>
            </w:r>
          </w:p>
        </w:tc>
        <w:tc>
          <w:tcPr>
            <w:tcW w:w="1134" w:type="dxa"/>
          </w:tcPr>
          <w:p w:rsidR="004F6B63" w:rsidRDefault="007F22B2" w:rsidP="00342A8F">
            <w:pPr>
              <w:pStyle w:val="Standardeinzug"/>
              <w:ind w:left="0"/>
            </w:pPr>
            <w:r>
              <w:t>15</w:t>
            </w:r>
          </w:p>
        </w:tc>
        <w:tc>
          <w:tcPr>
            <w:tcW w:w="711" w:type="dxa"/>
          </w:tcPr>
          <w:p w:rsidR="004F6B63" w:rsidRDefault="007F22B2" w:rsidP="00342A8F">
            <w:pPr>
              <w:pStyle w:val="Standardeinzug"/>
              <w:ind w:left="0"/>
            </w:pPr>
            <w:r>
              <w:t>6</w:t>
            </w:r>
          </w:p>
        </w:tc>
        <w:tc>
          <w:tcPr>
            <w:tcW w:w="1521" w:type="dxa"/>
            <w:gridSpan w:val="2"/>
          </w:tcPr>
          <w:p w:rsidR="004F6B63" w:rsidRDefault="007F22B2" w:rsidP="00342A8F">
            <w:pPr>
              <w:pStyle w:val="Standardeinzug"/>
              <w:ind w:left="0"/>
            </w:pPr>
            <w:r>
              <w:t>30</w:t>
            </w:r>
          </w:p>
        </w:tc>
      </w:tr>
      <w:tr w:rsidR="00BD57F8" w:rsidTr="00C831AA">
        <w:tc>
          <w:tcPr>
            <w:tcW w:w="3510" w:type="dxa"/>
            <w:tcBorders>
              <w:bottom w:val="triple" w:sz="4" w:space="0" w:color="auto"/>
            </w:tcBorders>
          </w:tcPr>
          <w:p w:rsidR="00BD57F8" w:rsidRDefault="007F22B2" w:rsidP="00342A8F">
            <w:pPr>
              <w:pStyle w:val="Standardeinzug"/>
              <w:ind w:left="0"/>
            </w:pPr>
            <w:r>
              <w:t>Mehrbenutzersynchronisation</w:t>
            </w:r>
          </w:p>
        </w:tc>
        <w:tc>
          <w:tcPr>
            <w:tcW w:w="1418" w:type="dxa"/>
            <w:tcBorders>
              <w:bottom w:val="triple" w:sz="4" w:space="0" w:color="auto"/>
            </w:tcBorders>
          </w:tcPr>
          <w:p w:rsidR="00BD57F8" w:rsidRDefault="007F22B2" w:rsidP="00342A8F">
            <w:pPr>
              <w:pStyle w:val="Standardeinzug"/>
              <w:ind w:left="0"/>
            </w:pPr>
            <w:r>
              <w:t>5</w:t>
            </w:r>
          </w:p>
        </w:tc>
        <w:tc>
          <w:tcPr>
            <w:tcW w:w="992" w:type="dxa"/>
            <w:tcBorders>
              <w:bottom w:val="triple" w:sz="4" w:space="0" w:color="auto"/>
            </w:tcBorders>
          </w:tcPr>
          <w:p w:rsidR="00BD57F8" w:rsidRDefault="007F22B2" w:rsidP="00342A8F">
            <w:pPr>
              <w:pStyle w:val="Standardeinzug"/>
              <w:ind w:left="0"/>
            </w:pPr>
            <w:r>
              <w:t>3</w:t>
            </w:r>
          </w:p>
        </w:tc>
        <w:tc>
          <w:tcPr>
            <w:tcW w:w="1134" w:type="dxa"/>
            <w:tcBorders>
              <w:bottom w:val="triple" w:sz="4" w:space="0" w:color="auto"/>
            </w:tcBorders>
          </w:tcPr>
          <w:p w:rsidR="00BD57F8" w:rsidRDefault="007F22B2" w:rsidP="00342A8F">
            <w:pPr>
              <w:pStyle w:val="Standardeinzug"/>
              <w:ind w:left="0"/>
            </w:pPr>
            <w:r>
              <w:t>15</w:t>
            </w:r>
          </w:p>
        </w:tc>
        <w:tc>
          <w:tcPr>
            <w:tcW w:w="711" w:type="dxa"/>
            <w:tcBorders>
              <w:bottom w:val="triple" w:sz="4" w:space="0" w:color="auto"/>
            </w:tcBorders>
          </w:tcPr>
          <w:p w:rsidR="00BD57F8" w:rsidRDefault="007F22B2" w:rsidP="00342A8F">
            <w:pPr>
              <w:pStyle w:val="Standardeinzug"/>
              <w:ind w:left="0"/>
            </w:pPr>
            <w:r>
              <w:t>5</w:t>
            </w:r>
          </w:p>
        </w:tc>
        <w:tc>
          <w:tcPr>
            <w:tcW w:w="1521" w:type="dxa"/>
            <w:gridSpan w:val="2"/>
            <w:tcBorders>
              <w:bottom w:val="triple" w:sz="4" w:space="0" w:color="auto"/>
            </w:tcBorders>
          </w:tcPr>
          <w:p w:rsidR="00BD57F8" w:rsidRDefault="00C831AA" w:rsidP="00342A8F">
            <w:pPr>
              <w:pStyle w:val="Standardeinzug"/>
              <w:ind w:left="0"/>
            </w:pPr>
            <w:r>
              <w:t>25</w:t>
            </w:r>
          </w:p>
        </w:tc>
      </w:tr>
      <w:tr w:rsidR="007F22B2" w:rsidTr="00C831AA">
        <w:tc>
          <w:tcPr>
            <w:tcW w:w="3510" w:type="dxa"/>
            <w:tcBorders>
              <w:top w:val="triple" w:sz="4" w:space="0" w:color="auto"/>
            </w:tcBorders>
          </w:tcPr>
          <w:p w:rsidR="007F22B2" w:rsidRPr="00C831AA" w:rsidRDefault="007F22B2" w:rsidP="00342A8F">
            <w:pPr>
              <w:pStyle w:val="Standardeinzug"/>
              <w:ind w:left="0"/>
              <w:rPr>
                <w:b/>
              </w:rPr>
            </w:pPr>
            <w:r w:rsidRPr="00C831AA">
              <w:rPr>
                <w:b/>
              </w:rPr>
              <w:t>Total</w:t>
            </w:r>
          </w:p>
        </w:tc>
        <w:tc>
          <w:tcPr>
            <w:tcW w:w="1418" w:type="dxa"/>
            <w:tcBorders>
              <w:top w:val="triple" w:sz="4" w:space="0" w:color="auto"/>
            </w:tcBorders>
          </w:tcPr>
          <w:p w:rsidR="007F22B2" w:rsidRPr="00C831AA" w:rsidRDefault="007F22B2" w:rsidP="00342A8F">
            <w:pPr>
              <w:pStyle w:val="Standardeinzug"/>
              <w:ind w:left="0"/>
            </w:pPr>
            <w:r w:rsidRPr="00C831AA">
              <w:t>100</w:t>
            </w:r>
          </w:p>
        </w:tc>
        <w:tc>
          <w:tcPr>
            <w:tcW w:w="992" w:type="dxa"/>
            <w:tcBorders>
              <w:top w:val="triple" w:sz="4" w:space="0" w:color="auto"/>
            </w:tcBorders>
          </w:tcPr>
          <w:p w:rsidR="007F22B2" w:rsidRPr="00C831AA"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rsidR="007F22B2" w:rsidRPr="00C831AA" w:rsidRDefault="00C831AA" w:rsidP="00342A8F">
            <w:pPr>
              <w:pStyle w:val="Standardeinzug"/>
              <w:ind w:left="0"/>
              <w:rPr>
                <w:b/>
              </w:rPr>
            </w:pPr>
            <w:r w:rsidRPr="00C831AA">
              <w:rPr>
                <w:b/>
              </w:rPr>
              <w:t>230</w:t>
            </w:r>
          </w:p>
        </w:tc>
        <w:tc>
          <w:tcPr>
            <w:tcW w:w="711" w:type="dxa"/>
            <w:tcBorders>
              <w:top w:val="triple" w:sz="4" w:space="0" w:color="auto"/>
            </w:tcBorders>
          </w:tcPr>
          <w:p w:rsidR="007F22B2" w:rsidRPr="00C831AA"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rsidR="007F22B2" w:rsidRPr="00C831AA" w:rsidRDefault="00C831AA" w:rsidP="00342A8F">
            <w:pPr>
              <w:pStyle w:val="Standardeinzug"/>
              <w:ind w:left="0"/>
              <w:rPr>
                <w:b/>
              </w:rPr>
            </w:pPr>
            <w:r w:rsidRPr="00C831AA">
              <w:rPr>
                <w:b/>
              </w:rPr>
              <w:t>3</w:t>
            </w:r>
            <w:r w:rsidR="00E058CC">
              <w:rPr>
                <w:b/>
              </w:rPr>
              <w:t>6</w:t>
            </w:r>
            <w:r w:rsidRPr="00C831AA">
              <w:rPr>
                <w:b/>
              </w:rPr>
              <w:t>0</w:t>
            </w:r>
          </w:p>
        </w:tc>
      </w:tr>
    </w:tbl>
    <w:p w:rsidR="007703F4" w:rsidRDefault="007703F4" w:rsidP="007703F4">
      <w:pPr>
        <w:pStyle w:val="Beschriftung"/>
      </w:pPr>
      <w:bookmarkStart w:id="64" w:name="_Ref491447602"/>
      <w:bookmarkStart w:id="65" w:name="_Toc491787206"/>
      <w:r>
        <w:t xml:space="preserve">Tabelle </w:t>
      </w:r>
      <w:fldSimple w:instr=" SEQ Tabelle \* ARABIC ">
        <w:r w:rsidR="009B1131">
          <w:rPr>
            <w:noProof/>
          </w:rPr>
          <w:t>2</w:t>
        </w:r>
      </w:fldSimple>
      <w:bookmarkEnd w:id="64"/>
      <w:r>
        <w:t>: Nutzwertanalyse Datenbanklösung</w:t>
      </w:r>
      <w:bookmarkEnd w:id="65"/>
    </w:p>
    <w:p w:rsidR="004F6B63" w:rsidRDefault="00C831AA" w:rsidP="00342A8F">
      <w:pPr>
        <w:pStyle w:val="Standardeinzug"/>
        <w:ind w:left="0"/>
      </w:pPr>
      <w:r>
        <w:t xml:space="preserve">Der Ausschlag ist auf die Lösung MS-SQL Server gefallen, da bereits eine SoftwareVersionsDatabase im Einsatz ist, welche in einer vorherigen Projektarbeit erstellt wurde. Die MS Access Lösung ist </w:t>
      </w:r>
      <w:r w:rsidR="00B44DEC">
        <w:t xml:space="preserve">nur </w:t>
      </w:r>
      <w:r>
        <w:t>für wenige Benutzer geeignet, welche hier im Bereich der Benutzerverwaltung und Synchronisation negativ i</w:t>
      </w:r>
      <w:r w:rsidR="0053606D">
        <w:t xml:space="preserve">ns Gewicht fällt, welche für die Firmware Database Applikation </w:t>
      </w:r>
      <w:r w:rsidR="00B44DEC">
        <w:t xml:space="preserve">aber </w:t>
      </w:r>
      <w:r w:rsidR="0053606D">
        <w:t>nötig sind.</w:t>
      </w:r>
    </w:p>
    <w:p w:rsidR="00E058CC" w:rsidRDefault="00E058CC" w:rsidP="00342A8F">
      <w:pPr>
        <w:pStyle w:val="Standardeinzug"/>
        <w:ind w:left="0"/>
      </w:pPr>
      <w:r>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 um die einzelnen Tabellen zu erstellen. Weiter bietet dieses Programm die Möglichkeit, die einzelnen Tabellen Werte auszulesen und zu manipulieren.</w:t>
      </w:r>
    </w:p>
    <w:p w:rsidR="00CA0CE9" w:rsidRDefault="00CA0CE9" w:rsidP="00CA0CE9">
      <w:pPr>
        <w:pStyle w:val="berschrift4"/>
      </w:pPr>
      <w:bookmarkStart w:id="66" w:name="_Ref491416115"/>
      <w:r>
        <w:t>Zugriff auf SoftwareVersionsDatabase</w:t>
      </w:r>
      <w:bookmarkEnd w:id="66"/>
    </w:p>
    <w:p w:rsidR="00CA0CE9" w:rsidRDefault="00CA0CE9" w:rsidP="00CA0CE9">
      <w:pPr>
        <w:rPr>
          <w:lang w:eastAsia="de-DE" w:bidi="ar-SA"/>
        </w:rPr>
      </w:pPr>
      <w:r>
        <w:rPr>
          <w:lang w:eastAsia="de-DE" w:bidi="ar-SA"/>
        </w:rPr>
        <w:t xml:space="preserve">Um Anforderungen bezüglich der Testinformationen in der Datenbank ablegen </w:t>
      </w:r>
      <w:r w:rsidR="00B44DEC">
        <w:rPr>
          <w:lang w:eastAsia="de-DE" w:bidi="ar-SA"/>
        </w:rPr>
        <w:t>und</w:t>
      </w:r>
      <w:r>
        <w:rPr>
          <w:lang w:eastAsia="de-DE" w:bidi="ar-SA"/>
        </w:rPr>
        <w:t xml:space="preserve"> um sie später im TTIC2 verwenden zu können. Wie auch </w:t>
      </w:r>
      <w:r w:rsidR="00B44DEC">
        <w:rPr>
          <w:lang w:eastAsia="de-DE" w:bidi="ar-SA"/>
        </w:rPr>
        <w:t xml:space="preserve">um </w:t>
      </w:r>
      <w:r>
        <w:rPr>
          <w:lang w:eastAsia="de-DE" w:bidi="ar-SA"/>
        </w:rPr>
        <w:t>die Testresultate abzuspeichern, welche das TTIC2 produziert</w:t>
      </w:r>
      <w:r w:rsidR="00B44DEC">
        <w:rPr>
          <w:lang w:eastAsia="de-DE" w:bidi="ar-SA"/>
        </w:rPr>
        <w:t>,</w:t>
      </w:r>
      <w:r>
        <w:rPr>
          <w:lang w:eastAsia="de-DE" w:bidi="ar-SA"/>
        </w:rPr>
        <w:t xml:space="preserve"> um diese später im ETIC2 anzuzeigen, wird der Zugriff auf die SoftwareVersionsDatabase nötig. In den nächsten beiden Unterkapiteln wird beschrieben, dass Test, TestUpd</w:t>
      </w:r>
      <w:r w:rsidR="00B44DEC">
        <w:rPr>
          <w:lang w:eastAsia="de-DE" w:bidi="ar-SA"/>
        </w:rPr>
        <w:t>a</w:t>
      </w:r>
      <w:r>
        <w:rPr>
          <w:lang w:eastAsia="de-DE" w:bidi="ar-SA"/>
        </w:rPr>
        <w:t>teFirmware so</w:t>
      </w:r>
      <w:r w:rsidR="007072E3">
        <w:rPr>
          <w:lang w:eastAsia="de-DE" w:bidi="ar-SA"/>
        </w:rPr>
        <w:t>wie TTIC2 mit CVI im Gegensatz zum ETIC2 in C# auf die Datenbank zugreifen. Im nächsten Schritt wird evaluiert welches Hilfsmittel dafür eingesetzt wird.</w:t>
      </w:r>
    </w:p>
    <w:p w:rsidR="007072E3" w:rsidRDefault="007072E3" w:rsidP="00CA0CE9">
      <w:pPr>
        <w:rPr>
          <w:lang w:eastAsia="de-DE" w:bidi="ar-SA"/>
        </w:rPr>
      </w:pPr>
      <w:r>
        <w:rPr>
          <w:lang w:eastAsia="de-DE" w:bidi="ar-SA"/>
        </w:rPr>
        <w:t>Einerseits bietet CVI ein SQL Toolkit an, welches einen schnellen und einfachen Zugang zu SQL Servern bietet. Im Gegensatz bietet die .NET Umgebung mit dem Entity Framework die Möglichkeit den SQL Server abzufragen und erstellt ein passende</w:t>
      </w:r>
      <w:r w:rsidR="00A24DEA">
        <w:rPr>
          <w:lang w:eastAsia="de-DE" w:bidi="ar-SA"/>
        </w:rPr>
        <w:t>s Modell der Datenbankstruktur.</w:t>
      </w:r>
    </w:p>
    <w:p w:rsidR="00A24DEA" w:rsidRDefault="00A24DEA" w:rsidP="00CA0CE9">
      <w:pPr>
        <w:rPr>
          <w:lang w:eastAsia="de-DE" w:bidi="ar-SA"/>
        </w:rPr>
      </w:pPr>
      <w:r w:rsidRPr="00C220BE">
        <w:rPr>
          <w:b/>
          <w:lang w:eastAsia="de-DE" w:bidi="ar-SA"/>
        </w:rPr>
        <w:t>Fall 1</w:t>
      </w:r>
      <w:r>
        <w:rPr>
          <w:lang w:eastAsia="de-DE" w:bidi="ar-SA"/>
        </w:rPr>
        <w:t xml:space="preserve">: </w:t>
      </w:r>
      <w:r w:rsidR="00141FE9">
        <w:rPr>
          <w:lang w:eastAsia="de-DE" w:bidi="ar-SA"/>
        </w:rPr>
        <w:t>Testinformationen in SoftwareVersionsDatabase hinterlegen</w:t>
      </w:r>
      <w:r w:rsidR="00C220BE">
        <w:rPr>
          <w:lang w:eastAsia="de-DE" w:bidi="ar-SA"/>
        </w:rPr>
        <w:t xml:space="preserve"> und auslesen</w:t>
      </w:r>
    </w:p>
    <w:p w:rsidR="00A24DEA" w:rsidRDefault="00A24DEA" w:rsidP="007E56DD">
      <w:pPr>
        <w:pStyle w:val="Listenabsatz"/>
        <w:numPr>
          <w:ilvl w:val="0"/>
          <w:numId w:val="26"/>
        </w:numPr>
      </w:pPr>
      <w:r>
        <w:t>Lösungsvorschlag 1: Programmierumgebung CVI mit SQL Toolkit</w:t>
      </w:r>
    </w:p>
    <w:p w:rsidR="00A24DEA" w:rsidRDefault="00A24DEA" w:rsidP="007E56DD">
      <w:pPr>
        <w:pStyle w:val="Listenabsatz"/>
        <w:numPr>
          <w:ilvl w:val="0"/>
          <w:numId w:val="26"/>
        </w:numPr>
      </w:pPr>
      <w:r>
        <w:t>Lösungsvorschlag 2: C Programm in Visual Studio mit Entity Framework</w:t>
      </w:r>
    </w:p>
    <w:p w:rsidR="00A24DEA" w:rsidRDefault="00A24DEA" w:rsidP="007E56DD">
      <w:pPr>
        <w:pStyle w:val="Listenabsatz"/>
        <w:numPr>
          <w:ilvl w:val="0"/>
          <w:numId w:val="26"/>
        </w:numPr>
      </w:pPr>
      <w:r>
        <w:lastRenderedPageBreak/>
        <w:t xml:space="preserve">Lösungsvorschlag 3: Programmierumgebung CVI mit </w:t>
      </w:r>
      <w:r w:rsidR="00A804BB">
        <w:t>DLL</w:t>
      </w:r>
      <w:r>
        <w:t xml:space="preserve"> Programm </w:t>
      </w:r>
      <w:r w:rsidR="00141FE9">
        <w:t>für Zugang zur Datenbank (</w:t>
      </w:r>
      <w:r w:rsidR="00A804BB">
        <w:t>DLL</w:t>
      </w:r>
      <w:r w:rsidR="00141FE9">
        <w:t xml:space="preserve"> in Visual Studio mit Entity Framework)</w:t>
      </w:r>
    </w:p>
    <w:p w:rsidR="00141FE9" w:rsidRDefault="00141FE9" w:rsidP="00141FE9">
      <w:r>
        <w:t>Auch in diesem Fall wird eine Nutzwertanalyse durchgeführt</w:t>
      </w:r>
      <w:r w:rsidR="00F26789">
        <w:t xml:space="preserve"> um eine Entscheidung zu treffen</w:t>
      </w:r>
      <w:r>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Tr="005246B3">
        <w:tc>
          <w:tcPr>
            <w:tcW w:w="2802" w:type="dxa"/>
            <w:vMerge w:val="restart"/>
            <w:shd w:val="clear" w:color="auto" w:fill="D9D9D9" w:themeFill="background1" w:themeFillShade="D9"/>
          </w:tcPr>
          <w:p w:rsidR="00A804BB" w:rsidRDefault="00A804BB" w:rsidP="00141FE9">
            <w:r>
              <w:t>Kriterium</w:t>
            </w:r>
          </w:p>
        </w:tc>
        <w:tc>
          <w:tcPr>
            <w:tcW w:w="992" w:type="dxa"/>
            <w:vMerge w:val="restart"/>
            <w:shd w:val="clear" w:color="auto" w:fill="D9D9D9" w:themeFill="background1" w:themeFillShade="D9"/>
          </w:tcPr>
          <w:p w:rsidR="00A804BB" w:rsidRDefault="00A804BB" w:rsidP="00141FE9">
            <w:r>
              <w:t>Gewichtung</w:t>
            </w:r>
          </w:p>
        </w:tc>
        <w:tc>
          <w:tcPr>
            <w:tcW w:w="5492" w:type="dxa"/>
            <w:gridSpan w:val="6"/>
            <w:shd w:val="clear" w:color="auto" w:fill="D9D9D9" w:themeFill="background1" w:themeFillShade="D9"/>
          </w:tcPr>
          <w:p w:rsidR="00A804BB" w:rsidRDefault="00A804BB" w:rsidP="00141FE9">
            <w:pPr>
              <w:jc w:val="center"/>
            </w:pPr>
            <w:r>
              <w:rPr>
                <w:lang w:eastAsia="de-DE" w:bidi="ar-SA"/>
              </w:rPr>
              <w:t>Testinformationen in SoftwareVersionsDatabase</w:t>
            </w:r>
          </w:p>
        </w:tc>
      </w:tr>
      <w:tr w:rsidR="00A804BB" w:rsidTr="005246B3">
        <w:tc>
          <w:tcPr>
            <w:tcW w:w="2802" w:type="dxa"/>
            <w:vMerge/>
            <w:shd w:val="clear" w:color="auto" w:fill="D9D9D9" w:themeFill="background1" w:themeFillShade="D9"/>
          </w:tcPr>
          <w:p w:rsidR="00A804BB" w:rsidRDefault="00A804BB" w:rsidP="00141FE9"/>
        </w:tc>
        <w:tc>
          <w:tcPr>
            <w:tcW w:w="992" w:type="dxa"/>
            <w:vMerge/>
            <w:shd w:val="clear" w:color="auto" w:fill="D9D9D9" w:themeFill="background1" w:themeFillShade="D9"/>
          </w:tcPr>
          <w:p w:rsidR="00A804BB" w:rsidRDefault="00A804BB" w:rsidP="00141FE9"/>
        </w:tc>
        <w:tc>
          <w:tcPr>
            <w:tcW w:w="1843"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1</w:t>
            </w:r>
          </w:p>
        </w:tc>
        <w:tc>
          <w:tcPr>
            <w:tcW w:w="1842"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2</w:t>
            </w:r>
          </w:p>
        </w:tc>
        <w:tc>
          <w:tcPr>
            <w:tcW w:w="1807"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3</w:t>
            </w:r>
          </w:p>
        </w:tc>
      </w:tr>
      <w:tr w:rsidR="00A804BB" w:rsidTr="007703F4">
        <w:tc>
          <w:tcPr>
            <w:tcW w:w="2802" w:type="dxa"/>
            <w:vMerge/>
          </w:tcPr>
          <w:p w:rsidR="00A804BB" w:rsidRDefault="00A804BB" w:rsidP="00141FE9"/>
        </w:tc>
        <w:tc>
          <w:tcPr>
            <w:tcW w:w="992" w:type="dxa"/>
            <w:vMerge/>
          </w:tcPr>
          <w:p w:rsidR="00A804BB" w:rsidRDefault="00A804BB" w:rsidP="00141FE9"/>
        </w:tc>
        <w:tc>
          <w:tcPr>
            <w:tcW w:w="850" w:type="dxa"/>
            <w:shd w:val="clear" w:color="auto" w:fill="D9D9D9" w:themeFill="background1" w:themeFillShade="D9"/>
          </w:tcPr>
          <w:p w:rsidR="00A804BB" w:rsidRDefault="00A804BB" w:rsidP="00141FE9">
            <w:r>
              <w:t>Punkte</w:t>
            </w:r>
          </w:p>
        </w:tc>
        <w:tc>
          <w:tcPr>
            <w:tcW w:w="993" w:type="dxa"/>
            <w:shd w:val="clear" w:color="auto" w:fill="D9D9D9" w:themeFill="background1" w:themeFillShade="D9"/>
          </w:tcPr>
          <w:p w:rsidR="00A804BB" w:rsidRDefault="00A804BB" w:rsidP="00141FE9">
            <w:r>
              <w:t>Gewichtet</w:t>
            </w:r>
          </w:p>
        </w:tc>
        <w:tc>
          <w:tcPr>
            <w:tcW w:w="850" w:type="dxa"/>
            <w:shd w:val="clear" w:color="auto" w:fill="D9D9D9" w:themeFill="background1" w:themeFillShade="D9"/>
          </w:tcPr>
          <w:p w:rsidR="00A804BB" w:rsidRDefault="00A804BB" w:rsidP="00141FE9">
            <w:r>
              <w:t>Punkte</w:t>
            </w:r>
          </w:p>
        </w:tc>
        <w:tc>
          <w:tcPr>
            <w:tcW w:w="992" w:type="dxa"/>
            <w:shd w:val="clear" w:color="auto" w:fill="D9D9D9" w:themeFill="background1" w:themeFillShade="D9"/>
          </w:tcPr>
          <w:p w:rsidR="00A804BB" w:rsidRDefault="00A804BB" w:rsidP="00141FE9">
            <w:r>
              <w:t>Gewichtet</w:t>
            </w:r>
          </w:p>
        </w:tc>
        <w:tc>
          <w:tcPr>
            <w:tcW w:w="851" w:type="dxa"/>
            <w:shd w:val="clear" w:color="auto" w:fill="D9D9D9" w:themeFill="background1" w:themeFillShade="D9"/>
          </w:tcPr>
          <w:p w:rsidR="00A804BB" w:rsidRDefault="00A804BB" w:rsidP="00141FE9">
            <w:r>
              <w:t>Punkte</w:t>
            </w:r>
          </w:p>
        </w:tc>
        <w:tc>
          <w:tcPr>
            <w:tcW w:w="956" w:type="dxa"/>
            <w:shd w:val="clear" w:color="auto" w:fill="D9D9D9" w:themeFill="background1" w:themeFillShade="D9"/>
          </w:tcPr>
          <w:p w:rsidR="00A804BB" w:rsidRDefault="00A804BB" w:rsidP="00141FE9">
            <w:r>
              <w:t>Gewichtet</w:t>
            </w:r>
          </w:p>
        </w:tc>
      </w:tr>
      <w:tr w:rsidR="003C040A" w:rsidTr="005246B3">
        <w:tc>
          <w:tcPr>
            <w:tcW w:w="2802" w:type="dxa"/>
          </w:tcPr>
          <w:p w:rsidR="003C040A" w:rsidRDefault="003C040A" w:rsidP="00141FE9">
            <w:r>
              <w:t>Preis</w:t>
            </w:r>
          </w:p>
        </w:tc>
        <w:tc>
          <w:tcPr>
            <w:tcW w:w="992" w:type="dxa"/>
          </w:tcPr>
          <w:p w:rsidR="003C040A" w:rsidRDefault="005246B3" w:rsidP="00141FE9">
            <w:r>
              <w:t>10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8</w:t>
            </w:r>
          </w:p>
        </w:tc>
        <w:tc>
          <w:tcPr>
            <w:tcW w:w="992" w:type="dxa"/>
          </w:tcPr>
          <w:p w:rsidR="003C040A" w:rsidRDefault="005246B3" w:rsidP="00141FE9">
            <w:r>
              <w:t>80</w:t>
            </w:r>
          </w:p>
        </w:tc>
        <w:tc>
          <w:tcPr>
            <w:tcW w:w="851" w:type="dxa"/>
          </w:tcPr>
          <w:p w:rsidR="003C040A" w:rsidRDefault="005246B3" w:rsidP="00141FE9">
            <w:r>
              <w:t>5</w:t>
            </w:r>
          </w:p>
        </w:tc>
        <w:tc>
          <w:tcPr>
            <w:tcW w:w="956" w:type="dxa"/>
          </w:tcPr>
          <w:p w:rsidR="003C040A" w:rsidRDefault="005246B3" w:rsidP="00141FE9">
            <w:r>
              <w:t>50</w:t>
            </w:r>
          </w:p>
        </w:tc>
      </w:tr>
      <w:tr w:rsidR="005246B3" w:rsidTr="005246B3">
        <w:tc>
          <w:tcPr>
            <w:tcW w:w="2802" w:type="dxa"/>
          </w:tcPr>
          <w:p w:rsidR="005246B3" w:rsidRDefault="005246B3" w:rsidP="00141FE9">
            <w:r>
              <w:t>Unterstützung NI Hardware</w:t>
            </w:r>
          </w:p>
        </w:tc>
        <w:tc>
          <w:tcPr>
            <w:tcW w:w="992" w:type="dxa"/>
          </w:tcPr>
          <w:p w:rsidR="005246B3" w:rsidRDefault="005246B3" w:rsidP="00141FE9">
            <w:r>
              <w:t>40</w:t>
            </w:r>
          </w:p>
        </w:tc>
        <w:tc>
          <w:tcPr>
            <w:tcW w:w="850" w:type="dxa"/>
          </w:tcPr>
          <w:p w:rsidR="005246B3" w:rsidRDefault="005246B3" w:rsidP="00141FE9">
            <w:r>
              <w:t>10</w:t>
            </w:r>
          </w:p>
        </w:tc>
        <w:tc>
          <w:tcPr>
            <w:tcW w:w="993" w:type="dxa"/>
          </w:tcPr>
          <w:p w:rsidR="005246B3" w:rsidRDefault="005246B3" w:rsidP="00141FE9">
            <w:r>
              <w:t>400</w:t>
            </w:r>
          </w:p>
        </w:tc>
        <w:tc>
          <w:tcPr>
            <w:tcW w:w="850" w:type="dxa"/>
          </w:tcPr>
          <w:p w:rsidR="005246B3" w:rsidRDefault="005246B3" w:rsidP="00141FE9">
            <w:r>
              <w:t>0</w:t>
            </w:r>
          </w:p>
        </w:tc>
        <w:tc>
          <w:tcPr>
            <w:tcW w:w="992" w:type="dxa"/>
          </w:tcPr>
          <w:p w:rsidR="005246B3" w:rsidRDefault="005246B3" w:rsidP="00141FE9">
            <w:r>
              <w:t>0</w:t>
            </w:r>
          </w:p>
        </w:tc>
        <w:tc>
          <w:tcPr>
            <w:tcW w:w="851" w:type="dxa"/>
          </w:tcPr>
          <w:p w:rsidR="005246B3" w:rsidRDefault="005246B3" w:rsidP="00141FE9">
            <w:r>
              <w:t>10</w:t>
            </w:r>
          </w:p>
        </w:tc>
        <w:tc>
          <w:tcPr>
            <w:tcW w:w="956" w:type="dxa"/>
          </w:tcPr>
          <w:p w:rsidR="005246B3" w:rsidRDefault="005246B3" w:rsidP="00141FE9">
            <w:r>
              <w:t>400</w:t>
            </w:r>
          </w:p>
        </w:tc>
      </w:tr>
      <w:tr w:rsidR="005246B3" w:rsidTr="005246B3">
        <w:tc>
          <w:tcPr>
            <w:tcW w:w="2802" w:type="dxa"/>
          </w:tcPr>
          <w:p w:rsidR="00141FE9" w:rsidRDefault="003C040A" w:rsidP="00141FE9">
            <w:r>
              <w:t>Direkter Zugriff</w:t>
            </w:r>
          </w:p>
        </w:tc>
        <w:tc>
          <w:tcPr>
            <w:tcW w:w="992" w:type="dxa"/>
          </w:tcPr>
          <w:p w:rsidR="00141FE9" w:rsidRDefault="005246B3" w:rsidP="00141FE9">
            <w:r>
              <w:t>25</w:t>
            </w:r>
          </w:p>
        </w:tc>
        <w:tc>
          <w:tcPr>
            <w:tcW w:w="850" w:type="dxa"/>
          </w:tcPr>
          <w:p w:rsidR="00141FE9" w:rsidRDefault="005246B3" w:rsidP="00141FE9">
            <w:r>
              <w:t>8</w:t>
            </w:r>
          </w:p>
        </w:tc>
        <w:tc>
          <w:tcPr>
            <w:tcW w:w="993" w:type="dxa"/>
          </w:tcPr>
          <w:p w:rsidR="00141FE9" w:rsidRDefault="005246B3" w:rsidP="00141FE9">
            <w:r>
              <w:t>200</w:t>
            </w:r>
          </w:p>
        </w:tc>
        <w:tc>
          <w:tcPr>
            <w:tcW w:w="850" w:type="dxa"/>
          </w:tcPr>
          <w:p w:rsidR="00141FE9" w:rsidRDefault="005246B3" w:rsidP="00141FE9">
            <w:r>
              <w:t>8</w:t>
            </w:r>
          </w:p>
        </w:tc>
        <w:tc>
          <w:tcPr>
            <w:tcW w:w="992" w:type="dxa"/>
          </w:tcPr>
          <w:p w:rsidR="00141FE9" w:rsidRDefault="005246B3" w:rsidP="00141FE9">
            <w:r>
              <w:t>200</w:t>
            </w:r>
          </w:p>
        </w:tc>
        <w:tc>
          <w:tcPr>
            <w:tcW w:w="851" w:type="dxa"/>
          </w:tcPr>
          <w:p w:rsidR="00141FE9" w:rsidRDefault="005246B3" w:rsidP="00141FE9">
            <w:r>
              <w:t>0</w:t>
            </w:r>
          </w:p>
        </w:tc>
        <w:tc>
          <w:tcPr>
            <w:tcW w:w="956" w:type="dxa"/>
          </w:tcPr>
          <w:p w:rsidR="00141FE9" w:rsidRDefault="005246B3" w:rsidP="00141FE9">
            <w:r>
              <w:t>0</w:t>
            </w:r>
          </w:p>
        </w:tc>
      </w:tr>
      <w:tr w:rsidR="003C040A" w:rsidTr="005246B3">
        <w:tc>
          <w:tcPr>
            <w:tcW w:w="2802" w:type="dxa"/>
          </w:tcPr>
          <w:p w:rsidR="003C040A" w:rsidRDefault="003C040A" w:rsidP="00141FE9">
            <w:r>
              <w:t>Entwicklungszeit</w:t>
            </w:r>
          </w:p>
        </w:tc>
        <w:tc>
          <w:tcPr>
            <w:tcW w:w="992" w:type="dxa"/>
          </w:tcPr>
          <w:p w:rsidR="003C040A" w:rsidRDefault="005246B3" w:rsidP="00141FE9">
            <w:r>
              <w:t>1</w:t>
            </w:r>
            <w:r w:rsidR="003C040A">
              <w:t>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6</w:t>
            </w:r>
          </w:p>
        </w:tc>
        <w:tc>
          <w:tcPr>
            <w:tcW w:w="992" w:type="dxa"/>
          </w:tcPr>
          <w:p w:rsidR="003C040A" w:rsidRDefault="005246B3" w:rsidP="00141FE9">
            <w:r>
              <w:t>60</w:t>
            </w:r>
          </w:p>
        </w:tc>
        <w:tc>
          <w:tcPr>
            <w:tcW w:w="851" w:type="dxa"/>
          </w:tcPr>
          <w:p w:rsidR="003C040A" w:rsidRDefault="005246B3" w:rsidP="00141FE9">
            <w:r>
              <w:t>5</w:t>
            </w:r>
          </w:p>
        </w:tc>
        <w:tc>
          <w:tcPr>
            <w:tcW w:w="956" w:type="dxa"/>
          </w:tcPr>
          <w:p w:rsidR="003C040A" w:rsidRDefault="005246B3" w:rsidP="00141FE9">
            <w:r>
              <w:t>50</w:t>
            </w:r>
          </w:p>
        </w:tc>
      </w:tr>
      <w:tr w:rsidR="003C040A" w:rsidTr="005246B3">
        <w:tc>
          <w:tcPr>
            <w:tcW w:w="2802" w:type="dxa"/>
          </w:tcPr>
          <w:p w:rsidR="003C040A" w:rsidRDefault="003C040A" w:rsidP="00141FE9">
            <w:r>
              <w:t>Wartung</w:t>
            </w:r>
          </w:p>
        </w:tc>
        <w:tc>
          <w:tcPr>
            <w:tcW w:w="992" w:type="dxa"/>
          </w:tcPr>
          <w:p w:rsidR="003C040A" w:rsidRDefault="005246B3" w:rsidP="00141FE9">
            <w:r>
              <w:t>2</w:t>
            </w:r>
            <w:r w:rsidR="003C040A">
              <w:t>0</w:t>
            </w:r>
          </w:p>
        </w:tc>
        <w:tc>
          <w:tcPr>
            <w:tcW w:w="850" w:type="dxa"/>
          </w:tcPr>
          <w:p w:rsidR="003C040A" w:rsidRDefault="003C040A" w:rsidP="00141FE9">
            <w:r>
              <w:t>8</w:t>
            </w:r>
          </w:p>
        </w:tc>
        <w:tc>
          <w:tcPr>
            <w:tcW w:w="993" w:type="dxa"/>
          </w:tcPr>
          <w:p w:rsidR="003C040A" w:rsidRDefault="005246B3" w:rsidP="00141FE9">
            <w:r>
              <w:t>160</w:t>
            </w:r>
          </w:p>
        </w:tc>
        <w:tc>
          <w:tcPr>
            <w:tcW w:w="850" w:type="dxa"/>
          </w:tcPr>
          <w:p w:rsidR="003C040A" w:rsidRDefault="003C040A" w:rsidP="00141FE9">
            <w:r>
              <w:t>7</w:t>
            </w:r>
          </w:p>
        </w:tc>
        <w:tc>
          <w:tcPr>
            <w:tcW w:w="992" w:type="dxa"/>
          </w:tcPr>
          <w:p w:rsidR="003C040A" w:rsidRDefault="005246B3" w:rsidP="00141FE9">
            <w:r>
              <w:t>140</w:t>
            </w:r>
          </w:p>
        </w:tc>
        <w:tc>
          <w:tcPr>
            <w:tcW w:w="851" w:type="dxa"/>
          </w:tcPr>
          <w:p w:rsidR="003C040A" w:rsidRDefault="003C040A" w:rsidP="00141FE9">
            <w:r>
              <w:t>2</w:t>
            </w:r>
          </w:p>
        </w:tc>
        <w:tc>
          <w:tcPr>
            <w:tcW w:w="956" w:type="dxa"/>
          </w:tcPr>
          <w:p w:rsidR="003C040A" w:rsidRDefault="005246B3" w:rsidP="00141FE9">
            <w:r>
              <w:t>4</w:t>
            </w:r>
            <w:r w:rsidR="003C040A">
              <w:t>0</w:t>
            </w:r>
          </w:p>
        </w:tc>
      </w:tr>
      <w:tr w:rsidR="003C040A" w:rsidTr="005246B3">
        <w:tc>
          <w:tcPr>
            <w:tcW w:w="2802" w:type="dxa"/>
          </w:tcPr>
          <w:p w:rsidR="003C040A" w:rsidRPr="005246B3" w:rsidRDefault="003C040A" w:rsidP="00141FE9">
            <w:pPr>
              <w:rPr>
                <w:b/>
              </w:rPr>
            </w:pPr>
            <w:r w:rsidRPr="005246B3">
              <w:rPr>
                <w:b/>
              </w:rPr>
              <w:t>Total</w:t>
            </w:r>
          </w:p>
        </w:tc>
        <w:tc>
          <w:tcPr>
            <w:tcW w:w="992" w:type="dxa"/>
          </w:tcPr>
          <w:p w:rsidR="003C040A" w:rsidRDefault="005246B3" w:rsidP="00141FE9">
            <w:r>
              <w:t>100</w:t>
            </w:r>
          </w:p>
        </w:tc>
        <w:tc>
          <w:tcPr>
            <w:tcW w:w="850" w:type="dxa"/>
          </w:tcPr>
          <w:p w:rsidR="003C040A" w:rsidRDefault="003C040A" w:rsidP="00141FE9"/>
        </w:tc>
        <w:tc>
          <w:tcPr>
            <w:tcW w:w="993" w:type="dxa"/>
            <w:shd w:val="clear" w:color="auto" w:fill="C2D69B" w:themeFill="accent3" w:themeFillTint="99"/>
          </w:tcPr>
          <w:p w:rsidR="003C040A" w:rsidRPr="005246B3" w:rsidRDefault="005246B3" w:rsidP="00141FE9">
            <w:pPr>
              <w:rPr>
                <w:b/>
              </w:rPr>
            </w:pPr>
            <w:r w:rsidRPr="005246B3">
              <w:rPr>
                <w:b/>
              </w:rPr>
              <w:t>820</w:t>
            </w:r>
          </w:p>
        </w:tc>
        <w:tc>
          <w:tcPr>
            <w:tcW w:w="850" w:type="dxa"/>
          </w:tcPr>
          <w:p w:rsidR="003C040A" w:rsidRDefault="003C040A" w:rsidP="00141FE9"/>
        </w:tc>
        <w:tc>
          <w:tcPr>
            <w:tcW w:w="992" w:type="dxa"/>
            <w:shd w:val="clear" w:color="auto" w:fill="FABF8F" w:themeFill="accent6" w:themeFillTint="99"/>
          </w:tcPr>
          <w:p w:rsidR="003C040A" w:rsidRPr="005246B3" w:rsidRDefault="005246B3" w:rsidP="00141FE9">
            <w:pPr>
              <w:rPr>
                <w:b/>
              </w:rPr>
            </w:pPr>
            <w:r w:rsidRPr="005246B3">
              <w:rPr>
                <w:b/>
              </w:rPr>
              <w:t>480</w:t>
            </w:r>
          </w:p>
        </w:tc>
        <w:tc>
          <w:tcPr>
            <w:tcW w:w="851" w:type="dxa"/>
          </w:tcPr>
          <w:p w:rsidR="003C040A" w:rsidRDefault="003C040A" w:rsidP="00141FE9"/>
        </w:tc>
        <w:tc>
          <w:tcPr>
            <w:tcW w:w="956" w:type="dxa"/>
            <w:shd w:val="clear" w:color="auto" w:fill="FABF8F" w:themeFill="accent6" w:themeFillTint="99"/>
          </w:tcPr>
          <w:p w:rsidR="003C040A" w:rsidRPr="005246B3" w:rsidRDefault="005246B3" w:rsidP="00141FE9">
            <w:pPr>
              <w:rPr>
                <w:b/>
              </w:rPr>
            </w:pPr>
            <w:r w:rsidRPr="005246B3">
              <w:rPr>
                <w:b/>
              </w:rPr>
              <w:t>540</w:t>
            </w:r>
          </w:p>
        </w:tc>
      </w:tr>
    </w:tbl>
    <w:p w:rsidR="007703F4" w:rsidRDefault="007703F4" w:rsidP="007703F4">
      <w:pPr>
        <w:pStyle w:val="Beschriftung"/>
      </w:pPr>
      <w:bookmarkStart w:id="67" w:name="_Ref491447756"/>
      <w:bookmarkStart w:id="68" w:name="_Toc491787207"/>
      <w:r>
        <w:t xml:space="preserve">Tabelle </w:t>
      </w:r>
      <w:fldSimple w:instr=" SEQ Tabelle \* ARABIC ">
        <w:r w:rsidR="009B1131">
          <w:rPr>
            <w:noProof/>
          </w:rPr>
          <w:t>3</w:t>
        </w:r>
      </w:fldSimple>
      <w:bookmarkEnd w:id="67"/>
      <w:r>
        <w:t>: Nutzwertanalyse Zugriff auf SoftwareVersionsDatabase</w:t>
      </w:r>
      <w:bookmarkEnd w:id="68"/>
    </w:p>
    <w:p w:rsidR="00141FE9" w:rsidRDefault="00F26789" w:rsidP="00141FE9">
      <w:r>
        <w:t>Nach Auswertung der Nutzwertanalyse</w:t>
      </w:r>
      <w:r w:rsidR="007703F4">
        <w:t xml:space="preserve"> (</w:t>
      </w:r>
      <w:r w:rsidR="007703F4">
        <w:fldChar w:fldCharType="begin"/>
      </w:r>
      <w:r w:rsidR="007703F4">
        <w:instrText xml:space="preserve"> REF _Ref491447756 \h </w:instrText>
      </w:r>
      <w:r w:rsidR="007703F4">
        <w:fldChar w:fldCharType="separate"/>
      </w:r>
      <w:r w:rsidR="00F65238">
        <w:t xml:space="preserve">Tabelle </w:t>
      </w:r>
      <w:r w:rsidR="00F65238">
        <w:rPr>
          <w:noProof/>
        </w:rPr>
        <w:t>3</w:t>
      </w:r>
      <w:r w:rsidR="007703F4">
        <w:fldChar w:fldCharType="end"/>
      </w:r>
      <w:r w:rsidR="007703F4">
        <w:t>)</w:t>
      </w:r>
      <w:r>
        <w:t xml:space="preserve"> zeigt sich ein</w:t>
      </w:r>
      <w:r w:rsidR="00B44DEC">
        <w:t xml:space="preserve"> anderer Lösungsansatz als der u</w:t>
      </w:r>
      <w:r>
        <w:t>rsprüngliche Lösungsvorschlag 3 in der Disposition.</w:t>
      </w:r>
      <w:r w:rsidR="00644E51">
        <w:t xml:space="preserve"> </w:t>
      </w:r>
      <w:r>
        <w:t>D</w:t>
      </w:r>
      <w:r w:rsidR="00644E51">
        <w:t xml:space="preserve">a dieser </w:t>
      </w:r>
      <w:r>
        <w:t>keinen direkten Zugriff auf die Datenbank ermöglicht</w:t>
      </w:r>
      <w:r w:rsidR="004C4797">
        <w:t xml:space="preserve">, was </w:t>
      </w:r>
      <w:r>
        <w:t>in einem höheren Wartungsaufwand resultiert.</w:t>
      </w:r>
      <w:r w:rsidR="00644E51">
        <w:t xml:space="preserve"> Die Gewichtung kam zustande, dass aus Sicht des Software Tester der Hauptfokus </w:t>
      </w:r>
      <w:r>
        <w:t>auf der Testabdeckung</w:t>
      </w:r>
      <w:r w:rsidR="00644E51">
        <w:t xml:space="preserve"> d</w:t>
      </w:r>
      <w:r>
        <w:t>er</w:t>
      </w:r>
      <w:r w:rsidR="00644E51">
        <w:t xml:space="preserve"> Hardware des Ventils </w:t>
      </w:r>
      <w:r>
        <w:t xml:space="preserve">liegt und </w:t>
      </w:r>
      <w:r w:rsidR="00644E51">
        <w:t>nicht auf den Anschaffungskosten.</w:t>
      </w:r>
    </w:p>
    <w:p w:rsidR="00F26789" w:rsidRDefault="00C220BE" w:rsidP="00141FE9">
      <w:r w:rsidRPr="00C220BE">
        <w:rPr>
          <w:b/>
        </w:rPr>
        <w:t>Fall 2</w:t>
      </w:r>
      <w:r>
        <w:t>: Testresultate in SoftwareVersionsDatabase hinterlegen</w:t>
      </w:r>
    </w:p>
    <w:p w:rsidR="00C220BE" w:rsidRDefault="00C220BE" w:rsidP="00141FE9">
      <w:r>
        <w:t>Gleiche Ausgangslage wie in Fall 1</w:t>
      </w:r>
      <w:r w:rsidR="004C4797">
        <w:t>,</w:t>
      </w:r>
      <w:r>
        <w:t xml:space="preserve"> was in der gleichen Lösung resultiert.</w:t>
      </w:r>
    </w:p>
    <w:p w:rsidR="00C220BE" w:rsidRDefault="00C220BE" w:rsidP="00141FE9">
      <w:r w:rsidRPr="00C220BE">
        <w:rPr>
          <w:b/>
        </w:rPr>
        <w:t>Fall 3</w:t>
      </w:r>
      <w:r>
        <w:t>:</w:t>
      </w:r>
      <w:r w:rsidR="00675F67">
        <w:t xml:space="preserve"> Testresultate in SoftwareVersionsDatabase auslesen</w:t>
      </w:r>
    </w:p>
    <w:p w:rsidR="00675F67" w:rsidRDefault="00675F67" w:rsidP="00675F67">
      <w:pPr>
        <w:jc w:val="left"/>
      </w:pPr>
      <w:r>
        <w:t>Die Testresultate werden in der ETIC2 Oberfläche ausgelesen</w:t>
      </w:r>
      <w:r w:rsidR="001E72A3">
        <w:t xml:space="preserve">. Im Kapitel </w:t>
      </w:r>
      <w:r w:rsidR="001E72A3">
        <w:fldChar w:fldCharType="begin"/>
      </w:r>
      <w:r w:rsidR="001E72A3">
        <w:instrText xml:space="preserve"> REF _Ref491451064 \r \h </w:instrText>
      </w:r>
      <w:r w:rsidR="001E72A3">
        <w:fldChar w:fldCharType="separate"/>
      </w:r>
      <w:r w:rsidR="00F65238">
        <w:t>4.2.3</w:t>
      </w:r>
      <w:r w:rsidR="001E72A3">
        <w:fldChar w:fldCharType="end"/>
      </w:r>
      <w:r w:rsidR="001E72A3">
        <w:t xml:space="preserve"> fällt die Entscheidung für die Erstellung des ETIC2 die C# Programmiersprache zu verwenden. Daraus resultieren zwei Alternativen um die Testresultate auszulesen, einerseits mit Hilfe des Entity</w:t>
      </w:r>
      <w:r w:rsidR="000A7243">
        <w:t xml:space="preserve"> Framework</w:t>
      </w:r>
      <w:r w:rsidR="001E72A3">
        <w:t>, anderseits mit Hilfe einer DLL welche in CVI mit Hilfe des SQL Toolkits erstellt wird.</w:t>
      </w:r>
    </w:p>
    <w:p w:rsidR="00675F67" w:rsidRDefault="00675F67" w:rsidP="007E56DD">
      <w:pPr>
        <w:pStyle w:val="Listenabsatz"/>
        <w:numPr>
          <w:ilvl w:val="0"/>
          <w:numId w:val="26"/>
        </w:numPr>
      </w:pPr>
      <w:r>
        <w:t>Lösungsvorschlag 1: C# mit Entity Framework</w:t>
      </w:r>
    </w:p>
    <w:p w:rsidR="004B45CD" w:rsidRDefault="00675F67" w:rsidP="004B45CD">
      <w:pPr>
        <w:pStyle w:val="Listenabsatz"/>
        <w:numPr>
          <w:ilvl w:val="0"/>
          <w:numId w:val="26"/>
        </w:numPr>
      </w:pPr>
      <w:r>
        <w:t xml:space="preserve">Lösungsvorschlag 2: </w:t>
      </w:r>
      <w:r w:rsidR="001E72A3">
        <w:t>C# mit DLL Programm für Zugang zur Datenbank (DLL in CVI mit SQL Toolkit)</w:t>
      </w:r>
    </w:p>
    <w:p w:rsidR="004B45CD" w:rsidRDefault="009D6CCB" w:rsidP="004B45CD">
      <w:r>
        <w:t>Nimmt man auch hier die gleichen Beurteilungskriterien wie in der Nutzeranalyse (</w:t>
      </w:r>
      <w:r>
        <w:fldChar w:fldCharType="begin"/>
      </w:r>
      <w:r>
        <w:instrText xml:space="preserve"> REF _Ref491447602 \h </w:instrText>
      </w:r>
      <w:r>
        <w:fldChar w:fldCharType="separate"/>
      </w:r>
      <w:r w:rsidR="00F65238">
        <w:t xml:space="preserve">Tabelle </w:t>
      </w:r>
      <w:r w:rsidR="00F65238">
        <w:rPr>
          <w:noProof/>
        </w:rPr>
        <w:t>2</w:t>
      </w:r>
      <w:r>
        <w:fldChar w:fldCharType="end"/>
      </w:r>
      <w:r>
        <w:t>) aus Fall 1. Das Kriterium Unterstützung NI Hardware fällt dabei weg, da diese nicht angesprochen werden muss. Der Lösungsvorschlag 1 schliesst in allen Kriterien (Preis, Direkter Zugriff, Entwicklungszeit, Wartung) besser ab und wird somit für die Implementation verwendet.</w:t>
      </w:r>
    </w:p>
    <w:p w:rsidR="004B54ED" w:rsidRDefault="004B54ED" w:rsidP="004B54ED">
      <w:pPr>
        <w:pStyle w:val="berschrift3"/>
      </w:pPr>
      <w:bookmarkStart w:id="69" w:name="_Toc491525536"/>
      <w:bookmarkStart w:id="70" w:name="_Hlk491367900"/>
      <w:r>
        <w:t>Test, TestUpdateFirmware, TTIC2</w:t>
      </w:r>
      <w:bookmarkEnd w:id="69"/>
    </w:p>
    <w:p w:rsidR="002256F2" w:rsidRDefault="00844EC9" w:rsidP="00844EC9">
      <w:pPr>
        <w:pStyle w:val="Standardeinzug"/>
        <w:ind w:left="0"/>
      </w:pPr>
      <w:r>
        <w:t xml:space="preserve">Wie schon im Kapitel </w:t>
      </w:r>
      <w:r>
        <w:fldChar w:fldCharType="begin"/>
      </w:r>
      <w:r>
        <w:instrText xml:space="preserve"> REF _Ref491354855 \r \h </w:instrText>
      </w:r>
      <w:r>
        <w:fldChar w:fldCharType="separate"/>
      </w:r>
      <w:r w:rsidR="00F65238">
        <w:t>2.2.2.1</w:t>
      </w:r>
      <w:r>
        <w:fldChar w:fldCharType="end"/>
      </w:r>
      <w:r>
        <w:t xml:space="preserve"> erwähnt, kann die NI Hardware mit LabVIEW oder CVI als Programmierumgebung angesprochen werden. </w:t>
      </w:r>
      <w:r w:rsidR="002256F2">
        <w:t xml:space="preserve">Wie schon in </w:t>
      </w:r>
      <w:r w:rsidR="002256F2">
        <w:fldChar w:fldCharType="begin"/>
      </w:r>
      <w:r w:rsidR="002256F2">
        <w:instrText xml:space="preserve"> REF _Ref491355266 \r \h </w:instrText>
      </w:r>
      <w:r w:rsidR="002256F2">
        <w:fldChar w:fldCharType="separate"/>
      </w:r>
      <w:r w:rsidR="00F65238">
        <w:t>2.2.3.1</w:t>
      </w:r>
      <w:r w:rsidR="002256F2">
        <w:fldChar w:fldCharType="end"/>
      </w:r>
      <w:r w:rsidR="002256F2">
        <w:t xml:space="preserve"> erwähnt </w:t>
      </w:r>
      <w:r w:rsidR="00F26789">
        <w:t>we</w:t>
      </w:r>
      <w:r w:rsidR="002256F2">
        <w:t xml:space="preserve">rden die Tests in der CVI Programmierumgebung erstellt. </w:t>
      </w:r>
      <w:r w:rsidR="006210AD">
        <w:t>Die Gründe liegen einerseits in der persönlichen Programmiererfahrungen</w:t>
      </w:r>
      <w:r w:rsidR="007960B8">
        <w:t>,</w:t>
      </w:r>
      <w:r w:rsidR="006210AD">
        <w:t xml:space="preserve"> im textbasierten Umfeld sowie der besseren Übersicht in einem grösseren Projekt.</w:t>
      </w:r>
    </w:p>
    <w:p w:rsidR="006210AD" w:rsidRDefault="0008551E" w:rsidP="00DF3E65">
      <w:pPr>
        <w:pStyle w:val="Standardeinzug"/>
        <w:ind w:left="0"/>
      </w:pPr>
      <w:r>
        <w:lastRenderedPageBreak/>
        <w:t>Aus denselben Gründen wurde für das TTIC2 auch CVI als Programmierumgebung ausgewählt.</w:t>
      </w:r>
      <w:r w:rsidR="00DF3E65">
        <w:t xml:space="preserve"> Da das TestUpdateFirmware Programm auch mit den einzelnen Tests zu tun hat, fiel auch hier der Entscheid mit CVI zu entwickeln.</w:t>
      </w:r>
    </w:p>
    <w:p w:rsidR="00B55342" w:rsidRDefault="00B55342" w:rsidP="00B55342">
      <w:pPr>
        <w:pStyle w:val="berschrift3"/>
      </w:pPr>
      <w:bookmarkStart w:id="71" w:name="_Ref491451064"/>
      <w:bookmarkStart w:id="72" w:name="_Toc491525537"/>
      <w:bookmarkEnd w:id="70"/>
      <w:r>
        <w:t>ETIC2</w:t>
      </w:r>
      <w:bookmarkEnd w:id="71"/>
      <w:bookmarkEnd w:id="72"/>
    </w:p>
    <w:p w:rsidR="00B55342" w:rsidRDefault="00B55342" w:rsidP="00B55342">
      <w:pPr>
        <w:pStyle w:val="Standardeinzug"/>
        <w:ind w:left="0"/>
      </w:pPr>
      <w:r>
        <w:t xml:space="preserve">Bei der Wahl der Programmiersprache für die ETIC2 Oberfläche, welche eine klassische Desktopanwendung darstellt, </w:t>
      </w:r>
      <w:r w:rsidR="007960B8">
        <w:t>weil</w:t>
      </w:r>
      <w:r>
        <w:t xml:space="preserve"> die angezeigten Informationen firmenintern bleiben und somit keinen Webzugang benötigt</w:t>
      </w:r>
      <w:r w:rsidR="007960B8">
        <w:t>,</w:t>
      </w:r>
      <w:r>
        <w:t xml:space="preserve"> fiel die Auswahl auf Java oder C#. Dies nicht nur aus persönlichen Interesse an den Sprachen, </w:t>
      </w:r>
      <w:r w:rsidR="007960B8">
        <w:t xml:space="preserve">sondern auch </w:t>
      </w:r>
      <w:r>
        <w:t>da diese im Studium näher vorgestellt wurden.</w:t>
      </w:r>
    </w:p>
    <w:p w:rsidR="00B55342" w:rsidRDefault="00B55342" w:rsidP="00B55342">
      <w:pPr>
        <w:pStyle w:val="Standardeinzug"/>
        <w:ind w:left="0"/>
      </w:pPr>
      <w:r>
        <w:t>Weitere Gründe für die beiden Programmiersprachen sind (Gebhart, 2013):</w:t>
      </w:r>
    </w:p>
    <w:p w:rsidR="00B55342" w:rsidRDefault="00B55342" w:rsidP="007E56DD">
      <w:pPr>
        <w:pStyle w:val="Standardeinzug"/>
        <w:numPr>
          <w:ilvl w:val="0"/>
          <w:numId w:val="27"/>
        </w:numPr>
      </w:pPr>
      <w:r>
        <w:t>Grosse Auswahl an Hilfsfunktionen (Anteil bei 70% einer Applikation)</w:t>
      </w:r>
    </w:p>
    <w:p w:rsidR="00B55342" w:rsidRDefault="00B55342" w:rsidP="007E56DD">
      <w:pPr>
        <w:pStyle w:val="Standardeinzug"/>
        <w:numPr>
          <w:ilvl w:val="1"/>
          <w:numId w:val="27"/>
        </w:numPr>
      </w:pPr>
      <w:r>
        <w:t>Reduziert den notwendigen Programmieraufwand auf weniger als 40%</w:t>
      </w:r>
    </w:p>
    <w:p w:rsidR="00B55342" w:rsidRDefault="00B55342" w:rsidP="007E56DD">
      <w:pPr>
        <w:pStyle w:val="Standardeinzug"/>
        <w:numPr>
          <w:ilvl w:val="1"/>
          <w:numId w:val="27"/>
        </w:numPr>
      </w:pPr>
      <w:r>
        <w:t>Sinkt das Risiko für fehlerhafte Implementierung</w:t>
      </w:r>
    </w:p>
    <w:p w:rsidR="00B55342" w:rsidRDefault="00B55342" w:rsidP="007E56DD">
      <w:pPr>
        <w:pStyle w:val="Standardeinzug"/>
        <w:numPr>
          <w:ilvl w:val="1"/>
          <w:numId w:val="27"/>
        </w:numPr>
      </w:pPr>
      <w:r>
        <w:t>Robuster, da nicht direkt auf Speicherzellen zugegriffen werden kann</w:t>
      </w:r>
    </w:p>
    <w:p w:rsidR="00B55342" w:rsidRDefault="00B55342" w:rsidP="007E56DD">
      <w:pPr>
        <w:pStyle w:val="Standardeinzug"/>
        <w:numPr>
          <w:ilvl w:val="1"/>
          <w:numId w:val="27"/>
        </w:numPr>
      </w:pPr>
      <w:r>
        <w:t>Komplette Aufrufhierarchie bei Absturz</w:t>
      </w:r>
    </w:p>
    <w:p w:rsidR="00B55342" w:rsidRDefault="00B55342" w:rsidP="00B55342">
      <w:pPr>
        <w:pStyle w:val="Standardeinzug"/>
        <w:ind w:left="0"/>
      </w:pPr>
      <w:r>
        <w:t>Die Entscheidung fiel letztendlich auf C#, was mit folgenden Argumenten begründet wird:</w:t>
      </w:r>
    </w:p>
    <w:p w:rsidR="00B55342" w:rsidRDefault="00B55342" w:rsidP="007E56DD">
      <w:pPr>
        <w:pStyle w:val="Standardeinzug"/>
        <w:numPr>
          <w:ilvl w:val="0"/>
          <w:numId w:val="27"/>
        </w:numPr>
      </w:pPr>
      <w:r>
        <w:t>Firmware Database bereits mit C# implementiert worden</w:t>
      </w:r>
    </w:p>
    <w:p w:rsidR="00B55342" w:rsidRDefault="00B55342" w:rsidP="007E56DD">
      <w:pPr>
        <w:pStyle w:val="Standardeinzug"/>
        <w:numPr>
          <w:ilvl w:val="0"/>
          <w:numId w:val="27"/>
        </w:numPr>
      </w:pPr>
      <w:r>
        <w:t>DevExpress schon erworben (grosse Anzahl an Bedienelementen und Bibliotheken)</w:t>
      </w:r>
    </w:p>
    <w:p w:rsidR="00B55342" w:rsidRDefault="00B55342" w:rsidP="007E56DD">
      <w:pPr>
        <w:pStyle w:val="Listenabsatz"/>
        <w:numPr>
          <w:ilvl w:val="0"/>
          <w:numId w:val="27"/>
        </w:numPr>
      </w:pPr>
      <w:r>
        <w:t>Einfacher zu handhabende Programmierumgebung (Visual Studio)</w:t>
      </w:r>
    </w:p>
    <w:p w:rsidR="000062EE" w:rsidRDefault="002D7B3A" w:rsidP="000062EE">
      <w:pPr>
        <w:pStyle w:val="berschrift1"/>
      </w:pPr>
      <w:bookmarkStart w:id="73" w:name="_Ref491337491"/>
      <w:bookmarkStart w:id="74" w:name="_Toc491525538"/>
      <w:r>
        <w:t>Auswertung der Testresultate</w:t>
      </w:r>
      <w:bookmarkEnd w:id="73"/>
      <w:bookmarkEnd w:id="74"/>
    </w:p>
    <w:p w:rsidR="007F2327" w:rsidRPr="007F2327" w:rsidRDefault="007F2327" w:rsidP="007F2327">
      <w:pPr>
        <w:pStyle w:val="Standardeinzug"/>
        <w:ind w:left="0"/>
      </w:pPr>
      <w:r>
        <w:t xml:space="preserve">Das Hauptkapitel, welches die Umsetzung der Arbeit dokumentiert, </w:t>
      </w:r>
      <w:r w:rsidR="007960B8">
        <w:t>teilt sich</w:t>
      </w:r>
      <w:r>
        <w:t xml:space="preserve"> </w:t>
      </w:r>
      <w:r w:rsidR="00E50ECD">
        <w:t>in Unterkapitel</w:t>
      </w:r>
      <w:r w:rsidR="007960B8">
        <w:t xml:space="preserve"> auf, welche die</w:t>
      </w:r>
      <w:r w:rsidR="00E50ECD">
        <w:t xml:space="preserve"> einzelnen betroffenen Testumgebungselemente chronologisch </w:t>
      </w:r>
      <w:r w:rsidR="007960B8">
        <w:t>beschreibt</w:t>
      </w:r>
      <w:r w:rsidR="00E50ECD">
        <w:t xml:space="preserve">. </w:t>
      </w:r>
      <w:r w:rsidR="007960B8">
        <w:t>Diese teilt sich weiter in den einzelnen grösseren Arbeitsschritte auf, welche noch in Entwurf und Implementierung unterteilt werden.</w:t>
      </w:r>
    </w:p>
    <w:p w:rsidR="002D7B3A" w:rsidRPr="002D7B3A" w:rsidRDefault="002D7B3A" w:rsidP="002D7B3A">
      <w:pPr>
        <w:pStyle w:val="berschrift2"/>
      </w:pPr>
      <w:bookmarkStart w:id="75" w:name="_Toc491525539"/>
      <w:r>
        <w:t>SoftwareVersionsDatabase</w:t>
      </w:r>
      <w:bookmarkEnd w:id="75"/>
    </w:p>
    <w:p w:rsidR="000062EE" w:rsidRDefault="00E30EC0" w:rsidP="00485562">
      <w:pPr>
        <w:pStyle w:val="berschrift3"/>
      </w:pPr>
      <w:bookmarkStart w:id="76" w:name="_Ref486776100"/>
      <w:bookmarkStart w:id="77" w:name="_Toc491525540"/>
      <w:r>
        <w:t>Modellierung</w:t>
      </w:r>
      <w:r w:rsidR="00B63998">
        <w:t xml:space="preserve"> </w:t>
      </w:r>
      <w:r w:rsidR="00485562">
        <w:t>Firmware</w:t>
      </w:r>
      <w:r w:rsidR="00B63998">
        <w:t xml:space="preserve"> Informationen</w:t>
      </w:r>
      <w:bookmarkEnd w:id="76"/>
      <w:bookmarkEnd w:id="77"/>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7E56DD">
      <w:pPr>
        <w:pStyle w:val="Listenabsatz"/>
        <w:numPr>
          <w:ilvl w:val="0"/>
          <w:numId w:val="10"/>
        </w:numPr>
      </w:pPr>
      <w:r>
        <w:t>Name</w:t>
      </w:r>
    </w:p>
    <w:p w:rsidR="000062EE" w:rsidRDefault="000062EE" w:rsidP="007E56DD">
      <w:pPr>
        <w:pStyle w:val="Listenabsatz"/>
        <w:numPr>
          <w:ilvl w:val="0"/>
          <w:numId w:val="10"/>
        </w:numPr>
      </w:pPr>
      <w:r>
        <w:t xml:space="preserve">Basis </w:t>
      </w:r>
    </w:p>
    <w:p w:rsidR="000062EE" w:rsidRDefault="000062EE" w:rsidP="007E56DD">
      <w:pPr>
        <w:pStyle w:val="Listenabsatz"/>
        <w:numPr>
          <w:ilvl w:val="0"/>
          <w:numId w:val="10"/>
        </w:numPr>
      </w:pPr>
      <w:r>
        <w:t>System</w:t>
      </w:r>
    </w:p>
    <w:p w:rsidR="000062EE" w:rsidRDefault="000062EE" w:rsidP="007E56DD">
      <w:pPr>
        <w:pStyle w:val="Listenabsatz"/>
        <w:numPr>
          <w:ilvl w:val="0"/>
          <w:numId w:val="10"/>
        </w:numPr>
      </w:pPr>
      <w:r>
        <w:t>Customer</w:t>
      </w:r>
    </w:p>
    <w:p w:rsidR="000062EE" w:rsidRDefault="000062EE" w:rsidP="007E56DD">
      <w:pPr>
        <w:pStyle w:val="Listenabsatz"/>
        <w:numPr>
          <w:ilvl w:val="0"/>
          <w:numId w:val="10"/>
        </w:numPr>
      </w:pPr>
      <w:r>
        <w:t>Autor</w:t>
      </w:r>
    </w:p>
    <w:p w:rsidR="000062EE" w:rsidRDefault="000062EE" w:rsidP="007E56DD">
      <w:pPr>
        <w:pStyle w:val="Listenabsatz"/>
        <w:numPr>
          <w:ilvl w:val="0"/>
          <w:numId w:val="10"/>
        </w:numPr>
      </w:pPr>
      <w:r>
        <w:t>Erstellungsdatum</w:t>
      </w:r>
    </w:p>
    <w:p w:rsidR="000062EE" w:rsidRDefault="000062EE" w:rsidP="007E56DD">
      <w:pPr>
        <w:pStyle w:val="Listenabsatz"/>
        <w:numPr>
          <w:ilvl w:val="0"/>
          <w:numId w:val="10"/>
        </w:numPr>
      </w:pPr>
      <w:r>
        <w:t>PSS Nummer (interne Produkt Nummer)</w:t>
      </w:r>
    </w:p>
    <w:p w:rsidR="000062EE" w:rsidRDefault="000062EE" w:rsidP="007E56DD">
      <w:pPr>
        <w:pStyle w:val="Listenabsatz"/>
        <w:numPr>
          <w:ilvl w:val="0"/>
          <w:numId w:val="10"/>
        </w:numPr>
      </w:pPr>
      <w:r>
        <w:t>Beschreibung</w:t>
      </w:r>
    </w:p>
    <w:p w:rsidR="000062EE" w:rsidRDefault="000062EE" w:rsidP="007E56DD">
      <w:pPr>
        <w:pStyle w:val="Listenabsatz"/>
        <w:numPr>
          <w:ilvl w:val="0"/>
          <w:numId w:val="10"/>
        </w:numPr>
      </w:pPr>
      <w:r>
        <w:t xml:space="preserve">Kompatible </w:t>
      </w:r>
      <w:r w:rsidR="00876572">
        <w:t>Firmwaren</w:t>
      </w:r>
    </w:p>
    <w:p w:rsidR="000062EE" w:rsidRDefault="000062EE" w:rsidP="000062EE">
      <w:r>
        <w:lastRenderedPageBreak/>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B82308" w:rsidP="00485562">
      <w:pPr>
        <w:pStyle w:val="berschrift4"/>
      </w:pPr>
      <w:r>
        <w:t>Implementierung</w:t>
      </w:r>
    </w:p>
    <w:p w:rsidR="00B82308" w:rsidRPr="00B82308" w:rsidRDefault="00B82308" w:rsidP="00B82308">
      <w:pPr>
        <w:rPr>
          <w:b/>
          <w:lang w:eastAsia="de-DE" w:bidi="ar-SA"/>
        </w:rPr>
      </w:pPr>
      <w:r w:rsidRPr="00B82308">
        <w:rPr>
          <w:b/>
          <w:lang w:eastAsia="de-DE" w:bidi="ar-SA"/>
        </w:rPr>
        <w:t>Aktuelle Version</w:t>
      </w:r>
    </w:p>
    <w:p w:rsidR="00697988" w:rsidRDefault="00485562" w:rsidP="00485562">
      <w:r>
        <w:t xml:space="preserve">In der </w:t>
      </w:r>
      <w:r>
        <w:fldChar w:fldCharType="begin"/>
      </w:r>
      <w:r>
        <w:instrText xml:space="preserve"> REF _Ref483469605 \h </w:instrText>
      </w:r>
      <w:r>
        <w:fldChar w:fldCharType="separate"/>
      </w:r>
      <w:r w:rsidR="00F65238">
        <w:t xml:space="preserve">Abbildung </w:t>
      </w:r>
      <w:r w:rsidR="00F65238">
        <w:rPr>
          <w:noProof/>
        </w:rPr>
        <w:t>9</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inline distT="0" distB="0" distL="0" distR="0">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rsidR="00485562" w:rsidRDefault="00485562" w:rsidP="00485562">
      <w:pPr>
        <w:pStyle w:val="Beschriftung"/>
      </w:pPr>
      <w:bookmarkStart w:id="78" w:name="_Ref483469605"/>
      <w:bookmarkStart w:id="79" w:name="_Toc491787181"/>
      <w:r>
        <w:t xml:space="preserve">Abbildung </w:t>
      </w:r>
      <w:fldSimple w:instr=" SEQ Abbildung \* ARABIC ">
        <w:r w:rsidR="00C35030">
          <w:rPr>
            <w:noProof/>
          </w:rPr>
          <w:t>9</w:t>
        </w:r>
      </w:fldSimple>
      <w:bookmarkEnd w:id="78"/>
      <w:r>
        <w:t xml:space="preserve"> Aktuelle SoftwareVersionsDatabase Struktur</w:t>
      </w:r>
      <w:bookmarkEnd w:id="79"/>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B82308">
      <w:pPr>
        <w:rPr>
          <w:b/>
        </w:rPr>
      </w:pPr>
      <w:r w:rsidRPr="00B82308">
        <w:rPr>
          <w:b/>
        </w:rPr>
        <w:t>Verbesserte Version</w:t>
      </w:r>
    </w:p>
    <w:p w:rsidR="0044527A" w:rsidRPr="00B82308" w:rsidRDefault="0044527A" w:rsidP="00B82308">
      <w:pPr>
        <w:rPr>
          <w:b/>
        </w:rPr>
      </w:pPr>
      <w:r>
        <w:t xml:space="preserve">Daher wurde das SoftwareVersionsDatabase Modell überarbeitet, welche in der </w:t>
      </w:r>
      <w:r>
        <w:fldChar w:fldCharType="begin"/>
      </w:r>
      <w:r>
        <w:instrText xml:space="preserve"> REF _Ref483469591 \h </w:instrText>
      </w:r>
      <w:r>
        <w:fldChar w:fldCharType="separate"/>
      </w:r>
      <w:r w:rsidR="00F65238">
        <w:t xml:space="preserve">Abbildung </w:t>
      </w:r>
      <w:r w:rsidR="00F65238">
        <w:rPr>
          <w:noProof/>
        </w:rPr>
        <w:t>10</w:t>
      </w:r>
      <w:r>
        <w:fldChar w:fldCharType="end"/>
      </w:r>
      <w:r>
        <w:t xml:space="preserve"> ersichtlich ist.</w:t>
      </w:r>
    </w:p>
    <w:p w:rsidR="00485562" w:rsidRPr="00AA483A" w:rsidRDefault="0044527A" w:rsidP="00485562">
      <w:r>
        <w:rPr>
          <w:noProof/>
        </w:rPr>
        <w:lastRenderedPageBreak/>
        <w:drawing>
          <wp:inline distT="0" distB="0" distL="0" distR="0">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rsidR="00485562" w:rsidRDefault="00485562" w:rsidP="00485562">
      <w:pPr>
        <w:pStyle w:val="Beschriftung"/>
      </w:pPr>
      <w:bookmarkStart w:id="80" w:name="_Ref483469591"/>
      <w:bookmarkStart w:id="81" w:name="_Toc491787182"/>
      <w:r>
        <w:t xml:space="preserve">Abbildung </w:t>
      </w:r>
      <w:fldSimple w:instr=" SEQ Abbildung \* ARABIC ">
        <w:r w:rsidR="00C35030">
          <w:rPr>
            <w:noProof/>
          </w:rPr>
          <w:t>10</w:t>
        </w:r>
      </w:fldSimple>
      <w:bookmarkEnd w:id="80"/>
      <w:r>
        <w:t>: Überarbeitete SoftwareVersionsDatabase Struktur</w:t>
      </w:r>
      <w:bookmarkEnd w:id="81"/>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F65238">
        <w:t>8.1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82" w:name="_Toc491525541"/>
      <w:r>
        <w:t>Modellierung</w:t>
      </w:r>
      <w:r w:rsidR="000062EE">
        <w:t xml:space="preserve"> Testinformationen</w:t>
      </w:r>
      <w:bookmarkEnd w:id="82"/>
    </w:p>
    <w:p w:rsidR="00817FF8" w:rsidRPr="00817FF8" w:rsidRDefault="00817FF8" w:rsidP="00817FF8">
      <w:pPr>
        <w:pStyle w:val="Standardeinzug"/>
        <w:ind w:left="0"/>
      </w:pPr>
      <w:r>
        <w:t>Nachfolgend wird die Erweiterung der SoftwareVersionsDatabase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7E56DD">
      <w:pPr>
        <w:pStyle w:val="Listenabsatz"/>
        <w:numPr>
          <w:ilvl w:val="0"/>
          <w:numId w:val="21"/>
        </w:numPr>
      </w:pPr>
      <w:r>
        <w:t>Name</w:t>
      </w:r>
    </w:p>
    <w:p w:rsidR="00D977FA" w:rsidRDefault="00D977FA" w:rsidP="007E56DD">
      <w:pPr>
        <w:pStyle w:val="Listenabsatz"/>
        <w:numPr>
          <w:ilvl w:val="0"/>
          <w:numId w:val="21"/>
        </w:numPr>
      </w:pPr>
      <w:r>
        <w:t>Beschreibung</w:t>
      </w:r>
    </w:p>
    <w:p w:rsidR="00D977FA" w:rsidRDefault="00D977FA" w:rsidP="007E56DD">
      <w:pPr>
        <w:pStyle w:val="Listenabsatz"/>
        <w:numPr>
          <w:ilvl w:val="0"/>
          <w:numId w:val="21"/>
        </w:numPr>
      </w:pPr>
      <w:r>
        <w:t>Erstellungsdatum</w:t>
      </w:r>
    </w:p>
    <w:p w:rsidR="00D977FA" w:rsidRDefault="00D977FA" w:rsidP="007E56DD">
      <w:pPr>
        <w:pStyle w:val="Listenabsatz"/>
        <w:numPr>
          <w:ilvl w:val="0"/>
          <w:numId w:val="21"/>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7E56DD">
      <w:pPr>
        <w:pStyle w:val="Listenabsatz"/>
        <w:numPr>
          <w:ilvl w:val="0"/>
          <w:numId w:val="22"/>
        </w:numPr>
      </w:pPr>
      <w:r>
        <w:t>Modul</w:t>
      </w:r>
    </w:p>
    <w:p w:rsidR="00D977FA" w:rsidRDefault="00D977FA" w:rsidP="007E56DD">
      <w:pPr>
        <w:pStyle w:val="Listenabsatz"/>
        <w:numPr>
          <w:ilvl w:val="0"/>
          <w:numId w:val="22"/>
        </w:numPr>
      </w:pPr>
      <w:r>
        <w:t>Ventilreihe</w:t>
      </w:r>
    </w:p>
    <w:p w:rsidR="00D977FA" w:rsidRDefault="00D977FA" w:rsidP="007E56DD">
      <w:pPr>
        <w:pStyle w:val="Listenabsatz"/>
        <w:numPr>
          <w:ilvl w:val="0"/>
          <w:numId w:val="22"/>
        </w:numPr>
      </w:pPr>
      <w:r>
        <w:t>Controller</w:t>
      </w:r>
    </w:p>
    <w:p w:rsidR="00D977FA" w:rsidRDefault="00D977FA" w:rsidP="007E56DD">
      <w:pPr>
        <w:pStyle w:val="Listenabsatz"/>
        <w:numPr>
          <w:ilvl w:val="0"/>
          <w:numId w:val="22"/>
        </w:numPr>
      </w:pPr>
      <w:r>
        <w:t>Interface</w:t>
      </w:r>
    </w:p>
    <w:p w:rsidR="00D977FA" w:rsidRDefault="00D977FA" w:rsidP="007E56DD">
      <w:pPr>
        <w:pStyle w:val="Listenabsatz"/>
        <w:numPr>
          <w:ilvl w:val="0"/>
          <w:numId w:val="22"/>
        </w:numPr>
      </w:pPr>
      <w:r>
        <w:t>Option</w:t>
      </w:r>
    </w:p>
    <w:p w:rsidR="00D977FA" w:rsidRPr="00D977FA" w:rsidRDefault="00D977FA" w:rsidP="007E56DD">
      <w:pPr>
        <w:pStyle w:val="Listenabsatz"/>
        <w:numPr>
          <w:ilvl w:val="0"/>
          <w:numId w:val="22"/>
        </w:numPr>
      </w:pPr>
      <w:r>
        <w:t>Test Hardware</w:t>
      </w:r>
    </w:p>
    <w:p w:rsidR="0086145C" w:rsidRDefault="0086145C" w:rsidP="0086145C">
      <w:pPr>
        <w:pStyle w:val="berschrift4"/>
      </w:pPr>
      <w:bookmarkStart w:id="83" w:name="_Ref491497304"/>
      <w:r>
        <w:lastRenderedPageBreak/>
        <w:t>Implementierung</w:t>
      </w:r>
      <w:bookmarkEnd w:id="83"/>
    </w:p>
    <w:p w:rsidR="00D63B68" w:rsidRPr="00D63B68" w:rsidRDefault="00C8475D" w:rsidP="00D63B68">
      <w:pPr>
        <w:rPr>
          <w:lang w:eastAsia="de-DE" w:bidi="ar-SA"/>
        </w:rPr>
      </w:pPr>
      <w:r>
        <w:rPr>
          <w:noProof/>
          <w:lang w:eastAsia="de-DE" w:bidi="ar-SA"/>
        </w:rPr>
        <w:drawing>
          <wp:anchor distT="0" distB="0" distL="114300" distR="114300" simplePos="0" relativeHeight="251656192"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F65238">
        <w:t xml:space="preserve">Abbildung </w:t>
      </w:r>
      <w:r w:rsidR="00F65238">
        <w:rPr>
          <w:noProof/>
        </w:rPr>
        <w:t>11</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84" w:name="_Ref486772060"/>
      <w:bookmarkStart w:id="85" w:name="_Toc491787183"/>
      <w:r>
        <w:t xml:space="preserve">Abbildung </w:t>
      </w:r>
      <w:fldSimple w:instr=" SEQ Abbildung \* ARABIC ">
        <w:r w:rsidR="00C35030">
          <w:rPr>
            <w:noProof/>
          </w:rPr>
          <w:t>11</w:t>
        </w:r>
      </w:fldSimple>
      <w:bookmarkEnd w:id="84"/>
      <w:r>
        <w:t xml:space="preserve">: </w:t>
      </w:r>
      <w:r w:rsidRPr="00843FA6">
        <w:t>Erweiterung SoftwareVersionsDatabase zur Speicherung der Testinformationen</w:t>
      </w:r>
      <w:bookmarkEnd w:id="85"/>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9F65AA" w:rsidRDefault="009040D3" w:rsidP="00D63B68">
      <w:r>
        <w:t>Der Controller Typ 1 mit Index 1 und Enum ‘IC2H1’ ist sehr ähnlich aufgebaut wie der Controller Typ 3 mit Index 3 und Enum ‘IC2H3’. Mit dem Bitwert 2^1 + 2^3 = 10 kann mit Hilfe eines Wertes meh</w:t>
      </w:r>
      <w:r w:rsidR="009F65AA">
        <w:t>rere Einträge definiert werden.</w:t>
      </w:r>
    </w:p>
    <w:p w:rsidR="009F65AA" w:rsidRPr="00D63B68" w:rsidRDefault="009F65AA" w:rsidP="00D63B68">
      <w:r>
        <w:t xml:space="preserve">Im ersten Version der Modellierung wurde ein Wert für die Definition für den OptionType verwendet. Der Nachteil ist aber das später in der </w:t>
      </w:r>
      <w:r w:rsidR="00024EBE">
        <w:t xml:space="preserve">TTIC2 </w:t>
      </w:r>
      <w:r>
        <w:t>Oberf</w:t>
      </w:r>
      <w:r w:rsidR="00024EBE">
        <w:t>l</w:t>
      </w:r>
      <w:r>
        <w:t xml:space="preserve">äche nicht nach einer unterstützten Option </w:t>
      </w:r>
      <w:r w:rsidR="00024EBE">
        <w:t>gefiltert werden kann, dies wird mit dem SingleOptionType Modelierung gelöst.</w:t>
      </w:r>
    </w:p>
    <w:p w:rsidR="000062EE" w:rsidRDefault="00E30EC0" w:rsidP="00FD375B">
      <w:pPr>
        <w:pStyle w:val="berschrift3"/>
      </w:pPr>
      <w:bookmarkStart w:id="86" w:name="_Toc491525542"/>
      <w:r>
        <w:t>Modellierung</w:t>
      </w:r>
      <w:r w:rsidR="000062EE">
        <w:t xml:space="preserve"> Testresultate</w:t>
      </w:r>
      <w:bookmarkEnd w:id="86"/>
    </w:p>
    <w:p w:rsidR="00817FF8" w:rsidRPr="00817FF8" w:rsidRDefault="00817FF8" w:rsidP="00817FF8">
      <w:pPr>
        <w:pStyle w:val="Standardeinzug"/>
        <w:ind w:left="0"/>
      </w:pPr>
      <w:r>
        <w:t>Der nächste Abschnitt beschreibt die Erweiterung der SoftwareVersionsDatabase mit den Testresultaten, welche vom ETIC2 gebraucht werden um die Resultate zu den einzelnen Ventilfirmwaren aufzulisten.</w:t>
      </w:r>
    </w:p>
    <w:p w:rsidR="0086145C" w:rsidRPr="00485562" w:rsidRDefault="0086145C" w:rsidP="0086145C">
      <w:pPr>
        <w:pStyle w:val="berschrift4"/>
      </w:pPr>
      <w:r>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lastRenderedPageBreak/>
        <w:t>Um die Spezifikation des ETIC2 zu erfüllen sind folgende zusätzliche Informationen nötig:</w:t>
      </w:r>
    </w:p>
    <w:p w:rsidR="000062EE" w:rsidRDefault="000062EE" w:rsidP="007E56DD">
      <w:pPr>
        <w:pStyle w:val="Listenabsatz"/>
        <w:numPr>
          <w:ilvl w:val="0"/>
          <w:numId w:val="11"/>
        </w:numPr>
      </w:pPr>
      <w:r>
        <w:t>Antriebsfile</w:t>
      </w:r>
    </w:p>
    <w:p w:rsidR="000062EE" w:rsidRDefault="000062EE" w:rsidP="007E56DD">
      <w:pPr>
        <w:pStyle w:val="Listenabsatz"/>
        <w:numPr>
          <w:ilvl w:val="0"/>
          <w:numId w:val="11"/>
        </w:numPr>
      </w:pPr>
      <w:r>
        <w:t>Konfigurationsfile</w:t>
      </w:r>
    </w:p>
    <w:p w:rsidR="000062EE" w:rsidRDefault="000062EE" w:rsidP="007E56DD">
      <w:pPr>
        <w:pStyle w:val="Listenabsatz"/>
        <w:numPr>
          <w:ilvl w:val="0"/>
          <w:numId w:val="11"/>
        </w:numPr>
      </w:pPr>
      <w:r>
        <w:t xml:space="preserve">Test </w:t>
      </w:r>
      <w:r w:rsidR="00D82255">
        <w:t>Kollektion</w:t>
      </w:r>
    </w:p>
    <w:p w:rsidR="000062EE" w:rsidRDefault="000062EE" w:rsidP="007E56DD">
      <w:pPr>
        <w:pStyle w:val="Listenabsatz"/>
        <w:numPr>
          <w:ilvl w:val="0"/>
          <w:numId w:val="11"/>
        </w:numPr>
      </w:pPr>
      <w:r>
        <w:t>Anzahl fehlerhafte Tests</w:t>
      </w:r>
    </w:p>
    <w:p w:rsidR="00937A69" w:rsidRDefault="00937A69" w:rsidP="007E56DD">
      <w:pPr>
        <w:pStyle w:val="Listenabsatz"/>
        <w:numPr>
          <w:ilvl w:val="0"/>
          <w:numId w:val="11"/>
        </w:numPr>
      </w:pPr>
      <w:r>
        <w:t>Ventil Informationen</w:t>
      </w:r>
    </w:p>
    <w:p w:rsidR="000062EE" w:rsidRDefault="00D82255" w:rsidP="007E56DD">
      <w:pPr>
        <w:pStyle w:val="Listenabsatz"/>
        <w:numPr>
          <w:ilvl w:val="0"/>
          <w:numId w:val="11"/>
        </w:numPr>
      </w:pPr>
      <w:r>
        <w:t>Testv</w:t>
      </w:r>
      <w:r w:rsidR="000062EE">
        <w:t>ersion</w:t>
      </w:r>
    </w:p>
    <w:p w:rsidR="000062EE" w:rsidRDefault="00D82255" w:rsidP="007E56DD">
      <w:pPr>
        <w:pStyle w:val="Listenabsatz"/>
        <w:numPr>
          <w:ilvl w:val="0"/>
          <w:numId w:val="11"/>
        </w:numPr>
      </w:pPr>
      <w:r>
        <w:t>Testr</w:t>
      </w:r>
      <w:r w:rsidR="000062EE">
        <w:t>esultat</w:t>
      </w:r>
    </w:p>
    <w:p w:rsidR="000062EE" w:rsidRDefault="000062EE" w:rsidP="007E56DD">
      <w:pPr>
        <w:pStyle w:val="Listenabsatz"/>
        <w:numPr>
          <w:ilvl w:val="0"/>
          <w:numId w:val="11"/>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4527A" w:rsidRPr="0044527A" w:rsidRDefault="0044527A" w:rsidP="0044527A">
      <w:pPr>
        <w:rPr>
          <w:lang w:eastAsia="de-DE" w:bidi="ar-SA"/>
        </w:rPr>
      </w:pPr>
      <w:r>
        <w:t xml:space="preserve">In der </w:t>
      </w:r>
      <w:r>
        <w:fldChar w:fldCharType="begin"/>
      </w:r>
      <w:r>
        <w:instrText xml:space="preserve"> REF _Ref483472986 \h </w:instrText>
      </w:r>
      <w:r>
        <w:fldChar w:fldCharType="separate"/>
      </w:r>
      <w:r w:rsidR="00F65238">
        <w:t xml:space="preserve">Abbildung </w:t>
      </w:r>
      <w:r w:rsidR="00F65238">
        <w:rPr>
          <w:noProof/>
        </w:rPr>
        <w:t>12</w:t>
      </w:r>
      <w:r>
        <w:fldChar w:fldCharType="end"/>
      </w:r>
      <w:r>
        <w:t xml:space="preserve"> ist die Erweiterung der SoftwareVersionsDatabase zu sehen, um die Testresultate abzuspeichern.</w:t>
      </w:r>
    </w:p>
    <w:p w:rsidR="00485562" w:rsidRDefault="00FE6980" w:rsidP="00485562">
      <w:pPr>
        <w:pStyle w:val="Standardeinzug"/>
        <w:ind w:left="0"/>
      </w:pPr>
      <w:r>
        <w:rPr>
          <w:noProof/>
        </w:rPr>
        <w:drawing>
          <wp:inline distT="0" distB="0" distL="0" distR="0">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t xml:space="preserve"> </w:t>
      </w:r>
    </w:p>
    <w:p w:rsidR="00485562" w:rsidRPr="00940F9B" w:rsidRDefault="00485562" w:rsidP="00485562">
      <w:pPr>
        <w:pStyle w:val="Beschriftung"/>
      </w:pPr>
      <w:bookmarkStart w:id="87" w:name="_Ref483472986"/>
      <w:bookmarkStart w:id="88" w:name="_Toc491787184"/>
      <w:r>
        <w:t xml:space="preserve">Abbildung </w:t>
      </w:r>
      <w:fldSimple w:instr=" SEQ Abbildung \* ARABIC ">
        <w:r w:rsidR="00C35030">
          <w:rPr>
            <w:noProof/>
          </w:rPr>
          <w:t>12</w:t>
        </w:r>
      </w:fldSimple>
      <w:bookmarkEnd w:id="87"/>
      <w:r>
        <w:t>: Erweiterung SoftwareVersionsDatabase zur Speicherung der Testresulate</w:t>
      </w:r>
      <w:bookmarkEnd w:id="88"/>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w:t>
      </w:r>
      <w:r w:rsidR="0071650B">
        <w:t xml:space="preserve">. </w:t>
      </w:r>
      <w:r>
        <w:t xml:space="preserve">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trunk Version gearbeitet. Diese bildet immer zum entsprechenden Zeitpunkt die aktuellste </w:t>
      </w:r>
      <w:r>
        <w:lastRenderedPageBreak/>
        <w:t>Firmware ab. Um diese</w:t>
      </w:r>
      <w:r w:rsidR="00C34B54">
        <w:t>m</w:t>
      </w:r>
      <w:r>
        <w:t xml:space="preserve"> Umstand Rechnung zu tragen und die einzelnen trunk Versionen unterscheiden zu können, wurde ein zusätzliches Attribut ValveFirmwareReleaseTime eingefügt. </w:t>
      </w:r>
    </w:p>
    <w:p w:rsidR="00EF577B"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w:t>
      </w:r>
      <w:r w:rsidR="00D357D0">
        <w:t>Die Test Kollektion besitzt</w:t>
      </w:r>
      <w:r w:rsidR="00171B57">
        <w:t xml:space="preserve"> zusätzlich noch einen Activity</w:t>
      </w:r>
      <w:r w:rsidR="00D357D0">
        <w:t xml:space="preserve">State. Dieser wird eingefügt, um zu verhindern das Test Kollektionen, welche schon einen Eintrag </w:t>
      </w:r>
      <w:r w:rsidR="00A70044">
        <w:t xml:space="preserve">im </w:t>
      </w:r>
      <w:r w:rsidR="00171B57">
        <w:t xml:space="preserve">TestCollectionResult haben, gelöscht werden können. So wird zwar die Test Kollektion nicht mehr angezeigt aber ihr ActivityState wird auf False gesetzt. </w:t>
      </w:r>
    </w:p>
    <w:p w:rsidR="00485562" w:rsidRDefault="00CE30BE" w:rsidP="00485562">
      <w:pPr>
        <w:pStyle w:val="Standardeinzug"/>
        <w:ind w:left="0"/>
      </w:pPr>
      <w:r>
        <w:t xml:space="preserve">Die Modellierung lässt bewusst die Möglichkeit offen, ob die erste Ebene den Grundzustand der Firmware abbildet oder die </w:t>
      </w:r>
      <w:r w:rsidR="00937A69">
        <w:t>benutzte</w:t>
      </w:r>
      <w:r>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65238">
        <w:t>5.3.1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724AE5">
        <w:t>aufstar</w:t>
      </w:r>
      <w:r w:rsidR="00217D6A">
        <w:t>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r w:rsidR="00724AE5">
        <w:t xml:space="preserve"> Weiter ist sie auch ein wichtiger Bestandteil für die Auswertung.</w:t>
      </w:r>
    </w:p>
    <w:p w:rsidR="00171B57" w:rsidRDefault="00171B57" w:rsidP="00485562">
      <w:pPr>
        <w:pStyle w:val="Standardeinzug"/>
        <w:ind w:left="0"/>
      </w:pPr>
      <w:r>
        <w:t>In der Testphase wurde bewusst, dass der erste Ansatz mit dem ExecutionDate in der TestCollectionResult zum Poblem führen kann, wenn die gleiche Test Kollektion am gleichen Tag ausgeführt wird. Aus diesem Grund wird jetzt die CreationDateTime verwendet, um auch in diesem Fall das Resultat der Test Kollektion auseinander halten zu können.</w:t>
      </w:r>
    </w:p>
    <w:p w:rsidR="000062EE" w:rsidRDefault="00E30EC0" w:rsidP="00FD375B">
      <w:pPr>
        <w:pStyle w:val="berschrift3"/>
      </w:pPr>
      <w:bookmarkStart w:id="89" w:name="_Toc491525543"/>
      <w:r>
        <w:t>Modellierung</w:t>
      </w:r>
      <w:r w:rsidR="000062EE">
        <w:t xml:space="preserve"> Firmware Bugs</w:t>
      </w:r>
      <w:bookmarkEnd w:id="89"/>
    </w:p>
    <w:p w:rsidR="00FC1289" w:rsidRPr="00FC1289" w:rsidRDefault="00FC1289" w:rsidP="00FC1289">
      <w:pPr>
        <w:pStyle w:val="Standardeinzug"/>
        <w:ind w:left="0"/>
      </w:pPr>
      <w:r>
        <w:t>Der nächste Abschnitt zeigt die Modellierung der Firmware Bugs auf. Diese ist auch in der SoftwareVersionsDatabase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7E56DD">
      <w:pPr>
        <w:pStyle w:val="Listenabsatz"/>
        <w:numPr>
          <w:ilvl w:val="0"/>
          <w:numId w:val="23"/>
        </w:numPr>
      </w:pPr>
      <w:r>
        <w:t>Fehlerart</w:t>
      </w:r>
    </w:p>
    <w:p w:rsidR="00FC646A" w:rsidRDefault="00FC646A" w:rsidP="007E56DD">
      <w:pPr>
        <w:pStyle w:val="Listenabsatz"/>
        <w:numPr>
          <w:ilvl w:val="0"/>
          <w:numId w:val="23"/>
        </w:numPr>
      </w:pPr>
      <w:r>
        <w:t>Status des Fehlers</w:t>
      </w:r>
    </w:p>
    <w:p w:rsidR="00FC646A" w:rsidRDefault="00376950" w:rsidP="007E56DD">
      <w:pPr>
        <w:pStyle w:val="Listenabsatz"/>
        <w:numPr>
          <w:ilvl w:val="0"/>
          <w:numId w:val="23"/>
        </w:numPr>
      </w:pPr>
      <w:r>
        <w:t>Ventil Hardware</w:t>
      </w:r>
    </w:p>
    <w:p w:rsidR="00376950" w:rsidRDefault="005B3E24" w:rsidP="007E56DD">
      <w:pPr>
        <w:pStyle w:val="Listenabsatz"/>
        <w:numPr>
          <w:ilvl w:val="0"/>
          <w:numId w:val="23"/>
        </w:numPr>
      </w:pPr>
      <w:r>
        <w:t>Fehlerbeschreibung</w:t>
      </w:r>
    </w:p>
    <w:p w:rsidR="005B3E24" w:rsidRDefault="005B3E24" w:rsidP="007E56DD">
      <w:pPr>
        <w:pStyle w:val="Listenabsatz"/>
        <w:numPr>
          <w:ilvl w:val="0"/>
          <w:numId w:val="23"/>
        </w:numPr>
      </w:pPr>
      <w:r>
        <w:t>Wichtigkeit der Fehlerbehebung</w:t>
      </w:r>
    </w:p>
    <w:p w:rsidR="005B3E24" w:rsidRDefault="005B3E24" w:rsidP="007E56DD">
      <w:pPr>
        <w:pStyle w:val="Listenabsatz"/>
        <w:numPr>
          <w:ilvl w:val="0"/>
          <w:numId w:val="23"/>
        </w:numPr>
      </w:pPr>
      <w:r>
        <w:t>Datum des Fehlerfundes</w:t>
      </w:r>
    </w:p>
    <w:p w:rsidR="005B3E24" w:rsidRPr="00FC646A" w:rsidRDefault="005B3E24" w:rsidP="007E56DD">
      <w:pPr>
        <w:pStyle w:val="Listenabsatz"/>
        <w:numPr>
          <w:ilvl w:val="0"/>
          <w:numId w:val="23"/>
        </w:numPr>
      </w:pPr>
      <w:r>
        <w:t>Datum der Fehlerbereinigung</w:t>
      </w:r>
    </w:p>
    <w:p w:rsidR="0086145C" w:rsidRDefault="0086145C" w:rsidP="0086145C">
      <w:pPr>
        <w:pStyle w:val="berschrift4"/>
      </w:pPr>
      <w:r>
        <w:lastRenderedPageBreak/>
        <w:t>Implementierung</w:t>
      </w:r>
    </w:p>
    <w:p w:rsidR="0044527A" w:rsidRPr="0044527A" w:rsidRDefault="0044527A" w:rsidP="0044527A">
      <w:pPr>
        <w:rPr>
          <w:lang w:eastAsia="de-DE" w:bidi="ar-SA"/>
        </w:rPr>
      </w:pPr>
      <w:r>
        <w:rPr>
          <w:lang w:eastAsia="de-DE" w:bidi="ar-SA"/>
        </w:rPr>
        <w:t xml:space="preserve">Die Umsetzung der Firmware Bugs Modellierung ist aus der </w:t>
      </w:r>
      <w:r w:rsidR="000B45C0">
        <w:rPr>
          <w:lang w:eastAsia="de-DE" w:bidi="ar-SA"/>
        </w:rPr>
        <w:fldChar w:fldCharType="begin"/>
      </w:r>
      <w:r w:rsidR="000B45C0">
        <w:rPr>
          <w:lang w:eastAsia="de-DE" w:bidi="ar-SA"/>
        </w:rPr>
        <w:instrText xml:space="preserve"> REF _Ref491414039 \h </w:instrText>
      </w:r>
      <w:r w:rsidR="000B45C0">
        <w:rPr>
          <w:lang w:eastAsia="de-DE" w:bidi="ar-SA"/>
        </w:rPr>
      </w:r>
      <w:r w:rsidR="000B45C0">
        <w:rPr>
          <w:lang w:eastAsia="de-DE" w:bidi="ar-SA"/>
        </w:rPr>
        <w:fldChar w:fldCharType="separate"/>
      </w:r>
      <w:r w:rsidR="00F65238">
        <w:t xml:space="preserve">Abbildung </w:t>
      </w:r>
      <w:r w:rsidR="00F65238">
        <w:rPr>
          <w:noProof/>
        </w:rPr>
        <w:t>13</w:t>
      </w:r>
      <w:r w:rsidR="000B45C0">
        <w:rPr>
          <w:lang w:eastAsia="de-DE" w:bidi="ar-SA"/>
        </w:rPr>
        <w:fldChar w:fldCharType="end"/>
      </w:r>
      <w:r w:rsidR="000B45C0">
        <w:rPr>
          <w:lang w:eastAsia="de-DE" w:bidi="ar-SA"/>
        </w:rPr>
        <w:t xml:space="preserve"> zu entnehmen.</w:t>
      </w:r>
    </w:p>
    <w:p w:rsidR="00FD3F4C" w:rsidRPr="00FD3F4C" w:rsidRDefault="00B26A52" w:rsidP="00FD3F4C">
      <w:pPr>
        <w:rPr>
          <w:lang w:eastAsia="de-DE" w:bidi="ar-SA"/>
        </w:rPr>
      </w:pPr>
      <w:r>
        <w:rPr>
          <w:noProof/>
          <w:lang w:eastAsia="de-DE" w:bidi="ar-SA"/>
        </w:rPr>
        <w:drawing>
          <wp:inline distT="0" distB="0" distL="0" distR="0">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FD3F4C">
        <w:rPr>
          <w:lang w:eastAsia="de-DE" w:bidi="ar-SA"/>
        </w:rPr>
        <w:t xml:space="preserve"> </w:t>
      </w:r>
    </w:p>
    <w:p w:rsidR="008E4A05" w:rsidRDefault="008E4A05" w:rsidP="008E4A05">
      <w:pPr>
        <w:pStyle w:val="Beschriftung"/>
      </w:pPr>
      <w:bookmarkStart w:id="90" w:name="_Ref491414039"/>
      <w:bookmarkStart w:id="91" w:name="_Ref486183399"/>
      <w:bookmarkStart w:id="92" w:name="_Toc491787185"/>
      <w:r>
        <w:t xml:space="preserve">Abbildung </w:t>
      </w:r>
      <w:fldSimple w:instr=" SEQ Abbildung \* ARABIC ">
        <w:r w:rsidR="00C35030">
          <w:rPr>
            <w:noProof/>
          </w:rPr>
          <w:t>13</w:t>
        </w:r>
      </w:fldSimple>
      <w:bookmarkEnd w:id="90"/>
      <w:r>
        <w:t xml:space="preserve">: </w:t>
      </w:r>
      <w:r w:rsidRPr="00785810">
        <w:t>Erweiterung SoftwareVersionsDatabase zur Speicherung der Firmware Bugs</w:t>
      </w:r>
      <w:bookmarkEnd w:id="91"/>
      <w:bookmarkEnd w:id="92"/>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93" w:name="_Toc491525544"/>
      <w:r>
        <w:t>Test</w:t>
      </w:r>
      <w:bookmarkEnd w:id="93"/>
    </w:p>
    <w:p w:rsidR="00D96BA9" w:rsidRDefault="007A1130" w:rsidP="00D96BA9">
      <w:pPr>
        <w:pStyle w:val="berschrift3"/>
      </w:pPr>
      <w:bookmarkStart w:id="94" w:name="_Toc491525545"/>
      <w:r>
        <w:t>Abspeicherung Testinformationen</w:t>
      </w:r>
      <w:bookmarkEnd w:id="94"/>
    </w:p>
    <w:p w:rsidR="004239EA" w:rsidRPr="004239EA" w:rsidRDefault="004239EA" w:rsidP="004239EA">
      <w:pPr>
        <w:pStyle w:val="Standardeinzug"/>
        <w:ind w:left="0"/>
      </w:pPr>
      <w:r>
        <w:t xml:space="preserve">Nach Komplettierung der SoftwareVersionsDatabase folgt als nächster Schritt die Abspeicherung der Testinformationen in der erstellten Datenbank. </w:t>
      </w:r>
      <w:r w:rsidR="00FB66E2">
        <w:t xml:space="preserve">Diese erfolgt wie schon im Kapitel </w:t>
      </w:r>
      <w:r w:rsidR="00FB66E2">
        <w:fldChar w:fldCharType="begin"/>
      </w:r>
      <w:r w:rsidR="00FB66E2">
        <w:instrText xml:space="preserve"> REF _Ref491416115 \r \h </w:instrText>
      </w:r>
      <w:r w:rsidR="00FB66E2">
        <w:fldChar w:fldCharType="separate"/>
      </w:r>
      <w:r w:rsidR="00F65238">
        <w:t>4.2.1.1</w:t>
      </w:r>
      <w:r w:rsidR="00FB66E2">
        <w:fldChar w:fldCharType="end"/>
      </w:r>
      <w:r w:rsidR="00116BC3">
        <w:t xml:space="preserve"> erwähnt, mit Hilfe des SQL Toolkits, Details zum Funktionsumfang sowie einem Codebeispiel sind im Anhang unter </w:t>
      </w:r>
      <w:r w:rsidR="00116BC3">
        <w:fldChar w:fldCharType="begin"/>
      </w:r>
      <w:r w:rsidR="00116BC3">
        <w:instrText xml:space="preserve"> REF _Ref491416555 \h </w:instrText>
      </w:r>
      <w:r w:rsidR="00116BC3">
        <w:fldChar w:fldCharType="separate"/>
      </w:r>
      <w:r w:rsidR="00723E19">
        <w:t xml:space="preserve">C.2. </w:t>
      </w:r>
      <w:r w:rsidR="00F65238">
        <w:t>SQL Toolkit</w:t>
      </w:r>
      <w:r w:rsidR="00116BC3">
        <w:fldChar w:fldCharType="end"/>
      </w:r>
      <w:r w:rsidR="00116BC3">
        <w:t>zu entnehmen.</w:t>
      </w:r>
    </w:p>
    <w:p w:rsidR="0086145C" w:rsidRPr="00485562" w:rsidRDefault="0086145C" w:rsidP="0086145C">
      <w:pPr>
        <w:pStyle w:val="berschrift4"/>
      </w:pPr>
      <w:r>
        <w:t>Entwurf</w:t>
      </w:r>
    </w:p>
    <w:p w:rsidR="00074B6D" w:rsidRDefault="005B6799" w:rsidP="00E71AE6">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F65238">
        <w:rPr>
          <w:lang w:eastAsia="de-DE" w:bidi="ar-SA"/>
        </w:rPr>
        <w:t>5.1.1</w:t>
      </w:r>
      <w:r w:rsidR="000E37E3">
        <w:rPr>
          <w:lang w:eastAsia="de-DE" w:bidi="ar-SA"/>
        </w:rPr>
        <w:fldChar w:fldCharType="end"/>
      </w:r>
      <w:r w:rsidR="000E37E3">
        <w:rPr>
          <w:lang w:eastAsia="de-DE" w:bidi="ar-SA"/>
        </w:rPr>
        <w:t xml:space="preserve"> ersichtlich.</w:t>
      </w:r>
    </w:p>
    <w:p w:rsidR="00074B6D" w:rsidRPr="0044527A" w:rsidRDefault="00074B6D" w:rsidP="00074B6D">
      <w:pPr>
        <w:rPr>
          <w:lang w:eastAsia="de-DE" w:bidi="ar-SA"/>
        </w:rPr>
      </w:pPr>
      <w:r>
        <w:rPr>
          <w:lang w:eastAsia="de-DE" w:bidi="ar-SA"/>
        </w:rPr>
        <w:lastRenderedPageBreak/>
        <w:t xml:space="preserve">Die </w:t>
      </w:r>
      <w:r>
        <w:rPr>
          <w:lang w:eastAsia="de-DE" w:bidi="ar-SA"/>
        </w:rPr>
        <w:fldChar w:fldCharType="begin"/>
      </w:r>
      <w:r>
        <w:rPr>
          <w:lang w:eastAsia="de-DE" w:bidi="ar-SA"/>
        </w:rPr>
        <w:instrText xml:space="preserve"> REF _Ref487371581 \h </w:instrText>
      </w:r>
      <w:r>
        <w:rPr>
          <w:lang w:eastAsia="de-DE" w:bidi="ar-SA"/>
        </w:rPr>
      </w:r>
      <w:r>
        <w:rPr>
          <w:lang w:eastAsia="de-DE" w:bidi="ar-SA"/>
        </w:rPr>
        <w:fldChar w:fldCharType="separate"/>
      </w:r>
      <w:r w:rsidR="00F65238">
        <w:t xml:space="preserve">Abbildung </w:t>
      </w:r>
      <w:r w:rsidR="00F65238">
        <w:rPr>
          <w:noProof/>
        </w:rPr>
        <w:t>14</w:t>
      </w:r>
      <w:r>
        <w:rPr>
          <w:lang w:eastAsia="de-DE" w:bidi="ar-SA"/>
        </w:rPr>
        <w:fldChar w:fldCharType="end"/>
      </w:r>
      <w:r>
        <w:rPr>
          <w:lang w:eastAsia="de-DE" w:bidi="ar-SA"/>
        </w:rPr>
        <w:t xml:space="preserve"> zeigt </w:t>
      </w:r>
      <w:r w:rsidR="00763F90">
        <w:rPr>
          <w:lang w:eastAsia="de-DE" w:bidi="ar-SA"/>
        </w:rPr>
        <w:t xml:space="preserve">unteranderem </w:t>
      </w:r>
      <w:r>
        <w:rPr>
          <w:lang w:eastAsia="de-DE" w:bidi="ar-SA"/>
        </w:rPr>
        <w:t>die Ausgangslage, d.h. wie die Testinformationen früher in einem Textfile abgespeichert, später im TTIC2 wieder ausgelesen und in der Oberfläche angezeigt wurde.</w:t>
      </w:r>
    </w:p>
    <w:p w:rsidR="00074B6D" w:rsidRDefault="001B7CCF" w:rsidP="00074B6D">
      <w:pPr>
        <w:rPr>
          <w:lang w:eastAsia="de-DE" w:bidi="ar-SA"/>
        </w:rPr>
      </w:pPr>
      <w:r>
        <w:rPr>
          <w:noProof/>
          <w:lang w:eastAsia="de-DE" w:bidi="ar-SA"/>
        </w:rPr>
        <w:drawing>
          <wp:anchor distT="0" distB="0" distL="114300" distR="114300" simplePos="0" relativeHeight="251662336" behindDoc="0" locked="0" layoutInCell="1" allowOverlap="1">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rsidR="00074B6D" w:rsidRDefault="00074B6D" w:rsidP="00074B6D">
      <w:pPr>
        <w:pStyle w:val="Beschriftung"/>
      </w:pPr>
      <w:bookmarkStart w:id="95" w:name="_Ref487371581"/>
      <w:bookmarkStart w:id="96" w:name="_Toc491787186"/>
      <w:r>
        <w:t xml:space="preserve">Abbildung </w:t>
      </w:r>
      <w:fldSimple w:instr=" SEQ Abbildung \* ARABIC ">
        <w:r w:rsidR="00C35030">
          <w:rPr>
            <w:noProof/>
          </w:rPr>
          <w:t>14</w:t>
        </w:r>
      </w:fldSimple>
      <w:bookmarkEnd w:id="95"/>
      <w:r w:rsidR="00763F90">
        <w:t xml:space="preserve">: </w:t>
      </w:r>
      <w:r w:rsidR="00586465">
        <w:t xml:space="preserve">Erster Ansatz </w:t>
      </w:r>
      <w:r>
        <w:t>Abspeicherung Testinformationen</w:t>
      </w:r>
      <w:bookmarkEnd w:id="96"/>
    </w:p>
    <w:p w:rsidR="00074B6D" w:rsidRDefault="00074B6D" w:rsidP="00074B6D">
      <w:pPr>
        <w:rPr>
          <w:lang w:eastAsia="de-DE" w:bidi="ar-SA"/>
        </w:rPr>
      </w:pPr>
      <w:r>
        <w:rPr>
          <w:lang w:eastAsia="de-DE" w:bidi="ar-SA"/>
        </w:rPr>
        <w:t>Der Benutzer wählt beim Aufstarten des TTIC2 den Pfad aus, aus welchem die einzelnen Tests aufgelistet werden. Der Grund der Auswahl liegt darin, dass nicht immer die aktuellste Ventil Firmware getestet werden soll, sondern verschiedene Firmware Entwicklungen angepasst an den Kunden.</w:t>
      </w:r>
    </w:p>
    <w:p w:rsidR="00074B6D" w:rsidRDefault="00074B6D" w:rsidP="00074B6D">
      <w:pPr>
        <w:rPr>
          <w:lang w:eastAsia="de-DE" w:bidi="ar-SA"/>
        </w:rPr>
      </w:pPr>
      <w:r>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Pr>
          <w:lang w:eastAsia="de-DE" w:bidi="ar-SA"/>
        </w:rPr>
        <w:t xml:space="preserve"> </w:t>
      </w:r>
      <w:r>
        <w:rPr>
          <w:lang w:eastAsia="de-DE" w:bidi="ar-SA"/>
        </w:rPr>
        <w:t>initiiert, welche vor Ausführung der Testapplikation gesetzt wird.</w:t>
      </w:r>
    </w:p>
    <w:p w:rsidR="00724148" w:rsidRDefault="00074B6D" w:rsidP="00E71AE6">
      <w:pPr>
        <w:rPr>
          <w:lang w:eastAsia="de-DE" w:bidi="ar-SA"/>
        </w:rPr>
      </w:pPr>
      <w:r>
        <w:rPr>
          <w:lang w:eastAsia="de-DE" w:bidi="ar-SA"/>
        </w:rPr>
        <w:t>D</w:t>
      </w:r>
      <w:r w:rsidR="00586465">
        <w:rPr>
          <w:lang w:eastAsia="de-DE" w:bidi="ar-SA"/>
        </w:rPr>
        <w:t>er naheliegendste Ansatz</w:t>
      </w:r>
      <w:r>
        <w:rPr>
          <w:lang w:eastAsia="de-DE" w:bidi="ar-SA"/>
        </w:rPr>
        <w:t xml:space="preserve"> für die Abspeicherung der Testinformationen mit Integration der SoftwareVersionsDatabase </w:t>
      </w:r>
      <w:r w:rsidR="00F24924">
        <w:rPr>
          <w:lang w:eastAsia="de-DE" w:bidi="ar-SA"/>
        </w:rPr>
        <w:t>ist</w:t>
      </w:r>
      <w:r>
        <w:rPr>
          <w:lang w:eastAsia="de-DE" w:bidi="ar-SA"/>
        </w:rPr>
        <w:t xml:space="preserve">, dass nicht mehr die InfoTest Textfile erzeugt wird, sondern </w:t>
      </w:r>
      <w:r w:rsidR="00F24924">
        <w:rPr>
          <w:lang w:eastAsia="de-DE" w:bidi="ar-SA"/>
        </w:rPr>
        <w:t>das TTIC2 die Testinformationen aus der Datenbank ausliest</w:t>
      </w:r>
      <w:r w:rsidR="00586465">
        <w:rPr>
          <w:lang w:eastAsia="de-DE" w:bidi="ar-SA"/>
        </w:rPr>
        <w:t>.</w:t>
      </w:r>
      <w:r w:rsidR="00F24924">
        <w:rPr>
          <w:lang w:eastAsia="de-DE" w:bidi="ar-SA"/>
        </w:rPr>
        <w:t xml:space="preserve"> Um die aktuellen Testinformationen in der Datenbank zu haben, ist es unumgänglich, dass diese auf Aktualität überprüft werden. Jetzt stellt sich die Frage, wann ist dies notwendig? Die Antwort fällt nicht schwer, nämlich bei jedem neuen Firmware Release. Das TestUpdateFirmware Progra</w:t>
      </w:r>
      <w:r w:rsidR="007D7FF8">
        <w:rPr>
          <w:lang w:eastAsia="de-DE" w:bidi="ar-SA"/>
        </w:rPr>
        <w:t>m</w:t>
      </w:r>
      <w:r w:rsidR="00F24924">
        <w:rPr>
          <w:lang w:eastAsia="de-DE" w:bidi="ar-SA"/>
        </w:rPr>
        <w:t xml:space="preserve">m wird schon verwendet um bei einem </w:t>
      </w:r>
      <w:r w:rsidR="00980A7D">
        <w:rPr>
          <w:lang w:eastAsia="de-DE" w:bidi="ar-SA"/>
        </w:rPr>
        <w:t xml:space="preserve">neuen Firmware Release die </w:t>
      </w:r>
      <w:r w:rsidR="007D7FF8">
        <w:rPr>
          <w:lang w:eastAsia="de-DE" w:bidi="ar-SA"/>
        </w:rPr>
        <w:t xml:space="preserve">Firmware Struktur upzudaten. Jetzt wird diese zusätzlich noch damit beauftragt die Testinformationen in allen Tests auf Aktualität zu prüfen </w:t>
      </w:r>
      <w:r w:rsidR="00F5361E">
        <w:rPr>
          <w:lang w:eastAsia="de-DE" w:bidi="ar-SA"/>
        </w:rPr>
        <w:t xml:space="preserve">(siehe Lösungsvorschlag 1 </w:t>
      </w:r>
      <w:r w:rsidR="00F5361E">
        <w:rPr>
          <w:lang w:eastAsia="de-DE" w:bidi="ar-SA"/>
        </w:rPr>
        <w:fldChar w:fldCharType="begin"/>
      </w:r>
      <w:r w:rsidR="00F5361E">
        <w:rPr>
          <w:lang w:eastAsia="de-DE" w:bidi="ar-SA"/>
        </w:rPr>
        <w:instrText xml:space="preserve"> REF _Ref487371581 \h </w:instrText>
      </w:r>
      <w:r w:rsidR="00F5361E">
        <w:rPr>
          <w:lang w:eastAsia="de-DE" w:bidi="ar-SA"/>
        </w:rPr>
      </w:r>
      <w:r w:rsidR="00F5361E">
        <w:rPr>
          <w:lang w:eastAsia="de-DE" w:bidi="ar-SA"/>
        </w:rPr>
        <w:fldChar w:fldCharType="separate"/>
      </w:r>
      <w:r w:rsidR="00F65238">
        <w:t xml:space="preserve">Abbildung </w:t>
      </w:r>
      <w:r w:rsidR="00F65238">
        <w:rPr>
          <w:noProof/>
        </w:rPr>
        <w:t>14</w:t>
      </w:r>
      <w:r w:rsidR="00F5361E">
        <w:rPr>
          <w:lang w:eastAsia="de-DE" w:bidi="ar-SA"/>
        </w:rPr>
        <w:fldChar w:fldCharType="end"/>
      </w:r>
      <w:r w:rsidR="00F5361E">
        <w:rPr>
          <w:lang w:eastAsia="de-DE" w:bidi="ar-SA"/>
        </w:rPr>
        <w:t>)</w:t>
      </w:r>
      <w:r w:rsidR="00724148">
        <w:rPr>
          <w:lang w:eastAsia="de-DE" w:bidi="ar-SA"/>
        </w:rPr>
        <w:t>.</w:t>
      </w:r>
    </w:p>
    <w:p w:rsidR="0086145C" w:rsidRDefault="0086145C" w:rsidP="00074B6D">
      <w:pPr>
        <w:pStyle w:val="berschrift4"/>
      </w:pPr>
      <w:bookmarkStart w:id="97" w:name="_Ref491524058"/>
      <w:r>
        <w:t>Implementierung</w:t>
      </w:r>
      <w:bookmarkEnd w:id="97"/>
    </w:p>
    <w:p w:rsidR="003B4D8C" w:rsidRDefault="00EF52B9" w:rsidP="00475F01">
      <w:pPr>
        <w:rPr>
          <w:lang w:eastAsia="de-DE" w:bidi="ar-SA"/>
        </w:rPr>
      </w:pPr>
      <w:r>
        <w:rPr>
          <w:lang w:eastAsia="de-DE" w:bidi="ar-SA"/>
        </w:rPr>
        <w:t>Die erste Aufgabe, die Verbindung zur SoftwareVersionsDatabase erwies sich schwieriger als angenommen. Das Beispiel von Seite des SQL Toolkits</w:t>
      </w:r>
      <w:r w:rsidR="00802C77">
        <w:rPr>
          <w:lang w:eastAsia="de-DE" w:bidi="ar-SA"/>
        </w:rPr>
        <w:t xml:space="preserve"> </w:t>
      </w:r>
      <w:r>
        <w:rPr>
          <w:lang w:eastAsia="de-DE" w:bidi="ar-SA"/>
        </w:rPr>
        <w:t>dies mit Hilfe eines DSN</w:t>
      </w:r>
      <w:r w:rsidR="00802C77">
        <w:rPr>
          <w:lang w:eastAsia="de-DE" w:bidi="ar-SA"/>
        </w:rPr>
        <w:t xml:space="preserve"> Eintrages, erwies sich nicht als praktikabel. Da dafür Admin Rechte nötig sind, um den Eintrag neu auf einem Re</w:t>
      </w:r>
      <w:r w:rsidR="00074B6D">
        <w:rPr>
          <w:lang w:eastAsia="de-DE" w:bidi="ar-SA"/>
        </w:rPr>
        <w:t>chner erstellen zu können</w:t>
      </w:r>
      <w:r w:rsidR="00802C77">
        <w:rPr>
          <w:lang w:eastAsia="de-DE" w:bidi="ar-SA"/>
        </w:rPr>
        <w:t>.</w:t>
      </w:r>
      <w:r w:rsidR="00074B6D">
        <w:rPr>
          <w:lang w:eastAsia="de-DE" w:bidi="ar-SA"/>
        </w:rPr>
        <w:t xml:space="preserve"> </w:t>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 xml:space="preserve">Connection Strings aufgebaut werden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4B6D">
        <w:t>.</w:t>
      </w:r>
    </w:p>
    <w:p w:rsidR="00491624" w:rsidRDefault="008E68CB" w:rsidP="00475F01">
      <w:r>
        <w:t>Im nächsten Schritt werden Funktionen erstellt, um die Testinformationen in die Datenbank zu schreiben</w:t>
      </w:r>
      <w:r w:rsidR="00491624">
        <w:t xml:space="preserve">, welche im Kapitel </w:t>
      </w:r>
      <w:r w:rsidR="00DB29EC">
        <w:fldChar w:fldCharType="begin"/>
      </w:r>
      <w:r w:rsidR="00DB29EC">
        <w:instrText xml:space="preserve"> REF _Ref491497304 \r \h </w:instrText>
      </w:r>
      <w:r w:rsidR="00DB29EC">
        <w:fldChar w:fldCharType="separate"/>
      </w:r>
      <w:r w:rsidR="00F65238">
        <w:t>5.1.2.2</w:t>
      </w:r>
      <w:r w:rsidR="00DB29EC">
        <w:fldChar w:fldCharType="end"/>
      </w:r>
      <w:r w:rsidR="00491624">
        <w:t xml:space="preserve"> in der Modellierung beschrieben sind. </w:t>
      </w:r>
      <w:r w:rsidR="00D014ED">
        <w:t>Um dem Leser ein besseres Verständnis der Implementierung zu geben, findet sich im Anhang (</w:t>
      </w:r>
      <w:r w:rsidR="00D014ED">
        <w:fldChar w:fldCharType="begin"/>
      </w:r>
      <w:r w:rsidR="00D014ED">
        <w:instrText xml:space="preserve"> REF _Ref491456052 \h </w:instrText>
      </w:r>
      <w:r w:rsidR="00D014ED">
        <w:fldChar w:fldCharType="separate"/>
      </w:r>
      <w:r w:rsidR="001B7CCF">
        <w:t>C.2.2</w:t>
      </w:r>
      <w:r w:rsidR="001B7CCF">
        <w:tab/>
        <w:t xml:space="preserve">Code Ausschnitt um einen </w:t>
      </w:r>
      <w:r w:rsidR="001B7CCF">
        <w:lastRenderedPageBreak/>
        <w:t>neuen Eintrag zu erstellen</w:t>
      </w:r>
      <w:r w:rsidR="00D014ED">
        <w:fldChar w:fldCharType="end"/>
      </w:r>
      <w:r w:rsidR="00D014ED">
        <w:t>) ein Beispiel um einen Eintrag in der Datenbank mithilfe des SQL Toolkits zu erstellen.</w:t>
      </w:r>
    </w:p>
    <w:p w:rsidR="008409E7" w:rsidRDefault="007F7A98" w:rsidP="00073D92">
      <w:r>
        <w:t>Im nächsten Ab</w:t>
      </w:r>
      <w:r w:rsidR="007C14DF">
        <w:t>schnitt wird das Prinzip erklär</w:t>
      </w:r>
      <w:r>
        <w:t>t</w:t>
      </w:r>
      <w:r w:rsidR="00763F90">
        <w:t>, wie die Testi</w:t>
      </w:r>
      <w:r w:rsidR="00882FDC">
        <w:t xml:space="preserve">nformationen und die Hardware Anforderungen des Tests in der Datenbank abgespeichert werden. </w:t>
      </w:r>
      <w:r w:rsidR="008409E7">
        <w:t xml:space="preserve">Zuerst werden die Hardware Anforderungstypen in der Datenbank hinterlegt, welche in einem Strukturfile definiert werden. </w:t>
      </w:r>
    </w:p>
    <w:p w:rsidR="00B73E0B" w:rsidRDefault="00882FDC" w:rsidP="00073D92">
      <w:r>
        <w:t>Für jeden einzelnen Test wird ein Eintrag erstellt</w:t>
      </w:r>
      <w:r w:rsidR="008409E7">
        <w:t>, wenn dieser noch nicht eingetragen ist</w:t>
      </w:r>
      <w:r>
        <w:t xml:space="preserve">. Diese besitzen unterschiedliche Versionen, welche in der Versionstabelle eine Referenz auf den jeweiligen Test bekommen. </w:t>
      </w:r>
      <w:r w:rsidR="007F7A98">
        <w:t>Dabei wird</w:t>
      </w:r>
      <w:r>
        <w:t xml:space="preserve"> die Hardware Anforderungen an den Test mit einer Verbindungstabelle zwischen der Referenz zur Test Vers</w:t>
      </w:r>
      <w:r w:rsidR="00357424">
        <w:t>ion und der Referenz zum</w:t>
      </w:r>
      <w:r>
        <w:t xml:space="preserve"> Har</w:t>
      </w:r>
      <w:r w:rsidR="007F7A98">
        <w:t>dware Anforderungstyp erreicht.</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7D7FF8" w:rsidRDefault="007D7FF8" w:rsidP="00073D92">
      <w:r>
        <w:t xml:space="preserve">Als nächstes wurde die Anweisung zur Testinformationsüberprüfung über das TestUpdateFirmware Programm implementiert (siehe Kapitel </w:t>
      </w:r>
      <w:r>
        <w:fldChar w:fldCharType="begin"/>
      </w:r>
      <w:r>
        <w:instrText xml:space="preserve"> REF _Ref491517441 \r \h </w:instrText>
      </w:r>
      <w:r>
        <w:fldChar w:fldCharType="separate"/>
      </w:r>
      <w:r w:rsidR="00F65238">
        <w:t>5.2.2</w:t>
      </w:r>
      <w:r>
        <w:fldChar w:fldCharType="end"/>
      </w:r>
      <w:r>
        <w:t>).</w:t>
      </w:r>
    </w:p>
    <w:p w:rsidR="007A1130" w:rsidRDefault="007A1130" w:rsidP="007A1130">
      <w:pPr>
        <w:pStyle w:val="berschrift3"/>
      </w:pPr>
      <w:bookmarkStart w:id="98" w:name="_Ref491517441"/>
      <w:bookmarkStart w:id="99" w:name="_Ref491518942"/>
      <w:bookmarkStart w:id="100" w:name="_Ref491518947"/>
      <w:bookmarkStart w:id="101" w:name="_Toc491525546"/>
      <w:r>
        <w:t>Testinformationen an TestUpdateFirmware über Umgebungsvariablen</w:t>
      </w:r>
      <w:bookmarkEnd w:id="98"/>
      <w:bookmarkEnd w:id="99"/>
      <w:bookmarkEnd w:id="100"/>
      <w:bookmarkEnd w:id="101"/>
    </w:p>
    <w:p w:rsidR="0086145C" w:rsidRPr="00485562" w:rsidRDefault="0086145C" w:rsidP="0086145C">
      <w:pPr>
        <w:pStyle w:val="berschrift4"/>
      </w:pPr>
      <w:r>
        <w:t>Entwurf</w:t>
      </w:r>
    </w:p>
    <w:p w:rsidR="00051E1B" w:rsidRDefault="00CC1D88" w:rsidP="00051E1B">
      <w:pPr>
        <w:rPr>
          <w:lang w:eastAsia="de-DE" w:bidi="ar-SA"/>
        </w:rPr>
      </w:pPr>
      <w:r>
        <w:rPr>
          <w:lang w:eastAsia="de-DE" w:bidi="ar-SA"/>
        </w:rPr>
        <w:t xml:space="preserve">Wie </w:t>
      </w:r>
      <w:r w:rsidR="00051E1B">
        <w:rPr>
          <w:lang w:eastAsia="de-DE" w:bidi="ar-SA"/>
        </w:rPr>
        <w:t xml:space="preserve">im </w:t>
      </w:r>
      <w:r w:rsidR="00993D69">
        <w:rPr>
          <w:lang w:eastAsia="de-DE" w:bidi="ar-SA"/>
        </w:rPr>
        <w:t>Unterkapitel</w:t>
      </w:r>
      <w:r w:rsidR="00051E1B">
        <w:rPr>
          <w:lang w:eastAsia="de-DE" w:bidi="ar-SA"/>
        </w:rPr>
        <w:t xml:space="preserve">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F65238">
        <w:rPr>
          <w:lang w:eastAsia="de-DE" w:bidi="ar-SA"/>
        </w:rPr>
        <w:t>5.3.1</w:t>
      </w:r>
      <w:r>
        <w:rPr>
          <w:lang w:eastAsia="de-DE" w:bidi="ar-SA"/>
        </w:rPr>
        <w:fldChar w:fldCharType="end"/>
      </w:r>
      <w:r>
        <w:rPr>
          <w:lang w:eastAsia="de-DE" w:bidi="ar-SA"/>
        </w:rPr>
        <w:t xml:space="preserve"> </w:t>
      </w:r>
      <w:r w:rsidR="00051E1B">
        <w:rPr>
          <w:lang w:eastAsia="de-DE" w:bidi="ar-SA"/>
        </w:rPr>
        <w:t xml:space="preserve">erwähnt, wird vermutet, dass das ständige </w:t>
      </w:r>
      <w:r w:rsidR="00357424">
        <w:rPr>
          <w:lang w:eastAsia="de-DE" w:bidi="ar-SA"/>
        </w:rPr>
        <w:t>S</w:t>
      </w:r>
      <w:r w:rsidR="00051E1B">
        <w:rPr>
          <w:lang w:eastAsia="de-DE" w:bidi="ar-SA"/>
        </w:rPr>
        <w:t xml:space="preserve">chliessen und </w:t>
      </w:r>
      <w:r w:rsidR="00357424">
        <w:rPr>
          <w:lang w:eastAsia="de-DE" w:bidi="ar-SA"/>
        </w:rPr>
        <w:t>Ö</w:t>
      </w:r>
      <w:r w:rsidR="00051E1B">
        <w:rPr>
          <w:lang w:eastAsia="de-DE" w:bidi="ar-SA"/>
        </w:rPr>
        <w:t>ffnen der Datenbankverbindung zu un</w:t>
      </w:r>
      <w:r w:rsidR="00357424">
        <w:rPr>
          <w:lang w:eastAsia="de-DE" w:bidi="ar-SA"/>
        </w:rPr>
        <w:t>erwarteten Abstürzen führt</w:t>
      </w:r>
      <w:r w:rsidR="00051E1B">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CC1D88" w:rsidRDefault="00CC1D88" w:rsidP="00051E1B">
      <w:pPr>
        <w:rPr>
          <w:lang w:eastAsia="de-DE" w:bidi="ar-SA"/>
        </w:rPr>
      </w:pPr>
      <w:r>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A370AB">
        <w:rPr>
          <w:lang w:eastAsia="de-DE" w:bidi="ar-SA"/>
        </w:rPr>
        <w:t xml:space="preserve">formationen garantieren, siehe </w:t>
      </w:r>
      <w:r w:rsidR="00A370AB">
        <w:rPr>
          <w:lang w:eastAsia="de-DE" w:bidi="ar-SA"/>
        </w:rPr>
        <w:fldChar w:fldCharType="begin"/>
      </w:r>
      <w:r w:rsidR="00A370AB">
        <w:rPr>
          <w:lang w:eastAsia="de-DE" w:bidi="ar-SA"/>
        </w:rPr>
        <w:instrText xml:space="preserve"> REF _Ref487976290 \h </w:instrText>
      </w:r>
      <w:r w:rsidR="00A370AB">
        <w:rPr>
          <w:lang w:eastAsia="de-DE" w:bidi="ar-SA"/>
        </w:rPr>
      </w:r>
      <w:r w:rsidR="00A370AB">
        <w:rPr>
          <w:lang w:eastAsia="de-DE" w:bidi="ar-SA"/>
        </w:rPr>
        <w:fldChar w:fldCharType="separate"/>
      </w:r>
      <w:r w:rsidR="00F65238">
        <w:t xml:space="preserve">Abbildung </w:t>
      </w:r>
      <w:r w:rsidR="00F65238">
        <w:rPr>
          <w:noProof/>
        </w:rPr>
        <w:t>15</w:t>
      </w:r>
      <w:r w:rsidR="00A370AB">
        <w:rPr>
          <w:lang w:eastAsia="de-DE" w:bidi="ar-SA"/>
        </w:rPr>
        <w:fldChar w:fldCharType="end"/>
      </w:r>
      <w:r w:rsidR="00A370AB">
        <w:rPr>
          <w:lang w:eastAsia="de-DE" w:bidi="ar-SA"/>
        </w:rPr>
        <w:t xml:space="preserve"> Lösungsvorschlag 2.</w:t>
      </w:r>
    </w:p>
    <w:p w:rsidR="00A370AB" w:rsidRDefault="001B7CCF" w:rsidP="00051E1B">
      <w:pPr>
        <w:rPr>
          <w:lang w:eastAsia="de-DE" w:bidi="ar-SA"/>
        </w:rPr>
      </w:pPr>
      <w:r>
        <w:rPr>
          <w:noProof/>
          <w:lang w:eastAsia="de-DE" w:bidi="ar-SA"/>
        </w:rPr>
        <w:drawing>
          <wp:anchor distT="0" distB="0" distL="114300" distR="114300" simplePos="0" relativeHeight="251664384" behindDoc="0" locked="0" layoutInCell="1" allowOverlap="1">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rsidR="00A370AB" w:rsidRDefault="00A370AB" w:rsidP="00A370AB">
      <w:pPr>
        <w:pStyle w:val="Beschriftung"/>
        <w:rPr>
          <w:lang w:eastAsia="de-DE" w:bidi="ar-SA"/>
        </w:rPr>
      </w:pPr>
      <w:bookmarkStart w:id="102" w:name="_Ref487976290"/>
      <w:bookmarkStart w:id="103" w:name="_Toc491787187"/>
      <w:r>
        <w:lastRenderedPageBreak/>
        <w:t xml:space="preserve">Abbildung </w:t>
      </w:r>
      <w:fldSimple w:instr=" SEQ Abbildung \* ARABIC ">
        <w:r w:rsidR="00C35030">
          <w:rPr>
            <w:noProof/>
          </w:rPr>
          <w:t>15</w:t>
        </w:r>
      </w:fldSimple>
      <w:bookmarkEnd w:id="102"/>
      <w:r>
        <w:t>: Verbessertes Konzept zur Abspeicherung der Testinformationen</w:t>
      </w:r>
      <w:bookmarkEnd w:id="103"/>
    </w:p>
    <w:p w:rsidR="007F7A98" w:rsidRDefault="0086145C" w:rsidP="00300650">
      <w:pPr>
        <w:pStyle w:val="berschrift4"/>
      </w:pPr>
      <w:bookmarkStart w:id="104" w:name="_Ref491521624"/>
      <w:r>
        <w:t>Implementierung</w:t>
      </w:r>
      <w:bookmarkEnd w:id="104"/>
    </w:p>
    <w:p w:rsidR="00445725" w:rsidRPr="00300650" w:rsidRDefault="009904A7" w:rsidP="007F7A98">
      <w:pPr>
        <w:jc w:val="left"/>
        <w:rPr>
          <w:noProof/>
          <w:lang w:eastAsia="de-DE" w:bidi="ar-SA"/>
        </w:rPr>
      </w:pPr>
      <w:r>
        <w:rPr>
          <w:lang w:eastAsia="de-DE" w:bidi="ar-SA"/>
        </w:rPr>
        <w:t>Der Test fragt in der main Funktion die TestOptions Variable ab, welche vom TestUpdateFirmware Programm gesetzt wird</w:t>
      </w:r>
      <w:r w:rsidR="00445024">
        <w:rPr>
          <w:lang w:eastAsia="de-DE" w:bidi="ar-SA"/>
        </w:rPr>
        <w:t xml:space="preserv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_Ref486178522 \r \h </w:instrText>
      </w:r>
      <w:r w:rsidR="00993D69">
        <w:rPr>
          <w:lang w:eastAsia="de-DE" w:bidi="ar-SA"/>
        </w:rPr>
      </w:r>
      <w:r w:rsidR="00993D69">
        <w:rPr>
          <w:lang w:eastAsia="de-DE" w:bidi="ar-SA"/>
        </w:rPr>
        <w:fldChar w:fldCharType="separate"/>
      </w:r>
      <w:r w:rsidR="00F65238">
        <w:rPr>
          <w:lang w:eastAsia="de-DE" w:bidi="ar-SA"/>
        </w:rPr>
        <w:t>5.3.1</w:t>
      </w:r>
      <w:r w:rsidR="00993D69">
        <w:rPr>
          <w:lang w:eastAsia="de-DE" w:bidi="ar-SA"/>
        </w:rPr>
        <w:fldChar w:fldCharType="end"/>
      </w:r>
      <w:r w:rsidR="00445024">
        <w:rPr>
          <w:lang w:eastAsia="de-DE" w:bidi="ar-SA"/>
        </w:rPr>
        <w:t>)</w:t>
      </w:r>
      <w:r>
        <w:rPr>
          <w:lang w:eastAsia="de-DE" w:bidi="ar-SA"/>
        </w:rPr>
        <w:t xml:space="preserve">, um nur die Testinformationen in die Umgebungsvariablen zu schreiben. </w:t>
      </w:r>
      <w:r w:rsidR="00445024">
        <w:rPr>
          <w:lang w:eastAsia="de-DE" w:bidi="ar-SA"/>
        </w:rPr>
        <w:t xml:space="preserve">Es werden mehrere einzelne Umgebungsvariablen angelegt, um einerseits die Testbeschreibung zu hinterlegen, andererseits werden alle unterstützten Hardware Typen des Tests definiert. </w:t>
      </w:r>
      <w:r w:rsidR="00A370AB">
        <w:rPr>
          <w:lang w:eastAsia="de-DE" w:bidi="ar-SA"/>
        </w:rPr>
        <w:t xml:space="preserve">Dabei wird auf Umgebungsvariablen von CVI zurückgegriffen, da diese ständig überschrieben werden. </w:t>
      </w:r>
      <w:r w:rsidR="00445024">
        <w:rPr>
          <w:lang w:eastAsia="de-DE" w:bidi="ar-SA"/>
        </w:rPr>
        <w:t>Das TestUpdateFirmware aktualisiert anschliessend die Testinformationen in der SoftwareVersionsDatabase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_Ref491496484 \r \h </w:instrText>
      </w:r>
      <w:r w:rsidR="00993D69">
        <w:rPr>
          <w:lang w:eastAsia="de-DE" w:bidi="ar-SA"/>
        </w:rPr>
      </w:r>
      <w:r w:rsidR="00993D69">
        <w:rPr>
          <w:lang w:eastAsia="de-DE" w:bidi="ar-SA"/>
        </w:rPr>
        <w:fldChar w:fldCharType="separate"/>
      </w:r>
      <w:r w:rsidR="00F65238">
        <w:rPr>
          <w:lang w:eastAsia="de-DE" w:bidi="ar-SA"/>
        </w:rPr>
        <w:t>5.3.3</w:t>
      </w:r>
      <w:r w:rsidR="00993D69">
        <w:rPr>
          <w:lang w:eastAsia="de-DE" w:bidi="ar-SA"/>
        </w:rPr>
        <w:fldChar w:fldCharType="end"/>
      </w:r>
      <w:r w:rsidR="00445024">
        <w:rPr>
          <w:lang w:eastAsia="de-DE" w:bidi="ar-SA"/>
        </w:rPr>
        <w:t>), welche vom TTIC2 zur Anzeige i</w:t>
      </w:r>
      <w:r w:rsidR="00D42631">
        <w:rPr>
          <w:lang w:eastAsia="de-DE" w:bidi="ar-SA"/>
        </w:rPr>
        <w:t>n der Oberfläche verwendet wird</w:t>
      </w:r>
      <w:r w:rsidR="00A370AB">
        <w:rPr>
          <w:lang w:eastAsia="de-DE" w:bidi="ar-SA"/>
        </w:rPr>
        <w:t>.</w:t>
      </w:r>
    </w:p>
    <w:p w:rsidR="007A1130" w:rsidRDefault="007A1130" w:rsidP="007A1130">
      <w:pPr>
        <w:pStyle w:val="berschrift2"/>
      </w:pPr>
      <w:bookmarkStart w:id="105" w:name="_Toc491525547"/>
      <w:r>
        <w:t>TestUpdateFirmware</w:t>
      </w:r>
      <w:bookmarkEnd w:id="105"/>
    </w:p>
    <w:p w:rsidR="007A1130" w:rsidRDefault="00B062D4" w:rsidP="007A1130">
      <w:pPr>
        <w:pStyle w:val="berschrift3"/>
      </w:pPr>
      <w:bookmarkStart w:id="106" w:name="_Ref486178522"/>
      <w:bookmarkStart w:id="107" w:name="_Toc491525548"/>
      <w:r>
        <w:t>Anweisung Update Testinformationen</w:t>
      </w:r>
      <w:bookmarkEnd w:id="106"/>
      <w:bookmarkEnd w:id="107"/>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sidR="007D7FF8">
        <w:rPr>
          <w:lang w:eastAsia="de-DE" w:bidi="ar-SA"/>
        </w:rPr>
        <w:fldChar w:fldCharType="begin"/>
      </w:r>
      <w:r w:rsidR="007D7FF8">
        <w:rPr>
          <w:lang w:eastAsia="de-DE" w:bidi="ar-SA"/>
        </w:rPr>
        <w:instrText xml:space="preserve"> REF _Ref487371581 \h </w:instrText>
      </w:r>
      <w:r w:rsidR="007D7FF8">
        <w:rPr>
          <w:lang w:eastAsia="de-DE" w:bidi="ar-SA"/>
        </w:rPr>
      </w:r>
      <w:r w:rsidR="007D7FF8">
        <w:rPr>
          <w:lang w:eastAsia="de-DE" w:bidi="ar-SA"/>
        </w:rPr>
        <w:fldChar w:fldCharType="separate"/>
      </w:r>
      <w:r w:rsidR="00F65238">
        <w:t xml:space="preserve">Abbildung </w:t>
      </w:r>
      <w:r w:rsidR="00F65238">
        <w:rPr>
          <w:noProof/>
        </w:rPr>
        <w:t>14</w:t>
      </w:r>
      <w:r w:rsidR="007D7FF8">
        <w:rPr>
          <w:lang w:eastAsia="de-DE" w:bidi="ar-SA"/>
        </w:rPr>
        <w:fldChar w:fldCharType="end"/>
      </w:r>
      <w:r w:rsidR="007D7FF8">
        <w:rPr>
          <w:lang w:eastAsia="de-DE" w:bidi="ar-SA"/>
        </w:rPr>
        <w:t xml:space="preserve"> </w:t>
      </w:r>
      <w:r w:rsidR="00D42631">
        <w:rPr>
          <w:lang w:eastAsia="de-DE" w:bidi="ar-SA"/>
        </w:rPr>
        <w:t xml:space="preserve">Lösungsvorschlag </w:t>
      </w:r>
      <w:r w:rsidR="007D7FF8">
        <w:rPr>
          <w:lang w:eastAsia="de-DE" w:bidi="ar-SA"/>
        </w:rPr>
        <w:t>1</w:t>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w:t>
      </w:r>
      <w:r w:rsidR="007D7FF8">
        <w:rPr>
          <w:lang w:eastAsia="de-DE" w:bidi="ar-SA"/>
        </w:rPr>
        <w:t>einer</w:t>
      </w:r>
      <w:r>
        <w:rPr>
          <w:lang w:eastAsia="de-DE" w:bidi="ar-SA"/>
        </w:rPr>
        <w:t xml:space="preserve"> Umgebungsvariable erreicht.</w:t>
      </w:r>
    </w:p>
    <w:p w:rsidR="0086145C" w:rsidRDefault="0086145C" w:rsidP="0086145C">
      <w:pPr>
        <w:pStyle w:val="berschrift4"/>
      </w:pPr>
      <w:r>
        <w:t>Implementierung</w:t>
      </w:r>
    </w:p>
    <w:p w:rsidR="007D7FF8" w:rsidRDefault="00DF2989" w:rsidP="007D7FF8">
      <w:pPr>
        <w:rPr>
          <w:lang w:eastAsia="de-DE" w:bidi="ar-SA"/>
        </w:rPr>
      </w:pPr>
      <w:r>
        <w:rPr>
          <w:lang w:eastAsia="de-DE" w:bidi="ar-SA"/>
        </w:rPr>
        <w:t xml:space="preserve">Das TestUpdateFirmware setzt </w:t>
      </w:r>
      <w:r w:rsidR="00DB39D3">
        <w:rPr>
          <w:lang w:eastAsia="de-DE" w:bidi="ar-SA"/>
        </w:rPr>
        <w:t>eine</w:t>
      </w:r>
      <w:r>
        <w:rPr>
          <w:lang w:eastAsia="de-DE" w:bidi="ar-SA"/>
        </w:rPr>
        <w:t xml:space="preserve"> Umgebungsvariable, welche später im Test dazu genützt wird </w:t>
      </w:r>
      <w:r w:rsidR="00DB39D3">
        <w:rPr>
          <w:lang w:eastAsia="de-DE" w:bidi="ar-SA"/>
        </w:rPr>
        <w:t>um nur die Testinformationen auf Gültigkeit zu überprüfen. Bei der Umgebungsvariable handelt es sich um eine von der C Libary, da sie nicht initialisiert werden muss. Genauere Details sind im Anhang (</w:t>
      </w:r>
      <w:r w:rsidR="00DB39D3">
        <w:rPr>
          <w:lang w:eastAsia="de-DE" w:bidi="ar-SA"/>
        </w:rPr>
        <w:fldChar w:fldCharType="begin"/>
      </w:r>
      <w:r w:rsidR="00DB39D3">
        <w:rPr>
          <w:lang w:eastAsia="de-DE" w:bidi="ar-SA"/>
        </w:rPr>
        <w:instrText xml:space="preserve"> REF _Ref491512275 \h </w:instrText>
      </w:r>
      <w:r w:rsidR="00DB39D3">
        <w:rPr>
          <w:lang w:eastAsia="de-DE" w:bidi="ar-SA"/>
        </w:rPr>
      </w:r>
      <w:r w:rsidR="00DB39D3">
        <w:rPr>
          <w:lang w:eastAsia="de-DE" w:bidi="ar-SA"/>
        </w:rPr>
        <w:fldChar w:fldCharType="separate"/>
      </w:r>
      <w:r w:rsidR="00723E19">
        <w:t xml:space="preserve">C.1.1.1. </w:t>
      </w:r>
      <w:r w:rsidR="00F65238">
        <w:t>Gegenüberstellung zu C Libary Umgebungsvariable</w:t>
      </w:r>
      <w:r w:rsidR="00DB39D3">
        <w:rPr>
          <w:lang w:eastAsia="de-DE" w:bidi="ar-SA"/>
        </w:rPr>
        <w:fldChar w:fldCharType="end"/>
      </w:r>
      <w:r w:rsidR="00DB39D3">
        <w:rPr>
          <w:lang w:eastAsia="de-DE" w:bidi="ar-SA"/>
        </w:rPr>
        <w:t>) zu finden.</w:t>
      </w:r>
    </w:p>
    <w:p w:rsidR="00DB39D3" w:rsidRDefault="00DB39D3" w:rsidP="00DB39D3">
      <w:r>
        <w:t>In der Testphase dieses Ansatzes tritt nach einer zufälligen Anzahl von erfolgreichen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DB39D3" w:rsidRDefault="00DB39D3" w:rsidP="007D7FF8">
      <w:pPr>
        <w:rPr>
          <w:lang w:eastAsia="de-DE" w:bidi="ar-SA"/>
        </w:rPr>
      </w:pPr>
      <w:r>
        <w:t xml:space="preserve">Aus diesem Grund wird ein neuer Ansatz gewählt, welche im Kapitel </w:t>
      </w:r>
      <w:r>
        <w:fldChar w:fldCharType="begin"/>
      </w:r>
      <w:r>
        <w:instrText xml:space="preserve"> REF _Ref491518947 \r \h </w:instrText>
      </w:r>
      <w:r>
        <w:fldChar w:fldCharType="separate"/>
      </w:r>
      <w:r w:rsidR="00F65238">
        <w:t>5.2.2</w:t>
      </w:r>
      <w:r>
        <w:fldChar w:fldCharType="end"/>
      </w:r>
      <w:r w:rsidR="00CC1D88">
        <w:t xml:space="preserve"> beschrieben wird, da dieser auch Einfluss auf die Testentwicklung hat. Dadurch wird zuerst wieder die Tests angepasst und anschliessend das TestUpdateFirmware Programm dementsprechend angepasst.</w:t>
      </w:r>
    </w:p>
    <w:p w:rsidR="00B062D4" w:rsidRDefault="00B062D4" w:rsidP="00B062D4">
      <w:pPr>
        <w:pStyle w:val="berschrift3"/>
      </w:pPr>
      <w:bookmarkStart w:id="108" w:name="_Ref491512038"/>
      <w:bookmarkStart w:id="109" w:name="_Toc491525549"/>
      <w:r>
        <w:t>Abfrage Testinformationen</w:t>
      </w:r>
      <w:bookmarkEnd w:id="108"/>
      <w:bookmarkEnd w:id="109"/>
    </w:p>
    <w:p w:rsidR="0086145C" w:rsidRDefault="0086145C" w:rsidP="0086145C">
      <w:pPr>
        <w:pStyle w:val="berschrift4"/>
      </w:pPr>
      <w:r>
        <w:t>Entwurf</w:t>
      </w:r>
    </w:p>
    <w:p w:rsidR="00504556" w:rsidRPr="00504556" w:rsidRDefault="007D265C" w:rsidP="00504556">
      <w:pPr>
        <w:rPr>
          <w:lang w:eastAsia="de-DE" w:bidi="ar-SA"/>
        </w:rPr>
      </w:pPr>
      <w:r>
        <w:rPr>
          <w:lang w:eastAsia="de-DE" w:bidi="ar-SA"/>
        </w:rPr>
        <w:t xml:space="preserve">Nach dem gescheiterten Lösungsversuch 1 (siehe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F65238">
        <w:t xml:space="preserve">Abbildung </w:t>
      </w:r>
      <w:r w:rsidR="00F65238">
        <w:rPr>
          <w:noProof/>
        </w:rPr>
        <w:t>15</w:t>
      </w:r>
      <w:r>
        <w:rPr>
          <w:lang w:eastAsia="de-DE" w:bidi="ar-SA"/>
        </w:rPr>
        <w:fldChar w:fldCharType="end"/>
      </w:r>
      <w:r>
        <w:rPr>
          <w:lang w:eastAsia="de-DE" w:bidi="ar-SA"/>
        </w:rPr>
        <w:t>), wird nun nach dem Ausführung des Tests die Umgebungsvariablen für die Testinformationen ausgelesen und zwischen gespeichert. Diese wird für den nächsten Arbeitsschritt benötigt um die Testinformationen auf Aktualität zu überprüfen.</w:t>
      </w:r>
    </w:p>
    <w:p w:rsidR="0086145C" w:rsidRDefault="0086145C" w:rsidP="0086145C">
      <w:pPr>
        <w:pStyle w:val="berschrift4"/>
      </w:pPr>
      <w:bookmarkStart w:id="110" w:name="_Ref491522243"/>
      <w:bookmarkStart w:id="111" w:name="_Ref487976139"/>
      <w:r>
        <w:t>Implementierung</w:t>
      </w:r>
      <w:bookmarkEnd w:id="110"/>
    </w:p>
    <w:p w:rsidR="007D265C" w:rsidRPr="007D265C" w:rsidRDefault="007D265C" w:rsidP="007D265C">
      <w:pPr>
        <w:rPr>
          <w:lang w:eastAsia="de-DE" w:bidi="ar-SA"/>
        </w:rPr>
      </w:pPr>
      <w:r>
        <w:rPr>
          <w:lang w:eastAsia="de-DE" w:bidi="ar-SA"/>
        </w:rPr>
        <w:t>Bei den Umgebungsvariablen, welche die Testinformationen des Tests beinhaltet, handelt es sich um die von CVI (</w:t>
      </w:r>
      <w:r w:rsidR="00EB0C9D">
        <w:rPr>
          <w:lang w:eastAsia="de-DE" w:bidi="ar-SA"/>
        </w:rPr>
        <w:t>siehe Kapitel</w:t>
      </w:r>
      <w:r>
        <w:rPr>
          <w:lang w:eastAsia="de-DE" w:bidi="ar-SA"/>
        </w:rPr>
        <w:t xml:space="preserve"> </w:t>
      </w:r>
      <w:r>
        <w:rPr>
          <w:lang w:eastAsia="de-DE" w:bidi="ar-SA"/>
        </w:rPr>
        <w:fldChar w:fldCharType="begin"/>
      </w:r>
      <w:r>
        <w:rPr>
          <w:lang w:eastAsia="de-DE" w:bidi="ar-SA"/>
        </w:rPr>
        <w:instrText xml:space="preserve"> REF _Ref491521624 \r \h </w:instrText>
      </w:r>
      <w:r>
        <w:rPr>
          <w:lang w:eastAsia="de-DE" w:bidi="ar-SA"/>
        </w:rPr>
      </w:r>
      <w:r>
        <w:rPr>
          <w:lang w:eastAsia="de-DE" w:bidi="ar-SA"/>
        </w:rPr>
        <w:fldChar w:fldCharType="separate"/>
      </w:r>
      <w:r w:rsidR="00F65238">
        <w:rPr>
          <w:lang w:eastAsia="de-DE" w:bidi="ar-SA"/>
        </w:rPr>
        <w:t>5.2.2.2</w:t>
      </w:r>
      <w:r>
        <w:rPr>
          <w:lang w:eastAsia="de-DE" w:bidi="ar-SA"/>
        </w:rPr>
        <w:fldChar w:fldCharType="end"/>
      </w:r>
      <w:r>
        <w:rPr>
          <w:lang w:eastAsia="de-DE" w:bidi="ar-SA"/>
        </w:rPr>
        <w:t>)</w:t>
      </w:r>
      <w:r w:rsidR="00EB0C9D">
        <w:rPr>
          <w:lang w:eastAsia="de-DE" w:bidi="ar-SA"/>
        </w:rPr>
        <w:t>. CVI bietet Callback Funktionen an, welche bei Veränderung der Umgebungsvariable ausgelöst werden. So wird nach Ausführung des Tests, welche die Umgebungsvariable mit den Testinformationen beschreibt, der Wert der Umgebungsvariable ausgelesen und zwischengespeichert. Dieser wird im nächsten Arbeitsschritt mit dem Wert in der SoftwareVersionsDatabase auf Aktualität überprüft.</w:t>
      </w:r>
    </w:p>
    <w:p w:rsidR="00B062D4" w:rsidRDefault="00B062D4" w:rsidP="00B062D4">
      <w:pPr>
        <w:pStyle w:val="berschrift3"/>
      </w:pPr>
      <w:bookmarkStart w:id="112" w:name="_Ref491496484"/>
      <w:bookmarkStart w:id="113" w:name="_Toc491525550"/>
      <w:r>
        <w:lastRenderedPageBreak/>
        <w:t>Testinformationen in SoftwareVersionsDatabase schreiben</w:t>
      </w:r>
      <w:bookmarkEnd w:id="111"/>
      <w:bookmarkEnd w:id="112"/>
      <w:bookmarkEnd w:id="113"/>
    </w:p>
    <w:p w:rsidR="0086145C" w:rsidRDefault="0086145C" w:rsidP="0086145C">
      <w:pPr>
        <w:pStyle w:val="berschrift4"/>
      </w:pPr>
      <w:r>
        <w:t>Entwurf</w:t>
      </w:r>
    </w:p>
    <w:p w:rsidR="0055370E" w:rsidRPr="0055370E" w:rsidRDefault="008409E7" w:rsidP="0055370E">
      <w:pPr>
        <w:rPr>
          <w:lang w:eastAsia="de-DE" w:bidi="ar-SA"/>
        </w:rPr>
      </w:pPr>
      <w:r>
        <w:rPr>
          <w:lang w:eastAsia="de-DE" w:bidi="ar-SA"/>
        </w:rPr>
        <w:t xml:space="preserve">Zuerst werden die Hardware Anforderungstypen auf Aktualität geprüft. Anschliessend werden die ausgelesenen Testinformationen Umgebungsvariable Werte auf Aktualität in der SoftwareVersionsDatabase geprüft. Diese Funktionalität wurde bereits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sidR="00F65238">
        <w:rPr>
          <w:lang w:eastAsia="de-DE" w:bidi="ar-SA"/>
        </w:rPr>
        <w:t>5.2.1.2</w:t>
      </w:r>
      <w:r>
        <w:rPr>
          <w:lang w:eastAsia="de-DE" w:bidi="ar-SA"/>
        </w:rPr>
        <w:fldChar w:fldCharType="end"/>
      </w:r>
      <w:r>
        <w:rPr>
          <w:lang w:eastAsia="de-DE" w:bidi="ar-SA"/>
        </w:rPr>
        <w:t xml:space="preserve"> beschrieben. Nun wurde sie von den einzelnen Tests in das TestUpdateFirmware Programm </w:t>
      </w:r>
      <w:r w:rsidR="00F65238">
        <w:rPr>
          <w:lang w:eastAsia="de-DE" w:bidi="ar-SA"/>
        </w:rPr>
        <w:t>übernommen. Deswegen wird auf das Implementationskapitel verzichtet.</w:t>
      </w:r>
    </w:p>
    <w:p w:rsidR="001B7CCF" w:rsidRDefault="00B062D4" w:rsidP="001B7CCF">
      <w:pPr>
        <w:pStyle w:val="berschrift2"/>
      </w:pPr>
      <w:bookmarkStart w:id="114" w:name="_Toc491525551"/>
      <w:r>
        <w:t>TTIC2</w:t>
      </w:r>
    </w:p>
    <w:p w:rsidR="001B7CCF" w:rsidRPr="001B7CCF" w:rsidRDefault="001B7CCF" w:rsidP="001B7CCF">
      <w:pPr>
        <w:rPr>
          <w:lang w:eastAsia="de-DE" w:bidi="ar-SA"/>
        </w:rPr>
      </w:pPr>
      <w:r>
        <w:rPr>
          <w:rStyle w:val="Fett"/>
          <w:b w:val="0"/>
          <w:bCs w:val="0"/>
        </w:rPr>
        <w:t xml:space="preserve">In </w:t>
      </w:r>
      <w:r>
        <w:rPr>
          <w:rStyle w:val="Fett"/>
          <w:b w:val="0"/>
          <w:bCs w:val="0"/>
        </w:rPr>
        <w:fldChar w:fldCharType="begin"/>
      </w:r>
      <w:r>
        <w:rPr>
          <w:rStyle w:val="Fett"/>
          <w:b w:val="0"/>
          <w:bCs w:val="0"/>
        </w:rPr>
        <w:instrText xml:space="preserve"> REF _Ref491526717 \h </w:instrText>
      </w:r>
      <w:r>
        <w:rPr>
          <w:rStyle w:val="Fett"/>
          <w:b w:val="0"/>
          <w:bCs w:val="0"/>
        </w:rPr>
      </w:r>
      <w:r>
        <w:rPr>
          <w:rStyle w:val="Fett"/>
          <w:b w:val="0"/>
          <w:bCs w:val="0"/>
        </w:rPr>
        <w:fldChar w:fldCharType="separate"/>
      </w:r>
      <w:r>
        <w:t xml:space="preserve">Abbildung </w:t>
      </w:r>
      <w:r>
        <w:rPr>
          <w:noProof/>
        </w:rPr>
        <w:t>16</w:t>
      </w:r>
      <w:r>
        <w:rPr>
          <w:rStyle w:val="Fett"/>
          <w:b w:val="0"/>
          <w:bCs w:val="0"/>
        </w:rPr>
        <w:fldChar w:fldCharType="end"/>
      </w:r>
      <w:r>
        <w:rPr>
          <w:rStyle w:val="Fett"/>
          <w:b w:val="0"/>
          <w:bCs w:val="0"/>
        </w:rPr>
        <w:t xml:space="preserve"> sind die beteiligten Testumgebungselemente, welche für die Erweiterung des TTIC2 gebraucht werden</w:t>
      </w:r>
      <w:r w:rsidR="00EC79FA">
        <w:rPr>
          <w:rStyle w:val="Fett"/>
          <w:b w:val="0"/>
          <w:bCs w:val="0"/>
        </w:rPr>
        <w:t xml:space="preserve"> ersichtlich</w:t>
      </w:r>
      <w:r>
        <w:rPr>
          <w:rStyle w:val="Fett"/>
          <w:b w:val="0"/>
          <w:bCs w:val="0"/>
        </w:rPr>
        <w:t>.</w:t>
      </w:r>
    </w:p>
    <w:p w:rsidR="001B7CCF" w:rsidRDefault="001B7CCF" w:rsidP="001B7CCF">
      <w:r>
        <w:rPr>
          <w:noProof/>
        </w:rPr>
        <w:drawing>
          <wp:inline distT="0" distB="0" distL="0" distR="0">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5">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15" w:name="_Ref491526717"/>
      <w:bookmarkEnd w:id="114"/>
    </w:p>
    <w:p w:rsidR="00B062D4" w:rsidRDefault="00B062D4" w:rsidP="00B062D4">
      <w:pPr>
        <w:pStyle w:val="Beschriftung"/>
      </w:pPr>
      <w:bookmarkStart w:id="116" w:name="_Toc491787188"/>
      <w:r>
        <w:t xml:space="preserve">Abbildung </w:t>
      </w:r>
      <w:fldSimple w:instr=" SEQ Abbildung \* ARABIC ">
        <w:r w:rsidR="00C35030">
          <w:rPr>
            <w:noProof/>
          </w:rPr>
          <w:t>16</w:t>
        </w:r>
      </w:fldSimple>
      <w:bookmarkEnd w:id="115"/>
      <w:r>
        <w:t>: TTIC2 Zugriff auf SoftwareVersionsDatabase</w:t>
      </w:r>
      <w:bookmarkEnd w:id="116"/>
    </w:p>
    <w:p w:rsidR="001B7CCF" w:rsidRDefault="00C74B48" w:rsidP="00B062D4">
      <w:pPr>
        <w:rPr>
          <w:lang w:eastAsia="de-DE" w:bidi="ar-SA"/>
        </w:rPr>
      </w:pPr>
      <w:r>
        <w:rPr>
          <w:lang w:eastAsia="de-DE" w:bidi="ar-SA"/>
        </w:rPr>
        <w:t>Die SoftwareVersionsDatabase liefert auf der einen Seite die Hardware Anforderungen</w:t>
      </w:r>
      <w:r w:rsidR="001B7CCF">
        <w:rPr>
          <w:lang w:eastAsia="de-DE" w:bidi="ar-SA"/>
        </w:rPr>
        <w:t>. Andererseits werden die Testresultate abgespeichert.</w:t>
      </w:r>
      <w:r w:rsidR="00EC79FA">
        <w:rPr>
          <w:lang w:eastAsia="de-DE" w:bidi="ar-SA"/>
        </w:rPr>
        <w:t xml:space="preserve"> In den nächsten Unterkapiteln werden die einzelnen Arbeitsschritte genauer erläutert.</w:t>
      </w:r>
    </w:p>
    <w:p w:rsidR="00B062D4" w:rsidRDefault="00B062D4" w:rsidP="00B062D4">
      <w:pPr>
        <w:pStyle w:val="berschrift3"/>
      </w:pPr>
      <w:bookmarkStart w:id="117" w:name="_Ref486178495"/>
      <w:bookmarkStart w:id="118" w:name="_Toc491525552"/>
      <w:r>
        <w:t>Auslesung der Testinformationen</w:t>
      </w:r>
      <w:bookmarkEnd w:id="117"/>
      <w:bookmarkEnd w:id="118"/>
    </w:p>
    <w:p w:rsidR="0086145C" w:rsidRDefault="0086145C" w:rsidP="0086145C">
      <w:pPr>
        <w:pStyle w:val="berschrift4"/>
      </w:pPr>
      <w:r>
        <w:t>Entwurf</w:t>
      </w:r>
    </w:p>
    <w:p w:rsidR="000B40BA" w:rsidRPr="00EC79FA" w:rsidRDefault="00EC79FA" w:rsidP="00EC79FA">
      <w:pPr>
        <w:rPr>
          <w:lang w:eastAsia="de-DE" w:bidi="ar-SA"/>
        </w:rPr>
      </w:pPr>
      <w:r>
        <w:rPr>
          <w:lang w:eastAsia="de-DE" w:bidi="ar-SA"/>
        </w:rPr>
        <w:t xml:space="preserve">Die wichtigste Frage im Entwurf zur Auslesung der Testinformationen befasst sich damit, wenn die Daten ausgelesen werden sollen. Dabei gibt es mehrere Ansätze. Einerseits können die Daten beim Aufstart des TTIC2 ausgelesen und anschliessend zwischengespeichert werden. </w:t>
      </w:r>
      <w:r w:rsidR="000B40BA">
        <w:rPr>
          <w:lang w:eastAsia="de-DE" w:bidi="ar-SA"/>
        </w:rPr>
        <w:t>Dies hat zum Vorteil, dass anschliessend die Daten immer schnell zur Verfügung sind. Der zweite Ansatz ist, dass die Daten nur bei Anforderung ausgelesen werden. Hier liegt der Vorteil darin, dass die Daten nur ausgelesen werden , wenn sie auch wirklich benötigt werden und somit braucht das Programm weniger lang beim Aufstarten. Da die Applikation nicht zeitkritisch ist werden die Daten nur bei Anforderung ausgelesen.</w:t>
      </w:r>
    </w:p>
    <w:p w:rsidR="0086145C" w:rsidRDefault="0086145C" w:rsidP="0086145C">
      <w:pPr>
        <w:pStyle w:val="berschrift4"/>
      </w:pPr>
      <w:r>
        <w:t>Implementierung</w:t>
      </w:r>
    </w:p>
    <w:p w:rsidR="000B40BA" w:rsidRDefault="000B40BA" w:rsidP="000B40BA">
      <w:pPr>
        <w:rPr>
          <w:lang w:eastAsia="de-DE" w:bidi="ar-SA"/>
        </w:rPr>
      </w:pPr>
      <w:r>
        <w:rPr>
          <w:lang w:eastAsia="de-DE" w:bidi="ar-SA"/>
        </w:rPr>
        <w:t>Die erste Frage stellt sich welche Informationen werden minimal beim Aufstarten des TTIC2 benötigt um anschliessend die Testinformationen auf Aufforderung zu bearbeiten. Unabhängig von den Testinformationen muss zuerst eine Liste mit allen verfügbaren Tests erstellt werden. Dies wird erreicht mit dem das im Test Pfad nach exe File durchsucht wird. Der Pfad wird durch den Benutzer beim Auftart des TTIC2 ausgewählt.</w:t>
      </w:r>
    </w:p>
    <w:p w:rsidR="003D6AEB" w:rsidRDefault="003D6AEB" w:rsidP="000B40BA">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Pr>
          <w:lang w:eastAsia="de-DE" w:bidi="ar-SA"/>
        </w:rPr>
        <w:t>5.2.1.2</w:t>
      </w:r>
      <w:r>
        <w:rPr>
          <w:lang w:eastAsia="de-DE" w:bidi="ar-SA"/>
        </w:rPr>
        <w:fldChar w:fldCharType="end"/>
      </w:r>
      <w:r>
        <w:rPr>
          <w:lang w:eastAsia="de-DE" w:bidi="ar-SA"/>
        </w:rPr>
        <w:t xml:space="preserve"> erwähnt, werden die Hardware Anforderungen mit der Testversion verlinkt. Hat man eine Referenz zu der Testversion kann man nicht nur die verlinkten Hardware Anforderungen auslesen sondern auch die generellen Testversions Informationen. Die generellen Testinformationen können mit Wissen des Testnamen ausgelesen werden.</w:t>
      </w:r>
    </w:p>
    <w:p w:rsidR="004C6E45" w:rsidRDefault="003D6AEB" w:rsidP="000B40BA">
      <w:pPr>
        <w:rPr>
          <w:lang w:eastAsia="de-DE" w:bidi="ar-SA"/>
        </w:rPr>
      </w:pPr>
      <w:r>
        <w:rPr>
          <w:lang w:eastAsia="de-DE" w:bidi="ar-SA"/>
        </w:rPr>
        <w:lastRenderedPageBreak/>
        <w:t xml:space="preserve">Fazit: Zusätzlich wird die Referenz zur Testversion gebraucht. </w:t>
      </w:r>
      <w:r w:rsidR="004C6E45">
        <w:rPr>
          <w:lang w:eastAsia="de-DE" w:bidi="ar-SA"/>
        </w:rPr>
        <w:t>Die Testversion ist nur Inhalt des einzelnen Tests. Da die vorherigen Testversionen auch noch unterstützt werden müssen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A23A0F">
        <w:rPr>
          <w:lang w:eastAsia="de-DE" w:bidi="ar-SA"/>
        </w:rPr>
        <w:t xml:space="preserve">, siehe </w:t>
      </w:r>
      <w:r w:rsidR="00FE1798">
        <w:rPr>
          <w:lang w:eastAsia="de-DE" w:bidi="ar-SA"/>
        </w:rPr>
        <w:fldChar w:fldCharType="begin"/>
      </w:r>
      <w:r w:rsidR="00FE1798">
        <w:rPr>
          <w:lang w:eastAsia="de-DE" w:bidi="ar-SA"/>
        </w:rPr>
        <w:instrText xml:space="preserve"> REF _Ref491586698 \h </w:instrText>
      </w:r>
      <w:r w:rsidR="00FE1798">
        <w:rPr>
          <w:lang w:eastAsia="de-DE" w:bidi="ar-SA"/>
        </w:rPr>
      </w:r>
      <w:r w:rsidR="00FE1798">
        <w:rPr>
          <w:lang w:eastAsia="de-DE" w:bidi="ar-SA"/>
        </w:rPr>
        <w:fldChar w:fldCharType="separate"/>
      </w:r>
      <w:r w:rsidR="00FE1798">
        <w:t xml:space="preserve">Abbildung </w:t>
      </w:r>
      <w:r w:rsidR="00FE1798">
        <w:rPr>
          <w:noProof/>
        </w:rPr>
        <w:t>17</w:t>
      </w:r>
      <w:r w:rsidR="00FE1798">
        <w:rPr>
          <w:lang w:eastAsia="de-DE" w:bidi="ar-SA"/>
        </w:rPr>
        <w:fldChar w:fldCharType="end"/>
      </w:r>
      <w:r w:rsidR="004C6E45">
        <w:rPr>
          <w:lang w:eastAsia="de-DE" w:bidi="ar-SA"/>
        </w:rPr>
        <w:t>.</w:t>
      </w:r>
    </w:p>
    <w:p w:rsidR="00A23A0F" w:rsidRDefault="00A23A0F" w:rsidP="000B40BA">
      <w:pPr>
        <w:rPr>
          <w:lang w:eastAsia="de-DE" w:bidi="ar-SA"/>
        </w:rPr>
      </w:pPr>
      <w:r>
        <w:rPr>
          <w:noProof/>
          <w:lang w:eastAsia="de-DE" w:bidi="ar-SA"/>
        </w:rPr>
        <w:drawing>
          <wp:inline distT="0" distB="0" distL="0" distR="0">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26">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rsidR="00A23A0F" w:rsidRPr="000B40BA" w:rsidRDefault="00A23A0F" w:rsidP="00A23A0F">
      <w:pPr>
        <w:pStyle w:val="Beschriftung"/>
        <w:rPr>
          <w:lang w:eastAsia="de-DE" w:bidi="ar-SA"/>
        </w:rPr>
      </w:pPr>
      <w:bookmarkStart w:id="119" w:name="_Ref491586698"/>
      <w:bookmarkStart w:id="120" w:name="_Toc491787189"/>
      <w:r>
        <w:t xml:space="preserve">Abbildung </w:t>
      </w:r>
      <w:fldSimple w:instr=" SEQ Abbildung \* ARABIC ">
        <w:r w:rsidR="00C35030">
          <w:rPr>
            <w:noProof/>
          </w:rPr>
          <w:t>17</w:t>
        </w:r>
      </w:fldSimple>
      <w:bookmarkEnd w:id="119"/>
      <w:r>
        <w:t>: Fortschrittbalken Auslesung Testversionen</w:t>
      </w:r>
      <w:bookmarkEnd w:id="120"/>
    </w:p>
    <w:p w:rsidR="00B062D4" w:rsidRDefault="00B062D4" w:rsidP="00B062D4">
      <w:pPr>
        <w:pStyle w:val="berschrift3"/>
      </w:pPr>
      <w:bookmarkStart w:id="121" w:name="_Toc491525553"/>
      <w:r>
        <w:t>Hinterlegung des Grundzustandes</w:t>
      </w:r>
      <w:bookmarkEnd w:id="121"/>
    </w:p>
    <w:p w:rsidR="0086145C" w:rsidRDefault="0086145C" w:rsidP="0086145C">
      <w:pPr>
        <w:pStyle w:val="berschrift4"/>
      </w:pPr>
      <w:r>
        <w:t>Entwurf</w:t>
      </w:r>
    </w:p>
    <w:p w:rsidR="004C6E45" w:rsidRPr="004C6E45" w:rsidRDefault="00946004" w:rsidP="004C6E45">
      <w:pPr>
        <w:rPr>
          <w:lang w:eastAsia="de-DE" w:bidi="ar-SA"/>
        </w:rPr>
      </w:pPr>
      <w:r>
        <w:rPr>
          <w:lang w:eastAsia="de-DE" w:bidi="ar-SA"/>
        </w:rPr>
        <w:t xml:space="preserve">Um zu einem späteren Zeitpunkt ein Fehlerfall wieder reproduzieren zu können ist es unumgänglich die gleiche Ausgangslage vor der Ausführung des Tests herzustellen. Dazu zählen die einzelnen Firmwaren, welche das Ventil benötigt. Zusätzlich können Kundenspezifische Ventileinstellungen in </w:t>
      </w:r>
      <w:r w:rsidR="00D65D7D">
        <w:rPr>
          <w:lang w:eastAsia="de-DE" w:bidi="ar-SA"/>
        </w:rPr>
        <w:t>einem File definiert werden. Diese können sich über die Laufzeit verändern und haben zusätzlich einen Index, welcher hochgezählt wird. Zusätzlich kann auch die Reihenfolge der Tests einen Einfluss auf das Testergebnis haben, welche in der Testkollektion definiert wird.</w:t>
      </w:r>
    </w:p>
    <w:p w:rsidR="0086145C" w:rsidRDefault="0086145C" w:rsidP="0086145C">
      <w:pPr>
        <w:pStyle w:val="berschrift4"/>
      </w:pPr>
      <w:r>
        <w:t>Implementierung</w:t>
      </w:r>
    </w:p>
    <w:p w:rsidR="0073635D" w:rsidRDefault="0073635D" w:rsidP="00C57505">
      <w:pPr>
        <w:rPr>
          <w:lang w:eastAsia="de-DE" w:bidi="ar-SA"/>
        </w:rPr>
      </w:pPr>
      <w:r>
        <w:rPr>
          <w:lang w:eastAsia="de-DE" w:bidi="ar-SA"/>
        </w:rPr>
        <w:t xml:space="preserve">Nachdem der Benutzer den Pfad der Tests ausgewählt hat, kommt die Standardansicht des TTIC2, in welchem die Testkollektion zusammen gestellt wird. Neu in dieser Masterarbeit realisiert, kann im oberen Bereich der Ansicht der Grundzustand vom Benutzer definiert werden, siehe </w:t>
      </w:r>
      <w:r>
        <w:rPr>
          <w:lang w:eastAsia="de-DE" w:bidi="ar-SA"/>
        </w:rPr>
        <w:fldChar w:fldCharType="begin"/>
      </w:r>
      <w:r>
        <w:rPr>
          <w:lang w:eastAsia="de-DE" w:bidi="ar-SA"/>
        </w:rPr>
        <w:instrText xml:space="preserve"> REF _Ref491587814 \h </w:instrText>
      </w:r>
      <w:r>
        <w:rPr>
          <w:lang w:eastAsia="de-DE" w:bidi="ar-SA"/>
        </w:rPr>
      </w:r>
      <w:r>
        <w:rPr>
          <w:lang w:eastAsia="de-DE" w:bidi="ar-SA"/>
        </w:rPr>
        <w:fldChar w:fldCharType="separate"/>
      </w:r>
      <w:r>
        <w:t xml:space="preserve">Abbildung </w:t>
      </w:r>
      <w:r>
        <w:rPr>
          <w:noProof/>
        </w:rPr>
        <w:t>18</w:t>
      </w:r>
      <w:r>
        <w:rPr>
          <w:lang w:eastAsia="de-DE" w:bidi="ar-SA"/>
        </w:rPr>
        <w:fldChar w:fldCharType="end"/>
      </w:r>
      <w:r>
        <w:rPr>
          <w:lang w:eastAsia="de-DE" w:bidi="ar-SA"/>
        </w:rPr>
        <w:t>.</w:t>
      </w:r>
      <w:r>
        <w:rPr>
          <w:noProof/>
          <w:lang w:eastAsia="de-DE" w:bidi="ar-SA"/>
        </w:rPr>
        <w:drawing>
          <wp:inline distT="0" distB="0" distL="0" distR="0">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rsidR="0073635D" w:rsidRDefault="0073635D" w:rsidP="0073635D">
      <w:pPr>
        <w:pStyle w:val="Beschriftung"/>
        <w:rPr>
          <w:lang w:eastAsia="de-DE" w:bidi="ar-SA"/>
        </w:rPr>
      </w:pPr>
      <w:bookmarkStart w:id="122" w:name="_Ref491587814"/>
      <w:bookmarkStart w:id="123" w:name="_Toc491787190"/>
      <w:r>
        <w:t xml:space="preserve">Abbildung </w:t>
      </w:r>
      <w:fldSimple w:instr=" SEQ Abbildung \* ARABIC ">
        <w:r w:rsidR="00C35030">
          <w:rPr>
            <w:noProof/>
          </w:rPr>
          <w:t>18</w:t>
        </w:r>
      </w:fldSimple>
      <w:bookmarkEnd w:id="122"/>
      <w:r>
        <w:t>: Definition Grundzustand TTIC2</w:t>
      </w:r>
      <w:bookmarkEnd w:id="123"/>
    </w:p>
    <w:p w:rsidR="0073635D" w:rsidRDefault="003746BA" w:rsidP="00C57505">
      <w:pPr>
        <w:rPr>
          <w:lang w:eastAsia="de-DE" w:bidi="ar-SA"/>
        </w:rPr>
      </w:pPr>
      <w:r>
        <w:rPr>
          <w:lang w:eastAsia="de-DE" w:bidi="ar-SA"/>
        </w:rPr>
        <w:t xml:space="preserve">Beim Aufstarten des TTIC2 </w:t>
      </w:r>
      <w:r w:rsidR="00AE42E3">
        <w:rPr>
          <w:lang w:eastAsia="de-DE" w:bidi="ar-SA"/>
        </w:rPr>
        <w:t>wird aktuell angeschlossene Ventil Hardware ausgelesen und ihre Werte werden in den Auswahlfeldern gesetzt.</w:t>
      </w:r>
      <w:r w:rsidR="002D7D0C">
        <w:rPr>
          <w:lang w:eastAsia="de-DE" w:bidi="ar-SA"/>
        </w:rPr>
        <w:t xml:space="preserve"> Die Auswahlfelder werden mit den Werten, welche sich in der SoftwareVersionsDatabase hinterlegt sind</w:t>
      </w:r>
      <w:r w:rsidR="006903D5">
        <w:rPr>
          <w:lang w:eastAsia="de-DE" w:bidi="ar-SA"/>
        </w:rPr>
        <w:t>,</w:t>
      </w:r>
      <w:r w:rsidR="002D7D0C">
        <w:rPr>
          <w:lang w:eastAsia="de-DE" w:bidi="ar-SA"/>
        </w:rPr>
        <w:t xml:space="preserve"> gefüllt.</w:t>
      </w:r>
      <w:r w:rsidR="00AE42E3">
        <w:rPr>
          <w:lang w:eastAsia="de-DE" w:bidi="ar-SA"/>
        </w:rPr>
        <w:t xml:space="preserve"> Ist ein Eintrag nicht in der Datenbank zu finden, so wird </w:t>
      </w:r>
      <w:r w:rsidR="00283AE6">
        <w:rPr>
          <w:lang w:eastAsia="de-DE" w:bidi="ar-SA"/>
        </w:rPr>
        <w:t>der undef Eintrag gesetzt. Bei der Valve Firmware kann eine trunk Version ausgewählt, welche dann anschliessend Manuel ausgewählt werden kann um sie zu laden. Ist kein Feldbus Interface angeschlossen (EtherCAT, DeviceNet) so wird auch hier der undef Eintrag gesetzt. Werden keine kundenspezifische Ventileinstellungen ausgewählt (</w:t>
      </w:r>
      <w:r w:rsidR="001D6419">
        <w:rPr>
          <w:lang w:eastAsia="de-DE" w:bidi="ar-SA"/>
        </w:rPr>
        <w:t xml:space="preserve">Drive- und </w:t>
      </w:r>
      <w:r w:rsidR="00283AE6">
        <w:rPr>
          <w:lang w:eastAsia="de-DE" w:bidi="ar-SA"/>
        </w:rPr>
        <w:t>Configuration File)</w:t>
      </w:r>
      <w:r w:rsidR="001D6419">
        <w:rPr>
          <w:lang w:eastAsia="de-DE" w:bidi="ar-SA"/>
        </w:rPr>
        <w:t xml:space="preserve"> so werden alle Ventileinstellungen auf Standard zurück gesetzt.</w:t>
      </w:r>
    </w:p>
    <w:p w:rsidR="0073635D" w:rsidRDefault="001D6419" w:rsidP="00C57505">
      <w:pPr>
        <w:rPr>
          <w:lang w:eastAsia="de-DE" w:bidi="ar-SA"/>
        </w:rPr>
      </w:pPr>
      <w:r>
        <w:rPr>
          <w:lang w:eastAsia="de-DE" w:bidi="ar-SA"/>
        </w:rPr>
        <w:t xml:space="preserve">Da die Drive- und Configuration Files nicht in der Firmware Database bearbeitet werden können, liefert die TTIC2 Oberfläche die Möglichkeit den Filenamen zu erstellen oder wieder zu entfernen. </w:t>
      </w:r>
      <w:r w:rsidR="002D7D0C">
        <w:rPr>
          <w:lang w:eastAsia="de-DE" w:bidi="ar-SA"/>
        </w:rPr>
        <w:t xml:space="preserve">Ist das Files, welche gelöscht werden möchte schon in einem älteren Testresultat verwendet worden. SO kann dieser Eintrag nicht gelöscht werden, sondern der Activity State wird auf False gesetzt. </w:t>
      </w:r>
      <w:r>
        <w:rPr>
          <w:lang w:eastAsia="de-DE" w:bidi="ar-SA"/>
        </w:rPr>
        <w:t>Diese Files führen einen Index, wird dieser erhöht so wird der Activity State des letzten aktiven Files auf False g</w:t>
      </w:r>
      <w:r w:rsidR="002D7D0C">
        <w:rPr>
          <w:lang w:eastAsia="de-DE" w:bidi="ar-SA"/>
        </w:rPr>
        <w:t>e</w:t>
      </w:r>
      <w:r>
        <w:rPr>
          <w:lang w:eastAsia="de-DE" w:bidi="ar-SA"/>
        </w:rPr>
        <w:t xml:space="preserve">setzt. Mit dem All Button werden alle inaktiven </w:t>
      </w:r>
      <w:r w:rsidR="002D7D0C">
        <w:rPr>
          <w:lang w:eastAsia="de-DE" w:bidi="ar-SA"/>
        </w:rPr>
        <w:t>Files aufgelistet.</w:t>
      </w:r>
    </w:p>
    <w:p w:rsidR="002D7D0C" w:rsidRPr="00C57505" w:rsidRDefault="002D7D0C" w:rsidP="00C57505">
      <w:pPr>
        <w:rPr>
          <w:lang w:eastAsia="de-DE" w:bidi="ar-SA"/>
        </w:rPr>
      </w:pPr>
      <w:r>
        <w:rPr>
          <w:lang w:eastAsia="de-DE" w:bidi="ar-SA"/>
        </w:rPr>
        <w:t xml:space="preserve">Ist der Grundzustand und die Testzusammenstellung vom Benutzer ausgewählt worden, so startet der Ablauf der Testkollektion mit dem Drücken des Run Buttons. Jetzt wird geprüft, ob der definierte Grundzustand bereits sich auf der Ventil Hardware sich befindet. Wenn nicht, wird dieser automatisch </w:t>
      </w:r>
      <w:r>
        <w:rPr>
          <w:lang w:eastAsia="de-DE" w:bidi="ar-SA"/>
        </w:rPr>
        <w:lastRenderedPageBreak/>
        <w:t xml:space="preserve">hergestellt. Ausnahmen sind, wenn bei der Valve Firmware eine trunk Version ausgewählt ist oder </w:t>
      </w:r>
      <w:r w:rsidR="006903D5">
        <w:rPr>
          <w:lang w:eastAsia="de-DE" w:bidi="ar-SA"/>
        </w:rPr>
        <w:t>bei den anderen Firmwaren der Eintrag undef ausgewählt ist, ausser wenn es sich nicht um ein Feldbus Interface handelt. In diesem Ausnahmen wird der Benutzer aufgefordert die Firmware Manuel auszuwählen.</w:t>
      </w:r>
    </w:p>
    <w:p w:rsidR="00B062D4" w:rsidRDefault="00B062D4" w:rsidP="00B062D4">
      <w:pPr>
        <w:pStyle w:val="berschrift3"/>
      </w:pPr>
      <w:bookmarkStart w:id="124" w:name="_Toc491525554"/>
      <w:r>
        <w:t>Abspeicherung der Testresultate</w:t>
      </w:r>
      <w:bookmarkEnd w:id="124"/>
    </w:p>
    <w:p w:rsidR="0086145C" w:rsidRDefault="0086145C" w:rsidP="0086145C">
      <w:pPr>
        <w:pStyle w:val="berschrift4"/>
      </w:pPr>
      <w:r>
        <w:t>Entwurf</w:t>
      </w:r>
    </w:p>
    <w:p w:rsidR="003423D2" w:rsidRPr="003423D2" w:rsidRDefault="00EC4119" w:rsidP="003423D2">
      <w:pPr>
        <w:rPr>
          <w:lang w:eastAsia="de-DE" w:bidi="ar-SA"/>
        </w:rPr>
      </w:pPr>
      <w:r>
        <w:rPr>
          <w:lang w:eastAsia="de-DE" w:bidi="ar-SA"/>
        </w:rPr>
        <w:t>Zur Auswertung ist einerseits die Ausgangslage, der sogenannte Grundzustand, von besonderer Bedeutung um später ein Fehlerfall nachbilden zu können. Weiter interessiert welche Tests das sich in der Zusammenstellung, der sogenannten Test Kollektion sich befinden. Die einzelne Auswertung der Tests darf dabei nicht fehlen mit der dazugehörigen Fehlermeldungen in einem negativen Testfall.</w:t>
      </w:r>
    </w:p>
    <w:p w:rsidR="0086145C" w:rsidRDefault="0086145C" w:rsidP="0086145C">
      <w:pPr>
        <w:pStyle w:val="berschrift4"/>
      </w:pPr>
      <w:r>
        <w:t>Implementierung</w:t>
      </w:r>
    </w:p>
    <w:p w:rsidR="000062EE" w:rsidRPr="00BC59B3" w:rsidRDefault="00B45DB9" w:rsidP="000062EE">
      <w:pPr>
        <w:rPr>
          <w:lang w:eastAsia="de-DE" w:bidi="ar-SA"/>
        </w:rPr>
      </w:pPr>
      <w:r>
        <w:rPr>
          <w:lang w:eastAsia="de-DE" w:bidi="ar-SA"/>
        </w:rPr>
        <w:t xml:space="preserve">Nachdem die Überprüfung des </w:t>
      </w:r>
      <w:r w:rsidR="00EC4119">
        <w:rPr>
          <w:lang w:eastAsia="de-DE" w:bidi="ar-SA"/>
        </w:rPr>
        <w:t xml:space="preserve">Grundzustand </w:t>
      </w:r>
      <w:r>
        <w:rPr>
          <w:lang w:eastAsia="de-DE" w:bidi="ar-SA"/>
        </w:rPr>
        <w:t>im TTIC2 erfolgreich durchlaufen wurde</w:t>
      </w:r>
      <w:r w:rsidR="00EC4119">
        <w:rPr>
          <w:lang w:eastAsia="de-DE" w:bidi="ar-SA"/>
        </w:rPr>
        <w:t xml:space="preserve"> </w:t>
      </w:r>
      <w:r>
        <w:rPr>
          <w:lang w:eastAsia="de-DE" w:bidi="ar-SA"/>
        </w:rPr>
        <w:t xml:space="preserve">wird die Hardware geprüft, ob diese den Anforderungen aller Tests entspricht. Wenn dies nicht der Fall ist wird dies dem Benutzer mitgeteilt und er kann sich Entscheiden ob er trotzdem die möglichen Tests ausführen möchte oder den Testablauf abbrechen. Startet der Ablauf der Testkollektion so wird zuerst alle Parameter zurück gesetzt. Sind im Grundzustand Drive- oder Configuration Files definiert, so werden diese Parameter jetzt gesetzt. Anschliessend wird dieser Zustand abgespeichert um diesen nach jedem ausgeführten Test wieder neu zu setzen. </w:t>
      </w:r>
      <w:r w:rsidR="009F65AA">
        <w:rPr>
          <w:lang w:eastAsia="de-DE" w:bidi="ar-SA"/>
        </w:rPr>
        <w:t xml:space="preserve">Im nächsten Schritt wird der Grundzustand und die Test Kollektion in der SoftwareVersionsDatabase hinterlegt. Weiter wird auch die verwendete Ventil Hardware abgespeichert. Startet ein einzelner Test so wird dieser im ResultTestCollection Tabelle eingetragen. Nach Ablauf des Tests wird sein Resultat und die Endzeit neu gesetzt. </w:t>
      </w:r>
      <w:r w:rsidR="00C114E9">
        <w:rPr>
          <w:lang w:eastAsia="de-DE" w:bidi="ar-SA"/>
        </w:rPr>
        <w:t xml:space="preserve">Dabei ist aufgefallen, dass die von CVI zur Verfügung gestellte Funktion GetSystemTime für die Stunde nach Mitternacht den Wert 24 liefert. Hingegen wird dieser Wert mit 0 in der Datenbank hinterlegt und auch wieder ausgelesen. Dies musste in der Implementation berücksichtigt werden. </w:t>
      </w:r>
      <w:r w:rsidR="009F65AA">
        <w:rPr>
          <w:lang w:eastAsia="de-DE" w:bidi="ar-SA"/>
        </w:rPr>
        <w:t>Je nach Einstellung der «</w:t>
      </w:r>
      <w:r w:rsidR="009F65AA">
        <w:t>soll der Test bei einem Fehler abgebrochen werden</w:t>
      </w:r>
      <w:r w:rsidR="009F65AA">
        <w:rPr>
          <w:lang w:eastAsia="de-DE" w:bidi="ar-SA"/>
        </w:rPr>
        <w:t>» wird der Testablauf bei einem Fehler abgebrochen oder fortgeführt. Nach Ablauf der Testkollektion wird der Eintrag mit den Anzahl fehlerhaften Tests gesetzt sowie die Endzeit der Testkollektion neu gesetzt. Weiter wird bei einem Abbruch deren Grund hinterlegt.</w:t>
      </w:r>
    </w:p>
    <w:p w:rsidR="000062EE" w:rsidRDefault="000062EE" w:rsidP="000062EE">
      <w:pPr>
        <w:pStyle w:val="berschrift2"/>
      </w:pPr>
      <w:bookmarkStart w:id="125" w:name="_Toc491525555"/>
      <w:r>
        <w:t>ETIC2</w:t>
      </w:r>
      <w:bookmarkEnd w:id="125"/>
    </w:p>
    <w:p w:rsidR="0018745B" w:rsidRPr="00723E19" w:rsidRDefault="00C27FD9" w:rsidP="00723E19">
      <w:pPr>
        <w:rPr>
          <w:lang w:eastAsia="de-DE" w:bidi="ar-SA"/>
        </w:rPr>
      </w:pPr>
      <w:r>
        <w:rPr>
          <w:lang w:eastAsia="de-DE" w:bidi="ar-SA"/>
        </w:rPr>
        <w:t>In diesem Kapitel wird erklärt, wie die Testresultate im ETIC2 angezeigt werden, um eine schnelle und einfache Auswert</w:t>
      </w:r>
      <w:r w:rsidR="00745251">
        <w:rPr>
          <w:lang w:eastAsia="de-DE" w:bidi="ar-SA"/>
        </w:rPr>
        <w:t>ung vornehmen zu können. Weiter soll eine einfache Suche nach Fehlermeldungen inkludiert sein, um eine Aussage zu treffen, ob dieses Fehlerbild schon in der Vergangenheit aufgetreten ist.</w:t>
      </w:r>
      <w:r w:rsidR="0018745B">
        <w:rPr>
          <w:lang w:eastAsia="de-DE" w:bidi="ar-SA"/>
        </w:rPr>
        <w:t xml:space="preserve"> In der Disposition wurde zudem die Aufgabe die Applikation mit Unit Tests zu verifizieren. Da das ETIC2 nur Daten von der Datenbank über das Entity Framework wiedergibt wird bewusst darauf verzichtet.</w:t>
      </w:r>
    </w:p>
    <w:p w:rsidR="00E529A7" w:rsidRDefault="00E529A7" w:rsidP="00E529A7">
      <w:pPr>
        <w:pStyle w:val="berschrift3"/>
      </w:pPr>
      <w:bookmarkStart w:id="126" w:name="_Toc491525556"/>
      <w:r>
        <w:t>Anbindung SoftwareVersionsDatabase</w:t>
      </w:r>
    </w:p>
    <w:p w:rsidR="00E529A7" w:rsidRDefault="00E529A7" w:rsidP="00E529A7">
      <w:pPr>
        <w:pStyle w:val="berschrift4"/>
      </w:pPr>
      <w:r>
        <w:t>Entwurf</w:t>
      </w:r>
    </w:p>
    <w:p w:rsidR="00E529A7" w:rsidRPr="00E529A7" w:rsidRDefault="00E529A7" w:rsidP="00E529A7">
      <w:pPr>
        <w:rPr>
          <w:lang w:eastAsia="de-DE" w:bidi="ar-SA"/>
        </w:rPr>
      </w:pPr>
      <w:r>
        <w:rPr>
          <w:lang w:eastAsia="de-DE" w:bidi="ar-SA"/>
        </w:rPr>
        <w:t>Das ETIC2 braucht Zugriff auf die Testresultate der SoftwareVersionsDatabase um diese später anzeigen zu können. Dabei handelt es sich um eine bereits existierende Datenbank.</w:t>
      </w:r>
    </w:p>
    <w:p w:rsidR="00E529A7" w:rsidRDefault="00E529A7" w:rsidP="00E529A7">
      <w:pPr>
        <w:pStyle w:val="berschrift4"/>
      </w:pPr>
      <w:r>
        <w:t>Implementierung</w:t>
      </w:r>
    </w:p>
    <w:p w:rsidR="00E529A7" w:rsidRPr="00E529A7" w:rsidRDefault="00041A0D" w:rsidP="00E529A7">
      <w:pPr>
        <w:rPr>
          <w:lang w:eastAsia="de-DE" w:bidi="ar-SA"/>
        </w:rPr>
      </w:pPr>
      <w:r>
        <w:rPr>
          <w:lang w:eastAsia="de-DE" w:bidi="ar-SA"/>
        </w:rPr>
        <w:t>Das .NET Framework, in welchem auch das Visual Studio dazugehört, bietet gratis das Entity Framework für relationale Datenbanken an. Dieses bietet verschiedene Modellierungsansätze an</w:t>
      </w:r>
      <w:r w:rsidR="00AC6D93">
        <w:rPr>
          <w:lang w:eastAsia="de-DE" w:bidi="ar-SA"/>
        </w:rPr>
        <w:t xml:space="preserve"> je nachdem ob die Datenbank schon besteht oder ob der Code oder das Model zuerst kommt. Da die Datenbank schon besteht und die Entity-Klassen manuell zu erstellen sehr arbeitsintensiv ist, wird der Ansatz </w:t>
      </w:r>
      <w:r w:rsidR="00AC6D93">
        <w:rPr>
          <w:lang w:eastAsia="de-DE" w:bidi="ar-SA"/>
        </w:rPr>
        <w:lastRenderedPageBreak/>
        <w:t>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rsidR="000062EE" w:rsidRDefault="000062EE" w:rsidP="00986E5B">
      <w:pPr>
        <w:pStyle w:val="berschrift3"/>
      </w:pPr>
      <w:r>
        <w:t>Codierung nach MVVM</w:t>
      </w:r>
      <w:bookmarkEnd w:id="126"/>
    </w:p>
    <w:p w:rsidR="0086145C" w:rsidRDefault="0086145C" w:rsidP="0086145C">
      <w:pPr>
        <w:pStyle w:val="berschrift4"/>
      </w:pPr>
      <w:r>
        <w:t>Entwurf</w:t>
      </w:r>
    </w:p>
    <w:p w:rsidR="00402341" w:rsidRDefault="009123B4" w:rsidP="00745251">
      <w:pPr>
        <w:rPr>
          <w:lang w:eastAsia="de-DE" w:bidi="ar-SA"/>
        </w:rPr>
      </w:pPr>
      <w:r>
        <w:rPr>
          <w:lang w:eastAsia="de-DE" w:bidi="ar-SA"/>
        </w:rPr>
        <w:t xml:space="preserve">Durch Auswahl der Programmiersprache C# für das Auswertungstool ETIC2 (siehe Kapitel </w:t>
      </w:r>
      <w:r>
        <w:rPr>
          <w:lang w:eastAsia="de-DE" w:bidi="ar-SA"/>
        </w:rPr>
        <w:fldChar w:fldCharType="begin"/>
      </w:r>
      <w:r>
        <w:rPr>
          <w:lang w:eastAsia="de-DE" w:bidi="ar-SA"/>
        </w:rPr>
        <w:instrText xml:space="preserve"> REF _Ref491451064 \r \h </w:instrText>
      </w:r>
      <w:r>
        <w:rPr>
          <w:lang w:eastAsia="de-DE" w:bidi="ar-SA"/>
        </w:rPr>
      </w:r>
      <w:r>
        <w:rPr>
          <w:lang w:eastAsia="de-DE" w:bidi="ar-SA"/>
        </w:rPr>
        <w:fldChar w:fldCharType="separate"/>
      </w:r>
      <w:r>
        <w:rPr>
          <w:lang w:eastAsia="de-DE" w:bidi="ar-SA"/>
        </w:rPr>
        <w:t>4.2.3</w:t>
      </w:r>
      <w:r>
        <w:rPr>
          <w:lang w:eastAsia="de-DE" w:bidi="ar-SA"/>
        </w:rPr>
        <w:fldChar w:fldCharType="end"/>
      </w:r>
      <w:r>
        <w:rPr>
          <w:lang w:eastAsia="de-DE" w:bidi="ar-SA"/>
        </w:rPr>
        <w:t xml:space="preserve">) und den bereits erworbenen Erfahrungen aus der Vergangenheit mit der Firmware Database sowie dem erworbenem DevExpress Bibliothek für WPF Elemente wird </w:t>
      </w:r>
      <w:r w:rsidR="009959F2">
        <w:rPr>
          <w:lang w:eastAsia="de-DE" w:bidi="ar-SA"/>
        </w:rPr>
        <w:t>das ETIC2 mit dem MVVM Entwurfsmuster gelöst</w:t>
      </w:r>
      <w:r>
        <w:rPr>
          <w:lang w:eastAsia="de-DE" w:bidi="ar-SA"/>
        </w:rPr>
        <w:t>.</w:t>
      </w:r>
      <w:r w:rsidR="009959F2">
        <w:rPr>
          <w:lang w:eastAsia="de-DE" w:bidi="ar-SA"/>
        </w:rPr>
        <w:t xml:space="preserve"> </w:t>
      </w:r>
    </w:p>
    <w:p w:rsidR="00745251" w:rsidRDefault="00402341" w:rsidP="00745251">
      <w:pPr>
        <w:rPr>
          <w:lang w:eastAsia="de-DE" w:bidi="ar-SA"/>
        </w:rPr>
      </w:pPr>
      <w:r>
        <w:rPr>
          <w:lang w:eastAsia="de-DE" w:bidi="ar-SA"/>
        </w:rPr>
        <w:t>In der Entwurfsphase lag der Fokus in der Gestaltung der Ansicht. Das wurde auch</w:t>
      </w:r>
      <w:r w:rsidR="00867EF2">
        <w:rPr>
          <w:lang w:eastAsia="de-DE" w:bidi="ar-SA"/>
        </w:rPr>
        <w:t xml:space="preserve"> schon beim Start der gesamten Arbeit überlegt, da die Modellierung der Datenbank sehr entscheidend ist und auf die Applikation abgestimmt worden ist. Das Ziel lag im einfachen Aufbau und der schnellen Auswertung der Testresultate. Um dies zu erreichen war schnell klar die Daten in unterschiedliche Ebenen einzuteilen</w:t>
      </w:r>
      <w:r w:rsidR="00896357">
        <w:rPr>
          <w:lang w:eastAsia="de-DE" w:bidi="ar-SA"/>
        </w:rPr>
        <w:t xml:space="preserve">, siehe </w:t>
      </w:r>
      <w:r w:rsidR="00896357">
        <w:rPr>
          <w:lang w:eastAsia="de-DE" w:bidi="ar-SA"/>
        </w:rPr>
        <w:fldChar w:fldCharType="begin"/>
      </w:r>
      <w:r w:rsidR="00896357">
        <w:rPr>
          <w:lang w:eastAsia="de-DE" w:bidi="ar-SA"/>
        </w:rPr>
        <w:instrText xml:space="preserve"> REF _Ref491677080 \h </w:instrText>
      </w:r>
      <w:r w:rsidR="00896357">
        <w:rPr>
          <w:lang w:eastAsia="de-DE" w:bidi="ar-SA"/>
        </w:rPr>
      </w:r>
      <w:r w:rsidR="00896357">
        <w:rPr>
          <w:lang w:eastAsia="de-DE" w:bidi="ar-SA"/>
        </w:rPr>
        <w:fldChar w:fldCharType="separate"/>
      </w:r>
      <w:r w:rsidR="00896357">
        <w:t xml:space="preserve">Abbildung </w:t>
      </w:r>
      <w:r w:rsidR="00896357">
        <w:rPr>
          <w:noProof/>
        </w:rPr>
        <w:t>19</w:t>
      </w:r>
      <w:r w:rsidR="00896357">
        <w:rPr>
          <w:lang w:eastAsia="de-DE" w:bidi="ar-SA"/>
        </w:rPr>
        <w:fldChar w:fldCharType="end"/>
      </w:r>
      <w:r w:rsidR="00867EF2">
        <w:rPr>
          <w:lang w:eastAsia="de-DE" w:bidi="ar-SA"/>
        </w:rPr>
        <w:t xml:space="preserve">. Dabei stellte sich die Frage, welche Daten stehen im Vordergrund. Dies konnte einerseits mit der Firmware beantwortet werden, da für einen Testreport einer Firmware die Auflistung aller ausgeführten Tests zu dieser Firmware interessiert. Wie bekanntlich führt das TTIC2 nicht einzelne Tests aus sondern werden zu einer Test Kollektion zusammen gefasst. Da nicht nur die Ventil Firmware entscheidend ist für das Testergebnis sondern auch die Motion Controller sowie die Interface Firmwaren einen Einfluss haben, werden diese zusammen in der gleichen Ebene aufgelistet. Zum Ausgangszustand sind neben den Firmwaren auch die kundenspezifischen </w:t>
      </w:r>
      <w:r w:rsidR="003E5FA4">
        <w:rPr>
          <w:lang w:eastAsia="de-DE" w:bidi="ar-SA"/>
        </w:rPr>
        <w:t>Einstellungen sowie die ausgewählte Test Kollektion entscheiden</w:t>
      </w:r>
      <w:r w:rsidR="00896357">
        <w:rPr>
          <w:lang w:eastAsia="de-DE" w:bidi="ar-SA"/>
        </w:rPr>
        <w:t>d.</w:t>
      </w:r>
    </w:p>
    <w:p w:rsidR="00896357" w:rsidRDefault="00896357" w:rsidP="00745251">
      <w:pPr>
        <w:rPr>
          <w:lang w:eastAsia="de-DE" w:bidi="ar-SA"/>
        </w:rPr>
      </w:pPr>
      <w:r>
        <w:rPr>
          <w:noProof/>
          <w:lang w:eastAsia="de-DE" w:bidi="ar-SA"/>
        </w:rPr>
        <w:drawing>
          <wp:inline distT="0" distB="0" distL="0" distR="0">
            <wp:extent cx="5588000" cy="17954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IC2 Konzept.PNG"/>
                    <pic:cNvPicPr/>
                  </pic:nvPicPr>
                  <pic:blipFill>
                    <a:blip r:embed="rId28">
                      <a:extLst>
                        <a:ext uri="{28A0092B-C50C-407E-A947-70E740481C1C}">
                          <a14:useLocalDpi xmlns:a14="http://schemas.microsoft.com/office/drawing/2010/main" val="0"/>
                        </a:ext>
                      </a:extLst>
                    </a:blip>
                    <a:stretch>
                      <a:fillRect/>
                    </a:stretch>
                  </pic:blipFill>
                  <pic:spPr>
                    <a:xfrm>
                      <a:off x="0" y="0"/>
                      <a:ext cx="5597183" cy="1798354"/>
                    </a:xfrm>
                    <a:prstGeom prst="rect">
                      <a:avLst/>
                    </a:prstGeom>
                  </pic:spPr>
                </pic:pic>
              </a:graphicData>
            </a:graphic>
          </wp:inline>
        </w:drawing>
      </w:r>
    </w:p>
    <w:p w:rsidR="00896357" w:rsidRDefault="00896357" w:rsidP="00896357">
      <w:pPr>
        <w:pStyle w:val="Beschriftung"/>
        <w:rPr>
          <w:lang w:eastAsia="de-DE" w:bidi="ar-SA"/>
        </w:rPr>
      </w:pPr>
      <w:bookmarkStart w:id="127" w:name="_Ref491677080"/>
      <w:bookmarkStart w:id="128" w:name="_Toc491787191"/>
      <w:r>
        <w:t xml:space="preserve">Abbildung </w:t>
      </w:r>
      <w:fldSimple w:instr=" SEQ Abbildung \* ARABIC ">
        <w:r w:rsidR="00C35030">
          <w:rPr>
            <w:noProof/>
          </w:rPr>
          <w:t>19</w:t>
        </w:r>
      </w:fldSimple>
      <w:bookmarkEnd w:id="127"/>
      <w:r>
        <w:t>: ETIC2 Konzept Ansicht Testresultate</w:t>
      </w:r>
      <w:bookmarkEnd w:id="128"/>
    </w:p>
    <w:p w:rsidR="003E5FA4" w:rsidRDefault="003E5FA4" w:rsidP="00745251">
      <w:pPr>
        <w:rPr>
          <w:lang w:eastAsia="de-DE" w:bidi="ar-SA"/>
        </w:rPr>
      </w:pPr>
      <w:r>
        <w:rPr>
          <w:lang w:eastAsia="de-DE" w:bidi="ar-SA"/>
        </w:rPr>
        <w:t>Für die Einführung und Garantie über Einhaltung der Anforderungen</w:t>
      </w:r>
      <w:r w:rsidR="00E9125E">
        <w:rPr>
          <w:lang w:eastAsia="de-DE" w:bidi="ar-SA"/>
        </w:rPr>
        <w:t xml:space="preserve"> an die Ventilmechanik</w:t>
      </w:r>
      <w:r>
        <w:rPr>
          <w:lang w:eastAsia="de-DE" w:bidi="ar-SA"/>
        </w:rPr>
        <w:t xml:space="preserve"> is</w:t>
      </w:r>
      <w:r w:rsidR="00E9125E">
        <w:rPr>
          <w:lang w:eastAsia="de-DE" w:bidi="ar-SA"/>
        </w:rPr>
        <w:t xml:space="preserve">t es wichtig die einzelnen Tests auf den verschiedenen Ventilreihen auszuführen. Um dies einfach und schnell zu kontrollieren sowie einen Testreport erstellen zu können, soll es auch eine weitere Ansicht geben, in welchem diese Informationen in der obersten Ebene angezeigt wird. </w:t>
      </w:r>
    </w:p>
    <w:p w:rsidR="00E9125E" w:rsidRPr="00745251" w:rsidRDefault="00E9125E" w:rsidP="00745251">
      <w:pPr>
        <w:rPr>
          <w:lang w:eastAsia="de-DE" w:bidi="ar-SA"/>
        </w:rPr>
      </w:pPr>
      <w:r>
        <w:rPr>
          <w:lang w:eastAsia="de-DE" w:bidi="ar-SA"/>
        </w:rPr>
        <w:t>In den unteren Ebenen sollen Informationen zur Anzahl fehlerhaften Tests folgen sowie deren Auflistung der einzelnen Tests. Wird in einem Test ein Fehlerfall festgestellt, so sollen die letzten 3 Fehlermeldungen aufgelistet werden. Diese sollen nach ähnlichen in der Vergangenheit aufgetretenen Fehler durchsucht werden können.</w:t>
      </w:r>
    </w:p>
    <w:p w:rsidR="0086145C" w:rsidRDefault="0086145C" w:rsidP="0086145C">
      <w:pPr>
        <w:pStyle w:val="berschrift4"/>
      </w:pPr>
      <w:r>
        <w:t>Implementierung</w:t>
      </w:r>
    </w:p>
    <w:p w:rsidR="00896357" w:rsidRDefault="00896357" w:rsidP="00896357">
      <w:pPr>
        <w:rPr>
          <w:lang w:eastAsia="de-DE" w:bidi="ar-SA"/>
        </w:rPr>
      </w:pPr>
      <w:r>
        <w:rPr>
          <w:lang w:eastAsia="de-DE" w:bidi="ar-SA"/>
        </w:rPr>
        <w:t xml:space="preserve">In der Umsetzungsphase ist als erstes die </w:t>
      </w:r>
      <w:r w:rsidR="00CA2A8A">
        <w:rPr>
          <w:lang w:eastAsia="de-DE" w:bidi="ar-SA"/>
        </w:rPr>
        <w:t>Umsetzung</w:t>
      </w:r>
      <w:r>
        <w:rPr>
          <w:lang w:eastAsia="de-DE" w:bidi="ar-SA"/>
        </w:rPr>
        <w:t xml:space="preserve"> der gewünschten Ansicht geprüft worden. Dabei wurde als erstes die DevExpress Bibliothek nach nütz</w:t>
      </w:r>
      <w:r w:rsidR="00CA2A8A">
        <w:rPr>
          <w:lang w:eastAsia="de-DE" w:bidi="ar-SA"/>
        </w:rPr>
        <w:t>lichen Datenansichten durchsuch</w:t>
      </w:r>
      <w:r>
        <w:rPr>
          <w:lang w:eastAsia="de-DE" w:bidi="ar-SA"/>
        </w:rPr>
        <w:t>. Dabei stellte sich schnell heraus, d</w:t>
      </w:r>
      <w:r w:rsidR="00CA2A8A">
        <w:rPr>
          <w:lang w:eastAsia="de-DE" w:bidi="ar-SA"/>
        </w:rPr>
        <w:t>ass das</w:t>
      </w:r>
      <w:r>
        <w:rPr>
          <w:lang w:eastAsia="de-DE" w:bidi="ar-SA"/>
        </w:rPr>
        <w:t xml:space="preserve"> Master-</w:t>
      </w:r>
      <w:r w:rsidR="00CA2A8A">
        <w:rPr>
          <w:lang w:eastAsia="de-DE" w:bidi="ar-SA"/>
        </w:rPr>
        <w:t xml:space="preserve">Detail via Entity Framework Element sehr nahe dem Konzept kommt, siehe </w:t>
      </w:r>
      <w:r w:rsidR="00CA2A8A">
        <w:rPr>
          <w:lang w:eastAsia="de-DE" w:bidi="ar-SA"/>
        </w:rPr>
        <w:fldChar w:fldCharType="begin"/>
      </w:r>
      <w:r w:rsidR="00CA2A8A">
        <w:rPr>
          <w:lang w:eastAsia="de-DE" w:bidi="ar-SA"/>
        </w:rPr>
        <w:instrText xml:space="preserve"> REF _Ref491677596 \h </w:instrText>
      </w:r>
      <w:r w:rsidR="00CA2A8A">
        <w:rPr>
          <w:lang w:eastAsia="de-DE" w:bidi="ar-SA"/>
        </w:rPr>
      </w:r>
      <w:r w:rsidR="00CA2A8A">
        <w:rPr>
          <w:lang w:eastAsia="de-DE" w:bidi="ar-SA"/>
        </w:rPr>
        <w:fldChar w:fldCharType="separate"/>
      </w:r>
      <w:r w:rsidR="00CA2A8A">
        <w:t xml:space="preserve">Abbildung </w:t>
      </w:r>
      <w:r w:rsidR="00CA2A8A">
        <w:rPr>
          <w:noProof/>
        </w:rPr>
        <w:t>20</w:t>
      </w:r>
      <w:r w:rsidR="00CA2A8A">
        <w:rPr>
          <w:lang w:eastAsia="de-DE" w:bidi="ar-SA"/>
        </w:rPr>
        <w:fldChar w:fldCharType="end"/>
      </w:r>
      <w:r w:rsidR="00CA2A8A">
        <w:rPr>
          <w:lang w:eastAsia="de-DE" w:bidi="ar-SA"/>
        </w:rPr>
        <w:t>.</w:t>
      </w:r>
    </w:p>
    <w:p w:rsidR="00CA2A8A" w:rsidRDefault="00CA2A8A" w:rsidP="00896357">
      <w:pPr>
        <w:rPr>
          <w:lang w:eastAsia="de-DE" w:bidi="ar-SA"/>
        </w:rPr>
      </w:pPr>
      <w:r>
        <w:rPr>
          <w:noProof/>
          <w:lang w:eastAsia="de-DE" w:bidi="ar-SA"/>
        </w:rPr>
        <w:lastRenderedPageBreak/>
        <w:drawing>
          <wp:inline distT="0" distB="0" distL="0" distR="0">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rsidR="00CA2A8A" w:rsidRPr="00896357" w:rsidRDefault="00CA2A8A" w:rsidP="00CA2A8A">
      <w:pPr>
        <w:pStyle w:val="Beschriftung"/>
        <w:rPr>
          <w:lang w:eastAsia="de-DE" w:bidi="ar-SA"/>
        </w:rPr>
      </w:pPr>
      <w:bookmarkStart w:id="129" w:name="_Ref491677596"/>
      <w:bookmarkStart w:id="130" w:name="_Toc491787192"/>
      <w:r>
        <w:t xml:space="preserve">Abbildung </w:t>
      </w:r>
      <w:fldSimple w:instr=" SEQ Abbildung \* ARABIC ">
        <w:r w:rsidR="00C35030">
          <w:rPr>
            <w:noProof/>
          </w:rPr>
          <w:t>20</w:t>
        </w:r>
      </w:fldSimple>
      <w:bookmarkEnd w:id="129"/>
      <w:r>
        <w:t>: DevExpress Master-Detail via EntityFramework Element</w:t>
      </w:r>
      <w:bookmarkEnd w:id="130"/>
    </w:p>
    <w:p w:rsidR="00F645B1" w:rsidRDefault="00F645B1" w:rsidP="00F645B1">
      <w:pPr>
        <w:rPr>
          <w:b/>
          <w:lang w:eastAsia="de-DE" w:bidi="ar-SA"/>
        </w:rPr>
      </w:pPr>
      <w:r w:rsidRPr="00F645B1">
        <w:rPr>
          <w:b/>
          <w:lang w:eastAsia="de-DE" w:bidi="ar-SA"/>
        </w:rPr>
        <w:t>Model</w:t>
      </w:r>
    </w:p>
    <w:p w:rsidR="00AC6D93" w:rsidRDefault="003F4294" w:rsidP="003F4294">
      <w:pPr>
        <w:rPr>
          <w:lang w:eastAsia="de-DE" w:bidi="ar-SA"/>
        </w:rPr>
      </w:pPr>
      <w:r>
        <w:rPr>
          <w:lang w:eastAsia="de-DE" w:bidi="ar-SA"/>
        </w:rPr>
        <w:t xml:space="preserve">Im Model werden die Testresultate von der SoftwareVersionsDatabase ausgelesen. </w:t>
      </w:r>
      <w:r w:rsidR="00CA2A8A">
        <w:rPr>
          <w:lang w:eastAsia="de-DE" w:bidi="ar-SA"/>
        </w:rPr>
        <w:t xml:space="preserve">Andererseits soll eine Trennung der Datenbankklassen mit denen von </w:t>
      </w:r>
      <w:r w:rsidR="00E529A7">
        <w:rPr>
          <w:lang w:eastAsia="de-DE" w:bidi="ar-SA"/>
        </w:rPr>
        <w:t>d</w:t>
      </w:r>
      <w:r w:rsidR="00CA2A8A">
        <w:rPr>
          <w:lang w:eastAsia="de-DE" w:bidi="ar-SA"/>
        </w:rPr>
        <w:t xml:space="preserve">er </w:t>
      </w:r>
      <w:r w:rsidR="00E529A7">
        <w:rPr>
          <w:lang w:eastAsia="de-DE" w:bidi="ar-SA"/>
        </w:rPr>
        <w:t>Applikation</w:t>
      </w:r>
      <w:r w:rsidR="00CA2A8A">
        <w:rPr>
          <w:lang w:eastAsia="de-DE" w:bidi="ar-SA"/>
        </w:rPr>
        <w:t xml:space="preserve"> erreicht werde</w:t>
      </w:r>
      <w:r w:rsidR="00E529A7">
        <w:rPr>
          <w:lang w:eastAsia="de-DE" w:bidi="ar-SA"/>
        </w:rPr>
        <w:t>n</w:t>
      </w:r>
      <w:r w:rsidR="00CA2A8A">
        <w:rPr>
          <w:lang w:eastAsia="de-DE" w:bidi="ar-SA"/>
        </w:rPr>
        <w:t>.</w:t>
      </w:r>
      <w:r w:rsidR="00AC6D93">
        <w:rPr>
          <w:lang w:eastAsia="de-DE" w:bidi="ar-SA"/>
        </w:rPr>
        <w:t xml:space="preserve"> </w:t>
      </w:r>
    </w:p>
    <w:p w:rsidR="003F4294" w:rsidRDefault="00AC6D93" w:rsidP="003F4294">
      <w:pPr>
        <w:rPr>
          <w:lang w:eastAsia="de-DE" w:bidi="ar-SA"/>
        </w:rPr>
      </w:pPr>
      <w:r>
        <w:rPr>
          <w:lang w:eastAsia="de-DE" w:bidi="ar-SA"/>
        </w:rPr>
        <w:t xml:space="preserve">Der DatabaseAccessManager stellt eine Verbindung durch Übergabe des Verbindungsnamen mit dem vorher erstellten Datenbankkontext vom Entity Framework her, siehe </w:t>
      </w:r>
      <w:r>
        <w:rPr>
          <w:lang w:eastAsia="de-DE" w:bidi="ar-SA"/>
        </w:rPr>
        <w:fldChar w:fldCharType="begin"/>
      </w:r>
      <w:r>
        <w:rPr>
          <w:lang w:eastAsia="de-DE" w:bidi="ar-SA"/>
        </w:rPr>
        <w:instrText xml:space="preserve"> REF _Ref491679853 \h </w:instrText>
      </w:r>
      <w:r>
        <w:rPr>
          <w:lang w:eastAsia="de-DE" w:bidi="ar-SA"/>
        </w:rPr>
      </w:r>
      <w:r>
        <w:rPr>
          <w:lang w:eastAsia="de-DE" w:bidi="ar-SA"/>
        </w:rPr>
        <w:fldChar w:fldCharType="separate"/>
      </w:r>
      <w:r>
        <w:t xml:space="preserve">Abbildung </w:t>
      </w:r>
      <w:r>
        <w:rPr>
          <w:noProof/>
        </w:rPr>
        <w:t>21</w:t>
      </w:r>
      <w:r>
        <w:rPr>
          <w:lang w:eastAsia="de-DE" w:bidi="ar-SA"/>
        </w:rPr>
        <w:fldChar w:fldCharType="end"/>
      </w:r>
      <w:r>
        <w:rPr>
          <w:lang w:eastAsia="de-DE" w:bidi="ar-SA"/>
        </w:rPr>
        <w:t>.</w:t>
      </w:r>
    </w:p>
    <w:p w:rsidR="003F4294" w:rsidRDefault="00E529A7" w:rsidP="003F4294">
      <w:pPr>
        <w:rPr>
          <w:lang w:eastAsia="de-DE" w:bidi="ar-SA"/>
        </w:rPr>
      </w:pPr>
      <w:r>
        <w:rPr>
          <w:noProof/>
          <w:lang w:eastAsia="de-DE" w:bidi="ar-SA"/>
        </w:rPr>
        <w:drawing>
          <wp:inline distT="0" distB="0" distL="0" distR="0">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rsidR="00CA2A8A" w:rsidRDefault="00CA2A8A" w:rsidP="00CA2A8A">
      <w:pPr>
        <w:pStyle w:val="Beschriftung"/>
      </w:pPr>
      <w:bookmarkStart w:id="131" w:name="_Ref491679853"/>
      <w:bookmarkStart w:id="132" w:name="_Toc491787193"/>
      <w:r>
        <w:t xml:space="preserve">Abbildung </w:t>
      </w:r>
      <w:fldSimple w:instr=" SEQ Abbildung \* ARABIC ">
        <w:r w:rsidR="00C35030">
          <w:rPr>
            <w:noProof/>
          </w:rPr>
          <w:t>21</w:t>
        </w:r>
      </w:fldSimple>
      <w:bookmarkEnd w:id="131"/>
      <w:r w:rsidR="00E529A7">
        <w:t xml:space="preserve">: </w:t>
      </w:r>
      <w:r>
        <w:t>Model ETIC2</w:t>
      </w:r>
      <w:r w:rsidR="00E529A7">
        <w:t xml:space="preserve"> in UML</w:t>
      </w:r>
      <w:bookmarkEnd w:id="132"/>
    </w:p>
    <w:p w:rsidR="00AC6D93" w:rsidRDefault="00F701D1" w:rsidP="00AC6D93">
      <w:r>
        <w:t>Die DatabaseConnectionSettings Klasse wird erstellt um der Datenbankversion eine Nummer zu geben, welche später für die Überprüfung dient ob die Applikationsversion mit der Datenbankversion überein stimmt. Weiter sind Klassen (InitialStateFirmware, ValveHardware, TestCollectionResult, TestResult, TestErrorMessage) erstellt worden um die Daten aus der Datenbank abzuholen und diese in verwendbare Daten für die Applikation umzuwandeln. Das heisst</w:t>
      </w:r>
      <w:r w:rsidR="00AB22A5">
        <w:t>, dass die Referenzen ersetzt we</w:t>
      </w:r>
      <w:r>
        <w:t xml:space="preserve">rden mit den </w:t>
      </w:r>
      <w:r w:rsidR="00AB22A5">
        <w:t>realen Datenwerten</w:t>
      </w:r>
      <w:r>
        <w:t xml:space="preserve">. Dazu wurden die Klassen </w:t>
      </w:r>
      <w:r w:rsidR="00AB22A5">
        <w:t>für die</w:t>
      </w:r>
      <w:r>
        <w:t xml:space="preserve"> Applikation in einem eigenen Namesp</w:t>
      </w:r>
      <w:r w:rsidR="00AB22A5">
        <w:t>ace definiert</w:t>
      </w:r>
      <w:r>
        <w:t>.</w:t>
      </w:r>
    </w:p>
    <w:p w:rsidR="00AB22A5" w:rsidRPr="00AC6D93" w:rsidRDefault="00AB22A5" w:rsidP="00AC6D93">
      <w:r>
        <w:t>Das ETIC2Model beinhaltet alle Datenbankobjekte, welche vom DatabaseAccessManager ableiten. Diese werden später im ViewModel angeprochen um die Daten auszulesen. Weiter besitzt das ETIC2Model auch eine Funktion um die Datenbankverbindung mit allen Datenbankklassen herzustellen. Da diese in der Applikation geändert werde kann.</w:t>
      </w:r>
    </w:p>
    <w:p w:rsidR="00F645B1" w:rsidRDefault="00F645B1" w:rsidP="00F645B1">
      <w:pPr>
        <w:rPr>
          <w:b/>
          <w:lang w:eastAsia="de-DE" w:bidi="ar-SA"/>
        </w:rPr>
      </w:pPr>
      <w:r>
        <w:rPr>
          <w:b/>
          <w:lang w:eastAsia="de-DE" w:bidi="ar-SA"/>
        </w:rPr>
        <w:t>ViewModel</w:t>
      </w:r>
    </w:p>
    <w:p w:rsidR="00B4358A" w:rsidRDefault="002D2D47" w:rsidP="002D2D47">
      <w:pPr>
        <w:rPr>
          <w:lang w:eastAsia="de-DE" w:bidi="ar-SA"/>
        </w:rPr>
      </w:pPr>
      <w:r>
        <w:rPr>
          <w:lang w:eastAsia="de-DE" w:bidi="ar-SA"/>
        </w:rPr>
        <w:t xml:space="preserve">Um das Master-Detail </w:t>
      </w:r>
      <w:r w:rsidR="00702865">
        <w:rPr>
          <w:lang w:eastAsia="de-DE" w:bidi="ar-SA"/>
        </w:rPr>
        <w:t xml:space="preserve">Element umsetzen zu können müssen die Daten der einzelnen Werte zusammengefasst werden. Weiter müssen die darunter gelegenen Ebene in der oberen in einer Liste eingetragen werden. Das wird im InitialStateFirmwareViewModel Klasse gezeigt, welche die oberste Ebene der Firmware Ansicht darstellt, siehe </w:t>
      </w:r>
      <w:r w:rsidR="00702865">
        <w:rPr>
          <w:lang w:eastAsia="de-DE" w:bidi="ar-SA"/>
        </w:rPr>
        <w:fldChar w:fldCharType="begin"/>
      </w:r>
      <w:r w:rsidR="00702865">
        <w:rPr>
          <w:lang w:eastAsia="de-DE" w:bidi="ar-SA"/>
        </w:rPr>
        <w:instrText xml:space="preserve"> REF _Ref491682475 \h </w:instrText>
      </w:r>
      <w:r w:rsidR="00702865">
        <w:rPr>
          <w:lang w:eastAsia="de-DE" w:bidi="ar-SA"/>
        </w:rPr>
      </w:r>
      <w:r w:rsidR="00702865">
        <w:rPr>
          <w:lang w:eastAsia="de-DE" w:bidi="ar-SA"/>
        </w:rPr>
        <w:fldChar w:fldCharType="separate"/>
      </w:r>
      <w:r w:rsidR="00702865">
        <w:t xml:space="preserve">Abbildung </w:t>
      </w:r>
      <w:r w:rsidR="00702865">
        <w:rPr>
          <w:noProof/>
        </w:rPr>
        <w:t>22</w:t>
      </w:r>
      <w:r w:rsidR="00702865">
        <w:rPr>
          <w:lang w:eastAsia="de-DE" w:bidi="ar-SA"/>
        </w:rPr>
        <w:fldChar w:fldCharType="end"/>
      </w:r>
      <w:r w:rsidR="00702865">
        <w:rPr>
          <w:lang w:eastAsia="de-DE" w:bidi="ar-SA"/>
        </w:rPr>
        <w:t xml:space="preserve">. </w:t>
      </w:r>
    </w:p>
    <w:p w:rsidR="00B4358A" w:rsidRDefault="00B4358A" w:rsidP="002D2D47">
      <w:pPr>
        <w:rPr>
          <w:lang w:eastAsia="de-DE" w:bidi="ar-SA"/>
        </w:rPr>
      </w:pPr>
      <w:r>
        <w:rPr>
          <w:noProof/>
          <w:lang w:eastAsia="de-DE" w:bidi="ar-SA"/>
        </w:rPr>
        <w:lastRenderedPageBreak/>
        <w:drawing>
          <wp:inline distT="0" distB="0" distL="0" distR="0" wp14:anchorId="30CF367E" wp14:editId="186A3C9E">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rsidR="00B4358A" w:rsidRPr="00B4358A" w:rsidRDefault="00B4358A" w:rsidP="00B4358A">
      <w:pPr>
        <w:pStyle w:val="Beschriftung"/>
        <w:rPr>
          <w:b w:val="0"/>
          <w:lang w:eastAsia="de-DE" w:bidi="ar-SA"/>
        </w:rPr>
      </w:pPr>
      <w:bookmarkStart w:id="133" w:name="_Ref491682475"/>
      <w:bookmarkStart w:id="134" w:name="_Toc491787194"/>
      <w:r>
        <w:t xml:space="preserve">Abbildung </w:t>
      </w:r>
      <w:fldSimple w:instr=" SEQ Abbildung \* ARABIC ">
        <w:r w:rsidR="00C35030">
          <w:rPr>
            <w:noProof/>
          </w:rPr>
          <w:t>22</w:t>
        </w:r>
      </w:fldSimple>
      <w:bookmarkEnd w:id="133"/>
      <w:r>
        <w:t xml:space="preserve"> ViewModel ETIC2 in UML</w:t>
      </w:r>
      <w:bookmarkEnd w:id="134"/>
    </w:p>
    <w:p w:rsidR="00702865" w:rsidRDefault="00702865" w:rsidP="002D2D47">
      <w:pPr>
        <w:rPr>
          <w:lang w:eastAsia="de-DE" w:bidi="ar-SA"/>
        </w:rPr>
      </w:pPr>
      <w:r>
        <w:rPr>
          <w:lang w:eastAsia="de-DE" w:bidi="ar-SA"/>
        </w:rPr>
        <w:t xml:space="preserve">In der unteren Ebene werden die Informationen der Test Kollektion sowie der verwendeten Test Hardware aufgelistet. Weiter geht es mit den einzelnen Test Resultaten und den Fehlermeldungen. Die gesamten Daten ist in der FirmwareDatabaseDataGridViewModel hinterlegt. Es gibt noch zwei weitere, einerseits wird die Hardware Auflistung nach dem gleichen System entwickelt. Anderseits gibt es noch eine Ansicht der Fehler, welche nicht in Ebenen aufgeteilt ist. Der Verwendungszweck wird anschliessend im Unterpunkt View erklärt. </w:t>
      </w:r>
      <w:r w:rsidR="00B4358A">
        <w:rPr>
          <w:lang w:eastAsia="de-DE" w:bidi="ar-SA"/>
        </w:rPr>
        <w:t xml:space="preserve">In Zukunft werden die Ansichten noch erweitert mit derBuglist, um die Fehler im ETIC2 bearbeiten zu können, siehe Kapitel </w:t>
      </w:r>
      <w:r w:rsidR="00B4358A">
        <w:rPr>
          <w:lang w:eastAsia="de-DE" w:bidi="ar-SA"/>
        </w:rPr>
        <w:fldChar w:fldCharType="begin"/>
      </w:r>
      <w:r w:rsidR="00B4358A">
        <w:rPr>
          <w:lang w:eastAsia="de-DE" w:bidi="ar-SA"/>
        </w:rPr>
        <w:instrText xml:space="preserve"> REF _Ref491683209 \r \h </w:instrText>
      </w:r>
      <w:r w:rsidR="00B4358A">
        <w:rPr>
          <w:lang w:eastAsia="de-DE" w:bidi="ar-SA"/>
        </w:rPr>
      </w:r>
      <w:r w:rsidR="00B4358A">
        <w:rPr>
          <w:lang w:eastAsia="de-DE" w:bidi="ar-SA"/>
        </w:rPr>
        <w:fldChar w:fldCharType="separate"/>
      </w:r>
      <w:r w:rsidR="00B4358A">
        <w:rPr>
          <w:lang w:eastAsia="de-DE" w:bidi="ar-SA"/>
        </w:rPr>
        <w:t>8.2</w:t>
      </w:r>
      <w:r w:rsidR="00B4358A">
        <w:rPr>
          <w:lang w:eastAsia="de-DE" w:bidi="ar-SA"/>
        </w:rPr>
        <w:fldChar w:fldCharType="end"/>
      </w:r>
      <w:r w:rsidR="00B4358A">
        <w:rPr>
          <w:lang w:eastAsia="de-DE" w:bidi="ar-SA"/>
        </w:rPr>
        <w:t xml:space="preserve">. </w:t>
      </w:r>
      <w:r>
        <w:rPr>
          <w:lang w:eastAsia="de-DE" w:bidi="ar-SA"/>
        </w:rPr>
        <w:t>Diese einzelnen Ansichten werden i</w:t>
      </w:r>
      <w:r w:rsidR="00B4358A">
        <w:rPr>
          <w:lang w:eastAsia="de-DE" w:bidi="ar-SA"/>
        </w:rPr>
        <w:t>m WorkspaceViewModel verwendet, wobei nur eine aktiv sein kann. Das WorkspaceViewModel wird im MainWindowViewModel erzeugt. Welches noch weitere ViewModels für das Menu sowie der StatusBar besitzt.</w:t>
      </w:r>
    </w:p>
    <w:p w:rsidR="0018745B" w:rsidRDefault="0018745B" w:rsidP="002D2D47">
      <w:pPr>
        <w:rPr>
          <w:lang w:eastAsia="de-DE" w:bidi="ar-SA"/>
        </w:rPr>
      </w:pPr>
      <w:r>
        <w:rPr>
          <w:lang w:eastAsia="de-DE" w:bidi="ar-SA"/>
        </w:rPr>
        <w:t>Alle ViewModel Klassen leiten von der BasisViewModel Klasse ab. Diese Klasse ihrerseits von INotifyPropertyChanged ableitet, welche benötigt wird um Änderungen einer Geschäftsobjekteigenschaft an ein gebundenes Steuerelement mitzuteilen. Weiter besitzt das BasisViewModel virtuelle Methoden (Init, SubscribeEvent</w:t>
      </w:r>
      <w:r w:rsidR="007C5C26">
        <w:rPr>
          <w:lang w:eastAsia="de-DE" w:bidi="ar-SA"/>
        </w:rPr>
        <w:t>s, UnsubscribeEvents</w:t>
      </w:r>
      <w:r>
        <w:rPr>
          <w:lang w:eastAsia="de-DE" w:bidi="ar-SA"/>
        </w:rPr>
        <w:t>)</w:t>
      </w:r>
      <w:r w:rsidR="007C5C26">
        <w:rPr>
          <w:lang w:eastAsia="de-DE" w:bidi="ar-SA"/>
        </w:rPr>
        <w:t xml:space="preserve"> um diese in den ViewModels zu überschreiben. Weiter besitzt die Klasse Events um ein Dialog zu öffnen oder den Benutzer über Auffälligkeiten oder Fehler zu informieren.</w:t>
      </w:r>
    </w:p>
    <w:p w:rsidR="00F645B1" w:rsidRDefault="00F645B1" w:rsidP="00F645B1">
      <w:pPr>
        <w:rPr>
          <w:b/>
          <w:lang w:eastAsia="de-DE" w:bidi="ar-SA"/>
        </w:rPr>
      </w:pPr>
      <w:r>
        <w:rPr>
          <w:b/>
          <w:lang w:eastAsia="de-DE" w:bidi="ar-SA"/>
        </w:rPr>
        <w:t>View</w:t>
      </w:r>
    </w:p>
    <w:p w:rsidR="00A27963" w:rsidRDefault="00A27963" w:rsidP="00F645B1">
      <w:pPr>
        <w:rPr>
          <w:b/>
          <w:lang w:eastAsia="de-DE" w:bidi="ar-SA"/>
        </w:rPr>
      </w:pPr>
      <w:r>
        <w:rPr>
          <w:lang w:eastAsia="de-DE" w:bidi="ar-SA"/>
        </w:rPr>
        <w:t xml:space="preserve">Die Ansicht des TTIC2 ist in 4 Module unterteilt, siehe </w:t>
      </w:r>
      <w:r>
        <w:rPr>
          <w:lang w:eastAsia="de-DE" w:bidi="ar-SA"/>
        </w:rPr>
        <w:fldChar w:fldCharType="begin"/>
      </w:r>
      <w:r>
        <w:rPr>
          <w:lang w:eastAsia="de-DE" w:bidi="ar-SA"/>
        </w:rPr>
        <w:instrText xml:space="preserve"> REF _Ref491704038 \h </w:instrText>
      </w:r>
      <w:r>
        <w:rPr>
          <w:lang w:eastAsia="de-DE" w:bidi="ar-SA"/>
        </w:rPr>
      </w:r>
      <w:r>
        <w:rPr>
          <w:lang w:eastAsia="de-DE" w:bidi="ar-SA"/>
        </w:rPr>
        <w:fldChar w:fldCharType="separate"/>
      </w:r>
      <w:r>
        <w:t xml:space="preserve">Abbildung </w:t>
      </w:r>
      <w:r>
        <w:rPr>
          <w:noProof/>
        </w:rPr>
        <w:t>23</w:t>
      </w:r>
      <w:r>
        <w:rPr>
          <w:lang w:eastAsia="de-DE" w:bidi="ar-SA"/>
        </w:rPr>
        <w:fldChar w:fldCharType="end"/>
      </w:r>
      <w:r>
        <w:rPr>
          <w:lang w:eastAsia="de-DE" w:bidi="ar-SA"/>
        </w:rPr>
        <w:t>.</w:t>
      </w:r>
    </w:p>
    <w:p w:rsidR="00A27963" w:rsidRDefault="00543B61" w:rsidP="00F645B1">
      <w:pPr>
        <w:rPr>
          <w:lang w:eastAsia="de-DE" w:bidi="ar-SA"/>
        </w:rPr>
      </w:pPr>
      <w:r>
        <w:rPr>
          <w:noProof/>
          <w:lang w:eastAsia="de-DE" w:bidi="ar-SA"/>
        </w:rPr>
        <w:drawing>
          <wp:inline distT="0" distB="0" distL="0" distR="0">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rsidR="00A27963" w:rsidRDefault="00A27963" w:rsidP="00A27963">
      <w:pPr>
        <w:pStyle w:val="Beschriftung"/>
        <w:rPr>
          <w:lang w:eastAsia="de-DE" w:bidi="ar-SA"/>
        </w:rPr>
      </w:pPr>
      <w:bookmarkStart w:id="135" w:name="_Ref491704038"/>
      <w:bookmarkStart w:id="136" w:name="_Toc491787195"/>
      <w:r>
        <w:lastRenderedPageBreak/>
        <w:t xml:space="preserve">Abbildung </w:t>
      </w:r>
      <w:fldSimple w:instr=" SEQ Abbildung \* ARABIC ">
        <w:r w:rsidR="00C35030">
          <w:rPr>
            <w:noProof/>
          </w:rPr>
          <w:t>23</w:t>
        </w:r>
      </w:fldSimple>
      <w:bookmarkEnd w:id="135"/>
      <w:r>
        <w:t>: View ETIC2</w:t>
      </w:r>
      <w:bookmarkEnd w:id="136"/>
    </w:p>
    <w:p w:rsidR="006D2B9F" w:rsidRDefault="00A27963" w:rsidP="00F645B1">
      <w:pPr>
        <w:rPr>
          <w:lang w:eastAsia="de-DE" w:bidi="ar-SA"/>
        </w:rPr>
      </w:pPr>
      <w:r>
        <w:rPr>
          <w:lang w:eastAsia="de-DE" w:bidi="ar-SA"/>
        </w:rPr>
        <w:t xml:space="preserve">Das Workspace umfasst die ganze Ansicht. Darin befindet sich im oberen Bereich das Menu. In welchem die Datenbankeinstellungen geändert werden können. Zusätzlich können weitere Informationen über die Applikation abgefragt werden sowie die Applikation beenden. </w:t>
      </w:r>
    </w:p>
    <w:p w:rsidR="00256068" w:rsidRDefault="00A27963" w:rsidP="00F645B1">
      <w:pPr>
        <w:rPr>
          <w:lang w:eastAsia="de-DE" w:bidi="ar-SA"/>
        </w:rPr>
      </w:pPr>
      <w:r>
        <w:rPr>
          <w:lang w:eastAsia="de-DE" w:bidi="ar-SA"/>
        </w:rPr>
        <w:t>Unterhalb dem Menu kann der Benutzer mit Hilfe eines Auswahlfeldes bestimmen, welche Ansicht des DataGrids er gerne haben möchte. Dabei kann er zwischen Firmware, Hardware und Error selektionieren. Wählt er z.B. Firmware aus, so wird in der ersten Ebene der Grundzustand der Firmwaren aufgelistet. Die Ansicht umfasst 4 Ebenen bis in der untersten die einzelnen Fehlermeldungen aufgelistet werden. In der Implementierungsphase fiel auf, dass das Master-Detail Element von DevExpress Einschränkungen bezüglich des Suchpanels hat. Nämlich kann nur über die erste Eben</w:t>
      </w:r>
      <w:r w:rsidR="00561A54">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als Einschränkung kommt, dass nur noch 2 Ebene mit dem Master-Detail Element möglich ist. Um die Suche auch über 4 Ebenen zu ermöglichen müsste zwangsweise einen eigenen Filter implementiert werden und auch die entsprechenden Ebenen müssten aufgeklappt werden. Dieser Ansatz ist aus Zeitgründen nicht weiter verfolgt worden. Fazit, das Master-Detail bietet nur eine Suche in der ersten Ebene an was schlussendlich zur Lösung führte. So muss zwangsweise in der ersten Ebene die Fehlermeldungen aufgelistet werden. Die Suche nach den Fehlermeldungen wird gebraucht, wenn bei der Auswertung ausfällt das ein Fehler aufgetreten ist. Anschliessend möchte man herausfinden, ob dieser schon einmal aufgetreten ist. Wenn dieser öfters aufgetreten ist, möchte man eine Systematik des Fehlers herausfinden hinsichtlich der verwendeten Hardware oder auch der Software. </w:t>
      </w:r>
      <w:r w:rsidR="003A36F3">
        <w:rPr>
          <w:lang w:eastAsia="de-DE" w:bidi="ar-SA"/>
        </w:rPr>
        <w:t>Dies liefert also neben der Anforderung die Fehlermeldungen in die erste Ebene zu nehmen auch noch, dass zusätzlich Hardware und Firmware Informationen in dieser aufgelistet werden. Dies wurde schlussendlich auch unter diese</w:t>
      </w:r>
      <w:r w:rsidR="009B1131">
        <w:rPr>
          <w:lang w:eastAsia="de-DE" w:bidi="ar-SA"/>
        </w:rPr>
        <w:t xml:space="preserve">r Ansicht umgesetzt, in der </w:t>
      </w:r>
      <w:r w:rsidR="009B1131">
        <w:rPr>
          <w:lang w:eastAsia="de-DE" w:bidi="ar-SA"/>
        </w:rPr>
        <w:fldChar w:fldCharType="begin"/>
      </w:r>
      <w:r w:rsidR="009B1131">
        <w:rPr>
          <w:lang w:eastAsia="de-DE" w:bidi="ar-SA"/>
        </w:rPr>
        <w:instrText xml:space="preserve"> REF _Ref491708457 \h </w:instrText>
      </w:r>
      <w:r w:rsidR="009B1131">
        <w:rPr>
          <w:lang w:eastAsia="de-DE" w:bidi="ar-SA"/>
        </w:rPr>
      </w:r>
      <w:r w:rsidR="009B1131">
        <w:rPr>
          <w:lang w:eastAsia="de-DE" w:bidi="ar-SA"/>
        </w:rPr>
        <w:fldChar w:fldCharType="separate"/>
      </w:r>
      <w:r w:rsidR="009B1131">
        <w:t xml:space="preserve">Tabelle </w:t>
      </w:r>
      <w:r w:rsidR="009B1131">
        <w:rPr>
          <w:noProof/>
        </w:rPr>
        <w:t>4</w:t>
      </w:r>
      <w:r w:rsidR="009B1131">
        <w:rPr>
          <w:lang w:eastAsia="de-DE" w:bidi="ar-SA"/>
        </w:rPr>
        <w:fldChar w:fldCharType="end"/>
      </w:r>
      <w:r w:rsidR="009B1131">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Tr="007354AC">
        <w:tc>
          <w:tcPr>
            <w:tcW w:w="4605" w:type="dxa"/>
          </w:tcPr>
          <w:p w:rsidR="007354AC" w:rsidRDefault="007354AC" w:rsidP="00F645B1">
            <w:pPr>
              <w:rPr>
                <w:lang w:eastAsia="de-DE" w:bidi="ar-SA"/>
              </w:rPr>
            </w:pPr>
            <w:r>
              <w:rPr>
                <w:lang w:eastAsia="de-DE" w:bidi="ar-SA"/>
              </w:rPr>
              <w:t>Lösungsvorschlag</w:t>
            </w:r>
          </w:p>
        </w:tc>
        <w:tc>
          <w:tcPr>
            <w:tcW w:w="4605" w:type="dxa"/>
          </w:tcPr>
          <w:p w:rsidR="007354AC" w:rsidRDefault="009B1131" w:rsidP="00F645B1">
            <w:pPr>
              <w:rPr>
                <w:lang w:eastAsia="de-DE" w:bidi="ar-SA"/>
              </w:rPr>
            </w:pPr>
            <w:r>
              <w:rPr>
                <w:lang w:eastAsia="de-DE" w:bidi="ar-SA"/>
              </w:rPr>
              <w:t>Einschränkung</w:t>
            </w:r>
          </w:p>
        </w:tc>
      </w:tr>
      <w:tr w:rsidR="007354AC" w:rsidTr="007354AC">
        <w:tc>
          <w:tcPr>
            <w:tcW w:w="4605" w:type="dxa"/>
          </w:tcPr>
          <w:p w:rsidR="007354AC" w:rsidRDefault="007354AC" w:rsidP="00F645B1">
            <w:pPr>
              <w:rPr>
                <w:lang w:eastAsia="de-DE" w:bidi="ar-SA"/>
              </w:rPr>
            </w:pPr>
            <w:r>
              <w:rPr>
                <w:lang w:eastAsia="de-DE" w:bidi="ar-SA"/>
              </w:rPr>
              <w:t xml:space="preserve">Detail-View </w:t>
            </w:r>
            <w:r w:rsidR="009B1131">
              <w:rPr>
                <w:lang w:eastAsia="de-DE" w:bidi="ar-SA"/>
              </w:rPr>
              <w:t>über vier</w:t>
            </w:r>
            <w:r>
              <w:rPr>
                <w:lang w:eastAsia="de-DE" w:bidi="ar-SA"/>
              </w:rPr>
              <w:t xml:space="preserve"> Ebenen</w:t>
            </w:r>
          </w:p>
        </w:tc>
        <w:tc>
          <w:tcPr>
            <w:tcW w:w="4605" w:type="dxa"/>
          </w:tcPr>
          <w:p w:rsidR="007354AC" w:rsidRDefault="007354AC" w:rsidP="00F645B1">
            <w:pPr>
              <w:rPr>
                <w:lang w:eastAsia="de-DE" w:bidi="ar-SA"/>
              </w:rPr>
            </w:pPr>
            <w:r>
              <w:rPr>
                <w:lang w:eastAsia="de-DE" w:bidi="ar-SA"/>
              </w:rPr>
              <w:t>Suchfeld nur über erste Ebene</w:t>
            </w:r>
          </w:p>
        </w:tc>
      </w:tr>
      <w:tr w:rsidR="007354AC" w:rsidTr="007354AC">
        <w:tc>
          <w:tcPr>
            <w:tcW w:w="4605" w:type="dxa"/>
          </w:tcPr>
          <w:p w:rsidR="007354AC" w:rsidRDefault="007354AC" w:rsidP="00F645B1">
            <w:pPr>
              <w:rPr>
                <w:lang w:eastAsia="de-DE" w:bidi="ar-SA"/>
              </w:rPr>
            </w:pPr>
            <w:r>
              <w:rPr>
                <w:lang w:eastAsia="de-DE" w:bidi="ar-SA"/>
              </w:rPr>
              <w:t>Detail-View mit Workaround Ansatz DevExpress (DevExpress, 2016)</w:t>
            </w:r>
          </w:p>
        </w:tc>
        <w:tc>
          <w:tcPr>
            <w:tcW w:w="4605" w:type="dxa"/>
          </w:tcPr>
          <w:p w:rsidR="007354AC" w:rsidRDefault="007354AC" w:rsidP="00F645B1">
            <w:pPr>
              <w:rPr>
                <w:lang w:eastAsia="de-DE" w:bidi="ar-SA"/>
              </w:rPr>
            </w:pPr>
            <w:r>
              <w:rPr>
                <w:lang w:eastAsia="de-DE" w:bidi="ar-SA"/>
              </w:rPr>
              <w:t>Detail-View nur über zwei Ebenen</w:t>
            </w:r>
          </w:p>
        </w:tc>
      </w:tr>
      <w:tr w:rsidR="007354AC" w:rsidTr="007354AC">
        <w:tc>
          <w:tcPr>
            <w:tcW w:w="4605" w:type="dxa"/>
          </w:tcPr>
          <w:p w:rsidR="007354AC" w:rsidRDefault="009B1131" w:rsidP="00F645B1">
            <w:pPr>
              <w:rPr>
                <w:lang w:eastAsia="de-DE" w:bidi="ar-SA"/>
              </w:rPr>
            </w:pPr>
            <w:r>
              <w:rPr>
                <w:lang w:eastAsia="de-DE" w:bidi="ar-SA"/>
              </w:rPr>
              <w:t>Detail-View über vier Ebenen mit eigenem Filter</w:t>
            </w:r>
          </w:p>
        </w:tc>
        <w:tc>
          <w:tcPr>
            <w:tcW w:w="4605" w:type="dxa"/>
          </w:tcPr>
          <w:p w:rsidR="007354AC" w:rsidRDefault="009B1131" w:rsidP="00F645B1">
            <w:pPr>
              <w:rPr>
                <w:lang w:eastAsia="de-DE" w:bidi="ar-SA"/>
              </w:rPr>
            </w:pPr>
            <w:r>
              <w:rPr>
                <w:lang w:eastAsia="de-DE" w:bidi="ar-SA"/>
              </w:rPr>
              <w:t>Nicht innerhalb geeigneter Zeit implementierbar</w:t>
            </w:r>
          </w:p>
        </w:tc>
      </w:tr>
      <w:tr w:rsidR="007354AC" w:rsidTr="007354AC">
        <w:tc>
          <w:tcPr>
            <w:tcW w:w="4605" w:type="dxa"/>
          </w:tcPr>
          <w:p w:rsidR="007354AC" w:rsidRDefault="009B1131" w:rsidP="00F645B1">
            <w:pPr>
              <w:rPr>
                <w:lang w:eastAsia="de-DE" w:bidi="ar-SA"/>
              </w:rPr>
            </w:pPr>
            <w:r>
              <w:rPr>
                <w:lang w:eastAsia="de-DE" w:bidi="ar-SA"/>
              </w:rPr>
              <w:t>Detail-View mit einer Ebene</w:t>
            </w:r>
          </w:p>
        </w:tc>
        <w:tc>
          <w:tcPr>
            <w:tcW w:w="4605" w:type="dxa"/>
          </w:tcPr>
          <w:p w:rsidR="007354AC" w:rsidRDefault="009B1131" w:rsidP="00F645B1">
            <w:pPr>
              <w:rPr>
                <w:lang w:eastAsia="de-DE" w:bidi="ar-SA"/>
              </w:rPr>
            </w:pPr>
            <w:r>
              <w:rPr>
                <w:lang w:eastAsia="de-DE" w:bidi="ar-SA"/>
              </w:rPr>
              <w:t>Keine Einteilung der Daten mehr möglich</w:t>
            </w:r>
          </w:p>
        </w:tc>
      </w:tr>
    </w:tbl>
    <w:p w:rsidR="00256068" w:rsidRDefault="009B1131" w:rsidP="009B1131">
      <w:pPr>
        <w:pStyle w:val="Beschriftung"/>
        <w:rPr>
          <w:lang w:eastAsia="de-DE" w:bidi="ar-SA"/>
        </w:rPr>
      </w:pPr>
      <w:bookmarkStart w:id="137" w:name="_Ref491708457"/>
      <w:bookmarkStart w:id="138" w:name="_Toc491787208"/>
      <w:r>
        <w:t xml:space="preserve">Tabelle </w:t>
      </w:r>
      <w:fldSimple w:instr=" SEQ Tabelle \* ARABIC ">
        <w:r>
          <w:rPr>
            <w:noProof/>
          </w:rPr>
          <w:t>4</w:t>
        </w:r>
      </w:fldSimple>
      <w:bookmarkEnd w:id="137"/>
      <w:r>
        <w:t>: Lösungsvorschläge Suche nach Fehlermeldung in ETIC2</w:t>
      </w:r>
      <w:bookmarkEnd w:id="138"/>
    </w:p>
    <w:p w:rsidR="00B4358A" w:rsidRDefault="003A36F3" w:rsidP="00F645B1">
      <w:pPr>
        <w:rPr>
          <w:lang w:eastAsia="de-DE" w:bidi="ar-SA"/>
        </w:rPr>
      </w:pPr>
      <w:r>
        <w:rPr>
          <w:lang w:eastAsia="de-DE" w:bidi="ar-SA"/>
        </w:rPr>
        <w:t>Die letzte Ansicht, der Hardware, ist das Konzept mit den 4 Ebenen gleich wie bei der Firmware Ansicht. Der einzige Unterschied liegt darin, dass bei der Hardware Ansicht die erste Ebene von der Hardware eingenommen wird und die Informationen bezüglich der verwendeten Firmwaren wird in der zweite Ebene aufgelistet.</w:t>
      </w:r>
      <w:r w:rsidR="006D2B9F">
        <w:rPr>
          <w:lang w:eastAsia="de-DE" w:bidi="ar-SA"/>
        </w:rPr>
        <w:t xml:space="preserve"> Alle drei Ebenen können mit einem Refresh Knopf upgedatet werden. </w:t>
      </w:r>
      <w:r w:rsidR="005C4AA9">
        <w:rPr>
          <w:lang w:eastAsia="de-DE" w:bidi="ar-SA"/>
        </w:rPr>
        <w:t>Dabei werden alle Daten neu aus der Datenbank ausgelesen und in die Ansicht eingefügt.</w:t>
      </w:r>
    </w:p>
    <w:p w:rsidR="003A36F3" w:rsidRPr="00B4358A" w:rsidRDefault="003A36F3" w:rsidP="00F645B1">
      <w:pPr>
        <w:rPr>
          <w:lang w:eastAsia="de-DE" w:bidi="ar-SA"/>
        </w:rPr>
      </w:pPr>
      <w:r>
        <w:rPr>
          <w:lang w:eastAsia="de-DE" w:bidi="ar-SA"/>
        </w:rPr>
        <w:t>Unterhalb dieser DataGrid Ansicht befindet sich die Datenbank Statuszeile. Diese liefert den aktuellen Datenbanknamen der Verbindung sowie ihren Status.</w:t>
      </w:r>
    </w:p>
    <w:p w:rsidR="000062EE" w:rsidRDefault="000062EE" w:rsidP="00986E5B">
      <w:pPr>
        <w:pStyle w:val="berschrift3"/>
      </w:pPr>
      <w:bookmarkStart w:id="139" w:name="_Toc491525558"/>
      <w:r>
        <w:lastRenderedPageBreak/>
        <w:t>Ausgabe Bericht</w:t>
      </w:r>
      <w:bookmarkEnd w:id="139"/>
    </w:p>
    <w:p w:rsidR="0086145C" w:rsidRDefault="0086145C" w:rsidP="0086145C">
      <w:pPr>
        <w:pStyle w:val="berschrift4"/>
      </w:pPr>
      <w:r>
        <w:t>Entwurf</w:t>
      </w:r>
    </w:p>
    <w:p w:rsidR="009B1131" w:rsidRPr="009B1131" w:rsidRDefault="009B1131" w:rsidP="009B1131">
      <w:pPr>
        <w:rPr>
          <w:lang w:eastAsia="de-DE" w:bidi="ar-SA"/>
        </w:rPr>
      </w:pPr>
      <w:r>
        <w:rPr>
          <w:lang w:eastAsia="de-DE" w:bidi="ar-SA"/>
        </w:rPr>
        <w:t>Für die interne Analyse sowie die Auszeichnung gegenüber dem Kunden in Bezug auf die Software Qualität, ist eines der wichtigsten Ziele des ETIC2, auf Knopfdruck einen Report der Tes</w:t>
      </w:r>
      <w:r w:rsidR="006D2B9F">
        <w:rPr>
          <w:lang w:eastAsia="de-DE" w:bidi="ar-SA"/>
        </w:rPr>
        <w:t>tresultate erstellen zu können. Weiter als eine nützliche Funktion wird das Drucken der Testansicht erachtet.</w:t>
      </w:r>
    </w:p>
    <w:p w:rsidR="0086145C" w:rsidRDefault="0086145C" w:rsidP="0086145C">
      <w:pPr>
        <w:pStyle w:val="berschrift4"/>
      </w:pPr>
      <w:r>
        <w:t>Implementierung</w:t>
      </w:r>
    </w:p>
    <w:p w:rsidR="005C5A02" w:rsidRDefault="005C4AA9" w:rsidP="006D2B9F">
      <w:pPr>
        <w:rPr>
          <w:lang w:eastAsia="de-DE" w:bidi="ar-SA"/>
        </w:rPr>
      </w:pPr>
      <w:r>
        <w:rPr>
          <w:lang w:eastAsia="de-DE" w:bidi="ar-SA"/>
        </w:rPr>
        <w:t>Die DevExpress Bibliothek liefert viele Möglichkeiten wie das DataGrid exportiert werden kann. Zu den möglichen Formaten gehören PDF, SLS, XLSX, RTF, CSV. Um die Daten an einem Kunden zu schicken bietet sich das PDF Format an</w:t>
      </w:r>
      <w:r w:rsidR="005C5A02">
        <w:rPr>
          <w:lang w:eastAsia="de-DE" w:bidi="ar-SA"/>
        </w:rPr>
        <w:t>, da dieses Format auf allen Betriebssystemen gleich aussieht. Standardansicht des PDF ist im Hochformat, aber dies ist bei einer breiten Tabelle nicht von Vorteil. Aus diesem Grund werden die Testresultate des ETIC2 im Querformat erstellt. Weiter wurde auch das CSV Format ausprobiert. Da es nur die erste Ebene auflistet, wird es nicht als brauchbar eingestuft.</w:t>
      </w:r>
    </w:p>
    <w:p w:rsidR="005C5A02" w:rsidRPr="006D2B9F" w:rsidRDefault="005C5A02" w:rsidP="006D2B9F">
      <w:pPr>
        <w:rPr>
          <w:lang w:eastAsia="de-DE" w:bidi="ar-SA"/>
        </w:rPr>
      </w:pPr>
      <w:r>
        <w:rPr>
          <w:lang w:eastAsia="de-DE" w:bidi="ar-SA"/>
        </w:rPr>
        <w:t xml:space="preserve">Auch hinsichtlich der Möglichkeit die Ansicht zu drucken, bietet DevExpress zwei Standardfunktionen an. Einerseits kann eine Druckvorschau erstellt werden oder gleich direkt gedruckt werden. Die Vorschau macht nicht viel Sinn, da auch hier nur Querformat in Frage kommt. Der zu verwendende Drucker kann auch in der direkten Form noch ausgewählt werden, dadurch ist die direkte Druckfunktion implementiert worden. </w:t>
      </w:r>
      <w:r w:rsidR="00DD13EF">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gelöst </w:t>
      </w:r>
      <w:r w:rsidR="00EB5126">
        <w:rPr>
          <w:lang w:eastAsia="de-DE" w:bidi="ar-SA"/>
        </w:rPr>
        <w:t>ist</w:t>
      </w:r>
      <w:r w:rsidR="00DD13EF">
        <w:rPr>
          <w:lang w:eastAsia="de-DE" w:bidi="ar-SA"/>
        </w:rPr>
        <w:t xml:space="preserve">, dass die Einstellungen der Ansichten bei Schliessen der Applikation abgespeichert werden und beim nächsten Aufstarten wieder </w:t>
      </w:r>
      <w:r w:rsidR="00EB5126">
        <w:rPr>
          <w:lang w:eastAsia="de-DE" w:bidi="ar-SA"/>
        </w:rPr>
        <w:t>übernommen werden</w:t>
      </w:r>
      <w:r w:rsidR="00DD13EF">
        <w:rPr>
          <w:lang w:eastAsia="de-DE" w:bidi="ar-SA"/>
        </w:rPr>
        <w:t>.</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40" w:name="_Ref491337655"/>
      <w:bookmarkStart w:id="141" w:name="_Toc491525559"/>
      <w:r>
        <w:lastRenderedPageBreak/>
        <w:t>Ergebnisse</w:t>
      </w:r>
      <w:bookmarkEnd w:id="140"/>
      <w:bookmarkEnd w:id="141"/>
    </w:p>
    <w:p w:rsidR="00412AEA" w:rsidRPr="00412AEA" w:rsidRDefault="00412AEA" w:rsidP="00412AEA">
      <w:pPr>
        <w:pStyle w:val="Standardeinzug"/>
        <w:ind w:left="0"/>
      </w:pPr>
      <w:r>
        <w:t>In diesem Kapitel wird beschrieben, ob</w:t>
      </w:r>
      <w:r w:rsidR="00477847">
        <w:t xml:space="preserve"> und wie</w:t>
      </w:r>
      <w:r>
        <w:t xml:space="preserve"> die unter Kapitel </w:t>
      </w:r>
      <w:r>
        <w:fldChar w:fldCharType="begin"/>
      </w:r>
      <w:r>
        <w:instrText xml:space="preserve"> REF _Ref491713098 \r \h </w:instrText>
      </w:r>
      <w:r>
        <w:fldChar w:fldCharType="separate"/>
      </w:r>
      <w:r>
        <w:t>3.3</w:t>
      </w:r>
      <w:r>
        <w:fldChar w:fldCharType="end"/>
      </w:r>
      <w:r>
        <w:t xml:space="preserve"> und </w:t>
      </w:r>
      <w:r>
        <w:fldChar w:fldCharType="begin"/>
      </w:r>
      <w:r>
        <w:instrText xml:space="preserve"> REF _Ref491713108 \r \h </w:instrText>
      </w:r>
      <w:r>
        <w:fldChar w:fldCharType="separate"/>
      </w:r>
      <w:r>
        <w:t>3.4</w:t>
      </w:r>
      <w:r>
        <w:fldChar w:fldCharType="end"/>
      </w:r>
      <w:r>
        <w:t xml:space="preserve"> definierten Ziele umgesetzt werden konnten.</w:t>
      </w:r>
    </w:p>
    <w:p w:rsidR="0086145C" w:rsidRDefault="0086145C" w:rsidP="0086145C">
      <w:pPr>
        <w:pStyle w:val="berschrift2"/>
      </w:pPr>
      <w:bookmarkStart w:id="142" w:name="_Toc491525560"/>
      <w:r>
        <w:t>Quantitative Ziele</w:t>
      </w:r>
      <w:bookmarkEnd w:id="142"/>
    </w:p>
    <w:p w:rsidR="00412AEA" w:rsidRDefault="00412AEA" w:rsidP="00412AEA">
      <w:pPr>
        <w:pStyle w:val="Listenabsatz"/>
        <w:numPr>
          <w:ilvl w:val="0"/>
          <w:numId w:val="29"/>
        </w:numPr>
        <w:spacing w:before="0" w:after="0"/>
      </w:pPr>
      <w:r>
        <w:t>Die SoftwareVersionDatabase muss gleichzeitig Schreibanfragen von vier Benutzern bearbeiten können.</w:t>
      </w:r>
    </w:p>
    <w:p w:rsidR="00A507AB" w:rsidRDefault="00EE10E2" w:rsidP="00A507AB">
      <w:pPr>
        <w:rPr>
          <w:lang w:eastAsia="de-DE" w:bidi="ar-SA"/>
        </w:rPr>
      </w:pPr>
      <w:r>
        <w:rPr>
          <w:lang w:eastAsia="de-DE" w:bidi="ar-SA"/>
        </w:rPr>
        <w:t xml:space="preserve">Dieses Ziel konnte in der Realität noch nicht geprüft werden. </w:t>
      </w:r>
      <w:r w:rsidR="00063EB3">
        <w:rPr>
          <w:lang w:eastAsia="de-DE" w:bidi="ar-SA"/>
        </w:rPr>
        <w:t xml:space="preserve">Was aber geprüft worden ist, dass das ETIC2 die Testresultate eines aktuell ablaufenden Testkollektion im TTIC2 auslesen kann. </w:t>
      </w:r>
      <w:r>
        <w:rPr>
          <w:lang w:eastAsia="de-DE" w:bidi="ar-SA"/>
        </w:rPr>
        <w:t>Aber es kann davon ausgegangen werden, dass die Implementation dies zulässt den d</w:t>
      </w:r>
      <w:r w:rsidR="00F87120">
        <w:rPr>
          <w:lang w:eastAsia="de-DE" w:bidi="ar-SA"/>
        </w:rPr>
        <w:t>ie SoftwareVersionsDatabase läuft auf einem SQL Server 2012</w:t>
      </w:r>
      <w:r>
        <w:rPr>
          <w:lang w:eastAsia="de-DE" w:bidi="ar-SA"/>
        </w:rPr>
        <w:t>. Dieser kann bis zu 32767 Benutzer Verbindungen aufbauen (Jorgensen, 2012). Auf diese Datenbank wird nur aus dem TTIC2 geschrieben oder die Testinformationen werden aus dem TestUpdateFirmware aktualisiert. Das TTIC2 schreibt auf die Testresultate und das TestUpdateFirmware auf die Testinformationen somit kann hier kein Konflikt entstehen. Das TTIC2 erstellt bei jedem neuen Ablauf eine ne</w:t>
      </w:r>
      <w:r w:rsidR="00CE47FA">
        <w:rPr>
          <w:lang w:eastAsia="de-DE" w:bidi="ar-SA"/>
        </w:rPr>
        <w:t>ue TestCollectionResult Eintrag, welcher von den anderen offenen Programmen nicht beschrieben wird. Wann die Daten genau geschrieben werden spielt keine Rolle, da es sich nicht um eine Zeitkritische Anwendung handelt. Das ETIC2 Programm wird nur dazu gebraucht die Testresultate auszulesen, somit kann es nie zur Problematik kommen das veränderte Daten, welche zu einem früheren Zeitpunkt ausgelesen worden sind, in die Datenbank geschrieben werden.</w:t>
      </w:r>
    </w:p>
    <w:p w:rsidR="00CE47FA" w:rsidRDefault="00CE47FA" w:rsidP="00CE47FA">
      <w:pPr>
        <w:pStyle w:val="Listenabsatz"/>
        <w:numPr>
          <w:ilvl w:val="0"/>
          <w:numId w:val="8"/>
        </w:numPr>
        <w:spacing w:before="0" w:after="0"/>
      </w:pPr>
      <w:r>
        <w:t>Jede einzelne</w:t>
      </w:r>
      <w:r w:rsidR="00956AA4">
        <w:t xml:space="preserve"> ausgeführte</w:t>
      </w:r>
      <w:r>
        <w:t xml:space="preserve"> Testkollektion muss im ETIC2 zu einem Grundzustand zugeordnet werden.</w:t>
      </w:r>
    </w:p>
    <w:p w:rsidR="00857769" w:rsidRDefault="00857769" w:rsidP="00A507AB">
      <w:pPr>
        <w:rPr>
          <w:lang w:eastAsia="de-DE" w:bidi="ar-SA"/>
        </w:rPr>
      </w:pPr>
      <w:r>
        <w:rPr>
          <w:noProof/>
          <w:lang w:eastAsia="de-DE" w:bidi="ar-SA"/>
        </w:rPr>
        <w:drawing>
          <wp:anchor distT="0" distB="0" distL="114300" distR="114300" simplePos="0" relativeHeight="251655168" behindDoc="0" locked="0" layoutInCell="1" allowOverlap="1">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Pr>
          <w:lang w:eastAsia="de-DE" w:bidi="ar-SA"/>
        </w:rPr>
        <w:t>Dieses Ziel wurde einerseits erreicht, dass die Modellierung des Grundzustandes</w:t>
      </w:r>
      <w:r>
        <w:rPr>
          <w:lang w:eastAsia="de-DE" w:bidi="ar-SA"/>
        </w:rPr>
        <w:t xml:space="preserve"> (InitialStateFirmware Tabelle)</w:t>
      </w:r>
      <w:r w:rsidR="00956AA4">
        <w:rPr>
          <w:lang w:eastAsia="de-DE" w:bidi="ar-SA"/>
        </w:rPr>
        <w:t xml:space="preserve"> in den Testresultaten immer einen Wert für die Testkollektion erzwingt</w:t>
      </w:r>
      <w:r>
        <w:rPr>
          <w:lang w:eastAsia="de-DE" w:bidi="ar-SA"/>
        </w:rPr>
        <w:t xml:space="preserve">, siehe </w:t>
      </w:r>
      <w:r>
        <w:rPr>
          <w:lang w:eastAsia="de-DE" w:bidi="ar-SA"/>
        </w:rPr>
        <w:fldChar w:fldCharType="begin"/>
      </w:r>
      <w:r>
        <w:rPr>
          <w:lang w:eastAsia="de-DE" w:bidi="ar-SA"/>
        </w:rPr>
        <w:instrText xml:space="preserve"> REF _Ref491757623 \h </w:instrText>
      </w:r>
      <w:r>
        <w:rPr>
          <w:lang w:eastAsia="de-DE" w:bidi="ar-SA"/>
        </w:rPr>
      </w:r>
      <w:r>
        <w:rPr>
          <w:lang w:eastAsia="de-DE" w:bidi="ar-SA"/>
        </w:rPr>
        <w:fldChar w:fldCharType="separate"/>
      </w:r>
      <w:r>
        <w:t xml:space="preserve">Abbildung </w:t>
      </w:r>
      <w:r>
        <w:rPr>
          <w:noProof/>
        </w:rPr>
        <w:t>24</w:t>
      </w:r>
      <w:r>
        <w:rPr>
          <w:lang w:eastAsia="de-DE" w:bidi="ar-SA"/>
        </w:rPr>
        <w:fldChar w:fldCharType="end"/>
      </w:r>
      <w:r w:rsidR="00956AA4">
        <w:rPr>
          <w:lang w:eastAsia="de-DE" w:bidi="ar-SA"/>
        </w:rPr>
        <w:t>. Andererseits wird bei der Firmware Ansicht in der obersten Ebene und in der Hardware Ansicht in der zweitobersten Ebene die Testkollektion aufgelistet.</w:t>
      </w:r>
    </w:p>
    <w:p w:rsidR="00857769" w:rsidRDefault="00857769" w:rsidP="00857769">
      <w:pPr>
        <w:pStyle w:val="Beschriftung"/>
      </w:pPr>
      <w:bookmarkStart w:id="143" w:name="_Ref491757623"/>
      <w:bookmarkStart w:id="144" w:name="_Toc491787196"/>
      <w:r>
        <w:t xml:space="preserve">Abbildung </w:t>
      </w:r>
      <w:fldSimple w:instr=" SEQ Abbildung \* ARABIC ">
        <w:r w:rsidR="00C35030">
          <w:rPr>
            <w:noProof/>
          </w:rPr>
          <w:t>24</w:t>
        </w:r>
      </w:fldSimple>
      <w:bookmarkEnd w:id="143"/>
      <w:r>
        <w:t>: Modellierung InitialStateFirmware der SoftwareVersionsDatabase</w:t>
      </w:r>
      <w:bookmarkEnd w:id="144"/>
    </w:p>
    <w:p w:rsidR="00857769" w:rsidRPr="00081E7C" w:rsidRDefault="00857769" w:rsidP="00857769">
      <w:pPr>
        <w:pStyle w:val="Listenabsatz"/>
        <w:numPr>
          <w:ilvl w:val="0"/>
          <w:numId w:val="8"/>
        </w:numPr>
        <w:spacing w:before="0" w:after="0"/>
      </w:pPr>
      <w:r>
        <w:t>Der Grundzustand kann nur mit bereits vorhandenen Einträgen in der SoftwareVersionsDatabase definiert werden.</w:t>
      </w:r>
    </w:p>
    <w:p w:rsidR="00857769" w:rsidRPr="00857769" w:rsidRDefault="00857769" w:rsidP="00857769">
      <w:r>
        <w:t xml:space="preserve">Dieses Ziel wird mit der Modellierung des Grundzustande erreicht. Aus der </w:t>
      </w:r>
      <w:r>
        <w:fldChar w:fldCharType="begin"/>
      </w:r>
      <w:r>
        <w:instrText xml:space="preserve"> REF _Ref491757623 \h </w:instrText>
      </w:r>
      <w:r>
        <w:fldChar w:fldCharType="separate"/>
      </w:r>
      <w:r>
        <w:t xml:space="preserve">Abbildung </w:t>
      </w:r>
      <w:r>
        <w:rPr>
          <w:noProof/>
        </w:rPr>
        <w:t>24</w:t>
      </w:r>
      <w:r>
        <w:fldChar w:fldCharType="end"/>
      </w:r>
      <w:r>
        <w:t xml:space="preserve"> ist ersichtlich, dass nur Referenzen der Soft</w:t>
      </w:r>
      <w:r w:rsidR="00476801">
        <w:t>wareVersions Tabelle für die Firmwaren eingetragen werden können. Für die trunk Version sowie, wenn es keine Interface Firmware hat (kein Feldbus Interface) wurde zusätzlich ein undef Eintrag in der SoftwareVersions Tabelle erstellt.</w:t>
      </w:r>
    </w:p>
    <w:p w:rsidR="0086145C" w:rsidRDefault="0086145C" w:rsidP="0086145C">
      <w:pPr>
        <w:pStyle w:val="berschrift2"/>
      </w:pPr>
      <w:bookmarkStart w:id="145" w:name="_Toc491525561"/>
      <w:r>
        <w:t>Qualitative Ziele</w:t>
      </w:r>
      <w:bookmarkEnd w:id="145"/>
    </w:p>
    <w:p w:rsidR="00803932" w:rsidRDefault="00063EB3" w:rsidP="00063EB3">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 auszeichnen.</w:t>
      </w:r>
    </w:p>
    <w:p w:rsidR="00063EB3" w:rsidRPr="00803932" w:rsidRDefault="00803932" w:rsidP="00803932">
      <w:pPr>
        <w:jc w:val="left"/>
        <w:rPr>
          <w:lang w:eastAsia="de-DE" w:bidi="ar-SA"/>
        </w:rPr>
      </w:pPr>
      <w:r>
        <w:rPr>
          <w:lang w:eastAsia="de-DE" w:bidi="ar-SA"/>
        </w:rPr>
        <w:t xml:space="preserve">Aus der </w:t>
      </w:r>
      <w:r>
        <w:rPr>
          <w:lang w:eastAsia="de-DE" w:bidi="ar-SA"/>
        </w:rPr>
        <w:fldChar w:fldCharType="begin"/>
      </w:r>
      <w:r>
        <w:rPr>
          <w:lang w:eastAsia="de-DE" w:bidi="ar-SA"/>
        </w:rPr>
        <w:instrText xml:space="preserve"> REF _Ref491759926 \h </w:instrText>
      </w:r>
      <w:r>
        <w:rPr>
          <w:lang w:eastAsia="de-DE" w:bidi="ar-SA"/>
        </w:rPr>
      </w:r>
      <w:r>
        <w:rPr>
          <w:lang w:eastAsia="de-DE" w:bidi="ar-SA"/>
        </w:rPr>
        <w:fldChar w:fldCharType="separate"/>
      </w:r>
      <w:r>
        <w:t xml:space="preserve">Abbildung </w:t>
      </w:r>
      <w:r>
        <w:rPr>
          <w:noProof/>
        </w:rPr>
        <w:t>25</w:t>
      </w:r>
      <w:r>
        <w:rPr>
          <w:lang w:eastAsia="de-DE" w:bidi="ar-SA"/>
        </w:rPr>
        <w:fldChar w:fldCharType="end"/>
      </w:r>
      <w:r>
        <w:rPr>
          <w:lang w:eastAsia="de-DE" w:bidi="ar-SA"/>
        </w:rPr>
        <w:t xml:space="preserve"> ist der Aufbau des ETIC2 gekennzeichnet. In orange sind die Benutzersteuerungselemente zu sehen. Dabei fällt auf, dass der Benutzer einerseits die Ansicht wechseln kann, diese neu laden, exportierten oder direkt ausdrucken kann. In der Menu Leiste sind Funktionen verschachtelt, welche nicht oft gebraucht werden und somit auch nicht prominent in der Abbildung auffallen </w:t>
      </w:r>
      <w:r>
        <w:rPr>
          <w:lang w:eastAsia="de-DE" w:bidi="ar-SA"/>
        </w:rPr>
        <w:lastRenderedPageBreak/>
        <w:t>sollen. Die Daten sind strukturiert, in Ebenen aufgeteilt, was dem Benutzer hilft sich schneller ein Überblick zu verschaffen. Er hat immer die Möglichkeit die oberste Ebene zu durchsuchen. Eine schnelle Auswertung</w:t>
      </w:r>
      <w:r w:rsidR="006114C2">
        <w:rPr>
          <w:lang w:eastAsia="de-DE" w:bidi="ar-SA"/>
        </w:rPr>
        <w:t>,</w:t>
      </w:r>
      <w:r>
        <w:rPr>
          <w:lang w:eastAsia="de-DE" w:bidi="ar-SA"/>
        </w:rPr>
        <w:t xml:space="preserve"> ob ein Fehler aufgetreten ist</w:t>
      </w:r>
      <w:r w:rsidR="006114C2">
        <w:rPr>
          <w:lang w:eastAsia="de-DE" w:bidi="ar-SA"/>
        </w:rPr>
        <w:t xml:space="preserve">, </w:t>
      </w:r>
      <w:r>
        <w:rPr>
          <w:lang w:eastAsia="de-DE" w:bidi="ar-SA"/>
        </w:rPr>
        <w:t xml:space="preserve"> wird mit dem Feld Count Error Test in der Ansicht Firmware und Hardware erreicht.</w:t>
      </w:r>
    </w:p>
    <w:p w:rsidR="00604F0D" w:rsidRDefault="00604F0D" w:rsidP="00063EB3">
      <w:pPr>
        <w:rPr>
          <w:lang w:eastAsia="de-DE" w:bidi="ar-SA"/>
        </w:rPr>
      </w:pPr>
      <w:r>
        <w:rPr>
          <w:noProof/>
          <w:lang w:eastAsia="de-DE" w:bidi="ar-SA"/>
        </w:rPr>
        <w:drawing>
          <wp:inline distT="0" distB="0" distL="0" distR="0">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rsidR="00803932" w:rsidRDefault="00803932" w:rsidP="00803932">
      <w:pPr>
        <w:pStyle w:val="Beschriftung"/>
      </w:pPr>
      <w:bookmarkStart w:id="146" w:name="_Ref491759926"/>
      <w:bookmarkStart w:id="147" w:name="_Toc491787197"/>
      <w:r>
        <w:t xml:space="preserve">Abbildung </w:t>
      </w:r>
      <w:fldSimple w:instr=" SEQ Abbildung \* ARABIC ">
        <w:r w:rsidR="00C35030">
          <w:rPr>
            <w:noProof/>
          </w:rPr>
          <w:t>25</w:t>
        </w:r>
      </w:fldSimple>
      <w:bookmarkEnd w:id="146"/>
      <w:r>
        <w:t>: Aufbau ETIC2</w:t>
      </w:r>
      <w:bookmarkEnd w:id="147"/>
    </w:p>
    <w:p w:rsidR="00964B37" w:rsidRPr="00ED4D00" w:rsidRDefault="00964B37" w:rsidP="00964B37">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64B37" w:rsidRDefault="00A041E8" w:rsidP="00964B37">
      <w:pPr>
        <w:rPr>
          <w:lang w:eastAsia="de-DE" w:bidi="ar-SA"/>
        </w:rPr>
      </w:pPr>
      <w:r>
        <w:rPr>
          <w:lang w:eastAsia="de-DE" w:bidi="ar-SA"/>
        </w:rPr>
        <w:t xml:space="preserve">Nachdem in der Firmware oder Hardware Ansicht einen Fehler bei der Auswertung aufgefunden wird, kann zur genaueren Untersuchung über bereits gleiche Auffälligkeiten in der Error Ansicht nach ähnlichen Fehlermeldung gesucht werden, siehe </w:t>
      </w:r>
      <w:r>
        <w:rPr>
          <w:lang w:eastAsia="de-DE" w:bidi="ar-SA"/>
        </w:rPr>
        <w:fldChar w:fldCharType="begin"/>
      </w:r>
      <w:r>
        <w:rPr>
          <w:lang w:eastAsia="de-DE" w:bidi="ar-SA"/>
        </w:rPr>
        <w:instrText xml:space="preserve"> REF _Ref491764519 \h </w:instrText>
      </w:r>
      <w:r>
        <w:rPr>
          <w:lang w:eastAsia="de-DE" w:bidi="ar-SA"/>
        </w:rPr>
      </w:r>
      <w:r>
        <w:rPr>
          <w:lang w:eastAsia="de-DE" w:bidi="ar-SA"/>
        </w:rPr>
        <w:fldChar w:fldCharType="separate"/>
      </w:r>
      <w:r>
        <w:t xml:space="preserve">Abbildung </w:t>
      </w:r>
      <w:r>
        <w:rPr>
          <w:noProof/>
        </w:rPr>
        <w:t>26</w:t>
      </w:r>
      <w:r>
        <w:rPr>
          <w:lang w:eastAsia="de-DE" w:bidi="ar-SA"/>
        </w:rPr>
        <w:fldChar w:fldCharType="end"/>
      </w:r>
      <w:r>
        <w:rPr>
          <w:lang w:eastAsia="de-DE" w:bidi="ar-SA"/>
        </w:rPr>
        <w:t xml:space="preserve">. Zusätzlich können Rückschlüsse gezogen werden, bei welcher Firmware oder auch immer bei der gleiche Hardware der Fehler aufgetreten ist. Diese Informationen können bei der </w:t>
      </w:r>
      <w:r w:rsidR="00B23CC3">
        <w:rPr>
          <w:lang w:eastAsia="de-DE" w:bidi="ar-SA"/>
        </w:rPr>
        <w:t>Suche nach dem Bug in der Firmware sehr hilfreich sein.</w:t>
      </w:r>
    </w:p>
    <w:p w:rsidR="00A041E8" w:rsidRDefault="00A041E8" w:rsidP="00964B37">
      <w:pPr>
        <w:rPr>
          <w:lang w:eastAsia="de-DE" w:bidi="ar-SA"/>
        </w:rPr>
      </w:pPr>
      <w:r>
        <w:rPr>
          <w:noProof/>
          <w:lang w:eastAsia="de-DE" w:bidi="ar-SA"/>
        </w:rPr>
        <w:drawing>
          <wp:inline distT="0" distB="0" distL="0" distR="0">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rsidR="00A041E8" w:rsidRDefault="00A041E8" w:rsidP="00A041E8">
      <w:pPr>
        <w:pStyle w:val="Beschriftung"/>
      </w:pPr>
      <w:bookmarkStart w:id="148" w:name="_Ref491764519"/>
      <w:bookmarkStart w:id="149" w:name="_Toc491787198"/>
      <w:r>
        <w:t xml:space="preserve">Abbildung </w:t>
      </w:r>
      <w:fldSimple w:instr=" SEQ Abbildung \* ARABIC ">
        <w:r w:rsidR="00C35030">
          <w:rPr>
            <w:noProof/>
          </w:rPr>
          <w:t>26</w:t>
        </w:r>
      </w:fldSimple>
      <w:bookmarkEnd w:id="148"/>
      <w:r>
        <w:t>: Error Ansicht des ETIC2</w:t>
      </w:r>
      <w:bookmarkEnd w:id="149"/>
    </w:p>
    <w:p w:rsidR="00B23CC3" w:rsidRPr="00982E6A" w:rsidRDefault="00B23CC3" w:rsidP="00B23CC3">
      <w:pPr>
        <w:pStyle w:val="Listenabsatz"/>
        <w:numPr>
          <w:ilvl w:val="0"/>
          <w:numId w:val="7"/>
        </w:numPr>
        <w:spacing w:before="0" w:after="0"/>
      </w:pPr>
      <w:r w:rsidRPr="006B0F60">
        <w:t>Mit dem ETIC2 soll das Resultat der ausgeführten Testkollektion unmittelbar und einfach ersichtlich sein.</w:t>
      </w:r>
    </w:p>
    <w:p w:rsidR="000957B0" w:rsidRDefault="000957B0" w:rsidP="00B23CC3">
      <w:pPr>
        <w:rPr>
          <w:lang w:eastAsia="de-DE" w:bidi="ar-SA"/>
        </w:rPr>
      </w:pPr>
      <w:r>
        <w:rPr>
          <w:lang w:eastAsia="de-DE" w:bidi="ar-SA"/>
        </w:rPr>
        <w:t xml:space="preserve">Das ETIC2 kann parallel nebst dem laufenden TTIC2 betrieben werden. Das TTIC2 schreibt nach Beendigung eines Testes das Resultat in den zuvor erstellten TestCollectionResult Eintrag. Der Verlauf kann über den Refresh Knopf des ETIC2 mitverfolgt werden. Aber um den TestCollectionResult Eintrag Einsichten zu können, muss der Benutzer den Grundzustand kennen. Wird dabei eine neue Firmware getestet, so kann nach der Firmware Release Spalte sortiert werden, siehe </w:t>
      </w:r>
      <w:r>
        <w:rPr>
          <w:lang w:eastAsia="de-DE" w:bidi="ar-SA"/>
        </w:rPr>
        <w:fldChar w:fldCharType="begin"/>
      </w:r>
      <w:r>
        <w:rPr>
          <w:lang w:eastAsia="de-DE" w:bidi="ar-SA"/>
        </w:rPr>
        <w:instrText xml:space="preserve"> REF _Ref491765642 \h </w:instrText>
      </w:r>
      <w:r>
        <w:rPr>
          <w:lang w:eastAsia="de-DE" w:bidi="ar-SA"/>
        </w:rPr>
      </w:r>
      <w:r>
        <w:rPr>
          <w:lang w:eastAsia="de-DE" w:bidi="ar-SA"/>
        </w:rPr>
        <w:fldChar w:fldCharType="separate"/>
      </w:r>
      <w:r>
        <w:t xml:space="preserve">Abbildung </w:t>
      </w:r>
      <w:r>
        <w:rPr>
          <w:noProof/>
        </w:rPr>
        <w:t>27</w:t>
      </w:r>
      <w:r>
        <w:rPr>
          <w:lang w:eastAsia="de-DE" w:bidi="ar-SA"/>
        </w:rPr>
        <w:fldChar w:fldCharType="end"/>
      </w:r>
      <w:r>
        <w:rPr>
          <w:lang w:eastAsia="de-DE" w:bidi="ar-SA"/>
        </w:rPr>
        <w:t xml:space="preserve">. In </w:t>
      </w:r>
      <w:r>
        <w:rPr>
          <w:lang w:eastAsia="de-DE" w:bidi="ar-SA"/>
        </w:rPr>
        <w:lastRenderedPageBreak/>
        <w:t>der unteren Ebenen werden die Test Kollektionen schon nach dem Ausführungszeitpunkt aufgelistet.</w:t>
      </w:r>
      <w:r w:rsidR="00511FA5">
        <w:rPr>
          <w:noProof/>
          <w:lang w:eastAsia="de-DE" w:bidi="ar-SA"/>
        </w:rPr>
        <w:drawing>
          <wp:inline distT="0" distB="0" distL="0" distR="0">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rsidR="000957B0" w:rsidRDefault="000957B0" w:rsidP="000957B0">
      <w:pPr>
        <w:pStyle w:val="Beschriftung"/>
      </w:pPr>
      <w:bookmarkStart w:id="150" w:name="_Ref491765642"/>
      <w:bookmarkStart w:id="151" w:name="_Toc491787199"/>
      <w:r>
        <w:t xml:space="preserve">Abbildung </w:t>
      </w:r>
      <w:fldSimple w:instr=" SEQ Abbildung \* ARABIC ">
        <w:r w:rsidR="00C35030">
          <w:rPr>
            <w:noProof/>
          </w:rPr>
          <w:t>27</w:t>
        </w:r>
      </w:fldSimple>
      <w:bookmarkEnd w:id="150"/>
      <w:r>
        <w:t>: Auswertung der letzten ausgeführten Testkollektion</w:t>
      </w:r>
      <w:bookmarkEnd w:id="151"/>
    </w:p>
    <w:p w:rsidR="00511FA5" w:rsidRDefault="00511FA5" w:rsidP="00511FA5">
      <w:pPr>
        <w:pStyle w:val="Listenabsatz"/>
        <w:numPr>
          <w:ilvl w:val="0"/>
          <w:numId w:val="7"/>
        </w:numPr>
        <w:spacing w:before="0" w:after="0"/>
      </w:pPr>
      <w:r>
        <w:t>A</w:t>
      </w:r>
      <w:r w:rsidRPr="00982E6A">
        <w:t>uf Knopfdruck sollen die Testresultate exportiert werden können</w:t>
      </w:r>
      <w:r>
        <w:t>.</w:t>
      </w:r>
    </w:p>
    <w:p w:rsidR="00511FA5" w:rsidRDefault="00511FA5" w:rsidP="00511FA5">
      <w:pPr>
        <w:rPr>
          <w:lang w:eastAsia="de-DE" w:bidi="ar-SA"/>
        </w:rPr>
      </w:pPr>
      <w:r>
        <w:rPr>
          <w:lang w:eastAsia="de-DE" w:bidi="ar-SA"/>
        </w:rPr>
        <w:t xml:space="preserve">Alle Testresultats Ansichten (Firmware, Hardware, Error) können über den PDF Knopf exportiert werden. Die Ansicht wird im Querformat im PDF Dokument abgespeichert, siehe </w:t>
      </w:r>
      <w:r>
        <w:rPr>
          <w:lang w:eastAsia="de-DE" w:bidi="ar-SA"/>
        </w:rPr>
        <w:fldChar w:fldCharType="begin"/>
      </w:r>
      <w:r>
        <w:rPr>
          <w:lang w:eastAsia="de-DE" w:bidi="ar-SA"/>
        </w:rPr>
        <w:instrText xml:space="preserve"> REF _Ref491766762 \h </w:instrText>
      </w:r>
      <w:r>
        <w:rPr>
          <w:lang w:eastAsia="de-DE" w:bidi="ar-SA"/>
        </w:rPr>
      </w:r>
      <w:r>
        <w:rPr>
          <w:lang w:eastAsia="de-DE" w:bidi="ar-SA"/>
        </w:rPr>
        <w:fldChar w:fldCharType="separate"/>
      </w:r>
      <w:r>
        <w:t xml:space="preserve">Abbildung </w:t>
      </w:r>
      <w:r>
        <w:rPr>
          <w:noProof/>
        </w:rPr>
        <w:t>28</w:t>
      </w:r>
      <w:r>
        <w:rPr>
          <w:lang w:eastAsia="de-DE" w:bidi="ar-SA"/>
        </w:rPr>
        <w:fldChar w:fldCharType="end"/>
      </w:r>
      <w:r>
        <w:rPr>
          <w:lang w:eastAsia="de-DE" w:bidi="ar-SA"/>
        </w:rPr>
        <w:t>.</w:t>
      </w:r>
    </w:p>
    <w:p w:rsidR="00511FA5" w:rsidRDefault="00511FA5" w:rsidP="00511FA5">
      <w:pPr>
        <w:rPr>
          <w:lang w:eastAsia="de-DE" w:bidi="ar-SA"/>
        </w:rPr>
      </w:pPr>
      <w:r>
        <w:rPr>
          <w:noProof/>
          <w:lang w:eastAsia="de-DE" w:bidi="ar-SA"/>
        </w:rPr>
        <w:drawing>
          <wp:inline distT="0" distB="0" distL="0" distR="0">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rsidR="00511FA5" w:rsidRDefault="00511FA5" w:rsidP="00511FA5">
      <w:pPr>
        <w:pStyle w:val="Beschriftung"/>
      </w:pPr>
      <w:bookmarkStart w:id="152" w:name="_Ref491766762"/>
      <w:bookmarkStart w:id="153" w:name="_Toc491787200"/>
      <w:r>
        <w:t xml:space="preserve">Abbildung </w:t>
      </w:r>
      <w:fldSimple w:instr=" SEQ Abbildung \* ARABIC ">
        <w:r w:rsidR="00C35030">
          <w:rPr>
            <w:noProof/>
          </w:rPr>
          <w:t>28</w:t>
        </w:r>
      </w:fldSimple>
      <w:bookmarkEnd w:id="152"/>
      <w:r>
        <w:t>: Ansicht Testresultate im PDF</w:t>
      </w:r>
      <w:bookmarkEnd w:id="153"/>
    </w:p>
    <w:p w:rsidR="00477847" w:rsidRPr="00982E6A" w:rsidRDefault="00477847" w:rsidP="00477847">
      <w:pPr>
        <w:pStyle w:val="Listenabsatz"/>
        <w:numPr>
          <w:ilvl w:val="0"/>
          <w:numId w:val="7"/>
        </w:numPr>
        <w:spacing w:before="0" w:after="0"/>
      </w:pPr>
      <w:r w:rsidRPr="00982E6A">
        <w:t>(optional) Das TTIC2 soll für die Anzeige der Testinformationen immer auf die aktuellsten im Test defin</w:t>
      </w:r>
      <w:r>
        <w:t>ierten Beschreibungen zugreifen.</w:t>
      </w:r>
      <w:r w:rsidRPr="00982E6A">
        <w:t xml:space="preserve"> </w:t>
      </w:r>
      <w:r>
        <w:t xml:space="preserve">Auch die Anforderungen an die Ventil Hardware, welche in den Tests definiert werden, sollen auf dem aktuellsten Stand im TTIC2 sein. </w:t>
      </w:r>
      <w:r w:rsidRPr="00982E6A">
        <w:t>(Bei einem Release Prozess)</w:t>
      </w:r>
    </w:p>
    <w:p w:rsidR="00477847" w:rsidRDefault="00477847" w:rsidP="00477847">
      <w:pPr>
        <w:rPr>
          <w:lang w:eastAsia="de-DE" w:bidi="ar-SA"/>
        </w:rPr>
      </w:pPr>
      <w:r>
        <w:rPr>
          <w:lang w:eastAsia="de-DE" w:bidi="ar-SA"/>
        </w:rPr>
        <w:t>Das TestUpdateFirmware, welches früher aufgerufen wurde, vor einem Release Prozess um die Tests mit den aktuellen Parameterwerte von der Firmware zu aktualisieren wurde erweitert. Dieses ruft jeden einzelnen Test auf, welcher seine Testinformationen und Hardware Anforderungen über Umge</w:t>
      </w:r>
      <w:r>
        <w:rPr>
          <w:lang w:eastAsia="de-DE" w:bidi="ar-SA"/>
        </w:rPr>
        <w:lastRenderedPageBreak/>
        <w:t>bungsvariablen zurückliefert. Diese werden anschliessend auf Aktualität geprüft. So kann sichergestellt werden, dass das TTIC2 aktuelle Testinformationen bei einem Release aus der SoftwareVersionsDatabase ausliest.</w:t>
      </w:r>
    </w:p>
    <w:p w:rsidR="00477847" w:rsidRPr="006B0F60" w:rsidRDefault="00477847" w:rsidP="00477847">
      <w:pPr>
        <w:pStyle w:val="Listenabsatz"/>
        <w:numPr>
          <w:ilvl w:val="0"/>
          <w:numId w:val="7"/>
        </w:numPr>
        <w:spacing w:before="0" w:after="0"/>
      </w:pPr>
      <w:r w:rsidRPr="00982E6A">
        <w:t xml:space="preserve">(optional) Das TTIC2 muss vor Ausführung der Test Kollektion </w:t>
      </w:r>
      <w:r>
        <w:t xml:space="preserve">automatisch </w:t>
      </w:r>
      <w:r w:rsidRPr="00982E6A">
        <w:t xml:space="preserve">die definierten Firmwaren und Parameterfiles (Drive- und Configuration File) </w:t>
      </w:r>
      <w:r>
        <w:t xml:space="preserve">auf </w:t>
      </w:r>
      <w:r w:rsidRPr="00982E6A">
        <w:t>die Ventil Hardware updaten.</w:t>
      </w:r>
    </w:p>
    <w:p w:rsidR="00477847" w:rsidRDefault="00477847" w:rsidP="00477847">
      <w:pPr>
        <w:rPr>
          <w:lang w:eastAsia="de-DE" w:bidi="ar-SA"/>
        </w:rPr>
      </w:pPr>
      <w:r>
        <w:rPr>
          <w:lang w:eastAsia="de-DE" w:bidi="ar-SA"/>
        </w:rPr>
        <w:t xml:space="preserve">Ist die Testkollektion im TTIC2 definiert worden und die Ausführung gestartet worden, so wird nachdem die Hardware überprüft wurde, kontrolliert ob der Grundzustand schon bereits auf der Ventil Hardware sich befindet. Wenn nicht wird automatisch ein Firmware Loader Programm aufgerufen, welches die </w:t>
      </w:r>
      <w:r w:rsidR="0082312B">
        <w:rPr>
          <w:lang w:eastAsia="de-DE" w:bidi="ar-SA"/>
        </w:rPr>
        <w:t>angebende</w:t>
      </w:r>
      <w:r w:rsidR="00C35030">
        <w:rPr>
          <w:lang w:eastAsia="de-DE" w:bidi="ar-SA"/>
        </w:rPr>
        <w:t xml:space="preserve"> Firmware im internen VAT Firmware Ordner auswählt und updatet, siehe </w:t>
      </w:r>
      <w:r w:rsidR="00C35030">
        <w:rPr>
          <w:lang w:eastAsia="de-DE" w:bidi="ar-SA"/>
        </w:rPr>
        <w:fldChar w:fldCharType="begin"/>
      </w:r>
      <w:r w:rsidR="00C35030">
        <w:rPr>
          <w:lang w:eastAsia="de-DE" w:bidi="ar-SA"/>
        </w:rPr>
        <w:instrText xml:space="preserve"> REF _Ref491768922 \h </w:instrText>
      </w:r>
      <w:r w:rsidR="00C35030">
        <w:rPr>
          <w:lang w:eastAsia="de-DE" w:bidi="ar-SA"/>
        </w:rPr>
      </w:r>
      <w:r w:rsidR="00C35030">
        <w:rPr>
          <w:lang w:eastAsia="de-DE" w:bidi="ar-SA"/>
        </w:rPr>
        <w:fldChar w:fldCharType="separate"/>
      </w:r>
      <w:r w:rsidR="00C35030">
        <w:t xml:space="preserve">Abbildung </w:t>
      </w:r>
      <w:r w:rsidR="00C35030">
        <w:rPr>
          <w:noProof/>
        </w:rPr>
        <w:t>29</w:t>
      </w:r>
      <w:r w:rsidR="00C35030">
        <w:rPr>
          <w:lang w:eastAsia="de-DE" w:bidi="ar-SA"/>
        </w:rPr>
        <w:fldChar w:fldCharType="end"/>
      </w:r>
      <w:r w:rsidR="00C35030">
        <w:rPr>
          <w:lang w:eastAsia="de-DE" w:bidi="ar-SA"/>
        </w:rPr>
        <w:t>. Handelt es sich bei der Ventil Firmware um eine trunk Version, so muss der Benutzer diese Firmware manuell im Ordner auswählen, bevor sie upgedatet werden kann.</w:t>
      </w:r>
    </w:p>
    <w:p w:rsidR="00C35030" w:rsidRDefault="00C35030" w:rsidP="00477847">
      <w:pPr>
        <w:rPr>
          <w:lang w:eastAsia="de-DE" w:bidi="ar-SA"/>
        </w:rPr>
      </w:pPr>
      <w:r>
        <w:rPr>
          <w:noProof/>
          <w:lang w:eastAsia="de-DE" w:bidi="ar-SA"/>
        </w:rPr>
        <w:drawing>
          <wp:inline distT="0" distB="0" distL="0" distR="0">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38">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rsidR="00C35030" w:rsidRPr="00477847" w:rsidRDefault="00C35030" w:rsidP="00C35030">
      <w:pPr>
        <w:pStyle w:val="Beschriftung"/>
        <w:rPr>
          <w:lang w:eastAsia="de-DE" w:bidi="ar-SA"/>
        </w:rPr>
      </w:pPr>
      <w:bookmarkStart w:id="154" w:name="_Ref491768922"/>
      <w:bookmarkStart w:id="155" w:name="_Toc491787201"/>
      <w:r>
        <w:t xml:space="preserve">Abbildung </w:t>
      </w:r>
      <w:fldSimple w:instr=" SEQ Abbildung \* ARABIC ">
        <w:r>
          <w:rPr>
            <w:noProof/>
          </w:rPr>
          <w:t>29</w:t>
        </w:r>
      </w:fldSimple>
      <w:bookmarkEnd w:id="154"/>
      <w:r>
        <w:t>: Firmware Loader</w:t>
      </w:r>
      <w:bookmarkEnd w:id="155"/>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F23CB6" w:rsidRDefault="000062EE" w:rsidP="00F23CB6">
      <w:pPr>
        <w:pStyle w:val="berschrift1"/>
        <w:spacing w:after="200" w:line="276" w:lineRule="auto"/>
        <w:jc w:val="left"/>
      </w:pPr>
      <w:bookmarkStart w:id="156" w:name="_Toc491525562"/>
      <w:r>
        <w:lastRenderedPageBreak/>
        <w:t>Diskussion</w:t>
      </w:r>
      <w:bookmarkEnd w:id="156"/>
    </w:p>
    <w:p w:rsidR="00F23CB6" w:rsidRDefault="002E3699" w:rsidP="00F23CB6">
      <w:pPr>
        <w:pStyle w:val="Standardeinzug"/>
        <w:ind w:left="0"/>
      </w:pPr>
      <w:bookmarkStart w:id="157" w:name="_Hlk491791138"/>
      <w:r>
        <w:t xml:space="preserve">Alle im Vorhinein gesteckten Ziele konnten erreicht werden. </w:t>
      </w:r>
      <w:r w:rsidR="00F23CB6">
        <w:t xml:space="preserve">Das primäre Ziel, </w:t>
      </w:r>
      <w:r>
        <w:t>eine einfache und schnelle Auswertung der ausgeführten Tests vornehmen zu können, konnte auch über einen Umweg mit einer zusätzlichen Error Ansicht erreicht werden.</w:t>
      </w:r>
    </w:p>
    <w:p w:rsidR="002E3699" w:rsidRDefault="002E3699" w:rsidP="00F23CB6">
      <w:pPr>
        <w:pStyle w:val="Standardeinzug"/>
        <w:ind w:left="0"/>
      </w:pPr>
      <w:r>
        <w:t xml:space="preserve">In der Startphase der Arbeit wurde schnell klar, dass die Arbeit sich nicht nur um das Erstellen der ETIC2 Applikation dreht. Die Entscheidung war schnell klar, dass es keinen Sinn machte das Auswertungstool zu erstellen und diese mit Pseudodaten aus der Datenbank zu befüllen. Um die Anforderung der Arbeit erreichen zu können, </w:t>
      </w:r>
      <w:r w:rsidR="00974B0F">
        <w:t>Resultate müssen erfasst werden auch wenn sie auf mehreren Computern ausgeführt wird</w:t>
      </w:r>
      <w:r>
        <w:t>,</w:t>
      </w:r>
      <w:r w:rsidR="00974B0F">
        <w:t xml:space="preserve"> </w:t>
      </w:r>
      <w:r>
        <w:t xml:space="preserve">führte keinen Weg an der Erweiterung der SoftwareVersionsDatabase </w:t>
      </w:r>
      <w:r w:rsidR="00974B0F">
        <w:t xml:space="preserve">mit den Testresultaten </w:t>
      </w:r>
      <w:r>
        <w:t>vorbei.</w:t>
      </w:r>
      <w:r w:rsidR="00974B0F">
        <w:t xml:space="preserve"> Wird die Datenbank schon erweitert, so können gleich noch die Testinformation sowie die Hardware Anforderungen miteinbezogen werden. Diese sollen auch verteilt auf allen Computern die gleiche Informationen dem Benutzer liefern. Schlussendlich wurde die SoftwareVersionsDatabase auch noch mit den Feldern für die Erstellung einer Bugliste vorgesehen, welche momentan noch in einem Exel geführt wird. All dies führte dazu, dass der Hauptfokus der Arbeit sich verlagert zu einer Erstellung einer funktionalen Testumgebung. Dabei war der Arbeitsaufwand grösser die einzelnen Testumgebungselemente aufeinander abzustimmen als die Erstellung des Auswertungstools.</w:t>
      </w:r>
    </w:p>
    <w:p w:rsidR="00974B0F" w:rsidRDefault="00974B0F" w:rsidP="00F23CB6">
      <w:pPr>
        <w:pStyle w:val="Standardeinzug"/>
        <w:ind w:left="0"/>
      </w:pPr>
      <w:r>
        <w:t>Das Zusammenspiel aller Testumgebungselemente wurde bereits erfolgreich ausgeführt. Zwar wurden diese auf mehreren Computern mit einer lokalen Datenbank ausgeführt. Der liegt darin, dass die SoftwareVersionsDatabase seit längerem schon Produktiv ei</w:t>
      </w:r>
      <w:r w:rsidR="007A7C68">
        <w:t>ngesetzt wird. Diese wird nach der ersten erfolgreichen Testphase erweitert. So sollten die ersten Kinderkrankheiten noch vorher eliminiert werden.</w:t>
      </w:r>
    </w:p>
    <w:p w:rsidR="007A7C68" w:rsidRDefault="007A7C68" w:rsidP="00F23CB6">
      <w:pPr>
        <w:pStyle w:val="Standardeinzug"/>
        <w:ind w:left="0"/>
      </w:pPr>
      <w:r>
        <w:t>Diese Arbeit sowie diese aus der Vergangenheit bei der Erstellung einer Testumgebung sind, dass es sich lohnt</w:t>
      </w:r>
      <w:r w:rsidR="00AD79A2">
        <w:t xml:space="preserve"> in der ersten Startphase </w:t>
      </w:r>
      <w:r>
        <w:t xml:space="preserve">gut </w:t>
      </w:r>
      <w:r w:rsidR="00AD79A2">
        <w:t>zu überlegen</w:t>
      </w:r>
      <w:r>
        <w:t>, mit welche</w:t>
      </w:r>
      <w:r w:rsidR="00AD79A2">
        <w:t>n</w:t>
      </w:r>
      <w:r>
        <w:t xml:space="preserve"> Hilfsmittel</w:t>
      </w:r>
      <w:r w:rsidR="00AD79A2">
        <w:t>n</w:t>
      </w:r>
      <w:r>
        <w:t xml:space="preserve"> die Anforderungen erreicht werden sollten. Meistens wird mit dem gestartet, in welchem die meisten Kenntnisse vorhanden sind und sich am wohlsten fühlt. Mit der Zeit steigt die Komplexität immer mehr und es ist einfacher</w:t>
      </w:r>
      <w:r w:rsidR="00AD79A2">
        <w:t>,</w:t>
      </w:r>
      <w:r>
        <w:t xml:space="preserve"> wenn mit der gleichen Umgebung gearbeitet werden kann. Dies ist hinsichtlich den Testanforderungen nicht immer möglich, da verschiedene Kommunikationsschnittstellen abgedeckt werden müssen, speziell Feldbüsse. Da dies</w:t>
      </w:r>
      <w:r w:rsidR="00AD79A2">
        <w:t>e von</w:t>
      </w:r>
      <w:r>
        <w:t xml:space="preserve"> CVI nicht unterstützt</w:t>
      </w:r>
      <w:r w:rsidR="00AD79A2">
        <w:t xml:space="preserve"> werden</w:t>
      </w:r>
      <w:r>
        <w:t xml:space="preserve">, muss hier </w:t>
      </w:r>
      <w:r w:rsidR="00AD79A2">
        <w:t>mit LabVIEW gearbeitet werden. Zusätzlich wird das Bedürfnis immer grösser die Tests in RealTime Umgebungen laufen lassen zu können, um den Praxisfall bei der EtherCAT Kommunikation abdecken zu können.</w:t>
      </w:r>
    </w:p>
    <w:p w:rsidR="009F65AA" w:rsidRPr="009F65AA" w:rsidRDefault="00AD79A2" w:rsidP="006400C4">
      <w:pPr>
        <w:pStyle w:val="Standardeinzug"/>
        <w:ind w:left="0"/>
      </w:pPr>
      <w:r>
        <w:t xml:space="preserve">Persönlich stellte ich mir die Lösung der Suche nach Fehlermeldungen einfacher vor. Da es sich bei der verwendeten Ansicht um eine von DevExpress entwickeltes Element handelt, welche Informationen in mehreren Ebenen unterteilt, sehe ich ein grosses Bedürfnis des Anwenders, Informationen über alle Ebenen zu suchen. Im Nachhinein sehe ich aber auch grosse Vorteile </w:t>
      </w:r>
      <w:r w:rsidR="006400C4">
        <w:t>in der aktuellen Lösung mit einer zusätzlichen Ansicht, in welchem die Fehlermeldungen in der obersten Ebene angezeigt wird. So kann viel schneller verglichen werden ob es Auffälligkeiten in Bezug auf Hardware oder Software gibt, wenn der Fehlerfall in der Vergangenheit schon aufgetreten ist. Da in diesem Fall alle Informationen in der gleichen Ebene zu finden sind und diese nicht verschachtelt aufgelistet wird.</w:t>
      </w:r>
    </w:p>
    <w:bookmarkEnd w:id="157"/>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58" w:name="_Toc491525563"/>
      <w:r>
        <w:lastRenderedPageBreak/>
        <w:t>Ausblick</w:t>
      </w:r>
      <w:bookmarkEnd w:id="158"/>
    </w:p>
    <w:p w:rsidR="00F23CB6" w:rsidRDefault="00F23CB6" w:rsidP="00F23CB6">
      <w:pPr>
        <w:pStyle w:val="Standardeinzug"/>
        <w:ind w:left="0"/>
      </w:pPr>
      <w:bookmarkStart w:id="159" w:name="_Hlk491791158"/>
      <w:bookmarkStart w:id="160" w:name="_GoBack"/>
      <w:r>
        <w:t>Als erstes werden die offenen Punkte analysiert im zweiten Bereich folgt den der Ausblick mit den nächsten Schritten.</w:t>
      </w:r>
    </w:p>
    <w:p w:rsidR="00F23CB6" w:rsidRPr="00F23CB6" w:rsidRDefault="00F23CB6" w:rsidP="00F23CB6">
      <w:pPr>
        <w:pStyle w:val="berschrift2"/>
      </w:pPr>
      <w:r>
        <w:t>Offene Punkte</w:t>
      </w:r>
    </w:p>
    <w:p w:rsidR="000062EE" w:rsidRDefault="000062EE" w:rsidP="00F23CB6">
      <w:pPr>
        <w:pStyle w:val="berschrift3"/>
      </w:pPr>
      <w:bookmarkStart w:id="161" w:name="_Ref483469640"/>
      <w:bookmarkStart w:id="162" w:name="_Toc491525564"/>
      <w:r>
        <w:t>Umsetzung Überarbeitung SoftwareVersionsDatabase</w:t>
      </w:r>
      <w:bookmarkEnd w:id="161"/>
      <w:bookmarkEnd w:id="162"/>
    </w:p>
    <w:p w:rsidR="000062EE" w:rsidRDefault="000062EE" w:rsidP="000062EE">
      <w:pPr>
        <w:rPr>
          <w:lang w:eastAsia="de-DE" w:bidi="ar-SA"/>
        </w:rPr>
      </w:pPr>
      <w:r>
        <w:rPr>
          <w:lang w:eastAsia="de-DE" w:bidi="ar-SA"/>
        </w:rPr>
        <w:t xml:space="preserve">Wie unter Kapitel </w:t>
      </w:r>
      <w:r w:rsidR="00CB3C45">
        <w:rPr>
          <w:lang w:eastAsia="de-DE" w:bidi="ar-SA"/>
        </w:rPr>
        <w:fldChar w:fldCharType="begin"/>
      </w:r>
      <w:r w:rsidR="00CB3C45">
        <w:rPr>
          <w:lang w:eastAsia="de-DE" w:bidi="ar-SA"/>
        </w:rPr>
        <w:instrText xml:space="preserve"> REF _Ref486776100 \r \h </w:instrText>
      </w:r>
      <w:r w:rsidR="00CB3C45">
        <w:rPr>
          <w:lang w:eastAsia="de-DE" w:bidi="ar-SA"/>
        </w:rPr>
      </w:r>
      <w:r w:rsidR="00CB3C45">
        <w:rPr>
          <w:lang w:eastAsia="de-DE" w:bidi="ar-SA"/>
        </w:rPr>
        <w:fldChar w:fldCharType="separate"/>
      </w:r>
      <w:r w:rsidR="00CB3C45">
        <w:rPr>
          <w:lang w:eastAsia="de-DE" w:bidi="ar-SA"/>
        </w:rPr>
        <w:t>5.1.1</w:t>
      </w:r>
      <w:r w:rsidR="00CB3C45">
        <w:rPr>
          <w:lang w:eastAsia="de-DE" w:bidi="ar-SA"/>
        </w:rPr>
        <w:fldChar w:fldCharType="end"/>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F23CB6">
      <w:pPr>
        <w:pStyle w:val="berschrift3"/>
      </w:pPr>
      <w:bookmarkStart w:id="163" w:name="_Toc491525565"/>
      <w:bookmarkStart w:id="164" w:name="_Ref491683209"/>
      <w:r>
        <w:t>Integration Buglist in ETIC2</w:t>
      </w:r>
      <w:bookmarkEnd w:id="163"/>
      <w:bookmarkEnd w:id="164"/>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E015B9" w:rsidRDefault="00E015B9" w:rsidP="00F23CB6">
      <w:pPr>
        <w:pStyle w:val="berschrift3"/>
      </w:pPr>
      <w:r>
        <w:t>Logfile in ETIC2</w:t>
      </w:r>
    </w:p>
    <w:p w:rsidR="00E015B9" w:rsidRDefault="00E015B9" w:rsidP="00E015B9">
      <w:pPr>
        <w:rPr>
          <w:lang w:eastAsia="de-DE" w:bidi="ar-SA"/>
        </w:rPr>
      </w:pPr>
      <w:r>
        <w:rPr>
          <w:lang w:eastAsia="de-DE" w:bidi="ar-SA"/>
        </w:rPr>
        <w:t>Aktuell werden alle auftretende Ereignisse dem User über ein Dialog mitgeteilt. Diese ist nur zum aktuellen Zeitpunkt dem Benutzer ersichtlich. Diese sollen zusätzlich in einem Logfile hinterlegt werden um diese später Auswerten zu können und mögliche Bugs in der Implementierung ausmerzen zu können.</w:t>
      </w:r>
    </w:p>
    <w:p w:rsidR="00F23CB6" w:rsidRDefault="00F23CB6" w:rsidP="00F23CB6">
      <w:pPr>
        <w:pStyle w:val="berschrift2"/>
      </w:pPr>
      <w:r>
        <w:t>Nächste Schritte</w:t>
      </w:r>
    </w:p>
    <w:p w:rsidR="00F23CB6" w:rsidRPr="00F23CB6" w:rsidRDefault="006A4A6C" w:rsidP="00F23CB6">
      <w:pPr>
        <w:rPr>
          <w:lang w:eastAsia="de-DE" w:bidi="ar-SA"/>
        </w:rPr>
      </w:pPr>
      <w:r>
        <w:rPr>
          <w:lang w:eastAsia="de-DE" w:bidi="ar-SA"/>
        </w:rPr>
        <w:t>Als nächstes wird wie schon in der Diskussion schon erwähnt weiter die aktuelle Testumgebung auf lokalen Datenbanken betrieben. Wird hier in den nächsten Release Prozessen keine Auffälligkeiten gefunden, so wird die SoftwareVersionsTabelle auf dem SQL Server erweitert um die Testumgebung in Zukunft produktiv einsetzen zu können. Solange die Kenntnisse des ETIC2 noch frisch sind, ist die Einbindung der Verwaltung von Firmware Bugs angedacht. Weiter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bookmarkEnd w:id="159"/>
    <w:bookmarkEnd w:id="160"/>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65" w:name="_Toc491525566"/>
      <w:r>
        <w:lastRenderedPageBreak/>
        <w:t>Verzeichnisse</w:t>
      </w:r>
      <w:bookmarkEnd w:id="165"/>
    </w:p>
    <w:bookmarkStart w:id="166" w:name="_Toc49152556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66"/>
        </w:p>
        <w:sdt>
          <w:sdtPr>
            <w:rPr>
              <w:rFonts w:cstheme="minorBidi"/>
              <w:szCs w:val="22"/>
            </w:rPr>
            <w:id w:val="111145805"/>
            <w:bibliography/>
          </w:sdtPr>
          <w:sdtContent>
            <w:p w:rsidR="00200C41" w:rsidRDefault="000062EE" w:rsidP="00200C41">
              <w:pPr>
                <w:pStyle w:val="Literaturverzeichnis"/>
                <w:ind w:left="720" w:hanging="720"/>
                <w:rPr>
                  <w:noProof/>
                  <w:sz w:val="24"/>
                  <w:szCs w:val="24"/>
                  <w:lang w:val="de-DE"/>
                </w:rPr>
              </w:pPr>
              <w:r>
                <w:fldChar w:fldCharType="begin"/>
              </w:r>
              <w:r>
                <w:instrText>BIBLIOGRAPHY</w:instrText>
              </w:r>
              <w:r>
                <w:fldChar w:fldCharType="separate"/>
              </w:r>
              <w:r w:rsidR="00200C41">
                <w:rPr>
                  <w:noProof/>
                  <w:lang w:val="de-DE"/>
                </w:rPr>
                <w:t>Community. (2016). Abgerufen am 17. 05 2017 von SQL Server 2012 connection strings: https://www.connectionstrings.com/sql-server-2012/</w:t>
              </w:r>
            </w:p>
            <w:p w:rsidR="00200C41" w:rsidRDefault="00200C41" w:rsidP="00200C41">
              <w:pPr>
                <w:pStyle w:val="Literaturverzeichnis"/>
                <w:ind w:left="720" w:hanging="720"/>
                <w:rPr>
                  <w:noProof/>
                  <w:lang w:val="de-DE"/>
                </w:rPr>
              </w:pPr>
              <w:r>
                <w:rPr>
                  <w:noProof/>
                  <w:lang w:val="de-DE"/>
                </w:rPr>
                <w:t xml:space="preserve">DevExpress. (27. April 2016). </w:t>
              </w:r>
              <w:r>
                <w:rPr>
                  <w:i/>
                  <w:iCs/>
                  <w:noProof/>
                  <w:lang w:val="de-DE"/>
                </w:rPr>
                <w:t>Search panel for detail views work around</w:t>
              </w:r>
              <w:r>
                <w:rPr>
                  <w:noProof/>
                  <w:lang w:val="de-DE"/>
                </w:rPr>
                <w:t>. Von https://www.devexpress.com/Support/Center/Question/Details/T372420/search-panel-for-detail-views-work-around abgerufen</w:t>
              </w:r>
            </w:p>
            <w:p w:rsidR="00200C41" w:rsidRDefault="00200C41" w:rsidP="00200C41">
              <w:pPr>
                <w:pStyle w:val="Literaturverzeichnis"/>
                <w:ind w:left="720" w:hanging="720"/>
                <w:rPr>
                  <w:noProof/>
                  <w:lang w:val="de-DE"/>
                </w:rPr>
              </w:pPr>
              <w:r>
                <w:rPr>
                  <w:noProof/>
                  <w:lang w:val="de-DE"/>
                </w:rPr>
                <w:t xml:space="preserve">Gebhart, G. (2013). </w:t>
              </w:r>
              <w:r>
                <w:rPr>
                  <w:i/>
                  <w:iCs/>
                  <w:noProof/>
                  <w:lang w:val="de-DE"/>
                </w:rPr>
                <w:t>Praktisches &amp; Grundsätzliches zur Informatik</w:t>
              </w:r>
              <w:r>
                <w:rPr>
                  <w:noProof/>
                  <w:lang w:val="de-DE"/>
                </w:rPr>
                <w:t>. Von http://greiterweb.de/spw/Wahl-einer-Programmiersprache.htm abgerufen</w:t>
              </w:r>
            </w:p>
            <w:p w:rsidR="00200C41" w:rsidRDefault="00200C41" w:rsidP="00200C41">
              <w:pPr>
                <w:pStyle w:val="Literaturverzeichnis"/>
                <w:ind w:left="720" w:hanging="720"/>
                <w:rPr>
                  <w:noProof/>
                  <w:lang w:val="de-DE"/>
                </w:rPr>
              </w:pPr>
              <w:r>
                <w:rPr>
                  <w:noProof/>
                  <w:lang w:val="de-DE"/>
                </w:rPr>
                <w:t>Jorgensen, A. (2012). Microsoft SQL Server 2012 Bible. John Wiley &amp; Sons.</w:t>
              </w:r>
            </w:p>
            <w:p w:rsidR="00200C41" w:rsidRDefault="00200C41" w:rsidP="00200C41">
              <w:pPr>
                <w:pStyle w:val="Literaturverzeichnis"/>
                <w:ind w:left="720" w:hanging="720"/>
                <w:rPr>
                  <w:noProof/>
                  <w:lang w:val="de-DE"/>
                </w:rPr>
              </w:pPr>
              <w:r>
                <w:rPr>
                  <w:noProof/>
                  <w:lang w:val="de-DE"/>
                </w:rPr>
                <w:t>Marugg, L. (03. 04 2010). PG_Info_Hardware. VAT Interne Präsentation. Haag.</w:t>
              </w:r>
            </w:p>
            <w:p w:rsidR="00200C41" w:rsidRDefault="00200C41" w:rsidP="00200C41">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200C41" w:rsidRDefault="00200C41" w:rsidP="00200C41">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200C41" w:rsidRDefault="00200C41" w:rsidP="00200C41">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200C41" w:rsidRDefault="00200C41" w:rsidP="00200C41">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200C41" w:rsidRDefault="00200C41" w:rsidP="00200C41">
              <w:pPr>
                <w:pStyle w:val="Literaturverzeichnis"/>
                <w:ind w:left="720" w:hanging="720"/>
                <w:rPr>
                  <w:noProof/>
                  <w:lang w:val="de-DE"/>
                </w:rPr>
              </w:pPr>
              <w:r>
                <w:rPr>
                  <w:noProof/>
                  <w:lang w:val="de-DE"/>
                </w:rPr>
                <w:t>The Open Group. (2016). Abgerufen am 16. 06 2017 von getenv: http://pubs.opengroup.org/onlinepubs/9699919799/functions/getenv.html</w:t>
              </w:r>
            </w:p>
            <w:p w:rsidR="00200C41" w:rsidRDefault="00200C41" w:rsidP="00200C41">
              <w:pPr>
                <w:pStyle w:val="Literaturverzeichnis"/>
                <w:ind w:left="720" w:hanging="720"/>
                <w:rPr>
                  <w:noProof/>
                  <w:lang w:val="de-DE"/>
                </w:rPr>
              </w:pPr>
              <w:r>
                <w:rPr>
                  <w:noProof/>
                  <w:lang w:val="de-DE"/>
                </w:rPr>
                <w:t>The Open Group. (2016). Abgerufen am 16. 06 2017 von putenv: http://pubs.opengroup.org/onlinepubs/9699919799/functions/putenv.html</w:t>
              </w:r>
            </w:p>
            <w:p w:rsidR="00200C41" w:rsidRDefault="00200C41" w:rsidP="00200C41">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200C41">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67" w:name="_Toc491525568"/>
      <w:r>
        <w:t>Abkürzungsverzeichnis</w:t>
      </w:r>
      <w:bookmarkEnd w:id="167"/>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A804BB" w:rsidP="00B112A9">
            <w:pPr>
              <w:rPr>
                <w:lang w:eastAsia="de-DE" w:bidi="ar-SA"/>
              </w:rPr>
            </w:pPr>
            <w:r>
              <w:rPr>
                <w:lang w:eastAsia="de-DE" w:bidi="ar-SA"/>
              </w:rPr>
              <w:t>DLL</w:t>
            </w:r>
          </w:p>
        </w:tc>
        <w:tc>
          <w:tcPr>
            <w:tcW w:w="7087" w:type="dxa"/>
          </w:tcPr>
          <w:p w:rsidR="00B112A9" w:rsidRDefault="00A804BB" w:rsidP="00B112A9">
            <w:pPr>
              <w:rPr>
                <w:lang w:eastAsia="de-DE" w:bidi="ar-SA"/>
              </w:rPr>
            </w:pPr>
            <w:r>
              <w:rPr>
                <w:lang w:eastAsia="de-DE" w:bidi="ar-SA"/>
              </w:rPr>
              <w:t>Dynamic Link Libary</w:t>
            </w: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68" w:name="_Toc491525569"/>
      <w:r>
        <w:lastRenderedPageBreak/>
        <w:t>Abbildungsverzeichnis</w:t>
      </w:r>
      <w:bookmarkEnd w:id="168"/>
    </w:p>
    <w:p w:rsidR="00200C41"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787173" w:history="1">
        <w:r w:rsidR="00200C41" w:rsidRPr="00EA517C">
          <w:rPr>
            <w:rStyle w:val="Hyperlink"/>
            <w:noProof/>
          </w:rPr>
          <w:t>Abbildung 1: Basiskonzept Ventil Controller (Marugg, 2010)</w:t>
        </w:r>
        <w:r w:rsidR="00200C41">
          <w:rPr>
            <w:noProof/>
            <w:webHidden/>
          </w:rPr>
          <w:tab/>
        </w:r>
        <w:r w:rsidR="00200C41">
          <w:rPr>
            <w:noProof/>
            <w:webHidden/>
          </w:rPr>
          <w:fldChar w:fldCharType="begin"/>
        </w:r>
        <w:r w:rsidR="00200C41">
          <w:rPr>
            <w:noProof/>
            <w:webHidden/>
          </w:rPr>
          <w:instrText xml:space="preserve"> PAGEREF _Toc491787173 \h </w:instrText>
        </w:r>
        <w:r w:rsidR="00200C41">
          <w:rPr>
            <w:noProof/>
            <w:webHidden/>
          </w:rPr>
        </w:r>
        <w:r w:rsidR="00200C41">
          <w:rPr>
            <w:noProof/>
            <w:webHidden/>
          </w:rPr>
          <w:fldChar w:fldCharType="separate"/>
        </w:r>
        <w:r w:rsidR="00200C41">
          <w:rPr>
            <w:noProof/>
            <w:webHidden/>
          </w:rPr>
          <w:t>6</w:t>
        </w:r>
        <w:r w:rsidR="00200C41">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r:id="rId39" w:anchor="_Toc491787174" w:history="1">
        <w:r w:rsidRPr="00EA517C">
          <w:rPr>
            <w:rStyle w:val="Hyperlink"/>
            <w:noProof/>
          </w:rPr>
          <w:t>Abbildung 2: Parameterbaumstruktur der Software</w:t>
        </w:r>
        <w:r>
          <w:rPr>
            <w:noProof/>
            <w:webHidden/>
          </w:rPr>
          <w:tab/>
        </w:r>
        <w:r>
          <w:rPr>
            <w:noProof/>
            <w:webHidden/>
          </w:rPr>
          <w:fldChar w:fldCharType="begin"/>
        </w:r>
        <w:r>
          <w:rPr>
            <w:noProof/>
            <w:webHidden/>
          </w:rPr>
          <w:instrText xml:space="preserve"> PAGEREF _Toc491787174 \h </w:instrText>
        </w:r>
        <w:r>
          <w:rPr>
            <w:noProof/>
            <w:webHidden/>
          </w:rPr>
        </w:r>
        <w:r>
          <w:rPr>
            <w:noProof/>
            <w:webHidden/>
          </w:rPr>
          <w:fldChar w:fldCharType="separate"/>
        </w:r>
        <w:r>
          <w:rPr>
            <w:noProof/>
            <w:webHidden/>
          </w:rPr>
          <w:t>7</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75" w:history="1">
        <w:r w:rsidRPr="00EA517C">
          <w:rPr>
            <w:rStyle w:val="Hyperlink"/>
            <w:noProof/>
          </w:rPr>
          <w:t>Abbildung 3: Ist-Zustand der Testumgebung</w:t>
        </w:r>
        <w:r>
          <w:rPr>
            <w:noProof/>
            <w:webHidden/>
          </w:rPr>
          <w:tab/>
        </w:r>
        <w:r>
          <w:rPr>
            <w:noProof/>
            <w:webHidden/>
          </w:rPr>
          <w:fldChar w:fldCharType="begin"/>
        </w:r>
        <w:r>
          <w:rPr>
            <w:noProof/>
            <w:webHidden/>
          </w:rPr>
          <w:instrText xml:space="preserve"> PAGEREF _Toc491787175 \h </w:instrText>
        </w:r>
        <w:r>
          <w:rPr>
            <w:noProof/>
            <w:webHidden/>
          </w:rPr>
        </w:r>
        <w:r>
          <w:rPr>
            <w:noProof/>
            <w:webHidden/>
          </w:rPr>
          <w:fldChar w:fldCharType="separate"/>
        </w:r>
        <w:r>
          <w:rPr>
            <w:noProof/>
            <w:webHidden/>
          </w:rPr>
          <w:t>8</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76" w:history="1">
        <w:r w:rsidRPr="00EA517C">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_Toc491787176 \h </w:instrText>
        </w:r>
        <w:r>
          <w:rPr>
            <w:noProof/>
            <w:webHidden/>
          </w:rPr>
        </w:r>
        <w:r>
          <w:rPr>
            <w:noProof/>
            <w:webHidden/>
          </w:rPr>
          <w:fldChar w:fldCharType="separate"/>
        </w:r>
        <w:r>
          <w:rPr>
            <w:noProof/>
            <w:webHidden/>
          </w:rPr>
          <w:t>12</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77" w:history="1">
        <w:r w:rsidRPr="00EA517C">
          <w:rPr>
            <w:rStyle w:val="Hyperlink"/>
            <w:noProof/>
          </w:rPr>
          <w:t>Abbildung 5: Ursprüngliches Konzept Masterarbeit</w:t>
        </w:r>
        <w:r>
          <w:rPr>
            <w:noProof/>
            <w:webHidden/>
          </w:rPr>
          <w:tab/>
        </w:r>
        <w:r>
          <w:rPr>
            <w:noProof/>
            <w:webHidden/>
          </w:rPr>
          <w:fldChar w:fldCharType="begin"/>
        </w:r>
        <w:r>
          <w:rPr>
            <w:noProof/>
            <w:webHidden/>
          </w:rPr>
          <w:instrText xml:space="preserve"> PAGEREF _Toc491787177 \h </w:instrText>
        </w:r>
        <w:r>
          <w:rPr>
            <w:noProof/>
            <w:webHidden/>
          </w:rPr>
        </w:r>
        <w:r>
          <w:rPr>
            <w:noProof/>
            <w:webHidden/>
          </w:rPr>
          <w:fldChar w:fldCharType="separate"/>
        </w:r>
        <w:r>
          <w:rPr>
            <w:noProof/>
            <w:webHidden/>
          </w:rPr>
          <w:t>15</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78" w:history="1">
        <w:r w:rsidRPr="00EA517C">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_Toc491787178 \h </w:instrText>
        </w:r>
        <w:r>
          <w:rPr>
            <w:noProof/>
            <w:webHidden/>
          </w:rPr>
        </w:r>
        <w:r>
          <w:rPr>
            <w:noProof/>
            <w:webHidden/>
          </w:rPr>
          <w:fldChar w:fldCharType="separate"/>
        </w:r>
        <w:r>
          <w:rPr>
            <w:noProof/>
            <w:webHidden/>
          </w:rPr>
          <w:t>16</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79" w:history="1">
        <w:r w:rsidRPr="00EA517C">
          <w:rPr>
            <w:rStyle w:val="Hyperlink"/>
            <w:noProof/>
          </w:rPr>
          <w:t>Abbildung 7: Wasserfallmodell (QMETHODS, 2017)</w:t>
        </w:r>
        <w:r>
          <w:rPr>
            <w:noProof/>
            <w:webHidden/>
          </w:rPr>
          <w:tab/>
        </w:r>
        <w:r>
          <w:rPr>
            <w:noProof/>
            <w:webHidden/>
          </w:rPr>
          <w:fldChar w:fldCharType="begin"/>
        </w:r>
        <w:r>
          <w:rPr>
            <w:noProof/>
            <w:webHidden/>
          </w:rPr>
          <w:instrText xml:space="preserve"> PAGEREF _Toc491787179 \h </w:instrText>
        </w:r>
        <w:r>
          <w:rPr>
            <w:noProof/>
            <w:webHidden/>
          </w:rPr>
        </w:r>
        <w:r>
          <w:rPr>
            <w:noProof/>
            <w:webHidden/>
          </w:rPr>
          <w:fldChar w:fldCharType="separate"/>
        </w:r>
        <w:r>
          <w:rPr>
            <w:noProof/>
            <w:webHidden/>
          </w:rPr>
          <w:t>18</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0" w:history="1">
        <w:r w:rsidRPr="00EA517C">
          <w:rPr>
            <w:rStyle w:val="Hyperlink"/>
            <w:noProof/>
          </w:rPr>
          <w:t>Abbildung 8: Vorgehensweise Testumgebung</w:t>
        </w:r>
        <w:r>
          <w:rPr>
            <w:noProof/>
            <w:webHidden/>
          </w:rPr>
          <w:tab/>
        </w:r>
        <w:r>
          <w:rPr>
            <w:noProof/>
            <w:webHidden/>
          </w:rPr>
          <w:fldChar w:fldCharType="begin"/>
        </w:r>
        <w:r>
          <w:rPr>
            <w:noProof/>
            <w:webHidden/>
          </w:rPr>
          <w:instrText xml:space="preserve"> PAGEREF _Toc491787180 \h </w:instrText>
        </w:r>
        <w:r>
          <w:rPr>
            <w:noProof/>
            <w:webHidden/>
          </w:rPr>
        </w:r>
        <w:r>
          <w:rPr>
            <w:noProof/>
            <w:webHidden/>
          </w:rPr>
          <w:fldChar w:fldCharType="separate"/>
        </w:r>
        <w:r>
          <w:rPr>
            <w:noProof/>
            <w:webHidden/>
          </w:rPr>
          <w:t>19</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1" w:history="1">
        <w:r w:rsidRPr="00EA517C">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_Toc491787181 \h </w:instrText>
        </w:r>
        <w:r>
          <w:rPr>
            <w:noProof/>
            <w:webHidden/>
          </w:rPr>
        </w:r>
        <w:r>
          <w:rPr>
            <w:noProof/>
            <w:webHidden/>
          </w:rPr>
          <w:fldChar w:fldCharType="separate"/>
        </w:r>
        <w:r>
          <w:rPr>
            <w:noProof/>
            <w:webHidden/>
          </w:rPr>
          <w:t>24</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2" w:history="1">
        <w:r w:rsidRPr="00EA517C">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_Toc491787182 \h </w:instrText>
        </w:r>
        <w:r>
          <w:rPr>
            <w:noProof/>
            <w:webHidden/>
          </w:rPr>
        </w:r>
        <w:r>
          <w:rPr>
            <w:noProof/>
            <w:webHidden/>
          </w:rPr>
          <w:fldChar w:fldCharType="separate"/>
        </w:r>
        <w:r>
          <w:rPr>
            <w:noProof/>
            <w:webHidden/>
          </w:rPr>
          <w:t>25</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3" w:history="1">
        <w:r w:rsidRPr="00EA517C">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_Toc491787183 \h </w:instrText>
        </w:r>
        <w:r>
          <w:rPr>
            <w:noProof/>
            <w:webHidden/>
          </w:rPr>
        </w:r>
        <w:r>
          <w:rPr>
            <w:noProof/>
            <w:webHidden/>
          </w:rPr>
          <w:fldChar w:fldCharType="separate"/>
        </w:r>
        <w:r>
          <w:rPr>
            <w:noProof/>
            <w:webHidden/>
          </w:rPr>
          <w:t>26</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4" w:history="1">
        <w:r w:rsidRPr="00EA517C">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_Toc491787184 \h </w:instrText>
        </w:r>
        <w:r>
          <w:rPr>
            <w:noProof/>
            <w:webHidden/>
          </w:rPr>
        </w:r>
        <w:r>
          <w:rPr>
            <w:noProof/>
            <w:webHidden/>
          </w:rPr>
          <w:fldChar w:fldCharType="separate"/>
        </w:r>
        <w:r>
          <w:rPr>
            <w:noProof/>
            <w:webHidden/>
          </w:rPr>
          <w:t>27</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5" w:history="1">
        <w:r w:rsidRPr="00EA517C">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_Toc491787185 \h </w:instrText>
        </w:r>
        <w:r>
          <w:rPr>
            <w:noProof/>
            <w:webHidden/>
          </w:rPr>
        </w:r>
        <w:r>
          <w:rPr>
            <w:noProof/>
            <w:webHidden/>
          </w:rPr>
          <w:fldChar w:fldCharType="separate"/>
        </w:r>
        <w:r>
          <w:rPr>
            <w:noProof/>
            <w:webHidden/>
          </w:rPr>
          <w:t>29</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6" w:history="1">
        <w:r w:rsidRPr="00EA517C">
          <w:rPr>
            <w:rStyle w:val="Hyperlink"/>
            <w:noProof/>
          </w:rPr>
          <w:t>Abbildung 14: Erster Ansatz Abspeicherung Testinformationen</w:t>
        </w:r>
        <w:r>
          <w:rPr>
            <w:noProof/>
            <w:webHidden/>
          </w:rPr>
          <w:tab/>
        </w:r>
        <w:r>
          <w:rPr>
            <w:noProof/>
            <w:webHidden/>
          </w:rPr>
          <w:fldChar w:fldCharType="begin"/>
        </w:r>
        <w:r>
          <w:rPr>
            <w:noProof/>
            <w:webHidden/>
          </w:rPr>
          <w:instrText xml:space="preserve"> PAGEREF _Toc491787186 \h </w:instrText>
        </w:r>
        <w:r>
          <w:rPr>
            <w:noProof/>
            <w:webHidden/>
          </w:rPr>
        </w:r>
        <w:r>
          <w:rPr>
            <w:noProof/>
            <w:webHidden/>
          </w:rPr>
          <w:fldChar w:fldCharType="separate"/>
        </w:r>
        <w:r>
          <w:rPr>
            <w:noProof/>
            <w:webHidden/>
          </w:rPr>
          <w:t>30</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7" w:history="1">
        <w:r w:rsidRPr="00EA517C">
          <w:rPr>
            <w:rStyle w:val="Hyperlink"/>
            <w:noProof/>
          </w:rPr>
          <w:t>Abbildung 15: Verbessertes Konzept zur Abspeicherung der Testinformationen</w:t>
        </w:r>
        <w:r>
          <w:rPr>
            <w:noProof/>
            <w:webHidden/>
          </w:rPr>
          <w:tab/>
        </w:r>
        <w:r>
          <w:rPr>
            <w:noProof/>
            <w:webHidden/>
          </w:rPr>
          <w:fldChar w:fldCharType="begin"/>
        </w:r>
        <w:r>
          <w:rPr>
            <w:noProof/>
            <w:webHidden/>
          </w:rPr>
          <w:instrText xml:space="preserve"> PAGEREF _Toc491787187 \h </w:instrText>
        </w:r>
        <w:r>
          <w:rPr>
            <w:noProof/>
            <w:webHidden/>
          </w:rPr>
        </w:r>
        <w:r>
          <w:rPr>
            <w:noProof/>
            <w:webHidden/>
          </w:rPr>
          <w:fldChar w:fldCharType="separate"/>
        </w:r>
        <w:r>
          <w:rPr>
            <w:noProof/>
            <w:webHidden/>
          </w:rPr>
          <w:t>32</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8" w:history="1">
        <w:r w:rsidRPr="00EA517C">
          <w:rPr>
            <w:rStyle w:val="Hyperlink"/>
            <w:noProof/>
          </w:rPr>
          <w:t>Abbildung 16: TTIC2 Zugriff auf SoftwareVersionsDatabase</w:t>
        </w:r>
        <w:r>
          <w:rPr>
            <w:noProof/>
            <w:webHidden/>
          </w:rPr>
          <w:tab/>
        </w:r>
        <w:r>
          <w:rPr>
            <w:noProof/>
            <w:webHidden/>
          </w:rPr>
          <w:fldChar w:fldCharType="begin"/>
        </w:r>
        <w:r>
          <w:rPr>
            <w:noProof/>
            <w:webHidden/>
          </w:rPr>
          <w:instrText xml:space="preserve"> PAGEREF _Toc491787188 \h </w:instrText>
        </w:r>
        <w:r>
          <w:rPr>
            <w:noProof/>
            <w:webHidden/>
          </w:rPr>
        </w:r>
        <w:r>
          <w:rPr>
            <w:noProof/>
            <w:webHidden/>
          </w:rPr>
          <w:fldChar w:fldCharType="separate"/>
        </w:r>
        <w:r>
          <w:rPr>
            <w:noProof/>
            <w:webHidden/>
          </w:rPr>
          <w:t>33</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9" w:history="1">
        <w:r w:rsidRPr="00EA517C">
          <w:rPr>
            <w:rStyle w:val="Hyperlink"/>
            <w:noProof/>
          </w:rPr>
          <w:t>Abbildung 17: Fortschrittbalken Auslesung Testversionen</w:t>
        </w:r>
        <w:r>
          <w:rPr>
            <w:noProof/>
            <w:webHidden/>
          </w:rPr>
          <w:tab/>
        </w:r>
        <w:r>
          <w:rPr>
            <w:noProof/>
            <w:webHidden/>
          </w:rPr>
          <w:fldChar w:fldCharType="begin"/>
        </w:r>
        <w:r>
          <w:rPr>
            <w:noProof/>
            <w:webHidden/>
          </w:rPr>
          <w:instrText xml:space="preserve"> PAGEREF _Toc491787189 \h </w:instrText>
        </w:r>
        <w:r>
          <w:rPr>
            <w:noProof/>
            <w:webHidden/>
          </w:rPr>
        </w:r>
        <w:r>
          <w:rPr>
            <w:noProof/>
            <w:webHidden/>
          </w:rPr>
          <w:fldChar w:fldCharType="separate"/>
        </w:r>
        <w:r>
          <w:rPr>
            <w:noProof/>
            <w:webHidden/>
          </w:rPr>
          <w:t>34</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0" w:history="1">
        <w:r w:rsidRPr="00EA517C">
          <w:rPr>
            <w:rStyle w:val="Hyperlink"/>
            <w:noProof/>
          </w:rPr>
          <w:t>Abbildung 18: Definition Grundzustand TTIC2</w:t>
        </w:r>
        <w:r>
          <w:rPr>
            <w:noProof/>
            <w:webHidden/>
          </w:rPr>
          <w:tab/>
        </w:r>
        <w:r>
          <w:rPr>
            <w:noProof/>
            <w:webHidden/>
          </w:rPr>
          <w:fldChar w:fldCharType="begin"/>
        </w:r>
        <w:r>
          <w:rPr>
            <w:noProof/>
            <w:webHidden/>
          </w:rPr>
          <w:instrText xml:space="preserve"> PAGEREF _Toc491787190 \h </w:instrText>
        </w:r>
        <w:r>
          <w:rPr>
            <w:noProof/>
            <w:webHidden/>
          </w:rPr>
        </w:r>
        <w:r>
          <w:rPr>
            <w:noProof/>
            <w:webHidden/>
          </w:rPr>
          <w:fldChar w:fldCharType="separate"/>
        </w:r>
        <w:r>
          <w:rPr>
            <w:noProof/>
            <w:webHidden/>
          </w:rPr>
          <w:t>34</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1" w:history="1">
        <w:r w:rsidRPr="00EA517C">
          <w:rPr>
            <w:rStyle w:val="Hyperlink"/>
            <w:noProof/>
          </w:rPr>
          <w:t>Abbildung 19: ETIC2 Konzept Ansicht Testresultate</w:t>
        </w:r>
        <w:r>
          <w:rPr>
            <w:noProof/>
            <w:webHidden/>
          </w:rPr>
          <w:tab/>
        </w:r>
        <w:r>
          <w:rPr>
            <w:noProof/>
            <w:webHidden/>
          </w:rPr>
          <w:fldChar w:fldCharType="begin"/>
        </w:r>
        <w:r>
          <w:rPr>
            <w:noProof/>
            <w:webHidden/>
          </w:rPr>
          <w:instrText xml:space="preserve"> PAGEREF _Toc491787191 \h </w:instrText>
        </w:r>
        <w:r>
          <w:rPr>
            <w:noProof/>
            <w:webHidden/>
          </w:rPr>
        </w:r>
        <w:r>
          <w:rPr>
            <w:noProof/>
            <w:webHidden/>
          </w:rPr>
          <w:fldChar w:fldCharType="separate"/>
        </w:r>
        <w:r>
          <w:rPr>
            <w:noProof/>
            <w:webHidden/>
          </w:rPr>
          <w:t>36</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2" w:history="1">
        <w:r w:rsidRPr="00EA517C">
          <w:rPr>
            <w:rStyle w:val="Hyperlink"/>
            <w:noProof/>
          </w:rPr>
          <w:t>Abbildung 20: DevExpress Master-Detail via EntityFramework Element</w:t>
        </w:r>
        <w:r>
          <w:rPr>
            <w:noProof/>
            <w:webHidden/>
          </w:rPr>
          <w:tab/>
        </w:r>
        <w:r>
          <w:rPr>
            <w:noProof/>
            <w:webHidden/>
          </w:rPr>
          <w:fldChar w:fldCharType="begin"/>
        </w:r>
        <w:r>
          <w:rPr>
            <w:noProof/>
            <w:webHidden/>
          </w:rPr>
          <w:instrText xml:space="preserve"> PAGEREF _Toc491787192 \h </w:instrText>
        </w:r>
        <w:r>
          <w:rPr>
            <w:noProof/>
            <w:webHidden/>
          </w:rPr>
        </w:r>
        <w:r>
          <w:rPr>
            <w:noProof/>
            <w:webHidden/>
          </w:rPr>
          <w:fldChar w:fldCharType="separate"/>
        </w:r>
        <w:r>
          <w:rPr>
            <w:noProof/>
            <w:webHidden/>
          </w:rPr>
          <w:t>37</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3" w:history="1">
        <w:r w:rsidRPr="00EA517C">
          <w:rPr>
            <w:rStyle w:val="Hyperlink"/>
            <w:noProof/>
          </w:rPr>
          <w:t>Abbildung 21: Model ETIC2 in UML</w:t>
        </w:r>
        <w:r>
          <w:rPr>
            <w:noProof/>
            <w:webHidden/>
          </w:rPr>
          <w:tab/>
        </w:r>
        <w:r>
          <w:rPr>
            <w:noProof/>
            <w:webHidden/>
          </w:rPr>
          <w:fldChar w:fldCharType="begin"/>
        </w:r>
        <w:r>
          <w:rPr>
            <w:noProof/>
            <w:webHidden/>
          </w:rPr>
          <w:instrText xml:space="preserve"> PAGEREF _Toc491787193 \h </w:instrText>
        </w:r>
        <w:r>
          <w:rPr>
            <w:noProof/>
            <w:webHidden/>
          </w:rPr>
        </w:r>
        <w:r>
          <w:rPr>
            <w:noProof/>
            <w:webHidden/>
          </w:rPr>
          <w:fldChar w:fldCharType="separate"/>
        </w:r>
        <w:r>
          <w:rPr>
            <w:noProof/>
            <w:webHidden/>
          </w:rPr>
          <w:t>37</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4" w:history="1">
        <w:r w:rsidRPr="00EA517C">
          <w:rPr>
            <w:rStyle w:val="Hyperlink"/>
            <w:noProof/>
          </w:rPr>
          <w:t>Abbildung 22 ViewModel ETIC2 in UML</w:t>
        </w:r>
        <w:r>
          <w:rPr>
            <w:noProof/>
            <w:webHidden/>
          </w:rPr>
          <w:tab/>
        </w:r>
        <w:r>
          <w:rPr>
            <w:noProof/>
            <w:webHidden/>
          </w:rPr>
          <w:fldChar w:fldCharType="begin"/>
        </w:r>
        <w:r>
          <w:rPr>
            <w:noProof/>
            <w:webHidden/>
          </w:rPr>
          <w:instrText xml:space="preserve"> PAGEREF _Toc491787194 \h </w:instrText>
        </w:r>
        <w:r>
          <w:rPr>
            <w:noProof/>
            <w:webHidden/>
          </w:rPr>
        </w:r>
        <w:r>
          <w:rPr>
            <w:noProof/>
            <w:webHidden/>
          </w:rPr>
          <w:fldChar w:fldCharType="separate"/>
        </w:r>
        <w:r>
          <w:rPr>
            <w:noProof/>
            <w:webHidden/>
          </w:rPr>
          <w:t>38</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5" w:history="1">
        <w:r w:rsidRPr="00EA517C">
          <w:rPr>
            <w:rStyle w:val="Hyperlink"/>
            <w:noProof/>
          </w:rPr>
          <w:t>Abbildung 23: View ETIC2</w:t>
        </w:r>
        <w:r>
          <w:rPr>
            <w:noProof/>
            <w:webHidden/>
          </w:rPr>
          <w:tab/>
        </w:r>
        <w:r>
          <w:rPr>
            <w:noProof/>
            <w:webHidden/>
          </w:rPr>
          <w:fldChar w:fldCharType="begin"/>
        </w:r>
        <w:r>
          <w:rPr>
            <w:noProof/>
            <w:webHidden/>
          </w:rPr>
          <w:instrText xml:space="preserve"> PAGEREF _Toc491787195 \h </w:instrText>
        </w:r>
        <w:r>
          <w:rPr>
            <w:noProof/>
            <w:webHidden/>
          </w:rPr>
        </w:r>
        <w:r>
          <w:rPr>
            <w:noProof/>
            <w:webHidden/>
          </w:rPr>
          <w:fldChar w:fldCharType="separate"/>
        </w:r>
        <w:r>
          <w:rPr>
            <w:noProof/>
            <w:webHidden/>
          </w:rPr>
          <w:t>39</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6" w:history="1">
        <w:r w:rsidRPr="00EA517C">
          <w:rPr>
            <w:rStyle w:val="Hyperlink"/>
            <w:noProof/>
          </w:rPr>
          <w:t>Abbildung 24: Modellierung InitialStateFirmware der SoftwareVersionsDatabase</w:t>
        </w:r>
        <w:r>
          <w:rPr>
            <w:noProof/>
            <w:webHidden/>
          </w:rPr>
          <w:tab/>
        </w:r>
        <w:r>
          <w:rPr>
            <w:noProof/>
            <w:webHidden/>
          </w:rPr>
          <w:fldChar w:fldCharType="begin"/>
        </w:r>
        <w:r>
          <w:rPr>
            <w:noProof/>
            <w:webHidden/>
          </w:rPr>
          <w:instrText xml:space="preserve"> PAGEREF _Toc491787196 \h </w:instrText>
        </w:r>
        <w:r>
          <w:rPr>
            <w:noProof/>
            <w:webHidden/>
          </w:rPr>
        </w:r>
        <w:r>
          <w:rPr>
            <w:noProof/>
            <w:webHidden/>
          </w:rPr>
          <w:fldChar w:fldCharType="separate"/>
        </w:r>
        <w:r>
          <w:rPr>
            <w:noProof/>
            <w:webHidden/>
          </w:rPr>
          <w:t>41</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7" w:history="1">
        <w:r w:rsidRPr="00EA517C">
          <w:rPr>
            <w:rStyle w:val="Hyperlink"/>
            <w:noProof/>
          </w:rPr>
          <w:t>Abbildung 25: Aufbau ETIC2</w:t>
        </w:r>
        <w:r>
          <w:rPr>
            <w:noProof/>
            <w:webHidden/>
          </w:rPr>
          <w:tab/>
        </w:r>
        <w:r>
          <w:rPr>
            <w:noProof/>
            <w:webHidden/>
          </w:rPr>
          <w:fldChar w:fldCharType="begin"/>
        </w:r>
        <w:r>
          <w:rPr>
            <w:noProof/>
            <w:webHidden/>
          </w:rPr>
          <w:instrText xml:space="preserve"> PAGEREF _Toc491787197 \h </w:instrText>
        </w:r>
        <w:r>
          <w:rPr>
            <w:noProof/>
            <w:webHidden/>
          </w:rPr>
        </w:r>
        <w:r>
          <w:rPr>
            <w:noProof/>
            <w:webHidden/>
          </w:rPr>
          <w:fldChar w:fldCharType="separate"/>
        </w:r>
        <w:r>
          <w:rPr>
            <w:noProof/>
            <w:webHidden/>
          </w:rPr>
          <w:t>42</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8" w:history="1">
        <w:r w:rsidRPr="00EA517C">
          <w:rPr>
            <w:rStyle w:val="Hyperlink"/>
            <w:noProof/>
          </w:rPr>
          <w:t>Abbildung 26: Error Ansicht des ETIC2</w:t>
        </w:r>
        <w:r>
          <w:rPr>
            <w:noProof/>
            <w:webHidden/>
          </w:rPr>
          <w:tab/>
        </w:r>
        <w:r>
          <w:rPr>
            <w:noProof/>
            <w:webHidden/>
          </w:rPr>
          <w:fldChar w:fldCharType="begin"/>
        </w:r>
        <w:r>
          <w:rPr>
            <w:noProof/>
            <w:webHidden/>
          </w:rPr>
          <w:instrText xml:space="preserve"> PAGEREF _Toc491787198 \h </w:instrText>
        </w:r>
        <w:r>
          <w:rPr>
            <w:noProof/>
            <w:webHidden/>
          </w:rPr>
        </w:r>
        <w:r>
          <w:rPr>
            <w:noProof/>
            <w:webHidden/>
          </w:rPr>
          <w:fldChar w:fldCharType="separate"/>
        </w:r>
        <w:r>
          <w:rPr>
            <w:noProof/>
            <w:webHidden/>
          </w:rPr>
          <w:t>42</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9" w:history="1">
        <w:r w:rsidRPr="00EA517C">
          <w:rPr>
            <w:rStyle w:val="Hyperlink"/>
            <w:noProof/>
          </w:rPr>
          <w:t>Abbildung 27: Auswertung der letzten ausgeführten Testkollektion</w:t>
        </w:r>
        <w:r>
          <w:rPr>
            <w:noProof/>
            <w:webHidden/>
          </w:rPr>
          <w:tab/>
        </w:r>
        <w:r>
          <w:rPr>
            <w:noProof/>
            <w:webHidden/>
          </w:rPr>
          <w:fldChar w:fldCharType="begin"/>
        </w:r>
        <w:r>
          <w:rPr>
            <w:noProof/>
            <w:webHidden/>
          </w:rPr>
          <w:instrText xml:space="preserve"> PAGEREF _Toc491787199 \h </w:instrText>
        </w:r>
        <w:r>
          <w:rPr>
            <w:noProof/>
            <w:webHidden/>
          </w:rPr>
        </w:r>
        <w:r>
          <w:rPr>
            <w:noProof/>
            <w:webHidden/>
          </w:rPr>
          <w:fldChar w:fldCharType="separate"/>
        </w:r>
        <w:r>
          <w:rPr>
            <w:noProof/>
            <w:webHidden/>
          </w:rPr>
          <w:t>43</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200" w:history="1">
        <w:r w:rsidRPr="00EA517C">
          <w:rPr>
            <w:rStyle w:val="Hyperlink"/>
            <w:noProof/>
          </w:rPr>
          <w:t>Abbildung 28: Ansicht Testresultate im PDF</w:t>
        </w:r>
        <w:r>
          <w:rPr>
            <w:noProof/>
            <w:webHidden/>
          </w:rPr>
          <w:tab/>
        </w:r>
        <w:r>
          <w:rPr>
            <w:noProof/>
            <w:webHidden/>
          </w:rPr>
          <w:fldChar w:fldCharType="begin"/>
        </w:r>
        <w:r>
          <w:rPr>
            <w:noProof/>
            <w:webHidden/>
          </w:rPr>
          <w:instrText xml:space="preserve"> PAGEREF _Toc491787200 \h </w:instrText>
        </w:r>
        <w:r>
          <w:rPr>
            <w:noProof/>
            <w:webHidden/>
          </w:rPr>
        </w:r>
        <w:r>
          <w:rPr>
            <w:noProof/>
            <w:webHidden/>
          </w:rPr>
          <w:fldChar w:fldCharType="separate"/>
        </w:r>
        <w:r>
          <w:rPr>
            <w:noProof/>
            <w:webHidden/>
          </w:rPr>
          <w:t>43</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201" w:history="1">
        <w:r w:rsidRPr="00EA517C">
          <w:rPr>
            <w:rStyle w:val="Hyperlink"/>
            <w:noProof/>
          </w:rPr>
          <w:t>Abbildung 29: Firmware Loader</w:t>
        </w:r>
        <w:r>
          <w:rPr>
            <w:noProof/>
            <w:webHidden/>
          </w:rPr>
          <w:tab/>
        </w:r>
        <w:r>
          <w:rPr>
            <w:noProof/>
            <w:webHidden/>
          </w:rPr>
          <w:fldChar w:fldCharType="begin"/>
        </w:r>
        <w:r>
          <w:rPr>
            <w:noProof/>
            <w:webHidden/>
          </w:rPr>
          <w:instrText xml:space="preserve"> PAGEREF _Toc491787201 \h </w:instrText>
        </w:r>
        <w:r>
          <w:rPr>
            <w:noProof/>
            <w:webHidden/>
          </w:rPr>
        </w:r>
        <w:r>
          <w:rPr>
            <w:noProof/>
            <w:webHidden/>
          </w:rPr>
          <w:fldChar w:fldCharType="separate"/>
        </w:r>
        <w:r>
          <w:rPr>
            <w:noProof/>
            <w:webHidden/>
          </w:rPr>
          <w:t>44</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202" w:history="1">
        <w:r w:rsidRPr="00EA517C">
          <w:rPr>
            <w:rStyle w:val="Hyperlink"/>
            <w:noProof/>
          </w:rPr>
          <w:t>Abbildung 30: Report Ansicht währendem die Tests ausgeführt werden</w:t>
        </w:r>
        <w:r>
          <w:rPr>
            <w:noProof/>
            <w:webHidden/>
          </w:rPr>
          <w:tab/>
        </w:r>
        <w:r>
          <w:rPr>
            <w:noProof/>
            <w:webHidden/>
          </w:rPr>
          <w:fldChar w:fldCharType="begin"/>
        </w:r>
        <w:r>
          <w:rPr>
            <w:noProof/>
            <w:webHidden/>
          </w:rPr>
          <w:instrText xml:space="preserve"> PAGEREF _Toc491787202 \h </w:instrText>
        </w:r>
        <w:r>
          <w:rPr>
            <w:noProof/>
            <w:webHidden/>
          </w:rPr>
        </w:r>
        <w:r>
          <w:rPr>
            <w:noProof/>
            <w:webHidden/>
          </w:rPr>
          <w:fldChar w:fldCharType="separate"/>
        </w:r>
        <w:r>
          <w:rPr>
            <w:noProof/>
            <w:webHidden/>
          </w:rPr>
          <w:t>52</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203" w:history="1">
        <w:r w:rsidRPr="00EA517C">
          <w:rPr>
            <w:rStyle w:val="Hyperlink"/>
            <w:noProof/>
          </w:rPr>
          <w:t>Abbildung 31: Funktionsumfang des SQL Toolkits</w:t>
        </w:r>
        <w:r>
          <w:rPr>
            <w:noProof/>
            <w:webHidden/>
          </w:rPr>
          <w:tab/>
        </w:r>
        <w:r>
          <w:rPr>
            <w:noProof/>
            <w:webHidden/>
          </w:rPr>
          <w:fldChar w:fldCharType="begin"/>
        </w:r>
        <w:r>
          <w:rPr>
            <w:noProof/>
            <w:webHidden/>
          </w:rPr>
          <w:instrText xml:space="preserve"> PAGEREF _Toc491787203 \h </w:instrText>
        </w:r>
        <w:r>
          <w:rPr>
            <w:noProof/>
            <w:webHidden/>
          </w:rPr>
        </w:r>
        <w:r>
          <w:rPr>
            <w:noProof/>
            <w:webHidden/>
          </w:rPr>
          <w:fldChar w:fldCharType="separate"/>
        </w:r>
        <w:r>
          <w:rPr>
            <w:noProof/>
            <w:webHidden/>
          </w:rPr>
          <w:t>54</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204" w:history="1">
        <w:r w:rsidRPr="00EA517C">
          <w:rPr>
            <w:rStyle w:val="Hyperlink"/>
            <w:noProof/>
          </w:rPr>
          <w:t>Abbildung 32: Code Ausschnitt um einen neuen Eintrag zu erstellen</w:t>
        </w:r>
        <w:r>
          <w:rPr>
            <w:noProof/>
            <w:webHidden/>
          </w:rPr>
          <w:tab/>
        </w:r>
        <w:r>
          <w:rPr>
            <w:noProof/>
            <w:webHidden/>
          </w:rPr>
          <w:fldChar w:fldCharType="begin"/>
        </w:r>
        <w:r>
          <w:rPr>
            <w:noProof/>
            <w:webHidden/>
          </w:rPr>
          <w:instrText xml:space="preserve"> PAGEREF _Toc491787204 \h </w:instrText>
        </w:r>
        <w:r>
          <w:rPr>
            <w:noProof/>
            <w:webHidden/>
          </w:rPr>
        </w:r>
        <w:r>
          <w:rPr>
            <w:noProof/>
            <w:webHidden/>
          </w:rPr>
          <w:fldChar w:fldCharType="separate"/>
        </w:r>
        <w:r>
          <w:rPr>
            <w:noProof/>
            <w:webHidden/>
          </w:rPr>
          <w:t>55</w:t>
        </w:r>
        <w:r>
          <w:rPr>
            <w:noProof/>
            <w:webHidden/>
          </w:rPr>
          <w:fldChar w:fldCharType="end"/>
        </w:r>
      </w:hyperlink>
    </w:p>
    <w:p w:rsidR="00A92CB3" w:rsidRDefault="000062EE" w:rsidP="000062EE">
      <w:pPr>
        <w:rPr>
          <w:lang w:eastAsia="de-DE" w:bidi="ar-SA"/>
        </w:rPr>
      </w:pPr>
      <w:r>
        <w:rPr>
          <w:lang w:eastAsia="de-DE" w:bidi="ar-SA"/>
        </w:rPr>
        <w:fldChar w:fldCharType="end"/>
      </w:r>
    </w:p>
    <w:p w:rsidR="000062EE" w:rsidRPr="003A124A" w:rsidRDefault="00A92CB3" w:rsidP="00A92CB3">
      <w:pPr>
        <w:spacing w:before="0" w:after="200" w:line="276" w:lineRule="auto"/>
        <w:jc w:val="left"/>
        <w:rPr>
          <w:lang w:eastAsia="de-DE" w:bidi="ar-SA"/>
        </w:rPr>
      </w:pPr>
      <w:r>
        <w:rPr>
          <w:lang w:eastAsia="de-DE" w:bidi="ar-SA"/>
        </w:rPr>
        <w:br w:type="page"/>
      </w:r>
    </w:p>
    <w:p w:rsidR="000062EE" w:rsidRDefault="000062EE" w:rsidP="000062EE">
      <w:pPr>
        <w:pStyle w:val="berschrift2"/>
        <w:numPr>
          <w:ilvl w:val="0"/>
          <w:numId w:val="0"/>
        </w:numPr>
        <w:ind w:left="576" w:hanging="576"/>
      </w:pPr>
      <w:bookmarkStart w:id="169" w:name="_Toc491525570"/>
      <w:r>
        <w:lastRenderedPageBreak/>
        <w:t>Tabellenverzeichnis</w:t>
      </w:r>
      <w:bookmarkEnd w:id="169"/>
    </w:p>
    <w:p w:rsidR="00A92CB3" w:rsidRDefault="007703F4">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"Tabelle" </w:instrText>
      </w:r>
      <w:r>
        <w:rPr>
          <w:lang w:eastAsia="de-DE" w:bidi="ar-SA"/>
        </w:rPr>
        <w:fldChar w:fldCharType="separate"/>
      </w:r>
      <w:hyperlink w:anchor="_Toc491787205" w:history="1">
        <w:r w:rsidR="00A92CB3" w:rsidRPr="003C4087">
          <w:rPr>
            <w:rStyle w:val="Hyperlink"/>
            <w:noProof/>
          </w:rPr>
          <w:t>Tabelle 1: Phasen des Wasserfallmodells in Dokumentation</w:t>
        </w:r>
        <w:r w:rsidR="00A92CB3">
          <w:rPr>
            <w:noProof/>
            <w:webHidden/>
          </w:rPr>
          <w:tab/>
        </w:r>
        <w:r w:rsidR="00A92CB3">
          <w:rPr>
            <w:noProof/>
            <w:webHidden/>
          </w:rPr>
          <w:fldChar w:fldCharType="begin"/>
        </w:r>
        <w:r w:rsidR="00A92CB3">
          <w:rPr>
            <w:noProof/>
            <w:webHidden/>
          </w:rPr>
          <w:instrText xml:space="preserve"> PAGEREF _Toc491787205 \h </w:instrText>
        </w:r>
        <w:r w:rsidR="00A92CB3">
          <w:rPr>
            <w:noProof/>
            <w:webHidden/>
          </w:rPr>
        </w:r>
        <w:r w:rsidR="00A92CB3">
          <w:rPr>
            <w:noProof/>
            <w:webHidden/>
          </w:rPr>
          <w:fldChar w:fldCharType="separate"/>
        </w:r>
        <w:r w:rsidR="00A92CB3">
          <w:rPr>
            <w:noProof/>
            <w:webHidden/>
          </w:rPr>
          <w:t>19</w:t>
        </w:r>
        <w:r w:rsidR="00A92CB3">
          <w:rPr>
            <w:noProof/>
            <w:webHidden/>
          </w:rPr>
          <w:fldChar w:fldCharType="end"/>
        </w:r>
      </w:hyperlink>
    </w:p>
    <w:p w:rsidR="00A92CB3" w:rsidRDefault="00A92CB3">
      <w:pPr>
        <w:pStyle w:val="Abbildungsverzeichnis"/>
        <w:tabs>
          <w:tab w:val="right" w:leader="dot" w:pos="9060"/>
        </w:tabs>
        <w:rPr>
          <w:rFonts w:asciiTheme="minorHAnsi" w:hAnsiTheme="minorHAnsi" w:cstheme="minorBidi"/>
          <w:noProof/>
          <w:szCs w:val="22"/>
          <w:lang w:eastAsia="de-CH" w:bidi="ar-SA"/>
        </w:rPr>
      </w:pPr>
      <w:hyperlink w:anchor="_Toc491787206" w:history="1">
        <w:r w:rsidRPr="003C4087">
          <w:rPr>
            <w:rStyle w:val="Hyperlink"/>
            <w:noProof/>
          </w:rPr>
          <w:t>Tabelle 2: Nutzwertanalyse Datenbanklösung</w:t>
        </w:r>
        <w:r>
          <w:rPr>
            <w:noProof/>
            <w:webHidden/>
          </w:rPr>
          <w:tab/>
        </w:r>
        <w:r>
          <w:rPr>
            <w:noProof/>
            <w:webHidden/>
          </w:rPr>
          <w:fldChar w:fldCharType="begin"/>
        </w:r>
        <w:r>
          <w:rPr>
            <w:noProof/>
            <w:webHidden/>
          </w:rPr>
          <w:instrText xml:space="preserve"> PAGEREF _Toc491787206 \h </w:instrText>
        </w:r>
        <w:r>
          <w:rPr>
            <w:noProof/>
            <w:webHidden/>
          </w:rPr>
        </w:r>
        <w:r>
          <w:rPr>
            <w:noProof/>
            <w:webHidden/>
          </w:rPr>
          <w:fldChar w:fldCharType="separate"/>
        </w:r>
        <w:r>
          <w:rPr>
            <w:noProof/>
            <w:webHidden/>
          </w:rPr>
          <w:t>20</w:t>
        </w:r>
        <w:r>
          <w:rPr>
            <w:noProof/>
            <w:webHidden/>
          </w:rPr>
          <w:fldChar w:fldCharType="end"/>
        </w:r>
      </w:hyperlink>
    </w:p>
    <w:p w:rsidR="00A92CB3" w:rsidRDefault="00A92CB3">
      <w:pPr>
        <w:pStyle w:val="Abbildungsverzeichnis"/>
        <w:tabs>
          <w:tab w:val="right" w:leader="dot" w:pos="9060"/>
        </w:tabs>
        <w:rPr>
          <w:rFonts w:asciiTheme="minorHAnsi" w:hAnsiTheme="minorHAnsi" w:cstheme="minorBidi"/>
          <w:noProof/>
          <w:szCs w:val="22"/>
          <w:lang w:eastAsia="de-CH" w:bidi="ar-SA"/>
        </w:rPr>
      </w:pPr>
      <w:hyperlink w:anchor="_Toc491787207" w:history="1">
        <w:r w:rsidRPr="003C4087">
          <w:rPr>
            <w:rStyle w:val="Hyperlink"/>
            <w:noProof/>
          </w:rPr>
          <w:t>Tabelle 3: Nutzwertanalyse Zugriff auf SoftwareVersionsDatabase</w:t>
        </w:r>
        <w:r>
          <w:rPr>
            <w:noProof/>
            <w:webHidden/>
          </w:rPr>
          <w:tab/>
        </w:r>
        <w:r>
          <w:rPr>
            <w:noProof/>
            <w:webHidden/>
          </w:rPr>
          <w:fldChar w:fldCharType="begin"/>
        </w:r>
        <w:r>
          <w:rPr>
            <w:noProof/>
            <w:webHidden/>
          </w:rPr>
          <w:instrText xml:space="preserve"> PAGEREF _Toc491787207 \h </w:instrText>
        </w:r>
        <w:r>
          <w:rPr>
            <w:noProof/>
            <w:webHidden/>
          </w:rPr>
        </w:r>
        <w:r>
          <w:rPr>
            <w:noProof/>
            <w:webHidden/>
          </w:rPr>
          <w:fldChar w:fldCharType="separate"/>
        </w:r>
        <w:r>
          <w:rPr>
            <w:noProof/>
            <w:webHidden/>
          </w:rPr>
          <w:t>21</w:t>
        </w:r>
        <w:r>
          <w:rPr>
            <w:noProof/>
            <w:webHidden/>
          </w:rPr>
          <w:fldChar w:fldCharType="end"/>
        </w:r>
      </w:hyperlink>
    </w:p>
    <w:p w:rsidR="00A92CB3" w:rsidRDefault="00A92CB3">
      <w:pPr>
        <w:pStyle w:val="Abbildungsverzeichnis"/>
        <w:tabs>
          <w:tab w:val="right" w:leader="dot" w:pos="9060"/>
        </w:tabs>
        <w:rPr>
          <w:rFonts w:asciiTheme="minorHAnsi" w:hAnsiTheme="minorHAnsi" w:cstheme="minorBidi"/>
          <w:noProof/>
          <w:szCs w:val="22"/>
          <w:lang w:eastAsia="de-CH" w:bidi="ar-SA"/>
        </w:rPr>
      </w:pPr>
      <w:hyperlink w:anchor="_Toc491787208" w:history="1">
        <w:r w:rsidRPr="003C4087">
          <w:rPr>
            <w:rStyle w:val="Hyperlink"/>
            <w:noProof/>
          </w:rPr>
          <w:t>Tabelle 4: Lösungsvorschläge Suche nach Fehlermeldung in ETIC2</w:t>
        </w:r>
        <w:r>
          <w:rPr>
            <w:noProof/>
            <w:webHidden/>
          </w:rPr>
          <w:tab/>
        </w:r>
        <w:r>
          <w:rPr>
            <w:noProof/>
            <w:webHidden/>
          </w:rPr>
          <w:fldChar w:fldCharType="begin"/>
        </w:r>
        <w:r>
          <w:rPr>
            <w:noProof/>
            <w:webHidden/>
          </w:rPr>
          <w:instrText xml:space="preserve"> PAGEREF _Toc491787208 \h </w:instrText>
        </w:r>
        <w:r>
          <w:rPr>
            <w:noProof/>
            <w:webHidden/>
          </w:rPr>
        </w:r>
        <w:r>
          <w:rPr>
            <w:noProof/>
            <w:webHidden/>
          </w:rPr>
          <w:fldChar w:fldCharType="separate"/>
        </w:r>
        <w:r>
          <w:rPr>
            <w:noProof/>
            <w:webHidden/>
          </w:rPr>
          <w:t>39</w:t>
        </w:r>
        <w:r>
          <w:rPr>
            <w:noProof/>
            <w:webHidden/>
          </w:rPr>
          <w:fldChar w:fldCharType="end"/>
        </w:r>
      </w:hyperlink>
    </w:p>
    <w:p w:rsidR="00A92CB3" w:rsidRDefault="00A92CB3">
      <w:pPr>
        <w:pStyle w:val="Abbildungsverzeichnis"/>
        <w:tabs>
          <w:tab w:val="right" w:leader="dot" w:pos="9060"/>
        </w:tabs>
        <w:rPr>
          <w:rFonts w:asciiTheme="minorHAnsi" w:hAnsiTheme="minorHAnsi" w:cstheme="minorBidi"/>
          <w:noProof/>
          <w:szCs w:val="22"/>
          <w:lang w:eastAsia="de-CH" w:bidi="ar-SA"/>
        </w:rPr>
      </w:pPr>
      <w:hyperlink w:anchor="_Toc491787209" w:history="1">
        <w:r w:rsidRPr="003C4087">
          <w:rPr>
            <w:rStyle w:val="Hyperlink"/>
            <w:noProof/>
          </w:rPr>
          <w:t>Tabelle 5: Vergleich Umgebungsvariable</w:t>
        </w:r>
        <w:r>
          <w:rPr>
            <w:noProof/>
            <w:webHidden/>
          </w:rPr>
          <w:tab/>
        </w:r>
        <w:r>
          <w:rPr>
            <w:noProof/>
            <w:webHidden/>
          </w:rPr>
          <w:fldChar w:fldCharType="begin"/>
        </w:r>
        <w:r>
          <w:rPr>
            <w:noProof/>
            <w:webHidden/>
          </w:rPr>
          <w:instrText xml:space="preserve"> PAGEREF _Toc491787209 \h </w:instrText>
        </w:r>
        <w:r>
          <w:rPr>
            <w:noProof/>
            <w:webHidden/>
          </w:rPr>
        </w:r>
        <w:r>
          <w:rPr>
            <w:noProof/>
            <w:webHidden/>
          </w:rPr>
          <w:fldChar w:fldCharType="separate"/>
        </w:r>
        <w:r>
          <w:rPr>
            <w:noProof/>
            <w:webHidden/>
          </w:rPr>
          <w:t>53</w:t>
        </w:r>
        <w:r>
          <w:rPr>
            <w:noProof/>
            <w:webHidden/>
          </w:rPr>
          <w:fldChar w:fldCharType="end"/>
        </w:r>
      </w:hyperlink>
    </w:p>
    <w:p w:rsidR="007703F4" w:rsidRPr="007703F4" w:rsidRDefault="007703F4" w:rsidP="007703F4">
      <w:pPr>
        <w:rPr>
          <w:lang w:eastAsia="de-DE" w:bidi="ar-SA"/>
        </w:rPr>
      </w:pPr>
      <w:r>
        <w:rPr>
          <w:lang w:eastAsia="de-DE" w:bidi="ar-SA"/>
        </w:rPr>
        <w:fldChar w:fldCharType="end"/>
      </w:r>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70" w:name="_Toc491525571"/>
      <w:r>
        <w:lastRenderedPageBreak/>
        <w:t>Glossar</w:t>
      </w:r>
      <w:bookmarkEnd w:id="170"/>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41A0D" w:rsidTr="00DF0861">
        <w:tc>
          <w:tcPr>
            <w:tcW w:w="1696" w:type="dxa"/>
          </w:tcPr>
          <w:p w:rsidR="00041A0D" w:rsidRDefault="00041A0D" w:rsidP="00DF0861">
            <w:r>
              <w:t>.NET</w:t>
            </w:r>
          </w:p>
        </w:tc>
        <w:tc>
          <w:tcPr>
            <w:tcW w:w="6807" w:type="dxa"/>
          </w:tcPr>
          <w:p w:rsidR="00041A0D" w:rsidRDefault="00041A0D" w:rsidP="00DF0861">
            <w:pPr>
              <w:pStyle w:val="Standardeinzug"/>
              <w:ind w:left="0"/>
              <w:rPr>
                <w:szCs w:val="22"/>
              </w:rPr>
            </w:pPr>
            <w:r>
              <w:rPr>
                <w:szCs w:val="22"/>
              </w:rPr>
              <w:t>Sammelbegriff für mehrere von Microsoft entwickelte Software-Plattformen.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476801" w:rsidTr="00DF0861">
        <w:tc>
          <w:tcPr>
            <w:tcW w:w="1696" w:type="dxa"/>
          </w:tcPr>
          <w:p w:rsidR="00476801" w:rsidRPr="00D6373B" w:rsidRDefault="00476801" w:rsidP="00DF0861">
            <w:pPr>
              <w:pStyle w:val="Standardeinzug"/>
              <w:ind w:left="0"/>
              <w:rPr>
                <w:szCs w:val="22"/>
              </w:rPr>
            </w:pPr>
            <w:r>
              <w:rPr>
                <w:szCs w:val="22"/>
              </w:rPr>
              <w:t>trunk</w:t>
            </w:r>
          </w:p>
        </w:tc>
        <w:tc>
          <w:tcPr>
            <w:tcW w:w="6807" w:type="dxa"/>
          </w:tcPr>
          <w:p w:rsidR="00476801" w:rsidRDefault="00476801" w:rsidP="00DF0861">
            <w:pPr>
              <w:pStyle w:val="Standardeinzug"/>
              <w:ind w:left="0"/>
              <w:rPr>
                <w:szCs w:val="22"/>
              </w:rPr>
            </w:pPr>
            <w:r>
              <w:rPr>
                <w:szCs w:val="22"/>
              </w:rPr>
              <w:t>Aktuellste Firmware Stand, welcher noch nicht freigegeben wurde.</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71" w:name="_Toc491525572"/>
      <w:r>
        <w:lastRenderedPageBreak/>
        <w:t>A.</w:t>
      </w:r>
      <w:r>
        <w:tab/>
        <w:t>Projektmanagement</w:t>
      </w:r>
      <w:bookmarkEnd w:id="171"/>
    </w:p>
    <w:p w:rsidR="001F2E5D" w:rsidRPr="001F2E5D" w:rsidRDefault="00B02059" w:rsidP="001F2E5D">
      <w:pPr>
        <w:pStyle w:val="berschrift2"/>
        <w:numPr>
          <w:ilvl w:val="0"/>
          <w:numId w:val="0"/>
        </w:numPr>
        <w:ind w:left="576" w:hanging="576"/>
      </w:pPr>
      <w:bookmarkStart w:id="172" w:name="_Toc491525573"/>
      <w:r>
        <w:t>A.1</w:t>
      </w:r>
      <w:r w:rsidR="001F2E5D">
        <w:t>.</w:t>
      </w:r>
      <w:r w:rsidR="001F2E5D">
        <w:tab/>
        <w:t>Zeitplan</w:t>
      </w:r>
      <w:bookmarkEnd w:id="172"/>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bookmarkStart w:id="173" w:name="_Toc491525574"/>
      <w:r>
        <w:lastRenderedPageBreak/>
        <w:t>B</w:t>
      </w:r>
      <w:r w:rsidR="00116BC3">
        <w:t>.</w:t>
      </w:r>
      <w:r>
        <w:tab/>
      </w:r>
      <w:r w:rsidR="00B220E0">
        <w:t>Testumgebung</w:t>
      </w:r>
      <w:bookmarkEnd w:id="173"/>
    </w:p>
    <w:p w:rsidR="00B220E0" w:rsidRDefault="00AA1764" w:rsidP="00B220E0">
      <w:pPr>
        <w:pStyle w:val="berschrift3"/>
        <w:numPr>
          <w:ilvl w:val="0"/>
          <w:numId w:val="0"/>
        </w:numPr>
      </w:pPr>
      <w:bookmarkStart w:id="174" w:name="_Toc491525575"/>
      <w:r>
        <w:t>B.1.</w:t>
      </w:r>
      <w:r>
        <w:tab/>
      </w:r>
      <w:r w:rsidR="00B220E0">
        <w:t>TTIC2</w:t>
      </w:r>
      <w:bookmarkEnd w:id="174"/>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rsidR="00F65238">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0">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75" w:name="_Ref485577589"/>
      <w:bookmarkStart w:id="176" w:name="_Toc491787202"/>
      <w:r>
        <w:t xml:space="preserve">Abbildung </w:t>
      </w:r>
      <w:fldSimple w:instr=" SEQ Abbildung \* ARABIC ">
        <w:r w:rsidR="00C35030">
          <w:rPr>
            <w:noProof/>
          </w:rPr>
          <w:t>30</w:t>
        </w:r>
      </w:fldSimple>
      <w:bookmarkEnd w:id="175"/>
      <w:r>
        <w:t>: Report Ansicht währendem die Tests ausgeführt werden</w:t>
      </w:r>
      <w:bookmarkEnd w:id="176"/>
    </w:p>
    <w:p w:rsidR="000062EE" w:rsidRPr="000C5D7C" w:rsidRDefault="000062EE" w:rsidP="000062EE">
      <w:pPr>
        <w:spacing w:after="200" w:line="276" w:lineRule="auto"/>
        <w:jc w:val="left"/>
        <w:rPr>
          <w:lang w:eastAsia="de-DE" w:bidi="ar-SA"/>
        </w:rPr>
      </w:pPr>
      <w:r>
        <w:rPr>
          <w:lang w:eastAsia="de-DE" w:bidi="ar-SA"/>
        </w:rPr>
        <w:br w:type="page"/>
      </w:r>
    </w:p>
    <w:p w:rsidR="00116BC3" w:rsidRDefault="00116BC3" w:rsidP="00116BC3">
      <w:pPr>
        <w:pStyle w:val="berschrift1"/>
        <w:numPr>
          <w:ilvl w:val="0"/>
          <w:numId w:val="0"/>
        </w:numPr>
        <w:ind w:left="432" w:hanging="432"/>
      </w:pPr>
      <w:bookmarkStart w:id="177" w:name="_Toc491525576"/>
      <w:r>
        <w:lastRenderedPageBreak/>
        <w:t>C.</w:t>
      </w:r>
      <w:r>
        <w:tab/>
        <w:t>Hilfsmittel</w:t>
      </w:r>
      <w:bookmarkEnd w:id="177"/>
    </w:p>
    <w:p w:rsidR="007F7A98" w:rsidRDefault="007F7A98" w:rsidP="007F7A98">
      <w:pPr>
        <w:pStyle w:val="berschrift2"/>
        <w:numPr>
          <w:ilvl w:val="0"/>
          <w:numId w:val="0"/>
        </w:numPr>
      </w:pPr>
      <w:bookmarkStart w:id="178" w:name="_Toc491525577"/>
      <w:r>
        <w:t>C.1.</w:t>
      </w:r>
      <w:r>
        <w:tab/>
        <w:t>CVI</w:t>
      </w:r>
      <w:bookmarkEnd w:id="178"/>
    </w:p>
    <w:p w:rsidR="007F7A98" w:rsidRDefault="007F7A98" w:rsidP="007F7A98">
      <w:pPr>
        <w:pStyle w:val="berschrift3"/>
        <w:numPr>
          <w:ilvl w:val="0"/>
          <w:numId w:val="0"/>
        </w:numPr>
      </w:pPr>
      <w:bookmarkStart w:id="179" w:name="_Ref491457030"/>
      <w:bookmarkStart w:id="180" w:name="_Toc491525578"/>
      <w:r>
        <w:t>C.1.1.</w:t>
      </w:r>
      <w:r>
        <w:tab/>
        <w:t>Umgebungsvariable</w:t>
      </w:r>
      <w:bookmarkEnd w:id="179"/>
      <w:bookmarkEnd w:id="180"/>
    </w:p>
    <w:p w:rsidR="007F7A98" w:rsidRPr="00051E1B" w:rsidRDefault="007F7A98" w:rsidP="007F7A98">
      <w:pPr>
        <w:rPr>
          <w:lang w:eastAsia="de-DE" w:bidi="ar-SA"/>
        </w:rPr>
      </w:pPr>
      <w:r>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Pr>
              <w:lang w:eastAsia="de-DE" w:bidi="ar-SA"/>
            </w:rPr>
            <w:fldChar w:fldCharType="begin"/>
          </w:r>
          <w:r>
            <w:rPr>
              <w:lang w:eastAsia="de-DE" w:bidi="ar-SA"/>
            </w:rPr>
            <w:instrText xml:space="preserve"> CITATION SQL \l 2055 </w:instrText>
          </w:r>
          <w:r>
            <w:rPr>
              <w:lang w:eastAsia="de-DE" w:bidi="ar-SA"/>
            </w:rPr>
            <w:fldChar w:fldCharType="separate"/>
          </w:r>
          <w:r>
            <w:rPr>
              <w:noProof/>
              <w:lang w:eastAsia="de-DE" w:bidi="ar-SA"/>
            </w:rPr>
            <w:t xml:space="preserve"> (Community, 2016)</w:t>
          </w:r>
          <w:r>
            <w:rPr>
              <w:lang w:eastAsia="de-DE" w:bidi="ar-SA"/>
            </w:rPr>
            <w:fldChar w:fldCharType="end"/>
          </w:r>
        </w:sdtContent>
      </w:sdt>
    </w:p>
    <w:p w:rsidR="007F7A98" w:rsidRDefault="008F67B0" w:rsidP="008F67B0">
      <w:pPr>
        <w:pStyle w:val="berschrift3"/>
        <w:numPr>
          <w:ilvl w:val="0"/>
          <w:numId w:val="0"/>
        </w:numPr>
      </w:pPr>
      <w:bookmarkStart w:id="181" w:name="_Ref491512275"/>
      <w:bookmarkStart w:id="182" w:name="_Toc491525579"/>
      <w:r>
        <w:t>C.1.1.1.</w:t>
      </w:r>
      <w:r>
        <w:tab/>
        <w:t>Gegenüberstellung zu C Libary Umgebungsvariable</w:t>
      </w:r>
      <w:bookmarkEnd w:id="181"/>
      <w:bookmarkEnd w:id="182"/>
    </w:p>
    <w:p w:rsidR="008F67B0" w:rsidRDefault="008F67B0" w:rsidP="008F67B0">
      <w:pPr>
        <w:pStyle w:val="Standardeinzug"/>
        <w:ind w:left="0"/>
      </w:pPr>
      <w:r>
        <w:t xml:space="preserve">Die C Libary bietet die Möglichkeit eine Umgebungsvariable vom Typ String zu benutzen. Unter Angabe des Namens der Umgebungsvariable und dessen Wert wird dieser unter dem System abgelegt  </w:t>
      </w:r>
      <w:sdt>
        <w:sdtPr>
          <w:id w:val="1950973176"/>
          <w:citation/>
        </w:sdtPr>
        <w:sdtContent>
          <w:r>
            <w:fldChar w:fldCharType="begin"/>
          </w:r>
          <w:r>
            <w:instrText xml:space="preserve">CITATION The16 \l 2055 </w:instrText>
          </w:r>
          <w:r>
            <w:fldChar w:fldCharType="separate"/>
          </w:r>
          <w:r>
            <w:rPr>
              <w:noProof/>
            </w:rPr>
            <w:t>(The Open Group, 2016)</w:t>
          </w:r>
          <w:r>
            <w:fldChar w:fldCharType="end"/>
          </w:r>
        </w:sdtContent>
      </w:sdt>
      <w:r>
        <w:t>. Dieser kann unter Angabe des Namens der Umgebungsvariable ausgelesen werden.</w:t>
      </w:r>
      <w:sdt>
        <w:sdtPr>
          <w:id w:val="-1743796404"/>
          <w:citation/>
        </w:sdtPr>
        <w:sdtContent>
          <w:r>
            <w:fldChar w:fldCharType="begin"/>
          </w:r>
          <w:r>
            <w:instrText xml:space="preserve"> CITATION The161 \l 2055 </w:instrText>
          </w:r>
          <w:r>
            <w:fldChar w:fldCharType="separate"/>
          </w:r>
          <w:r>
            <w:rPr>
              <w:noProof/>
            </w:rPr>
            <w:t xml:space="preserve"> (The Open Group, 2016)</w:t>
          </w:r>
          <w:r>
            <w:fldChar w:fldCharType="end"/>
          </w:r>
        </w:sdtContent>
      </w:sdt>
      <w:r>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Tr="008F67B0">
        <w:tc>
          <w:tcPr>
            <w:tcW w:w="9210" w:type="dxa"/>
            <w:gridSpan w:val="3"/>
            <w:shd w:val="clear" w:color="auto" w:fill="D9D9D9" w:themeFill="background1" w:themeFillShade="D9"/>
          </w:tcPr>
          <w:p w:rsidR="008F67B0" w:rsidRDefault="008F67B0" w:rsidP="008F67B0">
            <w:pPr>
              <w:pStyle w:val="Standardeinzug"/>
              <w:ind w:left="0"/>
              <w:jc w:val="center"/>
            </w:pPr>
            <w:r>
              <w:t>Umgebungsvariable</w:t>
            </w:r>
          </w:p>
        </w:tc>
      </w:tr>
      <w:tr w:rsidR="008F67B0" w:rsidTr="008F67B0">
        <w:tc>
          <w:tcPr>
            <w:tcW w:w="4361" w:type="dxa"/>
            <w:shd w:val="clear" w:color="auto" w:fill="D9D9D9" w:themeFill="background1" w:themeFillShade="D9"/>
          </w:tcPr>
          <w:p w:rsidR="008F67B0" w:rsidRDefault="008F67B0" w:rsidP="008F67B0">
            <w:pPr>
              <w:pStyle w:val="Standardeinzug"/>
              <w:ind w:left="0"/>
            </w:pPr>
            <w:r>
              <w:t>Kriterium</w:t>
            </w:r>
          </w:p>
        </w:tc>
        <w:tc>
          <w:tcPr>
            <w:tcW w:w="2268" w:type="dxa"/>
            <w:shd w:val="clear" w:color="auto" w:fill="D9D9D9" w:themeFill="background1" w:themeFillShade="D9"/>
          </w:tcPr>
          <w:p w:rsidR="008F67B0" w:rsidRDefault="008F67B0" w:rsidP="008F67B0">
            <w:pPr>
              <w:pStyle w:val="Standardeinzug"/>
              <w:ind w:left="0"/>
            </w:pPr>
            <w:r>
              <w:t>CVI</w:t>
            </w:r>
          </w:p>
        </w:tc>
        <w:tc>
          <w:tcPr>
            <w:tcW w:w="2581" w:type="dxa"/>
            <w:shd w:val="clear" w:color="auto" w:fill="D9D9D9" w:themeFill="background1" w:themeFillShade="D9"/>
          </w:tcPr>
          <w:p w:rsidR="008F67B0" w:rsidRDefault="008F67B0" w:rsidP="008F67B0">
            <w:pPr>
              <w:pStyle w:val="Standardeinzug"/>
              <w:ind w:left="0"/>
            </w:pPr>
            <w:r>
              <w:t>C Libary</w:t>
            </w:r>
          </w:p>
        </w:tc>
      </w:tr>
      <w:tr w:rsidR="008F67B0" w:rsidTr="008F67B0">
        <w:tc>
          <w:tcPr>
            <w:tcW w:w="4361" w:type="dxa"/>
          </w:tcPr>
          <w:p w:rsidR="008F67B0" w:rsidRDefault="008F67B0" w:rsidP="008F67B0">
            <w:pPr>
              <w:pStyle w:val="Standardeinzug"/>
              <w:ind w:left="0"/>
            </w:pPr>
            <w:r>
              <w:t>Lese Zugriff</w:t>
            </w:r>
          </w:p>
        </w:tc>
        <w:tc>
          <w:tcPr>
            <w:tcW w:w="2268" w:type="dxa"/>
          </w:tcPr>
          <w:p w:rsidR="008F67B0" w:rsidRDefault="008F67B0" w:rsidP="008F67B0">
            <w:pPr>
              <w:pStyle w:val="Standardeinzug"/>
              <w:ind w:left="0"/>
            </w:pPr>
            <w:r>
              <w:t>immer</w:t>
            </w:r>
          </w:p>
        </w:tc>
        <w:tc>
          <w:tcPr>
            <w:tcW w:w="2581" w:type="dxa"/>
          </w:tcPr>
          <w:p w:rsidR="008F67B0" w:rsidRDefault="008F67B0" w:rsidP="008F67B0">
            <w:pPr>
              <w:pStyle w:val="Standardeinzug"/>
              <w:ind w:left="0"/>
            </w:pPr>
            <w:r>
              <w:t>immer</w:t>
            </w:r>
          </w:p>
        </w:tc>
      </w:tr>
      <w:tr w:rsidR="008F67B0" w:rsidTr="008F67B0">
        <w:tc>
          <w:tcPr>
            <w:tcW w:w="4361" w:type="dxa"/>
          </w:tcPr>
          <w:p w:rsidR="008F67B0" w:rsidRDefault="008F67B0" w:rsidP="008F67B0">
            <w:pPr>
              <w:pStyle w:val="Standardeinzug"/>
              <w:ind w:left="0"/>
            </w:pPr>
            <w:r>
              <w:t>Schreib Zugriff</w:t>
            </w:r>
          </w:p>
        </w:tc>
        <w:tc>
          <w:tcPr>
            <w:tcW w:w="2268" w:type="dxa"/>
          </w:tcPr>
          <w:p w:rsidR="008F67B0" w:rsidRDefault="008F67B0" w:rsidP="008F67B0">
            <w:pPr>
              <w:pStyle w:val="Standardeinzug"/>
              <w:ind w:left="0"/>
            </w:pPr>
            <w:r>
              <w:t>überschreibbar</w:t>
            </w:r>
          </w:p>
        </w:tc>
        <w:tc>
          <w:tcPr>
            <w:tcW w:w="2581" w:type="dxa"/>
          </w:tcPr>
          <w:p w:rsidR="008F67B0" w:rsidRDefault="00683677" w:rsidP="008F67B0">
            <w:pPr>
              <w:pStyle w:val="Standardeinzug"/>
              <w:ind w:left="0"/>
            </w:pPr>
            <w:r>
              <w:t>E</w:t>
            </w:r>
            <w:r w:rsidR="008F67B0">
              <w:t>inmalig</w:t>
            </w:r>
            <w:r>
              <w:t xml:space="preserve"> im Betrieb</w:t>
            </w:r>
          </w:p>
        </w:tc>
      </w:tr>
      <w:tr w:rsidR="008F67B0" w:rsidTr="008F67B0">
        <w:tc>
          <w:tcPr>
            <w:tcW w:w="4361" w:type="dxa"/>
          </w:tcPr>
          <w:p w:rsidR="008F67B0" w:rsidRDefault="008F67B0" w:rsidP="008F67B0">
            <w:pPr>
              <w:pStyle w:val="Standardeinzug"/>
              <w:ind w:left="0"/>
            </w:pPr>
            <w:r>
              <w:t>Datentyp</w:t>
            </w:r>
          </w:p>
        </w:tc>
        <w:tc>
          <w:tcPr>
            <w:tcW w:w="2268" w:type="dxa"/>
          </w:tcPr>
          <w:p w:rsidR="008F67B0" w:rsidRDefault="008F67B0" w:rsidP="008F67B0">
            <w:pPr>
              <w:pStyle w:val="Standardeinzug"/>
              <w:ind w:left="0"/>
            </w:pPr>
            <w:r>
              <w:t>gebräuchlichsten</w:t>
            </w:r>
          </w:p>
        </w:tc>
        <w:tc>
          <w:tcPr>
            <w:tcW w:w="2581" w:type="dxa"/>
          </w:tcPr>
          <w:p w:rsidR="008F67B0" w:rsidRDefault="008F67B0" w:rsidP="008F67B0">
            <w:pPr>
              <w:pStyle w:val="Standardeinzug"/>
              <w:ind w:left="0"/>
            </w:pPr>
            <w:r>
              <w:t>String</w:t>
            </w:r>
          </w:p>
        </w:tc>
      </w:tr>
      <w:tr w:rsidR="008F67B0" w:rsidTr="008F67B0">
        <w:tc>
          <w:tcPr>
            <w:tcW w:w="4361" w:type="dxa"/>
          </w:tcPr>
          <w:p w:rsidR="008F67B0" w:rsidRDefault="008F67B0" w:rsidP="008F67B0">
            <w:pPr>
              <w:pStyle w:val="Standardeinzug"/>
              <w:ind w:left="0"/>
            </w:pPr>
            <w:r>
              <w:t>Cluster zusammenfassen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8F67B0" w:rsidTr="008F67B0">
        <w:tc>
          <w:tcPr>
            <w:tcW w:w="4361" w:type="dxa"/>
          </w:tcPr>
          <w:p w:rsidR="008F67B0" w:rsidRDefault="008F67B0" w:rsidP="008F67B0">
            <w:pPr>
              <w:pStyle w:val="Standardeinzug"/>
              <w:ind w:left="0"/>
            </w:pPr>
            <w:r>
              <w:t>Austausch über unterschiedlichen Rechnern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683677" w:rsidTr="008F67B0">
        <w:tc>
          <w:tcPr>
            <w:tcW w:w="4361" w:type="dxa"/>
          </w:tcPr>
          <w:p w:rsidR="00683677" w:rsidRDefault="00683677" w:rsidP="008F67B0">
            <w:pPr>
              <w:pStyle w:val="Standardeinzug"/>
              <w:ind w:left="0"/>
            </w:pPr>
            <w:r>
              <w:t>Initialisierung notwendig</w:t>
            </w:r>
          </w:p>
        </w:tc>
        <w:tc>
          <w:tcPr>
            <w:tcW w:w="2268" w:type="dxa"/>
          </w:tcPr>
          <w:p w:rsidR="00683677" w:rsidRDefault="00683677" w:rsidP="008F67B0">
            <w:pPr>
              <w:pStyle w:val="Standardeinzug"/>
              <w:ind w:left="0"/>
            </w:pPr>
            <w:r>
              <w:t>ja</w:t>
            </w:r>
          </w:p>
        </w:tc>
        <w:tc>
          <w:tcPr>
            <w:tcW w:w="2581" w:type="dxa"/>
          </w:tcPr>
          <w:p w:rsidR="00683677" w:rsidRDefault="00683677" w:rsidP="008F67B0">
            <w:pPr>
              <w:pStyle w:val="Standardeinzug"/>
              <w:ind w:left="0"/>
            </w:pPr>
            <w:r>
              <w:t>Direkt mit Wert versehbar</w:t>
            </w:r>
          </w:p>
        </w:tc>
      </w:tr>
    </w:tbl>
    <w:p w:rsidR="008F67B0" w:rsidRPr="008F67B0" w:rsidRDefault="004C0AC4" w:rsidP="004C0AC4">
      <w:pPr>
        <w:pStyle w:val="Beschriftung"/>
      </w:pPr>
      <w:bookmarkStart w:id="183" w:name="_Toc491787209"/>
      <w:r>
        <w:t xml:space="preserve">Tabelle </w:t>
      </w:r>
      <w:fldSimple w:instr=" SEQ Tabelle \* ARABIC ">
        <w:r w:rsidR="009B1131">
          <w:rPr>
            <w:noProof/>
          </w:rPr>
          <w:t>5</w:t>
        </w:r>
      </w:fldSimple>
      <w:r>
        <w:t>: Vergleich Umgebungsvariable</w:t>
      </w:r>
      <w:bookmarkEnd w:id="183"/>
    </w:p>
    <w:p w:rsidR="007F7A98" w:rsidRPr="007F7A98" w:rsidRDefault="007F7A98" w:rsidP="007F7A98">
      <w:pPr>
        <w:spacing w:before="0" w:after="200" w:line="276" w:lineRule="auto"/>
        <w:jc w:val="left"/>
        <w:rPr>
          <w:rFonts w:eastAsia="Times New Roman" w:cs="Times New Roman"/>
          <w:szCs w:val="20"/>
          <w:lang w:eastAsia="de-DE" w:bidi="ar-SA"/>
        </w:rPr>
      </w:pPr>
      <w:r>
        <w:br w:type="page"/>
      </w:r>
    </w:p>
    <w:p w:rsidR="00116BC3" w:rsidRDefault="007F7A98" w:rsidP="00116BC3">
      <w:pPr>
        <w:pStyle w:val="berschrift2"/>
        <w:numPr>
          <w:ilvl w:val="0"/>
          <w:numId w:val="0"/>
        </w:numPr>
        <w:ind w:left="576" w:hanging="576"/>
      </w:pPr>
      <w:bookmarkStart w:id="184" w:name="_Ref491416555"/>
      <w:bookmarkStart w:id="185" w:name="_Toc491525580"/>
      <w:r>
        <w:lastRenderedPageBreak/>
        <w:t>C.2</w:t>
      </w:r>
      <w:r w:rsidR="00116BC3">
        <w:t>.</w:t>
      </w:r>
      <w:r w:rsidR="00116BC3">
        <w:tab/>
        <w:t>SQL Toolkit</w:t>
      </w:r>
      <w:bookmarkEnd w:id="184"/>
      <w:bookmarkEnd w:id="185"/>
    </w:p>
    <w:p w:rsidR="00116BC3" w:rsidRDefault="007F7A98" w:rsidP="00074B6D">
      <w:pPr>
        <w:pStyle w:val="berschrift3"/>
        <w:numPr>
          <w:ilvl w:val="0"/>
          <w:numId w:val="0"/>
        </w:numPr>
      </w:pPr>
      <w:bookmarkStart w:id="186" w:name="_Toc491525581"/>
      <w:r>
        <w:t>C.2</w:t>
      </w:r>
      <w:r w:rsidR="00074B6D">
        <w:t>.1.</w:t>
      </w:r>
      <w:r w:rsidR="00074B6D">
        <w:tab/>
        <w:t>Funktionsumfang</w:t>
      </w:r>
      <w:bookmarkEnd w:id="186"/>
    </w:p>
    <w:p w:rsidR="00074B6D" w:rsidRDefault="00074B6D" w:rsidP="0073635D">
      <w:pPr>
        <w:rPr>
          <w:lang w:eastAsia="de-DE" w:bidi="ar-SA"/>
        </w:rPr>
      </w:pPr>
      <w:r>
        <w:rPr>
          <w:lang w:eastAsia="de-DE" w:bidi="ar-SA"/>
        </w:rPr>
        <w:t xml:space="preserve">Das Ziel des nächsten Abschnittes ist es den Funktionsumfang des SQL Toolkits vorzustellen. Die </w:t>
      </w:r>
      <w:r w:rsidR="0073635D">
        <w:fldChar w:fldCharType="begin"/>
      </w:r>
      <w:r w:rsidR="0073635D">
        <w:rPr>
          <w:lang w:eastAsia="de-DE" w:bidi="ar-SA"/>
        </w:rPr>
        <w:instrText xml:space="preserve"> REF _Ref491587867 \h </w:instrText>
      </w:r>
      <w:r w:rsidR="0073635D">
        <w:fldChar w:fldCharType="separate"/>
      </w:r>
      <w:r w:rsidR="0073635D">
        <w:t xml:space="preserve">Abbildung </w:t>
      </w:r>
      <w:r w:rsidR="0073635D">
        <w:rPr>
          <w:noProof/>
        </w:rPr>
        <w:t>21</w:t>
      </w:r>
      <w:r w:rsidR="0073635D">
        <w:fldChar w:fldCharType="end"/>
      </w:r>
      <w:r w:rsidR="00E62808">
        <w:t xml:space="preserve"> </w:t>
      </w:r>
      <w:r>
        <w:rPr>
          <w:lang w:eastAsia="de-DE" w:bidi="ar-SA"/>
        </w:rPr>
        <w:t>zeigt dabei die einzelnen Funktionen auf.</w:t>
      </w:r>
    </w:p>
    <w:p w:rsidR="00074B6D" w:rsidRDefault="00074B6D" w:rsidP="00074B6D">
      <w:pPr>
        <w:rPr>
          <w:lang w:eastAsia="de-DE" w:bidi="ar-SA"/>
        </w:rPr>
      </w:pPr>
      <w:r>
        <w:rPr>
          <w:noProof/>
          <w:lang w:eastAsia="de-DE" w:bidi="ar-SA"/>
        </w:rPr>
        <w:drawing>
          <wp:inline distT="0" distB="0" distL="0" distR="0" wp14:anchorId="767F87A1" wp14:editId="15832D1E">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rsidR="0073635D" w:rsidRDefault="0073635D" w:rsidP="0073635D">
      <w:pPr>
        <w:pStyle w:val="Beschriftung"/>
        <w:rPr>
          <w:lang w:eastAsia="de-DE" w:bidi="ar-SA"/>
        </w:rPr>
      </w:pPr>
      <w:bookmarkStart w:id="187" w:name="_Toc491787203"/>
      <w:r>
        <w:t xml:space="preserve">Abbildung </w:t>
      </w:r>
      <w:fldSimple w:instr=" SEQ Abbildung \* ARABIC ">
        <w:r w:rsidR="00C35030">
          <w:rPr>
            <w:noProof/>
          </w:rPr>
          <w:t>31</w:t>
        </w:r>
      </w:fldSimple>
      <w:r>
        <w:t xml:space="preserve">: </w:t>
      </w:r>
      <w:r w:rsidRPr="00B52154">
        <w:t>Funktionsumfang des SQL Toolkits</w:t>
      </w:r>
      <w:bookmarkEnd w:id="187"/>
    </w:p>
    <w:p w:rsidR="00074B6D" w:rsidRDefault="00074B6D" w:rsidP="00074B6D">
      <w:pPr>
        <w:rPr>
          <w:lang w:eastAsia="de-DE" w:bidi="ar-SA"/>
        </w:rPr>
      </w:pPr>
      <w:r>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rsidR="00074B6D" w:rsidRPr="00357424" w:rsidRDefault="00074B6D" w:rsidP="00074B6D">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074B6D" w:rsidRDefault="00074B6D" w:rsidP="00074B6D">
      <w:pPr>
        <w:rPr>
          <w:lang w:eastAsia="de-DE" w:bidi="ar-SA"/>
        </w:rPr>
      </w:pPr>
      <w:r>
        <w:rPr>
          <w:lang w:eastAsia="de-DE" w:bidi="ar-SA"/>
        </w:rPr>
        <w:t>Die Automatic SQL Variante ermöglicht einfache Select Abfragen wie auch Create Table Befehle. Dabei wird die Anweisung von der SQL Toolkit übernommen.</w:t>
      </w:r>
    </w:p>
    <w:p w:rsidR="00074B6D" w:rsidRDefault="00074B6D" w:rsidP="00074B6D">
      <w:pPr>
        <w:rPr>
          <w:lang w:eastAsia="de-DE" w:bidi="ar-SA"/>
        </w:rPr>
      </w:pPr>
      <w:r>
        <w:rPr>
          <w:lang w:eastAsia="de-DE" w:bidi="ar-SA"/>
        </w:rPr>
        <w:t>Bei der Explicit SQL Variante muss die SQL Anweisung vom Programmierer geschrieben werden. Aus diesem Grund können komplexere Select wie auch andere Arten von Anweisungen ausgeführt werden.,</w:t>
      </w:r>
    </w:p>
    <w:p w:rsidR="00074B6D" w:rsidRDefault="00074B6D" w:rsidP="00074B6D">
      <w:pPr>
        <w:rPr>
          <w:lang w:eastAsia="de-DE" w:bidi="ar-SA"/>
        </w:rPr>
      </w:pPr>
      <w:r>
        <w:rPr>
          <w:lang w:eastAsia="de-DE" w:bidi="ar-SA"/>
        </w:rPr>
        <w:lastRenderedPageBreak/>
        <w:t>Mit der Immediate SQL Möglichkeit entfallen die DBActiveSQL und DBDeactiveSQL Funktionsaufrufe. Diese wird eingesetzt, wenn nach der Anweisung, keine Daten mehr vorhanden sein müssen.</w:t>
      </w:r>
    </w:p>
    <w:p w:rsidR="00074B6D" w:rsidRPr="00511046" w:rsidRDefault="00074B6D" w:rsidP="00074B6D">
      <w:pPr>
        <w:rPr>
          <w:lang w:eastAsia="de-DE" w:bidi="ar-SA"/>
        </w:rPr>
      </w:pPr>
      <w:r>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Pr>
              <w:lang w:eastAsia="de-DE" w:bidi="ar-SA"/>
            </w:rPr>
            <w:fldChar w:fldCharType="begin"/>
          </w:r>
          <w:r>
            <w:rPr>
              <w:lang w:eastAsia="de-DE" w:bidi="ar-SA"/>
            </w:rPr>
            <w:instrText xml:space="preserve">CITATION Nat02 \l 2055 </w:instrText>
          </w:r>
          <w:r>
            <w:rPr>
              <w:lang w:eastAsia="de-DE" w:bidi="ar-SA"/>
            </w:rPr>
            <w:fldChar w:fldCharType="separate"/>
          </w:r>
          <w:r>
            <w:rPr>
              <w:noProof/>
              <w:lang w:eastAsia="de-DE" w:bidi="ar-SA"/>
            </w:rPr>
            <w:t xml:space="preserve"> (National Instruments, 2002)</w:t>
          </w:r>
          <w:r>
            <w:rPr>
              <w:lang w:eastAsia="de-DE" w:bidi="ar-SA"/>
            </w:rPr>
            <w:fldChar w:fldCharType="end"/>
          </w:r>
        </w:sdtContent>
      </w:sdt>
    </w:p>
    <w:p w:rsidR="00074B6D" w:rsidRDefault="008F67B0" w:rsidP="00074B6D">
      <w:pPr>
        <w:pStyle w:val="berschrift3"/>
        <w:numPr>
          <w:ilvl w:val="0"/>
          <w:numId w:val="0"/>
        </w:numPr>
        <w:jc w:val="left"/>
      </w:pPr>
      <w:bookmarkStart w:id="188" w:name="_Ref491456052"/>
      <w:bookmarkStart w:id="189" w:name="_Toc491525582"/>
      <w:r>
        <w:t>C.2</w:t>
      </w:r>
      <w:r w:rsidR="00074B6D">
        <w:t>.2</w:t>
      </w:r>
      <w:r w:rsidR="00074B6D">
        <w:tab/>
        <w:t>Code Ausschnitt um einen neuen Eintrag zu erstellen</w:t>
      </w:r>
      <w:bookmarkEnd w:id="188"/>
      <w:bookmarkEnd w:id="189"/>
    </w:p>
    <w:p w:rsidR="00D4567E" w:rsidRPr="00D4567E" w:rsidRDefault="00D4567E" w:rsidP="00D4567E">
      <w:pPr>
        <w:pStyle w:val="Standardeinzug"/>
        <w:ind w:left="0"/>
      </w:pPr>
      <w:r>
        <w:rPr>
          <w:noProof/>
        </w:rPr>
        <w:drawing>
          <wp:inline distT="0" distB="0" distL="0" distR="0" wp14:anchorId="76380E36" wp14:editId="5F86189D">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rsidR="00074B6D" w:rsidRPr="00074B6D" w:rsidRDefault="00074B6D" w:rsidP="00074B6D">
      <w:pPr>
        <w:pStyle w:val="Beschriftung"/>
      </w:pPr>
      <w:bookmarkStart w:id="190" w:name="_Ref491455824"/>
      <w:bookmarkStart w:id="191" w:name="_Toc491787204"/>
      <w:r>
        <w:t xml:space="preserve">Abbildung </w:t>
      </w:r>
      <w:fldSimple w:instr=" SEQ Abbildung \* ARABIC ">
        <w:r w:rsidR="00C35030">
          <w:rPr>
            <w:noProof/>
          </w:rPr>
          <w:t>32</w:t>
        </w:r>
      </w:fldSimple>
      <w:bookmarkEnd w:id="190"/>
      <w:r>
        <w:t xml:space="preserve">: </w:t>
      </w:r>
      <w:r w:rsidRPr="007B32ED">
        <w:t>Code Ausschnitt um einen neuen Eintrag zu erstellen</w:t>
      </w:r>
      <w:bookmarkEnd w:id="191"/>
    </w:p>
    <w:p w:rsidR="00074B6D" w:rsidRDefault="00074B6D" w:rsidP="00074B6D">
      <w:r>
        <w:t>Im Code-Ausschnitt (</w:t>
      </w:r>
      <w:r w:rsidR="00D014ED">
        <w:fldChar w:fldCharType="begin"/>
      </w:r>
      <w:r w:rsidR="00D014ED">
        <w:instrText xml:space="preserve"> REF _Ref491455824 \h </w:instrText>
      </w:r>
      <w:r w:rsidR="00D014ED">
        <w:fldChar w:fldCharType="separate"/>
      </w:r>
      <w:r w:rsidR="00F65238">
        <w:t xml:space="preserve">Abbildung </w:t>
      </w:r>
      <w:r w:rsidR="00F65238">
        <w:rPr>
          <w:noProof/>
        </w:rPr>
        <w:t>19</w:t>
      </w:r>
      <w:r w:rsidR="00D014ED">
        <w:fldChar w:fldCharType="end"/>
      </w:r>
      <w:r>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rsidR="00074B6D" w:rsidRDefault="00074B6D" w:rsidP="00074B6D">
      <w:r>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w:t>
      </w:r>
      <w:r>
        <w:lastRenderedPageBreak/>
        <w:t>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rsidR="00074B6D" w:rsidRPr="00074B6D" w:rsidRDefault="00074B6D" w:rsidP="00074B6D">
      <w:pPr>
        <w:pStyle w:val="Standardeinzug"/>
        <w:ind w:left="0"/>
      </w:pPr>
    </w:p>
    <w:p w:rsidR="00116BC3" w:rsidRDefault="00116BC3">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92" w:name="_Toc491525583"/>
      <w:r>
        <w:lastRenderedPageBreak/>
        <w:t>Selbständigkeitserklärung</w:t>
      </w:r>
      <w:bookmarkEnd w:id="192"/>
    </w:p>
    <w:p w:rsidR="000062EE" w:rsidRDefault="000062EE" w:rsidP="000062EE">
      <w:pPr>
        <w:pStyle w:val="Standardeinzug"/>
        <w:ind w:left="0"/>
      </w:pPr>
      <w:r>
        <w:rPr>
          <w:noProof/>
          <w:lang w:eastAsia="de-CH"/>
        </w:rPr>
        <mc:AlternateContent>
          <mc:Choice Requires="wps">
            <w:drawing>
              <wp:anchor distT="0" distB="0" distL="114300" distR="114300" simplePos="0" relativeHeight="251661312"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FF4AF6" id="Rechteck 1" o:spid="_x0000_s1026" style="position:absolute;margin-left:-2.55pt;margin-top:15.05pt;width:459.95pt;height:170.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43"/>
      <w:headerReference w:type="first" r:id="rId44"/>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46B8" w:rsidRDefault="001746B8">
      <w:r>
        <w:separator/>
      </w:r>
    </w:p>
  </w:endnote>
  <w:endnote w:type="continuationSeparator" w:id="0">
    <w:p w:rsidR="001746B8" w:rsidRDefault="00174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1A05" w:rsidRDefault="00F01A05"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9C254B" w:rsidRPr="009C254B">
      <w:rPr>
        <w:b/>
        <w:bCs/>
        <w:noProof/>
        <w:lang w:val="de-DE"/>
      </w:rPr>
      <w:t>55</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9C254B" w:rsidRPr="009C254B">
      <w:rPr>
        <w:b/>
        <w:bCs/>
        <w:noProof/>
        <w:lang w:val="de-DE"/>
      </w:rPr>
      <w:t>57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46B8" w:rsidRDefault="001746B8">
      <w:r>
        <w:separator/>
      </w:r>
    </w:p>
  </w:footnote>
  <w:footnote w:type="continuationSeparator" w:id="0">
    <w:p w:rsidR="001746B8" w:rsidRDefault="001746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1A05" w:rsidRDefault="00F01A05"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15"/>
  </w:num>
  <w:num w:numId="4">
    <w:abstractNumId w:val="28"/>
  </w:num>
  <w:num w:numId="5">
    <w:abstractNumId w:val="21"/>
  </w:num>
  <w:num w:numId="6">
    <w:abstractNumId w:val="10"/>
  </w:num>
  <w:num w:numId="7">
    <w:abstractNumId w:val="6"/>
  </w:num>
  <w:num w:numId="8">
    <w:abstractNumId w:val="2"/>
  </w:num>
  <w:num w:numId="9">
    <w:abstractNumId w:val="25"/>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6"/>
  </w:num>
  <w:num w:numId="26">
    <w:abstractNumId w:val="17"/>
  </w:num>
  <w:num w:numId="27">
    <w:abstractNumId w:val="13"/>
  </w:num>
  <w:num w:numId="28">
    <w:abstractNumId w:val="1"/>
  </w:num>
  <w:num w:numId="2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1E5C"/>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7C"/>
    <w:rsid w:val="00051E1B"/>
    <w:rsid w:val="0005243E"/>
    <w:rsid w:val="000544CD"/>
    <w:rsid w:val="00054830"/>
    <w:rsid w:val="00056439"/>
    <w:rsid w:val="00061FAD"/>
    <w:rsid w:val="00063258"/>
    <w:rsid w:val="0006361B"/>
    <w:rsid w:val="00063EB3"/>
    <w:rsid w:val="00064795"/>
    <w:rsid w:val="00065C03"/>
    <w:rsid w:val="00066A5E"/>
    <w:rsid w:val="000712B3"/>
    <w:rsid w:val="000721A1"/>
    <w:rsid w:val="00073AFD"/>
    <w:rsid w:val="00073D92"/>
    <w:rsid w:val="0007400D"/>
    <w:rsid w:val="000743BC"/>
    <w:rsid w:val="00074B6D"/>
    <w:rsid w:val="000754B1"/>
    <w:rsid w:val="000806FD"/>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763A"/>
    <w:rsid w:val="00147C68"/>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1B57"/>
    <w:rsid w:val="00172925"/>
    <w:rsid w:val="001731A7"/>
    <w:rsid w:val="0017366F"/>
    <w:rsid w:val="001746B8"/>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0C41"/>
    <w:rsid w:val="00201DA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2D47"/>
    <w:rsid w:val="002D301A"/>
    <w:rsid w:val="002D355E"/>
    <w:rsid w:val="002D4003"/>
    <w:rsid w:val="002D4567"/>
    <w:rsid w:val="002D5C7E"/>
    <w:rsid w:val="002D645C"/>
    <w:rsid w:val="002D6AD8"/>
    <w:rsid w:val="002D7B3A"/>
    <w:rsid w:val="002D7D0C"/>
    <w:rsid w:val="002D7DC7"/>
    <w:rsid w:val="002E11A5"/>
    <w:rsid w:val="002E2AF0"/>
    <w:rsid w:val="002E3699"/>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6BA"/>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EDE"/>
    <w:rsid w:val="0052076A"/>
    <w:rsid w:val="00520F1F"/>
    <w:rsid w:val="005214A0"/>
    <w:rsid w:val="00521899"/>
    <w:rsid w:val="00521D0A"/>
    <w:rsid w:val="00523FBE"/>
    <w:rsid w:val="005246B3"/>
    <w:rsid w:val="00524F84"/>
    <w:rsid w:val="0052631F"/>
    <w:rsid w:val="005264C2"/>
    <w:rsid w:val="00531403"/>
    <w:rsid w:val="0053159D"/>
    <w:rsid w:val="00533FE1"/>
    <w:rsid w:val="005348C4"/>
    <w:rsid w:val="00535976"/>
    <w:rsid w:val="0053606D"/>
    <w:rsid w:val="0053750D"/>
    <w:rsid w:val="00541838"/>
    <w:rsid w:val="005432C6"/>
    <w:rsid w:val="00543B61"/>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86465"/>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30140"/>
    <w:rsid w:val="0063016B"/>
    <w:rsid w:val="0063195B"/>
    <w:rsid w:val="00634EF8"/>
    <w:rsid w:val="00634F42"/>
    <w:rsid w:val="00634F55"/>
    <w:rsid w:val="00635A79"/>
    <w:rsid w:val="006366A6"/>
    <w:rsid w:val="006400C4"/>
    <w:rsid w:val="00640960"/>
    <w:rsid w:val="0064265B"/>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6ABB"/>
    <w:rsid w:val="0069719F"/>
    <w:rsid w:val="0069788C"/>
    <w:rsid w:val="00697988"/>
    <w:rsid w:val="00697AA0"/>
    <w:rsid w:val="006A33CF"/>
    <w:rsid w:val="006A4A6C"/>
    <w:rsid w:val="006A58C1"/>
    <w:rsid w:val="006A6340"/>
    <w:rsid w:val="006A6EA7"/>
    <w:rsid w:val="006B0F60"/>
    <w:rsid w:val="006B17FC"/>
    <w:rsid w:val="006B6DFC"/>
    <w:rsid w:val="006C00BC"/>
    <w:rsid w:val="006C0626"/>
    <w:rsid w:val="006C16AE"/>
    <w:rsid w:val="006C2E68"/>
    <w:rsid w:val="006C3B67"/>
    <w:rsid w:val="006C4131"/>
    <w:rsid w:val="006C4644"/>
    <w:rsid w:val="006D2B9F"/>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960B8"/>
    <w:rsid w:val="007965F7"/>
    <w:rsid w:val="007A1130"/>
    <w:rsid w:val="007A1DDC"/>
    <w:rsid w:val="007A4F96"/>
    <w:rsid w:val="007A68BC"/>
    <w:rsid w:val="007A768A"/>
    <w:rsid w:val="007A7C68"/>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7A98"/>
    <w:rsid w:val="00802C77"/>
    <w:rsid w:val="00803932"/>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312B"/>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96357"/>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7B0"/>
    <w:rsid w:val="008F7464"/>
    <w:rsid w:val="008F782C"/>
    <w:rsid w:val="00902C7B"/>
    <w:rsid w:val="00903297"/>
    <w:rsid w:val="009035A4"/>
    <w:rsid w:val="009040D3"/>
    <w:rsid w:val="00905486"/>
    <w:rsid w:val="0090571A"/>
    <w:rsid w:val="00906CB6"/>
    <w:rsid w:val="009078FE"/>
    <w:rsid w:val="00911767"/>
    <w:rsid w:val="009123B4"/>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46004"/>
    <w:rsid w:val="00956AA4"/>
    <w:rsid w:val="00956E92"/>
    <w:rsid w:val="009572BC"/>
    <w:rsid w:val="00957411"/>
    <w:rsid w:val="00962A9B"/>
    <w:rsid w:val="00963BD6"/>
    <w:rsid w:val="00964B37"/>
    <w:rsid w:val="00965802"/>
    <w:rsid w:val="00973CE2"/>
    <w:rsid w:val="00973F66"/>
    <w:rsid w:val="00974A88"/>
    <w:rsid w:val="00974B0F"/>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383D"/>
    <w:rsid w:val="009A54A7"/>
    <w:rsid w:val="009B1131"/>
    <w:rsid w:val="009B1661"/>
    <w:rsid w:val="009B1D92"/>
    <w:rsid w:val="009B38E3"/>
    <w:rsid w:val="009B4CC1"/>
    <w:rsid w:val="009B5C05"/>
    <w:rsid w:val="009B655E"/>
    <w:rsid w:val="009C0BC4"/>
    <w:rsid w:val="009C138D"/>
    <w:rsid w:val="009C254B"/>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38BF"/>
    <w:rsid w:val="009F4932"/>
    <w:rsid w:val="009F4A6D"/>
    <w:rsid w:val="009F65AA"/>
    <w:rsid w:val="009F7E99"/>
    <w:rsid w:val="00A022AD"/>
    <w:rsid w:val="00A041E8"/>
    <w:rsid w:val="00A057EC"/>
    <w:rsid w:val="00A059B2"/>
    <w:rsid w:val="00A06566"/>
    <w:rsid w:val="00A06AFE"/>
    <w:rsid w:val="00A100CF"/>
    <w:rsid w:val="00A10F42"/>
    <w:rsid w:val="00A11B7E"/>
    <w:rsid w:val="00A11BC9"/>
    <w:rsid w:val="00A12438"/>
    <w:rsid w:val="00A12E9C"/>
    <w:rsid w:val="00A130B0"/>
    <w:rsid w:val="00A15C7D"/>
    <w:rsid w:val="00A204AB"/>
    <w:rsid w:val="00A23A0F"/>
    <w:rsid w:val="00A24DEA"/>
    <w:rsid w:val="00A25782"/>
    <w:rsid w:val="00A259CA"/>
    <w:rsid w:val="00A27752"/>
    <w:rsid w:val="00A27963"/>
    <w:rsid w:val="00A30C2B"/>
    <w:rsid w:val="00A370AB"/>
    <w:rsid w:val="00A37A30"/>
    <w:rsid w:val="00A43B00"/>
    <w:rsid w:val="00A43B30"/>
    <w:rsid w:val="00A44A47"/>
    <w:rsid w:val="00A456D1"/>
    <w:rsid w:val="00A464DE"/>
    <w:rsid w:val="00A46EFF"/>
    <w:rsid w:val="00A47D59"/>
    <w:rsid w:val="00A47E8F"/>
    <w:rsid w:val="00A507AB"/>
    <w:rsid w:val="00A52E9A"/>
    <w:rsid w:val="00A5303C"/>
    <w:rsid w:val="00A5390F"/>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2CB3"/>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22A5"/>
    <w:rsid w:val="00AB5CCA"/>
    <w:rsid w:val="00AB5E84"/>
    <w:rsid w:val="00AB7561"/>
    <w:rsid w:val="00AC1610"/>
    <w:rsid w:val="00AC3BB5"/>
    <w:rsid w:val="00AC51A8"/>
    <w:rsid w:val="00AC6D93"/>
    <w:rsid w:val="00AD06D1"/>
    <w:rsid w:val="00AD2B47"/>
    <w:rsid w:val="00AD322F"/>
    <w:rsid w:val="00AD5BEE"/>
    <w:rsid w:val="00AD69B7"/>
    <w:rsid w:val="00AD79A2"/>
    <w:rsid w:val="00AE142D"/>
    <w:rsid w:val="00AE42E3"/>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3CC3"/>
    <w:rsid w:val="00B250F9"/>
    <w:rsid w:val="00B26A52"/>
    <w:rsid w:val="00B27634"/>
    <w:rsid w:val="00B27646"/>
    <w:rsid w:val="00B27B3B"/>
    <w:rsid w:val="00B31F5D"/>
    <w:rsid w:val="00B32F6F"/>
    <w:rsid w:val="00B35F9B"/>
    <w:rsid w:val="00B370F2"/>
    <w:rsid w:val="00B40CA3"/>
    <w:rsid w:val="00B41A82"/>
    <w:rsid w:val="00B4358A"/>
    <w:rsid w:val="00B43D56"/>
    <w:rsid w:val="00B4488F"/>
    <w:rsid w:val="00B44DEC"/>
    <w:rsid w:val="00B44E68"/>
    <w:rsid w:val="00B45DB9"/>
    <w:rsid w:val="00B50C1F"/>
    <w:rsid w:val="00B52434"/>
    <w:rsid w:val="00B52C34"/>
    <w:rsid w:val="00B55342"/>
    <w:rsid w:val="00B63998"/>
    <w:rsid w:val="00B64466"/>
    <w:rsid w:val="00B65AF5"/>
    <w:rsid w:val="00B675EE"/>
    <w:rsid w:val="00B72303"/>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46B"/>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5030"/>
    <w:rsid w:val="00C37008"/>
    <w:rsid w:val="00C374FE"/>
    <w:rsid w:val="00C419CB"/>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4B48"/>
    <w:rsid w:val="00C75E1E"/>
    <w:rsid w:val="00C76598"/>
    <w:rsid w:val="00C77C9F"/>
    <w:rsid w:val="00C804CA"/>
    <w:rsid w:val="00C80CB5"/>
    <w:rsid w:val="00C80F6C"/>
    <w:rsid w:val="00C819D0"/>
    <w:rsid w:val="00C831AA"/>
    <w:rsid w:val="00C8475D"/>
    <w:rsid w:val="00C852B1"/>
    <w:rsid w:val="00C8587D"/>
    <w:rsid w:val="00C85FCA"/>
    <w:rsid w:val="00C87635"/>
    <w:rsid w:val="00C9003D"/>
    <w:rsid w:val="00C948E2"/>
    <w:rsid w:val="00C94E89"/>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47FA"/>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3EF"/>
    <w:rsid w:val="00DD15C2"/>
    <w:rsid w:val="00DD193F"/>
    <w:rsid w:val="00DD619A"/>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E015B9"/>
    <w:rsid w:val="00E01E57"/>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125E"/>
    <w:rsid w:val="00E9200D"/>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4119"/>
    <w:rsid w:val="00EC4963"/>
    <w:rsid w:val="00EC5020"/>
    <w:rsid w:val="00EC524B"/>
    <w:rsid w:val="00EC74C5"/>
    <w:rsid w:val="00EC79FA"/>
    <w:rsid w:val="00EC7F01"/>
    <w:rsid w:val="00ED011B"/>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1A05"/>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3CB6"/>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5361E"/>
    <w:rsid w:val="00F542DD"/>
    <w:rsid w:val="00F60C6B"/>
    <w:rsid w:val="00F612E1"/>
    <w:rsid w:val="00F645B1"/>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4D4C"/>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6DB748"/>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78895311">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Masterarbeit\schriftliche%20Arbeit\Masterarbeit\20170502_ETIC2_Masterarbeit_Stucki_A_v13.docx"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gi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03148E94-277C-46E3-98A5-A2AD93C14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57</Pages>
  <Words>16303</Words>
  <Characters>102715</Characters>
  <Application>Microsoft Office Word</Application>
  <DocSecurity>0</DocSecurity>
  <Lines>855</Lines>
  <Paragraphs>237</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118781</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3</cp:revision>
  <cp:lastPrinted>2017-08-26T13:27:00Z</cp:lastPrinted>
  <dcterms:created xsi:type="dcterms:W3CDTF">2017-08-29T15:26:00Z</dcterms:created>
  <dcterms:modified xsi:type="dcterms:W3CDTF">2017-08-29T16:09:00Z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