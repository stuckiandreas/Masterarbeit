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555246536"/>
    <w:bookmarkEnd w:id="0"/>
    <w:p w:rsidR="001F0823" w:rsidRPr="00B52C34" w:rsidRDefault="000C4701" w:rsidP="00B52C34">
      <w:pPr>
        <w:jc w:val="right"/>
      </w:pPr>
      <w:r>
        <w:object w:dxaOrig="10148" w:dyaOrig="13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3pt;height:695.7pt" o:ole="">
            <v:imagedata r:id="rId8" o:title=""/>
          </v:shape>
          <o:OLEObject Type="Embed" ProgID="Word.Document.12" ShapeID="_x0000_i1025" DrawAspect="Content" ObjectID="_1555677317" r:id="rId9">
            <o:FieldCodes>\s</o:FieldCodes>
          </o:OLEObject>
        </w:object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de-DE" w:eastAsia="en-US" w:bidi="th-TH"/>
        </w:rPr>
        <w:id w:val="-1965188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EB1" w:rsidRDefault="004C07F3">
          <w:pPr>
            <w:pStyle w:val="Inhaltsverzeichnisberschrift"/>
            <w:rPr>
              <w:rFonts w:ascii="Arial" w:eastAsiaTheme="minorEastAsia" w:hAnsi="Arial" w:cstheme="minorBidi"/>
              <w:b/>
              <w:color w:val="auto"/>
              <w:sz w:val="22"/>
              <w:szCs w:val="22"/>
              <w:lang w:val="de-DE" w:eastAsia="en-US" w:bidi="th-TH"/>
            </w:rPr>
          </w:pPr>
          <w:r w:rsidRPr="004C07F3">
            <w:rPr>
              <w:rFonts w:ascii="Arial" w:eastAsiaTheme="minorEastAsia" w:hAnsi="Arial" w:cstheme="minorBidi"/>
              <w:b/>
              <w:color w:val="auto"/>
              <w:sz w:val="22"/>
              <w:szCs w:val="22"/>
              <w:lang w:val="de-DE" w:eastAsia="en-US" w:bidi="th-TH"/>
            </w:rPr>
            <w:t>Management Summary</w:t>
          </w:r>
        </w:p>
        <w:p w:rsidR="004C07F3" w:rsidRDefault="004C07F3" w:rsidP="004C07F3">
          <w:pPr>
            <w:pStyle w:val="Listenabsatz"/>
            <w:numPr>
              <w:ilvl w:val="0"/>
              <w:numId w:val="23"/>
            </w:numPr>
            <w:rPr>
              <w:rFonts w:eastAsiaTheme="minorEastAsia"/>
              <w:lang w:val="de-DE"/>
            </w:rPr>
          </w:pPr>
          <w:r>
            <w:rPr>
              <w:rFonts w:eastAsiaTheme="minorEastAsia"/>
              <w:lang w:val="de-DE"/>
            </w:rPr>
            <w:t>Problemstellung</w:t>
          </w:r>
        </w:p>
        <w:p w:rsidR="004C07F3" w:rsidRDefault="004C07F3" w:rsidP="004C07F3">
          <w:pPr>
            <w:pStyle w:val="Listenabsatz"/>
            <w:numPr>
              <w:ilvl w:val="0"/>
              <w:numId w:val="23"/>
            </w:numPr>
            <w:rPr>
              <w:rFonts w:eastAsiaTheme="minorEastAsia"/>
              <w:lang w:val="de-DE"/>
            </w:rPr>
          </w:pPr>
          <w:r>
            <w:rPr>
              <w:rFonts w:eastAsiaTheme="minorEastAsia"/>
              <w:lang w:val="de-DE"/>
            </w:rPr>
            <w:t>Methodik/Ablauf</w:t>
          </w:r>
        </w:p>
        <w:p w:rsidR="004C07F3" w:rsidRPr="004C07F3" w:rsidRDefault="004C07F3" w:rsidP="004C07F3">
          <w:pPr>
            <w:pStyle w:val="Listenabsatz"/>
            <w:numPr>
              <w:ilvl w:val="0"/>
              <w:numId w:val="23"/>
            </w:numPr>
            <w:rPr>
              <w:rFonts w:eastAsiaTheme="minorEastAsia"/>
              <w:lang w:val="de-DE"/>
            </w:rPr>
          </w:pPr>
          <w:r>
            <w:rPr>
              <w:rFonts w:eastAsiaTheme="minorEastAsia"/>
              <w:lang w:val="de-DE"/>
            </w:rPr>
            <w:t>Resultat</w:t>
          </w:r>
        </w:p>
        <w:p w:rsidR="00690EB1" w:rsidRDefault="00690EB1">
          <w:pPr>
            <w:spacing w:after="200" w:line="276" w:lineRule="auto"/>
            <w:jc w:val="left"/>
            <w:rPr>
              <w:lang w:val="de-DE"/>
            </w:rPr>
          </w:pPr>
          <w:r>
            <w:rPr>
              <w:lang w:val="de-DE"/>
            </w:rPr>
            <w:br w:type="page"/>
          </w:r>
        </w:p>
        <w:p w:rsidR="001F0823" w:rsidRDefault="001F0823">
          <w:pPr>
            <w:pStyle w:val="Inhaltsverzeichnisberschrift"/>
          </w:pPr>
          <w:r>
            <w:rPr>
              <w:lang w:val="de-DE"/>
            </w:rPr>
            <w:lastRenderedPageBreak/>
            <w:t>Inhalt</w:t>
          </w:r>
        </w:p>
        <w:p w:rsidR="005C547C" w:rsidRDefault="001F0823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932347" w:history="1">
            <w:r w:rsidR="005C547C" w:rsidRPr="00C8480C">
              <w:rPr>
                <w:rStyle w:val="Hyperlink"/>
                <w:noProof/>
              </w:rPr>
              <w:t>ETIC2 zur Verwaltung von Ventiltests</w:t>
            </w:r>
            <w:r w:rsidR="005C547C">
              <w:rPr>
                <w:noProof/>
                <w:webHidden/>
              </w:rPr>
              <w:tab/>
            </w:r>
            <w:r w:rsidR="005C547C">
              <w:rPr>
                <w:noProof/>
                <w:webHidden/>
              </w:rPr>
              <w:fldChar w:fldCharType="begin"/>
            </w:r>
            <w:r w:rsidR="005C547C">
              <w:rPr>
                <w:noProof/>
                <w:webHidden/>
              </w:rPr>
              <w:instrText xml:space="preserve"> PAGEREF _Toc481932347 \h </w:instrText>
            </w:r>
            <w:r w:rsidR="005C547C">
              <w:rPr>
                <w:noProof/>
                <w:webHidden/>
              </w:rPr>
            </w:r>
            <w:r w:rsidR="005C547C">
              <w:rPr>
                <w:noProof/>
                <w:webHidden/>
              </w:rPr>
              <w:fldChar w:fldCharType="separate"/>
            </w:r>
            <w:r w:rsidR="005C547C">
              <w:rPr>
                <w:noProof/>
                <w:webHidden/>
              </w:rPr>
              <w:t>4</w:t>
            </w:r>
            <w:r w:rsidR="005C547C"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48" w:history="1">
            <w:r w:rsidRPr="00C8480C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Einleitung (1 Seite)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49" w:history="1">
            <w:r w:rsidRPr="00C8480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50" w:history="1">
            <w:r w:rsidRPr="00C8480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51" w:history="1">
            <w:r w:rsidRPr="00C8480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52" w:history="1">
            <w:r w:rsidRPr="00C8480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53" w:history="1">
            <w:r w:rsidRPr="00C8480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Quantitative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54" w:history="1">
            <w:r w:rsidRPr="00C8480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Qualitative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55" w:history="1">
            <w:r w:rsidRPr="00C8480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Aufgabenbegrenzung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56" w:history="1">
            <w:r w:rsidRPr="00C8480C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Methodik (Was? + Theorie)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57" w:history="1">
            <w:r w:rsidRPr="00C8480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Modellierung der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58" w:history="1">
            <w:r w:rsidRPr="00C8480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Zugriff auf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59" w:history="1">
            <w:r w:rsidRPr="00C8480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Erstellung ETIC2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81932360" w:history="1">
            <w:r w:rsidRPr="00C8480C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Design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81932361" w:history="1">
            <w:r w:rsidRPr="00C8480C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Codierung nach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81932362" w:history="1">
            <w:r w:rsidRPr="00C8480C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Anbindung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81932363" w:history="1">
            <w:r w:rsidRPr="00C8480C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Ausgabe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64" w:history="1">
            <w:r w:rsidRPr="00C8480C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Beschreibung der Arbeit (Praxis, Umsetzung)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65" w:history="1">
            <w:r w:rsidRPr="00C8480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Modellierung der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66" w:history="1">
            <w:r w:rsidRPr="00C8480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Zugriff auf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67" w:history="1">
            <w:r w:rsidRPr="00C8480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Erstellung ETIC2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81932368" w:history="1">
            <w:r w:rsidRPr="00C8480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Design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81932369" w:history="1">
            <w:r w:rsidRPr="00C8480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Codierung nach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81932370" w:history="1">
            <w:r w:rsidRPr="00C8480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Anbindung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81932371" w:history="1">
            <w:r w:rsidRPr="00C8480C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Ausgabe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72" w:history="1">
            <w:r w:rsidRPr="00C8480C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Ergebnisse (Tool)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73" w:history="1">
            <w:r w:rsidRPr="00C8480C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Diskussion (Was hat Funktioniert, was nicht)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74" w:history="1">
            <w:r w:rsidRPr="00C8480C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C8480C">
              <w:rPr>
                <w:rStyle w:val="Hyperlink"/>
                <w:noProof/>
              </w:rPr>
              <w:t>Ausblick (offene Punkte, wie geht es weiter)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75" w:history="1">
            <w:r w:rsidRPr="00C8480C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76" w:history="1">
            <w:r w:rsidRPr="00C8480C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77" w:history="1">
            <w:r w:rsidRPr="00C8480C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78" w:history="1">
            <w:r w:rsidRPr="00C8480C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79" w:history="1">
            <w:r w:rsidRPr="00C8480C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80" w:history="1">
            <w:r w:rsidRPr="00C8480C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81932381" w:history="1">
            <w:r w:rsidRPr="00C8480C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7C" w:rsidRDefault="005C547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81932382" w:history="1">
            <w:r w:rsidRPr="00C8480C">
              <w:rPr>
                <w:rStyle w:val="Hyperlink"/>
                <w:noProof/>
              </w:rPr>
              <w:t>Selbständigkeitserklärung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D7C" w:rsidRDefault="001F0823" w:rsidP="000C5D7C">
          <w:r>
            <w:rPr>
              <w:b/>
              <w:bCs/>
              <w:lang w:val="de-DE"/>
            </w:rPr>
            <w:fldChar w:fldCharType="end"/>
          </w:r>
        </w:p>
      </w:sdtContent>
    </w:sdt>
    <w:p w:rsidR="001F0823" w:rsidRDefault="004C07F3" w:rsidP="004C07F3">
      <w:pPr>
        <w:pStyle w:val="berschrift1"/>
        <w:numPr>
          <w:ilvl w:val="0"/>
          <w:numId w:val="0"/>
        </w:numPr>
        <w:ind w:left="432" w:hanging="432"/>
      </w:pPr>
      <w:bookmarkStart w:id="1" w:name="_Toc481932347"/>
      <w:r>
        <w:lastRenderedPageBreak/>
        <w:t>ETIC2 zur Verwaltung von Ventiltests</w:t>
      </w:r>
      <w:bookmarkEnd w:id="1"/>
    </w:p>
    <w:p w:rsidR="00237E01" w:rsidRDefault="001F0823" w:rsidP="004C07F3">
      <w:pPr>
        <w:pStyle w:val="berschrift1"/>
      </w:pPr>
      <w:bookmarkStart w:id="2" w:name="_Toc481932348"/>
      <w:r>
        <w:t>Einleitung</w:t>
      </w:r>
      <w:r w:rsidR="000003C1">
        <w:t xml:space="preserve"> (1 Seite)</w:t>
      </w:r>
      <w:bookmarkEnd w:id="2"/>
    </w:p>
    <w:p w:rsidR="00237E01" w:rsidRDefault="00237E01">
      <w:pPr>
        <w:spacing w:after="200" w:line="276" w:lineRule="auto"/>
        <w:jc w:val="left"/>
        <w:rPr>
          <w:rFonts w:eastAsia="Times New Roman" w:cs="Times New Roman"/>
          <w:b/>
          <w:color w:val="17365D" w:themeColor="text2" w:themeShade="BF"/>
          <w:sz w:val="32"/>
          <w:szCs w:val="32"/>
          <w:lang w:eastAsia="de-DE" w:bidi="ar-SA"/>
        </w:rPr>
      </w:pPr>
      <w:r>
        <w:br w:type="page"/>
      </w:r>
    </w:p>
    <w:p w:rsidR="001F0823" w:rsidRDefault="001F0823" w:rsidP="00237E01">
      <w:pPr>
        <w:pStyle w:val="berschrift1"/>
      </w:pPr>
      <w:bookmarkStart w:id="3" w:name="_Toc481932349"/>
      <w:r>
        <w:lastRenderedPageBreak/>
        <w:t>Grundlagen</w:t>
      </w:r>
      <w:bookmarkEnd w:id="3"/>
    </w:p>
    <w:p w:rsidR="000003C1" w:rsidRDefault="000003C1" w:rsidP="000003C1">
      <w:pPr>
        <w:pStyle w:val="berschrift2"/>
      </w:pPr>
      <w:bookmarkStart w:id="4" w:name="_Toc481932350"/>
      <w:r>
        <w:t>Ausgangslage</w:t>
      </w:r>
      <w:bookmarkEnd w:id="4"/>
    </w:p>
    <w:p w:rsidR="000003C1" w:rsidRDefault="000003C1" w:rsidP="000003C1">
      <w:pPr>
        <w:pStyle w:val="berschrift2"/>
      </w:pPr>
      <w:bookmarkStart w:id="5" w:name="_Toc481932351"/>
      <w:r>
        <w:t>Ist-Zustand</w:t>
      </w:r>
      <w:bookmarkEnd w:id="5"/>
    </w:p>
    <w:p w:rsidR="000C5D7C" w:rsidRPr="000C5D7C" w:rsidRDefault="000C5D7C" w:rsidP="000C5D7C">
      <w:pPr>
        <w:spacing w:after="200" w:line="276" w:lineRule="auto"/>
        <w:jc w:val="left"/>
        <w:rPr>
          <w:lang w:eastAsia="de-DE" w:bidi="ar-SA"/>
        </w:rPr>
      </w:pPr>
      <w:r>
        <w:rPr>
          <w:lang w:eastAsia="de-DE" w:bidi="ar-SA"/>
        </w:rPr>
        <w:br w:type="page"/>
      </w:r>
    </w:p>
    <w:p w:rsidR="001F0823" w:rsidRDefault="001F0823" w:rsidP="004C07F3">
      <w:pPr>
        <w:pStyle w:val="berschrift1"/>
      </w:pPr>
      <w:bookmarkStart w:id="6" w:name="_Toc481932352"/>
      <w:r>
        <w:lastRenderedPageBreak/>
        <w:t>Zielsetzung</w:t>
      </w:r>
      <w:bookmarkEnd w:id="6"/>
    </w:p>
    <w:p w:rsidR="000003C1" w:rsidRDefault="000003C1" w:rsidP="000003C1">
      <w:pPr>
        <w:pStyle w:val="berschrift2"/>
      </w:pPr>
      <w:bookmarkStart w:id="7" w:name="_Toc481932353"/>
      <w:r>
        <w:t>Quantitative Ziele</w:t>
      </w:r>
      <w:bookmarkEnd w:id="7"/>
    </w:p>
    <w:p w:rsidR="000003C1" w:rsidRDefault="000003C1" w:rsidP="000003C1">
      <w:pPr>
        <w:pStyle w:val="berschrift2"/>
      </w:pPr>
      <w:bookmarkStart w:id="8" w:name="_Toc481932354"/>
      <w:r>
        <w:t>Qualitative Ziele</w:t>
      </w:r>
      <w:bookmarkEnd w:id="8"/>
    </w:p>
    <w:p w:rsidR="000003C1" w:rsidRDefault="000003C1" w:rsidP="000003C1">
      <w:pPr>
        <w:pStyle w:val="berschrift2"/>
      </w:pPr>
      <w:bookmarkStart w:id="9" w:name="_Toc481932355"/>
      <w:r>
        <w:t>Aufgabenbegrenzung</w:t>
      </w:r>
      <w:bookmarkEnd w:id="9"/>
    </w:p>
    <w:p w:rsidR="000C5D7C" w:rsidRPr="000C5D7C" w:rsidRDefault="000C5D7C" w:rsidP="000C5D7C">
      <w:pPr>
        <w:spacing w:after="200" w:line="276" w:lineRule="auto"/>
        <w:jc w:val="left"/>
        <w:rPr>
          <w:lang w:eastAsia="de-DE" w:bidi="ar-SA"/>
        </w:rPr>
      </w:pPr>
      <w:r>
        <w:rPr>
          <w:lang w:eastAsia="de-DE" w:bidi="ar-SA"/>
        </w:rPr>
        <w:br w:type="page"/>
      </w:r>
    </w:p>
    <w:p w:rsidR="001F0823" w:rsidRDefault="001F0823" w:rsidP="004C07F3">
      <w:pPr>
        <w:pStyle w:val="berschrift1"/>
      </w:pPr>
      <w:bookmarkStart w:id="10" w:name="_Toc481932356"/>
      <w:r>
        <w:lastRenderedPageBreak/>
        <w:t>Methodik</w:t>
      </w:r>
      <w:r w:rsidR="00890947">
        <w:t xml:space="preserve"> (Was? + Theorie)</w:t>
      </w:r>
      <w:bookmarkEnd w:id="10"/>
    </w:p>
    <w:p w:rsidR="008E1822" w:rsidRDefault="008E1822" w:rsidP="004C07F3">
      <w:pPr>
        <w:pStyle w:val="berschrift2"/>
      </w:pPr>
      <w:bookmarkStart w:id="11" w:name="_Toc481932357"/>
      <w:r>
        <w:t xml:space="preserve">Modellierung der </w:t>
      </w:r>
      <w:proofErr w:type="spellStart"/>
      <w:r>
        <w:t>SoftwareVersionsDatabase</w:t>
      </w:r>
      <w:bookmarkEnd w:id="11"/>
      <w:proofErr w:type="spellEnd"/>
    </w:p>
    <w:p w:rsidR="00940F9B" w:rsidRPr="00940F9B" w:rsidRDefault="00940F9B" w:rsidP="00940F9B">
      <w:pPr>
        <w:rPr>
          <w:lang w:eastAsia="de-DE" w:bidi="ar-SA"/>
        </w:rPr>
      </w:pPr>
    </w:p>
    <w:p w:rsidR="000003C1" w:rsidRDefault="000003C1" w:rsidP="000003C1">
      <w:pPr>
        <w:pStyle w:val="berschrift2"/>
      </w:pPr>
      <w:bookmarkStart w:id="12" w:name="_Toc481932358"/>
      <w:r>
        <w:t xml:space="preserve">Zugriff auf </w:t>
      </w:r>
      <w:proofErr w:type="spellStart"/>
      <w:r>
        <w:t>SoftwareVersionsDatabase</w:t>
      </w:r>
      <w:bookmarkEnd w:id="12"/>
      <w:proofErr w:type="spellEnd"/>
    </w:p>
    <w:p w:rsidR="000003C1" w:rsidRDefault="000003C1" w:rsidP="000003C1">
      <w:pPr>
        <w:pStyle w:val="berschrift2"/>
      </w:pPr>
      <w:bookmarkStart w:id="13" w:name="_Toc481932359"/>
      <w:r>
        <w:t>Erstellung ETIC2</w:t>
      </w:r>
      <w:bookmarkEnd w:id="13"/>
    </w:p>
    <w:p w:rsidR="000003C1" w:rsidRDefault="000003C1" w:rsidP="000003C1">
      <w:pPr>
        <w:pStyle w:val="berschrift3"/>
      </w:pPr>
      <w:bookmarkStart w:id="14" w:name="_Toc481932360"/>
      <w:r>
        <w:t>Design View Model</w:t>
      </w:r>
      <w:bookmarkEnd w:id="14"/>
    </w:p>
    <w:p w:rsidR="000003C1" w:rsidRDefault="000003C1" w:rsidP="000003C1">
      <w:pPr>
        <w:pStyle w:val="berschrift3"/>
      </w:pPr>
      <w:bookmarkStart w:id="15" w:name="_Toc481932361"/>
      <w:r>
        <w:t>Codierung nach MVVM</w:t>
      </w:r>
      <w:bookmarkEnd w:id="15"/>
    </w:p>
    <w:p w:rsidR="000003C1" w:rsidRDefault="000003C1" w:rsidP="000003C1">
      <w:pPr>
        <w:pStyle w:val="berschrift3"/>
      </w:pPr>
      <w:bookmarkStart w:id="16" w:name="_Toc481932362"/>
      <w:r>
        <w:t xml:space="preserve">Anbindung </w:t>
      </w:r>
      <w:proofErr w:type="spellStart"/>
      <w:r>
        <w:t>SoftwareVersionsDatabase</w:t>
      </w:r>
      <w:bookmarkEnd w:id="16"/>
      <w:proofErr w:type="spellEnd"/>
    </w:p>
    <w:p w:rsidR="00890947" w:rsidRDefault="00890947" w:rsidP="00890947">
      <w:pPr>
        <w:pStyle w:val="berschrift3"/>
      </w:pPr>
      <w:bookmarkStart w:id="17" w:name="_Toc481932363"/>
      <w:r>
        <w:t>Ausgabe Bericht</w:t>
      </w:r>
      <w:bookmarkEnd w:id="17"/>
    </w:p>
    <w:p w:rsidR="000C5D7C" w:rsidRPr="000C5D7C" w:rsidRDefault="000C5D7C" w:rsidP="000C5D7C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0003C1" w:rsidRDefault="000C4701" w:rsidP="000003C1">
      <w:pPr>
        <w:pStyle w:val="berschrift1"/>
      </w:pPr>
      <w:bookmarkStart w:id="18" w:name="_Toc481932364"/>
      <w:r>
        <w:lastRenderedPageBreak/>
        <w:t>Beschreibung der Arbeit</w:t>
      </w:r>
      <w:r w:rsidR="00890947">
        <w:t xml:space="preserve"> (Praxis, Umsetzung)</w:t>
      </w:r>
      <w:bookmarkEnd w:id="18"/>
    </w:p>
    <w:p w:rsidR="00890947" w:rsidRDefault="00890947" w:rsidP="00890947">
      <w:pPr>
        <w:pStyle w:val="berschrift2"/>
      </w:pPr>
      <w:bookmarkStart w:id="19" w:name="_Toc481932365"/>
      <w:r>
        <w:t xml:space="preserve">Modellierung der </w:t>
      </w:r>
      <w:proofErr w:type="spellStart"/>
      <w:r>
        <w:t>SoftwareVersionsDatabase</w:t>
      </w:r>
      <w:bookmarkEnd w:id="19"/>
      <w:proofErr w:type="spellEnd"/>
    </w:p>
    <w:p w:rsidR="001E7D42" w:rsidRDefault="00940F9B" w:rsidP="00940F9B">
      <w:pPr>
        <w:pStyle w:val="berschrift3"/>
      </w:pPr>
      <w:r>
        <w:t>Aktuelle Tabellenstruktur</w:t>
      </w:r>
    </w:p>
    <w:p w:rsidR="00940F9B" w:rsidRPr="00940F9B" w:rsidRDefault="00940F9B" w:rsidP="00940F9B">
      <w:pPr>
        <w:pStyle w:val="Standardeinzug"/>
      </w:pPr>
      <w:bookmarkStart w:id="20" w:name="_GoBack"/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759450" cy="4102735"/>
            <wp:effectExtent l="0" t="0" r="0" b="0"/>
            <wp:wrapTight wrapText="bothSides">
              <wp:wrapPolygon edited="0">
                <wp:start x="0" y="0"/>
                <wp:lineTo x="0" y="21463"/>
                <wp:lineTo x="21505" y="21463"/>
                <wp:lineTo x="2150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tuelleTabellenstruktu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0"/>
    </w:p>
    <w:p w:rsidR="00940F9B" w:rsidRDefault="00940F9B" w:rsidP="00940F9B">
      <w:pPr>
        <w:pStyle w:val="berschrift3"/>
      </w:pPr>
      <w:r>
        <w:t>Abspeicherung der Testresultate</w:t>
      </w:r>
    </w:p>
    <w:p w:rsidR="00940F9B" w:rsidRPr="00940F9B" w:rsidRDefault="00940F9B" w:rsidP="00940F9B">
      <w:pPr>
        <w:pStyle w:val="Standardeinzug"/>
      </w:pP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5319221" cy="3295936"/>
            <wp:effectExtent l="0" t="0" r="0" b="0"/>
            <wp:wrapTight wrapText="bothSides">
              <wp:wrapPolygon edited="0">
                <wp:start x="0" y="0"/>
                <wp:lineTo x="0" y="21475"/>
                <wp:lineTo x="21507" y="21475"/>
                <wp:lineTo x="2150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result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29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947" w:rsidRDefault="00890947" w:rsidP="00890947">
      <w:pPr>
        <w:pStyle w:val="berschrift2"/>
      </w:pPr>
      <w:bookmarkStart w:id="21" w:name="_Toc481932366"/>
      <w:r>
        <w:lastRenderedPageBreak/>
        <w:t xml:space="preserve">Zugriff auf </w:t>
      </w:r>
      <w:proofErr w:type="spellStart"/>
      <w:r>
        <w:t>SoftwareVersionsDatabase</w:t>
      </w:r>
      <w:bookmarkEnd w:id="21"/>
      <w:proofErr w:type="spellEnd"/>
    </w:p>
    <w:p w:rsidR="00890947" w:rsidRDefault="00890947" w:rsidP="00890947">
      <w:pPr>
        <w:pStyle w:val="berschrift2"/>
      </w:pPr>
      <w:bookmarkStart w:id="22" w:name="_Toc481932367"/>
      <w:r>
        <w:t>Erstellung ETIC2</w:t>
      </w:r>
      <w:bookmarkEnd w:id="22"/>
    </w:p>
    <w:p w:rsidR="00890947" w:rsidRDefault="00890947" w:rsidP="00890947">
      <w:pPr>
        <w:pStyle w:val="berschrift3"/>
      </w:pPr>
      <w:bookmarkStart w:id="23" w:name="_Toc481932368"/>
      <w:r>
        <w:t>Design View Model</w:t>
      </w:r>
      <w:bookmarkEnd w:id="23"/>
    </w:p>
    <w:p w:rsidR="00890947" w:rsidRDefault="00890947" w:rsidP="00890947">
      <w:pPr>
        <w:pStyle w:val="berschrift3"/>
      </w:pPr>
      <w:bookmarkStart w:id="24" w:name="_Toc481932369"/>
      <w:r>
        <w:t>Codierung nach MVVM</w:t>
      </w:r>
      <w:bookmarkEnd w:id="24"/>
    </w:p>
    <w:p w:rsidR="00890947" w:rsidRDefault="00890947" w:rsidP="00890947">
      <w:pPr>
        <w:pStyle w:val="berschrift3"/>
      </w:pPr>
      <w:bookmarkStart w:id="25" w:name="_Toc481932370"/>
      <w:r>
        <w:t xml:space="preserve">Anbindung </w:t>
      </w:r>
      <w:proofErr w:type="spellStart"/>
      <w:r>
        <w:t>SoftwareVersionsDatabase</w:t>
      </w:r>
      <w:bookmarkEnd w:id="25"/>
      <w:proofErr w:type="spellEnd"/>
    </w:p>
    <w:p w:rsidR="00890947" w:rsidRDefault="00890947" w:rsidP="00890947">
      <w:pPr>
        <w:pStyle w:val="berschrift3"/>
      </w:pPr>
      <w:bookmarkStart w:id="26" w:name="_Toc481932371"/>
      <w:r>
        <w:t>Ausgabe Bericht</w:t>
      </w:r>
      <w:bookmarkEnd w:id="26"/>
    </w:p>
    <w:p w:rsidR="000C5D7C" w:rsidRPr="000C5D7C" w:rsidRDefault="000C5D7C" w:rsidP="000C5D7C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0C4701" w:rsidRDefault="000C4701" w:rsidP="004C07F3">
      <w:pPr>
        <w:pStyle w:val="berschrift1"/>
      </w:pPr>
      <w:bookmarkStart w:id="27" w:name="_Toc481932372"/>
      <w:r>
        <w:lastRenderedPageBreak/>
        <w:t>Ergebnisse</w:t>
      </w:r>
      <w:r w:rsidR="00890947">
        <w:t xml:space="preserve"> (Tool)</w:t>
      </w:r>
      <w:bookmarkEnd w:id="27"/>
    </w:p>
    <w:p w:rsidR="000C5D7C" w:rsidRPr="000C5D7C" w:rsidRDefault="000C5D7C" w:rsidP="000C5D7C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0C4701" w:rsidRDefault="000C4701" w:rsidP="004C07F3">
      <w:pPr>
        <w:pStyle w:val="berschrift1"/>
      </w:pPr>
      <w:bookmarkStart w:id="28" w:name="_Toc481932373"/>
      <w:r>
        <w:lastRenderedPageBreak/>
        <w:t>Diskussion</w:t>
      </w:r>
      <w:r w:rsidR="00890947">
        <w:t xml:space="preserve"> (Was hat Funktioniert, was nicht)</w:t>
      </w:r>
      <w:bookmarkEnd w:id="28"/>
    </w:p>
    <w:p w:rsidR="000C5D7C" w:rsidRPr="000C5D7C" w:rsidRDefault="000C5D7C" w:rsidP="000C5D7C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4C07F3" w:rsidRDefault="004C07F3" w:rsidP="004C07F3">
      <w:pPr>
        <w:pStyle w:val="berschrift1"/>
      </w:pPr>
      <w:bookmarkStart w:id="29" w:name="_Toc481932374"/>
      <w:r>
        <w:lastRenderedPageBreak/>
        <w:t>Ausblick</w:t>
      </w:r>
      <w:r w:rsidR="00890947">
        <w:t xml:space="preserve"> (offene Punkte, wie geht es weiter)</w:t>
      </w:r>
      <w:bookmarkEnd w:id="29"/>
    </w:p>
    <w:p w:rsidR="000C5D7C" w:rsidRPr="000C5D7C" w:rsidRDefault="000C5D7C" w:rsidP="000C5D7C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0C4701" w:rsidRDefault="004C07F3" w:rsidP="004C07F3">
      <w:pPr>
        <w:pStyle w:val="berschrift1"/>
        <w:numPr>
          <w:ilvl w:val="0"/>
          <w:numId w:val="0"/>
        </w:numPr>
      </w:pPr>
      <w:bookmarkStart w:id="30" w:name="_Toc481932375"/>
      <w:r>
        <w:lastRenderedPageBreak/>
        <w:t>Verzeichnisse</w:t>
      </w:r>
      <w:bookmarkEnd w:id="30"/>
    </w:p>
    <w:p w:rsidR="004C07F3" w:rsidRPr="004C07F3" w:rsidRDefault="004C07F3" w:rsidP="004C07F3">
      <w:pPr>
        <w:pStyle w:val="berschrift2"/>
        <w:numPr>
          <w:ilvl w:val="0"/>
          <w:numId w:val="0"/>
        </w:numPr>
        <w:ind w:left="576" w:hanging="576"/>
      </w:pPr>
      <w:bookmarkStart w:id="31" w:name="_Toc481932376"/>
      <w:r>
        <w:t>Literaturverzeichnis</w:t>
      </w:r>
      <w:bookmarkEnd w:id="31"/>
    </w:p>
    <w:p w:rsidR="004C07F3" w:rsidRDefault="004C07F3" w:rsidP="004C07F3">
      <w:pPr>
        <w:pStyle w:val="berschrift2"/>
        <w:numPr>
          <w:ilvl w:val="0"/>
          <w:numId w:val="0"/>
        </w:numPr>
      </w:pPr>
      <w:bookmarkStart w:id="32" w:name="_Toc481932377"/>
      <w:r>
        <w:t>Abbildungsverzeichnis</w:t>
      </w:r>
      <w:bookmarkEnd w:id="32"/>
    </w:p>
    <w:p w:rsidR="004C07F3" w:rsidRDefault="004C07F3" w:rsidP="004C07F3">
      <w:pPr>
        <w:pStyle w:val="berschrift2"/>
        <w:numPr>
          <w:ilvl w:val="0"/>
          <w:numId w:val="0"/>
        </w:numPr>
        <w:ind w:left="576" w:hanging="576"/>
      </w:pPr>
      <w:bookmarkStart w:id="33" w:name="_Toc481932378"/>
      <w:r>
        <w:t>Tabellenverzeichnis</w:t>
      </w:r>
      <w:bookmarkEnd w:id="33"/>
    </w:p>
    <w:p w:rsidR="000C5D7C" w:rsidRDefault="004C07F3" w:rsidP="000C5D7C">
      <w:pPr>
        <w:pStyle w:val="berschrift2"/>
        <w:numPr>
          <w:ilvl w:val="0"/>
          <w:numId w:val="0"/>
        </w:numPr>
        <w:ind w:left="576" w:hanging="576"/>
      </w:pPr>
      <w:bookmarkStart w:id="34" w:name="_Toc481932379"/>
      <w:r>
        <w:t>Glossar</w:t>
      </w:r>
      <w:bookmarkEnd w:id="34"/>
    </w:p>
    <w:p w:rsidR="000C5D7C" w:rsidRPr="000C5D7C" w:rsidRDefault="000C5D7C" w:rsidP="000C5D7C">
      <w:pPr>
        <w:spacing w:after="200" w:line="276" w:lineRule="auto"/>
        <w:jc w:val="left"/>
        <w:rPr>
          <w:lang w:eastAsia="de-DE" w:bidi="ar-SA"/>
        </w:rPr>
      </w:pPr>
      <w:r>
        <w:rPr>
          <w:lang w:eastAsia="de-DE" w:bidi="ar-SA"/>
        </w:rPr>
        <w:br w:type="page"/>
      </w:r>
    </w:p>
    <w:p w:rsidR="004C07F3" w:rsidRDefault="004C07F3" w:rsidP="004C07F3">
      <w:pPr>
        <w:pStyle w:val="berschrift1"/>
        <w:numPr>
          <w:ilvl w:val="0"/>
          <w:numId w:val="0"/>
        </w:numPr>
        <w:ind w:left="432" w:hanging="432"/>
      </w:pPr>
      <w:bookmarkStart w:id="35" w:name="_Toc481932380"/>
      <w:r>
        <w:lastRenderedPageBreak/>
        <w:t>Anhang</w:t>
      </w:r>
      <w:bookmarkEnd w:id="35"/>
    </w:p>
    <w:p w:rsidR="000003C1" w:rsidRDefault="005E14F7" w:rsidP="000003C1">
      <w:pPr>
        <w:pStyle w:val="berschrift2"/>
        <w:numPr>
          <w:ilvl w:val="0"/>
          <w:numId w:val="0"/>
        </w:numPr>
        <w:ind w:left="576" w:hanging="576"/>
      </w:pPr>
      <w:bookmarkStart w:id="36" w:name="_Toc481932381"/>
      <w:r>
        <w:t>Zeitplan</w:t>
      </w:r>
      <w:bookmarkEnd w:id="36"/>
    </w:p>
    <w:p w:rsidR="000C5D7C" w:rsidRPr="000C5D7C" w:rsidRDefault="000C5D7C" w:rsidP="000C5D7C">
      <w:pPr>
        <w:spacing w:after="200" w:line="276" w:lineRule="auto"/>
        <w:jc w:val="left"/>
        <w:rPr>
          <w:lang w:eastAsia="de-DE" w:bidi="ar-SA"/>
        </w:rPr>
      </w:pPr>
      <w:r>
        <w:rPr>
          <w:lang w:eastAsia="de-DE" w:bidi="ar-SA"/>
        </w:rPr>
        <w:br w:type="page"/>
      </w:r>
    </w:p>
    <w:p w:rsidR="004C07F3" w:rsidRDefault="004C07F3" w:rsidP="000003C1">
      <w:pPr>
        <w:pStyle w:val="berschrift1"/>
        <w:numPr>
          <w:ilvl w:val="0"/>
          <w:numId w:val="0"/>
        </w:numPr>
        <w:ind w:left="432" w:hanging="432"/>
      </w:pPr>
      <w:bookmarkStart w:id="37" w:name="_Toc481932382"/>
      <w:r>
        <w:lastRenderedPageBreak/>
        <w:t>Selbständigkeitserklärung</w:t>
      </w:r>
      <w:bookmarkEnd w:id="37"/>
    </w:p>
    <w:p w:rsidR="004C35AB" w:rsidRDefault="00AD5BEE" w:rsidP="004C35AB">
      <w:pPr>
        <w:pStyle w:val="Standardeinzug"/>
        <w:ind w:left="0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-32079</wp:posOffset>
                </wp:positionH>
                <wp:positionV relativeFrom="paragraph">
                  <wp:posOffset>190893</wp:posOffset>
                </wp:positionV>
                <wp:extent cx="5841447" cy="2170878"/>
                <wp:effectExtent l="0" t="0" r="26035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447" cy="217087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B0E69" id="Rechteck 1" o:spid="_x0000_s1026" style="position:absolute;margin-left:-2.55pt;margin-top:15.05pt;width:459.95pt;height:170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" filled="f" strokecolor="black [3200]"/>
            </w:pict>
          </mc:Fallback>
        </mc:AlternateContent>
      </w:r>
    </w:p>
    <w:p w:rsidR="004C35AB" w:rsidRDefault="004C35AB" w:rsidP="004C35AB">
      <w:pPr>
        <w:pStyle w:val="Standardeinzug"/>
        <w:ind w:left="0"/>
      </w:pPr>
      <w:r>
        <w:t>Mit der Abgabe dieser Abschlussarbeit versichert der/die Studierende, dass er/sie die Arbeit selbständig und ohne fremde Hilfe verfasst hat (Bei Teamarbeiten gelten die Leistungen der übrigen Teammitglieder nicht als fremde Hilfe):</w:t>
      </w:r>
    </w:p>
    <w:p w:rsidR="004C35AB" w:rsidRDefault="004C35AB" w:rsidP="004C35AB">
      <w:pPr>
        <w:pStyle w:val="Standardeinzug"/>
        <w:ind w:left="0"/>
      </w:pPr>
    </w:p>
    <w:p w:rsidR="004C35AB" w:rsidRDefault="004C35AB" w:rsidP="004C35AB">
      <w:pPr>
        <w:pStyle w:val="Standardeinzug"/>
        <w:ind w:left="0"/>
      </w:pPr>
      <w:r>
        <w:t>Der/die unterzeichnende Studierende erklärt, dass alle zitierten Quellen (auch Internetseiten) im Text oder Anhang korrekt nachgewiesen sind, d.h. dass die Abschlussarbeit keine Plagiat</w:t>
      </w:r>
      <w:r w:rsidR="00AD5BEE">
        <w:t>e enthält, also keine Teile, die teilweise oder vollständig aus einem fremdem Text oder einer fremden Arbeit unter Vorgabe der eigenen Urheberschaft bzw. ohne Quellenangabe übernommen worden sind.</w:t>
      </w:r>
    </w:p>
    <w:p w:rsidR="00AD5BEE" w:rsidRDefault="00AD5BEE" w:rsidP="004C35AB">
      <w:pPr>
        <w:pStyle w:val="Standardeinzug"/>
        <w:ind w:left="0"/>
      </w:pPr>
    </w:p>
    <w:p w:rsidR="00AD5BEE" w:rsidRPr="004C35AB" w:rsidRDefault="00AD5BEE" w:rsidP="004C35AB">
      <w:pPr>
        <w:pStyle w:val="Standardeinzug"/>
        <w:ind w:left="0"/>
      </w:pPr>
      <w:r>
        <w:t>Ort, Datum: …………………</w:t>
      </w:r>
      <w:r>
        <w:tab/>
      </w:r>
      <w:r>
        <w:tab/>
        <w:t>Unterschrift Studierende/r: ………............</w:t>
      </w:r>
    </w:p>
    <w:p w:rsidR="000C4701" w:rsidRPr="000C4701" w:rsidRDefault="000C4701" w:rsidP="00890947">
      <w:pPr>
        <w:spacing w:after="200" w:line="276" w:lineRule="auto"/>
        <w:jc w:val="left"/>
        <w:rPr>
          <w:lang w:eastAsia="de-DE" w:bidi="ar-SA"/>
        </w:rPr>
      </w:pPr>
    </w:p>
    <w:sectPr w:rsidR="000C4701" w:rsidRPr="000C4701" w:rsidSect="0030228F">
      <w:footerReference w:type="default" r:id="rId12"/>
      <w:headerReference w:type="first" r:id="rId13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6FD" w:rsidRDefault="000806FD">
      <w:r>
        <w:separator/>
      </w:r>
    </w:p>
  </w:endnote>
  <w:endnote w:type="continuationSeparator" w:id="0">
    <w:p w:rsidR="000806FD" w:rsidRDefault="00080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22" w:rsidRDefault="008E1822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40F9B" w:rsidRPr="00940F9B">
      <w:rPr>
        <w:b/>
        <w:bCs/>
        <w:noProof/>
        <w:lang w:val="de-DE"/>
      </w:rPr>
      <w:t>8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40F9B" w:rsidRPr="00940F9B">
      <w:rPr>
        <w:b/>
        <w:bCs/>
        <w:noProof/>
        <w:lang w:val="de-DE"/>
      </w:rPr>
      <w:t>15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6FD" w:rsidRDefault="000806FD">
      <w:r>
        <w:separator/>
      </w:r>
    </w:p>
  </w:footnote>
  <w:footnote w:type="continuationSeparator" w:id="0">
    <w:p w:rsidR="000806FD" w:rsidRDefault="00080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22" w:rsidRDefault="008E1822" w:rsidP="00B52C34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056D53B6" wp14:editId="4E3116C7">
          <wp:extent cx="1455008" cy="789374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41" cy="789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21"/>
  </w:num>
  <w:num w:numId="8">
    <w:abstractNumId w:val="1"/>
  </w:num>
  <w:num w:numId="9">
    <w:abstractNumId w:val="10"/>
  </w:num>
  <w:num w:numId="10">
    <w:abstractNumId w:val="14"/>
  </w:num>
  <w:num w:numId="11">
    <w:abstractNumId w:val="16"/>
  </w:num>
  <w:num w:numId="12">
    <w:abstractNumId w:val="22"/>
  </w:num>
  <w:num w:numId="13">
    <w:abstractNumId w:val="18"/>
  </w:num>
  <w:num w:numId="14">
    <w:abstractNumId w:val="15"/>
  </w:num>
  <w:num w:numId="15">
    <w:abstractNumId w:val="8"/>
  </w:num>
  <w:num w:numId="16">
    <w:abstractNumId w:val="19"/>
  </w:num>
  <w:num w:numId="17">
    <w:abstractNumId w:val="5"/>
  </w:num>
  <w:num w:numId="18">
    <w:abstractNumId w:val="4"/>
  </w:num>
  <w:num w:numId="19">
    <w:abstractNumId w:val="13"/>
  </w:num>
  <w:num w:numId="20">
    <w:abstractNumId w:val="3"/>
  </w:num>
  <w:num w:numId="21">
    <w:abstractNumId w:val="7"/>
  </w:num>
  <w:num w:numId="22">
    <w:abstractNumId w:val="9"/>
  </w:num>
  <w:num w:numId="2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743BC"/>
    <w:rsid w:val="000806FD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21F24"/>
    <w:rsid w:val="0023283A"/>
    <w:rsid w:val="00232FFD"/>
    <w:rsid w:val="0023705E"/>
    <w:rsid w:val="00237E01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3B8E"/>
    <w:rsid w:val="00385C00"/>
    <w:rsid w:val="00386907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07F3"/>
    <w:rsid w:val="004C35AB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C547C"/>
    <w:rsid w:val="005D1059"/>
    <w:rsid w:val="005D15C4"/>
    <w:rsid w:val="005D1A78"/>
    <w:rsid w:val="005D1C35"/>
    <w:rsid w:val="005D2E8A"/>
    <w:rsid w:val="005D3E51"/>
    <w:rsid w:val="005D4CCA"/>
    <w:rsid w:val="005E058F"/>
    <w:rsid w:val="005E14F7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0947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1822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0F9B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C3BB5"/>
    <w:rsid w:val="00AD06D1"/>
    <w:rsid w:val="00AD322F"/>
    <w:rsid w:val="00AD5BEE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7D3FAB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C5D7C"/>
    <w:pPr>
      <w:spacing w:before="120" w:after="12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844C9B-EA63-48E8-9544-9AE485CB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15</Pages>
  <Words>693</Words>
  <Characters>4372</Characters>
  <Application>Microsoft Office Word</Application>
  <DocSecurity>0</DocSecurity>
  <Lines>36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5055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8</cp:revision>
  <cp:lastPrinted>2017-04-15T17:20:00Z</cp:lastPrinted>
  <dcterms:created xsi:type="dcterms:W3CDTF">2017-05-02T14:09:00Z</dcterms:created>
  <dcterms:modified xsi:type="dcterms:W3CDTF">2017-05-07T13:49:00Z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