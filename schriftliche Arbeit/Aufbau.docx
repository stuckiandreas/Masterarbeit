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EastAsia" w:hAnsi="Arial" w:cstheme="minorBidi"/>
          <w:color w:val="auto"/>
          <w:sz w:val="22"/>
          <w:szCs w:val="22"/>
          <w:lang w:val="de-DE" w:eastAsia="en-US" w:bidi="th-TH"/>
        </w:rPr>
        <w:id w:val="-196518880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:rsidR="000062EE" w:rsidRDefault="000062EE" w:rsidP="000062EE">
          <w:pPr>
            <w:pStyle w:val="Inhaltsverzeichnisberschrift"/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</w:pPr>
          <w:r w:rsidRPr="004C07F3">
            <w:rPr>
              <w:rFonts w:ascii="Arial" w:eastAsiaTheme="minorEastAsia" w:hAnsi="Arial" w:cstheme="minorBidi"/>
              <w:b/>
              <w:color w:val="auto"/>
              <w:sz w:val="22"/>
              <w:szCs w:val="22"/>
              <w:lang w:val="de-DE" w:eastAsia="en-US" w:bidi="th-TH"/>
            </w:rPr>
            <w:t>Management Summary</w:t>
          </w:r>
        </w:p>
        <w:p w:rsidR="00D2568D" w:rsidRPr="006B7B58" w:rsidRDefault="00D2568D" w:rsidP="001E01D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Übergeordnete Bedeutung des Themas</w:t>
          </w:r>
        </w:p>
        <w:p w:rsidR="00D2568D" w:rsidRPr="006B7B58" w:rsidRDefault="00D2568D" w:rsidP="001E01D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Fragestellung der Arbeit</w:t>
          </w:r>
        </w:p>
        <w:p w:rsidR="00D2568D" w:rsidRPr="006B7B58" w:rsidRDefault="00D2568D" w:rsidP="001E01D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>Wichtigste Thesen</w:t>
          </w:r>
        </w:p>
        <w:p w:rsidR="000062EE" w:rsidRPr="006B7B58" w:rsidRDefault="00D2568D" w:rsidP="001E01D9">
          <w:pPr>
            <w:pStyle w:val="Listenabsatz"/>
            <w:numPr>
              <w:ilvl w:val="0"/>
              <w:numId w:val="4"/>
            </w:numPr>
            <w:rPr>
              <w:rFonts w:eastAsiaTheme="minorEastAsia"/>
              <w:color w:val="00B050"/>
              <w:lang w:val="de-DE"/>
            </w:rPr>
          </w:pPr>
          <w:r w:rsidRPr="006B7B58">
            <w:rPr>
              <w:rFonts w:eastAsiaTheme="minorEastAsia"/>
              <w:color w:val="00B050"/>
              <w:lang w:val="de-DE"/>
            </w:rPr>
            <w:t xml:space="preserve">Wissenschaftliche </w:t>
          </w:r>
          <w:r w:rsidR="000062EE" w:rsidRPr="006B7B58">
            <w:rPr>
              <w:rFonts w:eastAsiaTheme="minorEastAsia"/>
              <w:color w:val="00B050"/>
              <w:lang w:val="de-DE"/>
            </w:rPr>
            <w:t>Methodik/Ablauf</w:t>
          </w:r>
        </w:p>
        <w:p w:rsidR="00936F21" w:rsidRDefault="00D2568D" w:rsidP="001E01D9">
          <w:pPr>
            <w:pStyle w:val="Listenabsatz"/>
            <w:numPr>
              <w:ilvl w:val="0"/>
              <w:numId w:val="4"/>
            </w:numPr>
            <w:rPr>
              <w:rFonts w:eastAsiaTheme="minorEastAsia"/>
              <w:b/>
              <w:color w:val="00B050"/>
              <w:lang w:val="de-DE"/>
            </w:rPr>
          </w:pPr>
          <w:r w:rsidRPr="006B7B58">
            <w:rPr>
              <w:rFonts w:eastAsiaTheme="minorEastAsia"/>
              <w:b/>
              <w:color w:val="00B050"/>
              <w:lang w:val="de-DE"/>
            </w:rPr>
            <w:t>Schlussfolgerung /Ergebniss</w:t>
          </w:r>
          <w:r w:rsidR="00936F21">
            <w:rPr>
              <w:rFonts w:eastAsiaTheme="minorEastAsia"/>
              <w:b/>
              <w:color w:val="00B050"/>
              <w:lang w:val="de-DE"/>
            </w:rPr>
            <w:t>e</w:t>
          </w:r>
        </w:p>
        <w:p w:rsidR="00936F21" w:rsidRPr="00936F21" w:rsidRDefault="00936F21" w:rsidP="00936F21">
          <w:pPr>
            <w:rPr>
              <w:b/>
              <w:lang w:val="de-DE"/>
            </w:rPr>
          </w:pPr>
        </w:p>
        <w:p w:rsidR="000062EE" w:rsidRDefault="000062EE" w:rsidP="000062EE">
          <w:pPr>
            <w:spacing w:after="200" w:line="276" w:lineRule="auto"/>
            <w:jc w:val="left"/>
            <w:rPr>
              <w:lang w:val="de-DE"/>
            </w:rPr>
          </w:pPr>
          <w:r>
            <w:rPr>
              <w:lang w:val="de-DE"/>
            </w:rPr>
            <w:br w:type="page"/>
          </w:r>
        </w:p>
        <w:p w:rsidR="000062EE" w:rsidRDefault="000062EE" w:rsidP="000062EE">
          <w:pPr>
            <w:pStyle w:val="Inhaltsverzeichnisberschrift"/>
          </w:pPr>
          <w:r>
            <w:rPr>
              <w:lang w:val="de-DE"/>
            </w:rPr>
            <w:lastRenderedPageBreak/>
            <w:t>Inhalt</w:t>
          </w:r>
        </w:p>
        <w:p w:rsidR="00884D9F" w:rsidRDefault="000062EE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236550" w:history="1">
            <w:r w:rsidR="00884D9F" w:rsidRPr="003B2C7C">
              <w:rPr>
                <w:rStyle w:val="Hyperlink"/>
                <w:noProof/>
              </w:rPr>
              <w:t>ETIC2 zur Verwaltung von Ventiltests</w:t>
            </w:r>
            <w:r w:rsidR="00884D9F">
              <w:rPr>
                <w:noProof/>
                <w:webHidden/>
              </w:rPr>
              <w:tab/>
            </w:r>
            <w:r w:rsidR="00884D9F">
              <w:rPr>
                <w:noProof/>
                <w:webHidden/>
              </w:rPr>
              <w:fldChar w:fldCharType="begin"/>
            </w:r>
            <w:r w:rsidR="00884D9F">
              <w:rPr>
                <w:noProof/>
                <w:webHidden/>
              </w:rPr>
              <w:instrText xml:space="preserve"> PAGEREF _Toc491236550 \h </w:instrText>
            </w:r>
            <w:r w:rsidR="00884D9F">
              <w:rPr>
                <w:noProof/>
                <w:webHidden/>
              </w:rPr>
            </w:r>
            <w:r w:rsidR="00884D9F">
              <w:rPr>
                <w:noProof/>
                <w:webHidden/>
              </w:rPr>
              <w:fldChar w:fldCharType="separate"/>
            </w:r>
            <w:r w:rsidR="00884D9F">
              <w:rPr>
                <w:noProof/>
                <w:webHidden/>
              </w:rPr>
              <w:t>4</w:t>
            </w:r>
            <w:r w:rsidR="00884D9F"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1" w:history="1">
            <w:r w:rsidRPr="003B2C7C">
              <w:rPr>
                <w:rStyle w:val="Hyperlink"/>
                <w:noProof/>
                <w:lang w:val="en-US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Einleitung (1 Seite)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52" w:history="1">
            <w:r w:rsidRPr="003B2C7C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3" w:history="1">
            <w:r w:rsidRPr="003B2C7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4" w:history="1">
            <w:r w:rsidRPr="003B2C7C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5" w:history="1">
            <w:r w:rsidRPr="003B2C7C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6" w:history="1">
            <w:r w:rsidRPr="003B2C7C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57" w:history="1">
            <w:r w:rsidRPr="003B2C7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Testumgebung (Ist-Zustand, Problemstellung)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8" w:history="1">
            <w:r w:rsidRPr="003B2C7C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Ventil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59" w:history="1">
            <w:r w:rsidRPr="003B2C7C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 Hardware (NI PXI)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0" w:history="1">
            <w:r w:rsidRPr="003B2C7C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1" w:history="1">
            <w:r w:rsidRPr="003B2C7C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ParameterStructBuild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2" w:history="1">
            <w:r w:rsidRPr="003B2C7C">
              <w:rPr>
                <w:rStyle w:val="Hyperlink"/>
                <w:noProof/>
              </w:rPr>
              <w:t>2.2.5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3" w:history="1">
            <w:r w:rsidRPr="003B2C7C">
              <w:rPr>
                <w:rStyle w:val="Hyperlink"/>
                <w:noProof/>
              </w:rPr>
              <w:t>2.2.6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 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4" w:history="1">
            <w:r w:rsidRPr="003B2C7C">
              <w:rPr>
                <w:rStyle w:val="Hyperlink"/>
                <w:noProof/>
              </w:rPr>
              <w:t>2.2.7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65" w:history="1">
            <w:r w:rsidRPr="003B2C7C">
              <w:rPr>
                <w:rStyle w:val="Hyperlink"/>
                <w:noProof/>
              </w:rPr>
              <w:t>2.2.8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Firmware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66" w:history="1">
            <w:r w:rsidRPr="003B2C7C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7" w:history="1">
            <w:r w:rsidRPr="003B2C7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Ziele zum Startzeitpunkt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8" w:history="1">
            <w:r w:rsidRPr="003B2C7C">
              <w:rPr>
                <w:rStyle w:val="Hyperlink"/>
                <w:noProof/>
                <w:lang w:val="de-DE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  <w:lang w:val="de-DE"/>
              </w:rPr>
              <w:t>Ziele nach der ersten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69" w:history="1">
            <w:r w:rsidRPr="003B2C7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Quantitative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0" w:history="1">
            <w:r w:rsidRPr="003B2C7C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Qualitative 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1" w:history="1">
            <w:r w:rsidRPr="003B2C7C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Aufgabenbegrenzung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2" w:history="1">
            <w:r w:rsidRPr="003B2C7C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Methodik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73" w:history="1">
            <w:r w:rsidRPr="003B2C7C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Auswertung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4" w:history="1">
            <w:r w:rsidRPr="003B2C7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5" w:history="1">
            <w:r w:rsidRPr="003B2C7C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6" w:history="1">
            <w:r w:rsidRPr="003B2C7C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7" w:history="1">
            <w:r w:rsidRPr="003B2C7C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78" w:history="1">
            <w:r w:rsidRPr="003B2C7C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Modellierung Firmware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79" w:history="1">
            <w:r w:rsidRPr="003B2C7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0" w:history="1">
            <w:r w:rsidRPr="003B2C7C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1" w:history="1">
            <w:r w:rsidRPr="003B2C7C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an TestUpdateFirmware über Umgebungsvariablen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2" w:history="1">
            <w:r w:rsidRPr="003B2C7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TestUpdateFirmware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3" w:history="1">
            <w:r w:rsidRPr="003B2C7C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Anweisung Update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4" w:history="1">
            <w:r w:rsidRPr="003B2C7C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Abfrage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5" w:history="1">
            <w:r w:rsidRPr="003B2C7C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Testinformationen in SoftwareVersionsDatabase schreiben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86" w:history="1">
            <w:r w:rsidRPr="003B2C7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TTIC2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7" w:history="1">
            <w:r w:rsidRPr="003B2C7C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Auslesung der Testinformationen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8" w:history="1">
            <w:r w:rsidRPr="003B2C7C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Hinterlegung des Grundzustandes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89" w:history="1">
            <w:r w:rsidRPr="003B2C7C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Abspeicherung der Testresultate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0" w:history="1">
            <w:r w:rsidRPr="003B2C7C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1" w:history="1">
            <w:r w:rsidRPr="003B2C7C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Design View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2" w:history="1">
            <w:r w:rsidRPr="003B2C7C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Codierung nach 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3" w:history="1">
            <w:r w:rsidRPr="003B2C7C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Anbindung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eastAsia="de-CH"/>
            </w:rPr>
          </w:pPr>
          <w:hyperlink w:anchor="_Toc491236594" w:history="1">
            <w:r w:rsidRPr="003B2C7C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Ausgabe Bericht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5" w:history="1">
            <w:r w:rsidRPr="003B2C7C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6" w:history="1">
            <w:r w:rsidRPr="003B2C7C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597" w:history="1">
            <w:r w:rsidRPr="003B2C7C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Ausblick (offene Punkte, wie geht es weiter)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8" w:history="1">
            <w:r w:rsidRPr="003B2C7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Umsetzung Überarbeitung SoftwareVersionsDatabase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599" w:history="1">
            <w:r w:rsidRPr="003B2C7C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eastAsia="de-CH"/>
              </w:rPr>
              <w:tab/>
            </w:r>
            <w:r w:rsidRPr="003B2C7C">
              <w:rPr>
                <w:rStyle w:val="Hyperlink"/>
                <w:noProof/>
              </w:rPr>
              <w:t>Integration Buglist in ETIC2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0" w:history="1">
            <w:r w:rsidRPr="003B2C7C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1" w:history="1">
            <w:r w:rsidRPr="003B2C7C">
              <w:rPr>
                <w:rStyle w:val="Hyperlink"/>
                <w:noProof/>
                <w:lang w:val="de-DE"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2" w:history="1">
            <w:r w:rsidRPr="003B2C7C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3" w:history="1">
            <w:r w:rsidRPr="003B2C7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4" w:history="1">
            <w:r w:rsidRPr="003B2C7C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5" w:history="1">
            <w:r w:rsidRPr="003B2C7C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6" w:history="1">
            <w:r w:rsidRPr="003B2C7C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eastAsia="de-CH"/>
            </w:rPr>
          </w:pPr>
          <w:hyperlink w:anchor="_Toc491236607" w:history="1">
            <w:r w:rsidRPr="003B2C7C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D9F" w:rsidRDefault="00884D9F">
          <w:pPr>
            <w:pStyle w:val="Verzeichnis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de-CH"/>
            </w:rPr>
          </w:pPr>
          <w:hyperlink w:anchor="_Toc491236608" w:history="1">
            <w:r w:rsidRPr="003B2C7C">
              <w:rPr>
                <w:rStyle w:val="Hyperlink"/>
                <w:noProof/>
              </w:rPr>
              <w:t>Selbständigkeitserklärung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_Toc491236608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62EE" w:rsidRDefault="000062EE" w:rsidP="000062EE">
          <w:r>
            <w:rPr>
              <w:b/>
              <w:bCs/>
              <w:lang w:val="de-DE"/>
            </w:rPr>
            <w:fldChar w:fldCharType="end"/>
          </w:r>
        </w:p>
      </w:sdtContent>
    </w:sdt>
    <w:p w:rsidR="000062EE" w:rsidRDefault="000062EE" w:rsidP="000062EE">
      <w:pPr>
        <w:spacing w:before="0" w:after="200" w:line="276" w:lineRule="auto"/>
        <w:jc w:val="left"/>
        <w:rPr>
          <w:rFonts w:eastAsia="Times New Roman" w:cs="Times New Roman"/>
          <w:b/>
          <w:color w:val="17365D" w:themeColor="text2" w:themeShade="BF"/>
          <w:sz w:val="32"/>
          <w:szCs w:val="32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0" w:name="_Toc491236550"/>
      <w:r>
        <w:lastRenderedPageBreak/>
        <w:t>ETIC2 zur Verwaltung von Ventiltests</w:t>
      </w:r>
      <w:bookmarkEnd w:id="0"/>
    </w:p>
    <w:p w:rsidR="000062EE" w:rsidRDefault="000062EE" w:rsidP="000062EE">
      <w:pPr>
        <w:pStyle w:val="berschrift1"/>
      </w:pPr>
      <w:bookmarkStart w:id="1" w:name="_Ref486178512"/>
      <w:bookmarkStart w:id="2" w:name="_Toc491236551"/>
      <w:r>
        <w:t>Einleitung (1 Seite)</w:t>
      </w:r>
      <w:bookmarkEnd w:id="1"/>
      <w:bookmarkEnd w:id="2"/>
    </w:p>
    <w:p w:rsidR="00D35CCD" w:rsidRPr="006B7B58" w:rsidRDefault="00D35CCD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Einführung ins Thema -&gt; Neugierde Wecken</w:t>
      </w:r>
    </w:p>
    <w:p w:rsidR="00BD7F0B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Thema</w:t>
      </w:r>
      <w:r w:rsidR="00884D9F">
        <w:rPr>
          <w:color w:val="00B050"/>
        </w:rPr>
        <w:t>?</w:t>
      </w:r>
    </w:p>
    <w:p w:rsidR="000062EE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Auf welche Literatur stützt sich die Arbeit</w:t>
      </w:r>
      <w:r w:rsidR="00884D9F">
        <w:rPr>
          <w:color w:val="00B050"/>
        </w:rPr>
        <w:t>?</w:t>
      </w:r>
    </w:p>
    <w:p w:rsidR="00BD7F0B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ist das Ziel der Arbeit</w:t>
      </w:r>
      <w:r w:rsidR="00884D9F">
        <w:rPr>
          <w:color w:val="00B050"/>
        </w:rPr>
        <w:t>?</w:t>
      </w:r>
    </w:p>
    <w:p w:rsidR="00BD7F0B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werden Sie vorgehen?</w:t>
      </w:r>
    </w:p>
    <w:p w:rsidR="00BD7F0B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Wie bauen Sie ihre Arbeit auf</w:t>
      </w:r>
      <w:r w:rsidR="00884D9F">
        <w:rPr>
          <w:color w:val="00B050"/>
        </w:rPr>
        <w:t>?</w:t>
      </w:r>
    </w:p>
    <w:p w:rsidR="00BD7F0B" w:rsidRPr="006B7B58" w:rsidRDefault="00BD7F0B" w:rsidP="001E01D9">
      <w:pPr>
        <w:pStyle w:val="Standardeinzug"/>
        <w:numPr>
          <w:ilvl w:val="0"/>
          <w:numId w:val="6"/>
        </w:numPr>
        <w:rPr>
          <w:color w:val="00B050"/>
        </w:rPr>
      </w:pPr>
      <w:r w:rsidRPr="006B7B58">
        <w:rPr>
          <w:color w:val="00B050"/>
        </w:rPr>
        <w:t>Was werden Sie nicht machen?</w:t>
      </w:r>
    </w:p>
    <w:p w:rsidR="000062EE" w:rsidRPr="001B1DFC" w:rsidRDefault="000062EE" w:rsidP="001E01D9">
      <w:pPr>
        <w:pStyle w:val="Listenabsatz"/>
        <w:numPr>
          <w:ilvl w:val="0"/>
          <w:numId w:val="5"/>
        </w:numPr>
        <w:spacing w:after="200" w:line="276" w:lineRule="auto"/>
        <w:jc w:val="left"/>
        <w:rPr>
          <w:b/>
          <w:color w:val="17365D" w:themeColor="text2" w:themeShade="BF"/>
          <w:sz w:val="32"/>
          <w:szCs w:val="32"/>
        </w:rPr>
      </w:pPr>
      <w:r>
        <w:br w:type="page"/>
      </w:r>
    </w:p>
    <w:p w:rsidR="000062EE" w:rsidRDefault="000062EE" w:rsidP="000062EE">
      <w:pPr>
        <w:pStyle w:val="berschrift1"/>
      </w:pPr>
      <w:bookmarkStart w:id="3" w:name="_Toc491236552"/>
      <w:r>
        <w:lastRenderedPageBreak/>
        <w:t>Grundlagen</w:t>
      </w:r>
      <w:bookmarkEnd w:id="3"/>
    </w:p>
    <w:p w:rsidR="00C734B6" w:rsidRDefault="000062EE" w:rsidP="00C734B6">
      <w:pPr>
        <w:pStyle w:val="berschrift2"/>
      </w:pPr>
      <w:bookmarkStart w:id="4" w:name="_Toc491236553"/>
      <w:r>
        <w:t>Situation</w:t>
      </w:r>
      <w:bookmarkEnd w:id="4"/>
    </w:p>
    <w:p w:rsidR="00724AB8" w:rsidRPr="00724AB8" w:rsidRDefault="00724AB8" w:rsidP="00724AB8">
      <w:pPr>
        <w:pStyle w:val="berschrift3"/>
      </w:pPr>
      <w:bookmarkStart w:id="5" w:name="_Toc491236554"/>
      <w:r>
        <w:t>Controller</w:t>
      </w:r>
      <w:bookmarkEnd w:id="5"/>
    </w:p>
    <w:p w:rsidR="00D2568D" w:rsidRPr="0055352C" w:rsidRDefault="00F2441D" w:rsidP="00FF00C9">
      <w:pPr>
        <w:pStyle w:val="berschrift3"/>
      </w:pPr>
      <w:bookmarkStart w:id="6" w:name="_Toc491236555"/>
      <w:r>
        <w:t>Firmware</w:t>
      </w:r>
      <w:bookmarkEnd w:id="6"/>
    </w:p>
    <w:p w:rsidR="00F2441D" w:rsidRPr="00F2441D" w:rsidRDefault="00D03140" w:rsidP="00FF00C9">
      <w:pPr>
        <w:pStyle w:val="berschrift3"/>
      </w:pPr>
      <w:bookmarkStart w:id="7" w:name="_Toc491236556"/>
      <w:r>
        <w:t>Test</w:t>
      </w:r>
      <w:bookmarkEnd w:id="7"/>
    </w:p>
    <w:p w:rsidR="00884D9F" w:rsidRDefault="000062EE" w:rsidP="00884D9F">
      <w:pPr>
        <w:pStyle w:val="berschrift2"/>
      </w:pPr>
      <w:bookmarkStart w:id="8" w:name="_Ref483477133"/>
      <w:bookmarkStart w:id="9" w:name="_Ref485192302"/>
      <w:bookmarkStart w:id="10" w:name="_Toc491236557"/>
      <w:r>
        <w:t xml:space="preserve">Testumgebung </w:t>
      </w:r>
      <w:bookmarkStart w:id="11" w:name="_Toc491236558"/>
      <w:bookmarkEnd w:id="8"/>
      <w:bookmarkEnd w:id="9"/>
      <w:bookmarkEnd w:id="10"/>
    </w:p>
    <w:p w:rsidR="000062EE" w:rsidRDefault="00FB3872" w:rsidP="00884D9F">
      <w:pPr>
        <w:pStyle w:val="berschrift3"/>
      </w:pPr>
      <w:r>
        <w:t>Ventil Hardware</w:t>
      </w:r>
      <w:bookmarkEnd w:id="11"/>
    </w:p>
    <w:p w:rsidR="009B5C05" w:rsidRPr="009B5C05" w:rsidRDefault="009B5C05" w:rsidP="009B5C05">
      <w:pPr>
        <w:pStyle w:val="berschrift4"/>
      </w:pPr>
      <w:r>
        <w:t>Ist-Zustand</w:t>
      </w:r>
    </w:p>
    <w:p w:rsidR="009B5C05" w:rsidRDefault="009B5C05" w:rsidP="009B5C05">
      <w:pPr>
        <w:pStyle w:val="berschrift4"/>
      </w:pPr>
      <w:r>
        <w:t>Problemstellung</w:t>
      </w:r>
    </w:p>
    <w:p w:rsidR="00C616EE" w:rsidRDefault="00FB3872" w:rsidP="00C616EE">
      <w:pPr>
        <w:pStyle w:val="berschrift3"/>
      </w:pPr>
      <w:bookmarkStart w:id="12" w:name="_Toc491236559"/>
      <w:r>
        <w:t>Test Hardware (NI PXI)</w:t>
      </w:r>
      <w:bookmarkEnd w:id="12"/>
    </w:p>
    <w:p w:rsidR="00E57539" w:rsidRPr="00E57539" w:rsidRDefault="00E57539" w:rsidP="00E57539">
      <w:pPr>
        <w:pStyle w:val="berschrift4"/>
      </w:pPr>
      <w:r>
        <w:t>Ist-Zustand</w:t>
      </w:r>
    </w:p>
    <w:p w:rsidR="003733B3" w:rsidRDefault="003733B3" w:rsidP="003733B3">
      <w:pPr>
        <w:pStyle w:val="berschrift4"/>
      </w:pPr>
      <w:r>
        <w:t>Stärken</w:t>
      </w:r>
    </w:p>
    <w:p w:rsidR="0083380C" w:rsidRDefault="0083380C" w:rsidP="0083380C">
      <w:pPr>
        <w:pStyle w:val="berschrift4"/>
      </w:pPr>
      <w:r>
        <w:t>Schwächen</w:t>
      </w:r>
    </w:p>
    <w:p w:rsidR="0002681B" w:rsidRDefault="0002681B" w:rsidP="0002681B">
      <w:pPr>
        <w:pStyle w:val="berschrift4"/>
      </w:pPr>
      <w:bookmarkStart w:id="13" w:name="_Ref485579865"/>
      <w:r>
        <w:t>Problemstellung</w:t>
      </w:r>
      <w:bookmarkEnd w:id="13"/>
    </w:p>
    <w:p w:rsidR="00FB3872" w:rsidRDefault="00FB3872" w:rsidP="00FB3872">
      <w:pPr>
        <w:pStyle w:val="berschrift3"/>
      </w:pPr>
      <w:bookmarkStart w:id="14" w:name="_Toc491236560"/>
      <w:r>
        <w:t>Test</w:t>
      </w:r>
      <w:bookmarkEnd w:id="14"/>
    </w:p>
    <w:p w:rsidR="00E57539" w:rsidRPr="00E57539" w:rsidRDefault="00E57539" w:rsidP="00E57539">
      <w:pPr>
        <w:pStyle w:val="berschrift4"/>
      </w:pPr>
      <w:r>
        <w:t>Ist-Zustand</w:t>
      </w:r>
    </w:p>
    <w:p w:rsidR="00BB0FF2" w:rsidRDefault="00BB0FF2" w:rsidP="00BB0FF2">
      <w:pPr>
        <w:pStyle w:val="berschrift4"/>
      </w:pPr>
      <w:r>
        <w:t>Stärken</w:t>
      </w:r>
    </w:p>
    <w:p w:rsidR="0078030D" w:rsidRDefault="0078030D" w:rsidP="0078030D">
      <w:pPr>
        <w:pStyle w:val="berschrift4"/>
      </w:pPr>
      <w:r>
        <w:t>Schwächen</w:t>
      </w:r>
    </w:p>
    <w:p w:rsidR="006D7923" w:rsidRDefault="006D7923" w:rsidP="006D7923">
      <w:pPr>
        <w:pStyle w:val="berschrift4"/>
      </w:pPr>
      <w:bookmarkStart w:id="15" w:name="_Ref485579852"/>
      <w:r>
        <w:t>Problemstellung</w:t>
      </w:r>
      <w:bookmarkEnd w:id="15"/>
    </w:p>
    <w:p w:rsidR="00FB3872" w:rsidRDefault="00FB3872" w:rsidP="00FB3872">
      <w:pPr>
        <w:pStyle w:val="berschrift3"/>
      </w:pPr>
      <w:bookmarkStart w:id="16" w:name="_Toc491236561"/>
      <w:r>
        <w:t>ParameterStructBuild</w:t>
      </w:r>
      <w:bookmarkEnd w:id="16"/>
    </w:p>
    <w:p w:rsidR="00E57539" w:rsidRPr="00E57539" w:rsidRDefault="00E57539" w:rsidP="00E57539">
      <w:pPr>
        <w:pStyle w:val="berschrift4"/>
      </w:pPr>
      <w:r>
        <w:t>Ist-Zustand</w:t>
      </w:r>
    </w:p>
    <w:p w:rsidR="00B8568D" w:rsidRDefault="00B8568D" w:rsidP="00B8568D">
      <w:pPr>
        <w:pStyle w:val="berschrift4"/>
      </w:pPr>
      <w:r>
        <w:t>Stärken</w:t>
      </w:r>
    </w:p>
    <w:p w:rsidR="00B8568D" w:rsidRDefault="00B8568D" w:rsidP="00B8568D">
      <w:pPr>
        <w:pStyle w:val="berschrift4"/>
      </w:pPr>
      <w:r>
        <w:t>Schwächen</w:t>
      </w:r>
    </w:p>
    <w:p w:rsidR="00E57539" w:rsidRDefault="00E57539" w:rsidP="00E57539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7" w:name="_Toc491236562"/>
      <w:r>
        <w:t>TestUpdateFirmware</w:t>
      </w:r>
      <w:bookmarkEnd w:id="17"/>
    </w:p>
    <w:p w:rsidR="00E57539" w:rsidRPr="00E57539" w:rsidRDefault="00E57539" w:rsidP="00E57539">
      <w:pPr>
        <w:pStyle w:val="berschrift4"/>
      </w:pPr>
      <w:r>
        <w:t>Ist-Zustand</w:t>
      </w:r>
    </w:p>
    <w:p w:rsidR="006C0626" w:rsidRDefault="006C0626" w:rsidP="006C0626">
      <w:pPr>
        <w:pStyle w:val="berschrift4"/>
      </w:pPr>
      <w:r>
        <w:t>Stärken</w:t>
      </w:r>
    </w:p>
    <w:p w:rsidR="006C0626" w:rsidRDefault="006C0626" w:rsidP="006C0626">
      <w:pPr>
        <w:pStyle w:val="berschrift4"/>
      </w:pPr>
      <w:r>
        <w:t>Schwächen</w:t>
      </w:r>
    </w:p>
    <w:p w:rsidR="00E57539" w:rsidRDefault="00E67537" w:rsidP="00E67537">
      <w:pPr>
        <w:pStyle w:val="berschrift4"/>
      </w:pPr>
      <w:r>
        <w:lastRenderedPageBreak/>
        <w:t>Problemstellung</w:t>
      </w:r>
    </w:p>
    <w:p w:rsidR="00FB3872" w:rsidRDefault="00FB3872" w:rsidP="00FB3872">
      <w:pPr>
        <w:pStyle w:val="berschrift3"/>
      </w:pPr>
      <w:bookmarkStart w:id="18" w:name="_Toc491236563"/>
      <w:r>
        <w:t>TTIC2 Test Tool</w:t>
      </w:r>
      <w:bookmarkEnd w:id="18"/>
    </w:p>
    <w:p w:rsidR="00A464DE" w:rsidRPr="00A464DE" w:rsidRDefault="00A464DE" w:rsidP="00A464DE">
      <w:pPr>
        <w:pStyle w:val="berschrift4"/>
      </w:pPr>
      <w:r>
        <w:t>Ist-Zustand</w:t>
      </w:r>
    </w:p>
    <w:p w:rsidR="000062EE" w:rsidRDefault="000062EE" w:rsidP="00FB3872">
      <w:pPr>
        <w:pStyle w:val="berschrift4"/>
      </w:pPr>
      <w:r>
        <w:t>Stärken</w:t>
      </w:r>
    </w:p>
    <w:p w:rsidR="000062EE" w:rsidRDefault="000062EE" w:rsidP="00FB3872">
      <w:pPr>
        <w:pStyle w:val="berschrift4"/>
      </w:pPr>
      <w:r>
        <w:t>Schwächen</w:t>
      </w:r>
    </w:p>
    <w:p w:rsidR="00305BA2" w:rsidRDefault="00305BA2" w:rsidP="00305BA2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19" w:name="_Toc491236564"/>
      <w:r>
        <w:t>SoftwareVersionsDatabase</w:t>
      </w:r>
      <w:bookmarkEnd w:id="19"/>
    </w:p>
    <w:p w:rsidR="00FD3E87" w:rsidRPr="00FD3E87" w:rsidRDefault="00FD3E87" w:rsidP="00FD3E87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FD3E87" w:rsidRDefault="00FD3E87" w:rsidP="00FD3E87">
      <w:pPr>
        <w:pStyle w:val="berschrift4"/>
      </w:pPr>
      <w:r>
        <w:t>Problemstellung</w:t>
      </w:r>
    </w:p>
    <w:p w:rsidR="00FB3872" w:rsidRDefault="00FB3872" w:rsidP="00FB3872">
      <w:pPr>
        <w:pStyle w:val="berschrift3"/>
      </w:pPr>
      <w:bookmarkStart w:id="20" w:name="_Toc491236565"/>
      <w:r>
        <w:t>Firmware</w:t>
      </w:r>
      <w:r w:rsidR="00533FE1">
        <w:t xml:space="preserve"> </w:t>
      </w:r>
      <w:r>
        <w:t>Database</w:t>
      </w:r>
      <w:bookmarkEnd w:id="20"/>
    </w:p>
    <w:p w:rsidR="005D05CD" w:rsidRPr="005D05CD" w:rsidRDefault="005D05CD" w:rsidP="005D05CD">
      <w:pPr>
        <w:pStyle w:val="berschrift4"/>
      </w:pPr>
      <w:r>
        <w:t>Ist-Zustand</w:t>
      </w:r>
    </w:p>
    <w:p w:rsidR="00611549" w:rsidRDefault="00611549" w:rsidP="00611549">
      <w:pPr>
        <w:pStyle w:val="berschrift4"/>
      </w:pPr>
      <w:r>
        <w:t>Stärken</w:t>
      </w:r>
    </w:p>
    <w:p w:rsidR="00611549" w:rsidRDefault="00611549" w:rsidP="00611549">
      <w:pPr>
        <w:pStyle w:val="berschrift4"/>
      </w:pPr>
      <w:r>
        <w:t>Schwächen</w:t>
      </w:r>
    </w:p>
    <w:p w:rsidR="005D05CD" w:rsidRDefault="005D05CD" w:rsidP="005D05CD">
      <w:pPr>
        <w:pStyle w:val="berschrift4"/>
      </w:pPr>
      <w:r>
        <w:t>Problemstellung</w:t>
      </w:r>
    </w:p>
    <w:p w:rsidR="007C723E" w:rsidRDefault="000062EE" w:rsidP="00335DD0">
      <w:pPr>
        <w:pStyle w:val="berschrift1"/>
      </w:pPr>
      <w:bookmarkStart w:id="21" w:name="_Toc491236566"/>
      <w:r>
        <w:t>Zielsetzung</w:t>
      </w:r>
      <w:bookmarkEnd w:id="21"/>
    </w:p>
    <w:p w:rsidR="009F38BF" w:rsidRPr="008115CC" w:rsidRDefault="00335DD0" w:rsidP="008115CC">
      <w:pPr>
        <w:pStyle w:val="berschrift2"/>
      </w:pPr>
      <w:bookmarkStart w:id="22" w:name="_Toc491236567"/>
      <w:r>
        <w:t>Ziele zum Startzeitpunkt</w:t>
      </w:r>
      <w:bookmarkEnd w:id="22"/>
    </w:p>
    <w:p w:rsidR="00335DD0" w:rsidRDefault="00335DD0" w:rsidP="00335DD0">
      <w:pPr>
        <w:pStyle w:val="berschrift2"/>
        <w:rPr>
          <w:lang w:val="de-DE"/>
        </w:rPr>
      </w:pPr>
      <w:bookmarkStart w:id="23" w:name="_Toc491236568"/>
      <w:r>
        <w:rPr>
          <w:lang w:val="de-DE"/>
        </w:rPr>
        <w:t>Ziele nach der ersten Analyse</w:t>
      </w:r>
      <w:bookmarkEnd w:id="23"/>
    </w:p>
    <w:p w:rsidR="008115CC" w:rsidRDefault="000062EE" w:rsidP="008115CC">
      <w:pPr>
        <w:pStyle w:val="berschrift2"/>
      </w:pPr>
      <w:bookmarkStart w:id="24" w:name="_Toc491236569"/>
      <w:r>
        <w:t>Quantitative Ziele</w:t>
      </w:r>
      <w:bookmarkEnd w:id="24"/>
    </w:p>
    <w:p w:rsidR="008115CC" w:rsidRPr="008115CC" w:rsidRDefault="008115CC" w:rsidP="001E01D9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5" w:name="_Toc491236570"/>
      <w:r>
        <w:t>Qualitative Ziele</w:t>
      </w:r>
      <w:bookmarkEnd w:id="25"/>
    </w:p>
    <w:p w:rsidR="008115CC" w:rsidRPr="00884D9F" w:rsidRDefault="008115CC" w:rsidP="001E01D9">
      <w:pPr>
        <w:pStyle w:val="Listenabsatz"/>
        <w:numPr>
          <w:ilvl w:val="0"/>
          <w:numId w:val="5"/>
        </w:numPr>
        <w:rPr>
          <w:color w:val="FFC000"/>
        </w:rPr>
      </w:pPr>
      <w:r w:rsidRPr="008115CC">
        <w:rPr>
          <w:color w:val="FFC000"/>
        </w:rPr>
        <w:t>Wo auf die Ziele eingehen? (Ergebnisse</w:t>
      </w:r>
      <w:r w:rsidR="00071481">
        <w:rPr>
          <w:color w:val="FFC000"/>
        </w:rPr>
        <w:t>, Kapitel danach gestalten</w:t>
      </w:r>
      <w:r w:rsidRPr="008115CC">
        <w:rPr>
          <w:color w:val="FFC000"/>
        </w:rPr>
        <w:t>)</w:t>
      </w:r>
    </w:p>
    <w:p w:rsidR="000062EE" w:rsidRDefault="000062EE" w:rsidP="000062EE">
      <w:pPr>
        <w:pStyle w:val="berschrift2"/>
      </w:pPr>
      <w:bookmarkStart w:id="26" w:name="_Toc491236571"/>
      <w:r>
        <w:t>Aufgabenbegrenzung</w:t>
      </w:r>
      <w:bookmarkEnd w:id="26"/>
    </w:p>
    <w:p w:rsidR="009F394E" w:rsidRDefault="009F394E" w:rsidP="000062EE">
      <w:pPr>
        <w:pStyle w:val="berschrift1"/>
      </w:pPr>
      <w:bookmarkStart w:id="27" w:name="_Toc491236572"/>
      <w:r>
        <w:t>Methodik</w:t>
      </w:r>
      <w:bookmarkEnd w:id="27"/>
    </w:p>
    <w:p w:rsidR="00A16B07" w:rsidRDefault="00A16B07" w:rsidP="00A16B07">
      <w:pPr>
        <w:pStyle w:val="berschrift2"/>
      </w:pPr>
      <w:r>
        <w:t>Vorgehensweise</w:t>
      </w:r>
    </w:p>
    <w:p w:rsidR="00A46796" w:rsidRPr="00A46796" w:rsidRDefault="00A16B07" w:rsidP="001E01D9">
      <w:pPr>
        <w:pStyle w:val="Listenabsatz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Wasserfall</w:t>
      </w:r>
      <w:r w:rsidR="00A46796">
        <w:rPr>
          <w:color w:val="92D050"/>
        </w:rPr>
        <w:t xml:space="preserve"> -&gt; Begründung für den Einsatz (Klare Kenntnisse über Requirements)</w:t>
      </w:r>
    </w:p>
    <w:p w:rsidR="00A16B07" w:rsidRDefault="001D3FED" w:rsidP="00A16B07">
      <w:pPr>
        <w:pStyle w:val="berschrift2"/>
      </w:pPr>
      <w:r>
        <w:t>Hilfsmittel</w:t>
      </w:r>
    </w:p>
    <w:p w:rsidR="00BD2F99" w:rsidRDefault="00BD2F99" w:rsidP="00BD2F99">
      <w:pPr>
        <w:pStyle w:val="berschrift3"/>
      </w:pPr>
      <w:r>
        <w:t>SoftwareVersionsDatabase</w:t>
      </w:r>
    </w:p>
    <w:p w:rsidR="00375A3C" w:rsidRPr="00375A3C" w:rsidRDefault="00375A3C" w:rsidP="00375A3C">
      <w:pPr>
        <w:pStyle w:val="Standardeinzug"/>
      </w:pPr>
      <w:r>
        <w:t>SQL vs. Access</w:t>
      </w:r>
    </w:p>
    <w:p w:rsidR="00914B92" w:rsidRDefault="00BA20E6" w:rsidP="001E01D9">
      <w:pPr>
        <w:pStyle w:val="Standardeinzug"/>
        <w:numPr>
          <w:ilvl w:val="0"/>
          <w:numId w:val="5"/>
        </w:numPr>
      </w:pPr>
      <w:r>
        <w:lastRenderedPageBreak/>
        <w:t>MySQLWorkbench</w:t>
      </w:r>
    </w:p>
    <w:p w:rsidR="00BA20E6" w:rsidRPr="00914B92" w:rsidRDefault="00BA20E6" w:rsidP="001E01D9">
      <w:pPr>
        <w:pStyle w:val="Standardeinzug"/>
        <w:numPr>
          <w:ilvl w:val="0"/>
          <w:numId w:val="5"/>
        </w:numPr>
      </w:pPr>
      <w:r>
        <w:t>SQL Server 2014 Management Studio</w:t>
      </w:r>
    </w:p>
    <w:p w:rsidR="00BD2F99" w:rsidRDefault="00BD2F99" w:rsidP="00BD2F99">
      <w:pPr>
        <w:pStyle w:val="berschrift3"/>
      </w:pPr>
      <w:r>
        <w:t>Test, TestUpdateFirmware, TTIC2</w:t>
      </w:r>
    </w:p>
    <w:p w:rsidR="00BA20E6" w:rsidRDefault="00BA20E6" w:rsidP="001E01D9">
      <w:pPr>
        <w:pStyle w:val="Standardeinzug"/>
        <w:numPr>
          <w:ilvl w:val="0"/>
          <w:numId w:val="12"/>
        </w:numPr>
      </w:pPr>
      <w:r>
        <w:t>CVI</w:t>
      </w:r>
    </w:p>
    <w:p w:rsidR="00800BD6" w:rsidRPr="00BA20E6" w:rsidRDefault="00800BD6" w:rsidP="001E01D9">
      <w:pPr>
        <w:pStyle w:val="Standardeinzug"/>
        <w:numPr>
          <w:ilvl w:val="0"/>
          <w:numId w:val="12"/>
        </w:numPr>
      </w:pPr>
      <w:r>
        <w:t>SQL Toolkit</w:t>
      </w:r>
      <w:r w:rsidR="00E37181">
        <w:t xml:space="preserve"> vs. Entity Framework</w:t>
      </w:r>
    </w:p>
    <w:p w:rsidR="00BD2F99" w:rsidRDefault="00BD2F99" w:rsidP="00BD2F99">
      <w:pPr>
        <w:pStyle w:val="berschrift3"/>
      </w:pPr>
      <w:r>
        <w:t>ETIC2</w:t>
      </w:r>
    </w:p>
    <w:p w:rsidR="00375A3C" w:rsidRDefault="00375A3C" w:rsidP="001E01D9">
      <w:pPr>
        <w:pStyle w:val="Standardeinzug"/>
        <w:numPr>
          <w:ilvl w:val="0"/>
          <w:numId w:val="12"/>
        </w:numPr>
      </w:pPr>
      <w:r>
        <w:t>Gegenüberstellungen von Programmiersprachen (z.B. Java, C#</w:t>
      </w:r>
      <w:r w:rsidR="00AA2952">
        <w:t>, C++</w:t>
      </w:r>
      <w:r>
        <w:t>)</w:t>
      </w:r>
    </w:p>
    <w:p w:rsidR="00BA20E6" w:rsidRDefault="00BA20E6" w:rsidP="001E01D9">
      <w:pPr>
        <w:pStyle w:val="Standardeinzug"/>
        <w:numPr>
          <w:ilvl w:val="0"/>
          <w:numId w:val="12"/>
        </w:numPr>
      </w:pPr>
      <w:r>
        <w:t>Visual Studio</w:t>
      </w:r>
    </w:p>
    <w:p w:rsidR="00BA20E6" w:rsidRDefault="00BA20E6" w:rsidP="001E01D9">
      <w:pPr>
        <w:pStyle w:val="Standardeinzug"/>
        <w:numPr>
          <w:ilvl w:val="0"/>
          <w:numId w:val="12"/>
        </w:numPr>
      </w:pPr>
      <w:r>
        <w:t>Entity Framework</w:t>
      </w:r>
    </w:p>
    <w:p w:rsidR="00A46796" w:rsidRPr="00BA20E6" w:rsidRDefault="00A46796" w:rsidP="001E01D9">
      <w:pPr>
        <w:pStyle w:val="Standardeinzug"/>
        <w:numPr>
          <w:ilvl w:val="0"/>
          <w:numId w:val="12"/>
        </w:numPr>
      </w:pPr>
      <w:r>
        <w:t>DevExpresss</w:t>
      </w:r>
    </w:p>
    <w:p w:rsidR="008115CC" w:rsidRDefault="008115CC" w:rsidP="001E01D9">
      <w:pPr>
        <w:pStyle w:val="Standardeinzug"/>
        <w:numPr>
          <w:ilvl w:val="0"/>
          <w:numId w:val="5"/>
        </w:numPr>
        <w:rPr>
          <w:color w:val="92D050"/>
        </w:rPr>
      </w:pPr>
      <w:r>
        <w:rPr>
          <w:color w:val="92D050"/>
        </w:rPr>
        <w:t>Einsatz von Werkzeugen? (z.B. Visual Studio, Hilfsbibliotheken)</w:t>
      </w:r>
      <w:r w:rsidR="00071481">
        <w:rPr>
          <w:color w:val="92D050"/>
        </w:rPr>
        <w:t xml:space="preserve"> -&gt; Nutzwertanalyse</w:t>
      </w:r>
    </w:p>
    <w:p w:rsidR="000062EE" w:rsidRDefault="002D7B3A" w:rsidP="000062EE">
      <w:pPr>
        <w:pStyle w:val="berschrift1"/>
      </w:pPr>
      <w:bookmarkStart w:id="28" w:name="_Toc491236573"/>
      <w:r>
        <w:t>Auswertung der Testresultate</w:t>
      </w:r>
      <w:bookmarkEnd w:id="28"/>
    </w:p>
    <w:p w:rsidR="002D7B3A" w:rsidRPr="002D7B3A" w:rsidRDefault="002D7B3A" w:rsidP="002D7B3A">
      <w:pPr>
        <w:pStyle w:val="berschrift2"/>
      </w:pPr>
      <w:bookmarkStart w:id="29" w:name="_Toc491236574"/>
      <w:r>
        <w:t>SoftwareVersionsDatabase</w:t>
      </w:r>
      <w:bookmarkEnd w:id="29"/>
    </w:p>
    <w:p w:rsidR="000062EE" w:rsidRDefault="00E30EC0" w:rsidP="00485562">
      <w:pPr>
        <w:pStyle w:val="berschrift3"/>
      </w:pPr>
      <w:bookmarkStart w:id="30" w:name="_Ref486776100"/>
      <w:bookmarkStart w:id="31" w:name="_Toc491236575"/>
      <w:r>
        <w:t>Modellierung</w:t>
      </w:r>
      <w:r w:rsidR="00B63998">
        <w:t xml:space="preserve"> </w:t>
      </w:r>
      <w:r w:rsidR="00485562">
        <w:t>Firmware</w:t>
      </w:r>
      <w:r w:rsidR="00B63998">
        <w:t xml:space="preserve"> Informationen</w:t>
      </w:r>
      <w:bookmarkEnd w:id="30"/>
      <w:bookmarkEnd w:id="31"/>
    </w:p>
    <w:p w:rsidR="00485562" w:rsidRDefault="00EC6942" w:rsidP="00485562">
      <w:pPr>
        <w:pStyle w:val="berschrift4"/>
      </w:pPr>
      <w:r>
        <w:t>Entwurf</w:t>
      </w:r>
    </w:p>
    <w:p w:rsidR="008115CC" w:rsidRPr="008115CC" w:rsidRDefault="008115CC" w:rsidP="001E01D9">
      <w:pPr>
        <w:pStyle w:val="Listenabsatz"/>
        <w:numPr>
          <w:ilvl w:val="0"/>
          <w:numId w:val="9"/>
        </w:numPr>
        <w:rPr>
          <w:color w:val="FFC000"/>
        </w:rPr>
      </w:pPr>
      <w:r w:rsidRPr="008115CC">
        <w:rPr>
          <w:color w:val="FFC000"/>
        </w:rPr>
        <w:t>Beschreibung was das Werkzeug kann</w:t>
      </w:r>
      <w:r w:rsidR="00BD2F99">
        <w:rPr>
          <w:color w:val="FFC000"/>
        </w:rPr>
        <w:t xml:space="preserve"> -&gt; detailliert im Anhang</w:t>
      </w:r>
    </w:p>
    <w:p w:rsidR="006F6825" w:rsidRDefault="006F6825" w:rsidP="006F6825">
      <w:pPr>
        <w:pStyle w:val="berschrift4"/>
      </w:pPr>
      <w:r>
        <w:t>Implementierung</w:t>
      </w:r>
    </w:p>
    <w:p w:rsidR="008115CC" w:rsidRPr="008115CC" w:rsidRDefault="008115CC" w:rsidP="001E01D9">
      <w:pPr>
        <w:pStyle w:val="Listenabsatz"/>
        <w:numPr>
          <w:ilvl w:val="0"/>
          <w:numId w:val="9"/>
        </w:numPr>
        <w:rPr>
          <w:color w:val="00B050"/>
        </w:rPr>
      </w:pPr>
      <w:bookmarkStart w:id="32" w:name="_GoBack"/>
      <w:bookmarkEnd w:id="32"/>
      <w:r w:rsidRPr="008115CC">
        <w:rPr>
          <w:color w:val="00B050"/>
        </w:rPr>
        <w:t>Beschreibung Umsetzung der Arbeit</w:t>
      </w:r>
    </w:p>
    <w:p w:rsidR="000062EE" w:rsidRDefault="00E30EC0" w:rsidP="00FD375B">
      <w:pPr>
        <w:pStyle w:val="berschrift3"/>
      </w:pPr>
      <w:bookmarkStart w:id="33" w:name="_Toc491236576"/>
      <w:r>
        <w:lastRenderedPageBreak/>
        <w:t>Modellierung</w:t>
      </w:r>
      <w:r w:rsidR="000062EE">
        <w:t xml:space="preserve"> Testinformationen</w:t>
      </w:r>
      <w:bookmarkEnd w:id="33"/>
    </w:p>
    <w:p w:rsidR="00EC6942" w:rsidRDefault="00EC6942" w:rsidP="00EC6942">
      <w:pPr>
        <w:pStyle w:val="berschrift4"/>
      </w:pPr>
      <w:bookmarkStart w:id="34" w:name="_Ref487383502"/>
      <w:r>
        <w:t>Entwurf</w:t>
      </w:r>
    </w:p>
    <w:p w:rsidR="00EC6942" w:rsidRDefault="00196769" w:rsidP="00EC6942">
      <w:pPr>
        <w:pStyle w:val="berschrift4"/>
      </w:pPr>
      <w:bookmarkStart w:id="35" w:name="_Toc491236577"/>
      <w:bookmarkStart w:id="36" w:name="_Hlk491343099"/>
      <w:bookmarkEnd w:id="34"/>
      <w:r>
        <w:t>Implementierung</w:t>
      </w:r>
    </w:p>
    <w:bookmarkEnd w:id="36"/>
    <w:p w:rsidR="000062EE" w:rsidRDefault="00E30EC0" w:rsidP="00FD375B">
      <w:pPr>
        <w:pStyle w:val="berschrift3"/>
      </w:pPr>
      <w:r>
        <w:t>Modellierung</w:t>
      </w:r>
      <w:r w:rsidR="000062EE">
        <w:t xml:space="preserve"> Testresultate</w:t>
      </w:r>
      <w:bookmarkEnd w:id="35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37" w:name="_Toc491236578"/>
      <w:r>
        <w:t>Implementierung</w:t>
      </w:r>
    </w:p>
    <w:p w:rsidR="000062EE" w:rsidRDefault="00E30EC0" w:rsidP="00FD375B">
      <w:pPr>
        <w:pStyle w:val="berschrift3"/>
      </w:pPr>
      <w:r>
        <w:t>Modellierung</w:t>
      </w:r>
      <w:r w:rsidR="000062EE">
        <w:t xml:space="preserve"> Firmware Bugs</w:t>
      </w:r>
      <w:bookmarkEnd w:id="37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38" w:name="_Toc491236579"/>
      <w:r>
        <w:t>Implementierung</w:t>
      </w:r>
    </w:p>
    <w:p w:rsidR="00D96BA9" w:rsidRDefault="00D96BA9" w:rsidP="000062EE">
      <w:pPr>
        <w:pStyle w:val="berschrift2"/>
      </w:pPr>
      <w:r>
        <w:t>Test</w:t>
      </w:r>
      <w:bookmarkEnd w:id="38"/>
    </w:p>
    <w:p w:rsidR="00D96BA9" w:rsidRDefault="007A1130" w:rsidP="00D96BA9">
      <w:pPr>
        <w:pStyle w:val="berschrift3"/>
      </w:pPr>
      <w:bookmarkStart w:id="39" w:name="_Toc491236580"/>
      <w:r>
        <w:t>Abspeicherung Testinformationen</w:t>
      </w:r>
      <w:bookmarkEnd w:id="39"/>
    </w:p>
    <w:p w:rsidR="00EC6942" w:rsidRDefault="00EC6942" w:rsidP="00EC6942">
      <w:pPr>
        <w:pStyle w:val="berschrift4"/>
      </w:pPr>
      <w:bookmarkStart w:id="40" w:name="_Ref487386954"/>
      <w:r>
        <w:t>Entwurf</w:t>
      </w:r>
    </w:p>
    <w:p w:rsidR="00196769" w:rsidRDefault="00196769" w:rsidP="00196769">
      <w:pPr>
        <w:pStyle w:val="berschrift4"/>
      </w:pPr>
      <w:bookmarkStart w:id="41" w:name="_Toc491236581"/>
      <w:bookmarkEnd w:id="40"/>
      <w:r>
        <w:t>Implementierung</w:t>
      </w:r>
    </w:p>
    <w:p w:rsidR="007A1130" w:rsidRDefault="007A1130" w:rsidP="007A1130">
      <w:pPr>
        <w:pStyle w:val="berschrift3"/>
      </w:pPr>
      <w:r>
        <w:t>Testinformationen an TestUpdateFirmware über Umgebungsvariablen</w:t>
      </w:r>
      <w:bookmarkEnd w:id="41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2" w:name="_Toc491236582"/>
      <w:r>
        <w:t>Implementierung</w:t>
      </w:r>
    </w:p>
    <w:p w:rsidR="007A1130" w:rsidRDefault="007A1130" w:rsidP="007A1130">
      <w:pPr>
        <w:pStyle w:val="berschrift2"/>
      </w:pPr>
      <w:r>
        <w:t>TestUpdateFirmware</w:t>
      </w:r>
      <w:bookmarkEnd w:id="42"/>
    </w:p>
    <w:p w:rsidR="007A1130" w:rsidRDefault="00B062D4" w:rsidP="007A1130">
      <w:pPr>
        <w:pStyle w:val="berschrift3"/>
      </w:pPr>
      <w:bookmarkStart w:id="43" w:name="_Ref486178522"/>
      <w:bookmarkStart w:id="44" w:name="_Toc491236583"/>
      <w:r>
        <w:t>Anweisung Update Testinformationen</w:t>
      </w:r>
      <w:bookmarkEnd w:id="43"/>
      <w:bookmarkEnd w:id="44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5" w:name="_Toc491236584"/>
      <w:r>
        <w:t>Implementierung</w:t>
      </w:r>
    </w:p>
    <w:p w:rsidR="00B062D4" w:rsidRDefault="00B062D4" w:rsidP="00B062D4">
      <w:pPr>
        <w:pStyle w:val="berschrift3"/>
      </w:pPr>
      <w:r>
        <w:t>Abfrage Testinformationen</w:t>
      </w:r>
      <w:bookmarkEnd w:id="45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6" w:name="_Ref487976139"/>
      <w:bookmarkStart w:id="47" w:name="_Toc491236585"/>
      <w:r>
        <w:t>Implementierung</w:t>
      </w:r>
    </w:p>
    <w:p w:rsidR="00B062D4" w:rsidRDefault="00B062D4" w:rsidP="00B062D4">
      <w:pPr>
        <w:pStyle w:val="berschrift3"/>
      </w:pPr>
      <w:r>
        <w:t>Testinformationen in SoftwareVersionsDatabase schreiben</w:t>
      </w:r>
      <w:bookmarkEnd w:id="46"/>
      <w:bookmarkEnd w:id="47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48" w:name="_Toc491236586"/>
      <w:r>
        <w:t>Implementierung</w:t>
      </w:r>
    </w:p>
    <w:p w:rsidR="00B062D4" w:rsidRDefault="00B062D4" w:rsidP="00B062D4">
      <w:pPr>
        <w:pStyle w:val="berschrift2"/>
      </w:pPr>
      <w:r>
        <w:t>TTIC2</w:t>
      </w:r>
      <w:bookmarkEnd w:id="48"/>
    </w:p>
    <w:p w:rsidR="00B062D4" w:rsidRDefault="00B062D4" w:rsidP="00B062D4">
      <w:pPr>
        <w:pStyle w:val="berschrift3"/>
      </w:pPr>
      <w:bookmarkStart w:id="49" w:name="_Ref486178495"/>
      <w:bookmarkStart w:id="50" w:name="_Toc491236587"/>
      <w:r>
        <w:t>Auslesung der Testinformationen</w:t>
      </w:r>
      <w:bookmarkEnd w:id="49"/>
      <w:bookmarkEnd w:id="50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1" w:name="_Toc491236588"/>
      <w:r>
        <w:lastRenderedPageBreak/>
        <w:t>Implementierung</w:t>
      </w:r>
    </w:p>
    <w:p w:rsidR="00B062D4" w:rsidRDefault="00B062D4" w:rsidP="00B062D4">
      <w:pPr>
        <w:pStyle w:val="berschrift3"/>
      </w:pPr>
      <w:r>
        <w:t>Hinterlegung des Grundzustandes</w:t>
      </w:r>
      <w:bookmarkEnd w:id="51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2" w:name="_Toc491236589"/>
      <w:r>
        <w:t>Implementierung</w:t>
      </w:r>
    </w:p>
    <w:p w:rsidR="00B062D4" w:rsidRDefault="00B062D4" w:rsidP="00B062D4">
      <w:pPr>
        <w:pStyle w:val="berschrift3"/>
      </w:pPr>
      <w:r>
        <w:t>Abspeicherung der Testresultate</w:t>
      </w:r>
      <w:bookmarkEnd w:id="52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3" w:name="_Toc491236590"/>
      <w:r>
        <w:t>Implementierung</w:t>
      </w:r>
    </w:p>
    <w:p w:rsidR="000062EE" w:rsidRDefault="000062EE" w:rsidP="000062EE">
      <w:pPr>
        <w:pStyle w:val="berschrift2"/>
      </w:pPr>
      <w:r>
        <w:t>ETIC2</w:t>
      </w:r>
      <w:bookmarkEnd w:id="53"/>
    </w:p>
    <w:p w:rsidR="000062EE" w:rsidRDefault="000062EE" w:rsidP="00986E5B">
      <w:pPr>
        <w:pStyle w:val="berschrift3"/>
      </w:pPr>
      <w:bookmarkStart w:id="54" w:name="_Toc491236592"/>
      <w:r>
        <w:t>Codierung nach MVVM</w:t>
      </w:r>
      <w:bookmarkEnd w:id="54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5" w:name="_Toc491236593"/>
      <w:r>
        <w:t>Implementierung</w:t>
      </w:r>
    </w:p>
    <w:p w:rsidR="000062EE" w:rsidRDefault="000062EE" w:rsidP="00986E5B">
      <w:pPr>
        <w:pStyle w:val="berschrift3"/>
      </w:pPr>
      <w:r>
        <w:t>Anbindung SoftwareVersionsDatabase</w:t>
      </w:r>
      <w:bookmarkEnd w:id="55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6" w:name="_Toc491236594"/>
      <w:r>
        <w:t>Implementierung</w:t>
      </w:r>
    </w:p>
    <w:p w:rsidR="000062EE" w:rsidRDefault="000062EE" w:rsidP="00986E5B">
      <w:pPr>
        <w:pStyle w:val="berschrift3"/>
      </w:pPr>
      <w:r>
        <w:t>Ausgabe Bericht</w:t>
      </w:r>
      <w:bookmarkEnd w:id="56"/>
    </w:p>
    <w:p w:rsidR="00EC6942" w:rsidRDefault="00EC6942" w:rsidP="00EC6942">
      <w:pPr>
        <w:pStyle w:val="berschrift4"/>
      </w:pPr>
      <w:r>
        <w:t>Entwurf</w:t>
      </w:r>
    </w:p>
    <w:p w:rsidR="00196769" w:rsidRDefault="00196769" w:rsidP="00196769">
      <w:pPr>
        <w:pStyle w:val="berschrift4"/>
      </w:pPr>
      <w:bookmarkStart w:id="57" w:name="_Toc491236595"/>
      <w:r>
        <w:t>Implementierung</w:t>
      </w:r>
    </w:p>
    <w:p w:rsidR="000062EE" w:rsidRDefault="000062EE" w:rsidP="000062EE">
      <w:pPr>
        <w:pStyle w:val="berschrift1"/>
      </w:pPr>
      <w:r>
        <w:t>Ergebnisse</w:t>
      </w:r>
      <w:bookmarkEnd w:id="57"/>
    </w:p>
    <w:p w:rsidR="00071481" w:rsidRDefault="00071481" w:rsidP="00071481">
      <w:pPr>
        <w:pStyle w:val="berschrift2"/>
      </w:pPr>
      <w:r>
        <w:t>Quantitative Ziele</w:t>
      </w:r>
    </w:p>
    <w:p w:rsidR="00071481" w:rsidRPr="00071481" w:rsidRDefault="00071481" w:rsidP="00071481">
      <w:pPr>
        <w:pStyle w:val="berschrift2"/>
      </w:pPr>
      <w:r>
        <w:t>Qualitative Ziele</w:t>
      </w:r>
    </w:p>
    <w:p w:rsidR="00884D9F" w:rsidRPr="00884D9F" w:rsidRDefault="00884D9F" w:rsidP="001E01D9">
      <w:pPr>
        <w:pStyle w:val="Standardeinzug"/>
        <w:numPr>
          <w:ilvl w:val="0"/>
          <w:numId w:val="9"/>
        </w:numPr>
        <w:rPr>
          <w:color w:val="FFC000"/>
        </w:rPr>
      </w:pPr>
      <w:r w:rsidRPr="00884D9F">
        <w:rPr>
          <w:color w:val="FFC000"/>
        </w:rPr>
        <w:t>Tool beschreiben</w:t>
      </w:r>
    </w:p>
    <w:p w:rsidR="00D2568D" w:rsidRPr="006B7B58" w:rsidRDefault="00D2568D" w:rsidP="001E01D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Zusammenfassung der Ergebnisse (hard facts)</w:t>
      </w:r>
    </w:p>
    <w:p w:rsidR="00D2568D" w:rsidRPr="006B7B58" w:rsidRDefault="00D2568D" w:rsidP="001E01D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Offene Fragen + neue Fragen gestossen</w:t>
      </w:r>
    </w:p>
    <w:p w:rsidR="00D2568D" w:rsidRDefault="00D2568D" w:rsidP="001E01D9">
      <w:pPr>
        <w:pStyle w:val="Standardeinzug"/>
        <w:numPr>
          <w:ilvl w:val="0"/>
          <w:numId w:val="8"/>
        </w:numPr>
        <w:rPr>
          <w:color w:val="00B050"/>
        </w:rPr>
      </w:pPr>
      <w:r w:rsidRPr="006B7B58">
        <w:rPr>
          <w:color w:val="00B050"/>
        </w:rPr>
        <w:t>1 bis 3 Seiten</w:t>
      </w:r>
    </w:p>
    <w:p w:rsidR="009604FA" w:rsidRPr="00436C6C" w:rsidRDefault="00436C6C" w:rsidP="001E01D9">
      <w:pPr>
        <w:pStyle w:val="Standardeinzug"/>
        <w:numPr>
          <w:ilvl w:val="0"/>
          <w:numId w:val="8"/>
        </w:numPr>
        <w:rPr>
          <w:color w:val="00B050"/>
        </w:rPr>
      </w:pPr>
      <w:r>
        <w:rPr>
          <w:color w:val="00B050"/>
        </w:rPr>
        <w:t>Zielsetzung (Abschnitte)</w:t>
      </w:r>
    </w:p>
    <w:p w:rsidR="000062EE" w:rsidRPr="000C5D7C" w:rsidRDefault="000062EE" w:rsidP="000062EE">
      <w:pPr>
        <w:spacing w:after="200" w:line="276" w:lineRule="auto"/>
        <w:jc w:val="left"/>
        <w:rPr>
          <w:rFonts w:eastAsia="Times New Roman" w:cs="Times New Roman"/>
          <w:szCs w:val="20"/>
          <w:lang w:eastAsia="de-DE" w:bidi="ar-SA"/>
        </w:rPr>
      </w:pPr>
      <w:r>
        <w:br w:type="page"/>
      </w:r>
    </w:p>
    <w:p w:rsidR="000062EE" w:rsidRDefault="000062EE" w:rsidP="000062EE">
      <w:pPr>
        <w:pStyle w:val="berschrift1"/>
      </w:pPr>
      <w:bookmarkStart w:id="58" w:name="_Toc491236596"/>
      <w:r>
        <w:lastRenderedPageBreak/>
        <w:t>Diskussion</w:t>
      </w:r>
      <w:bookmarkEnd w:id="58"/>
    </w:p>
    <w:p w:rsidR="003941B6" w:rsidRDefault="00D2568D" w:rsidP="001E01D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Wichtigsten Ergebnisse</w:t>
      </w:r>
      <w:r w:rsidR="00436C6C">
        <w:rPr>
          <w:color w:val="00B050"/>
        </w:rPr>
        <w:t xml:space="preserve"> (alle Ziele erreicht)</w:t>
      </w:r>
    </w:p>
    <w:p w:rsidR="00436C6C" w:rsidRDefault="00436C6C" w:rsidP="001E01D9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Zusätzlicher Input nebenbei der Ziele</w:t>
      </w:r>
    </w:p>
    <w:p w:rsidR="00D95200" w:rsidRPr="00D95200" w:rsidRDefault="00D95200" w:rsidP="001E01D9">
      <w:pPr>
        <w:pStyle w:val="Standardeinzug"/>
        <w:numPr>
          <w:ilvl w:val="0"/>
          <w:numId w:val="7"/>
        </w:numPr>
        <w:rPr>
          <w:color w:val="00B050"/>
        </w:rPr>
      </w:pPr>
      <w:r>
        <w:rPr>
          <w:color w:val="00B050"/>
        </w:rPr>
        <w:t>Software schon ausprobiert</w:t>
      </w:r>
    </w:p>
    <w:p w:rsidR="00D2568D" w:rsidRPr="006B7B58" w:rsidRDefault="00D2568D" w:rsidP="001E01D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Leser zusammenfassend merken</w:t>
      </w:r>
    </w:p>
    <w:p w:rsidR="00D2568D" w:rsidRPr="006B7B58" w:rsidRDefault="00D2568D" w:rsidP="001E01D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Unvorhergesehene Schwierigkeiten -&gt; welche, Lösung gefunden</w:t>
      </w:r>
    </w:p>
    <w:p w:rsidR="00D2568D" w:rsidRDefault="00D2568D" w:rsidP="001E01D9">
      <w:pPr>
        <w:pStyle w:val="Standardeinzug"/>
        <w:numPr>
          <w:ilvl w:val="0"/>
          <w:numId w:val="7"/>
        </w:numPr>
        <w:rPr>
          <w:color w:val="00B050"/>
        </w:rPr>
      </w:pPr>
      <w:r w:rsidRPr="006B7B58">
        <w:rPr>
          <w:color w:val="00B050"/>
        </w:rPr>
        <w:t>Offene Fragen gestossen -&gt; für nächste Arbeit</w:t>
      </w:r>
    </w:p>
    <w:p w:rsidR="000062EE" w:rsidRDefault="000062EE" w:rsidP="000062EE">
      <w:pPr>
        <w:pStyle w:val="berschrift1"/>
      </w:pPr>
      <w:bookmarkStart w:id="59" w:name="_Toc491236597"/>
      <w:r>
        <w:t>Ausblick (offene Punkte, wie geht es weiter)</w:t>
      </w:r>
      <w:bookmarkEnd w:id="59"/>
    </w:p>
    <w:p w:rsidR="00884D9F" w:rsidRPr="00884D9F" w:rsidRDefault="00884D9F" w:rsidP="001E01D9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Offene Punkte</w:t>
      </w:r>
    </w:p>
    <w:p w:rsidR="00884D9F" w:rsidRPr="00884D9F" w:rsidRDefault="00884D9F" w:rsidP="001E01D9">
      <w:pPr>
        <w:pStyle w:val="Standardeinzug"/>
        <w:numPr>
          <w:ilvl w:val="0"/>
          <w:numId w:val="10"/>
        </w:numPr>
        <w:rPr>
          <w:color w:val="92D050"/>
        </w:rPr>
      </w:pPr>
      <w:r w:rsidRPr="00884D9F">
        <w:rPr>
          <w:color w:val="92D050"/>
        </w:rPr>
        <w:t>Wie es weiter geht</w:t>
      </w:r>
    </w:p>
    <w:p w:rsidR="000062EE" w:rsidRDefault="000062EE" w:rsidP="000062EE">
      <w:pPr>
        <w:pStyle w:val="berschrift2"/>
      </w:pPr>
      <w:bookmarkStart w:id="60" w:name="_Ref483469640"/>
      <w:bookmarkStart w:id="61" w:name="_Toc491236598"/>
      <w:r>
        <w:t>Umsetzung Überarbeitung SoftwareVersionsDatabase</w:t>
      </w:r>
      <w:bookmarkEnd w:id="60"/>
      <w:bookmarkEnd w:id="61"/>
    </w:p>
    <w:p w:rsidR="000062EE" w:rsidRDefault="000062EE" w:rsidP="000062EE">
      <w:pPr>
        <w:pStyle w:val="berschrift2"/>
      </w:pPr>
      <w:bookmarkStart w:id="62" w:name="_Toc491236599"/>
      <w:r>
        <w:t>Integration Buglist in ETIC2</w:t>
      </w:r>
      <w:bookmarkEnd w:id="62"/>
    </w:p>
    <w:p w:rsidR="000062EE" w:rsidRDefault="000062EE" w:rsidP="000062EE">
      <w:pPr>
        <w:pStyle w:val="berschrift1"/>
        <w:numPr>
          <w:ilvl w:val="0"/>
          <w:numId w:val="0"/>
        </w:numPr>
      </w:pPr>
      <w:bookmarkStart w:id="63" w:name="_Toc491236600"/>
      <w:r>
        <w:t>Verzeichnisse</w:t>
      </w:r>
      <w:bookmarkEnd w:id="63"/>
    </w:p>
    <w:bookmarkStart w:id="64" w:name="_Toc491236601" w:displacedByCustomXml="next"/>
    <w:sdt>
      <w:sdtPr>
        <w:rPr>
          <w:rFonts w:eastAsiaTheme="minorEastAsia" w:cstheme="minorBidi"/>
          <w:b w:val="0"/>
          <w:color w:val="auto"/>
          <w:sz w:val="22"/>
          <w:szCs w:val="22"/>
          <w:lang w:val="de-DE" w:eastAsia="en-US" w:bidi="th-TH"/>
        </w:rPr>
        <w:id w:val="-1272476214"/>
        <w:docPartObj>
          <w:docPartGallery w:val="Bibliographies"/>
          <w:docPartUnique/>
        </w:docPartObj>
      </w:sdtPr>
      <w:sdtEndPr>
        <w:rPr>
          <w:rFonts w:cs="Angsana New"/>
          <w:szCs w:val="28"/>
          <w:lang w:val="de-CH"/>
        </w:rPr>
      </w:sdtEndPr>
      <w:sdtContent>
        <w:p w:rsidR="000062EE" w:rsidRDefault="000062EE" w:rsidP="000062EE">
          <w:pPr>
            <w:pStyle w:val="berschrift2"/>
            <w:numPr>
              <w:ilvl w:val="0"/>
              <w:numId w:val="0"/>
            </w:numPr>
            <w:ind w:left="576" w:hanging="576"/>
          </w:pPr>
          <w:r>
            <w:rPr>
              <w:lang w:val="de-DE"/>
            </w:rPr>
            <w:t>Literaturverzeichnis</w:t>
          </w:r>
          <w:bookmarkEnd w:id="64"/>
        </w:p>
        <w:p w:rsidR="000062EE" w:rsidRDefault="005F342D" w:rsidP="006B7B58">
          <w:pPr>
            <w:pStyle w:val="Literaturverzeichnis"/>
            <w:rPr>
              <w:lang w:eastAsia="de-DE" w:bidi="ar-SA"/>
            </w:rPr>
          </w:pPr>
          <w:sdt>
            <w:sdtPr>
              <w:rPr>
                <w:rFonts w:cstheme="minorBidi"/>
                <w:szCs w:val="22"/>
              </w:rPr>
              <w:id w:val="111145805"/>
              <w:showingPlcHdr/>
              <w:bibliography/>
            </w:sdtPr>
            <w:sdtEndPr>
              <w:rPr>
                <w:rFonts w:cs="Angsana New"/>
                <w:szCs w:val="28"/>
              </w:rPr>
            </w:sdtEndPr>
            <w:sdtContent>
              <w:r w:rsidR="006B7B58">
                <w:rPr>
                  <w:rFonts w:cstheme="minorBidi"/>
                  <w:szCs w:val="22"/>
                </w:rPr>
                <w:t xml:space="preserve">     </w:t>
              </w:r>
            </w:sdtContent>
          </w:sdt>
        </w:p>
      </w:sdtContent>
    </w:sdt>
    <w:p w:rsidR="003733B3" w:rsidRDefault="003733B3" w:rsidP="000062EE">
      <w:pPr>
        <w:rPr>
          <w:lang w:eastAsia="de-DE" w:bidi="ar-SA"/>
        </w:rPr>
      </w:pPr>
    </w:p>
    <w:p w:rsidR="003733B3" w:rsidRPr="003733B3" w:rsidRDefault="003733B3" w:rsidP="003733B3">
      <w:pPr>
        <w:pStyle w:val="berschrift2"/>
        <w:numPr>
          <w:ilvl w:val="0"/>
          <w:numId w:val="0"/>
        </w:numPr>
        <w:ind w:left="576" w:hanging="576"/>
      </w:pPr>
      <w:bookmarkStart w:id="65" w:name="_Toc491236602"/>
      <w:r>
        <w:t>Abkürzungsverzeichnis</w:t>
      </w:r>
      <w:bookmarkEnd w:id="65"/>
      <w:r>
        <w:tab/>
      </w:r>
    </w:p>
    <w:p w:rsidR="003733B3" w:rsidRPr="003733B3" w:rsidRDefault="003733B3" w:rsidP="003733B3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</w:pPr>
      <w:bookmarkStart w:id="66" w:name="_Toc491236603"/>
      <w:r>
        <w:t>Abbildungsverzeichnis</w:t>
      </w:r>
      <w:bookmarkEnd w:id="66"/>
    </w:p>
    <w:p w:rsidR="000062EE" w:rsidRPr="003A124A" w:rsidRDefault="000062EE" w:rsidP="000062EE">
      <w:pPr>
        <w:rPr>
          <w:lang w:eastAsia="de-DE" w:bidi="ar-SA"/>
        </w:rPr>
      </w:pP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7" w:name="_Toc491236604"/>
      <w:r>
        <w:t>Tabellenverzeichnis</w:t>
      </w:r>
      <w:bookmarkEnd w:id="67"/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68" w:name="_Toc491236605"/>
      <w:r>
        <w:t>Glossar</w:t>
      </w:r>
      <w:bookmarkEnd w:id="68"/>
    </w:p>
    <w:p w:rsidR="000062EE" w:rsidRDefault="000062EE" w:rsidP="000062EE">
      <w:pPr>
        <w:pStyle w:val="berschrift1"/>
        <w:numPr>
          <w:ilvl w:val="0"/>
          <w:numId w:val="0"/>
        </w:numPr>
        <w:ind w:left="432" w:hanging="432"/>
      </w:pPr>
      <w:bookmarkStart w:id="69" w:name="_Toc491236606"/>
      <w:r>
        <w:t>Anhang</w:t>
      </w:r>
      <w:bookmarkEnd w:id="69"/>
    </w:p>
    <w:p w:rsidR="009E2A24" w:rsidRDefault="009E2A24" w:rsidP="009E2A24">
      <w:pPr>
        <w:pStyle w:val="berschrift2"/>
        <w:numPr>
          <w:ilvl w:val="0"/>
          <w:numId w:val="0"/>
        </w:numPr>
        <w:ind w:left="576" w:hanging="576"/>
      </w:pPr>
      <w:r>
        <w:t>Testumgebung</w:t>
      </w:r>
    </w:p>
    <w:p w:rsidR="009E2A24" w:rsidRDefault="009E2A24" w:rsidP="009E2A24">
      <w:pPr>
        <w:pStyle w:val="berschrift3"/>
        <w:numPr>
          <w:ilvl w:val="0"/>
          <w:numId w:val="0"/>
        </w:numPr>
      </w:pPr>
      <w:r>
        <w:t>TTIC2</w:t>
      </w:r>
    </w:p>
    <w:p w:rsidR="009E2A24" w:rsidRPr="009E2A24" w:rsidRDefault="009E2A24" w:rsidP="009E2A24">
      <w:pPr>
        <w:pStyle w:val="Standardeinzug"/>
      </w:pPr>
    </w:p>
    <w:p w:rsidR="00884D9F" w:rsidRDefault="00884D9F" w:rsidP="001E01D9">
      <w:pPr>
        <w:pStyle w:val="Standardeinzug"/>
        <w:numPr>
          <w:ilvl w:val="0"/>
          <w:numId w:val="11"/>
        </w:numPr>
        <w:rPr>
          <w:color w:val="92D050"/>
        </w:rPr>
      </w:pPr>
      <w:r w:rsidRPr="00884D9F">
        <w:rPr>
          <w:color w:val="92D050"/>
        </w:rPr>
        <w:t>Genauere Ausführungen der Funktionalitäten von Werkzeugen</w:t>
      </w:r>
    </w:p>
    <w:p w:rsidR="003C2D30" w:rsidRPr="00884D9F" w:rsidRDefault="003C2D30" w:rsidP="001E01D9">
      <w:pPr>
        <w:pStyle w:val="Standardeinzug"/>
        <w:numPr>
          <w:ilvl w:val="0"/>
          <w:numId w:val="11"/>
        </w:numPr>
        <w:rPr>
          <w:color w:val="92D050"/>
        </w:rPr>
      </w:pPr>
      <w:r>
        <w:rPr>
          <w:color w:val="92D050"/>
        </w:rPr>
        <w:t>Weitere Bilder zu Applikationen (z.B. TTIC2)</w:t>
      </w:r>
    </w:p>
    <w:p w:rsidR="000062EE" w:rsidRDefault="000062EE" w:rsidP="000062EE">
      <w:pPr>
        <w:pStyle w:val="berschrift2"/>
        <w:numPr>
          <w:ilvl w:val="0"/>
          <w:numId w:val="0"/>
        </w:numPr>
        <w:ind w:left="576" w:hanging="576"/>
      </w:pPr>
      <w:bookmarkStart w:id="70" w:name="_Toc491236607"/>
      <w:r>
        <w:t>Zeitplan</w:t>
      </w:r>
      <w:bookmarkEnd w:id="70"/>
    </w:p>
    <w:p w:rsidR="000C4701" w:rsidRPr="000062EE" w:rsidRDefault="000062EE" w:rsidP="006B7B58">
      <w:pPr>
        <w:pStyle w:val="berschrift1"/>
        <w:numPr>
          <w:ilvl w:val="0"/>
          <w:numId w:val="0"/>
        </w:numPr>
        <w:ind w:left="432" w:hanging="432"/>
      </w:pPr>
      <w:bookmarkStart w:id="71" w:name="_Toc491236608"/>
      <w:r>
        <w:t>Selbständigkeitserklärung</w:t>
      </w:r>
      <w:bookmarkEnd w:id="71"/>
    </w:p>
    <w:sectPr w:rsidR="000C4701" w:rsidRPr="000062E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1D9" w:rsidRDefault="001E01D9">
      <w:r>
        <w:separator/>
      </w:r>
    </w:p>
  </w:endnote>
  <w:endnote w:type="continuationSeparator" w:id="0">
    <w:p w:rsidR="001E01D9" w:rsidRDefault="001E0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95825" w:rsidRPr="00595825">
      <w:rPr>
        <w:b/>
        <w:bCs/>
        <w:noProof/>
        <w:lang w:val="de-DE"/>
      </w:rPr>
      <w:t>7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95825" w:rsidRPr="00595825">
      <w:rPr>
        <w:b/>
        <w:bCs/>
        <w:noProof/>
        <w:lang w:val="de-DE"/>
      </w:rPr>
      <w:t>10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1D9" w:rsidRDefault="001E01D9">
      <w:r>
        <w:separator/>
      </w:r>
    </w:p>
  </w:footnote>
  <w:footnote w:type="continuationSeparator" w:id="0">
    <w:p w:rsidR="001E01D9" w:rsidRDefault="001E0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F" w:rsidRDefault="00884D9F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DDC"/>
    <w:multiLevelType w:val="hybridMultilevel"/>
    <w:tmpl w:val="454019C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39453C43"/>
    <w:multiLevelType w:val="hybridMultilevel"/>
    <w:tmpl w:val="3A90F56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F1F5C76"/>
    <w:multiLevelType w:val="hybridMultilevel"/>
    <w:tmpl w:val="E24AB9E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6F1C5EEF"/>
    <w:multiLevelType w:val="hybridMultilevel"/>
    <w:tmpl w:val="DCA8C20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D60FB2"/>
    <w:multiLevelType w:val="hybridMultilevel"/>
    <w:tmpl w:val="8B441470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66FC0"/>
    <w:multiLevelType w:val="hybridMultilevel"/>
    <w:tmpl w:val="E34A4E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C574A"/>
    <w:multiLevelType w:val="hybridMultilevel"/>
    <w:tmpl w:val="5C602D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297F"/>
    <w:rsid w:val="00002FBB"/>
    <w:rsid w:val="000039B2"/>
    <w:rsid w:val="000041B0"/>
    <w:rsid w:val="00005078"/>
    <w:rsid w:val="00005E9B"/>
    <w:rsid w:val="000062EE"/>
    <w:rsid w:val="0001236C"/>
    <w:rsid w:val="00012FED"/>
    <w:rsid w:val="00013A51"/>
    <w:rsid w:val="00014465"/>
    <w:rsid w:val="000150FB"/>
    <w:rsid w:val="000161B9"/>
    <w:rsid w:val="0002681B"/>
    <w:rsid w:val="000279D6"/>
    <w:rsid w:val="000303C1"/>
    <w:rsid w:val="0003428C"/>
    <w:rsid w:val="00034CB1"/>
    <w:rsid w:val="00036051"/>
    <w:rsid w:val="000370C2"/>
    <w:rsid w:val="0003771E"/>
    <w:rsid w:val="00042F44"/>
    <w:rsid w:val="00044435"/>
    <w:rsid w:val="000457CE"/>
    <w:rsid w:val="0005197C"/>
    <w:rsid w:val="00051E1B"/>
    <w:rsid w:val="0005243E"/>
    <w:rsid w:val="000544CD"/>
    <w:rsid w:val="00054830"/>
    <w:rsid w:val="00056439"/>
    <w:rsid w:val="00061FAD"/>
    <w:rsid w:val="00063258"/>
    <w:rsid w:val="0006361B"/>
    <w:rsid w:val="00064795"/>
    <w:rsid w:val="00065C03"/>
    <w:rsid w:val="00066A5E"/>
    <w:rsid w:val="000712B3"/>
    <w:rsid w:val="00071481"/>
    <w:rsid w:val="000721A1"/>
    <w:rsid w:val="00073AFD"/>
    <w:rsid w:val="00073D92"/>
    <w:rsid w:val="000743BC"/>
    <w:rsid w:val="000754B1"/>
    <w:rsid w:val="000806FD"/>
    <w:rsid w:val="00081E7C"/>
    <w:rsid w:val="00082F7F"/>
    <w:rsid w:val="0008367F"/>
    <w:rsid w:val="00083C61"/>
    <w:rsid w:val="000861C9"/>
    <w:rsid w:val="00086DD3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37E3"/>
    <w:rsid w:val="000E6269"/>
    <w:rsid w:val="000F31C1"/>
    <w:rsid w:val="000F36AE"/>
    <w:rsid w:val="000F380C"/>
    <w:rsid w:val="000F414C"/>
    <w:rsid w:val="000F77F0"/>
    <w:rsid w:val="00100D88"/>
    <w:rsid w:val="001026A8"/>
    <w:rsid w:val="00103B80"/>
    <w:rsid w:val="00104A4A"/>
    <w:rsid w:val="00111A8D"/>
    <w:rsid w:val="00112E34"/>
    <w:rsid w:val="00114819"/>
    <w:rsid w:val="00114A61"/>
    <w:rsid w:val="00115532"/>
    <w:rsid w:val="00115D9A"/>
    <w:rsid w:val="0011623E"/>
    <w:rsid w:val="00117DD8"/>
    <w:rsid w:val="00124951"/>
    <w:rsid w:val="001265EE"/>
    <w:rsid w:val="00130093"/>
    <w:rsid w:val="00130764"/>
    <w:rsid w:val="00131681"/>
    <w:rsid w:val="001321AF"/>
    <w:rsid w:val="00132F8B"/>
    <w:rsid w:val="00134F3E"/>
    <w:rsid w:val="0013573D"/>
    <w:rsid w:val="0013607A"/>
    <w:rsid w:val="001361A5"/>
    <w:rsid w:val="00136729"/>
    <w:rsid w:val="001400D4"/>
    <w:rsid w:val="001436D5"/>
    <w:rsid w:val="00143BF5"/>
    <w:rsid w:val="00143C36"/>
    <w:rsid w:val="001440FE"/>
    <w:rsid w:val="0014763A"/>
    <w:rsid w:val="00152347"/>
    <w:rsid w:val="001528FB"/>
    <w:rsid w:val="001533EE"/>
    <w:rsid w:val="0015369A"/>
    <w:rsid w:val="00153D1A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1A7"/>
    <w:rsid w:val="0017366F"/>
    <w:rsid w:val="001760DB"/>
    <w:rsid w:val="00177B2C"/>
    <w:rsid w:val="00177BC4"/>
    <w:rsid w:val="00177BDB"/>
    <w:rsid w:val="00180BEE"/>
    <w:rsid w:val="00184752"/>
    <w:rsid w:val="001919B2"/>
    <w:rsid w:val="00191CEE"/>
    <w:rsid w:val="00192E64"/>
    <w:rsid w:val="00192EE6"/>
    <w:rsid w:val="00192FE4"/>
    <w:rsid w:val="00193C24"/>
    <w:rsid w:val="00195A27"/>
    <w:rsid w:val="00196769"/>
    <w:rsid w:val="001A04DF"/>
    <w:rsid w:val="001A1171"/>
    <w:rsid w:val="001A4FBB"/>
    <w:rsid w:val="001A54BA"/>
    <w:rsid w:val="001A574E"/>
    <w:rsid w:val="001A74B9"/>
    <w:rsid w:val="001B1DFC"/>
    <w:rsid w:val="001B316B"/>
    <w:rsid w:val="001B33C1"/>
    <w:rsid w:val="001B3415"/>
    <w:rsid w:val="001B3A27"/>
    <w:rsid w:val="001B3A61"/>
    <w:rsid w:val="001B6AE1"/>
    <w:rsid w:val="001B77A8"/>
    <w:rsid w:val="001C1278"/>
    <w:rsid w:val="001C2E9D"/>
    <w:rsid w:val="001C3AFF"/>
    <w:rsid w:val="001D0992"/>
    <w:rsid w:val="001D0A69"/>
    <w:rsid w:val="001D3FED"/>
    <w:rsid w:val="001D5820"/>
    <w:rsid w:val="001D6271"/>
    <w:rsid w:val="001E01D9"/>
    <w:rsid w:val="001E01FE"/>
    <w:rsid w:val="001E079B"/>
    <w:rsid w:val="001E17B5"/>
    <w:rsid w:val="001E3D41"/>
    <w:rsid w:val="001E5281"/>
    <w:rsid w:val="001E53AB"/>
    <w:rsid w:val="001E684F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3FED"/>
    <w:rsid w:val="001F54B9"/>
    <w:rsid w:val="001F61C9"/>
    <w:rsid w:val="001F663D"/>
    <w:rsid w:val="001F6673"/>
    <w:rsid w:val="00201DAF"/>
    <w:rsid w:val="00205648"/>
    <w:rsid w:val="002067E6"/>
    <w:rsid w:val="00210DFC"/>
    <w:rsid w:val="002125EB"/>
    <w:rsid w:val="00213500"/>
    <w:rsid w:val="00214866"/>
    <w:rsid w:val="00214CF3"/>
    <w:rsid w:val="00215C96"/>
    <w:rsid w:val="00216F8C"/>
    <w:rsid w:val="00221F24"/>
    <w:rsid w:val="0023283A"/>
    <w:rsid w:val="00232FFD"/>
    <w:rsid w:val="0023705E"/>
    <w:rsid w:val="0023777C"/>
    <w:rsid w:val="00237E01"/>
    <w:rsid w:val="002426AA"/>
    <w:rsid w:val="00243E5E"/>
    <w:rsid w:val="00243F06"/>
    <w:rsid w:val="002450AC"/>
    <w:rsid w:val="002455B1"/>
    <w:rsid w:val="00245D9C"/>
    <w:rsid w:val="00247A88"/>
    <w:rsid w:val="00250112"/>
    <w:rsid w:val="002526A5"/>
    <w:rsid w:val="0025494C"/>
    <w:rsid w:val="00255AC1"/>
    <w:rsid w:val="00256EF6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2B74"/>
    <w:rsid w:val="00284328"/>
    <w:rsid w:val="002864D9"/>
    <w:rsid w:val="00290CE1"/>
    <w:rsid w:val="00291771"/>
    <w:rsid w:val="00292CB5"/>
    <w:rsid w:val="00296390"/>
    <w:rsid w:val="002A025A"/>
    <w:rsid w:val="002A086D"/>
    <w:rsid w:val="002A2134"/>
    <w:rsid w:val="002A30A5"/>
    <w:rsid w:val="002A376E"/>
    <w:rsid w:val="002B0710"/>
    <w:rsid w:val="002B1348"/>
    <w:rsid w:val="002B1AC8"/>
    <w:rsid w:val="002B55B8"/>
    <w:rsid w:val="002B774E"/>
    <w:rsid w:val="002C068C"/>
    <w:rsid w:val="002C29DC"/>
    <w:rsid w:val="002C385C"/>
    <w:rsid w:val="002C4C7D"/>
    <w:rsid w:val="002C5D0C"/>
    <w:rsid w:val="002C69FD"/>
    <w:rsid w:val="002C78D9"/>
    <w:rsid w:val="002D0BAC"/>
    <w:rsid w:val="002D1B89"/>
    <w:rsid w:val="002D301A"/>
    <w:rsid w:val="002D4003"/>
    <w:rsid w:val="002D4567"/>
    <w:rsid w:val="002D5C7E"/>
    <w:rsid w:val="002D645C"/>
    <w:rsid w:val="002D6AD8"/>
    <w:rsid w:val="002D7B3A"/>
    <w:rsid w:val="002D7DC7"/>
    <w:rsid w:val="002E11A5"/>
    <w:rsid w:val="002E2AF0"/>
    <w:rsid w:val="002E3AFB"/>
    <w:rsid w:val="002E6687"/>
    <w:rsid w:val="002E6C7C"/>
    <w:rsid w:val="002F16F3"/>
    <w:rsid w:val="002F2A08"/>
    <w:rsid w:val="002F5BFB"/>
    <w:rsid w:val="002F747D"/>
    <w:rsid w:val="002F7D47"/>
    <w:rsid w:val="00300650"/>
    <w:rsid w:val="0030228F"/>
    <w:rsid w:val="00303970"/>
    <w:rsid w:val="0030499E"/>
    <w:rsid w:val="00305BA2"/>
    <w:rsid w:val="00307668"/>
    <w:rsid w:val="00307CC4"/>
    <w:rsid w:val="00311FDB"/>
    <w:rsid w:val="00316FBE"/>
    <w:rsid w:val="00320C69"/>
    <w:rsid w:val="00321B68"/>
    <w:rsid w:val="00321BE6"/>
    <w:rsid w:val="00321E76"/>
    <w:rsid w:val="003228EB"/>
    <w:rsid w:val="00323DF9"/>
    <w:rsid w:val="003259FE"/>
    <w:rsid w:val="0032706E"/>
    <w:rsid w:val="00330BAD"/>
    <w:rsid w:val="0033386F"/>
    <w:rsid w:val="00335DD0"/>
    <w:rsid w:val="00336CA1"/>
    <w:rsid w:val="003372D0"/>
    <w:rsid w:val="00340E75"/>
    <w:rsid w:val="00341183"/>
    <w:rsid w:val="003411AB"/>
    <w:rsid w:val="0034376A"/>
    <w:rsid w:val="0035063F"/>
    <w:rsid w:val="003509A9"/>
    <w:rsid w:val="0035236F"/>
    <w:rsid w:val="00352776"/>
    <w:rsid w:val="00352A0C"/>
    <w:rsid w:val="00354275"/>
    <w:rsid w:val="00354AF1"/>
    <w:rsid w:val="003565CA"/>
    <w:rsid w:val="00356E82"/>
    <w:rsid w:val="00357424"/>
    <w:rsid w:val="00357A21"/>
    <w:rsid w:val="00362088"/>
    <w:rsid w:val="003625FB"/>
    <w:rsid w:val="00362A7E"/>
    <w:rsid w:val="00364F9A"/>
    <w:rsid w:val="00367EFE"/>
    <w:rsid w:val="00372164"/>
    <w:rsid w:val="003728D1"/>
    <w:rsid w:val="003733B3"/>
    <w:rsid w:val="003737F8"/>
    <w:rsid w:val="00374917"/>
    <w:rsid w:val="00375A3C"/>
    <w:rsid w:val="00376950"/>
    <w:rsid w:val="003803CF"/>
    <w:rsid w:val="003811AF"/>
    <w:rsid w:val="00381D05"/>
    <w:rsid w:val="00382359"/>
    <w:rsid w:val="00382C99"/>
    <w:rsid w:val="00382EE5"/>
    <w:rsid w:val="00383715"/>
    <w:rsid w:val="00383B8E"/>
    <w:rsid w:val="00385C00"/>
    <w:rsid w:val="00386907"/>
    <w:rsid w:val="003941B6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4D8C"/>
    <w:rsid w:val="003B72C1"/>
    <w:rsid w:val="003B7E00"/>
    <w:rsid w:val="003B7F09"/>
    <w:rsid w:val="003C1931"/>
    <w:rsid w:val="003C2D30"/>
    <w:rsid w:val="003C2D4C"/>
    <w:rsid w:val="003C3483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2B4A"/>
    <w:rsid w:val="003F4EB5"/>
    <w:rsid w:val="003F6B25"/>
    <w:rsid w:val="00400299"/>
    <w:rsid w:val="0040219E"/>
    <w:rsid w:val="00402372"/>
    <w:rsid w:val="00403083"/>
    <w:rsid w:val="00403F36"/>
    <w:rsid w:val="00405824"/>
    <w:rsid w:val="004065D0"/>
    <w:rsid w:val="00407592"/>
    <w:rsid w:val="00411594"/>
    <w:rsid w:val="00411872"/>
    <w:rsid w:val="00412C70"/>
    <w:rsid w:val="00415014"/>
    <w:rsid w:val="00415F69"/>
    <w:rsid w:val="00416204"/>
    <w:rsid w:val="00422A26"/>
    <w:rsid w:val="00426D07"/>
    <w:rsid w:val="004272E2"/>
    <w:rsid w:val="004306DC"/>
    <w:rsid w:val="004316A6"/>
    <w:rsid w:val="004327F4"/>
    <w:rsid w:val="00432DD3"/>
    <w:rsid w:val="00433288"/>
    <w:rsid w:val="004351C6"/>
    <w:rsid w:val="00435D3F"/>
    <w:rsid w:val="00436C6C"/>
    <w:rsid w:val="00445024"/>
    <w:rsid w:val="00447811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675F1"/>
    <w:rsid w:val="0047169B"/>
    <w:rsid w:val="0047542C"/>
    <w:rsid w:val="00475F01"/>
    <w:rsid w:val="00477B7F"/>
    <w:rsid w:val="00477CAE"/>
    <w:rsid w:val="004818D4"/>
    <w:rsid w:val="00482C7C"/>
    <w:rsid w:val="0048509F"/>
    <w:rsid w:val="00485562"/>
    <w:rsid w:val="00485B2B"/>
    <w:rsid w:val="00486207"/>
    <w:rsid w:val="00491624"/>
    <w:rsid w:val="00493995"/>
    <w:rsid w:val="00494D9F"/>
    <w:rsid w:val="00496571"/>
    <w:rsid w:val="004A04E4"/>
    <w:rsid w:val="004A1330"/>
    <w:rsid w:val="004A2298"/>
    <w:rsid w:val="004A31EE"/>
    <w:rsid w:val="004A45FD"/>
    <w:rsid w:val="004A52BB"/>
    <w:rsid w:val="004A6403"/>
    <w:rsid w:val="004B08D1"/>
    <w:rsid w:val="004B48A4"/>
    <w:rsid w:val="004B4CCC"/>
    <w:rsid w:val="004B53AD"/>
    <w:rsid w:val="004B7A19"/>
    <w:rsid w:val="004C07F3"/>
    <w:rsid w:val="004C35AB"/>
    <w:rsid w:val="004C3B58"/>
    <w:rsid w:val="004C5C63"/>
    <w:rsid w:val="004C5E5C"/>
    <w:rsid w:val="004C65C8"/>
    <w:rsid w:val="004C6854"/>
    <w:rsid w:val="004C7888"/>
    <w:rsid w:val="004D3DC8"/>
    <w:rsid w:val="004D526A"/>
    <w:rsid w:val="004D54F8"/>
    <w:rsid w:val="004D67C5"/>
    <w:rsid w:val="004D6812"/>
    <w:rsid w:val="004D7270"/>
    <w:rsid w:val="004E0F6D"/>
    <w:rsid w:val="004E2174"/>
    <w:rsid w:val="004E3C61"/>
    <w:rsid w:val="004E56BB"/>
    <w:rsid w:val="004F128E"/>
    <w:rsid w:val="004F1F4C"/>
    <w:rsid w:val="004F4171"/>
    <w:rsid w:val="004F64F7"/>
    <w:rsid w:val="004F7912"/>
    <w:rsid w:val="00500DD7"/>
    <w:rsid w:val="00505374"/>
    <w:rsid w:val="00505C6A"/>
    <w:rsid w:val="00511046"/>
    <w:rsid w:val="00512B76"/>
    <w:rsid w:val="00517EDE"/>
    <w:rsid w:val="0052076A"/>
    <w:rsid w:val="005214A0"/>
    <w:rsid w:val="00521899"/>
    <w:rsid w:val="00521D0A"/>
    <w:rsid w:val="00523FBE"/>
    <w:rsid w:val="0052631F"/>
    <w:rsid w:val="005264C2"/>
    <w:rsid w:val="00531403"/>
    <w:rsid w:val="0053159D"/>
    <w:rsid w:val="00533FE1"/>
    <w:rsid w:val="005348C4"/>
    <w:rsid w:val="0053750D"/>
    <w:rsid w:val="00541838"/>
    <w:rsid w:val="005432C6"/>
    <w:rsid w:val="0054665B"/>
    <w:rsid w:val="005467FE"/>
    <w:rsid w:val="005522E3"/>
    <w:rsid w:val="00552D67"/>
    <w:rsid w:val="005532D8"/>
    <w:rsid w:val="0055352C"/>
    <w:rsid w:val="00555DF6"/>
    <w:rsid w:val="005571BE"/>
    <w:rsid w:val="00560B47"/>
    <w:rsid w:val="00564549"/>
    <w:rsid w:val="00564DC8"/>
    <w:rsid w:val="00565336"/>
    <w:rsid w:val="0056566D"/>
    <w:rsid w:val="00565BA9"/>
    <w:rsid w:val="00565F99"/>
    <w:rsid w:val="00566D97"/>
    <w:rsid w:val="0057003B"/>
    <w:rsid w:val="00571C73"/>
    <w:rsid w:val="005729B3"/>
    <w:rsid w:val="0057318D"/>
    <w:rsid w:val="00575614"/>
    <w:rsid w:val="00576157"/>
    <w:rsid w:val="00577A89"/>
    <w:rsid w:val="005906C4"/>
    <w:rsid w:val="0059115E"/>
    <w:rsid w:val="00592959"/>
    <w:rsid w:val="005935EA"/>
    <w:rsid w:val="00595825"/>
    <w:rsid w:val="00595AD7"/>
    <w:rsid w:val="00595D7A"/>
    <w:rsid w:val="005A13B7"/>
    <w:rsid w:val="005A34F7"/>
    <w:rsid w:val="005A471A"/>
    <w:rsid w:val="005A51AB"/>
    <w:rsid w:val="005A54E0"/>
    <w:rsid w:val="005A7B76"/>
    <w:rsid w:val="005B10AA"/>
    <w:rsid w:val="005B1847"/>
    <w:rsid w:val="005B31F1"/>
    <w:rsid w:val="005B3BBA"/>
    <w:rsid w:val="005B3E24"/>
    <w:rsid w:val="005B52E1"/>
    <w:rsid w:val="005B57C1"/>
    <w:rsid w:val="005B5BDC"/>
    <w:rsid w:val="005B60A4"/>
    <w:rsid w:val="005B6451"/>
    <w:rsid w:val="005B6799"/>
    <w:rsid w:val="005C1E17"/>
    <w:rsid w:val="005C23ED"/>
    <w:rsid w:val="005C547C"/>
    <w:rsid w:val="005D05CD"/>
    <w:rsid w:val="005D1059"/>
    <w:rsid w:val="005D15C4"/>
    <w:rsid w:val="005D1A78"/>
    <w:rsid w:val="005D1C35"/>
    <w:rsid w:val="005D2E8A"/>
    <w:rsid w:val="005D3E51"/>
    <w:rsid w:val="005D4CCA"/>
    <w:rsid w:val="005D7EC7"/>
    <w:rsid w:val="005E058F"/>
    <w:rsid w:val="005E14F7"/>
    <w:rsid w:val="005E2FC2"/>
    <w:rsid w:val="005E3DD9"/>
    <w:rsid w:val="005E659D"/>
    <w:rsid w:val="005E6FDD"/>
    <w:rsid w:val="005E7C60"/>
    <w:rsid w:val="005F1C86"/>
    <w:rsid w:val="005F342D"/>
    <w:rsid w:val="005F40B4"/>
    <w:rsid w:val="005F45DD"/>
    <w:rsid w:val="005F582E"/>
    <w:rsid w:val="005F6D20"/>
    <w:rsid w:val="00606AF0"/>
    <w:rsid w:val="00610D5A"/>
    <w:rsid w:val="00611549"/>
    <w:rsid w:val="0061214E"/>
    <w:rsid w:val="00613B9F"/>
    <w:rsid w:val="00613C99"/>
    <w:rsid w:val="00616327"/>
    <w:rsid w:val="00616CE0"/>
    <w:rsid w:val="006220EA"/>
    <w:rsid w:val="00624747"/>
    <w:rsid w:val="00630140"/>
    <w:rsid w:val="0063016B"/>
    <w:rsid w:val="0063195B"/>
    <w:rsid w:val="00634EF8"/>
    <w:rsid w:val="00634F55"/>
    <w:rsid w:val="00635A79"/>
    <w:rsid w:val="006366A6"/>
    <w:rsid w:val="00640960"/>
    <w:rsid w:val="0064265B"/>
    <w:rsid w:val="00644727"/>
    <w:rsid w:val="006471B3"/>
    <w:rsid w:val="00647262"/>
    <w:rsid w:val="00651E25"/>
    <w:rsid w:val="00653189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0A95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33CF"/>
    <w:rsid w:val="006A6340"/>
    <w:rsid w:val="006A6EA7"/>
    <w:rsid w:val="006B0F60"/>
    <w:rsid w:val="006B17FC"/>
    <w:rsid w:val="006B6DFC"/>
    <w:rsid w:val="006B7B58"/>
    <w:rsid w:val="006C0626"/>
    <w:rsid w:val="006C16AE"/>
    <w:rsid w:val="006C2E68"/>
    <w:rsid w:val="006C3B67"/>
    <w:rsid w:val="006C4131"/>
    <w:rsid w:val="006C4644"/>
    <w:rsid w:val="006D3FA6"/>
    <w:rsid w:val="006D4F89"/>
    <w:rsid w:val="006D6888"/>
    <w:rsid w:val="006D7923"/>
    <w:rsid w:val="006E0EA5"/>
    <w:rsid w:val="006E5328"/>
    <w:rsid w:val="006E6D73"/>
    <w:rsid w:val="006E7808"/>
    <w:rsid w:val="006F023D"/>
    <w:rsid w:val="006F4BD9"/>
    <w:rsid w:val="006F5FFB"/>
    <w:rsid w:val="006F6825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2443"/>
    <w:rsid w:val="00722A18"/>
    <w:rsid w:val="00724201"/>
    <w:rsid w:val="00724AB8"/>
    <w:rsid w:val="007252AB"/>
    <w:rsid w:val="00725B7C"/>
    <w:rsid w:val="00725C7C"/>
    <w:rsid w:val="0072651A"/>
    <w:rsid w:val="0072668D"/>
    <w:rsid w:val="007267A7"/>
    <w:rsid w:val="007303B6"/>
    <w:rsid w:val="0073118A"/>
    <w:rsid w:val="007315E3"/>
    <w:rsid w:val="007335B6"/>
    <w:rsid w:val="00734954"/>
    <w:rsid w:val="00735A9E"/>
    <w:rsid w:val="007360D4"/>
    <w:rsid w:val="0073764F"/>
    <w:rsid w:val="00740ECC"/>
    <w:rsid w:val="007411B0"/>
    <w:rsid w:val="00742091"/>
    <w:rsid w:val="00743266"/>
    <w:rsid w:val="0074401F"/>
    <w:rsid w:val="0074472F"/>
    <w:rsid w:val="007454A3"/>
    <w:rsid w:val="00746BC1"/>
    <w:rsid w:val="0074733C"/>
    <w:rsid w:val="0074798E"/>
    <w:rsid w:val="00751C63"/>
    <w:rsid w:val="00753A59"/>
    <w:rsid w:val="00753CA2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66A"/>
    <w:rsid w:val="007768E4"/>
    <w:rsid w:val="0078030D"/>
    <w:rsid w:val="007803A8"/>
    <w:rsid w:val="00782589"/>
    <w:rsid w:val="00784B49"/>
    <w:rsid w:val="007862C1"/>
    <w:rsid w:val="00790242"/>
    <w:rsid w:val="00792448"/>
    <w:rsid w:val="00792667"/>
    <w:rsid w:val="007927ED"/>
    <w:rsid w:val="00793F46"/>
    <w:rsid w:val="0079449A"/>
    <w:rsid w:val="007946BB"/>
    <w:rsid w:val="007A1130"/>
    <w:rsid w:val="007A1DDC"/>
    <w:rsid w:val="007A4F96"/>
    <w:rsid w:val="007A68BC"/>
    <w:rsid w:val="007A768A"/>
    <w:rsid w:val="007B0204"/>
    <w:rsid w:val="007B2AF1"/>
    <w:rsid w:val="007B5330"/>
    <w:rsid w:val="007B7F6C"/>
    <w:rsid w:val="007C047D"/>
    <w:rsid w:val="007C1251"/>
    <w:rsid w:val="007C18E5"/>
    <w:rsid w:val="007C273A"/>
    <w:rsid w:val="007C291A"/>
    <w:rsid w:val="007C723E"/>
    <w:rsid w:val="007C7E7C"/>
    <w:rsid w:val="007D1B32"/>
    <w:rsid w:val="007D54F8"/>
    <w:rsid w:val="007D79BA"/>
    <w:rsid w:val="007E06B4"/>
    <w:rsid w:val="007E16F3"/>
    <w:rsid w:val="007E2730"/>
    <w:rsid w:val="007E3508"/>
    <w:rsid w:val="007E489D"/>
    <w:rsid w:val="007E568E"/>
    <w:rsid w:val="007E5973"/>
    <w:rsid w:val="007E5E59"/>
    <w:rsid w:val="007E6926"/>
    <w:rsid w:val="007F0519"/>
    <w:rsid w:val="007F061B"/>
    <w:rsid w:val="007F18D6"/>
    <w:rsid w:val="007F2327"/>
    <w:rsid w:val="007F2B4A"/>
    <w:rsid w:val="007F46D5"/>
    <w:rsid w:val="00800BD6"/>
    <w:rsid w:val="00802C77"/>
    <w:rsid w:val="00804A19"/>
    <w:rsid w:val="00804BEC"/>
    <w:rsid w:val="00805CA6"/>
    <w:rsid w:val="00806682"/>
    <w:rsid w:val="008115CC"/>
    <w:rsid w:val="00811D49"/>
    <w:rsid w:val="00812677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308B"/>
    <w:rsid w:val="0083380C"/>
    <w:rsid w:val="00834090"/>
    <w:rsid w:val="00834B8F"/>
    <w:rsid w:val="008350C4"/>
    <w:rsid w:val="0083627C"/>
    <w:rsid w:val="00837C17"/>
    <w:rsid w:val="00845EBB"/>
    <w:rsid w:val="00857FB5"/>
    <w:rsid w:val="0086269A"/>
    <w:rsid w:val="00862D30"/>
    <w:rsid w:val="008660C5"/>
    <w:rsid w:val="00866C2D"/>
    <w:rsid w:val="00871AA7"/>
    <w:rsid w:val="008746EF"/>
    <w:rsid w:val="008759E9"/>
    <w:rsid w:val="00876572"/>
    <w:rsid w:val="00877288"/>
    <w:rsid w:val="00877D46"/>
    <w:rsid w:val="00877F7D"/>
    <w:rsid w:val="00881A32"/>
    <w:rsid w:val="00882FDC"/>
    <w:rsid w:val="008831E6"/>
    <w:rsid w:val="00883CCC"/>
    <w:rsid w:val="00884D9F"/>
    <w:rsid w:val="00885DF7"/>
    <w:rsid w:val="00887D68"/>
    <w:rsid w:val="0089015B"/>
    <w:rsid w:val="00890947"/>
    <w:rsid w:val="00891863"/>
    <w:rsid w:val="008918CD"/>
    <w:rsid w:val="008924FE"/>
    <w:rsid w:val="00893ADC"/>
    <w:rsid w:val="00894169"/>
    <w:rsid w:val="0089605C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C525F"/>
    <w:rsid w:val="008D03FF"/>
    <w:rsid w:val="008D114D"/>
    <w:rsid w:val="008D2CBF"/>
    <w:rsid w:val="008D3FC4"/>
    <w:rsid w:val="008D42F1"/>
    <w:rsid w:val="008D4F35"/>
    <w:rsid w:val="008D5B95"/>
    <w:rsid w:val="008E1822"/>
    <w:rsid w:val="008E47D6"/>
    <w:rsid w:val="008E4A05"/>
    <w:rsid w:val="008E52E8"/>
    <w:rsid w:val="008E5F99"/>
    <w:rsid w:val="008E68CB"/>
    <w:rsid w:val="008E7FB9"/>
    <w:rsid w:val="008F11E5"/>
    <w:rsid w:val="008F2063"/>
    <w:rsid w:val="008F2962"/>
    <w:rsid w:val="008F5626"/>
    <w:rsid w:val="008F7464"/>
    <w:rsid w:val="008F782C"/>
    <w:rsid w:val="00902C7B"/>
    <w:rsid w:val="00903297"/>
    <w:rsid w:val="009035A4"/>
    <w:rsid w:val="009040D3"/>
    <w:rsid w:val="00905486"/>
    <w:rsid w:val="009078FE"/>
    <w:rsid w:val="00911767"/>
    <w:rsid w:val="00913CEE"/>
    <w:rsid w:val="00914B92"/>
    <w:rsid w:val="009157FF"/>
    <w:rsid w:val="009169C6"/>
    <w:rsid w:val="0091778F"/>
    <w:rsid w:val="00920CFA"/>
    <w:rsid w:val="00922D5F"/>
    <w:rsid w:val="009234A2"/>
    <w:rsid w:val="00923A81"/>
    <w:rsid w:val="00924DB1"/>
    <w:rsid w:val="0093185C"/>
    <w:rsid w:val="00933079"/>
    <w:rsid w:val="00936F21"/>
    <w:rsid w:val="00937A69"/>
    <w:rsid w:val="00940F9B"/>
    <w:rsid w:val="009422EC"/>
    <w:rsid w:val="00943396"/>
    <w:rsid w:val="00944097"/>
    <w:rsid w:val="00956E92"/>
    <w:rsid w:val="009572BC"/>
    <w:rsid w:val="009604FA"/>
    <w:rsid w:val="00962A9B"/>
    <w:rsid w:val="00963BD6"/>
    <w:rsid w:val="00965802"/>
    <w:rsid w:val="00973CE2"/>
    <w:rsid w:val="00973F66"/>
    <w:rsid w:val="00981B7E"/>
    <w:rsid w:val="00982E6A"/>
    <w:rsid w:val="00984D30"/>
    <w:rsid w:val="00986E01"/>
    <w:rsid w:val="00986E5B"/>
    <w:rsid w:val="00987EC3"/>
    <w:rsid w:val="009904A7"/>
    <w:rsid w:val="0099147D"/>
    <w:rsid w:val="009944A9"/>
    <w:rsid w:val="00994503"/>
    <w:rsid w:val="00997906"/>
    <w:rsid w:val="009A0102"/>
    <w:rsid w:val="009A05A3"/>
    <w:rsid w:val="009A383D"/>
    <w:rsid w:val="009A54A7"/>
    <w:rsid w:val="009B1661"/>
    <w:rsid w:val="009B1D92"/>
    <w:rsid w:val="009B38E3"/>
    <w:rsid w:val="009B5C05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2A24"/>
    <w:rsid w:val="009E3E9E"/>
    <w:rsid w:val="009E5A9C"/>
    <w:rsid w:val="009E5F24"/>
    <w:rsid w:val="009E63AC"/>
    <w:rsid w:val="009E7C8C"/>
    <w:rsid w:val="009F0DE7"/>
    <w:rsid w:val="009F0E34"/>
    <w:rsid w:val="009F1917"/>
    <w:rsid w:val="009F23C0"/>
    <w:rsid w:val="009F38BF"/>
    <w:rsid w:val="009F394E"/>
    <w:rsid w:val="009F4932"/>
    <w:rsid w:val="009F4A6D"/>
    <w:rsid w:val="009F7E99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16B07"/>
    <w:rsid w:val="00A204AB"/>
    <w:rsid w:val="00A25782"/>
    <w:rsid w:val="00A259CA"/>
    <w:rsid w:val="00A27752"/>
    <w:rsid w:val="00A30C2B"/>
    <w:rsid w:val="00A37A30"/>
    <w:rsid w:val="00A43B00"/>
    <w:rsid w:val="00A43B30"/>
    <w:rsid w:val="00A44A47"/>
    <w:rsid w:val="00A456D1"/>
    <w:rsid w:val="00A464DE"/>
    <w:rsid w:val="00A46796"/>
    <w:rsid w:val="00A46EFF"/>
    <w:rsid w:val="00A47D59"/>
    <w:rsid w:val="00A47E8F"/>
    <w:rsid w:val="00A52E9A"/>
    <w:rsid w:val="00A5303C"/>
    <w:rsid w:val="00A5390F"/>
    <w:rsid w:val="00A56F34"/>
    <w:rsid w:val="00A57612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87BA2"/>
    <w:rsid w:val="00A9004D"/>
    <w:rsid w:val="00A900B3"/>
    <w:rsid w:val="00A92827"/>
    <w:rsid w:val="00A94713"/>
    <w:rsid w:val="00A96347"/>
    <w:rsid w:val="00A968D2"/>
    <w:rsid w:val="00A974D3"/>
    <w:rsid w:val="00A976C8"/>
    <w:rsid w:val="00AA0C2E"/>
    <w:rsid w:val="00AA1DD5"/>
    <w:rsid w:val="00AA2952"/>
    <w:rsid w:val="00AA3205"/>
    <w:rsid w:val="00AA37ED"/>
    <w:rsid w:val="00AA483A"/>
    <w:rsid w:val="00AA5383"/>
    <w:rsid w:val="00AA6413"/>
    <w:rsid w:val="00AA7281"/>
    <w:rsid w:val="00AB1C8A"/>
    <w:rsid w:val="00AB5CCA"/>
    <w:rsid w:val="00AB7561"/>
    <w:rsid w:val="00AC1610"/>
    <w:rsid w:val="00AC3BB5"/>
    <w:rsid w:val="00AD06D1"/>
    <w:rsid w:val="00AD2B47"/>
    <w:rsid w:val="00AD322F"/>
    <w:rsid w:val="00AD5BEE"/>
    <w:rsid w:val="00AD69B7"/>
    <w:rsid w:val="00AE142D"/>
    <w:rsid w:val="00AE485F"/>
    <w:rsid w:val="00AE6623"/>
    <w:rsid w:val="00AF0F8F"/>
    <w:rsid w:val="00AF5AAA"/>
    <w:rsid w:val="00AF6D8A"/>
    <w:rsid w:val="00B00A0F"/>
    <w:rsid w:val="00B00C3C"/>
    <w:rsid w:val="00B062D4"/>
    <w:rsid w:val="00B06E6E"/>
    <w:rsid w:val="00B10918"/>
    <w:rsid w:val="00B10E7A"/>
    <w:rsid w:val="00B1125F"/>
    <w:rsid w:val="00B11374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2F6F"/>
    <w:rsid w:val="00B370F2"/>
    <w:rsid w:val="00B40CA3"/>
    <w:rsid w:val="00B43D56"/>
    <w:rsid w:val="00B4488F"/>
    <w:rsid w:val="00B44E68"/>
    <w:rsid w:val="00B50C1F"/>
    <w:rsid w:val="00B52434"/>
    <w:rsid w:val="00B52C34"/>
    <w:rsid w:val="00B63998"/>
    <w:rsid w:val="00B64466"/>
    <w:rsid w:val="00B65AF5"/>
    <w:rsid w:val="00B675EE"/>
    <w:rsid w:val="00B73E0B"/>
    <w:rsid w:val="00B7524B"/>
    <w:rsid w:val="00B84F6A"/>
    <w:rsid w:val="00B85383"/>
    <w:rsid w:val="00B8568D"/>
    <w:rsid w:val="00B868C4"/>
    <w:rsid w:val="00B90C91"/>
    <w:rsid w:val="00B93568"/>
    <w:rsid w:val="00B9451D"/>
    <w:rsid w:val="00B94D5B"/>
    <w:rsid w:val="00B952B2"/>
    <w:rsid w:val="00BA0144"/>
    <w:rsid w:val="00BA0E98"/>
    <w:rsid w:val="00BA20E6"/>
    <w:rsid w:val="00BA3A93"/>
    <w:rsid w:val="00BA4F59"/>
    <w:rsid w:val="00BA554D"/>
    <w:rsid w:val="00BA7465"/>
    <w:rsid w:val="00BA751F"/>
    <w:rsid w:val="00BA79AD"/>
    <w:rsid w:val="00BB00AE"/>
    <w:rsid w:val="00BB0FF2"/>
    <w:rsid w:val="00BB1027"/>
    <w:rsid w:val="00BB1611"/>
    <w:rsid w:val="00BB1A37"/>
    <w:rsid w:val="00BB266D"/>
    <w:rsid w:val="00BB3EBE"/>
    <w:rsid w:val="00BB60C0"/>
    <w:rsid w:val="00BC0C01"/>
    <w:rsid w:val="00BC3BCE"/>
    <w:rsid w:val="00BC59B3"/>
    <w:rsid w:val="00BC7D90"/>
    <w:rsid w:val="00BC7F21"/>
    <w:rsid w:val="00BD0E0A"/>
    <w:rsid w:val="00BD2F99"/>
    <w:rsid w:val="00BD496C"/>
    <w:rsid w:val="00BD49FF"/>
    <w:rsid w:val="00BD4EB8"/>
    <w:rsid w:val="00BD58BE"/>
    <w:rsid w:val="00BD7F0B"/>
    <w:rsid w:val="00BE0D7A"/>
    <w:rsid w:val="00BE0FBF"/>
    <w:rsid w:val="00BE1AF0"/>
    <w:rsid w:val="00BE1B25"/>
    <w:rsid w:val="00BE2189"/>
    <w:rsid w:val="00BE26DE"/>
    <w:rsid w:val="00BE2E7C"/>
    <w:rsid w:val="00BE3A2B"/>
    <w:rsid w:val="00BF05AB"/>
    <w:rsid w:val="00BF0F5D"/>
    <w:rsid w:val="00BF121F"/>
    <w:rsid w:val="00BF2161"/>
    <w:rsid w:val="00BF74DF"/>
    <w:rsid w:val="00C021D1"/>
    <w:rsid w:val="00C04A36"/>
    <w:rsid w:val="00C05797"/>
    <w:rsid w:val="00C06072"/>
    <w:rsid w:val="00C06FA7"/>
    <w:rsid w:val="00C11F36"/>
    <w:rsid w:val="00C120A6"/>
    <w:rsid w:val="00C13297"/>
    <w:rsid w:val="00C14AE8"/>
    <w:rsid w:val="00C14B3B"/>
    <w:rsid w:val="00C20097"/>
    <w:rsid w:val="00C237A1"/>
    <w:rsid w:val="00C23D74"/>
    <w:rsid w:val="00C24857"/>
    <w:rsid w:val="00C2659F"/>
    <w:rsid w:val="00C275C7"/>
    <w:rsid w:val="00C278C3"/>
    <w:rsid w:val="00C31795"/>
    <w:rsid w:val="00C3348B"/>
    <w:rsid w:val="00C33C80"/>
    <w:rsid w:val="00C34334"/>
    <w:rsid w:val="00C34B54"/>
    <w:rsid w:val="00C374FE"/>
    <w:rsid w:val="00C419CB"/>
    <w:rsid w:val="00C43DCC"/>
    <w:rsid w:val="00C476A2"/>
    <w:rsid w:val="00C479B8"/>
    <w:rsid w:val="00C51A0E"/>
    <w:rsid w:val="00C528C0"/>
    <w:rsid w:val="00C52AAA"/>
    <w:rsid w:val="00C535D2"/>
    <w:rsid w:val="00C54CBE"/>
    <w:rsid w:val="00C55ABB"/>
    <w:rsid w:val="00C604D6"/>
    <w:rsid w:val="00C61080"/>
    <w:rsid w:val="00C616EE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34B6"/>
    <w:rsid w:val="00C740EB"/>
    <w:rsid w:val="00C75E1E"/>
    <w:rsid w:val="00C76598"/>
    <w:rsid w:val="00C804CA"/>
    <w:rsid w:val="00C80CB5"/>
    <w:rsid w:val="00C80F6C"/>
    <w:rsid w:val="00C819D0"/>
    <w:rsid w:val="00C852B1"/>
    <w:rsid w:val="00C8587D"/>
    <w:rsid w:val="00C85FCA"/>
    <w:rsid w:val="00C87635"/>
    <w:rsid w:val="00C9003D"/>
    <w:rsid w:val="00C948E2"/>
    <w:rsid w:val="00C96321"/>
    <w:rsid w:val="00C97FE7"/>
    <w:rsid w:val="00CA0E46"/>
    <w:rsid w:val="00CA2EC9"/>
    <w:rsid w:val="00CA3FB1"/>
    <w:rsid w:val="00CA4752"/>
    <w:rsid w:val="00CB0F06"/>
    <w:rsid w:val="00CB15A0"/>
    <w:rsid w:val="00CB2144"/>
    <w:rsid w:val="00CB23D2"/>
    <w:rsid w:val="00CB371D"/>
    <w:rsid w:val="00CC336E"/>
    <w:rsid w:val="00CC7A6E"/>
    <w:rsid w:val="00CC7EC0"/>
    <w:rsid w:val="00CD2134"/>
    <w:rsid w:val="00CD28EC"/>
    <w:rsid w:val="00CD2AEB"/>
    <w:rsid w:val="00CD3360"/>
    <w:rsid w:val="00CD34CE"/>
    <w:rsid w:val="00CD39ED"/>
    <w:rsid w:val="00CD3E88"/>
    <w:rsid w:val="00CD4D7B"/>
    <w:rsid w:val="00CD4DFA"/>
    <w:rsid w:val="00CD4E1F"/>
    <w:rsid w:val="00CD6F44"/>
    <w:rsid w:val="00CD7A77"/>
    <w:rsid w:val="00CD7CD6"/>
    <w:rsid w:val="00CD7F77"/>
    <w:rsid w:val="00CE0490"/>
    <w:rsid w:val="00CE1887"/>
    <w:rsid w:val="00CE1E28"/>
    <w:rsid w:val="00CE294F"/>
    <w:rsid w:val="00CE30BE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27CA"/>
    <w:rsid w:val="00D03140"/>
    <w:rsid w:val="00D03AD3"/>
    <w:rsid w:val="00D04446"/>
    <w:rsid w:val="00D04968"/>
    <w:rsid w:val="00D0504E"/>
    <w:rsid w:val="00D07ED1"/>
    <w:rsid w:val="00D07EEA"/>
    <w:rsid w:val="00D124EE"/>
    <w:rsid w:val="00D1269F"/>
    <w:rsid w:val="00D1480C"/>
    <w:rsid w:val="00D1514B"/>
    <w:rsid w:val="00D166EF"/>
    <w:rsid w:val="00D207D7"/>
    <w:rsid w:val="00D21DFD"/>
    <w:rsid w:val="00D232DC"/>
    <w:rsid w:val="00D24FC7"/>
    <w:rsid w:val="00D25582"/>
    <w:rsid w:val="00D2568D"/>
    <w:rsid w:val="00D276A9"/>
    <w:rsid w:val="00D27F02"/>
    <w:rsid w:val="00D31BEA"/>
    <w:rsid w:val="00D327B1"/>
    <w:rsid w:val="00D35CCD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247E"/>
    <w:rsid w:val="00D6373B"/>
    <w:rsid w:val="00D63B68"/>
    <w:rsid w:val="00D657B9"/>
    <w:rsid w:val="00D657C8"/>
    <w:rsid w:val="00D72645"/>
    <w:rsid w:val="00D74513"/>
    <w:rsid w:val="00D774F9"/>
    <w:rsid w:val="00D77A2D"/>
    <w:rsid w:val="00D77C2A"/>
    <w:rsid w:val="00D8021F"/>
    <w:rsid w:val="00D8086D"/>
    <w:rsid w:val="00D82255"/>
    <w:rsid w:val="00D822E6"/>
    <w:rsid w:val="00D82DF1"/>
    <w:rsid w:val="00D83FDB"/>
    <w:rsid w:val="00D842B2"/>
    <w:rsid w:val="00D86160"/>
    <w:rsid w:val="00D86433"/>
    <w:rsid w:val="00D91555"/>
    <w:rsid w:val="00D93F57"/>
    <w:rsid w:val="00D95200"/>
    <w:rsid w:val="00D96618"/>
    <w:rsid w:val="00D96BA9"/>
    <w:rsid w:val="00D977FA"/>
    <w:rsid w:val="00DA70AD"/>
    <w:rsid w:val="00DB0AC4"/>
    <w:rsid w:val="00DB314D"/>
    <w:rsid w:val="00DB5B28"/>
    <w:rsid w:val="00DB7E94"/>
    <w:rsid w:val="00DC5387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861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4467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1410"/>
    <w:rsid w:val="00E25617"/>
    <w:rsid w:val="00E26FD9"/>
    <w:rsid w:val="00E30EC0"/>
    <w:rsid w:val="00E36B08"/>
    <w:rsid w:val="00E36C38"/>
    <w:rsid w:val="00E37181"/>
    <w:rsid w:val="00E423F0"/>
    <w:rsid w:val="00E429F7"/>
    <w:rsid w:val="00E42F13"/>
    <w:rsid w:val="00E43FED"/>
    <w:rsid w:val="00E45232"/>
    <w:rsid w:val="00E4643C"/>
    <w:rsid w:val="00E4798F"/>
    <w:rsid w:val="00E50257"/>
    <w:rsid w:val="00E50A0F"/>
    <w:rsid w:val="00E50ECD"/>
    <w:rsid w:val="00E5364F"/>
    <w:rsid w:val="00E56AE4"/>
    <w:rsid w:val="00E57203"/>
    <w:rsid w:val="00E57539"/>
    <w:rsid w:val="00E5759B"/>
    <w:rsid w:val="00E60099"/>
    <w:rsid w:val="00E619C0"/>
    <w:rsid w:val="00E63AD0"/>
    <w:rsid w:val="00E650F2"/>
    <w:rsid w:val="00E6653D"/>
    <w:rsid w:val="00E66B0B"/>
    <w:rsid w:val="00E673E0"/>
    <w:rsid w:val="00E67537"/>
    <w:rsid w:val="00E67656"/>
    <w:rsid w:val="00E67A77"/>
    <w:rsid w:val="00E7064F"/>
    <w:rsid w:val="00E72776"/>
    <w:rsid w:val="00E737C0"/>
    <w:rsid w:val="00E738C8"/>
    <w:rsid w:val="00E74951"/>
    <w:rsid w:val="00E80109"/>
    <w:rsid w:val="00E81B2F"/>
    <w:rsid w:val="00E842F8"/>
    <w:rsid w:val="00E845A4"/>
    <w:rsid w:val="00E8587C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6942"/>
    <w:rsid w:val="00EC74C5"/>
    <w:rsid w:val="00EC7F01"/>
    <w:rsid w:val="00ED011B"/>
    <w:rsid w:val="00ED1DD2"/>
    <w:rsid w:val="00ED243C"/>
    <w:rsid w:val="00ED35E4"/>
    <w:rsid w:val="00ED4410"/>
    <w:rsid w:val="00ED4D00"/>
    <w:rsid w:val="00ED5A9B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E7D2F"/>
    <w:rsid w:val="00EF2C22"/>
    <w:rsid w:val="00EF358C"/>
    <w:rsid w:val="00EF4619"/>
    <w:rsid w:val="00EF52B9"/>
    <w:rsid w:val="00EF5BE7"/>
    <w:rsid w:val="00EF7DF4"/>
    <w:rsid w:val="00F01889"/>
    <w:rsid w:val="00F024AB"/>
    <w:rsid w:val="00F04788"/>
    <w:rsid w:val="00F0690E"/>
    <w:rsid w:val="00F070CB"/>
    <w:rsid w:val="00F10895"/>
    <w:rsid w:val="00F1145C"/>
    <w:rsid w:val="00F12207"/>
    <w:rsid w:val="00F14EAD"/>
    <w:rsid w:val="00F15532"/>
    <w:rsid w:val="00F16678"/>
    <w:rsid w:val="00F178BF"/>
    <w:rsid w:val="00F2189C"/>
    <w:rsid w:val="00F2441D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0CE6"/>
    <w:rsid w:val="00F41C0F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4F00"/>
    <w:rsid w:val="00F66A3A"/>
    <w:rsid w:val="00F7166C"/>
    <w:rsid w:val="00F7506B"/>
    <w:rsid w:val="00F75F47"/>
    <w:rsid w:val="00F762CD"/>
    <w:rsid w:val="00F768D7"/>
    <w:rsid w:val="00F77E81"/>
    <w:rsid w:val="00F800CE"/>
    <w:rsid w:val="00F81CE0"/>
    <w:rsid w:val="00F83B09"/>
    <w:rsid w:val="00F853E6"/>
    <w:rsid w:val="00F857C3"/>
    <w:rsid w:val="00F9084D"/>
    <w:rsid w:val="00F91775"/>
    <w:rsid w:val="00F93069"/>
    <w:rsid w:val="00FA1162"/>
    <w:rsid w:val="00FA599F"/>
    <w:rsid w:val="00FA6164"/>
    <w:rsid w:val="00FA6A50"/>
    <w:rsid w:val="00FA7D63"/>
    <w:rsid w:val="00FB1F51"/>
    <w:rsid w:val="00FB3872"/>
    <w:rsid w:val="00FB4AA2"/>
    <w:rsid w:val="00FB6061"/>
    <w:rsid w:val="00FB6E63"/>
    <w:rsid w:val="00FB723D"/>
    <w:rsid w:val="00FC646A"/>
    <w:rsid w:val="00FC752A"/>
    <w:rsid w:val="00FC76AE"/>
    <w:rsid w:val="00FD08DA"/>
    <w:rsid w:val="00FD229D"/>
    <w:rsid w:val="00FD359E"/>
    <w:rsid w:val="00FD375B"/>
    <w:rsid w:val="00FD3E87"/>
    <w:rsid w:val="00FD3F4C"/>
    <w:rsid w:val="00FD5518"/>
    <w:rsid w:val="00FD5D5B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5BC4"/>
    <w:rsid w:val="00FE6A70"/>
    <w:rsid w:val="00FE6D75"/>
    <w:rsid w:val="00FE7B30"/>
    <w:rsid w:val="00FF00C9"/>
    <w:rsid w:val="00FF0834"/>
    <w:rsid w:val="00FF3588"/>
    <w:rsid w:val="00FF39DE"/>
    <w:rsid w:val="00FF4E7C"/>
    <w:rsid w:val="00FF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0440AA4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73AFD"/>
    <w:pPr>
      <w:spacing w:before="120" w:after="120" w:line="259" w:lineRule="auto"/>
      <w:jc w:val="both"/>
    </w:pPr>
    <w:rPr>
      <w:rFonts w:eastAsiaTheme="minorEastAsia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eastAsia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eastAsia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eastAsia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eastAsia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eastAsia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eastAsia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eastAsia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eastAsia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eastAsia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eastAsia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eastAsia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373">
              <w:marLeft w:val="0"/>
              <w:marRight w:val="0"/>
              <w:marTop w:val="9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6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  <b:Source>
    <b:Tag>Nat02</b:Tag>
    <b:SourceType>InternetSite</b:SourceType>
    <b:Guid>{2748B25F-2B0F-4164-BABB-A63199DE261A}</b:Guid>
    <b:Author>
      <b:Author>
        <b:Corporate>National Instruments</b:Corporate>
      </b:Author>
    </b:Author>
    <b:InternetSiteTitle>LabWindows/CVI SQL Toolkit Reference Manual</b:InternetSiteTitle>
    <b:Year>2002</b:Year>
    <b:Month>01</b:Month>
    <b:URL>http://www.ni.com/pdf/manuals/370502a.pdf</b:URL>
    <b:YearAccessed>2017</b:YearAccessed>
    <b:MonthAccessed>05</b:MonthAccessed>
    <b:DayAccessed>17</b:DayAccessed>
    <b:RefOrder>2</b:RefOrder>
  </b:Source>
  <b:Source>
    <b:Tag>Nat12</b:Tag>
    <b:SourceType>InternetSite</b:SourceType>
    <b:Guid>{111CA31F-643C-42B9-818A-70B7FEE1CBA5}</b:Guid>
    <b:Author>
      <b:Author>
        <b:Corporate>National Instruments</b:Corporate>
      </b:Author>
    </b:Author>
    <b:InternetSiteTitle>Network Variables</b:InternetSiteTitle>
    <b:Year>2012</b:Year>
    <b:Month>08</b:Month>
    <b:URL>http://zone.ni.com/reference/en-XX/help/370051V-01/cvi/libref/cvinetworkvariables/</b:URL>
    <b:RefOrder>7</b:RefOrder>
  </b:Source>
  <b:Source>
    <b:Tag>SQL</b:Tag>
    <b:SourceType>InternetSite</b:SourceType>
    <b:Guid>{22171287-2AFB-4D3E-9FF8-C8DA1DC3C0C9}</b:Guid>
    <b:InternetSiteTitle>SQL Server 2012 connection strings</b:InternetSiteTitle>
    <b:URL>https://www.connectionstrings.com/sql-server-2012/</b:URL>
    <b:YearAccessed>2017</b:YearAccessed>
    <b:MonthAccessed>05</b:MonthAccessed>
    <b:DayAccessed>17</b:DayAccessed>
    <b:Year>2016</b:Year>
    <b:Author>
      <b:Author>
        <b:NameList>
          <b:Person>
            <b:Last>Community</b:Last>
          </b:Person>
        </b:NameList>
      </b:Author>
    </b:Author>
    <b:RefOrder>3</b:RefOrder>
  </b:Source>
  <b:Source>
    <b:Tag>The161</b:Tag>
    <b:SourceType>InternetSite</b:SourceType>
    <b:Guid>{01C3A647-2772-42F2-9F01-CE9BE23F8FF5}</b:Guid>
    <b:Author>
      <b:Author>
        <b:Corporate>The Open Group</b:Corporate>
      </b:Author>
    </b:Author>
    <b:InternetSiteTitle>getenv</b:InternetSiteTitle>
    <b:Year>2016</b:Year>
    <b:URL>http://pubs.opengroup.org/onlinepubs/9699919799/functions/getenv.html</b:URL>
    <b:YearAccessed>2017</b:YearAccessed>
    <b:MonthAccessed>06</b:MonthAccessed>
    <b:DayAccessed>16</b:DayAccessed>
    <b:RefOrder>5</b:RefOrder>
  </b:Source>
  <b:Source>
    <b:Tag>The16</b:Tag>
    <b:SourceType>InternetSite</b:SourceType>
    <b:Guid>{CD81DD1E-F313-41BB-AB2F-34E4BBC8A69A}</b:Guid>
    <b:Author>
      <b:Author>
        <b:Corporate>The Open Group</b:Corporate>
      </b:Author>
    </b:Author>
    <b:Year>2016</b:Year>
    <b:URL>http://pubs.opengroup.org/onlinepubs/9699919799/functions/putenv.html</b:URL>
    <b:YearAccessed>2017</b:YearAccessed>
    <b:MonthAccessed>06</b:MonthAccessed>
    <b:DayAccessed>16</b:DayAccessed>
    <b:InternetSiteTitle>putenv</b:InternetSiteTitle>
    <b:RefOrder>4</b:RefOrder>
  </b:Source>
</b:Sources>
</file>

<file path=customXml/itemProps1.xml><?xml version="1.0" encoding="utf-8"?>
<ds:datastoreItem xmlns:ds="http://schemas.openxmlformats.org/officeDocument/2006/customXml" ds:itemID="{BEF2A8F7-2DFE-4994-A12F-EBAC0647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1254</Words>
  <Characters>7902</Characters>
  <Application>Microsoft Office Word</Application>
  <DocSecurity>0</DocSecurity>
  <Lines>65</Lines>
  <Paragraphs>18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20170502_ETIC2_Masterarbeit_Stucki_A_v8.pdf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9138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20170502_ETIC2_Masterarbeit_Stucki_A_v8.pdf</dc:title>
  <dc:creator>Andreas Stucki</dc:creator>
  <cp:lastModifiedBy>Andreas Stucki</cp:lastModifiedBy>
  <cp:revision>9</cp:revision>
  <cp:lastPrinted>2017-07-16T18:17:00Z</cp:lastPrinted>
  <dcterms:created xsi:type="dcterms:W3CDTF">2017-08-22T17:54:00Z</dcterms:created>
  <dcterms:modified xsi:type="dcterms:W3CDTF">2017-08-24T18:08:00Z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